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DA2901D" w14:textId="77777777" w:rsidR="00E95EAE" w:rsidRDefault="00E95EAE" w:rsidP="00E95EAE">
      <w:pPr>
        <w:pStyle w:val="Heading1"/>
        <w:rPr>
          <w:noProof/>
        </w:rPr>
      </w:pPr>
      <w:bookmarkStart w:id="0" w:name="_Hlk481683287"/>
      <w:bookmarkStart w:id="1" w:name="_Toc271805620"/>
      <w:bookmarkStart w:id="2" w:name="_Toc271805684"/>
      <w:bookmarkStart w:id="3" w:name="_Toc299028283"/>
      <w:bookmarkEnd w:id="0"/>
      <w:r w:rsidRPr="00A6460B">
        <w:rPr>
          <w:sz w:val="72"/>
        </w:rPr>
        <w:t>Chapter 1: Functions</w:t>
      </w:r>
      <w:bookmarkEnd w:id="1"/>
      <w:bookmarkEnd w:id="2"/>
      <w:bookmarkEnd w:id="3"/>
      <w:r w:rsidR="00DD446B">
        <w:fldChar w:fldCharType="begin"/>
      </w:r>
      <w:r>
        <w:instrText xml:space="preserve"> TOC \o "1-3" \h \z \u </w:instrText>
      </w:r>
      <w:r w:rsidR="00DD446B">
        <w:fldChar w:fldCharType="separate"/>
      </w:r>
    </w:p>
    <w:p w14:paraId="407F8320" w14:textId="77777777" w:rsidR="00E95EAE" w:rsidRPr="007A3632" w:rsidRDefault="004E3398" w:rsidP="00E95EAE">
      <w:pPr>
        <w:pStyle w:val="TOC2"/>
        <w:tabs>
          <w:tab w:val="right" w:leader="dot" w:pos="8630"/>
        </w:tabs>
        <w:rPr>
          <w:noProof/>
        </w:rPr>
      </w:pPr>
      <w:hyperlink w:anchor="_Toc299028284" w:history="1">
        <w:r w:rsidR="00E95EAE" w:rsidRPr="00097F6E">
          <w:rPr>
            <w:rStyle w:val="Hyperlink"/>
            <w:noProof/>
          </w:rPr>
          <w:t>Section 1.1 Functions and Function Notation</w:t>
        </w:r>
        <w:r w:rsidR="00E95EAE">
          <w:rPr>
            <w:noProof/>
            <w:webHidden/>
          </w:rPr>
          <w:tab/>
        </w:r>
        <w:r w:rsidR="00DD446B">
          <w:rPr>
            <w:noProof/>
            <w:webHidden/>
          </w:rPr>
          <w:fldChar w:fldCharType="begin"/>
        </w:r>
        <w:r w:rsidR="00E95EAE">
          <w:rPr>
            <w:noProof/>
            <w:webHidden/>
          </w:rPr>
          <w:instrText xml:space="preserve"> PAGEREF _Toc299028284 \h </w:instrText>
        </w:r>
        <w:r w:rsidR="00DD446B">
          <w:rPr>
            <w:noProof/>
            <w:webHidden/>
          </w:rPr>
        </w:r>
        <w:r w:rsidR="00DD446B">
          <w:rPr>
            <w:noProof/>
            <w:webHidden/>
          </w:rPr>
          <w:fldChar w:fldCharType="separate"/>
        </w:r>
        <w:r w:rsidR="00BC78F7">
          <w:rPr>
            <w:noProof/>
            <w:webHidden/>
          </w:rPr>
          <w:t>1</w:t>
        </w:r>
        <w:r w:rsidR="00DD446B">
          <w:rPr>
            <w:noProof/>
            <w:webHidden/>
          </w:rPr>
          <w:fldChar w:fldCharType="end"/>
        </w:r>
      </w:hyperlink>
    </w:p>
    <w:p w14:paraId="76D62D40" w14:textId="77777777" w:rsidR="00E95EAE" w:rsidRPr="007A3632" w:rsidRDefault="004E3398" w:rsidP="00E95EAE">
      <w:pPr>
        <w:pStyle w:val="TOC2"/>
        <w:tabs>
          <w:tab w:val="right" w:leader="dot" w:pos="8630"/>
        </w:tabs>
        <w:rPr>
          <w:noProof/>
        </w:rPr>
      </w:pPr>
      <w:hyperlink w:anchor="_Toc299028286" w:history="1">
        <w:r w:rsidR="00E95EAE" w:rsidRPr="00097F6E">
          <w:rPr>
            <w:rStyle w:val="Hyperlink"/>
            <w:noProof/>
          </w:rPr>
          <w:t>Section 1.2 Domain and Range</w:t>
        </w:r>
        <w:r w:rsidR="00E95EAE">
          <w:rPr>
            <w:noProof/>
            <w:webHidden/>
          </w:rPr>
          <w:tab/>
        </w:r>
        <w:r w:rsidR="00DD446B">
          <w:rPr>
            <w:noProof/>
            <w:webHidden/>
          </w:rPr>
          <w:fldChar w:fldCharType="begin"/>
        </w:r>
        <w:r w:rsidR="00E95EAE">
          <w:rPr>
            <w:noProof/>
            <w:webHidden/>
          </w:rPr>
          <w:instrText xml:space="preserve"> PAGEREF _Toc299028286 \h </w:instrText>
        </w:r>
        <w:r w:rsidR="00DD446B">
          <w:rPr>
            <w:noProof/>
            <w:webHidden/>
          </w:rPr>
        </w:r>
        <w:r w:rsidR="00DD446B">
          <w:rPr>
            <w:noProof/>
            <w:webHidden/>
          </w:rPr>
          <w:fldChar w:fldCharType="separate"/>
        </w:r>
        <w:r w:rsidR="00BC78F7">
          <w:rPr>
            <w:noProof/>
            <w:webHidden/>
          </w:rPr>
          <w:t>22</w:t>
        </w:r>
        <w:r w:rsidR="00DD446B">
          <w:rPr>
            <w:noProof/>
            <w:webHidden/>
          </w:rPr>
          <w:fldChar w:fldCharType="end"/>
        </w:r>
      </w:hyperlink>
    </w:p>
    <w:p w14:paraId="1192ED29" w14:textId="77777777" w:rsidR="00E95EAE" w:rsidRPr="007A3632" w:rsidRDefault="004E3398" w:rsidP="00E95EAE">
      <w:pPr>
        <w:pStyle w:val="TOC2"/>
        <w:tabs>
          <w:tab w:val="right" w:leader="dot" w:pos="8630"/>
        </w:tabs>
        <w:rPr>
          <w:noProof/>
        </w:rPr>
      </w:pPr>
      <w:hyperlink w:anchor="_Toc299028288" w:history="1">
        <w:r w:rsidR="00E95EAE" w:rsidRPr="00097F6E">
          <w:rPr>
            <w:rStyle w:val="Hyperlink"/>
            <w:noProof/>
          </w:rPr>
          <w:t>Section 1.3 Rates of Change and Behavior of Graphs</w:t>
        </w:r>
        <w:r w:rsidR="00E95EAE">
          <w:rPr>
            <w:noProof/>
            <w:webHidden/>
          </w:rPr>
          <w:tab/>
        </w:r>
        <w:r w:rsidR="00DD446B">
          <w:rPr>
            <w:noProof/>
            <w:webHidden/>
          </w:rPr>
          <w:fldChar w:fldCharType="begin"/>
        </w:r>
        <w:r w:rsidR="00E95EAE">
          <w:rPr>
            <w:noProof/>
            <w:webHidden/>
          </w:rPr>
          <w:instrText xml:space="preserve"> PAGEREF _Toc299028288 \h </w:instrText>
        </w:r>
        <w:r w:rsidR="00DD446B">
          <w:rPr>
            <w:noProof/>
            <w:webHidden/>
          </w:rPr>
        </w:r>
        <w:r w:rsidR="00DD446B">
          <w:rPr>
            <w:noProof/>
            <w:webHidden/>
          </w:rPr>
          <w:fldChar w:fldCharType="separate"/>
        </w:r>
        <w:r w:rsidR="00BC78F7">
          <w:rPr>
            <w:noProof/>
            <w:webHidden/>
          </w:rPr>
          <w:t>36</w:t>
        </w:r>
        <w:r w:rsidR="00DD446B">
          <w:rPr>
            <w:noProof/>
            <w:webHidden/>
          </w:rPr>
          <w:fldChar w:fldCharType="end"/>
        </w:r>
      </w:hyperlink>
    </w:p>
    <w:p w14:paraId="4CA0E994" w14:textId="77777777" w:rsidR="00E95EAE" w:rsidRPr="007A3632" w:rsidRDefault="004E3398" w:rsidP="00E95EAE">
      <w:pPr>
        <w:pStyle w:val="TOC2"/>
        <w:tabs>
          <w:tab w:val="right" w:leader="dot" w:pos="8630"/>
        </w:tabs>
        <w:rPr>
          <w:noProof/>
        </w:rPr>
      </w:pPr>
      <w:hyperlink w:anchor="_Toc299028290" w:history="1">
        <w:r w:rsidR="00E95EAE" w:rsidRPr="00097F6E">
          <w:rPr>
            <w:rStyle w:val="Hyperlink"/>
            <w:noProof/>
          </w:rPr>
          <w:t>Section 1.4 Composition of Functions</w:t>
        </w:r>
        <w:r w:rsidR="00E95EAE">
          <w:rPr>
            <w:noProof/>
            <w:webHidden/>
          </w:rPr>
          <w:tab/>
        </w:r>
        <w:r w:rsidR="00DD446B">
          <w:rPr>
            <w:noProof/>
            <w:webHidden/>
          </w:rPr>
          <w:fldChar w:fldCharType="begin"/>
        </w:r>
        <w:r w:rsidR="00E95EAE">
          <w:rPr>
            <w:noProof/>
            <w:webHidden/>
          </w:rPr>
          <w:instrText xml:space="preserve"> PAGEREF _Toc299028290 \h </w:instrText>
        </w:r>
        <w:r w:rsidR="00DD446B">
          <w:rPr>
            <w:noProof/>
            <w:webHidden/>
          </w:rPr>
        </w:r>
        <w:r w:rsidR="00DD446B">
          <w:rPr>
            <w:noProof/>
            <w:webHidden/>
          </w:rPr>
          <w:fldChar w:fldCharType="separate"/>
        </w:r>
        <w:r w:rsidR="00BC78F7">
          <w:rPr>
            <w:noProof/>
            <w:webHidden/>
          </w:rPr>
          <w:t>51</w:t>
        </w:r>
        <w:r w:rsidR="00DD446B">
          <w:rPr>
            <w:noProof/>
            <w:webHidden/>
          </w:rPr>
          <w:fldChar w:fldCharType="end"/>
        </w:r>
      </w:hyperlink>
    </w:p>
    <w:p w14:paraId="542DA8A2" w14:textId="77777777" w:rsidR="00E95EAE" w:rsidRPr="007A3632" w:rsidRDefault="004E3398" w:rsidP="00E95EAE">
      <w:pPr>
        <w:pStyle w:val="TOC2"/>
        <w:tabs>
          <w:tab w:val="right" w:leader="dot" w:pos="8630"/>
        </w:tabs>
        <w:rPr>
          <w:noProof/>
        </w:rPr>
      </w:pPr>
      <w:hyperlink w:anchor="_Toc299028292" w:history="1">
        <w:r w:rsidR="00E95EAE" w:rsidRPr="00097F6E">
          <w:rPr>
            <w:rStyle w:val="Hyperlink"/>
            <w:noProof/>
          </w:rPr>
          <w:t>Section 1.5 Transformation of Functions</w:t>
        </w:r>
        <w:r w:rsidR="00E95EAE">
          <w:rPr>
            <w:noProof/>
            <w:webHidden/>
          </w:rPr>
          <w:tab/>
        </w:r>
        <w:r w:rsidR="00DD446B">
          <w:rPr>
            <w:noProof/>
            <w:webHidden/>
          </w:rPr>
          <w:fldChar w:fldCharType="begin"/>
        </w:r>
        <w:r w:rsidR="00E95EAE">
          <w:rPr>
            <w:noProof/>
            <w:webHidden/>
          </w:rPr>
          <w:instrText xml:space="preserve"> PAGEREF _Toc299028292 \h </w:instrText>
        </w:r>
        <w:r w:rsidR="00DD446B">
          <w:rPr>
            <w:noProof/>
            <w:webHidden/>
          </w:rPr>
        </w:r>
        <w:r w:rsidR="00DD446B">
          <w:rPr>
            <w:noProof/>
            <w:webHidden/>
          </w:rPr>
          <w:fldChar w:fldCharType="separate"/>
        </w:r>
        <w:r w:rsidR="00BC78F7">
          <w:rPr>
            <w:noProof/>
            <w:webHidden/>
          </w:rPr>
          <w:t>64</w:t>
        </w:r>
        <w:r w:rsidR="00DD446B">
          <w:rPr>
            <w:noProof/>
            <w:webHidden/>
          </w:rPr>
          <w:fldChar w:fldCharType="end"/>
        </w:r>
      </w:hyperlink>
    </w:p>
    <w:p w14:paraId="76AB2ED5" w14:textId="77777777" w:rsidR="00E95EAE" w:rsidRPr="007A3632" w:rsidRDefault="004E3398" w:rsidP="00E95EAE">
      <w:pPr>
        <w:pStyle w:val="TOC2"/>
        <w:tabs>
          <w:tab w:val="right" w:leader="dot" w:pos="8630"/>
        </w:tabs>
        <w:rPr>
          <w:noProof/>
        </w:rPr>
      </w:pPr>
      <w:hyperlink w:anchor="_Toc299028294" w:history="1">
        <w:r w:rsidR="00E95EAE" w:rsidRPr="00097F6E">
          <w:rPr>
            <w:rStyle w:val="Hyperlink"/>
            <w:noProof/>
          </w:rPr>
          <w:t>Section 1.6 Inverse Functions</w:t>
        </w:r>
        <w:r w:rsidR="00E95EAE">
          <w:rPr>
            <w:noProof/>
            <w:webHidden/>
          </w:rPr>
          <w:tab/>
        </w:r>
        <w:r w:rsidR="00DD446B">
          <w:rPr>
            <w:noProof/>
            <w:webHidden/>
          </w:rPr>
          <w:fldChar w:fldCharType="begin"/>
        </w:r>
        <w:r w:rsidR="00E95EAE">
          <w:rPr>
            <w:noProof/>
            <w:webHidden/>
          </w:rPr>
          <w:instrText xml:space="preserve"> PAGEREF _Toc299028294 \h </w:instrText>
        </w:r>
        <w:r w:rsidR="00DD446B">
          <w:rPr>
            <w:noProof/>
            <w:webHidden/>
          </w:rPr>
        </w:r>
        <w:r w:rsidR="00DD446B">
          <w:rPr>
            <w:noProof/>
            <w:webHidden/>
          </w:rPr>
          <w:fldChar w:fldCharType="separate"/>
        </w:r>
        <w:r w:rsidR="00BC78F7">
          <w:rPr>
            <w:noProof/>
            <w:webHidden/>
          </w:rPr>
          <w:t>93</w:t>
        </w:r>
        <w:r w:rsidR="00DD446B">
          <w:rPr>
            <w:noProof/>
            <w:webHidden/>
          </w:rPr>
          <w:fldChar w:fldCharType="end"/>
        </w:r>
      </w:hyperlink>
    </w:p>
    <w:p w14:paraId="2030955F" w14:textId="77777777" w:rsidR="00E95EAE" w:rsidRPr="009D793E" w:rsidRDefault="00DD446B" w:rsidP="00E95EAE">
      <w:pPr>
        <w:ind w:left="360"/>
      </w:pPr>
      <w:r>
        <w:fldChar w:fldCharType="end"/>
      </w:r>
    </w:p>
    <w:p w14:paraId="02DF17E3" w14:textId="77777777" w:rsidR="00E95EAE" w:rsidRPr="00E415D1" w:rsidRDefault="00E95EAE" w:rsidP="00E95EAE">
      <w:pPr>
        <w:pStyle w:val="Heading2"/>
      </w:pPr>
      <w:bookmarkStart w:id="4" w:name="_Toc271805621"/>
      <w:bookmarkStart w:id="5" w:name="_Toc299028284"/>
      <w:r w:rsidRPr="00E415D1">
        <w:t xml:space="preserve">Section 1.1 Functions and Function </w:t>
      </w:r>
      <w:r>
        <w:t>N</w:t>
      </w:r>
      <w:r w:rsidRPr="00E415D1">
        <w:t>otation</w:t>
      </w:r>
      <w:bookmarkEnd w:id="4"/>
      <w:bookmarkEnd w:id="5"/>
    </w:p>
    <w:p w14:paraId="43A3FFAF" w14:textId="77777777" w:rsidR="00E95EAE" w:rsidRDefault="00E95EAE" w:rsidP="00E95EAE">
      <w:pPr>
        <w:rPr>
          <w:b/>
        </w:rPr>
      </w:pPr>
    </w:p>
    <w:p w14:paraId="0594BA77" w14:textId="77777777" w:rsidR="00E95EAE" w:rsidRPr="00E415D1" w:rsidRDefault="00E95EAE" w:rsidP="00E95EAE">
      <w:pPr>
        <w:rPr>
          <w:b/>
        </w:rPr>
      </w:pPr>
      <w:r w:rsidRPr="00E415D1">
        <w:rPr>
          <w:b/>
        </w:rPr>
        <w:t>What is a Function?</w:t>
      </w:r>
    </w:p>
    <w:p w14:paraId="35C22233" w14:textId="77777777" w:rsidR="00E95EAE" w:rsidRPr="003C01CE" w:rsidRDefault="00E95EAE" w:rsidP="00E95EAE">
      <w:r w:rsidRPr="003C01CE">
        <w:t>The natural world is full of relationships between quantities that change.  When we see these relationships</w:t>
      </w:r>
      <w:r>
        <w:t>, it is natural for us to ask “I</w:t>
      </w:r>
      <w:r w:rsidRPr="003C01CE">
        <w:t>f I know one quantity, can I then determine the other?”  This establishes the idea of an input quantity, or independent variable, and a corresponding output quantity, or dependent variable.  From this we get the noti</w:t>
      </w:r>
      <w:r>
        <w:t>on of a functional relationship</w:t>
      </w:r>
      <w:r w:rsidRPr="003C01CE">
        <w:t xml:space="preserve"> in which the output can be determined from the input. </w:t>
      </w:r>
      <w:r>
        <w:t xml:space="preserve"> </w:t>
      </w:r>
      <w:r w:rsidRPr="003C01CE">
        <w:t> </w:t>
      </w:r>
    </w:p>
    <w:p w14:paraId="73A6D67E" w14:textId="77777777" w:rsidR="00E95EAE" w:rsidRPr="003C01CE" w:rsidRDefault="00E95EAE" w:rsidP="00E95EAE"/>
    <w:p w14:paraId="627F830D" w14:textId="77777777" w:rsidR="00E95EAE" w:rsidRPr="003C01CE" w:rsidRDefault="00E95EAE" w:rsidP="00E95EAE">
      <w:r w:rsidRPr="003C01CE">
        <w:t>For some quantities, like height and age, there are certainly relationships between these quantities.  Given a specific person and any age, it is easy enough to determine their height</w:t>
      </w:r>
      <w:r>
        <w:t>, b</w:t>
      </w:r>
      <w:r w:rsidRPr="003C01CE">
        <w:t>ut i</w:t>
      </w:r>
      <w:r>
        <w:t>f</w:t>
      </w:r>
      <w:r w:rsidRPr="003C01CE">
        <w:t xml:space="preserve"> we tried to reverse that relationship and determine </w:t>
      </w:r>
      <w:r w:rsidR="00443690">
        <w:t>age from a given height</w:t>
      </w:r>
      <w:r w:rsidRPr="003C01CE">
        <w:t xml:space="preserve">, that would be problematic, since most people maintain the same height for many years. </w:t>
      </w:r>
    </w:p>
    <w:p w14:paraId="50D37D7C" w14:textId="77777777" w:rsidR="00E95EAE" w:rsidRDefault="00E95EAE" w:rsidP="00E95EAE"/>
    <w:p w14:paraId="5C81F03C" w14:textId="77777777" w:rsidR="00E95EAE" w:rsidRPr="003C01CE" w:rsidRDefault="00E95EAE" w:rsidP="00E95EAE"/>
    <w:p w14:paraId="7FEA271A" w14:textId="77777777" w:rsidR="00E95EAE" w:rsidRPr="00B46009" w:rsidRDefault="00E95EAE" w:rsidP="00E95EAE">
      <w:pPr>
        <w:pStyle w:val="DefinitionHeader"/>
      </w:pPr>
      <w:r>
        <w:t>Function</w:t>
      </w:r>
    </w:p>
    <w:p w14:paraId="54EB1392" w14:textId="77777777" w:rsidR="00E95EAE" w:rsidRPr="00B46009" w:rsidRDefault="00E95EAE" w:rsidP="00E95EAE">
      <w:pPr>
        <w:pStyle w:val="Definition"/>
      </w:pPr>
      <w:r w:rsidRPr="00A92631">
        <w:rPr>
          <w:b/>
        </w:rPr>
        <w:t>Function</w:t>
      </w:r>
      <w:r w:rsidR="00DD446B">
        <w:rPr>
          <w:b/>
        </w:rPr>
        <w:fldChar w:fldCharType="begin"/>
      </w:r>
      <w:r>
        <w:instrText>xe "</w:instrText>
      </w:r>
      <w:r w:rsidRPr="003A35B9">
        <w:rPr>
          <w:b/>
        </w:rPr>
        <w:instrText>Function</w:instrText>
      </w:r>
      <w:r>
        <w:instrText>"</w:instrText>
      </w:r>
      <w:r w:rsidR="00DD446B">
        <w:rPr>
          <w:b/>
        </w:rPr>
        <w:fldChar w:fldCharType="end"/>
      </w:r>
      <w:r w:rsidRPr="00A92631">
        <w:rPr>
          <w:b/>
        </w:rPr>
        <w:t>:</w:t>
      </w:r>
      <w:r w:rsidRPr="00B46009">
        <w:t xml:space="preserve">  A rule for a relationship between an input, or independent, quantity and an output, or dependent, quantity in which each input value uniquely determines one output value.  We say</w:t>
      </w:r>
      <w:r>
        <w:t xml:space="preserve"> “</w:t>
      </w:r>
      <w:r w:rsidRPr="00B46009">
        <w:t>the output is a function of the input.</w:t>
      </w:r>
      <w:r>
        <w:t>”</w:t>
      </w:r>
    </w:p>
    <w:p w14:paraId="595A9D15" w14:textId="77777777" w:rsidR="00E95EAE" w:rsidRDefault="00E95EAE" w:rsidP="00E95EAE"/>
    <w:p w14:paraId="04490EB1" w14:textId="77777777" w:rsidR="00E95EAE" w:rsidRPr="003C01CE" w:rsidRDefault="00E95EAE" w:rsidP="00E95EAE"/>
    <w:p w14:paraId="01C54A89" w14:textId="77777777" w:rsidR="00E95EAE" w:rsidRPr="003C01CE" w:rsidRDefault="00E95EAE" w:rsidP="00E95EAE">
      <w:pPr>
        <w:pStyle w:val="ExampleHeader"/>
      </w:pPr>
      <w:r w:rsidRPr="003C01CE">
        <w:t>Example</w:t>
      </w:r>
      <w:r>
        <w:t xml:space="preserve"> 1</w:t>
      </w:r>
    </w:p>
    <w:p w14:paraId="08C92005" w14:textId="77777777" w:rsidR="00E95EAE" w:rsidRDefault="00E95EAE" w:rsidP="00E95EAE">
      <w:pPr>
        <w:pStyle w:val="Example"/>
      </w:pPr>
      <w:r>
        <w:t>In the height and age example above, is height a function of age?  Is age a function of height?</w:t>
      </w:r>
    </w:p>
    <w:p w14:paraId="26DE26C7" w14:textId="77777777" w:rsidR="00E95EAE" w:rsidRDefault="00E95EAE" w:rsidP="00E95EAE">
      <w:pPr>
        <w:pStyle w:val="Example"/>
      </w:pPr>
    </w:p>
    <w:p w14:paraId="33826B4A" w14:textId="77777777" w:rsidR="00E95EAE" w:rsidRDefault="00E95EAE" w:rsidP="00E95EAE">
      <w:pPr>
        <w:pStyle w:val="Example"/>
      </w:pPr>
      <w:r w:rsidRPr="003C01CE">
        <w:t>In the height and age example above, it would be correct to say that height is a function of age, since each age uniquely determines a height.  </w:t>
      </w:r>
      <w:r>
        <w:t>For example, on my 18</w:t>
      </w:r>
      <w:r w:rsidRPr="003056F6">
        <w:rPr>
          <w:vertAlign w:val="superscript"/>
        </w:rPr>
        <w:t>th</w:t>
      </w:r>
      <w:r>
        <w:t xml:space="preserve"> birthday,  I had exactly one height of 69 inches.  </w:t>
      </w:r>
    </w:p>
    <w:p w14:paraId="2D5AB9A8" w14:textId="77777777" w:rsidR="00E95EAE" w:rsidRDefault="00E95EAE" w:rsidP="00E95EAE">
      <w:pPr>
        <w:pStyle w:val="Example"/>
      </w:pPr>
    </w:p>
    <w:p w14:paraId="0C9133F8" w14:textId="77777777" w:rsidR="00E95EAE" w:rsidRPr="003C01CE" w:rsidRDefault="00E95EAE" w:rsidP="00E95EAE">
      <w:pPr>
        <w:pStyle w:val="Example"/>
      </w:pPr>
      <w:r>
        <w:t>However,</w:t>
      </w:r>
      <w:r w:rsidRPr="003C01CE">
        <w:t xml:space="preserve"> age is not a function of height, since one height input might correspond with more than one output age.</w:t>
      </w:r>
      <w:r>
        <w:t xml:space="preserve"> For example, for an input height of 70 inches, there is more than one output of age since I was 70 inches at the age of 20 and 21. </w:t>
      </w:r>
    </w:p>
    <w:p w14:paraId="39836954" w14:textId="77777777" w:rsidR="00E95EAE" w:rsidRDefault="00E95EAE" w:rsidP="00E95EAE"/>
    <w:p w14:paraId="016C8E81" w14:textId="77777777" w:rsidR="00E95EAE" w:rsidRDefault="00E95EAE" w:rsidP="00E95EAE"/>
    <w:p w14:paraId="3CA39187" w14:textId="77777777" w:rsidR="00E95EAE" w:rsidRDefault="00E95EAE" w:rsidP="00E95EAE"/>
    <w:p w14:paraId="6A12B764" w14:textId="77777777" w:rsidR="00E95EAE" w:rsidRPr="003C01CE" w:rsidRDefault="00E95EAE" w:rsidP="00E95EAE">
      <w:pPr>
        <w:pStyle w:val="ExampleHeader"/>
      </w:pPr>
      <w:r w:rsidRPr="003C01CE">
        <w:t>Example</w:t>
      </w:r>
      <w:r>
        <w:t xml:space="preserve"> 2</w:t>
      </w:r>
    </w:p>
    <w:p w14:paraId="6B126A57" w14:textId="77777777" w:rsidR="00E95EAE" w:rsidRDefault="00E95EAE" w:rsidP="00E95EAE">
      <w:pPr>
        <w:pStyle w:val="Example"/>
      </w:pPr>
      <w:r w:rsidRPr="003C01CE">
        <w:t>At a coffee shop, the menu consists of items and their prices.  </w:t>
      </w:r>
      <w:r>
        <w:t>Is price a function of the item?  Is the item a function of the price?</w:t>
      </w:r>
    </w:p>
    <w:p w14:paraId="3C8684D7" w14:textId="77777777" w:rsidR="00E95EAE" w:rsidRDefault="00E95EAE" w:rsidP="00E95EAE">
      <w:pPr>
        <w:pStyle w:val="Example"/>
      </w:pPr>
    </w:p>
    <w:p w14:paraId="0FA3020D" w14:textId="77777777" w:rsidR="00E95EAE" w:rsidRPr="003C01CE" w:rsidRDefault="00E95EAE" w:rsidP="00E95EAE">
      <w:pPr>
        <w:pStyle w:val="Example"/>
      </w:pPr>
      <w:r w:rsidRPr="003C01CE">
        <w:t>We could say that price is a function of the item, since each input of an item has one</w:t>
      </w:r>
      <w:r>
        <w:t xml:space="preserve"> output of a</w:t>
      </w:r>
      <w:r w:rsidRPr="003C01CE">
        <w:t xml:space="preserve"> price corresponding to it.  We could not say that item is a function of price, since two items might have the same price.</w:t>
      </w:r>
    </w:p>
    <w:p w14:paraId="7B926D4F" w14:textId="77777777" w:rsidR="00E95EAE" w:rsidRDefault="00E95EAE" w:rsidP="00E95EAE"/>
    <w:p w14:paraId="3B785F91" w14:textId="77777777" w:rsidR="00E95EAE" w:rsidRDefault="00E95EAE" w:rsidP="00E95EAE"/>
    <w:p w14:paraId="13F71EDC" w14:textId="77777777" w:rsidR="00E95EAE" w:rsidRDefault="00E95EAE" w:rsidP="00E95EAE">
      <w:pPr>
        <w:pStyle w:val="ExampleHeader"/>
      </w:pPr>
      <w:r>
        <w:t>Example 3</w:t>
      </w:r>
    </w:p>
    <w:p w14:paraId="0A67A7F4" w14:textId="77777777" w:rsidR="00E95EAE" w:rsidRDefault="00E95EAE" w:rsidP="00E95EAE">
      <w:pPr>
        <w:pStyle w:val="Example"/>
      </w:pPr>
      <w:r>
        <w:t xml:space="preserve">In many classes the overall percentage you earn in the course corresponds to a decimal grade point.  Is decimal grade a function of percentage?  Is percentage a function of decimal grade?  </w:t>
      </w:r>
    </w:p>
    <w:p w14:paraId="45A300CD" w14:textId="77777777" w:rsidR="00E95EAE" w:rsidRDefault="00E95EAE" w:rsidP="00E95EAE">
      <w:pPr>
        <w:pStyle w:val="Example"/>
      </w:pPr>
    </w:p>
    <w:p w14:paraId="1962850D" w14:textId="77777777" w:rsidR="00E95EAE" w:rsidRDefault="00E95EAE" w:rsidP="00E95EAE">
      <w:pPr>
        <w:pStyle w:val="Example"/>
      </w:pPr>
      <w:r>
        <w:t>For any percentage earned, there would be a decimal grade associated, so we could say that the decimal grade is a function of percentage. That is, if you input the percentage, your output would be a decimal grade.  Percentage may or may not be a function of decimal grade, depending upon the teacher’s grading scheme.  With some grading systems, there are a range of percentages that correspond to the same decimal grade.</w:t>
      </w:r>
    </w:p>
    <w:p w14:paraId="73970F9F" w14:textId="77777777" w:rsidR="00E95EAE" w:rsidRDefault="00E95EAE" w:rsidP="00E95EAE"/>
    <w:p w14:paraId="053F470B" w14:textId="77777777" w:rsidR="00E95EAE" w:rsidRDefault="00E95EAE" w:rsidP="00E95EAE"/>
    <w:p w14:paraId="67952345" w14:textId="77777777" w:rsidR="00E95EAE" w:rsidRDefault="00E95EAE" w:rsidP="00E95EAE">
      <w:pPr>
        <w:pStyle w:val="DefinitionHeader"/>
        <w:rPr>
          <w:i/>
        </w:rPr>
      </w:pPr>
      <w:r>
        <w:t>One-to-One Function</w:t>
      </w:r>
    </w:p>
    <w:p w14:paraId="5F7709B2" w14:textId="77777777" w:rsidR="00E95EAE" w:rsidRDefault="00E95EAE" w:rsidP="00E95EAE">
      <w:pPr>
        <w:pStyle w:val="Definition"/>
      </w:pPr>
      <w:r w:rsidRPr="00B46009">
        <w:t xml:space="preserve">Sometimes in a relationship each input corresponds to exactly one output, and every output corresponds to exactly one input.  We call this kind of relationship a </w:t>
      </w:r>
      <w:r w:rsidRPr="00A92631">
        <w:rPr>
          <w:b/>
        </w:rPr>
        <w:t>one-to-one function</w:t>
      </w:r>
      <w:r w:rsidR="00DD446B">
        <w:rPr>
          <w:b/>
        </w:rPr>
        <w:fldChar w:fldCharType="begin"/>
      </w:r>
      <w:r>
        <w:instrText>xe "</w:instrText>
      </w:r>
      <w:r>
        <w:rPr>
          <w:b/>
        </w:rPr>
        <w:instrText>One-to-One F</w:instrText>
      </w:r>
      <w:r w:rsidRPr="003B3C8E">
        <w:rPr>
          <w:b/>
        </w:rPr>
        <w:instrText>unction</w:instrText>
      </w:r>
      <w:r>
        <w:instrText>"</w:instrText>
      </w:r>
      <w:r w:rsidR="00DD446B">
        <w:rPr>
          <w:b/>
        </w:rPr>
        <w:fldChar w:fldCharType="end"/>
      </w:r>
      <w:r w:rsidR="00DD446B">
        <w:rPr>
          <w:b/>
        </w:rPr>
        <w:fldChar w:fldCharType="begin"/>
      </w:r>
      <w:r>
        <w:instrText>xe "</w:instrText>
      </w:r>
      <w:r w:rsidRPr="005131D6">
        <w:instrText>Function:One-to-One Function</w:instrText>
      </w:r>
      <w:r>
        <w:instrText>"</w:instrText>
      </w:r>
      <w:r w:rsidR="00DD446B">
        <w:rPr>
          <w:b/>
        </w:rPr>
        <w:fldChar w:fldCharType="end"/>
      </w:r>
      <w:r w:rsidRPr="00A92631">
        <w:t>.</w:t>
      </w:r>
    </w:p>
    <w:p w14:paraId="74BBE6A0" w14:textId="77777777" w:rsidR="00E95EAE" w:rsidRDefault="00E95EAE" w:rsidP="00E95EAE"/>
    <w:p w14:paraId="678B76B8" w14:textId="77777777" w:rsidR="00E95EAE" w:rsidRPr="00A92631" w:rsidRDefault="00E95EAE" w:rsidP="00E95EAE"/>
    <w:p w14:paraId="6C564E94" w14:textId="77777777" w:rsidR="00E95EAE" w:rsidRPr="003C01CE" w:rsidRDefault="00E95EAE" w:rsidP="00E95EAE">
      <w:r>
        <w:t xml:space="preserve">From Example 3, </w:t>
      </w:r>
      <w:r w:rsidRPr="00CD2299">
        <w:rPr>
          <w:i/>
        </w:rPr>
        <w:t>if</w:t>
      </w:r>
      <w:r>
        <w:t xml:space="preserve"> each unique percentage corresponds to one unique decimal grade point and each unique decimal grade point corresponds to one unique percentage then it is a one-to-one function.</w:t>
      </w:r>
    </w:p>
    <w:p w14:paraId="46116685" w14:textId="77777777" w:rsidR="00E95EAE" w:rsidRDefault="00E95EAE" w:rsidP="00E95EAE"/>
    <w:p w14:paraId="2496E5BE" w14:textId="77777777" w:rsidR="00E95EAE" w:rsidRDefault="00E95EAE" w:rsidP="00E95EAE"/>
    <w:p w14:paraId="4BF8734E" w14:textId="77777777" w:rsidR="00E95EAE" w:rsidRPr="006640C8" w:rsidRDefault="00E95EAE" w:rsidP="00E95EAE">
      <w:pPr>
        <w:pStyle w:val="TryitNow"/>
      </w:pPr>
      <w:r>
        <w:t>Try it Now</w:t>
      </w:r>
    </w:p>
    <w:p w14:paraId="156C438A" w14:textId="77777777" w:rsidR="00E95EAE" w:rsidRDefault="00E95EAE" w:rsidP="00E95EAE">
      <w:pPr>
        <w:pStyle w:val="TryitNowbody"/>
      </w:pPr>
      <w:r>
        <w:t>Let’s consider bank account information.</w:t>
      </w:r>
    </w:p>
    <w:p w14:paraId="7567D48E" w14:textId="77777777" w:rsidR="00E95EAE" w:rsidRPr="00BC78F7" w:rsidRDefault="00E95EAE" w:rsidP="00BC78F7">
      <w:pPr>
        <w:pStyle w:val="TryitNowbody"/>
        <w:ind w:left="270" w:hanging="270"/>
      </w:pPr>
      <w:r>
        <w:t xml:space="preserve">1. Is your balance a function of your bank account number? </w:t>
      </w:r>
      <w:r w:rsidR="00BC78F7">
        <w:br/>
      </w:r>
      <w:r w:rsidRPr="00707D16">
        <w:rPr>
          <w:i/>
          <w:sz w:val="20"/>
          <w:szCs w:val="20"/>
        </w:rPr>
        <w:t>(if you input a bank account number does it make sense that the output is your balance?)</w:t>
      </w:r>
    </w:p>
    <w:p w14:paraId="2B523A1B" w14:textId="77777777" w:rsidR="00E95EAE" w:rsidRDefault="00E95EAE" w:rsidP="00E95EAE">
      <w:pPr>
        <w:pStyle w:val="TryitNowbody"/>
      </w:pPr>
    </w:p>
    <w:p w14:paraId="0C8BF4A7" w14:textId="77777777" w:rsidR="00E95EAE" w:rsidRDefault="00E95EAE" w:rsidP="00BC78F7">
      <w:pPr>
        <w:pStyle w:val="TryitNowbody"/>
        <w:ind w:left="270" w:hanging="270"/>
      </w:pPr>
      <w:r>
        <w:t>2.  Is your bank account number a function of your balance?</w:t>
      </w:r>
      <w:r w:rsidR="00BC78F7">
        <w:br/>
      </w:r>
      <w:r w:rsidRPr="00707D16">
        <w:rPr>
          <w:i/>
          <w:sz w:val="20"/>
          <w:szCs w:val="20"/>
        </w:rPr>
        <w:t xml:space="preserve">(if you input </w:t>
      </w:r>
      <w:r>
        <w:rPr>
          <w:i/>
          <w:sz w:val="20"/>
          <w:szCs w:val="20"/>
        </w:rPr>
        <w:t xml:space="preserve">a balance </w:t>
      </w:r>
      <w:r w:rsidRPr="00707D16">
        <w:rPr>
          <w:i/>
          <w:sz w:val="20"/>
          <w:szCs w:val="20"/>
        </w:rPr>
        <w:t xml:space="preserve"> does it make sense that the output is your </w:t>
      </w:r>
      <w:r>
        <w:rPr>
          <w:i/>
          <w:sz w:val="20"/>
          <w:szCs w:val="20"/>
        </w:rPr>
        <w:t>bank account number</w:t>
      </w:r>
      <w:r w:rsidRPr="00707D16">
        <w:rPr>
          <w:i/>
          <w:sz w:val="20"/>
          <w:szCs w:val="20"/>
        </w:rPr>
        <w:t>?)</w:t>
      </w:r>
    </w:p>
    <w:p w14:paraId="70357226" w14:textId="77777777" w:rsidR="00E95EAE" w:rsidRDefault="00E95EAE" w:rsidP="00E95EAE"/>
    <w:p w14:paraId="4D690095" w14:textId="77777777" w:rsidR="00E95EAE" w:rsidRDefault="00E95EAE" w:rsidP="00E95EAE"/>
    <w:p w14:paraId="504839CE" w14:textId="77777777" w:rsidR="004B642B" w:rsidRDefault="004B642B">
      <w:pPr>
        <w:rPr>
          <w:b/>
        </w:rPr>
      </w:pPr>
      <w:r>
        <w:rPr>
          <w:b/>
        </w:rPr>
        <w:br w:type="page"/>
      </w:r>
    </w:p>
    <w:p w14:paraId="7DDE8054" w14:textId="77777777" w:rsidR="00E95EAE" w:rsidRPr="006640C8" w:rsidRDefault="00E95EAE" w:rsidP="00E95EAE">
      <w:pPr>
        <w:rPr>
          <w:b/>
        </w:rPr>
      </w:pPr>
      <w:r w:rsidRPr="006640C8">
        <w:rPr>
          <w:b/>
        </w:rPr>
        <w:lastRenderedPageBreak/>
        <w:t>Function Notation</w:t>
      </w:r>
    </w:p>
    <w:p w14:paraId="5BEE1751" w14:textId="77777777" w:rsidR="004B642B" w:rsidRDefault="004B642B" w:rsidP="00E95EAE"/>
    <w:p w14:paraId="5801618E" w14:textId="77777777" w:rsidR="00E95EAE" w:rsidRDefault="00E95EAE" w:rsidP="00E95EAE">
      <w:r w:rsidRPr="003C01CE">
        <w:t>To simplify writing out expressions</w:t>
      </w:r>
      <w:r>
        <w:t xml:space="preserve"> and equations</w:t>
      </w:r>
      <w:r w:rsidRPr="003C01CE">
        <w:t xml:space="preserve"> involving functions, a simplified notation is often used.  </w:t>
      </w:r>
      <w:r>
        <w:t>We also use descriptive variables to help us remember the meaning of the quantities in the problem.</w:t>
      </w:r>
    </w:p>
    <w:p w14:paraId="48086A57" w14:textId="77777777" w:rsidR="00E95EAE" w:rsidRDefault="00E95EAE" w:rsidP="00E95EAE"/>
    <w:p w14:paraId="05E458B6" w14:textId="77777777" w:rsidR="00E95EAE" w:rsidRDefault="00E95EAE" w:rsidP="00E95EAE">
      <w:r w:rsidRPr="003C01CE">
        <w:t xml:space="preserve">Rather than write “height is a function of age”, </w:t>
      </w:r>
      <w:r>
        <w:t>we could use the descriptive variable</w:t>
      </w:r>
      <w:r w:rsidRPr="003C01CE">
        <w:t xml:space="preserve"> </w:t>
      </w:r>
      <w:r>
        <w:rPr>
          <w:i/>
        </w:rPr>
        <w:t xml:space="preserve">h </w:t>
      </w:r>
      <w:r>
        <w:t xml:space="preserve">to represent height and we could use the descriptive variable </w:t>
      </w:r>
      <w:r w:rsidRPr="00CD2299">
        <w:rPr>
          <w:i/>
        </w:rPr>
        <w:t>a</w:t>
      </w:r>
      <w:r>
        <w:t xml:space="preserve"> to represent age.</w:t>
      </w:r>
    </w:p>
    <w:p w14:paraId="242BEE13" w14:textId="77777777" w:rsidR="00E95EAE" w:rsidRDefault="00E95EAE" w:rsidP="00E95EAE"/>
    <w:p w14:paraId="44590BF8" w14:textId="77777777" w:rsidR="00E95EAE" w:rsidRDefault="00E95EAE" w:rsidP="00E95EAE">
      <w:r>
        <w:t xml:space="preserve">“height is a function of age” </w:t>
      </w:r>
      <w:r>
        <w:tab/>
        <w:t xml:space="preserve">if we name the function </w:t>
      </w:r>
      <w:r w:rsidRPr="006640C8">
        <w:rPr>
          <w:i/>
        </w:rPr>
        <w:t xml:space="preserve">f </w:t>
      </w:r>
      <w:r>
        <w:t>we write</w:t>
      </w:r>
    </w:p>
    <w:p w14:paraId="272D045C" w14:textId="77777777" w:rsidR="00E95EAE" w:rsidRDefault="00E95EAE" w:rsidP="00E95EAE">
      <w:r>
        <w:t>“</w:t>
      </w:r>
      <w:r w:rsidRPr="006640C8">
        <w:rPr>
          <w:i/>
        </w:rPr>
        <w:t>h</w:t>
      </w:r>
      <w:r>
        <w:t xml:space="preserve"> is </w:t>
      </w:r>
      <w:r w:rsidRPr="006640C8">
        <w:rPr>
          <w:i/>
        </w:rPr>
        <w:t xml:space="preserve">f </w:t>
      </w:r>
      <w:r>
        <w:t xml:space="preserve">of </w:t>
      </w:r>
      <w:r w:rsidRPr="006640C8">
        <w:rPr>
          <w:i/>
        </w:rPr>
        <w:t>a</w:t>
      </w:r>
      <w:r>
        <w:t xml:space="preserve">”    </w:t>
      </w:r>
      <w:r>
        <w:tab/>
      </w:r>
      <w:r>
        <w:tab/>
      </w:r>
      <w:r>
        <w:tab/>
        <w:t>or more simply</w:t>
      </w:r>
    </w:p>
    <w:p w14:paraId="050CFA0B" w14:textId="77777777" w:rsidR="00E95EAE" w:rsidRDefault="00E95EAE" w:rsidP="00E95EAE">
      <w:r w:rsidRPr="006640C8">
        <w:rPr>
          <w:i/>
        </w:rPr>
        <w:t>h = f(a)</w:t>
      </w:r>
      <w:r>
        <w:t xml:space="preserve">   </w:t>
      </w:r>
      <w:r>
        <w:tab/>
      </w:r>
      <w:r>
        <w:tab/>
      </w:r>
      <w:r>
        <w:tab/>
        <w:t xml:space="preserve">we could instead name the function </w:t>
      </w:r>
      <w:r w:rsidRPr="006640C8">
        <w:rPr>
          <w:i/>
        </w:rPr>
        <w:t>h</w:t>
      </w:r>
      <w:r>
        <w:t xml:space="preserve"> and write</w:t>
      </w:r>
    </w:p>
    <w:p w14:paraId="5DE12973" w14:textId="77777777" w:rsidR="00E95EAE" w:rsidRDefault="00E95EAE" w:rsidP="00E95EAE">
      <w:r w:rsidRPr="006640C8">
        <w:rPr>
          <w:i/>
        </w:rPr>
        <w:t>h(a)</w:t>
      </w:r>
      <w:r>
        <w:tab/>
      </w:r>
      <w:r>
        <w:tab/>
      </w:r>
      <w:r>
        <w:tab/>
      </w:r>
      <w:r>
        <w:tab/>
        <w:t>which is read “</w:t>
      </w:r>
      <w:r w:rsidRPr="006640C8">
        <w:rPr>
          <w:i/>
        </w:rPr>
        <w:t>h</w:t>
      </w:r>
      <w:r>
        <w:t xml:space="preserve"> of </w:t>
      </w:r>
      <w:r w:rsidRPr="006640C8">
        <w:rPr>
          <w:i/>
        </w:rPr>
        <w:t>a</w:t>
      </w:r>
      <w:r>
        <w:t>”</w:t>
      </w:r>
    </w:p>
    <w:p w14:paraId="21FFF61F" w14:textId="77777777" w:rsidR="00E95EAE" w:rsidRDefault="00E95EAE" w:rsidP="00E95EAE"/>
    <w:p w14:paraId="7391D8D4" w14:textId="3CF253C5" w:rsidR="00E95EAE" w:rsidRDefault="00E95EAE" w:rsidP="00E95EAE">
      <w:r>
        <w:t xml:space="preserve">Remember we can use any variable to name the function; the notation </w:t>
      </w:r>
      <w:r w:rsidRPr="006640C8">
        <w:rPr>
          <w:i/>
        </w:rPr>
        <w:t>h(a)</w:t>
      </w:r>
      <w:r>
        <w:t xml:space="preserve"> shows us that </w:t>
      </w:r>
      <w:r w:rsidRPr="006640C8">
        <w:rPr>
          <w:i/>
        </w:rPr>
        <w:t>h</w:t>
      </w:r>
      <w:r>
        <w:t xml:space="preserve"> depends on</w:t>
      </w:r>
      <w:r w:rsidRPr="006640C8">
        <w:rPr>
          <w:i/>
        </w:rPr>
        <w:t xml:space="preserve"> a</w:t>
      </w:r>
      <w:r>
        <w:t>.  The value “</w:t>
      </w:r>
      <w:r w:rsidRPr="006640C8">
        <w:rPr>
          <w:i/>
        </w:rPr>
        <w:t>a</w:t>
      </w:r>
      <w:r>
        <w:t>” must be put into the function “</w:t>
      </w:r>
      <w:r w:rsidRPr="006640C8">
        <w:rPr>
          <w:i/>
        </w:rPr>
        <w:t>h</w:t>
      </w:r>
      <w:r>
        <w:t>” to get a result.  Be careful -</w:t>
      </w:r>
      <w:r w:rsidRPr="003C01CE">
        <w:t xml:space="preserve"> the parentheses indicate that age is input </w:t>
      </w:r>
      <w:r>
        <w:t>in</w:t>
      </w:r>
      <w:r w:rsidRPr="003C01CE">
        <w:t>to the function (Note: do</w:t>
      </w:r>
      <w:r>
        <w:t xml:space="preserve"> </w:t>
      </w:r>
      <w:r w:rsidRPr="003C01CE">
        <w:t>n</w:t>
      </w:r>
      <w:r>
        <w:t>o</w:t>
      </w:r>
      <w:r w:rsidRPr="003C01CE">
        <w:t>t confuse these parentheses with multiplication!</w:t>
      </w:r>
      <w:r w:rsidR="001318B1">
        <w:t xml:space="preserve">  It does </w:t>
      </w:r>
      <w:r w:rsidR="001318B1">
        <w:rPr>
          <w:i/>
          <w:iCs/>
        </w:rPr>
        <w:t>not</w:t>
      </w:r>
      <w:r w:rsidR="001318B1">
        <w:t xml:space="preserve"> mean “h times a”</w:t>
      </w:r>
      <w:r w:rsidRPr="003C01CE">
        <w:t xml:space="preserve">).  </w:t>
      </w:r>
    </w:p>
    <w:p w14:paraId="3D38277D" w14:textId="77777777" w:rsidR="00E95EAE" w:rsidRDefault="00E95EAE" w:rsidP="00E95EAE"/>
    <w:p w14:paraId="2E4FC499" w14:textId="77777777" w:rsidR="00E95EAE" w:rsidRDefault="00E95EAE" w:rsidP="00E95EAE"/>
    <w:p w14:paraId="4535E16C" w14:textId="77777777" w:rsidR="00E95EAE" w:rsidRPr="005A346C" w:rsidRDefault="00E95EAE" w:rsidP="00E95EAE">
      <w:pPr>
        <w:pStyle w:val="DefinitionHeader"/>
      </w:pPr>
      <w:r>
        <w:t>Function Notation</w:t>
      </w:r>
    </w:p>
    <w:p w14:paraId="3F15BCC8" w14:textId="77777777" w:rsidR="00E95EAE" w:rsidRPr="005A346C" w:rsidRDefault="00DD446B" w:rsidP="00E95EAE">
      <w:pPr>
        <w:pStyle w:val="Definition"/>
      </w:pPr>
      <w:r>
        <w:fldChar w:fldCharType="begin"/>
      </w:r>
      <w:r w:rsidR="00E95EAE">
        <w:instrText>xe "</w:instrText>
      </w:r>
      <w:r w:rsidR="00E95EAE" w:rsidRPr="00020A07">
        <w:instrText>Function:Function Notation</w:instrText>
      </w:r>
      <w:r w:rsidR="00E95EAE">
        <w:instrText>"</w:instrText>
      </w:r>
      <w:r>
        <w:fldChar w:fldCharType="end"/>
      </w:r>
      <w:r w:rsidR="00E95EAE" w:rsidRPr="005A346C">
        <w:t xml:space="preserve">The notation output = </w:t>
      </w:r>
      <w:r w:rsidR="00E95EAE" w:rsidRPr="00CD2299">
        <w:rPr>
          <w:i/>
        </w:rPr>
        <w:t>f</w:t>
      </w:r>
      <w:r w:rsidR="00E95EAE" w:rsidRPr="005A346C">
        <w:t>(input) define</w:t>
      </w:r>
      <w:r w:rsidR="00E95EAE">
        <w:t>s</w:t>
      </w:r>
      <w:r w:rsidR="00E95EAE" w:rsidRPr="005A346C">
        <w:t xml:space="preserve"> a function named </w:t>
      </w:r>
      <w:r w:rsidR="00E95EAE" w:rsidRPr="00CD2299">
        <w:rPr>
          <w:i/>
        </w:rPr>
        <w:t>f</w:t>
      </w:r>
      <w:r w:rsidR="00E95EAE" w:rsidRPr="005A346C">
        <w:t xml:space="preserve">.  This would be read “output is </w:t>
      </w:r>
      <w:r w:rsidR="00E95EAE" w:rsidRPr="00CD2299">
        <w:rPr>
          <w:i/>
        </w:rPr>
        <w:t>f</w:t>
      </w:r>
      <w:r w:rsidR="00E95EAE">
        <w:t xml:space="preserve"> </w:t>
      </w:r>
      <w:r w:rsidR="00E95EAE" w:rsidRPr="005A346C">
        <w:t>of input”</w:t>
      </w:r>
    </w:p>
    <w:p w14:paraId="3FF8289C" w14:textId="77777777" w:rsidR="00E95EAE" w:rsidRDefault="00E95EAE" w:rsidP="00E95EAE"/>
    <w:p w14:paraId="2E3ACE5A" w14:textId="77777777" w:rsidR="00E95EAE" w:rsidRPr="003C01CE" w:rsidRDefault="00E95EAE" w:rsidP="00E95EAE"/>
    <w:p w14:paraId="210B18D5" w14:textId="77777777" w:rsidR="00E95EAE" w:rsidRPr="003C01CE" w:rsidRDefault="00E95EAE" w:rsidP="00E95EAE">
      <w:pPr>
        <w:pStyle w:val="ExampleHeader"/>
      </w:pPr>
      <w:r w:rsidRPr="003C01CE">
        <w:t>Example</w:t>
      </w:r>
      <w:r>
        <w:t xml:space="preserve"> 4</w:t>
      </w:r>
    </w:p>
    <w:p w14:paraId="41C45774" w14:textId="77777777" w:rsidR="00E95EAE" w:rsidRDefault="00E95EAE" w:rsidP="00E95EAE">
      <w:pPr>
        <w:pStyle w:val="Example"/>
      </w:pPr>
      <w:r>
        <w:t>Introduce function notation to represent a function that takes as input the name of a month, and gives as output the number of days in that month.</w:t>
      </w:r>
    </w:p>
    <w:p w14:paraId="245BE033" w14:textId="77777777" w:rsidR="00E95EAE" w:rsidRDefault="00E95EAE" w:rsidP="00E95EAE">
      <w:pPr>
        <w:pStyle w:val="Example"/>
      </w:pPr>
    </w:p>
    <w:p w14:paraId="73B4BCF2" w14:textId="77777777" w:rsidR="00E95EAE" w:rsidRDefault="00E95EAE" w:rsidP="00E95EAE">
      <w:pPr>
        <w:pStyle w:val="Example"/>
      </w:pPr>
      <w:r w:rsidRPr="003C01CE">
        <w:t xml:space="preserve">The number of days in a month is a function of the </w:t>
      </w:r>
      <w:r>
        <w:t xml:space="preserve">name of the </w:t>
      </w:r>
      <w:r w:rsidRPr="003C01CE">
        <w:t>month, so</w:t>
      </w:r>
      <w:r>
        <w:t xml:space="preserve"> if we name the function </w:t>
      </w:r>
      <w:r w:rsidRPr="00CD2299">
        <w:rPr>
          <w:i/>
        </w:rPr>
        <w:t>f</w:t>
      </w:r>
      <w:r>
        <w:t xml:space="preserve">, </w:t>
      </w:r>
      <w:r w:rsidRPr="003C01CE">
        <w:t xml:space="preserve">we could write “days = </w:t>
      </w:r>
      <w:r w:rsidRPr="00CD2299">
        <w:rPr>
          <w:i/>
        </w:rPr>
        <w:t>f</w:t>
      </w:r>
      <w:r w:rsidRPr="003C01CE">
        <w:t>(month)”</w:t>
      </w:r>
      <w:r>
        <w:t xml:space="preserve"> or  </w:t>
      </w:r>
      <w:r w:rsidRPr="00CD2299">
        <w:rPr>
          <w:i/>
        </w:rPr>
        <w:t>d = f(m)</w:t>
      </w:r>
      <w:r>
        <w:t xml:space="preserve">. If we simply name the function </w:t>
      </w:r>
      <w:r w:rsidRPr="00CD2299">
        <w:rPr>
          <w:i/>
        </w:rPr>
        <w:t>d</w:t>
      </w:r>
      <w:r>
        <w:t xml:space="preserve">, we could write  </w:t>
      </w:r>
      <w:r w:rsidRPr="00CD2299">
        <w:rPr>
          <w:i/>
        </w:rPr>
        <w:t>d(m)</w:t>
      </w:r>
    </w:p>
    <w:p w14:paraId="77C1877F" w14:textId="77777777" w:rsidR="00E95EAE" w:rsidRDefault="00E95EAE" w:rsidP="00E95EAE">
      <w:pPr>
        <w:pStyle w:val="Example"/>
      </w:pPr>
    </w:p>
    <w:p w14:paraId="56780F71" w14:textId="77777777" w:rsidR="00E95EAE" w:rsidRDefault="00E95EAE" w:rsidP="00E95EAE">
      <w:pPr>
        <w:pStyle w:val="Example"/>
      </w:pPr>
      <w:r>
        <w:t xml:space="preserve">For example, </w:t>
      </w:r>
      <w:r w:rsidRPr="00CD2299">
        <w:rPr>
          <w:i/>
        </w:rPr>
        <w:t>d</w:t>
      </w:r>
      <w:r w:rsidRPr="003C01CE">
        <w:t>(March) = 31, since March has 31 days.</w:t>
      </w:r>
      <w:r>
        <w:t xml:space="preserve"> The notation </w:t>
      </w:r>
      <w:r w:rsidRPr="00CD2299">
        <w:rPr>
          <w:i/>
        </w:rPr>
        <w:t>d(m)</w:t>
      </w:r>
      <w:r>
        <w:t xml:space="preserve"> reminds us that the number of days, </w:t>
      </w:r>
      <w:r w:rsidRPr="00332086">
        <w:rPr>
          <w:i/>
        </w:rPr>
        <w:t>d</w:t>
      </w:r>
      <w:r>
        <w:t xml:space="preserve"> (the output) is dependent on the name of the month, </w:t>
      </w:r>
      <w:r w:rsidRPr="00332086">
        <w:rPr>
          <w:i/>
        </w:rPr>
        <w:t>m</w:t>
      </w:r>
      <w:r>
        <w:t xml:space="preserve"> (the input)</w:t>
      </w:r>
    </w:p>
    <w:p w14:paraId="56F54913" w14:textId="77777777" w:rsidR="00E95EAE" w:rsidRDefault="00E95EAE" w:rsidP="00E95EAE"/>
    <w:p w14:paraId="1B0154BE" w14:textId="77777777" w:rsidR="00E95EAE" w:rsidRPr="003C01CE" w:rsidRDefault="00E95EAE" w:rsidP="00E95EAE"/>
    <w:p w14:paraId="1D1CB3A6" w14:textId="77777777" w:rsidR="00E95EAE" w:rsidRPr="003C01CE" w:rsidRDefault="00E95EAE" w:rsidP="00E95EAE">
      <w:pPr>
        <w:pStyle w:val="ExampleHeader"/>
      </w:pPr>
      <w:r w:rsidRPr="003C01CE">
        <w:t>Example</w:t>
      </w:r>
      <w:r>
        <w:t xml:space="preserve"> 5</w:t>
      </w:r>
    </w:p>
    <w:p w14:paraId="7124AABD" w14:textId="77777777" w:rsidR="00E95EAE" w:rsidRPr="003C01CE" w:rsidRDefault="00E95EAE" w:rsidP="00E95EAE">
      <w:pPr>
        <w:pStyle w:val="Example"/>
      </w:pPr>
      <w:r w:rsidRPr="003C01CE">
        <w:t xml:space="preserve">A function </w:t>
      </w:r>
      <w:r w:rsidRPr="00332086">
        <w:rPr>
          <w:i/>
        </w:rPr>
        <w:t>N = f(y)</w:t>
      </w:r>
      <w:r w:rsidRPr="003C01CE">
        <w:t xml:space="preserve"> gives the number of police officers, </w:t>
      </w:r>
      <w:r w:rsidRPr="00332086">
        <w:rPr>
          <w:i/>
        </w:rPr>
        <w:t>N</w:t>
      </w:r>
      <w:r w:rsidRPr="003C01CE">
        <w:t xml:space="preserve">, in a town in year </w:t>
      </w:r>
      <w:r w:rsidRPr="00332086">
        <w:rPr>
          <w:i/>
        </w:rPr>
        <w:t>y</w:t>
      </w:r>
      <w:r w:rsidRPr="003C01CE">
        <w:t xml:space="preserve">.  What does </w:t>
      </w:r>
      <w:r w:rsidRPr="00332086">
        <w:rPr>
          <w:i/>
        </w:rPr>
        <w:t>f</w:t>
      </w:r>
      <w:r w:rsidRPr="003C01CE">
        <w:t>(2005) = 300 tell us?</w:t>
      </w:r>
    </w:p>
    <w:p w14:paraId="26B700C9" w14:textId="77777777" w:rsidR="00E95EAE" w:rsidRPr="003C01CE" w:rsidRDefault="00E95EAE" w:rsidP="00E95EAE">
      <w:pPr>
        <w:pStyle w:val="Example"/>
      </w:pPr>
    </w:p>
    <w:p w14:paraId="55A5D6B1" w14:textId="77777777" w:rsidR="00E95EAE" w:rsidRPr="003C01CE" w:rsidRDefault="00E95EAE" w:rsidP="00E95EAE">
      <w:pPr>
        <w:pStyle w:val="Example"/>
      </w:pPr>
      <w:r w:rsidRPr="003C01CE">
        <w:t xml:space="preserve">When we read </w:t>
      </w:r>
      <w:r w:rsidRPr="00332086">
        <w:rPr>
          <w:i/>
        </w:rPr>
        <w:t>f</w:t>
      </w:r>
      <w:r w:rsidRPr="003C01CE">
        <w:t>(2005) = 300, we see the input quantity is 2005</w:t>
      </w:r>
      <w:r>
        <w:t xml:space="preserve">, </w:t>
      </w:r>
      <w:r w:rsidRPr="003C01CE">
        <w:t>which is a value for the input quantity of the function</w:t>
      </w:r>
      <w:r>
        <w:t>, the year (</w:t>
      </w:r>
      <w:r w:rsidRPr="00332086">
        <w:rPr>
          <w:i/>
        </w:rPr>
        <w:t>y</w:t>
      </w:r>
      <w:r>
        <w:t xml:space="preserve">). </w:t>
      </w:r>
      <w:r w:rsidR="004B642B">
        <w:t xml:space="preserve"> </w:t>
      </w:r>
      <w:r>
        <w:t>T</w:t>
      </w:r>
      <w:r w:rsidRPr="003C01CE">
        <w:t>he output value is 300</w:t>
      </w:r>
      <w:r>
        <w:t>, the number of police officers (</w:t>
      </w:r>
      <w:r w:rsidRPr="00332086">
        <w:rPr>
          <w:i/>
        </w:rPr>
        <w:t>N</w:t>
      </w:r>
      <w:r>
        <w:t>)</w:t>
      </w:r>
      <w:r w:rsidRPr="003C01CE">
        <w:t>, a value for the output quantity</w:t>
      </w:r>
      <w:r>
        <w:t xml:space="preserve">. </w:t>
      </w:r>
      <w:r w:rsidR="004B642B">
        <w:t xml:space="preserve"> </w:t>
      </w:r>
      <w:r>
        <w:t xml:space="preserve">Remember </w:t>
      </w:r>
      <w:r w:rsidRPr="00332086">
        <w:rPr>
          <w:i/>
        </w:rPr>
        <w:t>N=f(y)</w:t>
      </w:r>
      <w:r w:rsidRPr="003C01CE">
        <w:t>.  </w:t>
      </w:r>
      <w:r w:rsidR="004B642B">
        <w:t>T</w:t>
      </w:r>
      <w:r w:rsidRPr="003C01CE">
        <w:t>his tells us that in the year 2005 there were 300 police officers in the town.</w:t>
      </w:r>
    </w:p>
    <w:p w14:paraId="562A1C91" w14:textId="77777777" w:rsidR="00E95EAE" w:rsidRPr="00332086" w:rsidRDefault="00E95EAE" w:rsidP="00E95EAE">
      <w:pPr>
        <w:rPr>
          <w:b/>
        </w:rPr>
      </w:pPr>
      <w:r w:rsidRPr="00332086">
        <w:rPr>
          <w:b/>
        </w:rPr>
        <w:lastRenderedPageBreak/>
        <w:t>Tables as Functions</w:t>
      </w:r>
      <w:r w:rsidR="00DD446B">
        <w:rPr>
          <w:b/>
        </w:rPr>
        <w:fldChar w:fldCharType="begin"/>
      </w:r>
      <w:r>
        <w:instrText>xe "</w:instrText>
      </w:r>
      <w:r w:rsidRPr="0079308F">
        <w:instrText>Function:Tables as Functions</w:instrText>
      </w:r>
      <w:r>
        <w:instrText>"</w:instrText>
      </w:r>
      <w:r w:rsidR="00DD446B">
        <w:rPr>
          <w:b/>
        </w:rPr>
        <w:fldChar w:fldCharType="end"/>
      </w:r>
    </w:p>
    <w:p w14:paraId="2896BF78" w14:textId="77777777" w:rsidR="004B642B" w:rsidRDefault="004B642B" w:rsidP="00E95EAE"/>
    <w:p w14:paraId="3A3C1B70" w14:textId="77777777" w:rsidR="00E95EAE" w:rsidRDefault="00E95EAE" w:rsidP="00E95EAE">
      <w:r w:rsidRPr="003C01CE">
        <w:t>Functions can be re</w:t>
      </w:r>
      <w:r>
        <w:t>presented in many ways:  Words (</w:t>
      </w:r>
      <w:r w:rsidRPr="003C01CE">
        <w:t>as we did in the last few examples</w:t>
      </w:r>
      <w:r>
        <w:t>)</w:t>
      </w:r>
      <w:r w:rsidRPr="003C01CE">
        <w:t>, tables of values, graphs, or formulas.  Represented as a table, we are presented with a list of input and output values.  </w:t>
      </w:r>
    </w:p>
    <w:p w14:paraId="2EF55E0C" w14:textId="77777777" w:rsidR="00E95EAE" w:rsidRPr="003C01CE" w:rsidRDefault="00E95EAE" w:rsidP="00E95EAE">
      <w:r w:rsidRPr="003C01CE">
        <w:t xml:space="preserve">In some cases, these values represent everything we know about the relationship, while in </w:t>
      </w:r>
      <w:r>
        <w:t>other</w:t>
      </w:r>
      <w:r w:rsidRPr="003C01CE">
        <w:t xml:space="preserve"> cases the table is simply providing us a few select values from a more complete relationship.</w:t>
      </w:r>
    </w:p>
    <w:p w14:paraId="1625BB58" w14:textId="77777777" w:rsidR="00E95EAE" w:rsidRDefault="00E95EAE" w:rsidP="00E95EAE"/>
    <w:p w14:paraId="4090CF4C" w14:textId="77777777" w:rsidR="00E95EAE" w:rsidRDefault="00E95EAE" w:rsidP="00E95EAE">
      <w:r>
        <w:t>Table 1:  This table represents the input, number of the month (January = 1, February = 2, and so on) while the output is the number of days in that month. This represents everything we know about the months &amp; days for a given year (that is not a leap year)</w:t>
      </w:r>
    </w:p>
    <w:p w14:paraId="0E6D7685" w14:textId="77777777" w:rsidR="00E95EAE" w:rsidRDefault="00E95EAE" w:rsidP="00E95EAE"/>
    <w:tbl>
      <w:tblPr>
        <w:tblW w:w="8337"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761"/>
        <w:gridCol w:w="548"/>
        <w:gridCol w:w="548"/>
        <w:gridCol w:w="548"/>
        <w:gridCol w:w="548"/>
        <w:gridCol w:w="548"/>
        <w:gridCol w:w="548"/>
        <w:gridCol w:w="548"/>
        <w:gridCol w:w="548"/>
        <w:gridCol w:w="548"/>
        <w:gridCol w:w="548"/>
        <w:gridCol w:w="548"/>
        <w:gridCol w:w="548"/>
      </w:tblGrid>
      <w:tr w:rsidR="00E95EAE" w14:paraId="587386EE" w14:textId="77777777" w:rsidTr="00E95EAE">
        <w:trPr>
          <w:trHeight w:val="620"/>
        </w:trPr>
        <w:tc>
          <w:tcPr>
            <w:tcW w:w="1620" w:type="dxa"/>
          </w:tcPr>
          <w:p w14:paraId="186892FA" w14:textId="77777777" w:rsidR="00E95EAE" w:rsidRDefault="00E95EAE" w:rsidP="00E95EAE">
            <w:r>
              <w:t xml:space="preserve">(input) Month number, </w:t>
            </w:r>
            <w:r w:rsidRPr="00374FF4">
              <w:rPr>
                <w:i/>
              </w:rPr>
              <w:t>m</w:t>
            </w:r>
          </w:p>
        </w:tc>
        <w:tc>
          <w:tcPr>
            <w:tcW w:w="504" w:type="dxa"/>
          </w:tcPr>
          <w:p w14:paraId="7EDB3F4F" w14:textId="77777777" w:rsidR="00E95EAE" w:rsidRDefault="00E95EAE" w:rsidP="00E95EAE">
            <w:r>
              <w:t>1</w:t>
            </w:r>
          </w:p>
        </w:tc>
        <w:tc>
          <w:tcPr>
            <w:tcW w:w="504" w:type="dxa"/>
          </w:tcPr>
          <w:p w14:paraId="3C18A645" w14:textId="77777777" w:rsidR="00E95EAE" w:rsidRDefault="00E95EAE" w:rsidP="00E95EAE">
            <w:r>
              <w:t>2</w:t>
            </w:r>
          </w:p>
        </w:tc>
        <w:tc>
          <w:tcPr>
            <w:tcW w:w="504" w:type="dxa"/>
          </w:tcPr>
          <w:p w14:paraId="18AF868D" w14:textId="77777777" w:rsidR="00E95EAE" w:rsidRDefault="00E95EAE" w:rsidP="00E95EAE">
            <w:r>
              <w:t>3</w:t>
            </w:r>
          </w:p>
        </w:tc>
        <w:tc>
          <w:tcPr>
            <w:tcW w:w="504" w:type="dxa"/>
          </w:tcPr>
          <w:p w14:paraId="20C98EC4" w14:textId="77777777" w:rsidR="00E95EAE" w:rsidRDefault="00E95EAE" w:rsidP="00E95EAE">
            <w:r>
              <w:t>4</w:t>
            </w:r>
          </w:p>
        </w:tc>
        <w:tc>
          <w:tcPr>
            <w:tcW w:w="504" w:type="dxa"/>
          </w:tcPr>
          <w:p w14:paraId="6F76A9E0" w14:textId="77777777" w:rsidR="00E95EAE" w:rsidRDefault="00E95EAE" w:rsidP="00E95EAE">
            <w:r>
              <w:t>5</w:t>
            </w:r>
          </w:p>
        </w:tc>
        <w:tc>
          <w:tcPr>
            <w:tcW w:w="504" w:type="dxa"/>
          </w:tcPr>
          <w:p w14:paraId="365FEAD1" w14:textId="77777777" w:rsidR="00E95EAE" w:rsidRDefault="00E95EAE" w:rsidP="00E95EAE">
            <w:r>
              <w:t>6</w:t>
            </w:r>
          </w:p>
        </w:tc>
        <w:tc>
          <w:tcPr>
            <w:tcW w:w="504" w:type="dxa"/>
          </w:tcPr>
          <w:p w14:paraId="18C011E5" w14:textId="77777777" w:rsidR="00E95EAE" w:rsidRDefault="00E95EAE" w:rsidP="00E95EAE">
            <w:r>
              <w:t>7</w:t>
            </w:r>
          </w:p>
        </w:tc>
        <w:tc>
          <w:tcPr>
            <w:tcW w:w="504" w:type="dxa"/>
          </w:tcPr>
          <w:p w14:paraId="1B7B39FD" w14:textId="77777777" w:rsidR="00E95EAE" w:rsidRDefault="00E95EAE" w:rsidP="00E95EAE">
            <w:r>
              <w:t>8</w:t>
            </w:r>
          </w:p>
        </w:tc>
        <w:tc>
          <w:tcPr>
            <w:tcW w:w="504" w:type="dxa"/>
          </w:tcPr>
          <w:p w14:paraId="616C5070" w14:textId="77777777" w:rsidR="00E95EAE" w:rsidRDefault="00E95EAE" w:rsidP="00E95EAE">
            <w:r>
              <w:t>9</w:t>
            </w:r>
          </w:p>
        </w:tc>
        <w:tc>
          <w:tcPr>
            <w:tcW w:w="504" w:type="dxa"/>
          </w:tcPr>
          <w:p w14:paraId="1356B501" w14:textId="77777777" w:rsidR="00E95EAE" w:rsidRDefault="00E95EAE" w:rsidP="00E95EAE">
            <w:r>
              <w:t>10</w:t>
            </w:r>
          </w:p>
        </w:tc>
        <w:tc>
          <w:tcPr>
            <w:tcW w:w="504" w:type="dxa"/>
          </w:tcPr>
          <w:p w14:paraId="006A9274" w14:textId="77777777" w:rsidR="00E95EAE" w:rsidRDefault="00E95EAE" w:rsidP="00E95EAE">
            <w:r>
              <w:t>11</w:t>
            </w:r>
          </w:p>
        </w:tc>
        <w:tc>
          <w:tcPr>
            <w:tcW w:w="504" w:type="dxa"/>
          </w:tcPr>
          <w:p w14:paraId="13810A44" w14:textId="77777777" w:rsidR="00E95EAE" w:rsidRDefault="00E95EAE" w:rsidP="00E95EAE">
            <w:r>
              <w:t>12</w:t>
            </w:r>
          </w:p>
        </w:tc>
      </w:tr>
      <w:tr w:rsidR="00E95EAE" w14:paraId="35120635" w14:textId="77777777" w:rsidTr="00E95EAE">
        <w:trPr>
          <w:trHeight w:val="530"/>
        </w:trPr>
        <w:tc>
          <w:tcPr>
            <w:tcW w:w="1620" w:type="dxa"/>
          </w:tcPr>
          <w:p w14:paraId="630C2E97" w14:textId="77777777" w:rsidR="00E95EAE" w:rsidRDefault="00E95EAE" w:rsidP="00E95EAE">
            <w:r>
              <w:t xml:space="preserve">(output) Days in month, </w:t>
            </w:r>
            <w:r w:rsidRPr="00374FF4">
              <w:rPr>
                <w:i/>
              </w:rPr>
              <w:t>D</w:t>
            </w:r>
          </w:p>
        </w:tc>
        <w:tc>
          <w:tcPr>
            <w:tcW w:w="504" w:type="dxa"/>
          </w:tcPr>
          <w:p w14:paraId="65643C02" w14:textId="77777777" w:rsidR="00E95EAE" w:rsidRDefault="00E95EAE" w:rsidP="00E95EAE">
            <w:r>
              <w:t>31</w:t>
            </w:r>
          </w:p>
        </w:tc>
        <w:tc>
          <w:tcPr>
            <w:tcW w:w="504" w:type="dxa"/>
          </w:tcPr>
          <w:p w14:paraId="515EFACF" w14:textId="77777777" w:rsidR="00E95EAE" w:rsidRDefault="00E95EAE" w:rsidP="00E95EAE">
            <w:r>
              <w:t>28</w:t>
            </w:r>
          </w:p>
        </w:tc>
        <w:tc>
          <w:tcPr>
            <w:tcW w:w="504" w:type="dxa"/>
          </w:tcPr>
          <w:p w14:paraId="43C8A81F" w14:textId="77777777" w:rsidR="00E95EAE" w:rsidRDefault="00E95EAE" w:rsidP="00E95EAE">
            <w:r>
              <w:t>31</w:t>
            </w:r>
          </w:p>
        </w:tc>
        <w:tc>
          <w:tcPr>
            <w:tcW w:w="504" w:type="dxa"/>
          </w:tcPr>
          <w:p w14:paraId="03E68DB3" w14:textId="77777777" w:rsidR="00E95EAE" w:rsidRDefault="00E95EAE" w:rsidP="00E95EAE">
            <w:r>
              <w:t>30</w:t>
            </w:r>
          </w:p>
        </w:tc>
        <w:tc>
          <w:tcPr>
            <w:tcW w:w="504" w:type="dxa"/>
          </w:tcPr>
          <w:p w14:paraId="3ED6B6BD" w14:textId="77777777" w:rsidR="00E95EAE" w:rsidRDefault="00E95EAE" w:rsidP="00E95EAE">
            <w:r>
              <w:t>31</w:t>
            </w:r>
          </w:p>
        </w:tc>
        <w:tc>
          <w:tcPr>
            <w:tcW w:w="504" w:type="dxa"/>
          </w:tcPr>
          <w:p w14:paraId="4E2D38AA" w14:textId="77777777" w:rsidR="00E95EAE" w:rsidRDefault="00E95EAE" w:rsidP="00E95EAE">
            <w:r>
              <w:t>30</w:t>
            </w:r>
          </w:p>
        </w:tc>
        <w:tc>
          <w:tcPr>
            <w:tcW w:w="504" w:type="dxa"/>
          </w:tcPr>
          <w:p w14:paraId="37E3C0F4" w14:textId="77777777" w:rsidR="00E95EAE" w:rsidRDefault="00E95EAE" w:rsidP="00E95EAE">
            <w:r>
              <w:t>31</w:t>
            </w:r>
          </w:p>
        </w:tc>
        <w:tc>
          <w:tcPr>
            <w:tcW w:w="504" w:type="dxa"/>
          </w:tcPr>
          <w:p w14:paraId="376E1966" w14:textId="77777777" w:rsidR="00E95EAE" w:rsidRDefault="00E95EAE" w:rsidP="00E95EAE">
            <w:r>
              <w:t>31</w:t>
            </w:r>
          </w:p>
        </w:tc>
        <w:tc>
          <w:tcPr>
            <w:tcW w:w="504" w:type="dxa"/>
          </w:tcPr>
          <w:p w14:paraId="15D11FD8" w14:textId="77777777" w:rsidR="00E95EAE" w:rsidRDefault="00E95EAE" w:rsidP="00E95EAE">
            <w:r>
              <w:t>30</w:t>
            </w:r>
          </w:p>
        </w:tc>
        <w:tc>
          <w:tcPr>
            <w:tcW w:w="504" w:type="dxa"/>
          </w:tcPr>
          <w:p w14:paraId="12BF6761" w14:textId="77777777" w:rsidR="00E95EAE" w:rsidRDefault="00E95EAE" w:rsidP="00E95EAE">
            <w:r>
              <w:t>31</w:t>
            </w:r>
          </w:p>
        </w:tc>
        <w:tc>
          <w:tcPr>
            <w:tcW w:w="504" w:type="dxa"/>
          </w:tcPr>
          <w:p w14:paraId="53EDB9C5" w14:textId="77777777" w:rsidR="00E95EAE" w:rsidRDefault="00E95EAE" w:rsidP="00E95EAE">
            <w:r>
              <w:t>30</w:t>
            </w:r>
          </w:p>
        </w:tc>
        <w:tc>
          <w:tcPr>
            <w:tcW w:w="504" w:type="dxa"/>
          </w:tcPr>
          <w:p w14:paraId="61FCA9FC" w14:textId="77777777" w:rsidR="00E95EAE" w:rsidRDefault="00E95EAE" w:rsidP="00E95EAE">
            <w:r>
              <w:t>31</w:t>
            </w:r>
          </w:p>
        </w:tc>
      </w:tr>
    </w:tbl>
    <w:p w14:paraId="0F84FB0B" w14:textId="77777777" w:rsidR="00E95EAE" w:rsidRDefault="00E95EAE" w:rsidP="00E95EAE"/>
    <w:p w14:paraId="7B9F9C06" w14:textId="77777777" w:rsidR="00E95EAE" w:rsidRDefault="00E95EAE" w:rsidP="00E95EAE">
      <w:r>
        <w:t xml:space="preserve">Table 2:  </w:t>
      </w:r>
      <w:r w:rsidRPr="003C01CE">
        <w:t xml:space="preserve">The table below defines a function </w:t>
      </w:r>
      <w:r w:rsidRPr="00332086">
        <w:rPr>
          <w:i/>
        </w:rPr>
        <w:t>Q = g(n)</w:t>
      </w:r>
      <w:r w:rsidRPr="003C01CE">
        <w:t>.</w:t>
      </w:r>
      <w:r>
        <w:t xml:space="preserve">  Remember this notation tells us </w:t>
      </w:r>
      <w:r w:rsidRPr="00332086">
        <w:rPr>
          <w:i/>
        </w:rPr>
        <w:t>g</w:t>
      </w:r>
      <w:r>
        <w:t xml:space="preserve"> is the name of the function that takes the input </w:t>
      </w:r>
      <w:r w:rsidRPr="00332086">
        <w:rPr>
          <w:i/>
        </w:rPr>
        <w:t>n</w:t>
      </w:r>
      <w:r>
        <w:t xml:space="preserve"> and gives the output </w:t>
      </w:r>
      <w:r w:rsidRPr="00332086">
        <w:rPr>
          <w:i/>
        </w:rPr>
        <w:t>Q</w:t>
      </w:r>
      <w:r>
        <w:t>.</w:t>
      </w:r>
    </w:p>
    <w:p w14:paraId="353199E0" w14:textId="77777777" w:rsidR="00E95EAE" w:rsidRPr="003C01CE" w:rsidRDefault="00E95EAE" w:rsidP="00E95EAE"/>
    <w:tbl>
      <w:tblPr>
        <w:tblW w:w="0" w:type="auto"/>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10"/>
        <w:gridCol w:w="883"/>
        <w:gridCol w:w="883"/>
        <w:gridCol w:w="883"/>
        <w:gridCol w:w="883"/>
        <w:gridCol w:w="883"/>
      </w:tblGrid>
      <w:tr w:rsidR="00E95EAE" w14:paraId="3361B9E9" w14:textId="77777777" w:rsidTr="00E95EAE">
        <w:tc>
          <w:tcPr>
            <w:tcW w:w="710" w:type="dxa"/>
          </w:tcPr>
          <w:p w14:paraId="4AE8FE6A" w14:textId="77777777" w:rsidR="00E95EAE" w:rsidRPr="00374FF4" w:rsidRDefault="00E95EAE" w:rsidP="00E95EAE">
            <w:pPr>
              <w:rPr>
                <w:i/>
              </w:rPr>
            </w:pPr>
            <w:r w:rsidRPr="00374FF4">
              <w:rPr>
                <w:i/>
              </w:rPr>
              <w:t>n</w:t>
            </w:r>
          </w:p>
        </w:tc>
        <w:tc>
          <w:tcPr>
            <w:tcW w:w="883" w:type="dxa"/>
          </w:tcPr>
          <w:p w14:paraId="677512C1" w14:textId="77777777" w:rsidR="00E95EAE" w:rsidRDefault="00E95EAE" w:rsidP="00E95EAE">
            <w:r>
              <w:t>1</w:t>
            </w:r>
          </w:p>
        </w:tc>
        <w:tc>
          <w:tcPr>
            <w:tcW w:w="883" w:type="dxa"/>
          </w:tcPr>
          <w:p w14:paraId="115D65AF" w14:textId="77777777" w:rsidR="00E95EAE" w:rsidRDefault="00E95EAE" w:rsidP="00E95EAE">
            <w:r>
              <w:t>2</w:t>
            </w:r>
          </w:p>
        </w:tc>
        <w:tc>
          <w:tcPr>
            <w:tcW w:w="883" w:type="dxa"/>
          </w:tcPr>
          <w:p w14:paraId="4712AFCF" w14:textId="77777777" w:rsidR="00E95EAE" w:rsidRDefault="00E95EAE" w:rsidP="00E95EAE">
            <w:r>
              <w:t>3</w:t>
            </w:r>
          </w:p>
        </w:tc>
        <w:tc>
          <w:tcPr>
            <w:tcW w:w="883" w:type="dxa"/>
          </w:tcPr>
          <w:p w14:paraId="32EF6BBF" w14:textId="77777777" w:rsidR="00E95EAE" w:rsidRDefault="00E95EAE" w:rsidP="00E95EAE">
            <w:r>
              <w:t>4</w:t>
            </w:r>
          </w:p>
        </w:tc>
        <w:tc>
          <w:tcPr>
            <w:tcW w:w="883" w:type="dxa"/>
          </w:tcPr>
          <w:p w14:paraId="2605462C" w14:textId="77777777" w:rsidR="00E95EAE" w:rsidRDefault="00E95EAE" w:rsidP="00E95EAE">
            <w:r>
              <w:t>5</w:t>
            </w:r>
          </w:p>
        </w:tc>
      </w:tr>
      <w:tr w:rsidR="00E95EAE" w14:paraId="1C8DDBA0" w14:textId="77777777" w:rsidTr="00E95EAE">
        <w:tc>
          <w:tcPr>
            <w:tcW w:w="710" w:type="dxa"/>
          </w:tcPr>
          <w:p w14:paraId="4725F4C3" w14:textId="77777777" w:rsidR="00E95EAE" w:rsidRPr="00374FF4" w:rsidRDefault="00E95EAE" w:rsidP="00E95EAE">
            <w:pPr>
              <w:rPr>
                <w:i/>
              </w:rPr>
            </w:pPr>
            <w:r w:rsidRPr="00374FF4">
              <w:rPr>
                <w:i/>
              </w:rPr>
              <w:t>Q</w:t>
            </w:r>
          </w:p>
        </w:tc>
        <w:tc>
          <w:tcPr>
            <w:tcW w:w="883" w:type="dxa"/>
          </w:tcPr>
          <w:p w14:paraId="162BC3DE" w14:textId="77777777" w:rsidR="00E95EAE" w:rsidRDefault="00E95EAE" w:rsidP="00E95EAE">
            <w:r>
              <w:t>8</w:t>
            </w:r>
          </w:p>
        </w:tc>
        <w:tc>
          <w:tcPr>
            <w:tcW w:w="883" w:type="dxa"/>
          </w:tcPr>
          <w:p w14:paraId="2805EC20" w14:textId="77777777" w:rsidR="00E95EAE" w:rsidRDefault="00E95EAE" w:rsidP="00E95EAE">
            <w:r>
              <w:t>6</w:t>
            </w:r>
          </w:p>
        </w:tc>
        <w:tc>
          <w:tcPr>
            <w:tcW w:w="883" w:type="dxa"/>
          </w:tcPr>
          <w:p w14:paraId="06403E40" w14:textId="77777777" w:rsidR="00E95EAE" w:rsidRDefault="00E95EAE" w:rsidP="00E95EAE">
            <w:r>
              <w:t>7</w:t>
            </w:r>
          </w:p>
        </w:tc>
        <w:tc>
          <w:tcPr>
            <w:tcW w:w="883" w:type="dxa"/>
          </w:tcPr>
          <w:p w14:paraId="69A0E0AF" w14:textId="77777777" w:rsidR="00E95EAE" w:rsidRDefault="00E95EAE" w:rsidP="00E95EAE">
            <w:r>
              <w:t>6</w:t>
            </w:r>
          </w:p>
        </w:tc>
        <w:tc>
          <w:tcPr>
            <w:tcW w:w="883" w:type="dxa"/>
          </w:tcPr>
          <w:p w14:paraId="5BD885B2" w14:textId="77777777" w:rsidR="00E95EAE" w:rsidRDefault="00E95EAE" w:rsidP="00E95EAE">
            <w:r>
              <w:t>8</w:t>
            </w:r>
          </w:p>
        </w:tc>
      </w:tr>
    </w:tbl>
    <w:p w14:paraId="092F5A6D" w14:textId="77777777" w:rsidR="00E95EAE" w:rsidRDefault="00E95EAE" w:rsidP="00E95EAE"/>
    <w:p w14:paraId="78ACBE24" w14:textId="77777777" w:rsidR="00E95EAE" w:rsidRDefault="00E95EAE" w:rsidP="00E95EAE">
      <w:r>
        <w:t>Table 3:  This table represents the age of children in years and their corresponding heights.  This represents just some of the data available for height and ages of children.</w:t>
      </w:r>
    </w:p>
    <w:p w14:paraId="16077446" w14:textId="77777777" w:rsidR="00E95EAE" w:rsidRDefault="00E95EAE" w:rsidP="00E95EAE"/>
    <w:tbl>
      <w:tblPr>
        <w:tblW w:w="0" w:type="auto"/>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48"/>
        <w:gridCol w:w="609"/>
        <w:gridCol w:w="609"/>
        <w:gridCol w:w="609"/>
        <w:gridCol w:w="609"/>
        <w:gridCol w:w="609"/>
        <w:gridCol w:w="609"/>
        <w:gridCol w:w="609"/>
      </w:tblGrid>
      <w:tr w:rsidR="00E95EAE" w14:paraId="58F0158C" w14:textId="77777777" w:rsidTr="00E95EAE">
        <w:trPr>
          <w:trHeight w:val="620"/>
        </w:trPr>
        <w:tc>
          <w:tcPr>
            <w:tcW w:w="1548" w:type="dxa"/>
          </w:tcPr>
          <w:p w14:paraId="37046B63" w14:textId="77777777" w:rsidR="00E95EAE" w:rsidRDefault="00E95EAE" w:rsidP="00E95EAE">
            <w:r>
              <w:t xml:space="preserve">(input) </w:t>
            </w:r>
            <w:r w:rsidRPr="00374FF4">
              <w:rPr>
                <w:i/>
              </w:rPr>
              <w:t>a</w:t>
            </w:r>
            <w:r>
              <w:t>, age in years</w:t>
            </w:r>
          </w:p>
        </w:tc>
        <w:tc>
          <w:tcPr>
            <w:tcW w:w="609" w:type="dxa"/>
          </w:tcPr>
          <w:p w14:paraId="3F987328" w14:textId="77777777" w:rsidR="00E95EAE" w:rsidRDefault="00E95EAE" w:rsidP="00E95EAE">
            <w:r>
              <w:t>5</w:t>
            </w:r>
          </w:p>
        </w:tc>
        <w:tc>
          <w:tcPr>
            <w:tcW w:w="609" w:type="dxa"/>
          </w:tcPr>
          <w:p w14:paraId="5686963A" w14:textId="77777777" w:rsidR="00E95EAE" w:rsidRDefault="00E95EAE" w:rsidP="00E95EAE">
            <w:r>
              <w:t>5</w:t>
            </w:r>
          </w:p>
        </w:tc>
        <w:tc>
          <w:tcPr>
            <w:tcW w:w="609" w:type="dxa"/>
          </w:tcPr>
          <w:p w14:paraId="043E20F7" w14:textId="77777777" w:rsidR="00E95EAE" w:rsidRDefault="00E95EAE" w:rsidP="00E95EAE">
            <w:r>
              <w:t>6</w:t>
            </w:r>
          </w:p>
        </w:tc>
        <w:tc>
          <w:tcPr>
            <w:tcW w:w="609" w:type="dxa"/>
          </w:tcPr>
          <w:p w14:paraId="5E835ACD" w14:textId="77777777" w:rsidR="00E95EAE" w:rsidRDefault="00E95EAE" w:rsidP="00E95EAE">
            <w:r>
              <w:t>7</w:t>
            </w:r>
          </w:p>
        </w:tc>
        <w:tc>
          <w:tcPr>
            <w:tcW w:w="609" w:type="dxa"/>
          </w:tcPr>
          <w:p w14:paraId="703F57B7" w14:textId="77777777" w:rsidR="00E95EAE" w:rsidRDefault="00E95EAE" w:rsidP="00E95EAE">
            <w:r>
              <w:t>8</w:t>
            </w:r>
          </w:p>
        </w:tc>
        <w:tc>
          <w:tcPr>
            <w:tcW w:w="609" w:type="dxa"/>
          </w:tcPr>
          <w:p w14:paraId="4915013D" w14:textId="77777777" w:rsidR="00E95EAE" w:rsidRDefault="00E95EAE" w:rsidP="00E95EAE">
            <w:r>
              <w:t>9</w:t>
            </w:r>
          </w:p>
        </w:tc>
        <w:tc>
          <w:tcPr>
            <w:tcW w:w="609" w:type="dxa"/>
          </w:tcPr>
          <w:p w14:paraId="45DD6171" w14:textId="77777777" w:rsidR="00E95EAE" w:rsidRDefault="00E95EAE" w:rsidP="00E95EAE">
            <w:r>
              <w:t>10</w:t>
            </w:r>
          </w:p>
        </w:tc>
      </w:tr>
      <w:tr w:rsidR="00E95EAE" w14:paraId="319B584C" w14:textId="77777777" w:rsidTr="00E95EAE">
        <w:trPr>
          <w:trHeight w:val="530"/>
        </w:trPr>
        <w:tc>
          <w:tcPr>
            <w:tcW w:w="1548" w:type="dxa"/>
          </w:tcPr>
          <w:p w14:paraId="0D779279" w14:textId="77777777" w:rsidR="00E95EAE" w:rsidRDefault="00E95EAE" w:rsidP="00E95EAE">
            <w:r>
              <w:t xml:space="preserve">(output) </w:t>
            </w:r>
            <w:r w:rsidRPr="00374FF4">
              <w:rPr>
                <w:i/>
              </w:rPr>
              <w:t>h</w:t>
            </w:r>
            <w:r>
              <w:t>, height inches</w:t>
            </w:r>
          </w:p>
        </w:tc>
        <w:tc>
          <w:tcPr>
            <w:tcW w:w="609" w:type="dxa"/>
          </w:tcPr>
          <w:p w14:paraId="3F3AF40A" w14:textId="77777777" w:rsidR="00E95EAE" w:rsidRDefault="00E95EAE" w:rsidP="00E95EAE">
            <w:r>
              <w:t>40</w:t>
            </w:r>
          </w:p>
        </w:tc>
        <w:tc>
          <w:tcPr>
            <w:tcW w:w="609" w:type="dxa"/>
          </w:tcPr>
          <w:p w14:paraId="53B0F36E" w14:textId="77777777" w:rsidR="00E95EAE" w:rsidRDefault="00E95EAE" w:rsidP="00E95EAE">
            <w:r>
              <w:t>42</w:t>
            </w:r>
          </w:p>
        </w:tc>
        <w:tc>
          <w:tcPr>
            <w:tcW w:w="609" w:type="dxa"/>
          </w:tcPr>
          <w:p w14:paraId="4677ADF5" w14:textId="77777777" w:rsidR="00E95EAE" w:rsidRDefault="00E95EAE" w:rsidP="00E95EAE">
            <w:r>
              <w:t>44</w:t>
            </w:r>
          </w:p>
        </w:tc>
        <w:tc>
          <w:tcPr>
            <w:tcW w:w="609" w:type="dxa"/>
          </w:tcPr>
          <w:p w14:paraId="78597887" w14:textId="77777777" w:rsidR="00E95EAE" w:rsidRDefault="00E95EAE" w:rsidP="00E95EAE">
            <w:r>
              <w:t>47</w:t>
            </w:r>
          </w:p>
        </w:tc>
        <w:tc>
          <w:tcPr>
            <w:tcW w:w="609" w:type="dxa"/>
          </w:tcPr>
          <w:p w14:paraId="1B71BBCC" w14:textId="77777777" w:rsidR="00E95EAE" w:rsidRDefault="00E95EAE" w:rsidP="00E95EAE">
            <w:r>
              <w:t>50</w:t>
            </w:r>
          </w:p>
        </w:tc>
        <w:tc>
          <w:tcPr>
            <w:tcW w:w="609" w:type="dxa"/>
          </w:tcPr>
          <w:p w14:paraId="753E322F" w14:textId="77777777" w:rsidR="00E95EAE" w:rsidRDefault="00E95EAE" w:rsidP="00E95EAE">
            <w:r>
              <w:t>52</w:t>
            </w:r>
          </w:p>
        </w:tc>
        <w:tc>
          <w:tcPr>
            <w:tcW w:w="609" w:type="dxa"/>
          </w:tcPr>
          <w:p w14:paraId="6E18344D" w14:textId="77777777" w:rsidR="00E95EAE" w:rsidRDefault="00E95EAE" w:rsidP="00E95EAE">
            <w:r>
              <w:t>54</w:t>
            </w:r>
          </w:p>
        </w:tc>
      </w:tr>
    </w:tbl>
    <w:p w14:paraId="2F972BDC" w14:textId="77777777" w:rsidR="00E95EAE" w:rsidRDefault="00E95EAE" w:rsidP="00E95EAE"/>
    <w:p w14:paraId="557A5F00" w14:textId="77777777" w:rsidR="00E95EAE" w:rsidRDefault="00E95EAE" w:rsidP="00E95EAE"/>
    <w:p w14:paraId="529B7929" w14:textId="77777777" w:rsidR="00E95EAE" w:rsidRDefault="00E95EAE" w:rsidP="00E95EAE">
      <w:pPr>
        <w:pStyle w:val="ExampleHeader"/>
      </w:pPr>
      <w:r>
        <w:t>Example 6</w:t>
      </w:r>
    </w:p>
    <w:p w14:paraId="318404E5" w14:textId="77777777" w:rsidR="00E95EAE" w:rsidRDefault="00E95EAE" w:rsidP="00E95EAE">
      <w:pPr>
        <w:pStyle w:val="Example"/>
      </w:pPr>
      <w:r w:rsidRPr="003C01CE">
        <w:t xml:space="preserve">Which of these tables </w:t>
      </w:r>
      <w:r>
        <w:t>define a function (if any)?  Are any of them one-to-one?</w:t>
      </w:r>
    </w:p>
    <w:p w14:paraId="30BC875B" w14:textId="77777777" w:rsidR="00E95EAE" w:rsidRDefault="00E95EAE" w:rsidP="00E95EAE">
      <w:pPr>
        <w:pStyle w:val="Example"/>
      </w:pPr>
    </w:p>
    <w:p w14:paraId="4BA17072" w14:textId="77777777" w:rsidR="00E95EAE" w:rsidRDefault="00B642A4" w:rsidP="00E95EAE">
      <w:pPr>
        <w:pStyle w:val="Example"/>
      </w:pPr>
      <w:r>
        <w:rPr>
          <w:noProof/>
        </w:rPr>
        <mc:AlternateContent>
          <mc:Choice Requires="wps">
            <w:drawing>
              <wp:inline distT="0" distB="0" distL="0" distR="0" wp14:anchorId="6D3FFBA0" wp14:editId="4AA5104D">
                <wp:extent cx="1304925" cy="876300"/>
                <wp:effectExtent l="0" t="0" r="3810" b="1270"/>
                <wp:docPr id="946" name="Text Box 2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4925" cy="876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30"/>
                              <w:gridCol w:w="942"/>
                            </w:tblGrid>
                            <w:tr w:rsidR="00233F84" w14:paraId="19B61427" w14:textId="77777777" w:rsidTr="00EF2F25">
                              <w:tc>
                                <w:tcPr>
                                  <w:tcW w:w="918" w:type="dxa"/>
                                </w:tcPr>
                                <w:p w14:paraId="29929390" w14:textId="77777777" w:rsidR="00233F84" w:rsidRDefault="00233F84">
                                  <w:r w:rsidRPr="007A3632">
                                    <w:t>Input</w:t>
                                  </w:r>
                                </w:p>
                              </w:tc>
                              <w:tc>
                                <w:tcPr>
                                  <w:tcW w:w="990" w:type="dxa"/>
                                </w:tcPr>
                                <w:p w14:paraId="7733CFC1" w14:textId="77777777" w:rsidR="00233F84" w:rsidRDefault="00233F84">
                                  <w:r w:rsidRPr="007A3632">
                                    <w:t>Output</w:t>
                                  </w:r>
                                </w:p>
                              </w:tc>
                            </w:tr>
                            <w:tr w:rsidR="00233F84" w14:paraId="2C1845E7" w14:textId="77777777" w:rsidTr="00EF2F25">
                              <w:tc>
                                <w:tcPr>
                                  <w:tcW w:w="918" w:type="dxa"/>
                                </w:tcPr>
                                <w:p w14:paraId="792FEB84" w14:textId="77777777" w:rsidR="00233F84" w:rsidRDefault="00233F84">
                                  <w:r>
                                    <w:t>2</w:t>
                                  </w:r>
                                </w:p>
                              </w:tc>
                              <w:tc>
                                <w:tcPr>
                                  <w:tcW w:w="990" w:type="dxa"/>
                                </w:tcPr>
                                <w:p w14:paraId="3E6B0E81" w14:textId="77777777" w:rsidR="00233F84" w:rsidRDefault="00233F84">
                                  <w:r>
                                    <w:t>1</w:t>
                                  </w:r>
                                </w:p>
                              </w:tc>
                            </w:tr>
                            <w:tr w:rsidR="00233F84" w14:paraId="6D74365C" w14:textId="77777777" w:rsidTr="00EF2F25">
                              <w:tc>
                                <w:tcPr>
                                  <w:tcW w:w="918" w:type="dxa"/>
                                </w:tcPr>
                                <w:p w14:paraId="3A3E7CFE" w14:textId="77777777" w:rsidR="00233F84" w:rsidRDefault="00233F84">
                                  <w:r>
                                    <w:t>5</w:t>
                                  </w:r>
                                </w:p>
                              </w:tc>
                              <w:tc>
                                <w:tcPr>
                                  <w:tcW w:w="990" w:type="dxa"/>
                                </w:tcPr>
                                <w:p w14:paraId="0A4E0075" w14:textId="77777777" w:rsidR="00233F84" w:rsidRDefault="00233F84">
                                  <w:r>
                                    <w:t>3</w:t>
                                  </w:r>
                                </w:p>
                              </w:tc>
                            </w:tr>
                            <w:tr w:rsidR="00233F84" w14:paraId="04D6E02B" w14:textId="77777777" w:rsidTr="00EF2F25">
                              <w:tc>
                                <w:tcPr>
                                  <w:tcW w:w="918" w:type="dxa"/>
                                </w:tcPr>
                                <w:p w14:paraId="1E56478F" w14:textId="77777777" w:rsidR="00233F84" w:rsidRDefault="00233F84">
                                  <w:r>
                                    <w:t>8</w:t>
                                  </w:r>
                                </w:p>
                              </w:tc>
                              <w:tc>
                                <w:tcPr>
                                  <w:tcW w:w="990" w:type="dxa"/>
                                </w:tcPr>
                                <w:p w14:paraId="6F03EE38" w14:textId="77777777" w:rsidR="00233F84" w:rsidRDefault="00233F84">
                                  <w:r>
                                    <w:t>6</w:t>
                                  </w:r>
                                </w:p>
                              </w:tc>
                            </w:tr>
                          </w:tbl>
                          <w:p w14:paraId="426294FB" w14:textId="77777777" w:rsidR="00233F84" w:rsidRDefault="00233F84" w:rsidP="00E95EAE"/>
                        </w:txbxContent>
                      </wps:txbx>
                      <wps:bodyPr rot="0" vert="horz" wrap="square" lIns="91440" tIns="45720" rIns="91440" bIns="45720" anchor="t" anchorCtr="0" upright="1">
                        <a:noAutofit/>
                      </wps:bodyPr>
                    </wps:wsp>
                  </a:graphicData>
                </a:graphic>
              </wp:inline>
            </w:drawing>
          </mc:Choice>
          <mc:Fallback>
            <w:pict>
              <v:shapetype w14:anchorId="6D3FFBA0" id="_x0000_t202" coordsize="21600,21600" o:spt="202" path="m,l,21600r21600,l21600,xe">
                <v:stroke joinstyle="miter"/>
                <v:path gradientshapeok="t" o:connecttype="rect"/>
              </v:shapetype>
              <v:shape id="Text Box 285" o:spid="_x0000_s1026" type="#_x0000_t202" style="width:102.75pt;height:6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" filled="f" stroked="f">
                <v:textbox>
                  <w:txbxContent>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30"/>
                        <w:gridCol w:w="942"/>
                      </w:tblGrid>
                      <w:tr w:rsidR="00233F84" w14:paraId="19B61427" w14:textId="77777777" w:rsidTr="00EF2F25">
                        <w:tc>
                          <w:tcPr>
                            <w:tcW w:w="918" w:type="dxa"/>
                          </w:tcPr>
                          <w:p w14:paraId="29929390" w14:textId="77777777" w:rsidR="00233F84" w:rsidRDefault="00233F84">
                            <w:r w:rsidRPr="007A3632">
                              <w:t>Input</w:t>
                            </w:r>
                          </w:p>
                        </w:tc>
                        <w:tc>
                          <w:tcPr>
                            <w:tcW w:w="990" w:type="dxa"/>
                          </w:tcPr>
                          <w:p w14:paraId="7733CFC1" w14:textId="77777777" w:rsidR="00233F84" w:rsidRDefault="00233F84">
                            <w:r w:rsidRPr="007A3632">
                              <w:t>Output</w:t>
                            </w:r>
                          </w:p>
                        </w:tc>
                      </w:tr>
                      <w:tr w:rsidR="00233F84" w14:paraId="2C1845E7" w14:textId="77777777" w:rsidTr="00EF2F25">
                        <w:tc>
                          <w:tcPr>
                            <w:tcW w:w="918" w:type="dxa"/>
                          </w:tcPr>
                          <w:p w14:paraId="792FEB84" w14:textId="77777777" w:rsidR="00233F84" w:rsidRDefault="00233F84">
                            <w:r>
                              <w:t>2</w:t>
                            </w:r>
                          </w:p>
                        </w:tc>
                        <w:tc>
                          <w:tcPr>
                            <w:tcW w:w="990" w:type="dxa"/>
                          </w:tcPr>
                          <w:p w14:paraId="3E6B0E81" w14:textId="77777777" w:rsidR="00233F84" w:rsidRDefault="00233F84">
                            <w:r>
                              <w:t>1</w:t>
                            </w:r>
                          </w:p>
                        </w:tc>
                      </w:tr>
                      <w:tr w:rsidR="00233F84" w14:paraId="6D74365C" w14:textId="77777777" w:rsidTr="00EF2F25">
                        <w:tc>
                          <w:tcPr>
                            <w:tcW w:w="918" w:type="dxa"/>
                          </w:tcPr>
                          <w:p w14:paraId="3A3E7CFE" w14:textId="77777777" w:rsidR="00233F84" w:rsidRDefault="00233F84">
                            <w:r>
                              <w:t>5</w:t>
                            </w:r>
                          </w:p>
                        </w:tc>
                        <w:tc>
                          <w:tcPr>
                            <w:tcW w:w="990" w:type="dxa"/>
                          </w:tcPr>
                          <w:p w14:paraId="0A4E0075" w14:textId="77777777" w:rsidR="00233F84" w:rsidRDefault="00233F84">
                            <w:r>
                              <w:t>3</w:t>
                            </w:r>
                          </w:p>
                        </w:tc>
                      </w:tr>
                      <w:tr w:rsidR="00233F84" w14:paraId="04D6E02B" w14:textId="77777777" w:rsidTr="00EF2F25">
                        <w:tc>
                          <w:tcPr>
                            <w:tcW w:w="918" w:type="dxa"/>
                          </w:tcPr>
                          <w:p w14:paraId="1E56478F" w14:textId="77777777" w:rsidR="00233F84" w:rsidRDefault="00233F84">
                            <w:r>
                              <w:t>8</w:t>
                            </w:r>
                          </w:p>
                        </w:tc>
                        <w:tc>
                          <w:tcPr>
                            <w:tcW w:w="990" w:type="dxa"/>
                          </w:tcPr>
                          <w:p w14:paraId="6F03EE38" w14:textId="77777777" w:rsidR="00233F84" w:rsidRDefault="00233F84">
                            <w:r>
                              <w:t>6</w:t>
                            </w:r>
                          </w:p>
                        </w:tc>
                      </w:tr>
                    </w:tbl>
                    <w:p w14:paraId="426294FB" w14:textId="77777777" w:rsidR="00233F84" w:rsidRDefault="00233F84" w:rsidP="00E95EAE"/>
                  </w:txbxContent>
                </v:textbox>
                <w10:anchorlock/>
              </v:shape>
            </w:pict>
          </mc:Fallback>
        </mc:AlternateContent>
      </w:r>
      <w:r>
        <w:rPr>
          <w:noProof/>
        </w:rPr>
        <mc:AlternateContent>
          <mc:Choice Requires="wps">
            <w:drawing>
              <wp:inline distT="0" distB="0" distL="0" distR="0" wp14:anchorId="396F3875" wp14:editId="7AD5BC36">
                <wp:extent cx="1304925" cy="876300"/>
                <wp:effectExtent l="0" t="0" r="3810" b="1270"/>
                <wp:docPr id="945" name="Text Box 2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4925" cy="876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30"/>
                              <w:gridCol w:w="942"/>
                            </w:tblGrid>
                            <w:tr w:rsidR="00233F84" w14:paraId="7B226155" w14:textId="77777777" w:rsidTr="00EF2F25">
                              <w:tc>
                                <w:tcPr>
                                  <w:tcW w:w="918" w:type="dxa"/>
                                </w:tcPr>
                                <w:p w14:paraId="4E693353" w14:textId="77777777" w:rsidR="00233F84" w:rsidRDefault="00233F84">
                                  <w:r w:rsidRPr="007A3632">
                                    <w:t>Input</w:t>
                                  </w:r>
                                </w:p>
                              </w:tc>
                              <w:tc>
                                <w:tcPr>
                                  <w:tcW w:w="990" w:type="dxa"/>
                                </w:tcPr>
                                <w:p w14:paraId="34E2C813" w14:textId="77777777" w:rsidR="00233F84" w:rsidRDefault="00233F84">
                                  <w:r w:rsidRPr="007A3632">
                                    <w:t>Output</w:t>
                                  </w:r>
                                </w:p>
                              </w:tc>
                            </w:tr>
                            <w:tr w:rsidR="00233F84" w14:paraId="6998C2F8" w14:textId="77777777" w:rsidTr="00EF2F25">
                              <w:tc>
                                <w:tcPr>
                                  <w:tcW w:w="918" w:type="dxa"/>
                                </w:tcPr>
                                <w:p w14:paraId="70FCF150" w14:textId="77777777" w:rsidR="00233F84" w:rsidRDefault="00233F84">
                                  <w:r>
                                    <w:t>-3</w:t>
                                  </w:r>
                                </w:p>
                              </w:tc>
                              <w:tc>
                                <w:tcPr>
                                  <w:tcW w:w="990" w:type="dxa"/>
                                </w:tcPr>
                                <w:p w14:paraId="32C27895" w14:textId="77777777" w:rsidR="00233F84" w:rsidRDefault="00233F84">
                                  <w:r>
                                    <w:t>5</w:t>
                                  </w:r>
                                </w:p>
                              </w:tc>
                            </w:tr>
                            <w:tr w:rsidR="00233F84" w14:paraId="084E5156" w14:textId="77777777" w:rsidTr="00EF2F25">
                              <w:tc>
                                <w:tcPr>
                                  <w:tcW w:w="918" w:type="dxa"/>
                                </w:tcPr>
                                <w:p w14:paraId="247C91F1" w14:textId="77777777" w:rsidR="00233F84" w:rsidRDefault="00233F84">
                                  <w:r>
                                    <w:t>0</w:t>
                                  </w:r>
                                </w:p>
                              </w:tc>
                              <w:tc>
                                <w:tcPr>
                                  <w:tcW w:w="990" w:type="dxa"/>
                                </w:tcPr>
                                <w:p w14:paraId="59F788F7" w14:textId="77777777" w:rsidR="00233F84" w:rsidRDefault="00233F84">
                                  <w:r>
                                    <w:t>1</w:t>
                                  </w:r>
                                </w:p>
                              </w:tc>
                            </w:tr>
                            <w:tr w:rsidR="00233F84" w14:paraId="5B31D749" w14:textId="77777777" w:rsidTr="00EF2F25">
                              <w:tc>
                                <w:tcPr>
                                  <w:tcW w:w="918" w:type="dxa"/>
                                </w:tcPr>
                                <w:p w14:paraId="3F930F68" w14:textId="77777777" w:rsidR="00233F84" w:rsidRDefault="00233F84">
                                  <w:r>
                                    <w:t>4</w:t>
                                  </w:r>
                                </w:p>
                              </w:tc>
                              <w:tc>
                                <w:tcPr>
                                  <w:tcW w:w="990" w:type="dxa"/>
                                </w:tcPr>
                                <w:p w14:paraId="07C2E758" w14:textId="77777777" w:rsidR="00233F84" w:rsidRDefault="00233F84">
                                  <w:r>
                                    <w:t>5</w:t>
                                  </w:r>
                                </w:p>
                              </w:tc>
                            </w:tr>
                          </w:tbl>
                          <w:p w14:paraId="221CEDD4" w14:textId="77777777" w:rsidR="00233F84" w:rsidRDefault="00233F84" w:rsidP="00E95EAE"/>
                        </w:txbxContent>
                      </wps:txbx>
                      <wps:bodyPr rot="0" vert="horz" wrap="square" lIns="91440" tIns="45720" rIns="91440" bIns="45720" anchor="t" anchorCtr="0" upright="1">
                        <a:noAutofit/>
                      </wps:bodyPr>
                    </wps:wsp>
                  </a:graphicData>
                </a:graphic>
              </wp:inline>
            </w:drawing>
          </mc:Choice>
          <mc:Fallback>
            <w:pict>
              <v:shape w14:anchorId="396F3875" id="Text Box 284" o:spid="_x0000_s1027" type="#_x0000_t202" style="width:102.75pt;height:6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" filled="f" stroked="f">
                <v:textbox>
                  <w:txbxContent>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30"/>
                        <w:gridCol w:w="942"/>
                      </w:tblGrid>
                      <w:tr w:rsidR="00233F84" w14:paraId="7B226155" w14:textId="77777777" w:rsidTr="00EF2F25">
                        <w:tc>
                          <w:tcPr>
                            <w:tcW w:w="918" w:type="dxa"/>
                          </w:tcPr>
                          <w:p w14:paraId="4E693353" w14:textId="77777777" w:rsidR="00233F84" w:rsidRDefault="00233F84">
                            <w:r w:rsidRPr="007A3632">
                              <w:t>Input</w:t>
                            </w:r>
                          </w:p>
                        </w:tc>
                        <w:tc>
                          <w:tcPr>
                            <w:tcW w:w="990" w:type="dxa"/>
                          </w:tcPr>
                          <w:p w14:paraId="34E2C813" w14:textId="77777777" w:rsidR="00233F84" w:rsidRDefault="00233F84">
                            <w:r w:rsidRPr="007A3632">
                              <w:t>Output</w:t>
                            </w:r>
                          </w:p>
                        </w:tc>
                      </w:tr>
                      <w:tr w:rsidR="00233F84" w14:paraId="6998C2F8" w14:textId="77777777" w:rsidTr="00EF2F25">
                        <w:tc>
                          <w:tcPr>
                            <w:tcW w:w="918" w:type="dxa"/>
                          </w:tcPr>
                          <w:p w14:paraId="70FCF150" w14:textId="77777777" w:rsidR="00233F84" w:rsidRDefault="00233F84">
                            <w:r>
                              <w:t>-3</w:t>
                            </w:r>
                          </w:p>
                        </w:tc>
                        <w:tc>
                          <w:tcPr>
                            <w:tcW w:w="990" w:type="dxa"/>
                          </w:tcPr>
                          <w:p w14:paraId="32C27895" w14:textId="77777777" w:rsidR="00233F84" w:rsidRDefault="00233F84">
                            <w:r>
                              <w:t>5</w:t>
                            </w:r>
                          </w:p>
                        </w:tc>
                      </w:tr>
                      <w:tr w:rsidR="00233F84" w14:paraId="084E5156" w14:textId="77777777" w:rsidTr="00EF2F25">
                        <w:tc>
                          <w:tcPr>
                            <w:tcW w:w="918" w:type="dxa"/>
                          </w:tcPr>
                          <w:p w14:paraId="247C91F1" w14:textId="77777777" w:rsidR="00233F84" w:rsidRDefault="00233F84">
                            <w:r>
                              <w:t>0</w:t>
                            </w:r>
                          </w:p>
                        </w:tc>
                        <w:tc>
                          <w:tcPr>
                            <w:tcW w:w="990" w:type="dxa"/>
                          </w:tcPr>
                          <w:p w14:paraId="59F788F7" w14:textId="77777777" w:rsidR="00233F84" w:rsidRDefault="00233F84">
                            <w:r>
                              <w:t>1</w:t>
                            </w:r>
                          </w:p>
                        </w:tc>
                      </w:tr>
                      <w:tr w:rsidR="00233F84" w14:paraId="5B31D749" w14:textId="77777777" w:rsidTr="00EF2F25">
                        <w:tc>
                          <w:tcPr>
                            <w:tcW w:w="918" w:type="dxa"/>
                          </w:tcPr>
                          <w:p w14:paraId="3F930F68" w14:textId="77777777" w:rsidR="00233F84" w:rsidRDefault="00233F84">
                            <w:r>
                              <w:t>4</w:t>
                            </w:r>
                          </w:p>
                        </w:tc>
                        <w:tc>
                          <w:tcPr>
                            <w:tcW w:w="990" w:type="dxa"/>
                          </w:tcPr>
                          <w:p w14:paraId="07C2E758" w14:textId="77777777" w:rsidR="00233F84" w:rsidRDefault="00233F84">
                            <w:r>
                              <w:t>5</w:t>
                            </w:r>
                          </w:p>
                        </w:tc>
                      </w:tr>
                    </w:tbl>
                    <w:p w14:paraId="221CEDD4" w14:textId="77777777" w:rsidR="00233F84" w:rsidRDefault="00233F84" w:rsidP="00E95EAE"/>
                  </w:txbxContent>
                </v:textbox>
                <w10:anchorlock/>
              </v:shape>
            </w:pict>
          </mc:Fallback>
        </mc:AlternateContent>
      </w:r>
      <w:r>
        <w:rPr>
          <w:noProof/>
        </w:rPr>
        <mc:AlternateContent>
          <mc:Choice Requires="wps">
            <w:drawing>
              <wp:inline distT="0" distB="0" distL="0" distR="0" wp14:anchorId="74A27068" wp14:editId="16BF2B50">
                <wp:extent cx="1304925" cy="876300"/>
                <wp:effectExtent l="0" t="0" r="3810" b="1270"/>
                <wp:docPr id="944" name="Text Box 2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4925" cy="876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30"/>
                              <w:gridCol w:w="942"/>
                            </w:tblGrid>
                            <w:tr w:rsidR="00233F84" w14:paraId="00B2A382" w14:textId="77777777" w:rsidTr="00EF2F25">
                              <w:tc>
                                <w:tcPr>
                                  <w:tcW w:w="918" w:type="dxa"/>
                                </w:tcPr>
                                <w:p w14:paraId="0C924BC2" w14:textId="77777777" w:rsidR="00233F84" w:rsidRDefault="00233F84">
                                  <w:r w:rsidRPr="007A3632">
                                    <w:t>Input</w:t>
                                  </w:r>
                                </w:p>
                              </w:tc>
                              <w:tc>
                                <w:tcPr>
                                  <w:tcW w:w="990" w:type="dxa"/>
                                </w:tcPr>
                                <w:p w14:paraId="6370FD4F" w14:textId="77777777" w:rsidR="00233F84" w:rsidRDefault="00233F84">
                                  <w:r w:rsidRPr="007A3632">
                                    <w:t>Output</w:t>
                                  </w:r>
                                </w:p>
                              </w:tc>
                            </w:tr>
                            <w:tr w:rsidR="00233F84" w14:paraId="1D01C1BB" w14:textId="77777777" w:rsidTr="00EF2F25">
                              <w:tc>
                                <w:tcPr>
                                  <w:tcW w:w="918" w:type="dxa"/>
                                </w:tcPr>
                                <w:p w14:paraId="6037639A" w14:textId="77777777" w:rsidR="00233F84" w:rsidRDefault="00233F84">
                                  <w:r>
                                    <w:t>1</w:t>
                                  </w:r>
                                </w:p>
                              </w:tc>
                              <w:tc>
                                <w:tcPr>
                                  <w:tcW w:w="990" w:type="dxa"/>
                                </w:tcPr>
                                <w:p w14:paraId="47F4FFAF" w14:textId="77777777" w:rsidR="00233F84" w:rsidRDefault="00233F84">
                                  <w:r>
                                    <w:t>0</w:t>
                                  </w:r>
                                </w:p>
                              </w:tc>
                            </w:tr>
                            <w:tr w:rsidR="00233F84" w14:paraId="0119EA4B" w14:textId="77777777" w:rsidTr="00EF2F25">
                              <w:tc>
                                <w:tcPr>
                                  <w:tcW w:w="918" w:type="dxa"/>
                                </w:tcPr>
                                <w:p w14:paraId="6771DEA6" w14:textId="77777777" w:rsidR="00233F84" w:rsidRDefault="00233F84">
                                  <w:r>
                                    <w:t>5</w:t>
                                  </w:r>
                                </w:p>
                              </w:tc>
                              <w:tc>
                                <w:tcPr>
                                  <w:tcW w:w="990" w:type="dxa"/>
                                </w:tcPr>
                                <w:p w14:paraId="16777D98" w14:textId="77777777" w:rsidR="00233F84" w:rsidRDefault="00233F84">
                                  <w:r>
                                    <w:t>2</w:t>
                                  </w:r>
                                </w:p>
                              </w:tc>
                            </w:tr>
                            <w:tr w:rsidR="00233F84" w14:paraId="3B835B63" w14:textId="77777777" w:rsidTr="00EF2F25">
                              <w:tc>
                                <w:tcPr>
                                  <w:tcW w:w="918" w:type="dxa"/>
                                </w:tcPr>
                                <w:p w14:paraId="5A3DE9F4" w14:textId="77777777" w:rsidR="00233F84" w:rsidRDefault="00233F84">
                                  <w:r>
                                    <w:t>5</w:t>
                                  </w:r>
                                </w:p>
                              </w:tc>
                              <w:tc>
                                <w:tcPr>
                                  <w:tcW w:w="990" w:type="dxa"/>
                                </w:tcPr>
                                <w:p w14:paraId="14452404" w14:textId="77777777" w:rsidR="00233F84" w:rsidRDefault="00233F84">
                                  <w:r>
                                    <w:t>4</w:t>
                                  </w:r>
                                </w:p>
                              </w:tc>
                            </w:tr>
                          </w:tbl>
                          <w:p w14:paraId="3955A5B4" w14:textId="77777777" w:rsidR="00233F84" w:rsidRDefault="00233F84" w:rsidP="00E95EAE"/>
                        </w:txbxContent>
                      </wps:txbx>
                      <wps:bodyPr rot="0" vert="horz" wrap="square" lIns="91440" tIns="45720" rIns="91440" bIns="45720" anchor="t" anchorCtr="0" upright="1">
                        <a:noAutofit/>
                      </wps:bodyPr>
                    </wps:wsp>
                  </a:graphicData>
                </a:graphic>
              </wp:inline>
            </w:drawing>
          </mc:Choice>
          <mc:Fallback>
            <w:pict>
              <v:shape w14:anchorId="74A27068" id="Text Box 283" o:spid="_x0000_s1028" type="#_x0000_t202" style="width:102.75pt;height:6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" filled="f" stroked="f">
                <v:textbox>
                  <w:txbxContent>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30"/>
                        <w:gridCol w:w="942"/>
                      </w:tblGrid>
                      <w:tr w:rsidR="00233F84" w14:paraId="00B2A382" w14:textId="77777777" w:rsidTr="00EF2F25">
                        <w:tc>
                          <w:tcPr>
                            <w:tcW w:w="918" w:type="dxa"/>
                          </w:tcPr>
                          <w:p w14:paraId="0C924BC2" w14:textId="77777777" w:rsidR="00233F84" w:rsidRDefault="00233F84">
                            <w:r w:rsidRPr="007A3632">
                              <w:t>Input</w:t>
                            </w:r>
                          </w:p>
                        </w:tc>
                        <w:tc>
                          <w:tcPr>
                            <w:tcW w:w="990" w:type="dxa"/>
                          </w:tcPr>
                          <w:p w14:paraId="6370FD4F" w14:textId="77777777" w:rsidR="00233F84" w:rsidRDefault="00233F84">
                            <w:r w:rsidRPr="007A3632">
                              <w:t>Output</w:t>
                            </w:r>
                          </w:p>
                        </w:tc>
                      </w:tr>
                      <w:tr w:rsidR="00233F84" w14:paraId="1D01C1BB" w14:textId="77777777" w:rsidTr="00EF2F25">
                        <w:tc>
                          <w:tcPr>
                            <w:tcW w:w="918" w:type="dxa"/>
                          </w:tcPr>
                          <w:p w14:paraId="6037639A" w14:textId="77777777" w:rsidR="00233F84" w:rsidRDefault="00233F84">
                            <w:r>
                              <w:t>1</w:t>
                            </w:r>
                          </w:p>
                        </w:tc>
                        <w:tc>
                          <w:tcPr>
                            <w:tcW w:w="990" w:type="dxa"/>
                          </w:tcPr>
                          <w:p w14:paraId="47F4FFAF" w14:textId="77777777" w:rsidR="00233F84" w:rsidRDefault="00233F84">
                            <w:r>
                              <w:t>0</w:t>
                            </w:r>
                          </w:p>
                        </w:tc>
                      </w:tr>
                      <w:tr w:rsidR="00233F84" w14:paraId="0119EA4B" w14:textId="77777777" w:rsidTr="00EF2F25">
                        <w:tc>
                          <w:tcPr>
                            <w:tcW w:w="918" w:type="dxa"/>
                          </w:tcPr>
                          <w:p w14:paraId="6771DEA6" w14:textId="77777777" w:rsidR="00233F84" w:rsidRDefault="00233F84">
                            <w:r>
                              <w:t>5</w:t>
                            </w:r>
                          </w:p>
                        </w:tc>
                        <w:tc>
                          <w:tcPr>
                            <w:tcW w:w="990" w:type="dxa"/>
                          </w:tcPr>
                          <w:p w14:paraId="16777D98" w14:textId="77777777" w:rsidR="00233F84" w:rsidRDefault="00233F84">
                            <w:r>
                              <w:t>2</w:t>
                            </w:r>
                          </w:p>
                        </w:tc>
                      </w:tr>
                      <w:tr w:rsidR="00233F84" w14:paraId="3B835B63" w14:textId="77777777" w:rsidTr="00EF2F25">
                        <w:tc>
                          <w:tcPr>
                            <w:tcW w:w="918" w:type="dxa"/>
                          </w:tcPr>
                          <w:p w14:paraId="5A3DE9F4" w14:textId="77777777" w:rsidR="00233F84" w:rsidRDefault="00233F84">
                            <w:r>
                              <w:t>5</w:t>
                            </w:r>
                          </w:p>
                        </w:tc>
                        <w:tc>
                          <w:tcPr>
                            <w:tcW w:w="990" w:type="dxa"/>
                          </w:tcPr>
                          <w:p w14:paraId="14452404" w14:textId="77777777" w:rsidR="00233F84" w:rsidRDefault="00233F84">
                            <w:r>
                              <w:t>4</w:t>
                            </w:r>
                          </w:p>
                        </w:tc>
                      </w:tr>
                    </w:tbl>
                    <w:p w14:paraId="3955A5B4" w14:textId="77777777" w:rsidR="00233F84" w:rsidRDefault="00233F84" w:rsidP="00E95EAE"/>
                  </w:txbxContent>
                </v:textbox>
                <w10:anchorlock/>
              </v:shape>
            </w:pict>
          </mc:Fallback>
        </mc:AlternateContent>
      </w:r>
    </w:p>
    <w:p w14:paraId="0B639CB6" w14:textId="77777777" w:rsidR="00E95EAE" w:rsidRDefault="00E95EAE" w:rsidP="00E95EAE">
      <w:pPr>
        <w:pStyle w:val="Example"/>
      </w:pPr>
      <w:r w:rsidRPr="003C01CE">
        <w:t xml:space="preserve">The first and second tables define functions.  In both, each input corresponds to exactly one output.  The third table does not define a function since the input value of </w:t>
      </w:r>
      <w:r>
        <w:t>5</w:t>
      </w:r>
      <w:r w:rsidRPr="003C01CE">
        <w:t xml:space="preserve"> corresponds with two different output values.</w:t>
      </w:r>
    </w:p>
    <w:p w14:paraId="077F96B0" w14:textId="77777777" w:rsidR="00E95EAE" w:rsidRDefault="00E95EAE" w:rsidP="00E95EAE">
      <w:pPr>
        <w:pStyle w:val="Example"/>
      </w:pPr>
    </w:p>
    <w:p w14:paraId="44C483A0" w14:textId="77777777" w:rsidR="00E95EAE" w:rsidRDefault="00E95EAE" w:rsidP="00E95EAE">
      <w:pPr>
        <w:pStyle w:val="Example"/>
      </w:pPr>
      <w:r>
        <w:lastRenderedPageBreak/>
        <w:t>Only the first table is one-to-one; it is both a function, and each output corresponds to exactly one input.  Although table 2 is a function, because each input corresponds to exactly one output, each output does not correspond to exactly one input so this function is not one-to-one.  Table 3 is not even a function and so we don’t even need to consider if it is a one-to-one function.</w:t>
      </w:r>
    </w:p>
    <w:p w14:paraId="41FA78FA" w14:textId="77777777" w:rsidR="00E95EAE" w:rsidRDefault="00E95EAE" w:rsidP="00E95EAE"/>
    <w:p w14:paraId="40FFDF38" w14:textId="77777777" w:rsidR="004B642B" w:rsidRPr="009D793E" w:rsidRDefault="004B642B" w:rsidP="00E95EAE"/>
    <w:p w14:paraId="33233D5D" w14:textId="77777777" w:rsidR="00E95EAE" w:rsidRPr="001A375E" w:rsidRDefault="00E95EAE" w:rsidP="00E95EAE">
      <w:pPr>
        <w:pStyle w:val="TryitNow"/>
      </w:pPr>
      <w:r>
        <w:t>Try it Now</w:t>
      </w:r>
    </w:p>
    <w:p w14:paraId="69F5E057" w14:textId="77777777" w:rsidR="00E95EAE" w:rsidRDefault="00E95EAE" w:rsidP="00BC78F7">
      <w:pPr>
        <w:pStyle w:val="TryitNowbody"/>
        <w:ind w:left="270" w:hanging="270"/>
      </w:pPr>
      <w:r>
        <w:t xml:space="preserve">3. If each percentage earned translated to one </w:t>
      </w:r>
      <w:r w:rsidR="0058685C">
        <w:t>letter grade,</w:t>
      </w:r>
      <w:r>
        <w:t xml:space="preserve"> would this be a function?</w:t>
      </w:r>
      <w:r w:rsidR="0058685C">
        <w:t xml:space="preserve">  Is it one-to-one?</w:t>
      </w:r>
      <w:r>
        <w:t xml:space="preserve"> </w:t>
      </w:r>
    </w:p>
    <w:p w14:paraId="18AC555B" w14:textId="77777777" w:rsidR="00E95EAE" w:rsidRDefault="00E95EAE" w:rsidP="00E95EAE"/>
    <w:p w14:paraId="26533F2E" w14:textId="77777777" w:rsidR="00E95EAE" w:rsidRDefault="00E95EAE" w:rsidP="00E95EAE"/>
    <w:p w14:paraId="62AB8740" w14:textId="77777777" w:rsidR="00E95EAE" w:rsidRPr="00332086" w:rsidRDefault="00E95EAE" w:rsidP="00E95EAE">
      <w:pPr>
        <w:rPr>
          <w:b/>
        </w:rPr>
      </w:pPr>
      <w:r w:rsidRPr="00332086">
        <w:rPr>
          <w:b/>
        </w:rPr>
        <w:t xml:space="preserve">Solving </w:t>
      </w:r>
      <w:r>
        <w:rPr>
          <w:b/>
        </w:rPr>
        <w:t>and</w:t>
      </w:r>
      <w:r w:rsidRPr="00332086">
        <w:rPr>
          <w:b/>
        </w:rPr>
        <w:t xml:space="preserve"> Evaluating</w:t>
      </w:r>
      <w:r w:rsidR="00DD446B">
        <w:rPr>
          <w:b/>
        </w:rPr>
        <w:fldChar w:fldCharType="begin"/>
      </w:r>
      <w:r>
        <w:instrText>xe "</w:instrText>
      </w:r>
      <w:r w:rsidRPr="000B46FB">
        <w:instrText>Function:Solving &amp; Evaluating</w:instrText>
      </w:r>
      <w:r>
        <w:instrText>"</w:instrText>
      </w:r>
      <w:r w:rsidR="00DD446B">
        <w:rPr>
          <w:b/>
        </w:rPr>
        <w:fldChar w:fldCharType="end"/>
      </w:r>
      <w:r w:rsidRPr="00332086">
        <w:rPr>
          <w:b/>
        </w:rPr>
        <w:t xml:space="preserve"> Functions:</w:t>
      </w:r>
    </w:p>
    <w:p w14:paraId="69707D49" w14:textId="77777777" w:rsidR="004B642B" w:rsidRDefault="004B642B" w:rsidP="00E95EAE"/>
    <w:p w14:paraId="1B834DF6" w14:textId="77777777" w:rsidR="00E95EAE" w:rsidRDefault="00E95EAE" w:rsidP="00E95EAE">
      <w:r w:rsidRPr="003C01CE">
        <w:t xml:space="preserve">When we </w:t>
      </w:r>
      <w:r>
        <w:t xml:space="preserve">work with </w:t>
      </w:r>
      <w:r w:rsidRPr="003C01CE">
        <w:t>functions, there are two typical things we do: evaluate and solve.  Evaluating a function is what we do when we know an input, and use the function to determine the corresponding output.  Evaluating will always produce one result, since each input of a function corresponds to exactly one output.  </w:t>
      </w:r>
    </w:p>
    <w:p w14:paraId="17529430" w14:textId="77777777" w:rsidR="00E95EAE" w:rsidRDefault="00E95EAE" w:rsidP="00E95EAE"/>
    <w:p w14:paraId="560BA34B" w14:textId="77777777" w:rsidR="00E95EAE" w:rsidRPr="003C01CE" w:rsidRDefault="00E95EAE" w:rsidP="00E95EAE">
      <w:r w:rsidRPr="003C01CE">
        <w:t xml:space="preserve">Solving </w:t>
      </w:r>
      <w:r>
        <w:t xml:space="preserve">equations involving </w:t>
      </w:r>
      <w:r w:rsidRPr="003C01CE">
        <w:t>a function is what we do when we know an output, and use the function to determine the inputs that would produce th</w:t>
      </w:r>
      <w:r>
        <w:t>at</w:t>
      </w:r>
      <w:r w:rsidRPr="003C01CE">
        <w:t xml:space="preserve"> outpu</w:t>
      </w:r>
      <w:r>
        <w:t>t</w:t>
      </w:r>
      <w:r w:rsidRPr="003C01CE">
        <w:t>.  Solving a function could produce more than one solution, since different inputs can produce the same output.</w:t>
      </w:r>
    </w:p>
    <w:p w14:paraId="17845462" w14:textId="77777777" w:rsidR="00E95EAE" w:rsidRDefault="00E95EAE" w:rsidP="00E95EAE"/>
    <w:p w14:paraId="4AA5E8CD" w14:textId="77777777" w:rsidR="00E95EAE" w:rsidRDefault="00E95EAE" w:rsidP="00E95EAE"/>
    <w:p w14:paraId="59E0D8F6" w14:textId="77777777" w:rsidR="00E95EAE" w:rsidRDefault="00E95EAE" w:rsidP="00E95EAE">
      <w:pPr>
        <w:pStyle w:val="ExampleHeader"/>
      </w:pPr>
      <w:r>
        <w:t>Example 7</w:t>
      </w:r>
    </w:p>
    <w:p w14:paraId="21F04310" w14:textId="77777777" w:rsidR="00E95EAE" w:rsidRPr="003C01CE" w:rsidRDefault="00E95EAE" w:rsidP="00E95EAE">
      <w:pPr>
        <w:pStyle w:val="Example"/>
      </w:pPr>
      <w:r>
        <w:t xml:space="preserve">Using the table shown, where </w:t>
      </w:r>
      <w:r w:rsidRPr="00332086">
        <w:rPr>
          <w:i/>
        </w:rPr>
        <w:t>Q=g(n)</w:t>
      </w:r>
    </w:p>
    <w:p w14:paraId="194993A8" w14:textId="77777777" w:rsidR="00E95EAE" w:rsidRPr="003C01CE" w:rsidRDefault="00B642A4" w:rsidP="00E95EAE">
      <w:pPr>
        <w:pStyle w:val="Example"/>
      </w:pPr>
      <w:r>
        <w:rPr>
          <w:noProof/>
        </w:rPr>
        <mc:AlternateContent>
          <mc:Choice Requires="wps">
            <w:drawing>
              <wp:anchor distT="0" distB="0" distL="114300" distR="114300" simplePos="0" relativeHeight="251657728" behindDoc="0" locked="0" layoutInCell="1" allowOverlap="1" wp14:anchorId="3EED5456" wp14:editId="31C92A87">
                <wp:simplePos x="0" y="0"/>
                <wp:positionH relativeFrom="column">
                  <wp:posOffset>2247900</wp:posOffset>
                </wp:positionH>
                <wp:positionV relativeFrom="paragraph">
                  <wp:posOffset>83820</wp:posOffset>
                </wp:positionV>
                <wp:extent cx="3362325" cy="514350"/>
                <wp:effectExtent l="0" t="0" r="0" b="0"/>
                <wp:wrapSquare wrapText="bothSides"/>
                <wp:docPr id="282" name="Text Box 2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62325" cy="514350"/>
                        </a:xfrm>
                        <a:prstGeom prst="rect">
                          <a:avLst/>
                        </a:prstGeom>
                        <a:noFill/>
                        <a:ln>
                          <a:noFill/>
                        </a:ln>
                        <a:extLst>
                          <a:ext uri="{909E8E84-426E-40dd-AFC4-6F175D3DCCD1}">
                            <a14:hiddenFill xmlns="" xmlns:a14="http://schemas.microsoft.com/office/drawing/2010/main" xmlns:w="http://schemas.openxmlformats.org/wordprocessingml/2006/main" xmlns:w10="urn:schemas-microsoft-com:office:word" xmlns:v="urn:schemas-microsoft-com:vml" xmlns:o="urn:schemas-microsoft-com:office:office">
                              <a:solidFill>
                                <a:srgbClr val="FFFFFF"/>
                              </a:solidFill>
                            </a14:hiddenFill>
                          </a:ext>
                          <a:ext uri="{91240B29-F687-4f45-9708-019B960494DF}">
                            <a14:hiddenLine xmlns="" xmlns:a14="http://schemas.microsoft.com/office/drawing/2010/main" xmlns:w="http://schemas.openxmlformats.org/wordprocessingml/2006/main" xmlns:w10="urn:schemas-microsoft-com:office:word" xmlns:v="urn:schemas-microsoft-com:vml" xmlns:o="urn:schemas-microsoft-com:office:office" w="9525">
                              <a:solidFill>
                                <a:srgbClr val="000000"/>
                              </a:solidFill>
                              <a:miter lim="800000"/>
                              <a:headEnd/>
                              <a:tailEnd/>
                            </a14:hiddenLine>
                          </a:ext>
                        </a:extLst>
                      </wps:spPr>
                      <wps:txbx>
                        <w:txbxContent>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97"/>
                              <w:gridCol w:w="863"/>
                              <w:gridCol w:w="863"/>
                              <w:gridCol w:w="863"/>
                              <w:gridCol w:w="863"/>
                              <w:gridCol w:w="863"/>
                            </w:tblGrid>
                            <w:tr w:rsidR="00233F84" w14:paraId="3C02DDB5" w14:textId="77777777" w:rsidTr="00C443D6">
                              <w:tc>
                                <w:tcPr>
                                  <w:tcW w:w="710" w:type="dxa"/>
                                </w:tcPr>
                                <w:p w14:paraId="3B92E13F" w14:textId="77777777" w:rsidR="00233F84" w:rsidRPr="00374FF4" w:rsidRDefault="00233F84" w:rsidP="00C443D6">
                                  <w:pPr>
                                    <w:rPr>
                                      <w:i/>
                                    </w:rPr>
                                  </w:pPr>
                                  <w:r w:rsidRPr="007A3632">
                                    <w:rPr>
                                      <w:i/>
                                    </w:rPr>
                                    <w:t>n</w:t>
                                  </w:r>
                                </w:p>
                              </w:tc>
                              <w:tc>
                                <w:tcPr>
                                  <w:tcW w:w="883" w:type="dxa"/>
                                </w:tcPr>
                                <w:p w14:paraId="0CD7F1B3" w14:textId="77777777" w:rsidR="00233F84" w:rsidRDefault="00233F84" w:rsidP="00C443D6">
                                  <w:r>
                                    <w:t>1</w:t>
                                  </w:r>
                                </w:p>
                              </w:tc>
                              <w:tc>
                                <w:tcPr>
                                  <w:tcW w:w="883" w:type="dxa"/>
                                </w:tcPr>
                                <w:p w14:paraId="53602243" w14:textId="77777777" w:rsidR="00233F84" w:rsidRDefault="00233F84" w:rsidP="00C443D6">
                                  <w:r>
                                    <w:t>2</w:t>
                                  </w:r>
                                </w:p>
                              </w:tc>
                              <w:tc>
                                <w:tcPr>
                                  <w:tcW w:w="883" w:type="dxa"/>
                                </w:tcPr>
                                <w:p w14:paraId="2A0F540F" w14:textId="77777777" w:rsidR="00233F84" w:rsidRDefault="00233F84" w:rsidP="00C443D6">
                                  <w:r>
                                    <w:t>3</w:t>
                                  </w:r>
                                </w:p>
                              </w:tc>
                              <w:tc>
                                <w:tcPr>
                                  <w:tcW w:w="883" w:type="dxa"/>
                                </w:tcPr>
                                <w:p w14:paraId="2918969F" w14:textId="77777777" w:rsidR="00233F84" w:rsidRDefault="00233F84" w:rsidP="00C443D6">
                                  <w:r>
                                    <w:t>4</w:t>
                                  </w:r>
                                </w:p>
                              </w:tc>
                              <w:tc>
                                <w:tcPr>
                                  <w:tcW w:w="883" w:type="dxa"/>
                                </w:tcPr>
                                <w:p w14:paraId="2F571D11" w14:textId="77777777" w:rsidR="00233F84" w:rsidRDefault="00233F84" w:rsidP="00C443D6">
                                  <w:r>
                                    <w:t>5</w:t>
                                  </w:r>
                                </w:p>
                              </w:tc>
                            </w:tr>
                            <w:tr w:rsidR="00233F84" w14:paraId="18CAFB80" w14:textId="77777777" w:rsidTr="00C443D6">
                              <w:tc>
                                <w:tcPr>
                                  <w:tcW w:w="710" w:type="dxa"/>
                                </w:tcPr>
                                <w:p w14:paraId="55003C00" w14:textId="77777777" w:rsidR="00233F84" w:rsidRPr="00374FF4" w:rsidRDefault="00233F84" w:rsidP="00C443D6">
                                  <w:pPr>
                                    <w:rPr>
                                      <w:i/>
                                    </w:rPr>
                                  </w:pPr>
                                  <w:r w:rsidRPr="00374FF4">
                                    <w:rPr>
                                      <w:i/>
                                    </w:rPr>
                                    <w:t>Q</w:t>
                                  </w:r>
                                </w:p>
                              </w:tc>
                              <w:tc>
                                <w:tcPr>
                                  <w:tcW w:w="883" w:type="dxa"/>
                                </w:tcPr>
                                <w:p w14:paraId="050A9E46" w14:textId="77777777" w:rsidR="00233F84" w:rsidRDefault="00233F84" w:rsidP="00C443D6">
                                  <w:r>
                                    <w:t>8</w:t>
                                  </w:r>
                                </w:p>
                              </w:tc>
                              <w:tc>
                                <w:tcPr>
                                  <w:tcW w:w="883" w:type="dxa"/>
                                </w:tcPr>
                                <w:p w14:paraId="0366A7D8" w14:textId="77777777" w:rsidR="00233F84" w:rsidRDefault="00233F84" w:rsidP="00C443D6">
                                  <w:r>
                                    <w:t>6</w:t>
                                  </w:r>
                                </w:p>
                              </w:tc>
                              <w:tc>
                                <w:tcPr>
                                  <w:tcW w:w="883" w:type="dxa"/>
                                </w:tcPr>
                                <w:p w14:paraId="1441B6BA" w14:textId="77777777" w:rsidR="00233F84" w:rsidRDefault="00233F84" w:rsidP="00C443D6">
                                  <w:r>
                                    <w:t>7</w:t>
                                  </w:r>
                                </w:p>
                              </w:tc>
                              <w:tc>
                                <w:tcPr>
                                  <w:tcW w:w="883" w:type="dxa"/>
                                </w:tcPr>
                                <w:p w14:paraId="380BCC52" w14:textId="77777777" w:rsidR="00233F84" w:rsidRDefault="00233F84" w:rsidP="00C443D6">
                                  <w:r>
                                    <w:t>6</w:t>
                                  </w:r>
                                </w:p>
                              </w:tc>
                              <w:tc>
                                <w:tcPr>
                                  <w:tcW w:w="883" w:type="dxa"/>
                                </w:tcPr>
                                <w:p w14:paraId="37AA3BF5" w14:textId="77777777" w:rsidR="00233F84" w:rsidRDefault="00233F84" w:rsidP="00C443D6">
                                  <w:r>
                                    <w:t>8</w:t>
                                  </w:r>
                                </w:p>
                              </w:tc>
                            </w:tr>
                          </w:tbl>
                          <w:p w14:paraId="3E1F1AA4" w14:textId="77777777" w:rsidR="00233F84" w:rsidRDefault="00233F84" w:rsidP="00E95EAE"/>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EED5456" id="Text Box 282" o:spid="_x0000_s1029" type="#_x0000_t202" style="position:absolute;left:0;text-align:left;margin-left:177pt;margin-top:6.6pt;width:264.75pt;height:40.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" filled="f" stroked="f">
                <v:textbox>
                  <w:txbxContent>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97"/>
                        <w:gridCol w:w="863"/>
                        <w:gridCol w:w="863"/>
                        <w:gridCol w:w="863"/>
                        <w:gridCol w:w="863"/>
                        <w:gridCol w:w="863"/>
                      </w:tblGrid>
                      <w:tr w:rsidR="00233F84" w14:paraId="3C02DDB5" w14:textId="77777777" w:rsidTr="00C443D6">
                        <w:tc>
                          <w:tcPr>
                            <w:tcW w:w="710" w:type="dxa"/>
                          </w:tcPr>
                          <w:p w14:paraId="3B92E13F" w14:textId="77777777" w:rsidR="00233F84" w:rsidRPr="00374FF4" w:rsidRDefault="00233F84" w:rsidP="00C443D6">
                            <w:pPr>
                              <w:rPr>
                                <w:i/>
                              </w:rPr>
                            </w:pPr>
                            <w:r w:rsidRPr="007A3632">
                              <w:rPr>
                                <w:i/>
                              </w:rPr>
                              <w:t>n</w:t>
                            </w:r>
                          </w:p>
                        </w:tc>
                        <w:tc>
                          <w:tcPr>
                            <w:tcW w:w="883" w:type="dxa"/>
                          </w:tcPr>
                          <w:p w14:paraId="0CD7F1B3" w14:textId="77777777" w:rsidR="00233F84" w:rsidRDefault="00233F84" w:rsidP="00C443D6">
                            <w:r>
                              <w:t>1</w:t>
                            </w:r>
                          </w:p>
                        </w:tc>
                        <w:tc>
                          <w:tcPr>
                            <w:tcW w:w="883" w:type="dxa"/>
                          </w:tcPr>
                          <w:p w14:paraId="53602243" w14:textId="77777777" w:rsidR="00233F84" w:rsidRDefault="00233F84" w:rsidP="00C443D6">
                            <w:r>
                              <w:t>2</w:t>
                            </w:r>
                          </w:p>
                        </w:tc>
                        <w:tc>
                          <w:tcPr>
                            <w:tcW w:w="883" w:type="dxa"/>
                          </w:tcPr>
                          <w:p w14:paraId="2A0F540F" w14:textId="77777777" w:rsidR="00233F84" w:rsidRDefault="00233F84" w:rsidP="00C443D6">
                            <w:r>
                              <w:t>3</w:t>
                            </w:r>
                          </w:p>
                        </w:tc>
                        <w:tc>
                          <w:tcPr>
                            <w:tcW w:w="883" w:type="dxa"/>
                          </w:tcPr>
                          <w:p w14:paraId="2918969F" w14:textId="77777777" w:rsidR="00233F84" w:rsidRDefault="00233F84" w:rsidP="00C443D6">
                            <w:r>
                              <w:t>4</w:t>
                            </w:r>
                          </w:p>
                        </w:tc>
                        <w:tc>
                          <w:tcPr>
                            <w:tcW w:w="883" w:type="dxa"/>
                          </w:tcPr>
                          <w:p w14:paraId="2F571D11" w14:textId="77777777" w:rsidR="00233F84" w:rsidRDefault="00233F84" w:rsidP="00C443D6">
                            <w:r>
                              <w:t>5</w:t>
                            </w:r>
                          </w:p>
                        </w:tc>
                      </w:tr>
                      <w:tr w:rsidR="00233F84" w14:paraId="18CAFB80" w14:textId="77777777" w:rsidTr="00C443D6">
                        <w:tc>
                          <w:tcPr>
                            <w:tcW w:w="710" w:type="dxa"/>
                          </w:tcPr>
                          <w:p w14:paraId="55003C00" w14:textId="77777777" w:rsidR="00233F84" w:rsidRPr="00374FF4" w:rsidRDefault="00233F84" w:rsidP="00C443D6">
                            <w:pPr>
                              <w:rPr>
                                <w:i/>
                              </w:rPr>
                            </w:pPr>
                            <w:r w:rsidRPr="00374FF4">
                              <w:rPr>
                                <w:i/>
                              </w:rPr>
                              <w:t>Q</w:t>
                            </w:r>
                          </w:p>
                        </w:tc>
                        <w:tc>
                          <w:tcPr>
                            <w:tcW w:w="883" w:type="dxa"/>
                          </w:tcPr>
                          <w:p w14:paraId="050A9E46" w14:textId="77777777" w:rsidR="00233F84" w:rsidRDefault="00233F84" w:rsidP="00C443D6">
                            <w:r>
                              <w:t>8</w:t>
                            </w:r>
                          </w:p>
                        </w:tc>
                        <w:tc>
                          <w:tcPr>
                            <w:tcW w:w="883" w:type="dxa"/>
                          </w:tcPr>
                          <w:p w14:paraId="0366A7D8" w14:textId="77777777" w:rsidR="00233F84" w:rsidRDefault="00233F84" w:rsidP="00C443D6">
                            <w:r>
                              <w:t>6</w:t>
                            </w:r>
                          </w:p>
                        </w:tc>
                        <w:tc>
                          <w:tcPr>
                            <w:tcW w:w="883" w:type="dxa"/>
                          </w:tcPr>
                          <w:p w14:paraId="1441B6BA" w14:textId="77777777" w:rsidR="00233F84" w:rsidRDefault="00233F84" w:rsidP="00C443D6">
                            <w:r>
                              <w:t>7</w:t>
                            </w:r>
                          </w:p>
                        </w:tc>
                        <w:tc>
                          <w:tcPr>
                            <w:tcW w:w="883" w:type="dxa"/>
                          </w:tcPr>
                          <w:p w14:paraId="380BCC52" w14:textId="77777777" w:rsidR="00233F84" w:rsidRDefault="00233F84" w:rsidP="00C443D6">
                            <w:r>
                              <w:t>6</w:t>
                            </w:r>
                          </w:p>
                        </w:tc>
                        <w:tc>
                          <w:tcPr>
                            <w:tcW w:w="883" w:type="dxa"/>
                          </w:tcPr>
                          <w:p w14:paraId="37AA3BF5" w14:textId="77777777" w:rsidR="00233F84" w:rsidRDefault="00233F84" w:rsidP="00C443D6">
                            <w:r>
                              <w:t>8</w:t>
                            </w:r>
                          </w:p>
                        </w:tc>
                      </w:tr>
                    </w:tbl>
                    <w:p w14:paraId="3E1F1AA4" w14:textId="77777777" w:rsidR="00233F84" w:rsidRDefault="00233F84" w:rsidP="00E95EAE"/>
                  </w:txbxContent>
                </v:textbox>
                <w10:wrap type="square"/>
              </v:shape>
            </w:pict>
          </mc:Fallback>
        </mc:AlternateContent>
      </w:r>
    </w:p>
    <w:p w14:paraId="36B25B84" w14:textId="77777777" w:rsidR="00E95EAE" w:rsidRDefault="00E95EAE" w:rsidP="00E95EAE">
      <w:pPr>
        <w:pStyle w:val="Example"/>
      </w:pPr>
      <w:r w:rsidRPr="003C01CE">
        <w:t xml:space="preserve">a) Evaluate </w:t>
      </w:r>
      <w:r w:rsidRPr="00332086">
        <w:rPr>
          <w:i/>
        </w:rPr>
        <w:t>g</w:t>
      </w:r>
      <w:r w:rsidRPr="003C01CE">
        <w:t>(3)</w:t>
      </w:r>
    </w:p>
    <w:p w14:paraId="736D955E" w14:textId="77777777" w:rsidR="00E95EAE" w:rsidRDefault="00E95EAE" w:rsidP="00E95EAE">
      <w:pPr>
        <w:pStyle w:val="Example"/>
      </w:pPr>
    </w:p>
    <w:p w14:paraId="4E081CC0" w14:textId="77777777" w:rsidR="00E95EAE" w:rsidRPr="003C01CE" w:rsidRDefault="00E95EAE" w:rsidP="00E95EAE">
      <w:pPr>
        <w:pStyle w:val="Example"/>
      </w:pPr>
      <w:r w:rsidRPr="003C01CE">
        <w:t xml:space="preserve">Evaluating </w:t>
      </w:r>
      <w:r w:rsidRPr="00332086">
        <w:rPr>
          <w:i/>
        </w:rPr>
        <w:t>g</w:t>
      </w:r>
      <w:r w:rsidRPr="003C01CE">
        <w:t>(3) (read: “</w:t>
      </w:r>
      <w:r w:rsidRPr="00332086">
        <w:rPr>
          <w:i/>
        </w:rPr>
        <w:t>g</w:t>
      </w:r>
      <w:r w:rsidRPr="003C01CE">
        <w:t xml:space="preserve"> of 3”) means that we need to determine the output value, </w:t>
      </w:r>
      <w:r w:rsidRPr="00332086">
        <w:rPr>
          <w:i/>
        </w:rPr>
        <w:t>Q</w:t>
      </w:r>
      <w:r w:rsidRPr="003C01CE">
        <w:t xml:space="preserve">, of the function </w:t>
      </w:r>
      <w:r w:rsidRPr="00332086">
        <w:rPr>
          <w:i/>
        </w:rPr>
        <w:t>g</w:t>
      </w:r>
      <w:r w:rsidRPr="003C01CE">
        <w:t xml:space="preserve"> given the input value of </w:t>
      </w:r>
      <w:r w:rsidRPr="00332086">
        <w:rPr>
          <w:i/>
        </w:rPr>
        <w:t>n</w:t>
      </w:r>
      <w:r w:rsidRPr="003C01CE">
        <w:t>=3.  Looking at the table, we see the output corresponding to</w:t>
      </w:r>
      <w:r w:rsidRPr="00332086">
        <w:rPr>
          <w:i/>
        </w:rPr>
        <w:t xml:space="preserve"> n</w:t>
      </w:r>
      <w:r w:rsidRPr="003C01CE">
        <w:t xml:space="preserve">=3 is </w:t>
      </w:r>
      <w:r w:rsidRPr="00332086">
        <w:rPr>
          <w:i/>
        </w:rPr>
        <w:t>Q</w:t>
      </w:r>
      <w:r w:rsidRPr="003C01CE">
        <w:t>=7</w:t>
      </w:r>
      <w:r>
        <w:t>, allowing us to</w:t>
      </w:r>
      <w:r w:rsidRPr="003C01CE">
        <w:t xml:space="preserve"> conclude </w:t>
      </w:r>
      <w:r w:rsidRPr="00332086">
        <w:rPr>
          <w:i/>
        </w:rPr>
        <w:t>g</w:t>
      </w:r>
      <w:r w:rsidRPr="003C01CE">
        <w:t>(3) = 7.</w:t>
      </w:r>
    </w:p>
    <w:p w14:paraId="2843D748" w14:textId="77777777" w:rsidR="00E95EAE" w:rsidRDefault="00E95EAE" w:rsidP="00E95EAE">
      <w:pPr>
        <w:pStyle w:val="Example"/>
      </w:pPr>
    </w:p>
    <w:p w14:paraId="4DA69D5A" w14:textId="77777777" w:rsidR="00E95EAE" w:rsidRDefault="00E95EAE" w:rsidP="00E95EAE">
      <w:pPr>
        <w:pStyle w:val="Example"/>
      </w:pPr>
      <w:r w:rsidRPr="003C01CE">
        <w:t xml:space="preserve">b) Solve </w:t>
      </w:r>
      <w:r w:rsidRPr="00332086">
        <w:rPr>
          <w:i/>
        </w:rPr>
        <w:t>g(n)</w:t>
      </w:r>
      <w:r w:rsidRPr="003C01CE">
        <w:t xml:space="preserve"> = 6</w:t>
      </w:r>
    </w:p>
    <w:p w14:paraId="0BEF6861" w14:textId="77777777" w:rsidR="00E95EAE" w:rsidRDefault="00E95EAE" w:rsidP="00E95EAE">
      <w:pPr>
        <w:pStyle w:val="Example"/>
      </w:pPr>
    </w:p>
    <w:p w14:paraId="7A840D2D" w14:textId="77777777" w:rsidR="00E95EAE" w:rsidRDefault="00E95EAE" w:rsidP="00E95EAE">
      <w:pPr>
        <w:pStyle w:val="Example"/>
      </w:pPr>
      <w:r w:rsidRPr="003C01CE">
        <w:t xml:space="preserve">Solving </w:t>
      </w:r>
      <w:r w:rsidRPr="00332086">
        <w:rPr>
          <w:i/>
        </w:rPr>
        <w:t>g(n)</w:t>
      </w:r>
      <w:r w:rsidRPr="003C01CE">
        <w:t xml:space="preserve"> = 6 means we need to determine </w:t>
      </w:r>
      <w:r>
        <w:t>what</w:t>
      </w:r>
      <w:r w:rsidRPr="003C01CE">
        <w:t xml:space="preserve"> input values</w:t>
      </w:r>
      <w:r>
        <w:t>,</w:t>
      </w:r>
      <w:r w:rsidRPr="003C01CE">
        <w:t xml:space="preserve"> </w:t>
      </w:r>
      <w:r w:rsidRPr="00332086">
        <w:rPr>
          <w:i/>
        </w:rPr>
        <w:t>n</w:t>
      </w:r>
      <w:r>
        <w:t>,</w:t>
      </w:r>
      <w:r w:rsidRPr="003C01CE">
        <w:t xml:space="preserve"> produce an output </w:t>
      </w:r>
      <w:r>
        <w:t xml:space="preserve">value </w:t>
      </w:r>
      <w:r w:rsidRPr="003C01CE">
        <w:t xml:space="preserve">of 6.  Looking at the table we see there are two solutions: </w:t>
      </w:r>
      <w:r w:rsidRPr="00332086">
        <w:rPr>
          <w:i/>
        </w:rPr>
        <w:t>n</w:t>
      </w:r>
      <w:r>
        <w:rPr>
          <w:i/>
        </w:rPr>
        <w:t xml:space="preserve"> </w:t>
      </w:r>
      <w:r w:rsidRPr="003C01CE">
        <w:t>=</w:t>
      </w:r>
      <w:r>
        <w:t xml:space="preserve"> </w:t>
      </w:r>
      <w:r w:rsidRPr="003C01CE">
        <w:t xml:space="preserve">2 </w:t>
      </w:r>
      <w:r>
        <w:t xml:space="preserve">and </w:t>
      </w:r>
      <w:r w:rsidRPr="00332086">
        <w:rPr>
          <w:i/>
        </w:rPr>
        <w:t>n</w:t>
      </w:r>
      <w:r>
        <w:rPr>
          <w:i/>
        </w:rPr>
        <w:t xml:space="preserve"> </w:t>
      </w:r>
      <w:r w:rsidRPr="003C01CE">
        <w:t>=</w:t>
      </w:r>
      <w:r>
        <w:t xml:space="preserve"> </w:t>
      </w:r>
      <w:r w:rsidRPr="003C01CE">
        <w:t>4.</w:t>
      </w:r>
    </w:p>
    <w:p w14:paraId="36FA838A" w14:textId="77777777" w:rsidR="00E95EAE" w:rsidRDefault="00E95EAE" w:rsidP="00E95EAE">
      <w:pPr>
        <w:pStyle w:val="Example"/>
      </w:pPr>
    </w:p>
    <w:p w14:paraId="43951947" w14:textId="77777777" w:rsidR="00E95EAE" w:rsidRDefault="00E95EAE" w:rsidP="00E95EAE">
      <w:pPr>
        <w:pStyle w:val="Example"/>
      </w:pPr>
      <w:r>
        <w:t xml:space="preserve">When we input 2 into the function </w:t>
      </w:r>
      <w:r w:rsidRPr="00332086">
        <w:rPr>
          <w:i/>
        </w:rPr>
        <w:t>g</w:t>
      </w:r>
      <w:r>
        <w:t xml:space="preserve">, our output is </w:t>
      </w:r>
      <w:r w:rsidRPr="00332086">
        <w:rPr>
          <w:i/>
        </w:rPr>
        <w:t>Q</w:t>
      </w:r>
      <w:r>
        <w:rPr>
          <w:i/>
        </w:rPr>
        <w:t xml:space="preserve"> </w:t>
      </w:r>
      <w:r>
        <w:t>= 6</w:t>
      </w:r>
    </w:p>
    <w:p w14:paraId="49F791F5" w14:textId="77777777" w:rsidR="00E95EAE" w:rsidRDefault="00E95EAE" w:rsidP="00E95EAE">
      <w:pPr>
        <w:pStyle w:val="Example"/>
      </w:pPr>
    </w:p>
    <w:p w14:paraId="39A743B0" w14:textId="77777777" w:rsidR="00E95EAE" w:rsidRPr="003C01CE" w:rsidRDefault="00E95EAE" w:rsidP="00E95EAE">
      <w:pPr>
        <w:pStyle w:val="Example"/>
      </w:pPr>
      <w:r>
        <w:t xml:space="preserve">When we input 4 into the function </w:t>
      </w:r>
      <w:r w:rsidRPr="00332086">
        <w:rPr>
          <w:i/>
        </w:rPr>
        <w:t>g</w:t>
      </w:r>
      <w:r>
        <w:t xml:space="preserve">, our output is also </w:t>
      </w:r>
      <w:r w:rsidRPr="00A92631">
        <w:rPr>
          <w:i/>
        </w:rPr>
        <w:t>Q</w:t>
      </w:r>
      <w:r>
        <w:rPr>
          <w:i/>
        </w:rPr>
        <w:t xml:space="preserve"> </w:t>
      </w:r>
      <w:r>
        <w:t>= 6</w:t>
      </w:r>
    </w:p>
    <w:p w14:paraId="60DC8F0D" w14:textId="77777777" w:rsidR="00E95EAE" w:rsidRDefault="00E95EAE" w:rsidP="00E95EAE"/>
    <w:p w14:paraId="0868D6F1" w14:textId="77777777" w:rsidR="00E95EAE" w:rsidRPr="003C01CE" w:rsidRDefault="00E95EAE" w:rsidP="00E95EAE"/>
    <w:p w14:paraId="390AA0A3" w14:textId="77777777" w:rsidR="00E95EAE" w:rsidRPr="001A375E" w:rsidRDefault="00E95EAE" w:rsidP="00E95EAE">
      <w:pPr>
        <w:pStyle w:val="TryitNow"/>
      </w:pPr>
      <w:r>
        <w:lastRenderedPageBreak/>
        <w:t>Try it Now</w:t>
      </w:r>
    </w:p>
    <w:p w14:paraId="67C152D2" w14:textId="77777777" w:rsidR="00E95EAE" w:rsidRDefault="00E95EAE" w:rsidP="00E95EAE">
      <w:pPr>
        <w:pStyle w:val="TryitNowbody"/>
      </w:pPr>
      <w:r>
        <w:t xml:space="preserve">4. Using the function in Example 7, evaluate </w:t>
      </w:r>
      <w:r w:rsidRPr="00332086">
        <w:rPr>
          <w:i/>
        </w:rPr>
        <w:t>g</w:t>
      </w:r>
      <w:r>
        <w:t>(4)</w:t>
      </w:r>
    </w:p>
    <w:p w14:paraId="7E9338AC" w14:textId="77777777" w:rsidR="00E95EAE" w:rsidRDefault="00E95EAE" w:rsidP="00E95EAE"/>
    <w:p w14:paraId="70F21E62" w14:textId="77777777" w:rsidR="00E95EAE" w:rsidRDefault="00E95EAE" w:rsidP="00E95EAE">
      <w:pPr>
        <w:rPr>
          <w:b/>
          <w:u w:val="single"/>
        </w:rPr>
      </w:pPr>
    </w:p>
    <w:p w14:paraId="13849834" w14:textId="77777777" w:rsidR="00E95EAE" w:rsidRPr="00332086" w:rsidRDefault="004B642B" w:rsidP="00E95EAE">
      <w:pPr>
        <w:rPr>
          <w:b/>
        </w:rPr>
      </w:pPr>
      <w:r>
        <w:rPr>
          <w:noProof/>
        </w:rPr>
        <w:drawing>
          <wp:anchor distT="0" distB="0" distL="114300" distR="114300" simplePos="0" relativeHeight="251652608" behindDoc="0" locked="0" layoutInCell="1" allowOverlap="1" wp14:anchorId="0D715B3B" wp14:editId="50C5A646">
            <wp:simplePos x="0" y="0"/>
            <wp:positionH relativeFrom="column">
              <wp:posOffset>4157436</wp:posOffset>
            </wp:positionH>
            <wp:positionV relativeFrom="paragraph">
              <wp:posOffset>156845</wp:posOffset>
            </wp:positionV>
            <wp:extent cx="1534160" cy="1518285"/>
            <wp:effectExtent l="0" t="0" r="0" b="0"/>
            <wp:wrapSquare wrapText="bothSides"/>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534160" cy="1518285"/>
                    </a:xfrm>
                    <a:prstGeom prst="rect">
                      <a:avLst/>
                    </a:prstGeom>
                  </pic:spPr>
                </pic:pic>
              </a:graphicData>
            </a:graphic>
            <wp14:sizeRelH relativeFrom="page">
              <wp14:pctWidth>0</wp14:pctWidth>
            </wp14:sizeRelH>
            <wp14:sizeRelV relativeFrom="page">
              <wp14:pctHeight>0</wp14:pctHeight>
            </wp14:sizeRelV>
          </wp:anchor>
        </w:drawing>
      </w:r>
      <w:r w:rsidR="00E95EAE" w:rsidRPr="00332086">
        <w:rPr>
          <w:b/>
        </w:rPr>
        <w:t>Graphs as Functions</w:t>
      </w:r>
      <w:r w:rsidR="00DD446B">
        <w:rPr>
          <w:b/>
        </w:rPr>
        <w:fldChar w:fldCharType="begin"/>
      </w:r>
      <w:r w:rsidR="00E95EAE">
        <w:instrText>xe "</w:instrText>
      </w:r>
      <w:r w:rsidR="00E95EAE" w:rsidRPr="00FD66D8">
        <w:instrText>Function:Graphs as Functions</w:instrText>
      </w:r>
      <w:r w:rsidR="00E95EAE">
        <w:instrText>"</w:instrText>
      </w:r>
      <w:r w:rsidR="00DD446B">
        <w:rPr>
          <w:b/>
        </w:rPr>
        <w:fldChar w:fldCharType="end"/>
      </w:r>
    </w:p>
    <w:p w14:paraId="60CFCD71" w14:textId="77777777" w:rsidR="004B642B" w:rsidRDefault="004B642B" w:rsidP="00E95EAE"/>
    <w:p w14:paraId="1F095DFE" w14:textId="77777777" w:rsidR="00E95EAE" w:rsidRDefault="00E95EAE" w:rsidP="00E95EAE">
      <w:r w:rsidRPr="003C01CE">
        <w:t>Oftentimes a graph of a relationship can be used to define a function.  By convention, graphs are typically created with the input quantity along the horizontal axis and the output quantity along the vertical.</w:t>
      </w:r>
    </w:p>
    <w:p w14:paraId="45678901" w14:textId="77777777" w:rsidR="00E95EAE" w:rsidRDefault="00E95EAE" w:rsidP="00E95EAE"/>
    <w:p w14:paraId="2FFFB9E4" w14:textId="77777777" w:rsidR="00E95EAE" w:rsidRDefault="00E95EAE" w:rsidP="00E95EAE">
      <w:r>
        <w:t xml:space="preserve">The most common graph has </w:t>
      </w:r>
      <w:r w:rsidRPr="00A92631">
        <w:rPr>
          <w:i/>
        </w:rPr>
        <w:t>y</w:t>
      </w:r>
      <w:r>
        <w:t xml:space="preserve"> on the vertical axis and </w:t>
      </w:r>
      <w:r w:rsidRPr="00A92631">
        <w:rPr>
          <w:i/>
        </w:rPr>
        <w:t>x</w:t>
      </w:r>
      <w:r>
        <w:t xml:space="preserve"> on the horizontal axis, and we say </w:t>
      </w:r>
      <w:r w:rsidRPr="00A92631">
        <w:rPr>
          <w:i/>
        </w:rPr>
        <w:t>y</w:t>
      </w:r>
      <w:r>
        <w:t xml:space="preserve"> is a function of </w:t>
      </w:r>
      <w:r w:rsidRPr="00A92631">
        <w:rPr>
          <w:i/>
        </w:rPr>
        <w:t>x</w:t>
      </w:r>
      <w:r>
        <w:t xml:space="preserve">, or </w:t>
      </w:r>
      <w:r w:rsidRPr="00A92631">
        <w:rPr>
          <w:i/>
        </w:rPr>
        <w:t>y = f(x)</w:t>
      </w:r>
      <w:r>
        <w:t xml:space="preserve"> when the function is named </w:t>
      </w:r>
      <w:r w:rsidRPr="00A92631">
        <w:rPr>
          <w:i/>
        </w:rPr>
        <w:t>f</w:t>
      </w:r>
      <w:r>
        <w:t>.</w:t>
      </w:r>
    </w:p>
    <w:p w14:paraId="008B2118" w14:textId="77777777" w:rsidR="00E95EAE" w:rsidRPr="003C01CE" w:rsidRDefault="00E95EAE" w:rsidP="00E95EAE"/>
    <w:p w14:paraId="74815135" w14:textId="77777777" w:rsidR="00E95EAE" w:rsidRDefault="00E95EAE" w:rsidP="00E95EAE"/>
    <w:p w14:paraId="20156700" w14:textId="77777777" w:rsidR="00E95EAE" w:rsidRPr="003C01CE" w:rsidRDefault="00E95EAE" w:rsidP="00E95EAE">
      <w:pPr>
        <w:pStyle w:val="ExampleHeader"/>
      </w:pPr>
      <w:r w:rsidRPr="003C01CE">
        <w:t>Example</w:t>
      </w:r>
      <w:r>
        <w:t xml:space="preserve"> 8</w:t>
      </w:r>
    </w:p>
    <w:p w14:paraId="701D3D0B" w14:textId="77777777" w:rsidR="00E95EAE" w:rsidRPr="003C01CE" w:rsidRDefault="00E95EAE" w:rsidP="00E95EAE">
      <w:pPr>
        <w:pStyle w:val="Example"/>
      </w:pPr>
      <w:r w:rsidRPr="003C01CE">
        <w:t xml:space="preserve">Which of these graphs defines a function </w:t>
      </w:r>
      <w:r w:rsidRPr="00A92631">
        <w:rPr>
          <w:i/>
        </w:rPr>
        <w:t>y=f(x)</w:t>
      </w:r>
      <w:r w:rsidRPr="003C01CE">
        <w:t>?</w:t>
      </w:r>
      <w:r>
        <w:t xml:space="preserve">  Which of these graphs defines a one-to-one function?</w:t>
      </w:r>
    </w:p>
    <w:p w14:paraId="2CBBCB3B" w14:textId="77777777" w:rsidR="00E95EAE" w:rsidRDefault="00A6460B" w:rsidP="00A6460B">
      <w:pPr>
        <w:pStyle w:val="Example"/>
      </w:pPr>
      <w:r>
        <w:t xml:space="preserve">  </w:t>
      </w:r>
      <w:r>
        <w:rPr>
          <w:noProof/>
        </w:rPr>
        <w:drawing>
          <wp:inline distT="0" distB="0" distL="0" distR="0" wp14:anchorId="49889BFA" wp14:editId="21AA4A39">
            <wp:extent cx="1651000" cy="1661160"/>
            <wp:effectExtent l="0" t="0" r="0" b="0"/>
            <wp:docPr id="73" name="Picture 73" descr="Graph of a smooth curve that increases to negative 1 comma 3, decreases to 1 comma negative 3, then increa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Graph of a smooth curve that increases to negative 1 comma 3, decreases to 1 comma negative 3, then increases."/>
                    <pic:cNvPicPr/>
                  </pic:nvPicPr>
                  <pic:blipFill>
                    <a:blip r:embed="rId9">
                      <a:extLst>
                        <a:ext uri="{28A0092B-C50C-407E-A947-70E740481C1C}">
                          <a14:useLocalDpi xmlns:a14="http://schemas.microsoft.com/office/drawing/2010/main" val="0"/>
                        </a:ext>
                      </a:extLst>
                    </a:blip>
                    <a:stretch>
                      <a:fillRect/>
                    </a:stretch>
                  </pic:blipFill>
                  <pic:spPr>
                    <a:xfrm>
                      <a:off x="0" y="0"/>
                      <a:ext cx="1651000" cy="1661160"/>
                    </a:xfrm>
                    <a:prstGeom prst="rect">
                      <a:avLst/>
                    </a:prstGeom>
                  </pic:spPr>
                </pic:pic>
              </a:graphicData>
            </a:graphic>
          </wp:inline>
        </w:drawing>
      </w:r>
      <w:r w:rsidR="00E95EAE">
        <w:tab/>
      </w:r>
      <w:r>
        <w:t xml:space="preserve">  </w:t>
      </w:r>
      <w:r>
        <w:rPr>
          <w:noProof/>
        </w:rPr>
        <w:drawing>
          <wp:inline distT="0" distB="0" distL="0" distR="0" wp14:anchorId="3181F69C" wp14:editId="70869B61">
            <wp:extent cx="1645920" cy="1663700"/>
            <wp:effectExtent l="0" t="0" r="0" b="0"/>
            <wp:docPr id="74" name="Picture 74" descr="Graph of a decrease straight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Graph of a decrease straight line"/>
                    <pic:cNvPicPr/>
                  </pic:nvPicPr>
                  <pic:blipFill>
                    <a:blip r:embed="rId10">
                      <a:extLst>
                        <a:ext uri="{28A0092B-C50C-407E-A947-70E740481C1C}">
                          <a14:useLocalDpi xmlns:a14="http://schemas.microsoft.com/office/drawing/2010/main" val="0"/>
                        </a:ext>
                      </a:extLst>
                    </a:blip>
                    <a:stretch>
                      <a:fillRect/>
                    </a:stretch>
                  </pic:blipFill>
                  <pic:spPr>
                    <a:xfrm>
                      <a:off x="0" y="0"/>
                      <a:ext cx="1645920" cy="1663700"/>
                    </a:xfrm>
                    <a:prstGeom prst="rect">
                      <a:avLst/>
                    </a:prstGeom>
                  </pic:spPr>
                </pic:pic>
              </a:graphicData>
            </a:graphic>
          </wp:inline>
        </w:drawing>
      </w:r>
      <w:r>
        <w:t xml:space="preserve">  </w:t>
      </w:r>
      <w:r>
        <w:rPr>
          <w:noProof/>
        </w:rPr>
        <w:drawing>
          <wp:inline distT="0" distB="0" distL="0" distR="0" wp14:anchorId="3099AD47" wp14:editId="71DCE20A">
            <wp:extent cx="1663700" cy="1659255"/>
            <wp:effectExtent l="0" t="0" r="0" b="0"/>
            <wp:docPr id="75" name="Picture 75" descr="Graph of a circle with radius 3 centered at the ori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 of a circle with radius 3 centered at the origin."/>
                    <pic:cNvPicPr/>
                  </pic:nvPicPr>
                  <pic:blipFill>
                    <a:blip r:embed="rId11">
                      <a:extLst>
                        <a:ext uri="{28A0092B-C50C-407E-A947-70E740481C1C}">
                          <a14:useLocalDpi xmlns:a14="http://schemas.microsoft.com/office/drawing/2010/main" val="0"/>
                        </a:ext>
                      </a:extLst>
                    </a:blip>
                    <a:stretch>
                      <a:fillRect/>
                    </a:stretch>
                  </pic:blipFill>
                  <pic:spPr>
                    <a:xfrm>
                      <a:off x="0" y="0"/>
                      <a:ext cx="1663700" cy="1659255"/>
                    </a:xfrm>
                    <a:prstGeom prst="rect">
                      <a:avLst/>
                    </a:prstGeom>
                  </pic:spPr>
                </pic:pic>
              </a:graphicData>
            </a:graphic>
          </wp:inline>
        </w:drawing>
      </w:r>
    </w:p>
    <w:p w14:paraId="3B705034" w14:textId="77777777" w:rsidR="00E95EAE" w:rsidRPr="003C01CE" w:rsidRDefault="00E95EAE" w:rsidP="00E95EAE">
      <w:pPr>
        <w:pStyle w:val="Example"/>
      </w:pPr>
    </w:p>
    <w:p w14:paraId="5EC1B674" w14:textId="77777777" w:rsidR="00E95EAE" w:rsidRDefault="00E95EAE" w:rsidP="00E95EAE">
      <w:pPr>
        <w:pStyle w:val="Example"/>
      </w:pPr>
      <w:r w:rsidRPr="003C01CE">
        <w:t>Looking at the t</w:t>
      </w:r>
      <w:r>
        <w:t>hree</w:t>
      </w:r>
      <w:r w:rsidRPr="003C01CE">
        <w:t xml:space="preserve"> graphs above, the </w:t>
      </w:r>
      <w:r>
        <w:t>first two</w:t>
      </w:r>
      <w:r w:rsidRPr="003C01CE">
        <w:t xml:space="preserve"> define a function </w:t>
      </w:r>
      <w:r w:rsidRPr="00A92631">
        <w:rPr>
          <w:i/>
        </w:rPr>
        <w:t>y=f(x)</w:t>
      </w:r>
      <w:r w:rsidRPr="003C01CE">
        <w:t xml:space="preserve">, since for each input value along the horizontal axis there is exactly one output value corresponding, determined by the </w:t>
      </w:r>
      <w:r w:rsidRPr="00A92631">
        <w:rPr>
          <w:i/>
        </w:rPr>
        <w:t>y</w:t>
      </w:r>
      <w:r w:rsidRPr="003C01CE">
        <w:t xml:space="preserve">-value of the graph.  The </w:t>
      </w:r>
      <w:r>
        <w:t>3</w:t>
      </w:r>
      <w:r w:rsidRPr="00BA616A">
        <w:rPr>
          <w:vertAlign w:val="superscript"/>
        </w:rPr>
        <w:t>rd</w:t>
      </w:r>
      <w:r>
        <w:t xml:space="preserve"> graph </w:t>
      </w:r>
      <w:r w:rsidRPr="003C01CE">
        <w:t xml:space="preserve">does not define a function </w:t>
      </w:r>
      <w:r w:rsidRPr="00A92631">
        <w:rPr>
          <w:i/>
        </w:rPr>
        <w:t>y=f(x)</w:t>
      </w:r>
      <w:r w:rsidRPr="003C01CE">
        <w:t xml:space="preserve"> since some input values, such as </w:t>
      </w:r>
      <w:r w:rsidRPr="00A92631">
        <w:rPr>
          <w:i/>
        </w:rPr>
        <w:t>x</w:t>
      </w:r>
      <w:r w:rsidRPr="003C01CE">
        <w:t>=2, correspond with more than one output value</w:t>
      </w:r>
      <w:r>
        <w:t>.</w:t>
      </w:r>
    </w:p>
    <w:p w14:paraId="488158A1" w14:textId="77777777" w:rsidR="00E95EAE" w:rsidRDefault="00E95EAE" w:rsidP="00E95EAE">
      <w:pPr>
        <w:pStyle w:val="Example"/>
      </w:pPr>
    </w:p>
    <w:p w14:paraId="2532062F" w14:textId="77777777" w:rsidR="00E95EAE" w:rsidRDefault="00E95EAE" w:rsidP="00E95EAE">
      <w:pPr>
        <w:pStyle w:val="Example"/>
      </w:pPr>
      <w:r>
        <w:t>Graph 1 is not a one-to-one function.  For example, the output value 3 has two corresponding input values, -</w:t>
      </w:r>
      <w:r w:rsidR="00585836">
        <w:t>1</w:t>
      </w:r>
      <w:r>
        <w:t xml:space="preserve"> and 2.3</w:t>
      </w:r>
    </w:p>
    <w:p w14:paraId="0B240FEB" w14:textId="77777777" w:rsidR="00E95EAE" w:rsidRDefault="00E95EAE" w:rsidP="00E95EAE">
      <w:pPr>
        <w:pStyle w:val="Example"/>
      </w:pPr>
    </w:p>
    <w:p w14:paraId="018371DB" w14:textId="77777777" w:rsidR="00E95EAE" w:rsidRDefault="00E95EAE" w:rsidP="00E95EAE">
      <w:pPr>
        <w:pStyle w:val="Example"/>
      </w:pPr>
      <w:r>
        <w:t>Graph 2 is a one-to-one function; each input corresponds to exactly one output, and every output corresponds to exactly one input.</w:t>
      </w:r>
    </w:p>
    <w:p w14:paraId="2AB39CFA" w14:textId="77777777" w:rsidR="00E95EAE" w:rsidRDefault="00E95EAE" w:rsidP="00E95EAE">
      <w:pPr>
        <w:pStyle w:val="Example"/>
      </w:pPr>
    </w:p>
    <w:p w14:paraId="4799E210" w14:textId="77777777" w:rsidR="00E95EAE" w:rsidRDefault="00E95EAE" w:rsidP="00E95EAE">
      <w:pPr>
        <w:pStyle w:val="Example"/>
      </w:pPr>
      <w:r>
        <w:t>Graph 3 is not even a function so there is no reason to even check to see if it is a one-to-one function.</w:t>
      </w:r>
    </w:p>
    <w:p w14:paraId="75824A7A" w14:textId="77777777" w:rsidR="00E95EAE" w:rsidRDefault="00E95EAE" w:rsidP="00E95EAE">
      <w:pPr>
        <w:rPr>
          <w:b/>
          <w:i/>
        </w:rPr>
      </w:pPr>
    </w:p>
    <w:p w14:paraId="22701791" w14:textId="77777777" w:rsidR="00E95EAE" w:rsidRDefault="00E95EAE" w:rsidP="00E95EAE">
      <w:pPr>
        <w:rPr>
          <w:b/>
          <w:i/>
        </w:rPr>
      </w:pPr>
    </w:p>
    <w:p w14:paraId="4144E939" w14:textId="77777777" w:rsidR="004B642B" w:rsidRDefault="004B642B" w:rsidP="00E95EAE">
      <w:pPr>
        <w:rPr>
          <w:b/>
          <w:i/>
        </w:rPr>
      </w:pPr>
    </w:p>
    <w:p w14:paraId="0BB3F77E" w14:textId="77777777" w:rsidR="00E95EAE" w:rsidRPr="00BA616A" w:rsidRDefault="00E95EAE" w:rsidP="00E95EAE">
      <w:pPr>
        <w:pStyle w:val="DefinitionHeader"/>
      </w:pPr>
      <w:r>
        <w:lastRenderedPageBreak/>
        <w:t>Vertical Line Test</w:t>
      </w:r>
    </w:p>
    <w:p w14:paraId="122A50B4" w14:textId="77777777" w:rsidR="00E95EAE" w:rsidRPr="00BA616A" w:rsidRDefault="00E95EAE" w:rsidP="00E95EAE">
      <w:pPr>
        <w:pStyle w:val="Definition"/>
      </w:pPr>
      <w:r w:rsidRPr="00BA616A">
        <w:t xml:space="preserve">The </w:t>
      </w:r>
      <w:r w:rsidRPr="00A92631">
        <w:rPr>
          <w:b/>
        </w:rPr>
        <w:t>vertical line test</w:t>
      </w:r>
      <w:r w:rsidR="00DD446B">
        <w:rPr>
          <w:b/>
        </w:rPr>
        <w:fldChar w:fldCharType="begin"/>
      </w:r>
      <w:r>
        <w:instrText>xe "</w:instrText>
      </w:r>
      <w:r w:rsidRPr="004F3CD4">
        <w:rPr>
          <w:b/>
        </w:rPr>
        <w:instrText>Vertical Line Test</w:instrText>
      </w:r>
      <w:r>
        <w:instrText>"</w:instrText>
      </w:r>
      <w:r w:rsidR="00DD446B">
        <w:rPr>
          <w:b/>
        </w:rPr>
        <w:fldChar w:fldCharType="end"/>
      </w:r>
      <w:r w:rsidR="00DD446B">
        <w:rPr>
          <w:b/>
        </w:rPr>
        <w:fldChar w:fldCharType="begin"/>
      </w:r>
      <w:r>
        <w:instrText>xe "</w:instrText>
      </w:r>
      <w:r w:rsidRPr="00D0374D">
        <w:instrText>Function:Vertical Line Test</w:instrText>
      </w:r>
      <w:r>
        <w:instrText>"</w:instrText>
      </w:r>
      <w:r w:rsidR="00DD446B">
        <w:rPr>
          <w:b/>
        </w:rPr>
        <w:fldChar w:fldCharType="end"/>
      </w:r>
      <w:r w:rsidRPr="00BA616A">
        <w:t xml:space="preserve"> is a handy way to think about whether a graph defines </w:t>
      </w:r>
      <w:r>
        <w:t xml:space="preserve">the vertical output as </w:t>
      </w:r>
      <w:r w:rsidRPr="00BA616A">
        <w:t>a function</w:t>
      </w:r>
      <w:r>
        <w:t xml:space="preserve"> of the horizontal input</w:t>
      </w:r>
      <w:r w:rsidRPr="00BA616A">
        <w:t xml:space="preserve">.  Imagine drawing vertical lines through the graph.  If any vertical line would cross the graph more than once, then the graph does not define </w:t>
      </w:r>
      <w:r>
        <w:t>only one vertical output for each horizontal input.</w:t>
      </w:r>
    </w:p>
    <w:p w14:paraId="7C66B824" w14:textId="77777777" w:rsidR="00E95EAE" w:rsidRDefault="00E95EAE" w:rsidP="00E95EAE"/>
    <w:p w14:paraId="0BB34A79" w14:textId="77777777" w:rsidR="00E95EAE" w:rsidRDefault="00E95EAE" w:rsidP="00E95EAE"/>
    <w:p w14:paraId="783CAE23" w14:textId="77777777" w:rsidR="00E95EAE" w:rsidRPr="00BA616A" w:rsidRDefault="00E95EAE" w:rsidP="00E95EAE">
      <w:pPr>
        <w:pStyle w:val="DefinitionHeader"/>
      </w:pPr>
      <w:r>
        <w:t>Horizontal Line Test</w:t>
      </w:r>
    </w:p>
    <w:p w14:paraId="4AF17F08" w14:textId="77777777" w:rsidR="00E95EAE" w:rsidRPr="00BA616A" w:rsidRDefault="00E95EAE" w:rsidP="00E95EAE">
      <w:pPr>
        <w:pStyle w:val="Definition"/>
      </w:pPr>
      <w:r>
        <w:t xml:space="preserve">Once you have determined that a graph defines a function, an easy way to determine if it is a one-to-one function is to use the </w:t>
      </w:r>
      <w:r w:rsidRPr="00A92631">
        <w:rPr>
          <w:b/>
        </w:rPr>
        <w:t>horizontal line test</w:t>
      </w:r>
      <w:r w:rsidR="00DD446B">
        <w:rPr>
          <w:b/>
        </w:rPr>
        <w:fldChar w:fldCharType="begin"/>
      </w:r>
      <w:r>
        <w:instrText>xe "</w:instrText>
      </w:r>
      <w:r>
        <w:rPr>
          <w:b/>
        </w:rPr>
        <w:instrText>Horizontal Line T</w:instrText>
      </w:r>
      <w:r w:rsidRPr="00BA78C9">
        <w:rPr>
          <w:b/>
        </w:rPr>
        <w:instrText>est</w:instrText>
      </w:r>
      <w:r>
        <w:instrText>"</w:instrText>
      </w:r>
      <w:r w:rsidR="00DD446B">
        <w:rPr>
          <w:b/>
        </w:rPr>
        <w:fldChar w:fldCharType="end"/>
      </w:r>
      <w:r w:rsidR="00DD446B">
        <w:rPr>
          <w:b/>
        </w:rPr>
        <w:fldChar w:fldCharType="begin"/>
      </w:r>
      <w:r>
        <w:instrText>xe "</w:instrText>
      </w:r>
      <w:r w:rsidRPr="00001025">
        <w:instrText>Function:Horizontal Line Test</w:instrText>
      </w:r>
      <w:r>
        <w:instrText>"</w:instrText>
      </w:r>
      <w:r w:rsidR="00DD446B">
        <w:rPr>
          <w:b/>
        </w:rPr>
        <w:fldChar w:fldCharType="end"/>
      </w:r>
      <w:r>
        <w:t xml:space="preserve">.  Draw </w:t>
      </w:r>
      <w:r w:rsidRPr="00BA616A">
        <w:t>hori</w:t>
      </w:r>
      <w:r>
        <w:t>zontal lines through the graph. I</w:t>
      </w:r>
      <w:r w:rsidRPr="00BA616A">
        <w:t>f any horizontal line crosses the graph more than once, then the graph does not define a one-to-one function</w:t>
      </w:r>
      <w:r w:rsidR="00DD446B">
        <w:fldChar w:fldCharType="begin"/>
      </w:r>
      <w:r>
        <w:instrText>xe "</w:instrText>
      </w:r>
      <w:r w:rsidRPr="008D6E3D">
        <w:instrText>One-to-One Function</w:instrText>
      </w:r>
      <w:r>
        <w:instrText>"</w:instrText>
      </w:r>
      <w:r w:rsidR="00DD446B">
        <w:fldChar w:fldCharType="end"/>
      </w:r>
      <w:r w:rsidRPr="00BA616A">
        <w:t>.</w:t>
      </w:r>
    </w:p>
    <w:p w14:paraId="2DA33BBC" w14:textId="77777777" w:rsidR="00E95EAE" w:rsidRDefault="00E95EAE" w:rsidP="00E95EAE"/>
    <w:p w14:paraId="6A376F5D" w14:textId="77777777" w:rsidR="00E95EAE" w:rsidRDefault="00E95EAE" w:rsidP="00E95EAE"/>
    <w:p w14:paraId="6BB83B58" w14:textId="77777777" w:rsidR="00E95EAE" w:rsidRPr="003C01CE" w:rsidRDefault="00E95EAE" w:rsidP="00E95EAE">
      <w:r w:rsidRPr="003C01CE">
        <w:t xml:space="preserve">Evaluating a function using a graph </w:t>
      </w:r>
      <w:r>
        <w:t>requires taking the given input</w:t>
      </w:r>
      <w:r w:rsidRPr="003C01CE">
        <w:t xml:space="preserve"> and using the graph to look up the corresponding output.  Solving a function equation using a graph requir</w:t>
      </w:r>
      <w:r>
        <w:t>es taking the given output</w:t>
      </w:r>
      <w:r w:rsidRPr="003C01CE">
        <w:t xml:space="preserve"> and looking on the graph to determine the corresponding input.</w:t>
      </w:r>
    </w:p>
    <w:p w14:paraId="15C982C7" w14:textId="77777777" w:rsidR="00E95EAE" w:rsidRDefault="00E95EAE" w:rsidP="00E95EAE"/>
    <w:p w14:paraId="6EAABDAB" w14:textId="77777777" w:rsidR="00E95EAE" w:rsidRPr="003C01CE" w:rsidRDefault="00E95EAE" w:rsidP="00E95EAE"/>
    <w:p w14:paraId="273B3DDC" w14:textId="77777777" w:rsidR="00E95EAE" w:rsidRPr="003C01CE" w:rsidRDefault="00E95EAE" w:rsidP="00E95EAE">
      <w:pPr>
        <w:pStyle w:val="ExampleHeader"/>
      </w:pPr>
      <w:r w:rsidRPr="003C01CE">
        <w:t>Example</w:t>
      </w:r>
      <w:r>
        <w:t xml:space="preserve"> 9</w:t>
      </w:r>
    </w:p>
    <w:p w14:paraId="26C0FAC3" w14:textId="77777777" w:rsidR="00E95EAE" w:rsidRPr="00A6460B" w:rsidRDefault="00A6460B" w:rsidP="00E95EAE">
      <w:pPr>
        <w:pStyle w:val="Example"/>
      </w:pPr>
      <w:r>
        <w:rPr>
          <w:noProof/>
        </w:rPr>
        <w:drawing>
          <wp:anchor distT="0" distB="0" distL="114300" distR="114300" simplePos="0" relativeHeight="251648512" behindDoc="0" locked="0" layoutInCell="1" allowOverlap="1" wp14:anchorId="1B3F28D5" wp14:editId="5D61C397">
            <wp:simplePos x="0" y="0"/>
            <wp:positionH relativeFrom="column">
              <wp:posOffset>3365086</wp:posOffset>
            </wp:positionH>
            <wp:positionV relativeFrom="paragraph">
              <wp:posOffset>44450</wp:posOffset>
            </wp:positionV>
            <wp:extent cx="2229485" cy="2221744"/>
            <wp:effectExtent l="0" t="0" r="0" b="0"/>
            <wp:wrapSquare wrapText="bothSides"/>
            <wp:docPr id="100" name="Picture 100" descr="A U-shaped graph passing through negative 1 comma 4, 0 comma 1, 1 comma 0, 2 comma 1, and 3 comma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A U-shaped graph passing through negative 1 comma 4, 0 comma 1, 1 comma 0, 2 comma 1, and 3 comma 4"/>
                    <pic:cNvPicPr/>
                  </pic:nvPicPr>
                  <pic:blipFill>
                    <a:blip r:embed="rId12">
                      <a:extLst>
                        <a:ext uri="{28A0092B-C50C-407E-A947-70E740481C1C}">
                          <a14:useLocalDpi xmlns:a14="http://schemas.microsoft.com/office/drawing/2010/main" val="0"/>
                        </a:ext>
                      </a:extLst>
                    </a:blip>
                    <a:stretch>
                      <a:fillRect/>
                    </a:stretch>
                  </pic:blipFill>
                  <pic:spPr>
                    <a:xfrm>
                      <a:off x="0" y="0"/>
                      <a:ext cx="2229485" cy="2221744"/>
                    </a:xfrm>
                    <a:prstGeom prst="rect">
                      <a:avLst/>
                    </a:prstGeom>
                  </pic:spPr>
                </pic:pic>
              </a:graphicData>
            </a:graphic>
            <wp14:sizeRelH relativeFrom="page">
              <wp14:pctWidth>0</wp14:pctWidth>
            </wp14:sizeRelH>
            <wp14:sizeRelV relativeFrom="page">
              <wp14:pctHeight>0</wp14:pctHeight>
            </wp14:sizeRelV>
          </wp:anchor>
        </w:drawing>
      </w:r>
      <w:r>
        <w:t xml:space="preserve">Given the graph of </w:t>
      </w:r>
      <w:r>
        <w:rPr>
          <w:i/>
        </w:rPr>
        <w:t>f(x)</w:t>
      </w:r>
    </w:p>
    <w:p w14:paraId="5460DC83" w14:textId="77777777" w:rsidR="00E95EAE" w:rsidRPr="003C01CE" w:rsidRDefault="00E95EAE" w:rsidP="00E95EAE">
      <w:pPr>
        <w:pStyle w:val="Example"/>
      </w:pPr>
      <w:r w:rsidRPr="003C01CE">
        <w:t xml:space="preserve">a) Evaluate </w:t>
      </w:r>
      <w:r w:rsidRPr="00A92631">
        <w:rPr>
          <w:i/>
        </w:rPr>
        <w:t>f</w:t>
      </w:r>
      <w:r w:rsidRPr="003C01CE">
        <w:t>(</w:t>
      </w:r>
      <w:r>
        <w:t>2</w:t>
      </w:r>
      <w:r w:rsidRPr="003C01CE">
        <w:t>)</w:t>
      </w:r>
    </w:p>
    <w:p w14:paraId="22F866FB" w14:textId="77777777" w:rsidR="00E95EAE" w:rsidRPr="003C01CE" w:rsidRDefault="00E95EAE" w:rsidP="00E95EAE">
      <w:pPr>
        <w:pStyle w:val="Example"/>
      </w:pPr>
      <w:r w:rsidRPr="003C01CE">
        <w:t xml:space="preserve">b) Solve </w:t>
      </w:r>
      <w:r w:rsidRPr="00A92631">
        <w:rPr>
          <w:i/>
        </w:rPr>
        <w:t>f(x)</w:t>
      </w:r>
      <w:r w:rsidRPr="003C01CE">
        <w:t xml:space="preserve"> = 4</w:t>
      </w:r>
    </w:p>
    <w:p w14:paraId="2E937969" w14:textId="77777777" w:rsidR="00E95EAE" w:rsidRPr="003C01CE" w:rsidRDefault="00E95EAE" w:rsidP="00E95EAE">
      <w:pPr>
        <w:pStyle w:val="Example"/>
      </w:pPr>
    </w:p>
    <w:p w14:paraId="6AA57CE5" w14:textId="77777777" w:rsidR="00E95EAE" w:rsidRPr="003C01CE" w:rsidRDefault="00E95EAE" w:rsidP="00E95EAE">
      <w:pPr>
        <w:pStyle w:val="Example"/>
      </w:pPr>
      <w:r w:rsidRPr="003C01CE">
        <w:t xml:space="preserve">a) To evaluate </w:t>
      </w:r>
      <w:r w:rsidRPr="00A92631">
        <w:rPr>
          <w:i/>
        </w:rPr>
        <w:t>f</w:t>
      </w:r>
      <w:r w:rsidRPr="003C01CE">
        <w:t xml:space="preserve">(2), we find the input of </w:t>
      </w:r>
      <w:r w:rsidRPr="00A92631">
        <w:rPr>
          <w:i/>
        </w:rPr>
        <w:t>x</w:t>
      </w:r>
      <w:r w:rsidRPr="003C01CE">
        <w:t>=2 on the horizontal axis.  Moving up to the graph gives the point (2,</w:t>
      </w:r>
      <w:r>
        <w:t xml:space="preserve"> </w:t>
      </w:r>
      <w:r w:rsidRPr="003C01CE">
        <w:t xml:space="preserve">1), giving an output of </w:t>
      </w:r>
      <w:r w:rsidRPr="00A92631">
        <w:rPr>
          <w:i/>
        </w:rPr>
        <w:t>y</w:t>
      </w:r>
      <w:r w:rsidRPr="003C01CE">
        <w:t xml:space="preserve">=1.   </w:t>
      </w:r>
      <w:r w:rsidRPr="00A92631">
        <w:rPr>
          <w:i/>
        </w:rPr>
        <w:t>f</w:t>
      </w:r>
      <w:r w:rsidRPr="003C01CE">
        <w:t>(2) = 1</w:t>
      </w:r>
      <w:r w:rsidR="00A6460B">
        <w:t>.</w:t>
      </w:r>
    </w:p>
    <w:p w14:paraId="69B54F88" w14:textId="77777777" w:rsidR="00E95EAE" w:rsidRPr="003C01CE" w:rsidRDefault="00E95EAE" w:rsidP="00E95EAE">
      <w:pPr>
        <w:pStyle w:val="Example"/>
      </w:pPr>
    </w:p>
    <w:p w14:paraId="6BB8F549" w14:textId="77777777" w:rsidR="00E95EAE" w:rsidRDefault="00E95EAE" w:rsidP="00E95EAE">
      <w:pPr>
        <w:pStyle w:val="Example"/>
      </w:pPr>
      <w:r w:rsidRPr="003C01CE">
        <w:t xml:space="preserve">b) To solve </w:t>
      </w:r>
      <w:r w:rsidRPr="00A92631">
        <w:rPr>
          <w:i/>
        </w:rPr>
        <w:t>f(x)</w:t>
      </w:r>
      <w:r w:rsidRPr="003C01CE">
        <w:t xml:space="preserve"> = 4, we find the </w:t>
      </w:r>
      <w:r>
        <w:t xml:space="preserve">value 4 on the vertical axis because if </w:t>
      </w:r>
      <w:r w:rsidRPr="00A92631">
        <w:rPr>
          <w:i/>
        </w:rPr>
        <w:t>f(x)</w:t>
      </w:r>
      <w:r>
        <w:t xml:space="preserve"> = 4 then 4 is the </w:t>
      </w:r>
      <w:r w:rsidRPr="003C01CE">
        <w:t xml:space="preserve">output.  Moving </w:t>
      </w:r>
      <w:r>
        <w:t xml:space="preserve">horizontally </w:t>
      </w:r>
      <w:r w:rsidRPr="003C01CE">
        <w:t>across the graph gives two points with th</w:t>
      </w:r>
      <w:r>
        <w:t>e</w:t>
      </w:r>
      <w:r w:rsidRPr="003C01CE">
        <w:t xml:space="preserve"> output</w:t>
      </w:r>
      <w:r>
        <w:t xml:space="preserve"> of 4</w:t>
      </w:r>
      <w:r w:rsidRPr="003C01CE">
        <w:t>: (-1,4) and (3,4).  </w:t>
      </w:r>
      <w:r>
        <w:t>These</w:t>
      </w:r>
      <w:r w:rsidRPr="003C01CE">
        <w:t xml:space="preserve"> </w:t>
      </w:r>
      <w:r>
        <w:t>give</w:t>
      </w:r>
      <w:r w:rsidRPr="003C01CE">
        <w:t xml:space="preserve"> </w:t>
      </w:r>
      <w:r>
        <w:t xml:space="preserve">the </w:t>
      </w:r>
      <w:r w:rsidRPr="003C01CE">
        <w:t xml:space="preserve">two solutions to </w:t>
      </w:r>
      <w:r w:rsidRPr="00A92631">
        <w:rPr>
          <w:i/>
        </w:rPr>
        <w:t xml:space="preserve">f(x) </w:t>
      </w:r>
      <w:r w:rsidRPr="003C01CE">
        <w:t>= 4:  </w:t>
      </w:r>
      <w:r w:rsidRPr="00A92631">
        <w:rPr>
          <w:i/>
        </w:rPr>
        <w:t>x</w:t>
      </w:r>
      <w:r>
        <w:rPr>
          <w:i/>
        </w:rPr>
        <w:t xml:space="preserve"> </w:t>
      </w:r>
      <w:r w:rsidRPr="003C01CE">
        <w:t>=</w:t>
      </w:r>
      <w:r>
        <w:t xml:space="preserve"> </w:t>
      </w:r>
      <w:r w:rsidRPr="003C01CE">
        <w:t xml:space="preserve">-1 or </w:t>
      </w:r>
      <w:r w:rsidRPr="00A92631">
        <w:rPr>
          <w:i/>
        </w:rPr>
        <w:t>x</w:t>
      </w:r>
      <w:r>
        <w:rPr>
          <w:i/>
        </w:rPr>
        <w:t xml:space="preserve"> </w:t>
      </w:r>
      <w:r w:rsidRPr="003C01CE">
        <w:t>=</w:t>
      </w:r>
      <w:r>
        <w:t xml:space="preserve"> </w:t>
      </w:r>
      <w:r w:rsidRPr="003C01CE">
        <w:t>3</w:t>
      </w:r>
    </w:p>
    <w:p w14:paraId="31A6EC67" w14:textId="77777777" w:rsidR="00E95EAE" w:rsidRDefault="00E95EAE" w:rsidP="00E95EAE">
      <w:pPr>
        <w:pStyle w:val="Example"/>
      </w:pPr>
      <w:r>
        <w:t xml:space="preserve">This means </w:t>
      </w:r>
      <w:r w:rsidRPr="00A92631">
        <w:rPr>
          <w:i/>
        </w:rPr>
        <w:t>f</w:t>
      </w:r>
      <w:r>
        <w:t xml:space="preserve">(-1)=4 and </w:t>
      </w:r>
      <w:r w:rsidRPr="00A92631">
        <w:rPr>
          <w:i/>
        </w:rPr>
        <w:t>f</w:t>
      </w:r>
      <w:r>
        <w:t>(3)=4, or when the input is -1 or 3, the output is 4.</w:t>
      </w:r>
    </w:p>
    <w:p w14:paraId="6BC8010F" w14:textId="77777777" w:rsidR="00E95EAE" w:rsidRDefault="00E95EAE" w:rsidP="00E95EAE"/>
    <w:p w14:paraId="72DD8DE3" w14:textId="77777777" w:rsidR="00E95EAE" w:rsidRPr="00236CAB" w:rsidRDefault="00E95EAE" w:rsidP="00E95EAE"/>
    <w:p w14:paraId="38993DF8" w14:textId="77777777" w:rsidR="00E95EAE" w:rsidRPr="00A92631" w:rsidRDefault="00E95EAE" w:rsidP="00E95EAE">
      <w:r>
        <w:t>Notice that while the</w:t>
      </w:r>
      <w:r w:rsidRPr="00A92631">
        <w:t xml:space="preserve"> graph</w:t>
      </w:r>
      <w:r>
        <w:t xml:space="preserve"> in the previous example is a function, getting two</w:t>
      </w:r>
      <w:r w:rsidRPr="00A92631">
        <w:t xml:space="preserve"> input values for the output value of 4 shows us that this function is not one-to-one.</w:t>
      </w:r>
    </w:p>
    <w:p w14:paraId="69EB1A59" w14:textId="77777777" w:rsidR="00E95EAE" w:rsidRDefault="00E95EAE" w:rsidP="00E95EAE"/>
    <w:p w14:paraId="7B5EBE91" w14:textId="77777777" w:rsidR="00E95EAE" w:rsidRPr="003C01CE" w:rsidRDefault="00E95EAE" w:rsidP="00E95EAE"/>
    <w:p w14:paraId="7CC1B2A3" w14:textId="77777777" w:rsidR="00E95EAE" w:rsidRPr="002B4B56" w:rsidRDefault="00E95EAE" w:rsidP="00E95EAE">
      <w:pPr>
        <w:pStyle w:val="TryitNow"/>
      </w:pPr>
      <w:r>
        <w:t>Try it Now</w:t>
      </w:r>
    </w:p>
    <w:p w14:paraId="2DEF220F" w14:textId="77777777" w:rsidR="00E95EAE" w:rsidRDefault="00E95EAE" w:rsidP="00E95EAE">
      <w:pPr>
        <w:pStyle w:val="TryitNowbody"/>
      </w:pPr>
      <w:r>
        <w:t xml:space="preserve">5.  Using the graph from example 9, solve </w:t>
      </w:r>
      <w:r w:rsidRPr="00A92631">
        <w:rPr>
          <w:i/>
        </w:rPr>
        <w:t>f(x)</w:t>
      </w:r>
      <w:r>
        <w:t>=1.</w:t>
      </w:r>
    </w:p>
    <w:p w14:paraId="49FA6341" w14:textId="77777777" w:rsidR="00E95EAE" w:rsidRDefault="00E95EAE" w:rsidP="00E95EAE"/>
    <w:p w14:paraId="25BE8B3B" w14:textId="77777777" w:rsidR="00E95EAE" w:rsidRPr="00A92631" w:rsidRDefault="00E95EAE" w:rsidP="00E95EAE">
      <w:pPr>
        <w:rPr>
          <w:b/>
        </w:rPr>
      </w:pPr>
      <w:r w:rsidRPr="00A92631">
        <w:rPr>
          <w:b/>
        </w:rPr>
        <w:lastRenderedPageBreak/>
        <w:t>Formulas as Functions</w:t>
      </w:r>
      <w:r w:rsidR="00DD446B">
        <w:rPr>
          <w:b/>
        </w:rPr>
        <w:fldChar w:fldCharType="begin"/>
      </w:r>
      <w:r>
        <w:instrText>xe "</w:instrText>
      </w:r>
      <w:r w:rsidRPr="002C014E">
        <w:instrText>Function:Formulas as Functions</w:instrText>
      </w:r>
      <w:r>
        <w:instrText>"</w:instrText>
      </w:r>
      <w:r w:rsidR="00DD446B">
        <w:rPr>
          <w:b/>
        </w:rPr>
        <w:fldChar w:fldCharType="end"/>
      </w:r>
    </w:p>
    <w:p w14:paraId="19F02F60" w14:textId="77777777" w:rsidR="004B642B" w:rsidRDefault="004B642B" w:rsidP="00E95EAE"/>
    <w:p w14:paraId="2E5640A8" w14:textId="77777777" w:rsidR="00E95EAE" w:rsidRPr="003C01CE" w:rsidRDefault="00E95EAE" w:rsidP="00E95EAE">
      <w:r w:rsidRPr="003C01CE">
        <w:t>When possible, it is very convenient to define relationships using formulas.  If it is possible to express the output as a formula involving the input quantity, then we can define a function.</w:t>
      </w:r>
    </w:p>
    <w:p w14:paraId="3DFB2B26" w14:textId="77777777" w:rsidR="00E95EAE" w:rsidRDefault="00E95EAE" w:rsidP="00E95EAE"/>
    <w:p w14:paraId="67B31A88" w14:textId="77777777" w:rsidR="00A6460B" w:rsidRPr="003C01CE" w:rsidRDefault="00A6460B" w:rsidP="00E95EAE"/>
    <w:p w14:paraId="5D0DC96B" w14:textId="77777777" w:rsidR="00E95EAE" w:rsidRPr="003C01CE" w:rsidRDefault="00E95EAE" w:rsidP="00E95EAE">
      <w:pPr>
        <w:pStyle w:val="ExampleHeader"/>
      </w:pPr>
      <w:r w:rsidRPr="003C01CE">
        <w:t>Example</w:t>
      </w:r>
      <w:r>
        <w:t xml:space="preserve"> 10</w:t>
      </w:r>
    </w:p>
    <w:p w14:paraId="74F4EAEE" w14:textId="77777777" w:rsidR="00E95EAE" w:rsidRPr="003C01CE" w:rsidRDefault="00E95EAE" w:rsidP="00E95EAE">
      <w:pPr>
        <w:pStyle w:val="Example"/>
      </w:pPr>
      <w:r w:rsidRPr="003C01CE">
        <w:t>Express the relationship 2</w:t>
      </w:r>
      <w:r w:rsidRPr="00A92631">
        <w:rPr>
          <w:i/>
        </w:rPr>
        <w:t>n</w:t>
      </w:r>
      <w:r w:rsidRPr="003C01CE">
        <w:t xml:space="preserve"> + 6</w:t>
      </w:r>
      <w:r w:rsidRPr="00A92631">
        <w:rPr>
          <w:i/>
        </w:rPr>
        <w:t>p</w:t>
      </w:r>
      <w:r w:rsidRPr="003C01CE">
        <w:t xml:space="preserve"> = 12 as a function </w:t>
      </w:r>
      <w:r w:rsidRPr="00A92631">
        <w:rPr>
          <w:i/>
        </w:rPr>
        <w:t>p = f(n)</w:t>
      </w:r>
      <w:r w:rsidRPr="003C01CE">
        <w:t xml:space="preserve"> if possible.</w:t>
      </w:r>
    </w:p>
    <w:p w14:paraId="72E59D3A" w14:textId="77777777" w:rsidR="00E95EAE" w:rsidRPr="003C01CE" w:rsidRDefault="00E95EAE" w:rsidP="00E95EAE">
      <w:pPr>
        <w:pStyle w:val="Example"/>
      </w:pPr>
    </w:p>
    <w:p w14:paraId="6DCDA225" w14:textId="77777777" w:rsidR="00E95EAE" w:rsidRDefault="00E95EAE" w:rsidP="00E95EAE">
      <w:pPr>
        <w:pStyle w:val="Example"/>
      </w:pPr>
      <w:r w:rsidRPr="003C01CE">
        <w:t xml:space="preserve">To express the relationship in this form, we need to be able to write the relationship </w:t>
      </w:r>
      <w:r>
        <w:t xml:space="preserve">where </w:t>
      </w:r>
      <w:r w:rsidRPr="00A92631">
        <w:rPr>
          <w:i/>
        </w:rPr>
        <w:t>p</w:t>
      </w:r>
      <w:r>
        <w:t xml:space="preserve"> is a function of </w:t>
      </w:r>
      <w:r w:rsidRPr="00A92631">
        <w:rPr>
          <w:i/>
        </w:rPr>
        <w:t>n</w:t>
      </w:r>
      <w:r>
        <w:t xml:space="preserve">, which means writing it as </w:t>
      </w:r>
      <w:r w:rsidRPr="00A92631">
        <w:rPr>
          <w:i/>
        </w:rPr>
        <w:t>p</w:t>
      </w:r>
      <w:r>
        <w:t xml:space="preserve"> </w:t>
      </w:r>
      <w:r w:rsidRPr="003C01CE">
        <w:t xml:space="preserve">= [something involving </w:t>
      </w:r>
      <w:r w:rsidRPr="00A92631">
        <w:rPr>
          <w:i/>
        </w:rPr>
        <w:t>n</w:t>
      </w:r>
      <w:r w:rsidRPr="003C01CE">
        <w:t>].  </w:t>
      </w:r>
    </w:p>
    <w:p w14:paraId="04D24AD3" w14:textId="77777777" w:rsidR="00E95EAE" w:rsidRDefault="00E95EAE" w:rsidP="00E95EAE">
      <w:pPr>
        <w:pStyle w:val="Example"/>
      </w:pPr>
    </w:p>
    <w:p w14:paraId="128D2AFD" w14:textId="77777777" w:rsidR="00E95EAE" w:rsidRPr="003C01CE" w:rsidRDefault="00E95EAE" w:rsidP="00E95EAE">
      <w:pPr>
        <w:pStyle w:val="Example"/>
      </w:pPr>
      <w:r>
        <w:t>2</w:t>
      </w:r>
      <w:r w:rsidRPr="009642C7">
        <w:rPr>
          <w:i/>
        </w:rPr>
        <w:t>n</w:t>
      </w:r>
      <w:r>
        <w:t xml:space="preserve"> + 6</w:t>
      </w:r>
      <w:r w:rsidRPr="009642C7">
        <w:rPr>
          <w:i/>
        </w:rPr>
        <w:t xml:space="preserve">p </w:t>
      </w:r>
      <w:r>
        <w:t xml:space="preserve">= 12   </w:t>
      </w:r>
      <w:r>
        <w:tab/>
        <w:t>subtract 2</w:t>
      </w:r>
      <w:r w:rsidRPr="009642C7">
        <w:rPr>
          <w:i/>
        </w:rPr>
        <w:t>n</w:t>
      </w:r>
      <w:r>
        <w:t xml:space="preserve"> from both sides</w:t>
      </w:r>
    </w:p>
    <w:p w14:paraId="4CB6F770" w14:textId="77777777" w:rsidR="00E95EAE" w:rsidRDefault="00E95EAE" w:rsidP="00E95EAE">
      <w:pPr>
        <w:pStyle w:val="Example"/>
      </w:pPr>
      <w:r w:rsidRPr="003C01CE">
        <w:t>6</w:t>
      </w:r>
      <w:r w:rsidRPr="009642C7">
        <w:rPr>
          <w:i/>
        </w:rPr>
        <w:t>p</w:t>
      </w:r>
      <w:r w:rsidRPr="003C01CE">
        <w:t xml:space="preserve"> = 12 - 2</w:t>
      </w:r>
      <w:r w:rsidRPr="009642C7">
        <w:rPr>
          <w:i/>
        </w:rPr>
        <w:t>n</w:t>
      </w:r>
      <w:r>
        <w:t xml:space="preserve">    </w:t>
      </w:r>
      <w:r>
        <w:tab/>
        <w:t>divide both sides by 6 and simplify</w:t>
      </w:r>
    </w:p>
    <w:p w14:paraId="223F6120" w14:textId="77777777" w:rsidR="00E95EAE" w:rsidRDefault="00E95EAE" w:rsidP="00E95EAE">
      <w:pPr>
        <w:pStyle w:val="Example"/>
      </w:pPr>
    </w:p>
    <w:p w14:paraId="747DCF81" w14:textId="77777777" w:rsidR="00E95EAE" w:rsidRDefault="00E95EAE" w:rsidP="00E95EAE">
      <w:pPr>
        <w:pStyle w:val="Example"/>
      </w:pPr>
      <w:r w:rsidRPr="00DF00A8">
        <w:rPr>
          <w:position w:val="-24"/>
        </w:rPr>
        <w:object w:dxaOrig="3040" w:dyaOrig="620" w14:anchorId="7B6A9DE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51.5pt;height:31.5pt" o:ole="">
            <v:imagedata r:id="rId13" o:title=""/>
          </v:shape>
          <o:OLEObject Type="Embed" ProgID="Equation.3" ShapeID="_x0000_i1025" DrawAspect="Content" ObjectID="_1718714055" r:id="rId14"/>
        </w:object>
      </w:r>
    </w:p>
    <w:p w14:paraId="198E81A0" w14:textId="77777777" w:rsidR="00E95EAE" w:rsidRDefault="00E95EAE" w:rsidP="00E95EAE">
      <w:pPr>
        <w:pStyle w:val="Example"/>
      </w:pPr>
    </w:p>
    <w:p w14:paraId="0B0F910C" w14:textId="77777777" w:rsidR="00E95EAE" w:rsidRPr="009642C7" w:rsidRDefault="00E95EAE" w:rsidP="00E95EAE">
      <w:pPr>
        <w:pStyle w:val="Example"/>
      </w:pPr>
      <w:r>
        <w:t xml:space="preserve">Having rewritten the formula as </w:t>
      </w:r>
      <w:r>
        <w:rPr>
          <w:i/>
        </w:rPr>
        <w:t>p</w:t>
      </w:r>
      <w:r>
        <w:t xml:space="preserve">=, we can now express </w:t>
      </w:r>
      <w:r>
        <w:rPr>
          <w:i/>
        </w:rPr>
        <w:t>p</w:t>
      </w:r>
      <w:r>
        <w:t xml:space="preserve"> as a function:</w:t>
      </w:r>
    </w:p>
    <w:p w14:paraId="6F3C3C7E" w14:textId="77777777" w:rsidR="00E95EAE" w:rsidRPr="003C01CE" w:rsidRDefault="00E95EAE" w:rsidP="00E95EAE">
      <w:pPr>
        <w:pStyle w:val="Example"/>
      </w:pPr>
      <w:r w:rsidRPr="00DF00A8">
        <w:rPr>
          <w:position w:val="-24"/>
        </w:rPr>
        <w:object w:dxaOrig="1800" w:dyaOrig="620" w14:anchorId="4437F46B">
          <v:shape id="_x0000_i1026" type="#_x0000_t75" style="width:90.75pt;height:31.5pt" o:ole="">
            <v:imagedata r:id="rId15" o:title=""/>
          </v:shape>
          <o:OLEObject Type="Embed" ProgID="Equation.3" ShapeID="_x0000_i1026" DrawAspect="Content" ObjectID="_1718714056" r:id="rId16"/>
        </w:object>
      </w:r>
      <w:r w:rsidRPr="003C01CE">
        <w:t xml:space="preserve"> </w:t>
      </w:r>
    </w:p>
    <w:p w14:paraId="74E9A462" w14:textId="77777777" w:rsidR="00E95EAE" w:rsidRDefault="00E95EAE" w:rsidP="00E95EAE"/>
    <w:p w14:paraId="4254321F" w14:textId="77777777" w:rsidR="00E95EAE" w:rsidRDefault="00E95EAE" w:rsidP="00E95EAE"/>
    <w:p w14:paraId="3313A61B" w14:textId="77777777" w:rsidR="00E95EAE" w:rsidRPr="00552530" w:rsidRDefault="00E95EAE" w:rsidP="00E95EAE">
      <w:r>
        <w:t xml:space="preserve">It is important to note that </w:t>
      </w:r>
      <w:r w:rsidRPr="00552530">
        <w:t>not every relationship can be expressed as a function with a formula.</w:t>
      </w:r>
    </w:p>
    <w:p w14:paraId="13D8214B" w14:textId="77777777" w:rsidR="00E95EAE" w:rsidRDefault="00E95EAE" w:rsidP="00E95EAE"/>
    <w:p w14:paraId="6581F8A9" w14:textId="77777777" w:rsidR="00E95EAE" w:rsidRPr="003C01CE" w:rsidRDefault="00E95EAE" w:rsidP="00E95EAE">
      <w:r w:rsidRPr="003C01CE">
        <w:t>Note the important feature of an equation written as a function is that the output value can be determined directly from the input by doing evaluations - no further solving is required.  This allows the relationship to act as a magic box that takes an input, processes it, and returns an output.  Modern technology and computers rely on these functional relationships, since the evaluation of the function can be programmed into machines, whereas solving things is much more challenging.</w:t>
      </w:r>
    </w:p>
    <w:p w14:paraId="462D50FF" w14:textId="77777777" w:rsidR="00E95EAE" w:rsidRDefault="00E95EAE" w:rsidP="00E95EAE"/>
    <w:p w14:paraId="53892C2A" w14:textId="77777777" w:rsidR="00E95EAE" w:rsidRPr="003C01CE" w:rsidRDefault="00E95EAE" w:rsidP="00E95EAE"/>
    <w:p w14:paraId="507025D1" w14:textId="77777777" w:rsidR="00E95EAE" w:rsidRPr="003C01CE" w:rsidRDefault="00E95EAE" w:rsidP="00E95EAE">
      <w:pPr>
        <w:pStyle w:val="ExampleHeader"/>
      </w:pPr>
      <w:r w:rsidRPr="003C01CE">
        <w:t>Example</w:t>
      </w:r>
      <w:r>
        <w:t xml:space="preserve"> 11</w:t>
      </w:r>
    </w:p>
    <w:p w14:paraId="7967A59A" w14:textId="77777777" w:rsidR="00E95EAE" w:rsidRPr="003C01CE" w:rsidRDefault="00E95EAE" w:rsidP="00E95EAE">
      <w:pPr>
        <w:pStyle w:val="Example"/>
      </w:pPr>
      <w:r w:rsidRPr="003C01CE">
        <w:t xml:space="preserve">Express the relationship </w:t>
      </w:r>
      <w:r w:rsidRPr="00552530">
        <w:rPr>
          <w:position w:val="-10"/>
        </w:rPr>
        <w:object w:dxaOrig="1060" w:dyaOrig="360" w14:anchorId="31A87687">
          <v:shape id="_x0000_i1027" type="#_x0000_t75" style="width:52.5pt;height:18.75pt" o:ole="">
            <v:imagedata r:id="rId17" o:title=""/>
          </v:shape>
          <o:OLEObject Type="Embed" ProgID="Equation.3" ShapeID="_x0000_i1027" DrawAspect="Content" ObjectID="_1718714057" r:id="rId18"/>
        </w:object>
      </w:r>
      <w:r w:rsidRPr="003C01CE">
        <w:t xml:space="preserve"> as a function </w:t>
      </w:r>
      <w:r w:rsidRPr="009642C7">
        <w:rPr>
          <w:i/>
        </w:rPr>
        <w:t>y = f(x)</w:t>
      </w:r>
      <w:r w:rsidRPr="003C01CE">
        <w:t xml:space="preserve"> if possible.</w:t>
      </w:r>
    </w:p>
    <w:p w14:paraId="18490D9E" w14:textId="77777777" w:rsidR="00E95EAE" w:rsidRPr="003C01CE" w:rsidRDefault="00E95EAE" w:rsidP="00E95EAE">
      <w:pPr>
        <w:pStyle w:val="Example"/>
      </w:pPr>
    </w:p>
    <w:p w14:paraId="459C25DD" w14:textId="77777777" w:rsidR="00E95EAE" w:rsidRPr="003C01CE" w:rsidRDefault="00E95EAE" w:rsidP="00E95EAE">
      <w:pPr>
        <w:pStyle w:val="Example"/>
      </w:pPr>
      <w:r w:rsidRPr="003C01CE">
        <w:t xml:space="preserve">If we try to solve for </w:t>
      </w:r>
      <w:r w:rsidRPr="009642C7">
        <w:rPr>
          <w:i/>
        </w:rPr>
        <w:t>y</w:t>
      </w:r>
      <w:r w:rsidRPr="003C01CE">
        <w:t xml:space="preserve"> in this equation:</w:t>
      </w:r>
    </w:p>
    <w:p w14:paraId="1265635C" w14:textId="77777777" w:rsidR="00E95EAE" w:rsidRPr="003C01CE" w:rsidRDefault="00E95EAE" w:rsidP="00E95EAE">
      <w:pPr>
        <w:pStyle w:val="Example"/>
      </w:pPr>
      <w:r w:rsidRPr="00552530">
        <w:rPr>
          <w:position w:val="-10"/>
        </w:rPr>
        <w:object w:dxaOrig="1040" w:dyaOrig="360" w14:anchorId="26D7E1BA">
          <v:shape id="_x0000_i1028" type="#_x0000_t75" style="width:51pt;height:18.75pt" o:ole="">
            <v:imagedata r:id="rId19" o:title=""/>
          </v:shape>
          <o:OLEObject Type="Embed" ProgID="Equation.3" ShapeID="_x0000_i1028" DrawAspect="Content" ObjectID="_1718714058" r:id="rId20"/>
        </w:object>
      </w:r>
    </w:p>
    <w:p w14:paraId="56A16C41" w14:textId="77777777" w:rsidR="00E95EAE" w:rsidRDefault="00E95EAE" w:rsidP="00E95EAE">
      <w:pPr>
        <w:pStyle w:val="Example"/>
      </w:pPr>
      <w:r w:rsidRPr="00552530">
        <w:rPr>
          <w:position w:val="-10"/>
        </w:rPr>
        <w:object w:dxaOrig="1280" w:dyaOrig="420" w14:anchorId="42FB5764">
          <v:shape id="_x0000_i1029" type="#_x0000_t75" style="width:64.5pt;height:21.75pt" o:ole="">
            <v:imagedata r:id="rId21" o:title=""/>
          </v:shape>
          <o:OLEObject Type="Embed" ProgID="Equation.3" ShapeID="_x0000_i1029" DrawAspect="Content" ObjectID="_1718714059" r:id="rId22"/>
        </w:object>
      </w:r>
    </w:p>
    <w:p w14:paraId="09C2DD6C" w14:textId="77777777" w:rsidR="00E95EAE" w:rsidRDefault="00E95EAE" w:rsidP="00E95EAE">
      <w:pPr>
        <w:pStyle w:val="Example"/>
      </w:pPr>
    </w:p>
    <w:p w14:paraId="13B5299D" w14:textId="77777777" w:rsidR="00E95EAE" w:rsidRPr="004B642B" w:rsidRDefault="00E95EAE" w:rsidP="00E95EAE">
      <w:pPr>
        <w:pStyle w:val="Example"/>
      </w:pPr>
      <w:r w:rsidRPr="003C01CE">
        <w:t xml:space="preserve">We end up with two outputs corresponding to the same input, so this relationship cannot be represented as a single function </w:t>
      </w:r>
      <w:r w:rsidRPr="009642C7">
        <w:rPr>
          <w:i/>
        </w:rPr>
        <w:t>y = f(x)</w:t>
      </w:r>
      <w:r w:rsidR="004B642B">
        <w:t>.</w:t>
      </w:r>
    </w:p>
    <w:p w14:paraId="2B6FA7D6" w14:textId="77777777" w:rsidR="00E95EAE" w:rsidRPr="003C01CE" w:rsidRDefault="00E95EAE" w:rsidP="00E95EAE">
      <w:r w:rsidRPr="003C01CE">
        <w:lastRenderedPageBreak/>
        <w:t>As with tables and graphs, it is common to evaluate and solve functions involving formulas.  Evaluating will require replacing the input variable in the formula with the value provided and calculating.  Solving will require replacing the output variable in the formula with the value provided, and solving for the input</w:t>
      </w:r>
      <w:r>
        <w:t>(s)</w:t>
      </w:r>
      <w:r w:rsidRPr="003C01CE">
        <w:t xml:space="preserve"> that would produce that output.</w:t>
      </w:r>
    </w:p>
    <w:p w14:paraId="75868079" w14:textId="77777777" w:rsidR="00E95EAE" w:rsidRDefault="00E95EAE" w:rsidP="00E95EAE"/>
    <w:p w14:paraId="43FBA9F4" w14:textId="77777777" w:rsidR="004B642B" w:rsidRPr="003C01CE" w:rsidRDefault="004B642B" w:rsidP="00E95EAE"/>
    <w:p w14:paraId="28B3C331" w14:textId="77777777" w:rsidR="00E95EAE" w:rsidRPr="003C01CE" w:rsidRDefault="00E95EAE" w:rsidP="00E95EAE">
      <w:pPr>
        <w:pStyle w:val="ExampleHeader"/>
      </w:pPr>
      <w:r w:rsidRPr="003C01CE">
        <w:t>Example</w:t>
      </w:r>
      <w:r>
        <w:t xml:space="preserve"> 12</w:t>
      </w:r>
    </w:p>
    <w:p w14:paraId="13540891" w14:textId="77777777" w:rsidR="00E95EAE" w:rsidRDefault="00E95EAE" w:rsidP="00E95EAE">
      <w:pPr>
        <w:pStyle w:val="Example"/>
      </w:pPr>
      <w:r w:rsidRPr="003C01CE">
        <w:t xml:space="preserve">Given the function </w:t>
      </w:r>
      <w:r w:rsidRPr="00552530">
        <w:rPr>
          <w:position w:val="-10"/>
        </w:rPr>
        <w:object w:dxaOrig="1180" w:dyaOrig="360" w14:anchorId="3F54615C">
          <v:shape id="_x0000_i1030" type="#_x0000_t75" style="width:59.25pt;height:18.75pt" o:ole="">
            <v:imagedata r:id="rId23" o:title=""/>
          </v:shape>
          <o:OLEObject Type="Embed" ProgID="Equation.3" ShapeID="_x0000_i1030" DrawAspect="Content" ObjectID="_1718714060" r:id="rId24"/>
        </w:object>
      </w:r>
    </w:p>
    <w:p w14:paraId="19D96D62" w14:textId="77777777" w:rsidR="00E95EAE" w:rsidRPr="003C01CE" w:rsidRDefault="00E95EAE" w:rsidP="00E95EAE">
      <w:pPr>
        <w:pStyle w:val="Example"/>
      </w:pPr>
      <w:r w:rsidRPr="003C01CE">
        <w:t xml:space="preserve">a) Evaluate </w:t>
      </w:r>
      <w:r w:rsidRPr="009642C7">
        <w:rPr>
          <w:i/>
        </w:rPr>
        <w:t>k</w:t>
      </w:r>
      <w:r w:rsidRPr="003C01CE">
        <w:t>(2)</w:t>
      </w:r>
    </w:p>
    <w:p w14:paraId="4545FFC0" w14:textId="77777777" w:rsidR="00E95EAE" w:rsidRPr="003C01CE" w:rsidRDefault="00E95EAE" w:rsidP="00E95EAE">
      <w:pPr>
        <w:pStyle w:val="Example"/>
      </w:pPr>
      <w:r w:rsidRPr="003C01CE">
        <w:t xml:space="preserve">b) Solve </w:t>
      </w:r>
      <w:r w:rsidRPr="009642C7">
        <w:rPr>
          <w:i/>
        </w:rPr>
        <w:t xml:space="preserve">k(t) </w:t>
      </w:r>
      <w:r w:rsidRPr="003C01CE">
        <w:t>= 1</w:t>
      </w:r>
    </w:p>
    <w:p w14:paraId="2971369A" w14:textId="77777777" w:rsidR="00E95EAE" w:rsidRPr="003C01CE" w:rsidRDefault="00E95EAE" w:rsidP="00E95EAE">
      <w:pPr>
        <w:pStyle w:val="Example"/>
      </w:pPr>
    </w:p>
    <w:p w14:paraId="77488137" w14:textId="54DA7990" w:rsidR="00E95EAE" w:rsidRPr="003C01CE" w:rsidRDefault="00E95EAE" w:rsidP="00E95EAE">
      <w:pPr>
        <w:pStyle w:val="Example"/>
      </w:pPr>
      <w:r w:rsidRPr="003C01CE">
        <w:t xml:space="preserve">a) </w:t>
      </w:r>
      <w:r w:rsidR="001318B1">
        <w:t>“E</w:t>
      </w:r>
      <w:r w:rsidRPr="003C01CE">
        <w:t xml:space="preserve">valuate </w:t>
      </w:r>
      <w:r w:rsidRPr="009642C7">
        <w:rPr>
          <w:i/>
        </w:rPr>
        <w:t>k</w:t>
      </w:r>
      <w:r w:rsidRPr="003C01CE">
        <w:t>(2)</w:t>
      </w:r>
      <w:r w:rsidR="001318B1">
        <w:t xml:space="preserve">” means we want to find the output when the input is </w:t>
      </w:r>
      <w:r w:rsidR="001318B1">
        <w:rPr>
          <w:i/>
          <w:iCs/>
        </w:rPr>
        <w:t>t</w:t>
      </w:r>
      <w:r w:rsidR="001318B1">
        <w:t xml:space="preserve"> = 2.  W</w:t>
      </w:r>
      <w:r w:rsidRPr="003C01CE">
        <w:t xml:space="preserve">e plug in the input value 2 into the formula wherever we see the input variable </w:t>
      </w:r>
      <w:r w:rsidRPr="009642C7">
        <w:rPr>
          <w:i/>
        </w:rPr>
        <w:t>t</w:t>
      </w:r>
      <w:r w:rsidRPr="003C01CE">
        <w:t>, then simplify</w:t>
      </w:r>
    </w:p>
    <w:p w14:paraId="339221ED" w14:textId="77777777" w:rsidR="00E95EAE" w:rsidRDefault="00E95EAE" w:rsidP="00E95EAE">
      <w:pPr>
        <w:pStyle w:val="Example"/>
      </w:pPr>
      <w:r w:rsidRPr="00552530">
        <w:rPr>
          <w:position w:val="-10"/>
        </w:rPr>
        <w:object w:dxaOrig="1280" w:dyaOrig="360" w14:anchorId="2327CB95">
          <v:shape id="_x0000_i1031" type="#_x0000_t75" style="width:64.5pt;height:18.75pt" o:ole="">
            <v:imagedata r:id="rId25" o:title=""/>
          </v:shape>
          <o:OLEObject Type="Embed" ProgID="Equation.3" ShapeID="_x0000_i1031" DrawAspect="Content" ObjectID="_1718714061" r:id="rId26"/>
        </w:object>
      </w:r>
    </w:p>
    <w:p w14:paraId="082C602F" w14:textId="77777777" w:rsidR="00E95EAE" w:rsidRDefault="00E95EAE" w:rsidP="00E95EAE">
      <w:pPr>
        <w:pStyle w:val="Example"/>
      </w:pPr>
      <w:r w:rsidRPr="00552530">
        <w:rPr>
          <w:position w:val="-10"/>
        </w:rPr>
        <w:object w:dxaOrig="1160" w:dyaOrig="320" w14:anchorId="48B9DFB5">
          <v:shape id="_x0000_i1032" type="#_x0000_t75" style="width:58.5pt;height:15pt" o:ole="">
            <v:imagedata r:id="rId27" o:title=""/>
          </v:shape>
          <o:OLEObject Type="Embed" ProgID="Equation.3" ShapeID="_x0000_i1032" DrawAspect="Content" ObjectID="_1718714062" r:id="rId28"/>
        </w:object>
      </w:r>
    </w:p>
    <w:p w14:paraId="2972B1CF" w14:textId="77777777" w:rsidR="00E95EAE" w:rsidRPr="003C01CE" w:rsidRDefault="00E95EAE" w:rsidP="00E95EAE">
      <w:pPr>
        <w:pStyle w:val="Example"/>
      </w:pPr>
      <w:r w:rsidRPr="003C01CE">
        <w:t xml:space="preserve">So </w:t>
      </w:r>
      <w:r w:rsidRPr="009642C7">
        <w:rPr>
          <w:i/>
        </w:rPr>
        <w:t>k</w:t>
      </w:r>
      <w:r w:rsidRPr="003C01CE">
        <w:t>(2) = 10</w:t>
      </w:r>
    </w:p>
    <w:p w14:paraId="301C17A9" w14:textId="77777777" w:rsidR="00E95EAE" w:rsidRPr="003C01CE" w:rsidRDefault="00E95EAE" w:rsidP="00E95EAE">
      <w:pPr>
        <w:pStyle w:val="Example"/>
      </w:pPr>
    </w:p>
    <w:p w14:paraId="40C4707B" w14:textId="03116532" w:rsidR="00E95EAE" w:rsidRPr="003C01CE" w:rsidRDefault="00E95EAE" w:rsidP="00E95EAE">
      <w:pPr>
        <w:pStyle w:val="Example"/>
      </w:pPr>
      <w:r w:rsidRPr="003C01CE">
        <w:t xml:space="preserve">b) </w:t>
      </w:r>
      <w:r w:rsidR="001318B1">
        <w:t>“S</w:t>
      </w:r>
      <w:r w:rsidRPr="003C01CE">
        <w:t xml:space="preserve">olve </w:t>
      </w:r>
      <w:r w:rsidRPr="009642C7">
        <w:rPr>
          <w:i/>
        </w:rPr>
        <w:t>k(t)</w:t>
      </w:r>
      <w:r w:rsidRPr="003C01CE">
        <w:t xml:space="preserve"> = 1</w:t>
      </w:r>
      <w:r w:rsidR="001318B1">
        <w:t xml:space="preserve">” means we want to find the input </w:t>
      </w:r>
      <w:r w:rsidR="001318B1">
        <w:rPr>
          <w:i/>
          <w:iCs/>
        </w:rPr>
        <w:t>t</w:t>
      </w:r>
      <w:r w:rsidR="001318B1">
        <w:t xml:space="preserve"> that will give us an output of 1.  We </w:t>
      </w:r>
      <w:r w:rsidRPr="003C01CE">
        <w:t xml:space="preserve">set the formula for </w:t>
      </w:r>
      <w:r w:rsidRPr="009642C7">
        <w:rPr>
          <w:i/>
        </w:rPr>
        <w:t>k(t)</w:t>
      </w:r>
      <w:r w:rsidRPr="003C01CE">
        <w:t xml:space="preserve"> equal to 1, and solve for the input</w:t>
      </w:r>
    </w:p>
    <w:p w14:paraId="4B1C0077" w14:textId="77777777" w:rsidR="00E95EAE" w:rsidRDefault="00E95EAE" w:rsidP="00E95EAE">
      <w:pPr>
        <w:pStyle w:val="Example"/>
      </w:pPr>
      <w:r w:rsidRPr="009642C7">
        <w:rPr>
          <w:i/>
        </w:rPr>
        <w:t>k(t)</w:t>
      </w:r>
      <w:r w:rsidRPr="003C01CE">
        <w:t xml:space="preserve"> = 1</w:t>
      </w:r>
      <w:r>
        <w:t xml:space="preserve">         </w:t>
      </w:r>
      <w:r>
        <w:tab/>
      </w:r>
      <w:r>
        <w:tab/>
        <w:t xml:space="preserve">substitute the original formula </w:t>
      </w:r>
      <w:r w:rsidRPr="00552530">
        <w:rPr>
          <w:position w:val="-10"/>
        </w:rPr>
        <w:object w:dxaOrig="1180" w:dyaOrig="360" w14:anchorId="1DC7EEA9">
          <v:shape id="_x0000_i1033" type="#_x0000_t75" style="width:59.25pt;height:18.75pt" o:ole="">
            <v:imagedata r:id="rId23" o:title=""/>
          </v:shape>
          <o:OLEObject Type="Embed" ProgID="Equation.3" ShapeID="_x0000_i1033" DrawAspect="Content" ObjectID="_1718714063" r:id="rId29"/>
        </w:object>
      </w:r>
      <w:r>
        <w:t xml:space="preserve"> </w:t>
      </w:r>
    </w:p>
    <w:p w14:paraId="0C4AB0A5" w14:textId="77777777" w:rsidR="00E95EAE" w:rsidRPr="003C01CE" w:rsidRDefault="00E95EAE" w:rsidP="00E95EAE">
      <w:pPr>
        <w:pStyle w:val="Example"/>
      </w:pPr>
      <w:r w:rsidRPr="006E39DE">
        <w:rPr>
          <w:position w:val="-6"/>
        </w:rPr>
        <w:object w:dxaOrig="900" w:dyaOrig="320" w14:anchorId="1A1B7CF3">
          <v:shape id="_x0000_i1034" type="#_x0000_t75" style="width:46.5pt;height:15pt" o:ole="">
            <v:imagedata r:id="rId30" o:title=""/>
          </v:shape>
          <o:OLEObject Type="Embed" ProgID="Equation.3" ShapeID="_x0000_i1034" DrawAspect="Content" ObjectID="_1718714064" r:id="rId31"/>
        </w:object>
      </w:r>
      <w:r>
        <w:tab/>
      </w:r>
      <w:r>
        <w:tab/>
        <w:t>subtract 2 from each side</w:t>
      </w:r>
    </w:p>
    <w:p w14:paraId="2867747F" w14:textId="77777777" w:rsidR="00E95EAE" w:rsidRDefault="00E95EAE" w:rsidP="00E95EAE">
      <w:pPr>
        <w:pStyle w:val="Example"/>
      </w:pPr>
      <w:r w:rsidRPr="006E39DE">
        <w:rPr>
          <w:position w:val="-6"/>
        </w:rPr>
        <w:object w:dxaOrig="720" w:dyaOrig="320" w14:anchorId="2B95288E">
          <v:shape id="_x0000_i1035" type="#_x0000_t75" style="width:36.75pt;height:15pt" o:ole="">
            <v:imagedata r:id="rId32" o:title=""/>
          </v:shape>
          <o:OLEObject Type="Embed" ProgID="Equation.3" ShapeID="_x0000_i1035" DrawAspect="Content" ObjectID="_1718714065" r:id="rId33"/>
        </w:object>
      </w:r>
      <w:r>
        <w:tab/>
      </w:r>
      <w:r>
        <w:tab/>
        <w:t>take the cube root of each side</w:t>
      </w:r>
    </w:p>
    <w:p w14:paraId="23ECFBB6" w14:textId="77777777" w:rsidR="00E95EAE" w:rsidRDefault="00E95EAE" w:rsidP="00E95EAE">
      <w:pPr>
        <w:pStyle w:val="Example"/>
      </w:pPr>
      <w:r w:rsidRPr="006E39DE">
        <w:rPr>
          <w:position w:val="-6"/>
        </w:rPr>
        <w:object w:dxaOrig="620" w:dyaOrig="279" w14:anchorId="1441A4DB">
          <v:shape id="_x0000_i1036" type="#_x0000_t75" style="width:31.5pt;height:15pt" o:ole="">
            <v:imagedata r:id="rId34" o:title=""/>
          </v:shape>
          <o:OLEObject Type="Embed" ProgID="Equation.3" ShapeID="_x0000_i1036" DrawAspect="Content" ObjectID="_1718714066" r:id="rId35"/>
        </w:object>
      </w:r>
    </w:p>
    <w:p w14:paraId="55814B35" w14:textId="77777777" w:rsidR="00E95EAE" w:rsidRDefault="00E95EAE" w:rsidP="00E95EAE">
      <w:pPr>
        <w:pStyle w:val="Example"/>
      </w:pPr>
    </w:p>
    <w:p w14:paraId="5C2F2524" w14:textId="77777777" w:rsidR="00E95EAE" w:rsidRDefault="00E95EAE" w:rsidP="00E95EAE">
      <w:pPr>
        <w:pStyle w:val="Example"/>
      </w:pPr>
      <w:r>
        <w:t>When solving an equation using formulas, you can check your answer by using your solution in the original equation to see if your calculated answer is correct.</w:t>
      </w:r>
    </w:p>
    <w:p w14:paraId="17B0BDB5" w14:textId="77777777" w:rsidR="00E95EAE" w:rsidRDefault="00E95EAE" w:rsidP="00E95EAE">
      <w:pPr>
        <w:pStyle w:val="Example"/>
      </w:pPr>
    </w:p>
    <w:p w14:paraId="726A843F" w14:textId="77777777" w:rsidR="00E95EAE" w:rsidRDefault="00E95EAE" w:rsidP="00E95EAE">
      <w:pPr>
        <w:pStyle w:val="Example"/>
      </w:pPr>
      <w:r>
        <w:t xml:space="preserve">We want to know if </w:t>
      </w:r>
      <w:r w:rsidRPr="006E39DE">
        <w:rPr>
          <w:position w:val="-10"/>
        </w:rPr>
        <w:object w:dxaOrig="760" w:dyaOrig="320" w14:anchorId="355E3429">
          <v:shape id="_x0000_i1037" type="#_x0000_t75" style="width:38.25pt;height:15pt" o:ole="">
            <v:imagedata r:id="rId36" o:title=""/>
          </v:shape>
          <o:OLEObject Type="Embed" ProgID="Equation.3" ShapeID="_x0000_i1037" DrawAspect="Content" ObjectID="_1718714067" r:id="rId37"/>
        </w:object>
      </w:r>
      <w:r>
        <w:t xml:space="preserve"> is true when </w:t>
      </w:r>
      <w:r w:rsidRPr="006E39DE">
        <w:rPr>
          <w:position w:val="-6"/>
        </w:rPr>
        <w:object w:dxaOrig="620" w:dyaOrig="279" w14:anchorId="7A03D11F">
          <v:shape id="_x0000_i1038" type="#_x0000_t75" style="width:31.5pt;height:15pt" o:ole="">
            <v:imagedata r:id="rId34" o:title=""/>
          </v:shape>
          <o:OLEObject Type="Embed" ProgID="Equation.3" ShapeID="_x0000_i1038" DrawAspect="Content" ObjectID="_1718714068" r:id="rId38"/>
        </w:object>
      </w:r>
      <w:r>
        <w:t>.</w:t>
      </w:r>
    </w:p>
    <w:p w14:paraId="7B604744" w14:textId="77777777" w:rsidR="00E95EAE" w:rsidRDefault="00E95EAE" w:rsidP="00E95EAE">
      <w:pPr>
        <w:pStyle w:val="Example"/>
      </w:pPr>
      <w:r w:rsidRPr="006E39DE">
        <w:rPr>
          <w:position w:val="-10"/>
        </w:rPr>
        <w:object w:dxaOrig="1660" w:dyaOrig="360" w14:anchorId="7F7A965B">
          <v:shape id="_x0000_i1039" type="#_x0000_t75" style="width:82.5pt;height:18.75pt" o:ole="">
            <v:imagedata r:id="rId39" o:title=""/>
          </v:shape>
          <o:OLEObject Type="Embed" ProgID="Equation.3" ShapeID="_x0000_i1039" DrawAspect="Content" ObjectID="_1718714069" r:id="rId40"/>
        </w:object>
      </w:r>
    </w:p>
    <w:p w14:paraId="379AE893" w14:textId="77777777" w:rsidR="00E95EAE" w:rsidRDefault="00E95EAE" w:rsidP="00E95EAE">
      <w:pPr>
        <w:pStyle w:val="Example"/>
      </w:pPr>
      <w:r>
        <w:t xml:space="preserve">          = </w:t>
      </w:r>
      <w:r w:rsidRPr="006E39DE">
        <w:rPr>
          <w:position w:val="-4"/>
        </w:rPr>
        <w:object w:dxaOrig="639" w:dyaOrig="260" w14:anchorId="1CE72A41">
          <v:shape id="_x0000_i1040" type="#_x0000_t75" style="width:32.25pt;height:12pt" o:ole="">
            <v:imagedata r:id="rId41" o:title=""/>
          </v:shape>
          <o:OLEObject Type="Embed" ProgID="Equation.3" ShapeID="_x0000_i1040" DrawAspect="Content" ObjectID="_1718714070" r:id="rId42"/>
        </w:object>
      </w:r>
    </w:p>
    <w:p w14:paraId="4CD92665" w14:textId="77777777" w:rsidR="00E95EAE" w:rsidRDefault="00E95EAE" w:rsidP="00E95EAE">
      <w:pPr>
        <w:pStyle w:val="Example"/>
      </w:pPr>
      <w:r>
        <w:tab/>
        <w:t>=  1 which was the desired result.</w:t>
      </w:r>
    </w:p>
    <w:p w14:paraId="41A2C61C" w14:textId="77777777" w:rsidR="00E95EAE" w:rsidRDefault="00E95EAE" w:rsidP="00E95EAE"/>
    <w:p w14:paraId="1C96FCB6" w14:textId="77777777" w:rsidR="00E95EAE" w:rsidRDefault="00E95EAE" w:rsidP="00E95EAE"/>
    <w:p w14:paraId="6769921B" w14:textId="77777777" w:rsidR="00E95EAE" w:rsidRPr="003C01CE" w:rsidRDefault="00E95EAE" w:rsidP="00E95EAE">
      <w:pPr>
        <w:pStyle w:val="ExampleHeader"/>
      </w:pPr>
      <w:r w:rsidRPr="003C01CE">
        <w:t>Example</w:t>
      </w:r>
      <w:r>
        <w:t xml:space="preserve"> 13</w:t>
      </w:r>
    </w:p>
    <w:p w14:paraId="5816F44B" w14:textId="77777777" w:rsidR="00E95EAE" w:rsidRDefault="00E95EAE" w:rsidP="00E95EAE">
      <w:pPr>
        <w:pStyle w:val="Example"/>
      </w:pPr>
      <w:r w:rsidRPr="003C01CE">
        <w:t xml:space="preserve">Given the function </w:t>
      </w:r>
      <w:r w:rsidRPr="006E39DE">
        <w:rPr>
          <w:position w:val="-10"/>
        </w:rPr>
        <w:object w:dxaOrig="1520" w:dyaOrig="360" w14:anchorId="6B4CC991">
          <v:shape id="_x0000_i1041" type="#_x0000_t75" style="width:75.75pt;height:18.75pt" o:ole="">
            <v:imagedata r:id="rId43" o:title=""/>
          </v:shape>
          <o:OLEObject Type="Embed" ProgID="Equation.3" ShapeID="_x0000_i1041" DrawAspect="Content" ObjectID="_1718714071" r:id="rId44"/>
        </w:object>
      </w:r>
    </w:p>
    <w:p w14:paraId="03A6BCF6" w14:textId="77777777" w:rsidR="00E95EAE" w:rsidRPr="003C01CE" w:rsidRDefault="00E95EAE" w:rsidP="00E95EAE">
      <w:pPr>
        <w:pStyle w:val="Example"/>
      </w:pPr>
      <w:r w:rsidRPr="003C01CE">
        <w:t xml:space="preserve">a) Evaluate </w:t>
      </w:r>
      <w:r w:rsidRPr="009642C7">
        <w:rPr>
          <w:i/>
        </w:rPr>
        <w:t>h</w:t>
      </w:r>
      <w:r w:rsidRPr="003C01CE">
        <w:t>(4)</w:t>
      </w:r>
    </w:p>
    <w:p w14:paraId="2EABE96F" w14:textId="77777777" w:rsidR="00E95EAE" w:rsidRPr="003C01CE" w:rsidRDefault="00E95EAE" w:rsidP="00E95EAE">
      <w:pPr>
        <w:pStyle w:val="Example"/>
      </w:pPr>
      <w:r w:rsidRPr="003C01CE">
        <w:t xml:space="preserve">b) Solve </w:t>
      </w:r>
      <w:r w:rsidRPr="009642C7">
        <w:rPr>
          <w:i/>
        </w:rPr>
        <w:t>h(p)</w:t>
      </w:r>
      <w:r w:rsidRPr="003C01CE">
        <w:t xml:space="preserve"> = 3</w:t>
      </w:r>
    </w:p>
    <w:p w14:paraId="1427066B" w14:textId="77777777" w:rsidR="00E95EAE" w:rsidRPr="003C01CE" w:rsidRDefault="00E95EAE" w:rsidP="00E95EAE">
      <w:pPr>
        <w:pStyle w:val="Example"/>
      </w:pPr>
    </w:p>
    <w:p w14:paraId="382DE81A" w14:textId="77777777" w:rsidR="00E95EAE" w:rsidRDefault="00E95EAE" w:rsidP="00E95EAE">
      <w:pPr>
        <w:pStyle w:val="Example"/>
      </w:pPr>
      <w:r>
        <w:t xml:space="preserve">To evaluate </w:t>
      </w:r>
      <w:r w:rsidRPr="009642C7">
        <w:rPr>
          <w:i/>
        </w:rPr>
        <w:t>h</w:t>
      </w:r>
      <w:r>
        <w:t xml:space="preserve">(4) we substitute the value 4 for the input variable </w:t>
      </w:r>
      <w:r w:rsidRPr="009642C7">
        <w:rPr>
          <w:i/>
        </w:rPr>
        <w:t>p</w:t>
      </w:r>
      <w:r>
        <w:t xml:space="preserve"> in the given function.</w:t>
      </w:r>
    </w:p>
    <w:p w14:paraId="542DEDE2" w14:textId="77777777" w:rsidR="00E95EAE" w:rsidRDefault="00E95EAE" w:rsidP="00E95EAE">
      <w:pPr>
        <w:pStyle w:val="Example"/>
      </w:pPr>
      <w:r w:rsidRPr="003C01CE">
        <w:t xml:space="preserve">a) </w:t>
      </w:r>
      <w:r w:rsidRPr="006E39DE">
        <w:rPr>
          <w:position w:val="-10"/>
        </w:rPr>
        <w:object w:dxaOrig="1740" w:dyaOrig="360" w14:anchorId="7BDDA43A">
          <v:shape id="_x0000_i1042" type="#_x0000_t75" style="width:88.5pt;height:18.75pt" o:ole="">
            <v:imagedata r:id="rId45" o:title=""/>
          </v:shape>
          <o:OLEObject Type="Embed" ProgID="Equation.3" ShapeID="_x0000_i1042" DrawAspect="Content" ObjectID="_1718714072" r:id="rId46"/>
        </w:object>
      </w:r>
    </w:p>
    <w:p w14:paraId="010BD909" w14:textId="77777777" w:rsidR="00E95EAE" w:rsidRDefault="00E95EAE" w:rsidP="00E95EAE">
      <w:pPr>
        <w:pStyle w:val="Example"/>
      </w:pPr>
      <w:r>
        <w:t xml:space="preserve">       </w:t>
      </w:r>
      <w:r>
        <w:tab/>
        <w:t xml:space="preserve">  = 16 + 8</w:t>
      </w:r>
    </w:p>
    <w:p w14:paraId="3E91F141" w14:textId="77777777" w:rsidR="00E95EAE" w:rsidRDefault="00E95EAE" w:rsidP="00E95EAE">
      <w:pPr>
        <w:pStyle w:val="Example"/>
      </w:pPr>
      <w:r>
        <w:tab/>
        <w:t xml:space="preserve">  = 24</w:t>
      </w:r>
    </w:p>
    <w:p w14:paraId="7FE13349" w14:textId="54E915A7" w:rsidR="00E95EAE" w:rsidRPr="001318B1" w:rsidRDefault="00E95EAE" w:rsidP="00E95EAE">
      <w:pPr>
        <w:pStyle w:val="Example"/>
      </w:pPr>
    </w:p>
    <w:p w14:paraId="7D7979AB" w14:textId="77777777" w:rsidR="00E95EAE" w:rsidRPr="003C01CE" w:rsidRDefault="00E95EAE" w:rsidP="00E95EAE">
      <w:pPr>
        <w:pStyle w:val="Example"/>
      </w:pPr>
      <w:r w:rsidRPr="003C01CE">
        <w:t xml:space="preserve">b) </w:t>
      </w:r>
      <w:r w:rsidRPr="009642C7">
        <w:rPr>
          <w:i/>
        </w:rPr>
        <w:t>h(p)</w:t>
      </w:r>
      <w:r w:rsidRPr="003C01CE">
        <w:t xml:space="preserve"> = 3</w:t>
      </w:r>
      <w:r>
        <w:tab/>
      </w:r>
      <w:r>
        <w:tab/>
        <w:t xml:space="preserve">Substitute the original function </w:t>
      </w:r>
      <w:r w:rsidRPr="006E39DE">
        <w:rPr>
          <w:position w:val="-10"/>
        </w:rPr>
        <w:object w:dxaOrig="1520" w:dyaOrig="360" w14:anchorId="00F23C49">
          <v:shape id="_x0000_i1043" type="#_x0000_t75" style="width:75.75pt;height:18.75pt" o:ole="">
            <v:imagedata r:id="rId47" o:title=""/>
          </v:shape>
          <o:OLEObject Type="Embed" ProgID="Equation.3" ShapeID="_x0000_i1043" DrawAspect="Content" ObjectID="_1718714073" r:id="rId48"/>
        </w:object>
      </w:r>
    </w:p>
    <w:p w14:paraId="383D8298" w14:textId="77777777" w:rsidR="00E95EAE" w:rsidRPr="003C01CE" w:rsidRDefault="00E95EAE" w:rsidP="00E95EAE">
      <w:pPr>
        <w:pStyle w:val="Example"/>
      </w:pPr>
      <w:r w:rsidRPr="006E39DE">
        <w:rPr>
          <w:position w:val="-10"/>
        </w:rPr>
        <w:object w:dxaOrig="1180" w:dyaOrig="360" w14:anchorId="67FF6FB2">
          <v:shape id="_x0000_i1044" type="#_x0000_t75" style="width:60pt;height:18.75pt" o:ole="">
            <v:imagedata r:id="rId49" o:title=""/>
          </v:shape>
          <o:OLEObject Type="Embed" ProgID="Equation.3" ShapeID="_x0000_i1044" DrawAspect="Content" ObjectID="_1718714074" r:id="rId50"/>
        </w:object>
      </w:r>
      <w:r>
        <w:tab/>
      </w:r>
      <w:r>
        <w:tab/>
      </w:r>
      <w:r w:rsidRPr="003C01CE">
        <w:t>This is quadratic, so we can rearrange the equation to get it =</w:t>
      </w:r>
      <w:r>
        <w:t xml:space="preserve"> </w:t>
      </w:r>
      <w:r w:rsidRPr="003C01CE">
        <w:t>0</w:t>
      </w:r>
    </w:p>
    <w:p w14:paraId="2AC7C33B" w14:textId="77777777" w:rsidR="00E95EAE" w:rsidRDefault="00E95EAE" w:rsidP="00E95EAE">
      <w:pPr>
        <w:pStyle w:val="Example"/>
      </w:pPr>
      <w:r w:rsidRPr="006E39DE">
        <w:rPr>
          <w:position w:val="-10"/>
        </w:rPr>
        <w:object w:dxaOrig="1500" w:dyaOrig="360" w14:anchorId="4D6CDBD4">
          <v:shape id="_x0000_i1045" type="#_x0000_t75" style="width:75pt;height:18.75pt" o:ole="">
            <v:imagedata r:id="rId51" o:title=""/>
          </v:shape>
          <o:OLEObject Type="Embed" ProgID="Equation.3" ShapeID="_x0000_i1045" DrawAspect="Content" ObjectID="_1718714075" r:id="rId52"/>
        </w:object>
      </w:r>
      <w:r>
        <w:tab/>
        <w:t xml:space="preserve">subtract 3 from each side </w:t>
      </w:r>
    </w:p>
    <w:p w14:paraId="4C99893F" w14:textId="77777777" w:rsidR="00E95EAE" w:rsidRPr="003C01CE" w:rsidRDefault="00E95EAE" w:rsidP="00E95EAE">
      <w:pPr>
        <w:pStyle w:val="Example"/>
      </w:pPr>
      <w:r w:rsidRPr="006E39DE">
        <w:rPr>
          <w:position w:val="-10"/>
        </w:rPr>
        <w:object w:dxaOrig="1500" w:dyaOrig="360" w14:anchorId="643A22FD">
          <v:shape id="_x0000_i1046" type="#_x0000_t75" style="width:75pt;height:18.75pt" o:ole="">
            <v:imagedata r:id="rId51" o:title=""/>
          </v:shape>
          <o:OLEObject Type="Embed" ProgID="Equation.3" ShapeID="_x0000_i1046" DrawAspect="Content" ObjectID="_1718714076" r:id="rId53"/>
        </w:object>
      </w:r>
      <w:r>
        <w:tab/>
        <w:t>t</w:t>
      </w:r>
      <w:r w:rsidRPr="003C01CE">
        <w:t>his is factorable, so we factor it</w:t>
      </w:r>
    </w:p>
    <w:p w14:paraId="3933156C" w14:textId="77777777" w:rsidR="00E95EAE" w:rsidRDefault="00E95EAE" w:rsidP="00E95EAE">
      <w:pPr>
        <w:pStyle w:val="Example"/>
      </w:pPr>
      <w:r w:rsidRPr="006E39DE">
        <w:rPr>
          <w:position w:val="-10"/>
        </w:rPr>
        <w:object w:dxaOrig="1680" w:dyaOrig="320" w14:anchorId="255D2EFC">
          <v:shape id="_x0000_i1047" type="#_x0000_t75" style="width:84pt;height:15pt" o:ole="">
            <v:imagedata r:id="rId54" o:title=""/>
          </v:shape>
          <o:OLEObject Type="Embed" ProgID="Equation.3" ShapeID="_x0000_i1047" DrawAspect="Content" ObjectID="_1718714077" r:id="rId55"/>
        </w:object>
      </w:r>
      <w:r w:rsidRPr="003C01CE">
        <w:t xml:space="preserve"> </w:t>
      </w:r>
    </w:p>
    <w:p w14:paraId="77C99A69" w14:textId="77777777" w:rsidR="00E95EAE" w:rsidRDefault="00E95EAE" w:rsidP="00E95EAE">
      <w:pPr>
        <w:pStyle w:val="Example"/>
      </w:pPr>
      <w:r>
        <w:t xml:space="preserve">By the zero factor theorem since </w:t>
      </w:r>
      <w:r w:rsidRPr="006E39DE">
        <w:rPr>
          <w:position w:val="-10"/>
        </w:rPr>
        <w:object w:dxaOrig="1680" w:dyaOrig="320" w14:anchorId="02E042AE">
          <v:shape id="_x0000_i1048" type="#_x0000_t75" style="width:84pt;height:15pt" o:ole="">
            <v:imagedata r:id="rId54" o:title=""/>
          </v:shape>
          <o:OLEObject Type="Embed" ProgID="Equation.3" ShapeID="_x0000_i1048" DrawAspect="Content" ObjectID="_1718714078" r:id="rId56"/>
        </w:object>
      </w:r>
      <w:r>
        <w:t xml:space="preserve">, either </w:t>
      </w:r>
      <w:r w:rsidRPr="006E39DE">
        <w:rPr>
          <w:position w:val="-10"/>
        </w:rPr>
        <w:object w:dxaOrig="1080" w:dyaOrig="320" w14:anchorId="706ACB79">
          <v:shape id="_x0000_i1049" type="#_x0000_t75" style="width:54pt;height:15pt" o:ole="">
            <v:imagedata r:id="rId57" o:title=""/>
          </v:shape>
          <o:OLEObject Type="Embed" ProgID="Equation.3" ShapeID="_x0000_i1049" DrawAspect="Content" ObjectID="_1718714079" r:id="rId58"/>
        </w:object>
      </w:r>
      <w:r>
        <w:t xml:space="preserve"> or </w:t>
      </w:r>
      <w:r w:rsidRPr="006E39DE">
        <w:rPr>
          <w:position w:val="-10"/>
        </w:rPr>
        <w:object w:dxaOrig="1040" w:dyaOrig="320" w14:anchorId="4C0CDEFD">
          <v:shape id="_x0000_i1050" type="#_x0000_t75" style="width:51pt;height:15pt" o:ole="">
            <v:imagedata r:id="rId59" o:title=""/>
          </v:shape>
          <o:OLEObject Type="Embed" ProgID="Equation.3" ShapeID="_x0000_i1050" DrawAspect="Content" ObjectID="_1718714080" r:id="rId60"/>
        </w:object>
      </w:r>
      <w:r>
        <w:t xml:space="preserve"> (or both of them equal 0) and so we solve both equations for </w:t>
      </w:r>
      <w:r w:rsidRPr="009642C7">
        <w:rPr>
          <w:i/>
        </w:rPr>
        <w:t>p</w:t>
      </w:r>
      <w:r>
        <w:t xml:space="preserve">, finding </w:t>
      </w:r>
      <w:r w:rsidRPr="009642C7">
        <w:rPr>
          <w:i/>
        </w:rPr>
        <w:t>p</w:t>
      </w:r>
      <w:r>
        <w:rPr>
          <w:i/>
        </w:rPr>
        <w:t xml:space="preserve"> </w:t>
      </w:r>
      <w:r>
        <w:t xml:space="preserve">= -3 from the first equation and  </w:t>
      </w:r>
      <w:r w:rsidRPr="009642C7">
        <w:rPr>
          <w:i/>
        </w:rPr>
        <w:t>p</w:t>
      </w:r>
      <w:r>
        <w:rPr>
          <w:i/>
        </w:rPr>
        <w:t xml:space="preserve"> </w:t>
      </w:r>
      <w:r>
        <w:t>= 1 from the second equation.</w:t>
      </w:r>
    </w:p>
    <w:p w14:paraId="0C35A79B" w14:textId="77777777" w:rsidR="00E95EAE" w:rsidRDefault="00E95EAE" w:rsidP="00E95EAE">
      <w:pPr>
        <w:pStyle w:val="Example"/>
      </w:pPr>
    </w:p>
    <w:p w14:paraId="016BA9B9" w14:textId="77777777" w:rsidR="00E95EAE" w:rsidRDefault="00E95EAE" w:rsidP="00E95EAE">
      <w:pPr>
        <w:pStyle w:val="Example"/>
      </w:pPr>
      <w:r>
        <w:t xml:space="preserve">This gives us the solution: </w:t>
      </w:r>
      <w:r w:rsidRPr="009642C7">
        <w:rPr>
          <w:i/>
        </w:rPr>
        <w:t>h(p)</w:t>
      </w:r>
      <w:r>
        <w:t xml:space="preserve"> = 3 when </w:t>
      </w:r>
      <w:r w:rsidRPr="009642C7">
        <w:rPr>
          <w:i/>
        </w:rPr>
        <w:t>p</w:t>
      </w:r>
      <w:r>
        <w:t xml:space="preserve"> = 1 or </w:t>
      </w:r>
      <w:r w:rsidRPr="009642C7">
        <w:rPr>
          <w:i/>
        </w:rPr>
        <w:t>p</w:t>
      </w:r>
      <w:r>
        <w:t xml:space="preserve"> = -3</w:t>
      </w:r>
      <w:r w:rsidRPr="003C01CE">
        <w:t xml:space="preserve">  </w:t>
      </w:r>
      <w:r>
        <w:t xml:space="preserve">            </w:t>
      </w:r>
    </w:p>
    <w:p w14:paraId="1A5ACB77" w14:textId="77777777" w:rsidR="00E95EAE" w:rsidRDefault="00E95EAE" w:rsidP="00E95EAE">
      <w:pPr>
        <w:pStyle w:val="Example"/>
      </w:pPr>
    </w:p>
    <w:p w14:paraId="283C62FC" w14:textId="77777777" w:rsidR="00E95EAE" w:rsidRDefault="00E95EAE" w:rsidP="00E95EAE">
      <w:pPr>
        <w:pStyle w:val="Example"/>
      </w:pPr>
      <w:r w:rsidRPr="003C01CE">
        <w:t xml:space="preserve">We </w:t>
      </w:r>
      <w:r>
        <w:t>found</w:t>
      </w:r>
      <w:r w:rsidRPr="003C01CE">
        <w:t xml:space="preserve"> two solutions in this case</w:t>
      </w:r>
      <w:r>
        <w:t>, which tells us this function is not one-to-one.</w:t>
      </w:r>
    </w:p>
    <w:p w14:paraId="2FAE18DB" w14:textId="77777777" w:rsidR="00E95EAE" w:rsidRDefault="00E95EAE" w:rsidP="00E95EAE"/>
    <w:p w14:paraId="44FC4756" w14:textId="77777777" w:rsidR="00E95EAE" w:rsidRDefault="00E95EAE" w:rsidP="00E95EAE"/>
    <w:p w14:paraId="1D499229" w14:textId="77777777" w:rsidR="00E95EAE" w:rsidRDefault="00E95EAE" w:rsidP="00E95EAE">
      <w:pPr>
        <w:pStyle w:val="TryitNow"/>
      </w:pPr>
      <w:r>
        <w:t>Try it Now</w:t>
      </w:r>
    </w:p>
    <w:p w14:paraId="2A78FDDF" w14:textId="77777777" w:rsidR="00E95EAE" w:rsidRDefault="00E95EAE" w:rsidP="00BC78F7">
      <w:pPr>
        <w:pStyle w:val="TryitNowbody"/>
        <w:ind w:left="270" w:hanging="270"/>
      </w:pPr>
      <w:r>
        <w:t xml:space="preserve">6. Given the function </w:t>
      </w:r>
      <w:r w:rsidRPr="002B4B56">
        <w:rPr>
          <w:position w:val="-10"/>
        </w:rPr>
        <w:object w:dxaOrig="1500" w:dyaOrig="380" w14:anchorId="24D36E66">
          <v:shape id="_x0000_i1051" type="#_x0000_t75" style="width:75pt;height:19.5pt" o:ole="">
            <v:imagedata r:id="rId61" o:title=""/>
          </v:shape>
          <o:OLEObject Type="Embed" ProgID="Equation.3" ShapeID="_x0000_i1051" DrawAspect="Content" ObjectID="_1718714081" r:id="rId62"/>
        </w:object>
      </w:r>
      <w:r w:rsidR="00BC78F7">
        <w:br/>
      </w:r>
      <w:r>
        <w:t xml:space="preserve">a. Evaluate </w:t>
      </w:r>
      <w:r w:rsidRPr="009642C7">
        <w:rPr>
          <w:i/>
        </w:rPr>
        <w:t>g</w:t>
      </w:r>
      <w:r>
        <w:t>(5)</w:t>
      </w:r>
      <w:r w:rsidR="00BC78F7">
        <w:br/>
      </w:r>
      <w:r>
        <w:t xml:space="preserve">b. Solve </w:t>
      </w:r>
      <w:r w:rsidRPr="005161A4">
        <w:rPr>
          <w:i/>
        </w:rPr>
        <w:t>g(m)</w:t>
      </w:r>
      <w:r>
        <w:t xml:space="preserve"> = 2</w:t>
      </w:r>
    </w:p>
    <w:p w14:paraId="7EB018B8" w14:textId="77777777" w:rsidR="00E95EAE" w:rsidRDefault="00E95EAE" w:rsidP="00E95EAE"/>
    <w:p w14:paraId="44B13A56" w14:textId="77777777" w:rsidR="00E95EAE" w:rsidRDefault="00E95EAE" w:rsidP="00E95EAE"/>
    <w:p w14:paraId="5E17D9DF" w14:textId="77777777" w:rsidR="00E95EAE" w:rsidRDefault="00E95EAE" w:rsidP="00E95EAE">
      <w:r>
        <w:rPr>
          <w:b/>
        </w:rPr>
        <w:t>Basic Toolkit Functions</w:t>
      </w:r>
    </w:p>
    <w:p w14:paraId="540E17AD" w14:textId="77777777" w:rsidR="00E95EAE" w:rsidRDefault="00E95EAE" w:rsidP="00E95EAE"/>
    <w:p w14:paraId="3BAF359E" w14:textId="77777777" w:rsidR="00E95EAE" w:rsidRDefault="00E95EAE" w:rsidP="00E95EAE">
      <w:r>
        <w:t>In this text, we will be exploring functions – the shapes of their graphs, their unique features, their equations, and how to solve problems with them.  When learning to read, we start with the alphabet.  When learning to do arithmetic, we start with numbers.  When working with functions, it is similarly helpful to have a base set of elements to build from.  We call these our “toolkit of functions” – a set of basic named functions for which we know the graph, equation, and special features.</w:t>
      </w:r>
    </w:p>
    <w:p w14:paraId="4BA8CC35" w14:textId="77777777" w:rsidR="00E95EAE" w:rsidRDefault="00E95EAE" w:rsidP="00E95EAE"/>
    <w:p w14:paraId="25AEF6FB" w14:textId="77777777" w:rsidR="00E95EAE" w:rsidRDefault="00E95EAE" w:rsidP="00E95EAE">
      <w:r>
        <w:t xml:space="preserve">For these definitions we will use </w:t>
      </w:r>
      <w:r w:rsidRPr="001D40D5">
        <w:rPr>
          <w:i/>
        </w:rPr>
        <w:t>x</w:t>
      </w:r>
      <w:r>
        <w:t xml:space="preserve"> as the input variable and </w:t>
      </w:r>
      <w:r w:rsidRPr="001D40D5">
        <w:rPr>
          <w:i/>
        </w:rPr>
        <w:t>f(x)</w:t>
      </w:r>
      <w:r>
        <w:t xml:space="preserve"> as the output variable.</w:t>
      </w:r>
    </w:p>
    <w:p w14:paraId="4445B9F9" w14:textId="77777777" w:rsidR="004B642B" w:rsidRDefault="004B642B">
      <w:r>
        <w:br w:type="page"/>
      </w:r>
    </w:p>
    <w:p w14:paraId="41FC678A" w14:textId="77777777" w:rsidR="00E95EAE" w:rsidRPr="008444B1" w:rsidRDefault="00E95EAE" w:rsidP="00E95EAE">
      <w:pPr>
        <w:pStyle w:val="DefinitionHeader"/>
      </w:pPr>
      <w:r w:rsidRPr="008444B1">
        <w:lastRenderedPageBreak/>
        <w:t>Toolkit Functions</w:t>
      </w:r>
    </w:p>
    <w:p w14:paraId="0B1CEA0F" w14:textId="77777777" w:rsidR="00E95EAE" w:rsidRDefault="00E95EAE" w:rsidP="00E95EAE">
      <w:pPr>
        <w:pStyle w:val="Definition"/>
      </w:pPr>
      <w:r>
        <w:t>Linear</w:t>
      </w:r>
      <w:r>
        <w:tab/>
      </w:r>
      <w:r>
        <w:tab/>
      </w:r>
    </w:p>
    <w:p w14:paraId="6F4BFB84" w14:textId="77777777" w:rsidR="00E95EAE" w:rsidRPr="001D40D5" w:rsidRDefault="00E95EAE" w:rsidP="00E95EAE">
      <w:pPr>
        <w:pStyle w:val="Definition"/>
        <w:ind w:firstLine="576"/>
      </w:pPr>
      <w:r>
        <w:t>Constant:</w:t>
      </w:r>
      <w:r>
        <w:tab/>
      </w:r>
      <w:r>
        <w:tab/>
      </w:r>
      <w:r w:rsidRPr="001D40D5">
        <w:rPr>
          <w:position w:val="-10"/>
        </w:rPr>
        <w:object w:dxaOrig="880" w:dyaOrig="320" w14:anchorId="5E3EF467">
          <v:shape id="_x0000_i1052" type="#_x0000_t75" style="width:45pt;height:15pt" o:ole="">
            <v:imagedata r:id="rId63" o:title=""/>
          </v:shape>
          <o:OLEObject Type="Embed" ProgID="Equation.3" ShapeID="_x0000_i1052" DrawAspect="Content" ObjectID="_1718714082" r:id="rId64"/>
        </w:object>
      </w:r>
      <w:r>
        <w:t xml:space="preserve">, where </w:t>
      </w:r>
      <w:r>
        <w:rPr>
          <w:i/>
        </w:rPr>
        <w:t>c</w:t>
      </w:r>
      <w:r>
        <w:t xml:space="preserve"> is a  constant (number)</w:t>
      </w:r>
    </w:p>
    <w:p w14:paraId="50FCEE63" w14:textId="77777777" w:rsidR="00E95EAE" w:rsidRDefault="00E95EAE" w:rsidP="00E95EAE">
      <w:pPr>
        <w:pStyle w:val="Definition"/>
        <w:ind w:firstLine="576"/>
      </w:pPr>
      <w:r>
        <w:t>Identity:</w:t>
      </w:r>
      <w:r>
        <w:tab/>
      </w:r>
      <w:r>
        <w:tab/>
      </w:r>
      <w:r w:rsidRPr="001D40D5">
        <w:rPr>
          <w:position w:val="-10"/>
        </w:rPr>
        <w:object w:dxaOrig="900" w:dyaOrig="320" w14:anchorId="3032F9D9">
          <v:shape id="_x0000_i1053" type="#_x0000_t75" style="width:46.5pt;height:15pt" o:ole="">
            <v:imagedata r:id="rId65" o:title=""/>
          </v:shape>
          <o:OLEObject Type="Embed" ProgID="Equation.3" ShapeID="_x0000_i1053" DrawAspect="Content" ObjectID="_1718714083" r:id="rId66"/>
        </w:object>
      </w:r>
    </w:p>
    <w:p w14:paraId="12523A7D" w14:textId="77777777" w:rsidR="00E95EAE" w:rsidRDefault="00E95EAE" w:rsidP="00E95EAE">
      <w:pPr>
        <w:pStyle w:val="Definition"/>
      </w:pPr>
    </w:p>
    <w:p w14:paraId="779A7DD0" w14:textId="77777777" w:rsidR="00E95EAE" w:rsidRDefault="00E95EAE" w:rsidP="00E95EAE">
      <w:pPr>
        <w:pStyle w:val="Definition"/>
      </w:pPr>
      <w:r>
        <w:t xml:space="preserve">Absolute Value:  </w:t>
      </w:r>
      <w:r>
        <w:tab/>
      </w:r>
      <w:r>
        <w:tab/>
      </w:r>
      <w:r w:rsidRPr="00DD446B">
        <w:rPr>
          <w:position w:val="-14"/>
        </w:rPr>
        <w:object w:dxaOrig="980" w:dyaOrig="400" w14:anchorId="2EA7B8EC">
          <v:shape id="_x0000_i1054" type="#_x0000_t75" style="width:50.25pt;height:21pt" o:ole="">
            <v:imagedata r:id="rId67" o:title=""/>
          </v:shape>
          <o:OLEObject Type="Embed" ProgID="Equation.3" ShapeID="_x0000_i1054" DrawAspect="Content" ObjectID="_1718714084" r:id="rId68"/>
        </w:object>
      </w:r>
    </w:p>
    <w:p w14:paraId="7CD97B70" w14:textId="77777777" w:rsidR="00E95EAE" w:rsidRDefault="00E95EAE" w:rsidP="00E95EAE">
      <w:pPr>
        <w:pStyle w:val="Definition"/>
      </w:pPr>
    </w:p>
    <w:p w14:paraId="3E6160AA" w14:textId="77777777" w:rsidR="00E95EAE" w:rsidRDefault="00E95EAE" w:rsidP="00E95EAE">
      <w:pPr>
        <w:pStyle w:val="Definition"/>
      </w:pPr>
      <w:r>
        <w:t>Power</w:t>
      </w:r>
    </w:p>
    <w:p w14:paraId="38C61FAB" w14:textId="77777777" w:rsidR="00E95EAE" w:rsidRDefault="00E95EAE" w:rsidP="00E95EAE">
      <w:pPr>
        <w:pStyle w:val="Definition"/>
        <w:ind w:firstLine="576"/>
      </w:pPr>
      <w:r>
        <w:t>Quadratic:</w:t>
      </w:r>
      <w:r>
        <w:tab/>
      </w:r>
      <w:r>
        <w:tab/>
      </w:r>
      <w:r w:rsidRPr="00DD446B">
        <w:rPr>
          <w:position w:val="-10"/>
        </w:rPr>
        <w:object w:dxaOrig="999" w:dyaOrig="360" w14:anchorId="736E0D53">
          <v:shape id="_x0000_i1055" type="#_x0000_t75" style="width:50.25pt;height:18.75pt" o:ole="">
            <v:imagedata r:id="rId69" o:title=""/>
          </v:shape>
          <o:OLEObject Type="Embed" ProgID="Equation.3" ShapeID="_x0000_i1055" DrawAspect="Content" ObjectID="_1718714085" r:id="rId70"/>
        </w:object>
      </w:r>
      <w:r>
        <w:tab/>
      </w:r>
    </w:p>
    <w:p w14:paraId="23B9A8A8" w14:textId="77777777" w:rsidR="00E95EAE" w:rsidRDefault="00E95EAE" w:rsidP="00E95EAE">
      <w:pPr>
        <w:pStyle w:val="Definition"/>
        <w:ind w:firstLine="576"/>
      </w:pPr>
      <w:r>
        <w:t>Cubic:</w:t>
      </w:r>
      <w:r>
        <w:tab/>
      </w:r>
      <w:r>
        <w:tab/>
      </w:r>
      <w:r>
        <w:tab/>
      </w:r>
      <w:r w:rsidRPr="00DD446B">
        <w:rPr>
          <w:position w:val="-10"/>
        </w:rPr>
        <w:object w:dxaOrig="999" w:dyaOrig="360" w14:anchorId="60020FF4">
          <v:shape id="_x0000_i1056" type="#_x0000_t75" style="width:50.25pt;height:18.75pt" o:ole="">
            <v:imagedata r:id="rId71" o:title=""/>
          </v:shape>
          <o:OLEObject Type="Embed" ProgID="Equation.3" ShapeID="_x0000_i1056" DrawAspect="Content" ObjectID="_1718714086" r:id="rId72"/>
        </w:object>
      </w:r>
    </w:p>
    <w:p w14:paraId="2487FE17" w14:textId="77777777" w:rsidR="00E95EAE" w:rsidRDefault="00E95EAE" w:rsidP="00E95EAE">
      <w:pPr>
        <w:pStyle w:val="Definition"/>
      </w:pPr>
      <w:r>
        <w:tab/>
        <w:t>Reciprocal:</w:t>
      </w:r>
      <w:r>
        <w:tab/>
      </w:r>
      <w:r>
        <w:tab/>
      </w:r>
      <w:r w:rsidRPr="000264CC">
        <w:rPr>
          <w:position w:val="-24"/>
        </w:rPr>
        <w:object w:dxaOrig="940" w:dyaOrig="620" w14:anchorId="4A2AE592">
          <v:shape id="_x0000_i1057" type="#_x0000_t75" style="width:46.5pt;height:31.5pt" o:ole="">
            <v:imagedata r:id="rId73" o:title=""/>
          </v:shape>
          <o:OLEObject Type="Embed" ProgID="Equation.3" ShapeID="_x0000_i1057" DrawAspect="Content" ObjectID="_1718714087" r:id="rId74"/>
        </w:object>
      </w:r>
    </w:p>
    <w:p w14:paraId="102B6FA8" w14:textId="77777777" w:rsidR="00E95EAE" w:rsidRDefault="00E95EAE" w:rsidP="00E95EAE">
      <w:pPr>
        <w:pStyle w:val="Definition"/>
        <w:ind w:firstLine="576"/>
      </w:pPr>
      <w:r>
        <w:t>Reciprocal squared:</w:t>
      </w:r>
      <w:r>
        <w:tab/>
      </w:r>
      <w:r w:rsidRPr="000264CC">
        <w:rPr>
          <w:position w:val="-24"/>
        </w:rPr>
        <w:object w:dxaOrig="1040" w:dyaOrig="620" w14:anchorId="6AB5FB63">
          <v:shape id="_x0000_i1058" type="#_x0000_t75" style="width:51pt;height:31.5pt" o:ole="">
            <v:imagedata r:id="rId75" o:title=""/>
          </v:shape>
          <o:OLEObject Type="Embed" ProgID="Equation.3" ShapeID="_x0000_i1058" DrawAspect="Content" ObjectID="_1718714088" r:id="rId76"/>
        </w:object>
      </w:r>
      <w:r>
        <w:tab/>
      </w:r>
      <w:r>
        <w:tab/>
      </w:r>
      <w:r>
        <w:tab/>
      </w:r>
    </w:p>
    <w:p w14:paraId="6D673574" w14:textId="77777777" w:rsidR="00E95EAE" w:rsidRDefault="00E95EAE" w:rsidP="00E95EAE">
      <w:pPr>
        <w:pStyle w:val="Definition"/>
        <w:ind w:firstLine="576"/>
      </w:pPr>
      <w:r>
        <w:t>Square root:</w:t>
      </w:r>
      <w:r>
        <w:tab/>
      </w:r>
      <w:r>
        <w:tab/>
      </w:r>
      <w:r w:rsidRPr="000264CC">
        <w:rPr>
          <w:position w:val="-10"/>
        </w:rPr>
        <w:object w:dxaOrig="1620" w:dyaOrig="380" w14:anchorId="6279EDA3">
          <v:shape id="_x0000_i1059" type="#_x0000_t75" style="width:81pt;height:19.5pt" o:ole="">
            <v:imagedata r:id="rId77" o:title=""/>
          </v:shape>
          <o:OLEObject Type="Embed" ProgID="Equation.3" ShapeID="_x0000_i1059" DrawAspect="Content" ObjectID="_1718714089" r:id="rId78"/>
        </w:object>
      </w:r>
    </w:p>
    <w:p w14:paraId="2B7A908A" w14:textId="77777777" w:rsidR="00E95EAE" w:rsidRDefault="00E95EAE" w:rsidP="00E95EAE">
      <w:pPr>
        <w:pStyle w:val="Definition"/>
        <w:ind w:firstLine="576"/>
      </w:pPr>
      <w:r>
        <w:t>Cube root:</w:t>
      </w:r>
      <w:r>
        <w:tab/>
      </w:r>
      <w:r>
        <w:tab/>
      </w:r>
      <w:r w:rsidRPr="000264CC">
        <w:rPr>
          <w:position w:val="-10"/>
        </w:rPr>
        <w:object w:dxaOrig="1080" w:dyaOrig="380" w14:anchorId="7A9E7CE6">
          <v:shape id="_x0000_i1060" type="#_x0000_t75" style="width:54pt;height:19.5pt" o:ole="">
            <v:imagedata r:id="rId79" o:title=""/>
          </v:shape>
          <o:OLEObject Type="Embed" ProgID="Equation.3" ShapeID="_x0000_i1060" DrawAspect="Content" ObjectID="_1718714090" r:id="rId80"/>
        </w:object>
      </w:r>
      <w:r>
        <w:tab/>
      </w:r>
      <w:r>
        <w:tab/>
      </w:r>
      <w:r>
        <w:tab/>
      </w:r>
    </w:p>
    <w:p w14:paraId="1807B91B" w14:textId="77777777" w:rsidR="004B642B" w:rsidRDefault="004B642B" w:rsidP="00E95EAE"/>
    <w:p w14:paraId="7B54F268" w14:textId="77777777" w:rsidR="004B642B" w:rsidRDefault="004B642B" w:rsidP="00E95EAE"/>
    <w:p w14:paraId="04E4896E" w14:textId="77777777" w:rsidR="00E95EAE" w:rsidRDefault="00E95EAE" w:rsidP="00E95EAE">
      <w:r>
        <w:t>You will see these toolkit functions</w:t>
      </w:r>
      <w:r w:rsidR="00DD446B">
        <w:fldChar w:fldCharType="begin"/>
      </w:r>
      <w:r>
        <w:instrText>xe "</w:instrText>
      </w:r>
      <w:r w:rsidRPr="00067E33">
        <w:rPr>
          <w:b/>
        </w:rPr>
        <w:instrText>Toolkit Functions</w:instrText>
      </w:r>
      <w:r>
        <w:instrText>"</w:instrText>
      </w:r>
      <w:r w:rsidR="00DD446B">
        <w:fldChar w:fldCharType="end"/>
      </w:r>
      <w:r>
        <w:t xml:space="preserve">, combinations of toolkit functions, their graphs and their transformations frequently throughout this book.  In order to successfully follow along later in the book, it will be very helpful if you can recognize these toolkit functions and their features quickly by name, equation, graph and basic table values. </w:t>
      </w:r>
    </w:p>
    <w:p w14:paraId="4E78E7FF" w14:textId="77777777" w:rsidR="00E95EAE" w:rsidRDefault="00E95EAE" w:rsidP="00E95EAE"/>
    <w:p w14:paraId="0F6913D5" w14:textId="77777777" w:rsidR="00E95EAE" w:rsidRDefault="00E95EAE" w:rsidP="00E95EAE">
      <w:r>
        <w:t xml:space="preserve">Not every important equation can be written as </w:t>
      </w:r>
      <w:r>
        <w:rPr>
          <w:i/>
        </w:rPr>
        <w:t>y</w:t>
      </w:r>
      <w:r>
        <w:t xml:space="preserve"> = </w:t>
      </w:r>
      <w:r w:rsidRPr="00991907">
        <w:rPr>
          <w:i/>
        </w:rPr>
        <w:t>f(x)</w:t>
      </w:r>
      <w:r w:rsidRPr="00991907">
        <w:t xml:space="preserve">.  </w:t>
      </w:r>
      <w:r>
        <w:t>An example of this is the equation of a circle.  Recall the distance formula for the distance between two points:</w:t>
      </w:r>
    </w:p>
    <w:p w14:paraId="4D2A7EF6" w14:textId="77777777" w:rsidR="00E95EAE" w:rsidRDefault="00E95EAE" w:rsidP="00E95EAE">
      <w:r w:rsidRPr="00C13E72">
        <w:rPr>
          <w:position w:val="-12"/>
        </w:rPr>
        <w:object w:dxaOrig="2980" w:dyaOrig="460" w14:anchorId="2D2A78F8">
          <v:shape id="_x0000_i1061" type="#_x0000_t75" style="width:149.25pt;height:22.5pt" o:ole="">
            <v:imagedata r:id="rId81" o:title=""/>
          </v:shape>
          <o:OLEObject Type="Embed" ProgID="Equation.3" ShapeID="_x0000_i1061" DrawAspect="Content" ObjectID="_1718714091" r:id="rId82"/>
        </w:object>
      </w:r>
    </w:p>
    <w:p w14:paraId="72558020" w14:textId="77777777" w:rsidR="00E95EAE" w:rsidRDefault="00E95EAE" w:rsidP="00E95EAE">
      <w:r>
        <w:t xml:space="preserve">A circle with radius </w:t>
      </w:r>
      <w:r>
        <w:rPr>
          <w:i/>
        </w:rPr>
        <w:t>r</w:t>
      </w:r>
      <w:r>
        <w:t xml:space="preserve"> with center at (</w:t>
      </w:r>
      <w:r>
        <w:rPr>
          <w:i/>
        </w:rPr>
        <w:t>h</w:t>
      </w:r>
      <w:r>
        <w:t xml:space="preserve">, </w:t>
      </w:r>
      <w:r>
        <w:rPr>
          <w:i/>
        </w:rPr>
        <w:t>k</w:t>
      </w:r>
      <w:r>
        <w:t>) can be described as all points (</w:t>
      </w:r>
      <w:r>
        <w:rPr>
          <w:i/>
        </w:rPr>
        <w:t>x</w:t>
      </w:r>
      <w:r>
        <w:t xml:space="preserve">, </w:t>
      </w:r>
      <w:r>
        <w:rPr>
          <w:i/>
        </w:rPr>
        <w:t>y</w:t>
      </w:r>
      <w:r>
        <w:t xml:space="preserve">) a distance of </w:t>
      </w:r>
      <w:r>
        <w:rPr>
          <w:i/>
        </w:rPr>
        <w:t>r</w:t>
      </w:r>
      <w:r>
        <w:t xml:space="preserve"> from the center, so using the distance formula, </w:t>
      </w:r>
      <w:r w:rsidRPr="00C13E72">
        <w:rPr>
          <w:position w:val="-12"/>
        </w:rPr>
        <w:object w:dxaOrig="2340" w:dyaOrig="460" w14:anchorId="516F8DD8">
          <v:shape id="_x0000_i1062" type="#_x0000_t75" style="width:117pt;height:22.5pt" o:ole="">
            <v:imagedata r:id="rId83" o:title=""/>
          </v:shape>
          <o:OLEObject Type="Embed" ProgID="Equation.3" ShapeID="_x0000_i1062" DrawAspect="Content" ObjectID="_1718714092" r:id="rId84"/>
        </w:object>
      </w:r>
      <w:r>
        <w:t>, giving</w:t>
      </w:r>
    </w:p>
    <w:p w14:paraId="552146E2" w14:textId="77777777" w:rsidR="00E95EAE" w:rsidRDefault="00E95EAE" w:rsidP="00E95EAE"/>
    <w:p w14:paraId="78A91E4B" w14:textId="77777777" w:rsidR="004B642B" w:rsidRDefault="004B642B" w:rsidP="00E95EAE"/>
    <w:p w14:paraId="0AFC2D6B" w14:textId="77777777" w:rsidR="00E95EAE" w:rsidRDefault="00E95EAE" w:rsidP="00E95EAE">
      <w:pPr>
        <w:pStyle w:val="DefinitionHeader"/>
      </w:pPr>
      <w:r>
        <w:t>Equation of a circle</w:t>
      </w:r>
    </w:p>
    <w:p w14:paraId="07671341" w14:textId="77777777" w:rsidR="00E95EAE" w:rsidRDefault="00E95EAE" w:rsidP="00E95EAE">
      <w:pPr>
        <w:pStyle w:val="Definition"/>
      </w:pPr>
      <w:r>
        <w:t xml:space="preserve">A circle with radius </w:t>
      </w:r>
      <w:r>
        <w:rPr>
          <w:i/>
        </w:rPr>
        <w:t>r</w:t>
      </w:r>
      <w:r>
        <w:t xml:space="preserve"> with center (</w:t>
      </w:r>
      <w:r>
        <w:rPr>
          <w:i/>
        </w:rPr>
        <w:t>h</w:t>
      </w:r>
      <w:r>
        <w:t xml:space="preserve">, </w:t>
      </w:r>
      <w:r>
        <w:rPr>
          <w:i/>
        </w:rPr>
        <w:t>k</w:t>
      </w:r>
      <w:r>
        <w:t xml:space="preserve">) has equation </w:t>
      </w:r>
      <w:r w:rsidRPr="00991907">
        <w:rPr>
          <w:position w:val="-10"/>
        </w:rPr>
        <w:object w:dxaOrig="2240" w:dyaOrig="380" w14:anchorId="3FA189CF">
          <v:shape id="_x0000_i1063" type="#_x0000_t75" style="width:111.75pt;height:19.5pt" o:ole="">
            <v:imagedata r:id="rId85" o:title=""/>
          </v:shape>
          <o:OLEObject Type="Embed" ProgID="Equation.3" ShapeID="_x0000_i1063" DrawAspect="Content" ObjectID="_1718714093" r:id="rId86"/>
        </w:object>
      </w:r>
    </w:p>
    <w:p w14:paraId="185A4CA1" w14:textId="77777777" w:rsidR="00E95EAE" w:rsidRDefault="00E95EAE" w:rsidP="00E95EAE">
      <w:pPr>
        <w:rPr>
          <w:b/>
        </w:rPr>
      </w:pPr>
    </w:p>
    <w:p w14:paraId="5B3A6FD0" w14:textId="77777777" w:rsidR="00A6460B" w:rsidRDefault="00A6460B" w:rsidP="00E95EAE">
      <w:pPr>
        <w:rPr>
          <w:b/>
        </w:rPr>
      </w:pPr>
    </w:p>
    <w:p w14:paraId="6BE068A9" w14:textId="77777777" w:rsidR="004B642B" w:rsidRDefault="004B642B">
      <w:pPr>
        <w:rPr>
          <w:b/>
        </w:rPr>
      </w:pPr>
      <w:r>
        <w:rPr>
          <w:b/>
        </w:rPr>
        <w:br w:type="page"/>
      </w:r>
    </w:p>
    <w:p w14:paraId="1B1BFD07" w14:textId="77777777" w:rsidR="00E95EAE" w:rsidRPr="004D18D0" w:rsidRDefault="00E95EAE" w:rsidP="00E95EAE">
      <w:pPr>
        <w:rPr>
          <w:b/>
        </w:rPr>
      </w:pPr>
      <w:r>
        <w:rPr>
          <w:b/>
        </w:rPr>
        <w:lastRenderedPageBreak/>
        <w:t>Graphs of the Toolkit Functions</w:t>
      </w:r>
    </w:p>
    <w:p w14:paraId="1BC6C319" w14:textId="77777777" w:rsidR="00E95EAE" w:rsidRDefault="00E95EAE" w:rsidP="00E95EAE"/>
    <w:p w14:paraId="3337497C" w14:textId="77777777" w:rsidR="00E95EAE" w:rsidRPr="004D18D0" w:rsidRDefault="00E95EAE" w:rsidP="00E95EAE">
      <w:r>
        <w:t xml:space="preserve">Constant Function: </w:t>
      </w:r>
      <w:r w:rsidRPr="001D40D5">
        <w:rPr>
          <w:position w:val="-10"/>
        </w:rPr>
        <w:object w:dxaOrig="900" w:dyaOrig="320" w14:anchorId="3330AB15">
          <v:shape id="_x0000_i1064" type="#_x0000_t75" style="width:46.5pt;height:15pt" o:ole="">
            <v:imagedata r:id="rId87" o:title=""/>
          </v:shape>
          <o:OLEObject Type="Embed" ProgID="Equation.3" ShapeID="_x0000_i1064" DrawAspect="Content" ObjectID="_1718714094" r:id="rId88"/>
        </w:object>
      </w:r>
      <w:r>
        <w:tab/>
        <w:t xml:space="preserve">   Identity: </w:t>
      </w:r>
      <w:r w:rsidRPr="001D40D5">
        <w:rPr>
          <w:position w:val="-10"/>
        </w:rPr>
        <w:object w:dxaOrig="900" w:dyaOrig="320" w14:anchorId="6D201925">
          <v:shape id="_x0000_i1065" type="#_x0000_t75" style="width:46.5pt;height:15pt" o:ole="">
            <v:imagedata r:id="rId65" o:title=""/>
          </v:shape>
          <o:OLEObject Type="Embed" ProgID="Equation.3" ShapeID="_x0000_i1065" DrawAspect="Content" ObjectID="_1718714095" r:id="rId89"/>
        </w:object>
      </w:r>
      <w:r>
        <w:tab/>
      </w:r>
      <w:r>
        <w:tab/>
        <w:t xml:space="preserve">Absolute Value: </w:t>
      </w:r>
      <w:r w:rsidRPr="00DD446B">
        <w:rPr>
          <w:position w:val="-14"/>
        </w:rPr>
        <w:object w:dxaOrig="980" w:dyaOrig="400" w14:anchorId="03719C74">
          <v:shape id="_x0000_i1066" type="#_x0000_t75" style="width:50.25pt;height:21pt" o:ole="">
            <v:imagedata r:id="rId67" o:title=""/>
          </v:shape>
          <o:OLEObject Type="Embed" ProgID="Equation.3" ShapeID="_x0000_i1066" DrawAspect="Content" ObjectID="_1718714096" r:id="rId90"/>
        </w:object>
      </w:r>
      <w:r>
        <w:tab/>
      </w:r>
    </w:p>
    <w:p w14:paraId="6B0AE4C0" w14:textId="77777777" w:rsidR="00E95EAE" w:rsidRDefault="00C865D4" w:rsidP="00E95EAE">
      <w:r>
        <w:rPr>
          <w:noProof/>
        </w:rPr>
        <w:drawing>
          <wp:inline distT="0" distB="0" distL="0" distR="0" wp14:anchorId="388BB2EE" wp14:editId="191B3823">
            <wp:extent cx="1622885" cy="1600200"/>
            <wp:effectExtent l="0" t="0" r="0" b="0"/>
            <wp:docPr id="101" name="Picture 101" descr="A horizontal line at y=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A horizontal line at y=2"/>
                    <pic:cNvPicPr/>
                  </pic:nvPicPr>
                  <pic:blipFill rotWithShape="1">
                    <a:blip r:embed="rId91">
                      <a:extLst>
                        <a:ext uri="{28A0092B-C50C-407E-A947-70E740481C1C}">
                          <a14:useLocalDpi xmlns:a14="http://schemas.microsoft.com/office/drawing/2010/main" val="0"/>
                        </a:ext>
                      </a:extLst>
                    </a:blip>
                    <a:srcRect b="2246"/>
                    <a:stretch/>
                  </pic:blipFill>
                  <pic:spPr bwMode="auto">
                    <a:xfrm>
                      <a:off x="0" y="0"/>
                      <a:ext cx="1622885" cy="1600200"/>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ve="http://schemas.openxmlformats.org/markup-compatibility/2006"/>
                      </a:ext>
                    </a:extLst>
                  </pic:spPr>
                </pic:pic>
              </a:graphicData>
            </a:graphic>
          </wp:inline>
        </w:drawing>
      </w:r>
      <w:r w:rsidR="00E95EAE">
        <w:tab/>
      </w:r>
      <w:bookmarkStart w:id="6" w:name="_Hlk481683299"/>
      <w:r w:rsidR="00DE77E8">
        <w:rPr>
          <w:noProof/>
        </w:rPr>
        <w:drawing>
          <wp:inline distT="0" distB="0" distL="0" distR="0" wp14:anchorId="067A255D" wp14:editId="33A5C62A">
            <wp:extent cx="1567543" cy="1600200"/>
            <wp:effectExtent l="0" t="0" r="0" b="0"/>
            <wp:docPr id="102" name="Picture 102" descr="An increasing straight line passing through negative 1 comma negative 1, 0 comma 0 and 1 comm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An increasing straight line passing through negative 1 comma negative 1, 0 comma 0 and 1 comma 1"/>
                    <pic:cNvPicPr/>
                  </pic:nvPicPr>
                  <pic:blipFill>
                    <a:blip r:embed="rId92">
                      <a:extLst>
                        <a:ext uri="{28A0092B-C50C-407E-A947-70E740481C1C}">
                          <a14:useLocalDpi xmlns:a14="http://schemas.microsoft.com/office/drawing/2010/main" val="0"/>
                        </a:ext>
                      </a:extLst>
                    </a:blip>
                    <a:stretch>
                      <a:fillRect/>
                    </a:stretch>
                  </pic:blipFill>
                  <pic:spPr>
                    <a:xfrm>
                      <a:off x="0" y="0"/>
                      <a:ext cx="1567543" cy="1600200"/>
                    </a:xfrm>
                    <a:prstGeom prst="rect">
                      <a:avLst/>
                    </a:prstGeom>
                  </pic:spPr>
                </pic:pic>
              </a:graphicData>
            </a:graphic>
          </wp:inline>
        </w:drawing>
      </w:r>
      <w:r w:rsidR="00E95EAE">
        <w:tab/>
      </w:r>
      <w:r w:rsidR="00DE77E8">
        <w:rPr>
          <w:noProof/>
        </w:rPr>
        <w:drawing>
          <wp:inline distT="0" distB="0" distL="0" distR="0" wp14:anchorId="44EF0E5E" wp14:editId="6EF6E480">
            <wp:extent cx="1614025" cy="1600200"/>
            <wp:effectExtent l="0" t="0" r="0" b="0"/>
            <wp:docPr id="105" name="Picture 105" descr="A V-shaped graph with point at 0 comma 0 passing through 1 comm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A V-shaped graph with point at 0 comma 0 passing through 1 comma 1"/>
                    <pic:cNvPicPr/>
                  </pic:nvPicPr>
                  <pic:blipFill>
                    <a:blip r:embed="rId93">
                      <a:extLst>
                        <a:ext uri="{28A0092B-C50C-407E-A947-70E740481C1C}">
                          <a14:useLocalDpi xmlns:a14="http://schemas.microsoft.com/office/drawing/2010/main" val="0"/>
                        </a:ext>
                      </a:extLst>
                    </a:blip>
                    <a:stretch>
                      <a:fillRect/>
                    </a:stretch>
                  </pic:blipFill>
                  <pic:spPr>
                    <a:xfrm>
                      <a:off x="0" y="0"/>
                      <a:ext cx="1614025" cy="1600200"/>
                    </a:xfrm>
                    <a:prstGeom prst="rect">
                      <a:avLst/>
                    </a:prstGeom>
                  </pic:spPr>
                </pic:pic>
              </a:graphicData>
            </a:graphic>
          </wp:inline>
        </w:drawing>
      </w:r>
    </w:p>
    <w:p w14:paraId="1BF67743" w14:textId="77777777" w:rsidR="00E95EAE" w:rsidRDefault="00E95EAE" w:rsidP="00E95EAE"/>
    <w:p w14:paraId="594A1330" w14:textId="77777777" w:rsidR="00E95EAE" w:rsidRDefault="00E95EAE" w:rsidP="00E95EAE">
      <w:r>
        <w:t xml:space="preserve">Quadratic: </w:t>
      </w:r>
      <w:r w:rsidRPr="00DD446B">
        <w:rPr>
          <w:position w:val="-10"/>
        </w:rPr>
        <w:object w:dxaOrig="999" w:dyaOrig="360" w14:anchorId="01FC3268">
          <v:shape id="_x0000_i1067" type="#_x0000_t75" style="width:50.25pt;height:18.75pt" o:ole="">
            <v:imagedata r:id="rId69" o:title=""/>
          </v:shape>
          <o:OLEObject Type="Embed" ProgID="Equation.3" ShapeID="_x0000_i1067" DrawAspect="Content" ObjectID="_1718714097" r:id="rId94"/>
        </w:object>
      </w:r>
      <w:r>
        <w:tab/>
      </w:r>
      <w:r>
        <w:tab/>
        <w:t>Cubic:</w:t>
      </w:r>
      <w:r>
        <w:tab/>
      </w:r>
      <w:r w:rsidRPr="00DD446B">
        <w:rPr>
          <w:position w:val="-10"/>
        </w:rPr>
        <w:object w:dxaOrig="999" w:dyaOrig="360" w14:anchorId="43266C70">
          <v:shape id="_x0000_i1068" type="#_x0000_t75" style="width:50.25pt;height:18.75pt" o:ole="">
            <v:imagedata r:id="rId71" o:title=""/>
          </v:shape>
          <o:OLEObject Type="Embed" ProgID="Equation.3" ShapeID="_x0000_i1068" DrawAspect="Content" ObjectID="_1718714098" r:id="rId95"/>
        </w:object>
      </w:r>
      <w:r>
        <w:tab/>
      </w:r>
      <w:r>
        <w:tab/>
        <w:t xml:space="preserve">Square root: </w:t>
      </w:r>
      <w:r w:rsidRPr="000264CC">
        <w:rPr>
          <w:position w:val="-10"/>
        </w:rPr>
        <w:object w:dxaOrig="1080" w:dyaOrig="380" w14:anchorId="341AE86C">
          <v:shape id="_x0000_i1069" type="#_x0000_t75" style="width:54pt;height:19.5pt" o:ole="">
            <v:imagedata r:id="rId96" o:title=""/>
          </v:shape>
          <o:OLEObject Type="Embed" ProgID="Equation.3" ShapeID="_x0000_i1069" DrawAspect="Content" ObjectID="_1718714099" r:id="rId97"/>
        </w:object>
      </w:r>
    </w:p>
    <w:p w14:paraId="09CF0E14" w14:textId="77777777" w:rsidR="00E95EAE" w:rsidRDefault="00E95EAE" w:rsidP="00E95EAE"/>
    <w:p w14:paraId="675BCF7C" w14:textId="77777777" w:rsidR="00E95EAE" w:rsidRDefault="00F12EA7" w:rsidP="00E95EAE">
      <w:r>
        <w:rPr>
          <w:noProof/>
        </w:rPr>
        <w:drawing>
          <wp:inline distT="0" distB="0" distL="0" distR="0" wp14:anchorId="075338A7" wp14:editId="39FFBD02">
            <wp:extent cx="1569856" cy="1600200"/>
            <wp:effectExtent l="0" t="0" r="0" b="0"/>
            <wp:docPr id="106" name="Picture 106" descr="A U-shaped graph decreasing to 0 comma 0 then increasing, passing through 1 comm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A U-shaped graph decreasing to 0 comma 0 then increasing, passing through 1 comma 1"/>
                    <pic:cNvPicPr/>
                  </pic:nvPicPr>
                  <pic:blipFill>
                    <a:blip r:embed="rId98">
                      <a:extLst>
                        <a:ext uri="{28A0092B-C50C-407E-A947-70E740481C1C}">
                          <a14:useLocalDpi xmlns:a14="http://schemas.microsoft.com/office/drawing/2010/main" val="0"/>
                        </a:ext>
                      </a:extLst>
                    </a:blip>
                    <a:stretch>
                      <a:fillRect/>
                    </a:stretch>
                  </pic:blipFill>
                  <pic:spPr>
                    <a:xfrm>
                      <a:off x="0" y="0"/>
                      <a:ext cx="1569856" cy="1600200"/>
                    </a:xfrm>
                    <a:prstGeom prst="rect">
                      <a:avLst/>
                    </a:prstGeom>
                  </pic:spPr>
                </pic:pic>
              </a:graphicData>
            </a:graphic>
          </wp:inline>
        </w:drawing>
      </w:r>
      <w:r w:rsidR="00E95EAE">
        <w:tab/>
      </w:r>
      <w:r w:rsidR="008C117A">
        <w:rPr>
          <w:noProof/>
        </w:rPr>
        <w:drawing>
          <wp:inline distT="0" distB="0" distL="0" distR="0" wp14:anchorId="079C6370" wp14:editId="584BC97F">
            <wp:extent cx="1570035" cy="1600200"/>
            <wp:effectExtent l="0" t="0" r="0" b="0"/>
            <wp:docPr id="109" name="Picture 109" descr="A graph that increases quickly, then flattens out at the origin, then increases quickly ag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A graph that increases quickly, then flattens out at the origin, then increases quickly again"/>
                    <pic:cNvPicPr/>
                  </pic:nvPicPr>
                  <pic:blipFill>
                    <a:blip r:embed="rId99">
                      <a:extLst>
                        <a:ext uri="{28A0092B-C50C-407E-A947-70E740481C1C}">
                          <a14:useLocalDpi xmlns:a14="http://schemas.microsoft.com/office/drawing/2010/main" val="0"/>
                        </a:ext>
                      </a:extLst>
                    </a:blip>
                    <a:stretch>
                      <a:fillRect/>
                    </a:stretch>
                  </pic:blipFill>
                  <pic:spPr>
                    <a:xfrm>
                      <a:off x="0" y="0"/>
                      <a:ext cx="1570035" cy="1600200"/>
                    </a:xfrm>
                    <a:prstGeom prst="rect">
                      <a:avLst/>
                    </a:prstGeom>
                  </pic:spPr>
                </pic:pic>
              </a:graphicData>
            </a:graphic>
          </wp:inline>
        </w:drawing>
      </w:r>
      <w:r w:rsidR="008C117A">
        <w:tab/>
      </w:r>
      <w:r w:rsidR="00BB4480">
        <w:rPr>
          <w:noProof/>
        </w:rPr>
        <w:drawing>
          <wp:inline distT="0" distB="0" distL="0" distR="0" wp14:anchorId="2405E1EB" wp14:editId="3520125B">
            <wp:extent cx="1580805" cy="1600200"/>
            <wp:effectExtent l="0" t="0" r="0" b="0"/>
            <wp:docPr id="107" name="Picture 107" descr="Starts at the origin, flattens out as it increases. Passes through 1 comma 1, 4 comma 2, and 9 comma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Starts at the origin, flattens out as it increases. Passes through 1 comma 1, 4 comma 2, and 9 comma 3"/>
                    <pic:cNvPicPr/>
                  </pic:nvPicPr>
                  <pic:blipFill>
                    <a:blip r:embed="rId100">
                      <a:extLst>
                        <a:ext uri="{28A0092B-C50C-407E-A947-70E740481C1C}">
                          <a14:useLocalDpi xmlns:a14="http://schemas.microsoft.com/office/drawing/2010/main" val="0"/>
                        </a:ext>
                      </a:extLst>
                    </a:blip>
                    <a:stretch>
                      <a:fillRect/>
                    </a:stretch>
                  </pic:blipFill>
                  <pic:spPr>
                    <a:xfrm>
                      <a:off x="0" y="0"/>
                      <a:ext cx="1580805" cy="1600200"/>
                    </a:xfrm>
                    <a:prstGeom prst="rect">
                      <a:avLst/>
                    </a:prstGeom>
                  </pic:spPr>
                </pic:pic>
              </a:graphicData>
            </a:graphic>
          </wp:inline>
        </w:drawing>
      </w:r>
      <w:r w:rsidR="00E95EAE">
        <w:tab/>
      </w:r>
    </w:p>
    <w:p w14:paraId="4833A70E" w14:textId="77777777" w:rsidR="00E95EAE" w:rsidRDefault="00E95EAE" w:rsidP="00E95EAE"/>
    <w:p w14:paraId="009CAA38" w14:textId="77777777" w:rsidR="00E95EAE" w:rsidRDefault="00E95EAE" w:rsidP="00E95EAE"/>
    <w:p w14:paraId="153AC990" w14:textId="77777777" w:rsidR="00A6460B" w:rsidRDefault="00A6460B" w:rsidP="00E95EAE"/>
    <w:p w14:paraId="0B535B08" w14:textId="27D8B8B1" w:rsidR="00E95EAE" w:rsidRDefault="00E95EAE" w:rsidP="00E95EAE">
      <w:r>
        <w:t xml:space="preserve">Cube root: </w:t>
      </w:r>
      <w:r w:rsidRPr="000264CC">
        <w:rPr>
          <w:position w:val="-10"/>
        </w:rPr>
        <w:object w:dxaOrig="1080" w:dyaOrig="380" w14:anchorId="1B47B0C0">
          <v:shape id="_x0000_i1070" type="#_x0000_t75" style="width:54pt;height:19.5pt" o:ole="">
            <v:imagedata r:id="rId79" o:title=""/>
          </v:shape>
          <o:OLEObject Type="Embed" ProgID="Equation.3" ShapeID="_x0000_i1070" DrawAspect="Content" ObjectID="_1718714100" r:id="rId101"/>
        </w:object>
      </w:r>
      <w:r>
        <w:tab/>
        <w:t xml:space="preserve">Reciprocal: </w:t>
      </w:r>
      <w:r w:rsidRPr="000264CC">
        <w:rPr>
          <w:position w:val="-24"/>
        </w:rPr>
        <w:object w:dxaOrig="940" w:dyaOrig="620" w14:anchorId="28547C09">
          <v:shape id="_x0000_i1071" type="#_x0000_t75" style="width:46.5pt;height:31.5pt" o:ole="">
            <v:imagedata r:id="rId73" o:title=""/>
          </v:shape>
          <o:OLEObject Type="Embed" ProgID="Equation.3" ShapeID="_x0000_i1071" DrawAspect="Content" ObjectID="_1718714101" r:id="rId102"/>
        </w:object>
      </w:r>
      <w:r>
        <w:tab/>
        <w:t xml:space="preserve">         Reciprocal squared: </w:t>
      </w:r>
      <w:r w:rsidRPr="000264CC">
        <w:rPr>
          <w:position w:val="-24"/>
        </w:rPr>
        <w:object w:dxaOrig="1040" w:dyaOrig="620" w14:anchorId="4C272748">
          <v:shape id="_x0000_i1072" type="#_x0000_t75" style="width:51pt;height:31.5pt" o:ole="">
            <v:imagedata r:id="rId75" o:title=""/>
          </v:shape>
          <o:OLEObject Type="Embed" ProgID="Equation.3" ShapeID="_x0000_i1072" DrawAspect="Content" ObjectID="_1718714102" r:id="rId103"/>
        </w:object>
      </w:r>
      <w:r>
        <w:tab/>
      </w:r>
    </w:p>
    <w:p w14:paraId="17D7E5FD" w14:textId="77777777" w:rsidR="00E95EAE" w:rsidRPr="00E14563" w:rsidRDefault="00F04E9A" w:rsidP="00E95EAE">
      <w:r>
        <w:rPr>
          <w:noProof/>
        </w:rPr>
        <w:drawing>
          <wp:inline distT="0" distB="0" distL="0" distR="0" wp14:anchorId="151ACFF9" wp14:editId="40B7108B">
            <wp:extent cx="1588981" cy="1600200"/>
            <wp:effectExtent l="0" t="0" r="0" b="0"/>
            <wp:docPr id="110" name="Picture 110" descr="An increasing concave up curve that passes through negative 8 comma negative 2, negative 1 comma negative 1,0 comma 0 and changes to concave down at 0 comma 0 and goes through the point 1 comma and 8 comma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An increasing concave up curve that passes through negative 8 comma negative 2, negative 1 comma negative 1,0 comma 0 and changes to concave down at 0 comma 0 and goes through the point 1 comma and 8 comma 2"/>
                    <pic:cNvPicPr/>
                  </pic:nvPicPr>
                  <pic:blipFill>
                    <a:blip r:embed="rId104">
                      <a:extLst>
                        <a:ext uri="{28A0092B-C50C-407E-A947-70E740481C1C}">
                          <a14:useLocalDpi xmlns:a14="http://schemas.microsoft.com/office/drawing/2010/main" val="0"/>
                        </a:ext>
                      </a:extLst>
                    </a:blip>
                    <a:stretch>
                      <a:fillRect/>
                    </a:stretch>
                  </pic:blipFill>
                  <pic:spPr>
                    <a:xfrm>
                      <a:off x="0" y="0"/>
                      <a:ext cx="1588981" cy="1600200"/>
                    </a:xfrm>
                    <a:prstGeom prst="rect">
                      <a:avLst/>
                    </a:prstGeom>
                  </pic:spPr>
                </pic:pic>
              </a:graphicData>
            </a:graphic>
          </wp:inline>
        </w:drawing>
      </w:r>
      <w:r w:rsidR="00E95EAE">
        <w:tab/>
      </w:r>
      <w:r w:rsidR="00A0101E">
        <w:rPr>
          <w:noProof/>
        </w:rPr>
        <w:drawing>
          <wp:inline distT="0" distB="0" distL="0" distR="0" wp14:anchorId="3787B6AB" wp14:editId="4F7DE109">
            <wp:extent cx="1551361" cy="1600200"/>
            <wp:effectExtent l="0" t="0" r="0" b="0"/>
            <wp:docPr id="111" name="Picture 111" descr="From the left the graph starts out flat just below 0. As x increases, y decreases slowly at first then more rapidly. As x approaches 0 from the left, the graph decreases rapidly out of the window.  Immediately past 0, the graph decreases rapidly from above the window, decreasing quickly and first then more slowly.  As x increases to the right, the graph flattens, approaching 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From the left the graph starts out flat just below 0. As x increases, y decreases slowly at first then more rapidly. As x approaches 0 from the left, the graph decreases rapidly out of the window.  Immediately past 0, the graph decreases rapidly from above the window, decreasing quickly and first then more slowly.  As x increases to the right, the graph flattens, approaching 0."/>
                    <pic:cNvPicPr/>
                  </pic:nvPicPr>
                  <pic:blipFill>
                    <a:blip r:embed="rId105">
                      <a:extLst>
                        <a:ext uri="{28A0092B-C50C-407E-A947-70E740481C1C}">
                          <a14:useLocalDpi xmlns:a14="http://schemas.microsoft.com/office/drawing/2010/main" val="0"/>
                        </a:ext>
                      </a:extLst>
                    </a:blip>
                    <a:stretch>
                      <a:fillRect/>
                    </a:stretch>
                  </pic:blipFill>
                  <pic:spPr>
                    <a:xfrm>
                      <a:off x="0" y="0"/>
                      <a:ext cx="1551361" cy="1600200"/>
                    </a:xfrm>
                    <a:prstGeom prst="rect">
                      <a:avLst/>
                    </a:prstGeom>
                  </pic:spPr>
                </pic:pic>
              </a:graphicData>
            </a:graphic>
          </wp:inline>
        </w:drawing>
      </w:r>
      <w:r w:rsidR="00E95EAE">
        <w:tab/>
      </w:r>
      <w:r w:rsidR="00466501">
        <w:rPr>
          <w:noProof/>
        </w:rPr>
        <w:drawing>
          <wp:inline distT="0" distB="0" distL="0" distR="0" wp14:anchorId="420AD5AE" wp14:editId="45EBAF3F">
            <wp:extent cx="1596505" cy="1600200"/>
            <wp:effectExtent l="0" t="0" r="0" b="0"/>
            <wp:docPr id="113" name="Picture 113" descr="From the left the graph starts out flat just below 0. As x increases, y increases slowly at first then more rapidly. As x approaches 0 from the left, the graph increases rapidly out of the window.  Immediately past 0, the graph decreases rapidly from above the window, decreasing quickly and first then more slowly.  As x increases to the right, the graph flattens, approaching 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From the left the graph starts out flat just below 0. As x increases, y increases slowly at first then more rapidly. As x approaches 0 from the left, the graph increases rapidly out of the window.  Immediately past 0, the graph decreases rapidly from above the window, decreasing quickly and first then more slowly.  As x increases to the right, the graph flattens, approaching 0."/>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596505" cy="1600200"/>
                    </a:xfrm>
                    <a:prstGeom prst="rect">
                      <a:avLst/>
                    </a:prstGeom>
                    <a:noFill/>
                    <a:ln>
                      <a:noFill/>
                    </a:ln>
                  </pic:spPr>
                </pic:pic>
              </a:graphicData>
            </a:graphic>
          </wp:inline>
        </w:drawing>
      </w:r>
    </w:p>
    <w:bookmarkEnd w:id="6"/>
    <w:p w14:paraId="509ECCD9" w14:textId="77777777" w:rsidR="00E95EAE" w:rsidRDefault="00E95EAE" w:rsidP="00E95EAE"/>
    <w:p w14:paraId="77259049" w14:textId="77777777" w:rsidR="004B642B" w:rsidRDefault="004B642B">
      <w:r>
        <w:br w:type="page"/>
      </w:r>
    </w:p>
    <w:p w14:paraId="771D34CE" w14:textId="77777777" w:rsidR="00E95EAE" w:rsidRDefault="00E95EAE" w:rsidP="00E95EAE"/>
    <w:p w14:paraId="367FBF71" w14:textId="77777777" w:rsidR="00E95EAE" w:rsidRPr="00497D18" w:rsidRDefault="00E95EAE" w:rsidP="00E95EAE">
      <w:pPr>
        <w:pStyle w:val="DefinitionHeader"/>
      </w:pPr>
      <w:r>
        <w:t>Important Topics of this Section</w:t>
      </w:r>
    </w:p>
    <w:p w14:paraId="5DE02E96" w14:textId="77777777" w:rsidR="00E95EAE" w:rsidRDefault="00E95EAE" w:rsidP="00E95EAE">
      <w:pPr>
        <w:pStyle w:val="Definition"/>
      </w:pPr>
      <w:r>
        <w:t>Definition of a function</w:t>
      </w:r>
    </w:p>
    <w:p w14:paraId="7C6816D7" w14:textId="77777777" w:rsidR="00E95EAE" w:rsidRDefault="00E95EAE" w:rsidP="00E95EAE">
      <w:pPr>
        <w:pStyle w:val="Definition"/>
      </w:pPr>
      <w:r>
        <w:t>Input (independent variable)</w:t>
      </w:r>
    </w:p>
    <w:p w14:paraId="40413AF4" w14:textId="77777777" w:rsidR="00E95EAE" w:rsidRDefault="00E95EAE" w:rsidP="00E95EAE">
      <w:pPr>
        <w:pStyle w:val="Definition"/>
      </w:pPr>
      <w:r>
        <w:t>Output (dependent variable)</w:t>
      </w:r>
    </w:p>
    <w:p w14:paraId="217F7E6E" w14:textId="77777777" w:rsidR="00E95EAE" w:rsidRDefault="00E95EAE" w:rsidP="00E95EAE">
      <w:pPr>
        <w:pStyle w:val="Definition"/>
      </w:pPr>
      <w:r>
        <w:t>Definition of a one-to-one function</w:t>
      </w:r>
    </w:p>
    <w:p w14:paraId="332208FE" w14:textId="77777777" w:rsidR="00E95EAE" w:rsidRDefault="00E95EAE" w:rsidP="00E95EAE">
      <w:pPr>
        <w:pStyle w:val="Definition"/>
      </w:pPr>
      <w:r>
        <w:t>Function notation</w:t>
      </w:r>
    </w:p>
    <w:p w14:paraId="3BBFD99B" w14:textId="77777777" w:rsidR="00E95EAE" w:rsidRDefault="00E95EAE" w:rsidP="00E95EAE">
      <w:pPr>
        <w:pStyle w:val="Definition"/>
      </w:pPr>
      <w:r>
        <w:t>Descriptive variables</w:t>
      </w:r>
    </w:p>
    <w:p w14:paraId="4A0BE746" w14:textId="77777777" w:rsidR="00E95EAE" w:rsidRDefault="00E95EAE" w:rsidP="00E95EAE">
      <w:pPr>
        <w:pStyle w:val="Definition"/>
      </w:pPr>
      <w:r>
        <w:t>Functions in words, tables, graphs &amp; formulas</w:t>
      </w:r>
    </w:p>
    <w:p w14:paraId="45B44BB6" w14:textId="77777777" w:rsidR="00E95EAE" w:rsidRDefault="00E95EAE" w:rsidP="00E95EAE">
      <w:pPr>
        <w:pStyle w:val="Definition"/>
      </w:pPr>
      <w:r>
        <w:t>Vertical line test</w:t>
      </w:r>
    </w:p>
    <w:p w14:paraId="30C95272" w14:textId="77777777" w:rsidR="00E95EAE" w:rsidRDefault="00E95EAE" w:rsidP="00E95EAE">
      <w:pPr>
        <w:pStyle w:val="Definition"/>
      </w:pPr>
      <w:r>
        <w:t>Horizontal line test</w:t>
      </w:r>
    </w:p>
    <w:p w14:paraId="366CA446" w14:textId="77777777" w:rsidR="00E95EAE" w:rsidRDefault="00E95EAE" w:rsidP="00E95EAE">
      <w:pPr>
        <w:pStyle w:val="Definition"/>
      </w:pPr>
      <w:r>
        <w:t>Evaluating a function at a specific input value</w:t>
      </w:r>
    </w:p>
    <w:p w14:paraId="00E6E880" w14:textId="77777777" w:rsidR="00E95EAE" w:rsidRDefault="00E95EAE" w:rsidP="00E95EAE">
      <w:pPr>
        <w:pStyle w:val="Definition"/>
      </w:pPr>
      <w:r>
        <w:t>Solving a function given a specific output value</w:t>
      </w:r>
    </w:p>
    <w:p w14:paraId="35722C86" w14:textId="77777777" w:rsidR="00E95EAE" w:rsidRDefault="00E95EAE" w:rsidP="00E95EAE">
      <w:pPr>
        <w:pStyle w:val="Definition"/>
      </w:pPr>
      <w:r>
        <w:t>Toolkit Functions</w:t>
      </w:r>
    </w:p>
    <w:p w14:paraId="7822E918" w14:textId="77777777" w:rsidR="00E95EAE" w:rsidRDefault="00E95EAE" w:rsidP="00E95EAE"/>
    <w:p w14:paraId="6E552FE8" w14:textId="77777777" w:rsidR="00E95EAE" w:rsidRPr="003C01CE" w:rsidRDefault="00E95EAE" w:rsidP="00E95EAE"/>
    <w:p w14:paraId="551BD097" w14:textId="77777777" w:rsidR="00E95EAE" w:rsidRPr="001C44C5" w:rsidRDefault="00E95EAE" w:rsidP="00E95EAE">
      <w:pPr>
        <w:pStyle w:val="TryitNow"/>
      </w:pPr>
      <w:r>
        <w:t>Try it Now Answers</w:t>
      </w:r>
    </w:p>
    <w:p w14:paraId="271E0DB2" w14:textId="77777777" w:rsidR="00E95EAE" w:rsidRDefault="00E95EAE" w:rsidP="00B25008">
      <w:pPr>
        <w:pStyle w:val="TryitNowbody"/>
        <w:spacing w:line="360" w:lineRule="auto"/>
      </w:pPr>
      <w:r>
        <w:t>1. Yes</w:t>
      </w:r>
      <w:r w:rsidR="00B25008">
        <w:t>: for each bank account, there would be one balance associated</w:t>
      </w:r>
    </w:p>
    <w:p w14:paraId="47001B2A" w14:textId="77777777" w:rsidR="00E95EAE" w:rsidRDefault="00E95EAE" w:rsidP="00B25008">
      <w:pPr>
        <w:pStyle w:val="TryitNowbody"/>
        <w:spacing w:line="360" w:lineRule="auto"/>
      </w:pPr>
      <w:r>
        <w:t>2. No</w:t>
      </w:r>
      <w:r w:rsidR="00B25008">
        <w:t>:  there could be several bank accounts with the same balance</w:t>
      </w:r>
    </w:p>
    <w:p w14:paraId="6A1EE842" w14:textId="77777777" w:rsidR="00E95EAE" w:rsidRDefault="00E95EAE" w:rsidP="00B25008">
      <w:pPr>
        <w:pStyle w:val="TryitNowbody"/>
        <w:spacing w:line="360" w:lineRule="auto"/>
      </w:pPr>
      <w:r>
        <w:t>3. Yes</w:t>
      </w:r>
      <w:r w:rsidR="0058685C">
        <w:t xml:space="preserve"> it’s a function; No, it’s not one-to-one</w:t>
      </w:r>
      <w:r w:rsidR="00B25008">
        <w:t xml:space="preserve"> (several </w:t>
      </w:r>
      <w:proofErr w:type="spellStart"/>
      <w:r w:rsidR="00B25008">
        <w:t>percents</w:t>
      </w:r>
      <w:proofErr w:type="spellEnd"/>
      <w:r w:rsidR="00B25008">
        <w:t xml:space="preserve"> give the same letter grade)</w:t>
      </w:r>
    </w:p>
    <w:p w14:paraId="3EC10930" w14:textId="77777777" w:rsidR="00E95EAE" w:rsidRDefault="00B25008" w:rsidP="00B25008">
      <w:pPr>
        <w:pStyle w:val="TryitNowbody"/>
        <w:spacing w:line="360" w:lineRule="auto"/>
      </w:pPr>
      <w:r>
        <w:t xml:space="preserve">4. When </w:t>
      </w:r>
      <w:r w:rsidRPr="00B25008">
        <w:rPr>
          <w:i/>
        </w:rPr>
        <w:t>n</w:t>
      </w:r>
      <w:r>
        <w:t xml:space="preserve">=4, </w:t>
      </w:r>
      <w:r w:rsidR="00E95EAE" w:rsidRPr="00B25008">
        <w:rPr>
          <w:i/>
        </w:rPr>
        <w:t>Q</w:t>
      </w:r>
      <w:r w:rsidR="00E95EAE">
        <w:t>=</w:t>
      </w:r>
      <w:r w:rsidR="00E95EAE" w:rsidRPr="00374FF4">
        <w:rPr>
          <w:i/>
        </w:rPr>
        <w:t>g</w:t>
      </w:r>
      <w:r w:rsidR="00E95EAE">
        <w:t>(4)=6</w:t>
      </w:r>
    </w:p>
    <w:p w14:paraId="0E8A4EC8" w14:textId="77777777" w:rsidR="00E95EAE" w:rsidRDefault="00E95EAE" w:rsidP="00B25008">
      <w:pPr>
        <w:pStyle w:val="TryitNowbody"/>
        <w:spacing w:line="360" w:lineRule="auto"/>
      </w:pPr>
      <w:r>
        <w:t>5.</w:t>
      </w:r>
      <w:r w:rsidRPr="00374FF4">
        <w:rPr>
          <w:i/>
        </w:rPr>
        <w:t xml:space="preserve"> </w:t>
      </w:r>
      <w:r w:rsidR="00B25008">
        <w:t xml:space="preserve">There are two points where the output is 1:  </w:t>
      </w:r>
      <w:r w:rsidRPr="00B25008">
        <w:rPr>
          <w:i/>
        </w:rPr>
        <w:t>x</w:t>
      </w:r>
      <w:r>
        <w:t xml:space="preserve"> = 0 or </w:t>
      </w:r>
      <w:r w:rsidRPr="00374FF4">
        <w:rPr>
          <w:i/>
        </w:rPr>
        <w:t>x</w:t>
      </w:r>
      <w:r>
        <w:t xml:space="preserve"> = 2</w:t>
      </w:r>
    </w:p>
    <w:p w14:paraId="6AFD080D" w14:textId="77777777" w:rsidR="00E95EAE" w:rsidRDefault="00E95EAE" w:rsidP="00B25008">
      <w:pPr>
        <w:pStyle w:val="TryitNowbody"/>
        <w:spacing w:line="360" w:lineRule="auto"/>
        <w:ind w:left="270" w:hanging="270"/>
      </w:pPr>
      <w:r>
        <w:t xml:space="preserve">6. a. </w:t>
      </w:r>
      <w:r w:rsidR="00B25008" w:rsidRPr="002B4B56">
        <w:rPr>
          <w:position w:val="-10"/>
        </w:rPr>
        <w:object w:dxaOrig="1700" w:dyaOrig="380" w14:anchorId="02293129">
          <v:shape id="_x0000_i1073" type="#_x0000_t75" style="width:85.5pt;height:19.5pt" o:ole="">
            <v:imagedata r:id="rId107" o:title=""/>
          </v:shape>
          <o:OLEObject Type="Embed" ProgID="Equation.3" ShapeID="_x0000_i1073" DrawAspect="Content" ObjectID="_1718714103" r:id="rId108"/>
        </w:object>
      </w:r>
      <w:r w:rsidR="00B25008">
        <w:br/>
      </w:r>
      <w:r>
        <w:t xml:space="preserve">b. </w:t>
      </w:r>
      <w:r w:rsidR="00B25008" w:rsidRPr="00B25008">
        <w:rPr>
          <w:position w:val="-8"/>
        </w:rPr>
        <w:object w:dxaOrig="1140" w:dyaOrig="360" w14:anchorId="014FA154">
          <v:shape id="_x0000_i1074" type="#_x0000_t75" style="width:57pt;height:18.75pt" o:ole="">
            <v:imagedata r:id="rId109" o:title=""/>
          </v:shape>
          <o:OLEObject Type="Embed" ProgID="Equation.3" ShapeID="_x0000_i1074" DrawAspect="Content" ObjectID="_1718714104" r:id="rId110"/>
        </w:object>
      </w:r>
      <w:r w:rsidR="00B25008">
        <w:t xml:space="preserve">.  Square both sides to get </w:t>
      </w:r>
      <w:r w:rsidR="00B25008" w:rsidRPr="00B25008">
        <w:rPr>
          <w:position w:val="-6"/>
        </w:rPr>
        <w:object w:dxaOrig="960" w:dyaOrig="279" w14:anchorId="66ECC62B">
          <v:shape id="_x0000_i1075" type="#_x0000_t75" style="width:47.25pt;height:13.5pt" o:ole="">
            <v:imagedata r:id="rId111" o:title=""/>
          </v:shape>
          <o:OLEObject Type="Embed" ProgID="Equation.3" ShapeID="_x0000_i1075" DrawAspect="Content" ObjectID="_1718714105" r:id="rId112"/>
        </w:object>
      </w:r>
      <w:r w:rsidR="00B25008">
        <w:t xml:space="preserve">.  </w:t>
      </w:r>
      <w:r w:rsidRPr="005161A4">
        <w:rPr>
          <w:i/>
        </w:rPr>
        <w:t>m</w:t>
      </w:r>
      <w:r>
        <w:t xml:space="preserve"> = 8</w:t>
      </w:r>
    </w:p>
    <w:p w14:paraId="082AB9CF" w14:textId="77777777" w:rsidR="00A6460B" w:rsidRDefault="00A6460B" w:rsidP="00A6460B"/>
    <w:p w14:paraId="6A270101" w14:textId="77777777" w:rsidR="00A6460B" w:rsidRDefault="00A6460B" w:rsidP="00E95EAE">
      <w:pPr>
        <w:pStyle w:val="Heading2"/>
        <w:sectPr w:rsidR="00A6460B" w:rsidSect="00A95173">
          <w:headerReference w:type="even" r:id="rId113"/>
          <w:headerReference w:type="default" r:id="rId114"/>
          <w:footerReference w:type="even" r:id="rId115"/>
          <w:footerReference w:type="default" r:id="rId116"/>
          <w:headerReference w:type="first" r:id="rId117"/>
          <w:footerReference w:type="first" r:id="rId118"/>
          <w:pgSz w:w="12240" w:h="15840" w:code="1"/>
          <w:pgMar w:top="1440" w:right="1440" w:bottom="1440" w:left="1440" w:header="720" w:footer="720" w:gutter="720"/>
          <w:cols w:space="720"/>
          <w:titlePg/>
          <w:docGrid w:linePitch="360"/>
        </w:sectPr>
      </w:pPr>
      <w:bookmarkStart w:id="7" w:name="_Toc299028285"/>
    </w:p>
    <w:p w14:paraId="755E7627" w14:textId="77777777" w:rsidR="00E95EAE" w:rsidRDefault="00E95EAE" w:rsidP="00E95EAE">
      <w:pPr>
        <w:pStyle w:val="Heading2"/>
      </w:pPr>
      <w:r>
        <w:lastRenderedPageBreak/>
        <w:t>Section 1.1 Exercises</w:t>
      </w:r>
      <w:bookmarkEnd w:id="7"/>
    </w:p>
    <w:p w14:paraId="43E79A7F" w14:textId="77777777" w:rsidR="00E95EAE" w:rsidRDefault="00E95EAE" w:rsidP="00E95EAE"/>
    <w:p w14:paraId="271EDC5F" w14:textId="77777777" w:rsidR="00E95EAE" w:rsidRDefault="00E95EAE" w:rsidP="00F62BB1">
      <w:pPr>
        <w:pStyle w:val="ListParagraph"/>
        <w:numPr>
          <w:ilvl w:val="0"/>
          <w:numId w:val="3"/>
        </w:numPr>
      </w:pPr>
      <w:r w:rsidRPr="00810DB3">
        <w:t xml:space="preserve">The amount of garbage, </w:t>
      </w:r>
      <w:r w:rsidRPr="00CD1962">
        <w:rPr>
          <w:i/>
          <w:iCs/>
        </w:rPr>
        <w:t>G</w:t>
      </w:r>
      <w:r w:rsidRPr="00CD1962">
        <w:rPr>
          <w:iCs/>
        </w:rPr>
        <w:t>,</w:t>
      </w:r>
      <w:r w:rsidRPr="00810DB3">
        <w:t xml:space="preserve"> produced by a city with population </w:t>
      </w:r>
      <w:r w:rsidRPr="00CD1962">
        <w:rPr>
          <w:i/>
          <w:iCs/>
        </w:rPr>
        <w:t>p</w:t>
      </w:r>
      <w:r w:rsidRPr="00810DB3">
        <w:t xml:space="preserve"> is given by </w:t>
      </w:r>
      <w:r w:rsidRPr="00973AD4">
        <w:rPr>
          <w:position w:val="-10"/>
        </w:rPr>
        <w:object w:dxaOrig="940" w:dyaOrig="320" w14:anchorId="247B485E">
          <v:shape id="_x0000_i1076" type="#_x0000_t75" style="width:47.25pt;height:15pt" o:ole="">
            <v:imagedata r:id="rId119" o:title=""/>
          </v:shape>
          <o:OLEObject Type="Embed" ProgID="Equation.3" ShapeID="_x0000_i1076" DrawAspect="Content" ObjectID="_1718714106" r:id="rId120"/>
        </w:object>
      </w:r>
      <w:r w:rsidRPr="00810DB3">
        <w:t xml:space="preserve">. </w:t>
      </w:r>
      <w:r w:rsidRPr="00CD1962">
        <w:rPr>
          <w:i/>
          <w:iCs/>
        </w:rPr>
        <w:t>G</w:t>
      </w:r>
      <w:r w:rsidRPr="00810DB3">
        <w:t xml:space="preserve"> is measured in tons per week, and </w:t>
      </w:r>
      <w:r w:rsidRPr="00CD1962">
        <w:rPr>
          <w:i/>
          <w:iCs/>
        </w:rPr>
        <w:t>p</w:t>
      </w:r>
      <w:r w:rsidRPr="00810DB3">
        <w:t xml:space="preserve"> is measured in thousands of people.</w:t>
      </w:r>
      <w:r>
        <w:t xml:space="preserve">  </w:t>
      </w:r>
    </w:p>
    <w:p w14:paraId="65F8E101" w14:textId="77777777" w:rsidR="00E95EAE" w:rsidRPr="00182282" w:rsidRDefault="00E95EAE" w:rsidP="00F62BB1">
      <w:pPr>
        <w:pStyle w:val="ListParagraph"/>
        <w:numPr>
          <w:ilvl w:val="1"/>
          <w:numId w:val="3"/>
        </w:numPr>
      </w:pPr>
      <w:r w:rsidRPr="00810DB3">
        <w:t xml:space="preserve">The town of Tola has a population of 40,000 and produces 13 tons of garbage each week. Express this information in terms of the function </w:t>
      </w:r>
      <w:r w:rsidRPr="00CD1962">
        <w:rPr>
          <w:i/>
          <w:iCs/>
        </w:rPr>
        <w:t>f</w:t>
      </w:r>
      <w:r w:rsidRPr="00CD1962">
        <w:rPr>
          <w:iCs/>
        </w:rPr>
        <w:t>.</w:t>
      </w:r>
    </w:p>
    <w:p w14:paraId="17DCE1EC" w14:textId="77777777" w:rsidR="00E95EAE" w:rsidRPr="00182282" w:rsidRDefault="00E95EAE" w:rsidP="00F62BB1">
      <w:pPr>
        <w:pStyle w:val="ListParagraph"/>
        <w:numPr>
          <w:ilvl w:val="1"/>
          <w:numId w:val="3"/>
        </w:numPr>
      </w:pPr>
      <w:r>
        <w:rPr>
          <w:iCs/>
        </w:rPr>
        <w:t xml:space="preserve">Explain the meaning of the statement </w:t>
      </w:r>
      <w:r w:rsidRPr="00973AD4">
        <w:rPr>
          <w:position w:val="-14"/>
        </w:rPr>
        <w:object w:dxaOrig="920" w:dyaOrig="400" w14:anchorId="28940256">
          <v:shape id="_x0000_i1077" type="#_x0000_t75" style="width:46.5pt;height:19.5pt" o:ole="">
            <v:imagedata r:id="rId121" o:title=""/>
          </v:shape>
          <o:OLEObject Type="Embed" ProgID="Equation.3" ShapeID="_x0000_i1077" DrawAspect="Content" ObjectID="_1718714107" r:id="rId122"/>
        </w:object>
      </w:r>
      <w:r>
        <w:t>.</w:t>
      </w:r>
    </w:p>
    <w:p w14:paraId="0FD3C632" w14:textId="77777777" w:rsidR="00E95EAE" w:rsidRPr="00810DB3" w:rsidRDefault="00E95EAE" w:rsidP="00E95EAE">
      <w:pPr>
        <w:pStyle w:val="ListParagraph"/>
        <w:ind w:left="1080"/>
      </w:pPr>
    </w:p>
    <w:p w14:paraId="4A672D20" w14:textId="77777777" w:rsidR="00E95EAE" w:rsidRPr="00182282" w:rsidRDefault="00E95EAE" w:rsidP="00F62BB1">
      <w:pPr>
        <w:pStyle w:val="ListParagraph"/>
        <w:numPr>
          <w:ilvl w:val="0"/>
          <w:numId w:val="3"/>
        </w:numPr>
        <w:rPr>
          <w:iCs/>
        </w:rPr>
      </w:pPr>
      <w:r w:rsidRPr="00810DB3">
        <w:t xml:space="preserve">The </w:t>
      </w:r>
      <w:r>
        <w:t>number of cubic yards of dirt</w:t>
      </w:r>
      <w:r w:rsidRPr="00810DB3">
        <w:t xml:space="preserve">, </w:t>
      </w:r>
      <w:r w:rsidRPr="00CD1962">
        <w:rPr>
          <w:i/>
          <w:iCs/>
        </w:rPr>
        <w:t>D</w:t>
      </w:r>
      <w:r w:rsidRPr="00CD1962">
        <w:rPr>
          <w:iCs/>
        </w:rPr>
        <w:t>,</w:t>
      </w:r>
      <w:r w:rsidRPr="00810DB3">
        <w:t xml:space="preserve"> </w:t>
      </w:r>
      <w:r>
        <w:t xml:space="preserve">needed to cover a garden with area </w:t>
      </w:r>
      <w:r w:rsidRPr="00CD1962">
        <w:rPr>
          <w:i/>
        </w:rPr>
        <w:t>a</w:t>
      </w:r>
      <w:r>
        <w:t xml:space="preserve"> square feet is given by </w:t>
      </w:r>
      <w:r w:rsidRPr="00973AD4">
        <w:rPr>
          <w:position w:val="-10"/>
        </w:rPr>
        <w:object w:dxaOrig="940" w:dyaOrig="320" w14:anchorId="512A5BF5">
          <v:shape id="_x0000_i1078" type="#_x0000_t75" style="width:47.25pt;height:15pt" o:ole="">
            <v:imagedata r:id="rId123" o:title=""/>
          </v:shape>
          <o:OLEObject Type="Embed" ProgID="Equation.3" ShapeID="_x0000_i1078" DrawAspect="Content" ObjectID="_1718714108" r:id="rId124"/>
        </w:object>
      </w:r>
      <w:r w:rsidRPr="00810DB3">
        <w:t>.</w:t>
      </w:r>
      <w:r>
        <w:t xml:space="preserve">  </w:t>
      </w:r>
    </w:p>
    <w:p w14:paraId="733B10F8" w14:textId="77777777" w:rsidR="00E95EAE" w:rsidRDefault="00E95EAE" w:rsidP="00F62BB1">
      <w:pPr>
        <w:pStyle w:val="ListParagraph"/>
        <w:numPr>
          <w:ilvl w:val="1"/>
          <w:numId w:val="3"/>
        </w:numPr>
        <w:rPr>
          <w:iCs/>
        </w:rPr>
      </w:pPr>
      <w:r>
        <w:t>A garden with area 5000 ft</w:t>
      </w:r>
      <w:r w:rsidRPr="00CD1962">
        <w:rPr>
          <w:vertAlign w:val="superscript"/>
        </w:rPr>
        <w:t>2</w:t>
      </w:r>
      <w:r>
        <w:t xml:space="preserve"> requires 50 cubic yards of dirt.  </w:t>
      </w:r>
      <w:r w:rsidRPr="00810DB3">
        <w:t>Express this information in terms of the function</w:t>
      </w:r>
      <w:r>
        <w:t xml:space="preserve"> </w:t>
      </w:r>
      <w:r>
        <w:rPr>
          <w:i/>
          <w:iCs/>
        </w:rPr>
        <w:t>g</w:t>
      </w:r>
      <w:r w:rsidRPr="00CD1962">
        <w:rPr>
          <w:iCs/>
        </w:rPr>
        <w:t>.</w:t>
      </w:r>
    </w:p>
    <w:p w14:paraId="3C06ECF6" w14:textId="77777777" w:rsidR="00E95EAE" w:rsidRPr="00CD1962" w:rsidRDefault="00E95EAE" w:rsidP="00F62BB1">
      <w:pPr>
        <w:pStyle w:val="ListParagraph"/>
        <w:numPr>
          <w:ilvl w:val="1"/>
          <w:numId w:val="3"/>
        </w:numPr>
        <w:rPr>
          <w:iCs/>
        </w:rPr>
      </w:pPr>
      <w:r>
        <w:rPr>
          <w:iCs/>
        </w:rPr>
        <w:t xml:space="preserve">Explain the meaning of the statement </w:t>
      </w:r>
      <w:r w:rsidRPr="00973AD4">
        <w:rPr>
          <w:position w:val="-14"/>
        </w:rPr>
        <w:object w:dxaOrig="1080" w:dyaOrig="400" w14:anchorId="6116A11D">
          <v:shape id="_x0000_i1079" type="#_x0000_t75" style="width:54pt;height:19.5pt" o:ole="">
            <v:imagedata r:id="rId125" o:title=""/>
          </v:shape>
          <o:OLEObject Type="Embed" ProgID="Equation.3" ShapeID="_x0000_i1079" DrawAspect="Content" ObjectID="_1718714109" r:id="rId126"/>
        </w:object>
      </w:r>
      <w:r>
        <w:t>.</w:t>
      </w:r>
    </w:p>
    <w:p w14:paraId="70BD5E60" w14:textId="77777777" w:rsidR="00E95EAE" w:rsidRDefault="00E95EAE" w:rsidP="00E95EAE">
      <w:pPr>
        <w:rPr>
          <w:iCs/>
        </w:rPr>
      </w:pPr>
    </w:p>
    <w:p w14:paraId="2BDA6DE1" w14:textId="77777777" w:rsidR="00E95EAE" w:rsidRPr="00CD1962" w:rsidRDefault="00E95EAE" w:rsidP="00F62BB1">
      <w:pPr>
        <w:pStyle w:val="ListParagraph"/>
        <w:numPr>
          <w:ilvl w:val="0"/>
          <w:numId w:val="3"/>
        </w:numPr>
        <w:rPr>
          <w:iCs/>
        </w:rPr>
      </w:pPr>
      <w:r w:rsidRPr="00CD1962">
        <w:rPr>
          <w:iCs/>
        </w:rPr>
        <w:t xml:space="preserve">Let </w:t>
      </w:r>
      <w:r w:rsidRPr="00973AD4">
        <w:rPr>
          <w:position w:val="-10"/>
        </w:rPr>
        <w:object w:dxaOrig="480" w:dyaOrig="320" w14:anchorId="3C2FD0F1">
          <v:shape id="_x0000_i1080" type="#_x0000_t75" style="width:24.75pt;height:15pt" o:ole="">
            <v:imagedata r:id="rId127" o:title=""/>
          </v:shape>
          <o:OLEObject Type="Embed" ProgID="Equation.3" ShapeID="_x0000_i1080" DrawAspect="Content" ObjectID="_1718714110" r:id="rId128"/>
        </w:object>
      </w:r>
      <w:r w:rsidRPr="00CD1962">
        <w:rPr>
          <w:iCs/>
        </w:rPr>
        <w:t xml:space="preserve"> be the number of ducks in a lake </w:t>
      </w:r>
      <w:r w:rsidRPr="00CD1962">
        <w:rPr>
          <w:i/>
          <w:iCs/>
        </w:rPr>
        <w:t>t</w:t>
      </w:r>
      <w:r w:rsidRPr="00CD1962">
        <w:rPr>
          <w:iCs/>
        </w:rPr>
        <w:t xml:space="preserve"> years after 1990.  Explain the meaning of each statement:</w:t>
      </w:r>
    </w:p>
    <w:p w14:paraId="75B624E1" w14:textId="77777777" w:rsidR="00E95EAE" w:rsidRDefault="00E95EAE" w:rsidP="00E95EAE">
      <w:pPr>
        <w:ind w:firstLine="720"/>
      </w:pPr>
      <w:r>
        <w:rPr>
          <w:iCs/>
        </w:rPr>
        <w:t xml:space="preserve">a. </w:t>
      </w:r>
      <w:r w:rsidRPr="00973AD4">
        <w:rPr>
          <w:position w:val="-14"/>
        </w:rPr>
        <w:object w:dxaOrig="1040" w:dyaOrig="400" w14:anchorId="116F8D9D">
          <v:shape id="_x0000_i1081" type="#_x0000_t75" style="width:52.5pt;height:19.5pt" o:ole="">
            <v:imagedata r:id="rId129" o:title=""/>
          </v:shape>
          <o:OLEObject Type="Embed" ProgID="Equation.3" ShapeID="_x0000_i1081" DrawAspect="Content" ObjectID="_1718714111" r:id="rId130"/>
        </w:object>
      </w:r>
      <w:r>
        <w:tab/>
      </w:r>
      <w:r>
        <w:tab/>
        <w:t xml:space="preserve">b. </w:t>
      </w:r>
      <w:r w:rsidRPr="00973AD4">
        <w:rPr>
          <w:position w:val="-14"/>
        </w:rPr>
        <w:object w:dxaOrig="1140" w:dyaOrig="400" w14:anchorId="7F986E43">
          <v:shape id="_x0000_i1082" type="#_x0000_t75" style="width:57pt;height:19.5pt" o:ole="">
            <v:imagedata r:id="rId131" o:title=""/>
          </v:shape>
          <o:OLEObject Type="Embed" ProgID="Equation.3" ShapeID="_x0000_i1082" DrawAspect="Content" ObjectID="_1718714112" r:id="rId132"/>
        </w:object>
      </w:r>
    </w:p>
    <w:p w14:paraId="67B1CB44" w14:textId="77777777" w:rsidR="00E95EAE" w:rsidRDefault="00E95EAE" w:rsidP="00E95EAE"/>
    <w:p w14:paraId="2ACFCF8A" w14:textId="77777777" w:rsidR="00E95EAE" w:rsidRPr="00CD1962" w:rsidRDefault="00E95EAE" w:rsidP="00F62BB1">
      <w:pPr>
        <w:pStyle w:val="ListParagraph"/>
        <w:numPr>
          <w:ilvl w:val="0"/>
          <w:numId w:val="3"/>
        </w:numPr>
        <w:rPr>
          <w:iCs/>
        </w:rPr>
      </w:pPr>
      <w:r>
        <w:t xml:space="preserve">Let </w:t>
      </w:r>
      <w:r w:rsidRPr="00973AD4">
        <w:rPr>
          <w:position w:val="-10"/>
        </w:rPr>
        <w:object w:dxaOrig="440" w:dyaOrig="320" w14:anchorId="15CB0351">
          <v:shape id="_x0000_i1083" type="#_x0000_t75" style="width:22.5pt;height:15pt" o:ole="">
            <v:imagedata r:id="rId133" o:title=""/>
          </v:shape>
          <o:OLEObject Type="Embed" ProgID="Equation.3" ShapeID="_x0000_i1083" DrawAspect="Content" ObjectID="_1718714113" r:id="rId134"/>
        </w:object>
      </w:r>
      <w:r>
        <w:t xml:space="preserve"> be the height above ground, in feet, of a rocket </w:t>
      </w:r>
      <w:r w:rsidRPr="00CD1962">
        <w:rPr>
          <w:i/>
        </w:rPr>
        <w:t>t</w:t>
      </w:r>
      <w:r>
        <w:t xml:space="preserve"> seconds after launching.  </w:t>
      </w:r>
      <w:r w:rsidRPr="00CD1962">
        <w:rPr>
          <w:iCs/>
        </w:rPr>
        <w:t>Explain the meaning of each statement:</w:t>
      </w:r>
    </w:p>
    <w:p w14:paraId="0159A0D3" w14:textId="77777777" w:rsidR="00E95EAE" w:rsidRPr="00A61268" w:rsidRDefault="00E95EAE" w:rsidP="00E95EAE">
      <w:pPr>
        <w:ind w:firstLine="720"/>
      </w:pPr>
      <w:r>
        <w:rPr>
          <w:iCs/>
        </w:rPr>
        <w:t xml:space="preserve">a. </w:t>
      </w:r>
      <w:r w:rsidRPr="00973AD4">
        <w:rPr>
          <w:position w:val="-14"/>
        </w:rPr>
        <w:object w:dxaOrig="1080" w:dyaOrig="400" w14:anchorId="284B0162">
          <v:shape id="_x0000_i1084" type="#_x0000_t75" style="width:54pt;height:19.5pt" o:ole="">
            <v:imagedata r:id="rId135" o:title=""/>
          </v:shape>
          <o:OLEObject Type="Embed" ProgID="Equation.3" ShapeID="_x0000_i1084" DrawAspect="Content" ObjectID="_1718714114" r:id="rId136"/>
        </w:object>
      </w:r>
      <w:r>
        <w:tab/>
      </w:r>
      <w:r>
        <w:tab/>
        <w:t xml:space="preserve">b. </w:t>
      </w:r>
      <w:r w:rsidRPr="00973AD4">
        <w:rPr>
          <w:position w:val="-14"/>
        </w:rPr>
        <w:object w:dxaOrig="1120" w:dyaOrig="400" w14:anchorId="6080E6F7">
          <v:shape id="_x0000_i1085" type="#_x0000_t75" style="width:55.5pt;height:19.5pt" o:ole="">
            <v:imagedata r:id="rId137" o:title=""/>
          </v:shape>
          <o:OLEObject Type="Embed" ProgID="Equation.3" ShapeID="_x0000_i1085" DrawAspect="Content" ObjectID="_1718714115" r:id="rId138"/>
        </w:object>
      </w:r>
    </w:p>
    <w:p w14:paraId="667B8143" w14:textId="77777777" w:rsidR="00E95EAE" w:rsidRDefault="00E95EAE" w:rsidP="00E95EAE">
      <w:pPr>
        <w:pStyle w:val="ListParagraph"/>
        <w:ind w:left="360"/>
      </w:pPr>
    </w:p>
    <w:p w14:paraId="2B1AD38A" w14:textId="77777777" w:rsidR="00E95EAE" w:rsidRPr="00810DB3" w:rsidRDefault="00E95EAE" w:rsidP="00F62BB1">
      <w:pPr>
        <w:pStyle w:val="ListParagraph"/>
        <w:numPr>
          <w:ilvl w:val="0"/>
          <w:numId w:val="3"/>
        </w:numPr>
      </w:pPr>
      <w:r w:rsidRPr="00810DB3">
        <w:t xml:space="preserve">Select all of the following graphs which represent </w:t>
      </w:r>
      <w:r w:rsidRPr="00CD1962">
        <w:rPr>
          <w:i/>
          <w:iCs/>
        </w:rPr>
        <w:t>y</w:t>
      </w:r>
      <w:r w:rsidRPr="00810DB3">
        <w:t xml:space="preserve"> as a function of </w:t>
      </w:r>
      <w:r w:rsidRPr="00CD1962">
        <w:rPr>
          <w:i/>
          <w:iCs/>
        </w:rPr>
        <w:t>x</w:t>
      </w:r>
      <w:r w:rsidRPr="00810DB3">
        <w:t>.</w:t>
      </w:r>
    </w:p>
    <w:p w14:paraId="3F321F2A" w14:textId="77777777" w:rsidR="00E95EAE" w:rsidRDefault="00E95EAE" w:rsidP="00E95EAE">
      <w:pPr>
        <w:ind w:left="360"/>
      </w:pPr>
      <w:r>
        <w:t xml:space="preserve">a   </w:t>
      </w:r>
      <w:r w:rsidR="00AA1739">
        <w:rPr>
          <w:noProof/>
        </w:rPr>
        <w:drawing>
          <wp:inline distT="0" distB="0" distL="0" distR="0" wp14:anchorId="4C296DD1" wp14:editId="6C66CDD4">
            <wp:extent cx="1379593" cy="1371600"/>
            <wp:effectExtent l="0" t="0" r="0" b="0"/>
            <wp:docPr id="114" name="Picture 114" descr="Macintosh HD:Users:kimberleymstern:Documents:AAAAAA-CALC:X:EX1.1_5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2" descr="Macintosh HD:Users:kimberleymstern:Documents:AAAAAA-CALC:X:EX1.1_5A.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379593" cy="1371600"/>
                    </a:xfrm>
                    <a:prstGeom prst="rect">
                      <a:avLst/>
                    </a:prstGeom>
                    <a:noFill/>
                    <a:ln>
                      <a:noFill/>
                    </a:ln>
                  </pic:spPr>
                </pic:pic>
              </a:graphicData>
            </a:graphic>
          </wp:inline>
        </w:drawing>
      </w:r>
      <w:r>
        <w:t>b</w:t>
      </w:r>
      <w:r w:rsidRPr="00923A6E">
        <w:t xml:space="preserve">  </w:t>
      </w:r>
      <w:r w:rsidR="00AA1739">
        <w:rPr>
          <w:noProof/>
        </w:rPr>
        <w:drawing>
          <wp:inline distT="0" distB="0" distL="0" distR="0" wp14:anchorId="3EF3353A" wp14:editId="134DCB9D">
            <wp:extent cx="1348167" cy="1371600"/>
            <wp:effectExtent l="0" t="0" r="0" b="0"/>
            <wp:docPr id="115" name="Picture 115" descr="Macintosh HD:Users:kimberleymstern:Documents:AAAAAA-CALC:X:EX1.1_5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3" descr="Macintosh HD:Users:kimberleymstern:Documents:AAAAAA-CALC:X:EX1.1_5B.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348167" cy="1371600"/>
                    </a:xfrm>
                    <a:prstGeom prst="rect">
                      <a:avLst/>
                    </a:prstGeom>
                    <a:noFill/>
                    <a:ln>
                      <a:noFill/>
                    </a:ln>
                  </pic:spPr>
                </pic:pic>
              </a:graphicData>
            </a:graphic>
          </wp:inline>
        </w:drawing>
      </w:r>
      <w:r>
        <w:t xml:space="preserve">   c</w:t>
      </w:r>
      <w:r w:rsidR="00BC58E8">
        <w:rPr>
          <w:noProof/>
        </w:rPr>
        <w:drawing>
          <wp:inline distT="0" distB="0" distL="0" distR="0" wp14:anchorId="2A88FBD6" wp14:editId="64320440">
            <wp:extent cx="1362141" cy="1371600"/>
            <wp:effectExtent l="0" t="0" r="0" b="0"/>
            <wp:docPr id="116" name="Picture 116" descr="Macintosh HD:Users:kimberleymstern:Documents:AAAAAA-CALC:X:EX1.1_5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4" descr="Macintosh HD:Users:kimberleymstern:Documents:AAAAAA-CALC:X:EX1.1_5C.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362141" cy="1371600"/>
                    </a:xfrm>
                    <a:prstGeom prst="rect">
                      <a:avLst/>
                    </a:prstGeom>
                    <a:noFill/>
                    <a:ln>
                      <a:noFill/>
                    </a:ln>
                  </pic:spPr>
                </pic:pic>
              </a:graphicData>
            </a:graphic>
          </wp:inline>
        </w:drawing>
      </w:r>
    </w:p>
    <w:p w14:paraId="00E2536C" w14:textId="77777777" w:rsidR="00E95EAE" w:rsidRPr="00923A6E" w:rsidRDefault="00E95EAE" w:rsidP="00E95EAE">
      <w:pPr>
        <w:ind w:left="360"/>
      </w:pPr>
      <w:r>
        <w:t>d</w:t>
      </w:r>
      <w:r w:rsidRPr="00923A6E">
        <w:t xml:space="preserve"> </w:t>
      </w:r>
      <w:r>
        <w:t xml:space="preserve"> </w:t>
      </w:r>
      <w:r w:rsidR="006F3318">
        <w:rPr>
          <w:noProof/>
        </w:rPr>
        <w:drawing>
          <wp:inline distT="0" distB="0" distL="0" distR="0" wp14:anchorId="6DD9FE56" wp14:editId="5EFF2971">
            <wp:extent cx="1343577" cy="1371600"/>
            <wp:effectExtent l="0" t="0" r="0" b="0"/>
            <wp:docPr id="117" name="Picture 117" descr="Macintosh HD:Users:kimberleymstern:Documents:AAAAAA-CALC:X:EX1.1_5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5" descr="Macintosh HD:Users:kimberleymstern:Documents:AAAAAA-CALC:X:EX1.1_5D.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343577" cy="1371600"/>
                    </a:xfrm>
                    <a:prstGeom prst="rect">
                      <a:avLst/>
                    </a:prstGeom>
                    <a:noFill/>
                    <a:ln>
                      <a:noFill/>
                    </a:ln>
                  </pic:spPr>
                </pic:pic>
              </a:graphicData>
            </a:graphic>
          </wp:inline>
        </w:drawing>
      </w:r>
      <w:r>
        <w:t xml:space="preserve">  e</w:t>
      </w:r>
      <w:r w:rsidRPr="00923A6E">
        <w:t xml:space="preserve">  </w:t>
      </w:r>
      <w:r w:rsidR="0038125C">
        <w:rPr>
          <w:noProof/>
        </w:rPr>
        <w:drawing>
          <wp:inline distT="0" distB="0" distL="0" distR="0" wp14:anchorId="7DE5CC28" wp14:editId="73D62140">
            <wp:extent cx="1362132" cy="1371600"/>
            <wp:effectExtent l="0" t="0" r="0" b="0"/>
            <wp:docPr id="118" name="Picture 118" descr="Macintosh HD:Users:kimberleymstern:Documents:AAAAAA-CALC:X:EX1.1_5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6" descr="Macintosh HD:Users:kimberleymstern:Documents:AAAAAA-CALC:X:EX1.1_5E.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362132" cy="1371600"/>
                    </a:xfrm>
                    <a:prstGeom prst="rect">
                      <a:avLst/>
                    </a:prstGeom>
                    <a:noFill/>
                    <a:ln>
                      <a:noFill/>
                    </a:ln>
                  </pic:spPr>
                </pic:pic>
              </a:graphicData>
            </a:graphic>
          </wp:inline>
        </w:drawing>
      </w:r>
      <w:r>
        <w:t xml:space="preserve">  f</w:t>
      </w:r>
      <w:r w:rsidRPr="00923A6E">
        <w:t xml:space="preserve"> </w:t>
      </w:r>
      <w:r w:rsidR="00D90062">
        <w:rPr>
          <w:noProof/>
        </w:rPr>
        <w:drawing>
          <wp:inline distT="0" distB="0" distL="0" distR="0" wp14:anchorId="78C684DD" wp14:editId="72E412C9">
            <wp:extent cx="1382816" cy="1371600"/>
            <wp:effectExtent l="0" t="0" r="0" b="0"/>
            <wp:docPr id="119" name="Picture 119" descr="Macintosh HD:Users:kimberleymstern:Documents:AAAAAA-CALC:X:EX1.1_5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7" descr="Macintosh HD:Users:kimberleymstern:Documents:AAAAAA-CALC:X:EX1.1_5F.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382816" cy="1371600"/>
                    </a:xfrm>
                    <a:prstGeom prst="rect">
                      <a:avLst/>
                    </a:prstGeom>
                    <a:noFill/>
                    <a:ln>
                      <a:noFill/>
                    </a:ln>
                  </pic:spPr>
                </pic:pic>
              </a:graphicData>
            </a:graphic>
          </wp:inline>
        </w:drawing>
      </w:r>
    </w:p>
    <w:p w14:paraId="05A6FC74" w14:textId="77777777" w:rsidR="00E95EAE" w:rsidRDefault="00E95EAE" w:rsidP="00E95EAE">
      <w:r w:rsidRPr="00923A6E">
        <w:t> </w:t>
      </w:r>
    </w:p>
    <w:p w14:paraId="722F93AE" w14:textId="77777777" w:rsidR="00E95EAE" w:rsidRPr="00810DB3" w:rsidRDefault="00E95EAE" w:rsidP="00F62BB1">
      <w:pPr>
        <w:pStyle w:val="ListParagraph"/>
        <w:numPr>
          <w:ilvl w:val="0"/>
          <w:numId w:val="3"/>
        </w:numPr>
      </w:pPr>
      <w:r w:rsidRPr="00810DB3">
        <w:lastRenderedPageBreak/>
        <w:t xml:space="preserve">Select all of the following graphs which represent </w:t>
      </w:r>
      <w:r w:rsidRPr="00CD1962">
        <w:rPr>
          <w:i/>
          <w:iCs/>
        </w:rPr>
        <w:t>y</w:t>
      </w:r>
      <w:r w:rsidRPr="00810DB3">
        <w:t xml:space="preserve"> as a function of </w:t>
      </w:r>
      <w:r w:rsidRPr="00CD1962">
        <w:rPr>
          <w:i/>
          <w:iCs/>
        </w:rPr>
        <w:t>x</w:t>
      </w:r>
      <w:r w:rsidRPr="00810DB3">
        <w:t>.</w:t>
      </w:r>
    </w:p>
    <w:p w14:paraId="26415FA0" w14:textId="77777777" w:rsidR="00E95EAE" w:rsidRDefault="00E95EAE" w:rsidP="00E95EAE">
      <w:pPr>
        <w:ind w:left="360"/>
      </w:pPr>
      <w:r>
        <w:t>a</w:t>
      </w:r>
      <w:r w:rsidR="004A5AF9">
        <w:rPr>
          <w:noProof/>
        </w:rPr>
        <w:drawing>
          <wp:inline distT="0" distB="0" distL="0" distR="0" wp14:anchorId="32B196A4" wp14:editId="61ECE186">
            <wp:extent cx="1481908" cy="1463040"/>
            <wp:effectExtent l="0" t="0" r="0" b="0"/>
            <wp:docPr id="120" name="Picture 120" descr="Macintosh HD:Users:kimberleymstern:Documents:AAAAAA-CALC:X:EX1.1_6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8" descr="Macintosh HD:Users:kimberleymstern:Documents:AAAAAA-CALC:X:EX1.1_6A.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1481908" cy="1463040"/>
                    </a:xfrm>
                    <a:prstGeom prst="rect">
                      <a:avLst/>
                    </a:prstGeom>
                    <a:noFill/>
                    <a:ln>
                      <a:noFill/>
                    </a:ln>
                  </pic:spPr>
                </pic:pic>
              </a:graphicData>
            </a:graphic>
          </wp:inline>
        </w:drawing>
      </w:r>
      <w:r w:rsidRPr="00923A6E">
        <w:t xml:space="preserve"> </w:t>
      </w:r>
      <w:r>
        <w:t xml:space="preserve"> </w:t>
      </w:r>
      <w:r w:rsidR="00A6460B">
        <w:t xml:space="preserve">  </w:t>
      </w:r>
      <w:r>
        <w:t>b</w:t>
      </w:r>
      <w:r w:rsidR="00106404">
        <w:rPr>
          <w:noProof/>
        </w:rPr>
        <w:drawing>
          <wp:inline distT="0" distB="0" distL="0" distR="0" wp14:anchorId="5794CA9D" wp14:editId="022DC952">
            <wp:extent cx="1483670" cy="1463040"/>
            <wp:effectExtent l="0" t="0" r="0" b="0"/>
            <wp:docPr id="121" name="Picture 121" descr="Macintosh HD:Users:kimberleymstern:Documents:AAAAAA-CALC:X:EX1.1_6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9" descr="Macintosh HD:Users:kimberleymstern:Documents:AAAAAA-CALC:X:EX1.1_6B.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1483670" cy="1463040"/>
                    </a:xfrm>
                    <a:prstGeom prst="rect">
                      <a:avLst/>
                    </a:prstGeom>
                    <a:noFill/>
                    <a:ln>
                      <a:noFill/>
                    </a:ln>
                  </pic:spPr>
                </pic:pic>
              </a:graphicData>
            </a:graphic>
          </wp:inline>
        </w:drawing>
      </w:r>
      <w:r w:rsidRPr="00923A6E">
        <w:t xml:space="preserve"> </w:t>
      </w:r>
      <w:r>
        <w:t xml:space="preserve"> c</w:t>
      </w:r>
      <w:r w:rsidRPr="00923A6E">
        <w:t xml:space="preserve"> </w:t>
      </w:r>
      <w:r w:rsidR="00E147D0">
        <w:rPr>
          <w:noProof/>
        </w:rPr>
        <w:drawing>
          <wp:inline distT="0" distB="0" distL="0" distR="0" wp14:anchorId="319111ED" wp14:editId="2569815A">
            <wp:extent cx="1468137" cy="1463040"/>
            <wp:effectExtent l="0" t="0" r="0" b="0"/>
            <wp:docPr id="122" name="Picture 122" descr="Macintosh HD:Users:kimberleymstern:Documents:AAAAAA-CALC:X:EX1.1_6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0" descr="Macintosh HD:Users:kimberleymstern:Documents:AAAAAA-CALC:X:EX1.1_6C.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468137" cy="1463040"/>
                    </a:xfrm>
                    <a:prstGeom prst="rect">
                      <a:avLst/>
                    </a:prstGeom>
                    <a:noFill/>
                    <a:ln>
                      <a:noFill/>
                    </a:ln>
                  </pic:spPr>
                </pic:pic>
              </a:graphicData>
            </a:graphic>
          </wp:inline>
        </w:drawing>
      </w:r>
    </w:p>
    <w:p w14:paraId="34FE3672" w14:textId="77777777" w:rsidR="00E95EAE" w:rsidRDefault="00E95EAE" w:rsidP="00E95EAE">
      <w:pPr>
        <w:ind w:left="360"/>
      </w:pPr>
      <w:r>
        <w:t xml:space="preserve"> d</w:t>
      </w:r>
      <w:r w:rsidR="002C1493">
        <w:rPr>
          <w:noProof/>
        </w:rPr>
        <w:drawing>
          <wp:inline distT="0" distB="0" distL="0" distR="0" wp14:anchorId="5B94126A" wp14:editId="5A93599A">
            <wp:extent cx="1473283" cy="1463040"/>
            <wp:effectExtent l="0" t="0" r="0" b="0"/>
            <wp:docPr id="123" name="Picture 123" descr="Macintosh HD:Users:kimberleymstern:Documents:AAAAAA-CALC:X:EX1.1_6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1" descr="Macintosh HD:Users:kimberleymstern:Documents:AAAAAA-CALC:X:EX1.1_6D.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473283" cy="1463040"/>
                    </a:xfrm>
                    <a:prstGeom prst="rect">
                      <a:avLst/>
                    </a:prstGeom>
                    <a:noFill/>
                    <a:ln>
                      <a:noFill/>
                    </a:ln>
                  </pic:spPr>
                </pic:pic>
              </a:graphicData>
            </a:graphic>
          </wp:inline>
        </w:drawing>
      </w:r>
      <w:r w:rsidRPr="00923A6E">
        <w:t xml:space="preserve"> </w:t>
      </w:r>
      <w:r w:rsidR="00A6460B">
        <w:t xml:space="preserve">  </w:t>
      </w:r>
      <w:r>
        <w:t xml:space="preserve">e </w:t>
      </w:r>
      <w:r w:rsidR="00B93C4A">
        <w:rPr>
          <w:noProof/>
        </w:rPr>
        <w:drawing>
          <wp:inline distT="0" distB="0" distL="0" distR="0" wp14:anchorId="61E154C4" wp14:editId="1C7DCBA8">
            <wp:extent cx="1476729" cy="1463040"/>
            <wp:effectExtent l="0" t="0" r="0" b="0"/>
            <wp:docPr id="124" name="Picture 124" descr="Macintosh HD:Users:kimberleymstern:Documents:AAAAAA-CALC:X:EX1.1_6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2" descr="Macintosh HD:Users:kimberleymstern:Documents:AAAAAA-CALC:X:EX1.1_6E.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1476729" cy="1463040"/>
                    </a:xfrm>
                    <a:prstGeom prst="rect">
                      <a:avLst/>
                    </a:prstGeom>
                    <a:noFill/>
                    <a:ln>
                      <a:noFill/>
                    </a:ln>
                  </pic:spPr>
                </pic:pic>
              </a:graphicData>
            </a:graphic>
          </wp:inline>
        </w:drawing>
      </w:r>
      <w:r w:rsidRPr="00923A6E">
        <w:t xml:space="preserve"> </w:t>
      </w:r>
      <w:r>
        <w:t xml:space="preserve"> f</w:t>
      </w:r>
      <w:r w:rsidRPr="00923A6E">
        <w:t xml:space="preserve"> </w:t>
      </w:r>
      <w:r w:rsidR="001B4BAD">
        <w:rPr>
          <w:noProof/>
        </w:rPr>
        <w:drawing>
          <wp:inline distT="0" distB="0" distL="0" distR="0" wp14:anchorId="20FAA774" wp14:editId="4AF6C231">
            <wp:extent cx="1471566" cy="1463040"/>
            <wp:effectExtent l="0" t="0" r="0" b="0"/>
            <wp:docPr id="125" name="Picture 125" descr="Macintosh HD:Users:kimberleymstern:Documents:AAAAAA-CALC:X:EX1.1_6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3" descr="Macintosh HD:Users:kimberleymstern:Documents:AAAAAA-CALC:X:EX1.1_6F.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1471566" cy="1463040"/>
                    </a:xfrm>
                    <a:prstGeom prst="rect">
                      <a:avLst/>
                    </a:prstGeom>
                    <a:noFill/>
                    <a:ln>
                      <a:noFill/>
                    </a:ln>
                  </pic:spPr>
                </pic:pic>
              </a:graphicData>
            </a:graphic>
          </wp:inline>
        </w:drawing>
      </w:r>
    </w:p>
    <w:p w14:paraId="177B8B88" w14:textId="77777777" w:rsidR="00E95EAE" w:rsidRPr="00923A6E" w:rsidRDefault="00E95EAE" w:rsidP="00E95EAE">
      <w:r w:rsidRPr="00923A6E">
        <w:t> </w:t>
      </w:r>
    </w:p>
    <w:p w14:paraId="79A4AB42" w14:textId="77777777" w:rsidR="00E95EAE" w:rsidRPr="002461F4" w:rsidRDefault="00E95EAE" w:rsidP="00F62BB1">
      <w:pPr>
        <w:pStyle w:val="ListParagraph"/>
        <w:numPr>
          <w:ilvl w:val="0"/>
          <w:numId w:val="3"/>
        </w:numPr>
      </w:pPr>
      <w:r w:rsidRPr="00810DB3">
        <w:t xml:space="preserve">Select all of the following tables which represent </w:t>
      </w:r>
      <w:r w:rsidRPr="00AA1FC0">
        <w:rPr>
          <w:i/>
          <w:iCs/>
        </w:rPr>
        <w:t>y</w:t>
      </w:r>
      <w:r w:rsidRPr="00810DB3">
        <w:t xml:space="preserve"> as a function of </w:t>
      </w:r>
      <w:r w:rsidRPr="00AA1FC0">
        <w:rPr>
          <w:i/>
          <w:iCs/>
        </w:rPr>
        <w:t>x</w:t>
      </w:r>
      <w:r w:rsidRPr="00810DB3">
        <w:t>.</w:t>
      </w:r>
    </w:p>
    <w:tbl>
      <w:tblPr>
        <w:tblW w:w="0" w:type="auto"/>
        <w:tblInd w:w="288" w:type="dxa"/>
        <w:tblLook w:val="04A0" w:firstRow="1" w:lastRow="0" w:firstColumn="1" w:lastColumn="0" w:noHBand="0" w:noVBand="1"/>
      </w:tblPr>
      <w:tblGrid>
        <w:gridCol w:w="558"/>
        <w:gridCol w:w="1810"/>
        <w:gridCol w:w="680"/>
        <w:gridCol w:w="1810"/>
        <w:gridCol w:w="590"/>
        <w:gridCol w:w="1810"/>
      </w:tblGrid>
      <w:tr w:rsidR="00E95EAE" w14:paraId="5620F042" w14:textId="77777777" w:rsidTr="00E95EAE">
        <w:tc>
          <w:tcPr>
            <w:tcW w:w="558" w:type="dxa"/>
          </w:tcPr>
          <w:p w14:paraId="3D4AEE6D" w14:textId="77777777" w:rsidR="00E95EAE" w:rsidRPr="00973AD4" w:rsidRDefault="00E95EAE" w:rsidP="00E95EAE">
            <w:pPr>
              <w:jc w:val="right"/>
              <w:rPr>
                <w:bCs/>
                <w:iCs/>
              </w:rPr>
            </w:pPr>
            <w:r w:rsidRPr="00973AD4">
              <w:rPr>
                <w:bCs/>
                <w:iCs/>
              </w:rPr>
              <w:t>a.</w:t>
            </w:r>
          </w:p>
        </w:tc>
        <w:tc>
          <w:tcPr>
            <w:tcW w:w="1750" w:type="dxa"/>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6"/>
              <w:gridCol w:w="336"/>
              <w:gridCol w:w="456"/>
              <w:gridCol w:w="456"/>
            </w:tblGrid>
            <w:tr w:rsidR="00E95EAE" w:rsidRPr="00923A6E" w14:paraId="1C8FCC07" w14:textId="77777777" w:rsidTr="00E95EAE">
              <w:tc>
                <w:tcPr>
                  <w:tcW w:w="0" w:type="auto"/>
                  <w:tcBorders>
                    <w:top w:val="single" w:sz="4" w:space="0" w:color="auto"/>
                    <w:left w:val="single" w:sz="4" w:space="0" w:color="auto"/>
                    <w:bottom w:val="single" w:sz="4" w:space="0" w:color="auto"/>
                    <w:right w:val="single" w:sz="4" w:space="0" w:color="auto"/>
                  </w:tcBorders>
                  <w:hideMark/>
                </w:tcPr>
                <w:p w14:paraId="7EA9915A" w14:textId="77777777" w:rsidR="00E95EAE" w:rsidRPr="00973AD4" w:rsidRDefault="00E95EAE" w:rsidP="00E95EAE">
                  <w:pPr>
                    <w:rPr>
                      <w:b/>
                      <w:bCs/>
                    </w:rPr>
                  </w:pPr>
                  <w:r w:rsidRPr="00973AD4">
                    <w:rPr>
                      <w:b/>
                      <w:bCs/>
                      <w:i/>
                      <w:iCs/>
                    </w:rPr>
                    <w:t>x</w:t>
                  </w:r>
                </w:p>
              </w:tc>
              <w:tc>
                <w:tcPr>
                  <w:tcW w:w="0" w:type="auto"/>
                  <w:tcBorders>
                    <w:top w:val="single" w:sz="4" w:space="0" w:color="auto"/>
                    <w:left w:val="single" w:sz="4" w:space="0" w:color="auto"/>
                    <w:bottom w:val="single" w:sz="4" w:space="0" w:color="auto"/>
                    <w:right w:val="single" w:sz="4" w:space="0" w:color="auto"/>
                  </w:tcBorders>
                  <w:hideMark/>
                </w:tcPr>
                <w:p w14:paraId="4A3A2E05" w14:textId="77777777" w:rsidR="00E95EAE" w:rsidRPr="00973AD4" w:rsidRDefault="00E95EAE" w:rsidP="00E95EAE">
                  <w:r w:rsidRPr="00973AD4">
                    <w:t>5</w:t>
                  </w:r>
                </w:p>
              </w:tc>
              <w:tc>
                <w:tcPr>
                  <w:tcW w:w="0" w:type="auto"/>
                  <w:tcBorders>
                    <w:top w:val="single" w:sz="4" w:space="0" w:color="auto"/>
                    <w:left w:val="single" w:sz="4" w:space="0" w:color="auto"/>
                    <w:bottom w:val="single" w:sz="4" w:space="0" w:color="auto"/>
                    <w:right w:val="single" w:sz="4" w:space="0" w:color="auto"/>
                  </w:tcBorders>
                  <w:hideMark/>
                </w:tcPr>
                <w:p w14:paraId="35044744" w14:textId="77777777" w:rsidR="00E95EAE" w:rsidRPr="00973AD4" w:rsidRDefault="00E95EAE" w:rsidP="00E95EAE">
                  <w:r w:rsidRPr="00973AD4">
                    <w:t>10</w:t>
                  </w:r>
                </w:p>
              </w:tc>
              <w:tc>
                <w:tcPr>
                  <w:tcW w:w="0" w:type="auto"/>
                  <w:tcBorders>
                    <w:top w:val="single" w:sz="4" w:space="0" w:color="auto"/>
                    <w:left w:val="single" w:sz="4" w:space="0" w:color="auto"/>
                    <w:bottom w:val="single" w:sz="4" w:space="0" w:color="auto"/>
                    <w:right w:val="single" w:sz="4" w:space="0" w:color="auto"/>
                  </w:tcBorders>
                  <w:hideMark/>
                </w:tcPr>
                <w:p w14:paraId="002EC031" w14:textId="77777777" w:rsidR="00E95EAE" w:rsidRPr="00973AD4" w:rsidRDefault="00E95EAE" w:rsidP="00E95EAE">
                  <w:r w:rsidRPr="00973AD4">
                    <w:t>15</w:t>
                  </w:r>
                </w:p>
              </w:tc>
            </w:tr>
            <w:tr w:rsidR="00E95EAE" w:rsidRPr="00923A6E" w14:paraId="66400DBB" w14:textId="77777777" w:rsidTr="00E95EAE">
              <w:tc>
                <w:tcPr>
                  <w:tcW w:w="0" w:type="auto"/>
                  <w:tcBorders>
                    <w:top w:val="single" w:sz="4" w:space="0" w:color="auto"/>
                    <w:left w:val="single" w:sz="4" w:space="0" w:color="auto"/>
                    <w:bottom w:val="single" w:sz="4" w:space="0" w:color="auto"/>
                    <w:right w:val="single" w:sz="4" w:space="0" w:color="auto"/>
                  </w:tcBorders>
                  <w:hideMark/>
                </w:tcPr>
                <w:p w14:paraId="5392F32C" w14:textId="77777777" w:rsidR="00E95EAE" w:rsidRPr="00973AD4" w:rsidRDefault="00E95EAE" w:rsidP="00E95EAE">
                  <w:pPr>
                    <w:rPr>
                      <w:b/>
                      <w:bCs/>
                    </w:rPr>
                  </w:pPr>
                  <w:r w:rsidRPr="00973AD4">
                    <w:rPr>
                      <w:b/>
                      <w:bCs/>
                      <w:i/>
                      <w:iCs/>
                    </w:rPr>
                    <w:t>y</w:t>
                  </w:r>
                </w:p>
              </w:tc>
              <w:tc>
                <w:tcPr>
                  <w:tcW w:w="0" w:type="auto"/>
                  <w:tcBorders>
                    <w:top w:val="single" w:sz="4" w:space="0" w:color="auto"/>
                    <w:left w:val="single" w:sz="4" w:space="0" w:color="auto"/>
                    <w:bottom w:val="single" w:sz="4" w:space="0" w:color="auto"/>
                    <w:right w:val="single" w:sz="4" w:space="0" w:color="auto"/>
                  </w:tcBorders>
                  <w:hideMark/>
                </w:tcPr>
                <w:p w14:paraId="4787C3EA" w14:textId="77777777" w:rsidR="00E95EAE" w:rsidRPr="00973AD4" w:rsidRDefault="00E95EAE" w:rsidP="00E95EAE">
                  <w:r w:rsidRPr="00973AD4">
                    <w:t>3</w:t>
                  </w:r>
                </w:p>
              </w:tc>
              <w:tc>
                <w:tcPr>
                  <w:tcW w:w="0" w:type="auto"/>
                  <w:tcBorders>
                    <w:top w:val="single" w:sz="4" w:space="0" w:color="auto"/>
                    <w:left w:val="single" w:sz="4" w:space="0" w:color="auto"/>
                    <w:bottom w:val="single" w:sz="4" w:space="0" w:color="auto"/>
                    <w:right w:val="single" w:sz="4" w:space="0" w:color="auto"/>
                  </w:tcBorders>
                  <w:hideMark/>
                </w:tcPr>
                <w:p w14:paraId="3E73B52F" w14:textId="77777777" w:rsidR="00E95EAE" w:rsidRPr="00973AD4" w:rsidRDefault="00E95EAE" w:rsidP="00E95EAE">
                  <w:r w:rsidRPr="00973AD4">
                    <w:t>8</w:t>
                  </w:r>
                </w:p>
              </w:tc>
              <w:tc>
                <w:tcPr>
                  <w:tcW w:w="0" w:type="auto"/>
                  <w:tcBorders>
                    <w:top w:val="single" w:sz="4" w:space="0" w:color="auto"/>
                    <w:left w:val="single" w:sz="4" w:space="0" w:color="auto"/>
                    <w:bottom w:val="single" w:sz="4" w:space="0" w:color="auto"/>
                    <w:right w:val="single" w:sz="4" w:space="0" w:color="auto"/>
                  </w:tcBorders>
                  <w:hideMark/>
                </w:tcPr>
                <w:p w14:paraId="77FAA95B" w14:textId="77777777" w:rsidR="00E95EAE" w:rsidRPr="00973AD4" w:rsidRDefault="00E95EAE" w:rsidP="00E95EAE">
                  <w:r w:rsidRPr="00973AD4">
                    <w:t>14</w:t>
                  </w:r>
                </w:p>
              </w:tc>
            </w:tr>
          </w:tbl>
          <w:p w14:paraId="425B9A92" w14:textId="77777777" w:rsidR="00E95EAE" w:rsidRPr="00973AD4" w:rsidRDefault="00E95EAE" w:rsidP="00E95EAE">
            <w:pPr>
              <w:rPr>
                <w:b/>
                <w:bCs/>
                <w:iCs/>
              </w:rPr>
            </w:pPr>
          </w:p>
        </w:tc>
        <w:tc>
          <w:tcPr>
            <w:tcW w:w="680" w:type="dxa"/>
          </w:tcPr>
          <w:p w14:paraId="4F45B27F" w14:textId="77777777" w:rsidR="00E95EAE" w:rsidRPr="00973AD4" w:rsidRDefault="00E95EAE" w:rsidP="00E95EAE">
            <w:pPr>
              <w:jc w:val="right"/>
              <w:rPr>
                <w:b/>
                <w:bCs/>
                <w:iCs/>
              </w:rPr>
            </w:pPr>
            <w:r w:rsidRPr="00973AD4">
              <w:rPr>
                <w:bCs/>
                <w:iCs/>
              </w:rPr>
              <w:t>b.</w:t>
            </w:r>
          </w:p>
        </w:tc>
        <w:tc>
          <w:tcPr>
            <w:tcW w:w="1750" w:type="dxa"/>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6"/>
              <w:gridCol w:w="336"/>
              <w:gridCol w:w="456"/>
              <w:gridCol w:w="456"/>
            </w:tblGrid>
            <w:tr w:rsidR="00E95EAE" w:rsidRPr="00923A6E" w14:paraId="43B5D74A" w14:textId="77777777" w:rsidTr="00E95EAE">
              <w:tc>
                <w:tcPr>
                  <w:tcW w:w="0" w:type="auto"/>
                  <w:tcBorders>
                    <w:top w:val="single" w:sz="4" w:space="0" w:color="auto"/>
                    <w:left w:val="single" w:sz="4" w:space="0" w:color="auto"/>
                    <w:bottom w:val="single" w:sz="4" w:space="0" w:color="auto"/>
                    <w:right w:val="single" w:sz="4" w:space="0" w:color="auto"/>
                  </w:tcBorders>
                  <w:hideMark/>
                </w:tcPr>
                <w:p w14:paraId="3FDD9BB6" w14:textId="77777777" w:rsidR="00E95EAE" w:rsidRPr="00973AD4" w:rsidRDefault="00E95EAE" w:rsidP="00E95EAE">
                  <w:pPr>
                    <w:rPr>
                      <w:b/>
                      <w:bCs/>
                    </w:rPr>
                  </w:pPr>
                  <w:r w:rsidRPr="00973AD4">
                    <w:rPr>
                      <w:b/>
                      <w:bCs/>
                      <w:i/>
                      <w:iCs/>
                    </w:rPr>
                    <w:t>x</w:t>
                  </w:r>
                </w:p>
              </w:tc>
              <w:tc>
                <w:tcPr>
                  <w:tcW w:w="0" w:type="auto"/>
                  <w:tcBorders>
                    <w:top w:val="single" w:sz="4" w:space="0" w:color="auto"/>
                    <w:left w:val="single" w:sz="4" w:space="0" w:color="auto"/>
                    <w:bottom w:val="single" w:sz="4" w:space="0" w:color="auto"/>
                    <w:right w:val="single" w:sz="4" w:space="0" w:color="auto"/>
                  </w:tcBorders>
                  <w:hideMark/>
                </w:tcPr>
                <w:p w14:paraId="33AB6C56" w14:textId="77777777" w:rsidR="00E95EAE" w:rsidRPr="00973AD4" w:rsidRDefault="00E95EAE" w:rsidP="00E95EAE">
                  <w:r w:rsidRPr="00973AD4">
                    <w:t>5</w:t>
                  </w:r>
                </w:p>
              </w:tc>
              <w:tc>
                <w:tcPr>
                  <w:tcW w:w="0" w:type="auto"/>
                  <w:tcBorders>
                    <w:top w:val="single" w:sz="4" w:space="0" w:color="auto"/>
                    <w:left w:val="single" w:sz="4" w:space="0" w:color="auto"/>
                    <w:bottom w:val="single" w:sz="4" w:space="0" w:color="auto"/>
                    <w:right w:val="single" w:sz="4" w:space="0" w:color="auto"/>
                  </w:tcBorders>
                  <w:hideMark/>
                </w:tcPr>
                <w:p w14:paraId="5267E334" w14:textId="77777777" w:rsidR="00E95EAE" w:rsidRPr="00973AD4" w:rsidRDefault="00E95EAE" w:rsidP="00E95EAE">
                  <w:r w:rsidRPr="00973AD4">
                    <w:t>10</w:t>
                  </w:r>
                </w:p>
              </w:tc>
              <w:tc>
                <w:tcPr>
                  <w:tcW w:w="0" w:type="auto"/>
                  <w:tcBorders>
                    <w:top w:val="single" w:sz="4" w:space="0" w:color="auto"/>
                    <w:left w:val="single" w:sz="4" w:space="0" w:color="auto"/>
                    <w:bottom w:val="single" w:sz="4" w:space="0" w:color="auto"/>
                    <w:right w:val="single" w:sz="4" w:space="0" w:color="auto"/>
                  </w:tcBorders>
                  <w:hideMark/>
                </w:tcPr>
                <w:p w14:paraId="76841210" w14:textId="77777777" w:rsidR="00E95EAE" w:rsidRPr="00973AD4" w:rsidRDefault="00E95EAE" w:rsidP="00E95EAE">
                  <w:r w:rsidRPr="00973AD4">
                    <w:t>15</w:t>
                  </w:r>
                </w:p>
              </w:tc>
            </w:tr>
            <w:tr w:rsidR="00E95EAE" w:rsidRPr="00923A6E" w14:paraId="0294B11B" w14:textId="77777777" w:rsidTr="00E95EAE">
              <w:tc>
                <w:tcPr>
                  <w:tcW w:w="0" w:type="auto"/>
                  <w:tcBorders>
                    <w:top w:val="single" w:sz="4" w:space="0" w:color="auto"/>
                    <w:left w:val="single" w:sz="4" w:space="0" w:color="auto"/>
                    <w:bottom w:val="single" w:sz="4" w:space="0" w:color="auto"/>
                    <w:right w:val="single" w:sz="4" w:space="0" w:color="auto"/>
                  </w:tcBorders>
                  <w:hideMark/>
                </w:tcPr>
                <w:p w14:paraId="321105E1" w14:textId="77777777" w:rsidR="00E95EAE" w:rsidRPr="00973AD4" w:rsidRDefault="00E95EAE" w:rsidP="00E95EAE">
                  <w:pPr>
                    <w:rPr>
                      <w:b/>
                      <w:bCs/>
                    </w:rPr>
                  </w:pPr>
                  <w:r w:rsidRPr="00973AD4">
                    <w:rPr>
                      <w:b/>
                      <w:bCs/>
                      <w:i/>
                      <w:iCs/>
                    </w:rPr>
                    <w:t>y</w:t>
                  </w:r>
                </w:p>
              </w:tc>
              <w:tc>
                <w:tcPr>
                  <w:tcW w:w="0" w:type="auto"/>
                  <w:tcBorders>
                    <w:top w:val="single" w:sz="4" w:space="0" w:color="auto"/>
                    <w:left w:val="single" w:sz="4" w:space="0" w:color="auto"/>
                    <w:bottom w:val="single" w:sz="4" w:space="0" w:color="auto"/>
                    <w:right w:val="single" w:sz="4" w:space="0" w:color="auto"/>
                  </w:tcBorders>
                  <w:hideMark/>
                </w:tcPr>
                <w:p w14:paraId="521B53F7" w14:textId="77777777" w:rsidR="00E95EAE" w:rsidRPr="00973AD4" w:rsidRDefault="00E95EAE" w:rsidP="00E95EAE">
                  <w:r w:rsidRPr="00973AD4">
                    <w:t>3</w:t>
                  </w:r>
                </w:p>
              </w:tc>
              <w:tc>
                <w:tcPr>
                  <w:tcW w:w="0" w:type="auto"/>
                  <w:tcBorders>
                    <w:top w:val="single" w:sz="4" w:space="0" w:color="auto"/>
                    <w:left w:val="single" w:sz="4" w:space="0" w:color="auto"/>
                    <w:bottom w:val="single" w:sz="4" w:space="0" w:color="auto"/>
                    <w:right w:val="single" w:sz="4" w:space="0" w:color="auto"/>
                  </w:tcBorders>
                  <w:hideMark/>
                </w:tcPr>
                <w:p w14:paraId="7D7112A7" w14:textId="77777777" w:rsidR="00E95EAE" w:rsidRPr="00973AD4" w:rsidRDefault="00E95EAE" w:rsidP="00E95EAE">
                  <w:r w:rsidRPr="00973AD4">
                    <w:t>8</w:t>
                  </w:r>
                </w:p>
              </w:tc>
              <w:tc>
                <w:tcPr>
                  <w:tcW w:w="0" w:type="auto"/>
                  <w:tcBorders>
                    <w:top w:val="single" w:sz="4" w:space="0" w:color="auto"/>
                    <w:left w:val="single" w:sz="4" w:space="0" w:color="auto"/>
                    <w:bottom w:val="single" w:sz="4" w:space="0" w:color="auto"/>
                    <w:right w:val="single" w:sz="4" w:space="0" w:color="auto"/>
                  </w:tcBorders>
                  <w:hideMark/>
                </w:tcPr>
                <w:p w14:paraId="75E58E65" w14:textId="77777777" w:rsidR="00E95EAE" w:rsidRPr="00973AD4" w:rsidRDefault="00E95EAE" w:rsidP="00E95EAE">
                  <w:r w:rsidRPr="00973AD4">
                    <w:t>8</w:t>
                  </w:r>
                </w:p>
              </w:tc>
            </w:tr>
          </w:tbl>
          <w:p w14:paraId="1D5B0864" w14:textId="77777777" w:rsidR="00E95EAE" w:rsidRPr="00973AD4" w:rsidRDefault="00E95EAE" w:rsidP="00E95EAE">
            <w:pPr>
              <w:rPr>
                <w:b/>
                <w:bCs/>
                <w:iCs/>
              </w:rPr>
            </w:pPr>
          </w:p>
        </w:tc>
        <w:tc>
          <w:tcPr>
            <w:tcW w:w="590" w:type="dxa"/>
          </w:tcPr>
          <w:p w14:paraId="485DA4EB" w14:textId="77777777" w:rsidR="00E95EAE" w:rsidRPr="00973AD4" w:rsidRDefault="00E95EAE" w:rsidP="00E95EAE">
            <w:pPr>
              <w:jc w:val="right"/>
              <w:rPr>
                <w:b/>
                <w:bCs/>
                <w:iCs/>
              </w:rPr>
            </w:pPr>
            <w:r w:rsidRPr="00973AD4">
              <w:rPr>
                <w:bCs/>
                <w:iCs/>
              </w:rPr>
              <w:t>c.</w:t>
            </w:r>
          </w:p>
        </w:tc>
        <w:tc>
          <w:tcPr>
            <w:tcW w:w="1750" w:type="dxa"/>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6"/>
              <w:gridCol w:w="336"/>
              <w:gridCol w:w="456"/>
              <w:gridCol w:w="456"/>
            </w:tblGrid>
            <w:tr w:rsidR="00E95EAE" w:rsidRPr="00923A6E" w14:paraId="0450895F" w14:textId="77777777" w:rsidTr="00E95EAE">
              <w:tc>
                <w:tcPr>
                  <w:tcW w:w="0" w:type="auto"/>
                  <w:tcBorders>
                    <w:top w:val="single" w:sz="4" w:space="0" w:color="auto"/>
                    <w:left w:val="single" w:sz="4" w:space="0" w:color="auto"/>
                    <w:bottom w:val="single" w:sz="4" w:space="0" w:color="auto"/>
                    <w:right w:val="single" w:sz="4" w:space="0" w:color="auto"/>
                  </w:tcBorders>
                  <w:hideMark/>
                </w:tcPr>
                <w:p w14:paraId="4B8CABE1" w14:textId="77777777" w:rsidR="00E95EAE" w:rsidRPr="00973AD4" w:rsidRDefault="00E95EAE" w:rsidP="00E95EAE">
                  <w:pPr>
                    <w:rPr>
                      <w:b/>
                      <w:bCs/>
                    </w:rPr>
                  </w:pPr>
                  <w:r w:rsidRPr="00973AD4">
                    <w:rPr>
                      <w:b/>
                      <w:bCs/>
                      <w:i/>
                      <w:iCs/>
                    </w:rPr>
                    <w:t>x</w:t>
                  </w:r>
                </w:p>
              </w:tc>
              <w:tc>
                <w:tcPr>
                  <w:tcW w:w="0" w:type="auto"/>
                  <w:tcBorders>
                    <w:top w:val="single" w:sz="4" w:space="0" w:color="auto"/>
                    <w:left w:val="single" w:sz="4" w:space="0" w:color="auto"/>
                    <w:bottom w:val="single" w:sz="4" w:space="0" w:color="auto"/>
                    <w:right w:val="single" w:sz="4" w:space="0" w:color="auto"/>
                  </w:tcBorders>
                  <w:hideMark/>
                </w:tcPr>
                <w:p w14:paraId="6EAAAEC7" w14:textId="77777777" w:rsidR="00E95EAE" w:rsidRPr="00973AD4" w:rsidRDefault="00E95EAE" w:rsidP="00E95EAE">
                  <w:r w:rsidRPr="00973AD4">
                    <w:t>5</w:t>
                  </w:r>
                </w:p>
              </w:tc>
              <w:tc>
                <w:tcPr>
                  <w:tcW w:w="0" w:type="auto"/>
                  <w:tcBorders>
                    <w:top w:val="single" w:sz="4" w:space="0" w:color="auto"/>
                    <w:left w:val="single" w:sz="4" w:space="0" w:color="auto"/>
                    <w:bottom w:val="single" w:sz="4" w:space="0" w:color="auto"/>
                    <w:right w:val="single" w:sz="4" w:space="0" w:color="auto"/>
                  </w:tcBorders>
                  <w:hideMark/>
                </w:tcPr>
                <w:p w14:paraId="24FFF28B" w14:textId="77777777" w:rsidR="00E95EAE" w:rsidRPr="00973AD4" w:rsidRDefault="00E95EAE" w:rsidP="00E95EAE">
                  <w:r w:rsidRPr="00973AD4">
                    <w:t>10</w:t>
                  </w:r>
                </w:p>
              </w:tc>
              <w:tc>
                <w:tcPr>
                  <w:tcW w:w="0" w:type="auto"/>
                  <w:tcBorders>
                    <w:top w:val="single" w:sz="4" w:space="0" w:color="auto"/>
                    <w:left w:val="single" w:sz="4" w:space="0" w:color="auto"/>
                    <w:bottom w:val="single" w:sz="4" w:space="0" w:color="auto"/>
                    <w:right w:val="single" w:sz="4" w:space="0" w:color="auto"/>
                  </w:tcBorders>
                  <w:hideMark/>
                </w:tcPr>
                <w:p w14:paraId="0A0887DB" w14:textId="77777777" w:rsidR="00E95EAE" w:rsidRPr="00973AD4" w:rsidRDefault="00E95EAE" w:rsidP="00E95EAE">
                  <w:r w:rsidRPr="00973AD4">
                    <w:t>10</w:t>
                  </w:r>
                </w:p>
              </w:tc>
            </w:tr>
            <w:tr w:rsidR="00E95EAE" w:rsidRPr="00923A6E" w14:paraId="0948B222" w14:textId="77777777" w:rsidTr="00E95EAE">
              <w:tc>
                <w:tcPr>
                  <w:tcW w:w="0" w:type="auto"/>
                  <w:tcBorders>
                    <w:top w:val="single" w:sz="4" w:space="0" w:color="auto"/>
                    <w:left w:val="single" w:sz="4" w:space="0" w:color="auto"/>
                    <w:bottom w:val="single" w:sz="4" w:space="0" w:color="auto"/>
                    <w:right w:val="single" w:sz="4" w:space="0" w:color="auto"/>
                  </w:tcBorders>
                  <w:hideMark/>
                </w:tcPr>
                <w:p w14:paraId="20B2A674" w14:textId="77777777" w:rsidR="00E95EAE" w:rsidRPr="00973AD4" w:rsidRDefault="00E95EAE" w:rsidP="00E95EAE">
                  <w:pPr>
                    <w:rPr>
                      <w:b/>
                      <w:bCs/>
                    </w:rPr>
                  </w:pPr>
                  <w:r w:rsidRPr="00973AD4">
                    <w:rPr>
                      <w:b/>
                      <w:bCs/>
                      <w:i/>
                      <w:iCs/>
                    </w:rPr>
                    <w:t>y</w:t>
                  </w:r>
                </w:p>
              </w:tc>
              <w:tc>
                <w:tcPr>
                  <w:tcW w:w="0" w:type="auto"/>
                  <w:tcBorders>
                    <w:top w:val="single" w:sz="4" w:space="0" w:color="auto"/>
                    <w:left w:val="single" w:sz="4" w:space="0" w:color="auto"/>
                    <w:bottom w:val="single" w:sz="4" w:space="0" w:color="auto"/>
                    <w:right w:val="single" w:sz="4" w:space="0" w:color="auto"/>
                  </w:tcBorders>
                  <w:hideMark/>
                </w:tcPr>
                <w:p w14:paraId="00A878AD" w14:textId="77777777" w:rsidR="00E95EAE" w:rsidRPr="00973AD4" w:rsidRDefault="00E95EAE" w:rsidP="00E95EAE">
                  <w:r w:rsidRPr="00973AD4">
                    <w:t>3</w:t>
                  </w:r>
                </w:p>
              </w:tc>
              <w:tc>
                <w:tcPr>
                  <w:tcW w:w="0" w:type="auto"/>
                  <w:tcBorders>
                    <w:top w:val="single" w:sz="4" w:space="0" w:color="auto"/>
                    <w:left w:val="single" w:sz="4" w:space="0" w:color="auto"/>
                    <w:bottom w:val="single" w:sz="4" w:space="0" w:color="auto"/>
                    <w:right w:val="single" w:sz="4" w:space="0" w:color="auto"/>
                  </w:tcBorders>
                  <w:hideMark/>
                </w:tcPr>
                <w:p w14:paraId="5A2A31BA" w14:textId="77777777" w:rsidR="00E95EAE" w:rsidRPr="00973AD4" w:rsidRDefault="00E95EAE" w:rsidP="00E95EAE">
                  <w:r w:rsidRPr="00973AD4">
                    <w:t>8</w:t>
                  </w:r>
                </w:p>
              </w:tc>
              <w:tc>
                <w:tcPr>
                  <w:tcW w:w="0" w:type="auto"/>
                  <w:tcBorders>
                    <w:top w:val="single" w:sz="4" w:space="0" w:color="auto"/>
                    <w:left w:val="single" w:sz="4" w:space="0" w:color="auto"/>
                    <w:bottom w:val="single" w:sz="4" w:space="0" w:color="auto"/>
                    <w:right w:val="single" w:sz="4" w:space="0" w:color="auto"/>
                  </w:tcBorders>
                  <w:hideMark/>
                </w:tcPr>
                <w:p w14:paraId="1FC2A535" w14:textId="77777777" w:rsidR="00E95EAE" w:rsidRPr="00973AD4" w:rsidRDefault="00E95EAE" w:rsidP="00E95EAE">
                  <w:r w:rsidRPr="00973AD4">
                    <w:t>14</w:t>
                  </w:r>
                </w:p>
              </w:tc>
            </w:tr>
          </w:tbl>
          <w:p w14:paraId="44E66797" w14:textId="77777777" w:rsidR="00E95EAE" w:rsidRPr="00973AD4" w:rsidRDefault="00E95EAE" w:rsidP="00E95EAE">
            <w:pPr>
              <w:rPr>
                <w:b/>
                <w:bCs/>
                <w:iCs/>
              </w:rPr>
            </w:pPr>
          </w:p>
        </w:tc>
      </w:tr>
    </w:tbl>
    <w:p w14:paraId="48ADFD1A" w14:textId="77777777" w:rsidR="00E95EAE" w:rsidRDefault="00E95EAE" w:rsidP="00E95EAE">
      <w:pPr>
        <w:rPr>
          <w:b/>
          <w:bCs/>
          <w:iCs/>
        </w:rPr>
      </w:pPr>
    </w:p>
    <w:p w14:paraId="55D3A237" w14:textId="77777777" w:rsidR="00E95EAE" w:rsidRPr="00810DB3" w:rsidRDefault="00E95EAE" w:rsidP="00F62BB1">
      <w:pPr>
        <w:pStyle w:val="ListParagraph"/>
        <w:numPr>
          <w:ilvl w:val="0"/>
          <w:numId w:val="3"/>
        </w:numPr>
      </w:pPr>
      <w:r w:rsidRPr="00810DB3">
        <w:t xml:space="preserve">Select all of the following tables which represent </w:t>
      </w:r>
      <w:r w:rsidRPr="00AA1FC0">
        <w:rPr>
          <w:i/>
          <w:iCs/>
        </w:rPr>
        <w:t>y</w:t>
      </w:r>
      <w:r w:rsidRPr="00810DB3">
        <w:t xml:space="preserve"> as a function of </w:t>
      </w:r>
      <w:r w:rsidRPr="00AA1FC0">
        <w:rPr>
          <w:i/>
          <w:iCs/>
        </w:rPr>
        <w:t>x</w:t>
      </w:r>
      <w:r w:rsidRPr="00810DB3">
        <w:t>.</w:t>
      </w:r>
    </w:p>
    <w:tbl>
      <w:tblPr>
        <w:tblW w:w="0" w:type="auto"/>
        <w:tblInd w:w="288" w:type="dxa"/>
        <w:tblLook w:val="04A0" w:firstRow="1" w:lastRow="0" w:firstColumn="1" w:lastColumn="0" w:noHBand="0" w:noVBand="1"/>
      </w:tblPr>
      <w:tblGrid>
        <w:gridCol w:w="558"/>
        <w:gridCol w:w="1810"/>
        <w:gridCol w:w="680"/>
        <w:gridCol w:w="1810"/>
        <w:gridCol w:w="590"/>
        <w:gridCol w:w="1810"/>
      </w:tblGrid>
      <w:tr w:rsidR="00E95EAE" w14:paraId="65567B63" w14:textId="77777777" w:rsidTr="00E95EAE">
        <w:tc>
          <w:tcPr>
            <w:tcW w:w="558" w:type="dxa"/>
          </w:tcPr>
          <w:p w14:paraId="3302F4AB" w14:textId="77777777" w:rsidR="00E95EAE" w:rsidRPr="00973AD4" w:rsidRDefault="00E95EAE" w:rsidP="00E95EAE">
            <w:pPr>
              <w:jc w:val="right"/>
              <w:rPr>
                <w:bCs/>
                <w:iCs/>
              </w:rPr>
            </w:pPr>
            <w:r w:rsidRPr="00973AD4">
              <w:rPr>
                <w:bCs/>
                <w:iCs/>
              </w:rPr>
              <w:t>a.</w:t>
            </w:r>
          </w:p>
        </w:tc>
        <w:tc>
          <w:tcPr>
            <w:tcW w:w="1750" w:type="dxa"/>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6"/>
              <w:gridCol w:w="336"/>
              <w:gridCol w:w="456"/>
              <w:gridCol w:w="456"/>
            </w:tblGrid>
            <w:tr w:rsidR="00E95EAE" w:rsidRPr="00923A6E" w14:paraId="2E9BBA9B" w14:textId="77777777" w:rsidTr="00E95EAE">
              <w:tc>
                <w:tcPr>
                  <w:tcW w:w="0" w:type="auto"/>
                  <w:tcBorders>
                    <w:top w:val="single" w:sz="4" w:space="0" w:color="auto"/>
                    <w:left w:val="single" w:sz="4" w:space="0" w:color="auto"/>
                    <w:bottom w:val="single" w:sz="4" w:space="0" w:color="auto"/>
                    <w:right w:val="single" w:sz="4" w:space="0" w:color="auto"/>
                  </w:tcBorders>
                  <w:hideMark/>
                </w:tcPr>
                <w:p w14:paraId="1371120D" w14:textId="77777777" w:rsidR="00E95EAE" w:rsidRPr="00973AD4" w:rsidRDefault="00E95EAE" w:rsidP="00E95EAE">
                  <w:pPr>
                    <w:rPr>
                      <w:b/>
                      <w:bCs/>
                    </w:rPr>
                  </w:pPr>
                  <w:r w:rsidRPr="00973AD4">
                    <w:rPr>
                      <w:b/>
                      <w:bCs/>
                      <w:i/>
                      <w:iCs/>
                    </w:rPr>
                    <w:t>x</w:t>
                  </w:r>
                </w:p>
              </w:tc>
              <w:tc>
                <w:tcPr>
                  <w:tcW w:w="0" w:type="auto"/>
                  <w:tcBorders>
                    <w:top w:val="single" w:sz="4" w:space="0" w:color="auto"/>
                    <w:left w:val="single" w:sz="4" w:space="0" w:color="auto"/>
                    <w:bottom w:val="single" w:sz="4" w:space="0" w:color="auto"/>
                    <w:right w:val="single" w:sz="4" w:space="0" w:color="auto"/>
                  </w:tcBorders>
                  <w:hideMark/>
                </w:tcPr>
                <w:p w14:paraId="73CE2C99" w14:textId="77777777" w:rsidR="00E95EAE" w:rsidRPr="00973AD4" w:rsidRDefault="00E95EAE" w:rsidP="00E95EAE">
                  <w:r w:rsidRPr="00973AD4">
                    <w:t>2</w:t>
                  </w:r>
                </w:p>
              </w:tc>
              <w:tc>
                <w:tcPr>
                  <w:tcW w:w="0" w:type="auto"/>
                  <w:tcBorders>
                    <w:top w:val="single" w:sz="4" w:space="0" w:color="auto"/>
                    <w:left w:val="single" w:sz="4" w:space="0" w:color="auto"/>
                    <w:bottom w:val="single" w:sz="4" w:space="0" w:color="auto"/>
                    <w:right w:val="single" w:sz="4" w:space="0" w:color="auto"/>
                  </w:tcBorders>
                  <w:hideMark/>
                </w:tcPr>
                <w:p w14:paraId="4791EC68" w14:textId="77777777" w:rsidR="00E95EAE" w:rsidRPr="00973AD4" w:rsidRDefault="00E95EAE" w:rsidP="00E95EAE">
                  <w:r w:rsidRPr="00973AD4">
                    <w:t>6</w:t>
                  </w:r>
                </w:p>
              </w:tc>
              <w:tc>
                <w:tcPr>
                  <w:tcW w:w="0" w:type="auto"/>
                  <w:tcBorders>
                    <w:top w:val="single" w:sz="4" w:space="0" w:color="auto"/>
                    <w:left w:val="single" w:sz="4" w:space="0" w:color="auto"/>
                    <w:bottom w:val="single" w:sz="4" w:space="0" w:color="auto"/>
                    <w:right w:val="single" w:sz="4" w:space="0" w:color="auto"/>
                  </w:tcBorders>
                  <w:hideMark/>
                </w:tcPr>
                <w:p w14:paraId="44273151" w14:textId="77777777" w:rsidR="00E95EAE" w:rsidRPr="00973AD4" w:rsidRDefault="00E95EAE" w:rsidP="00E95EAE">
                  <w:r w:rsidRPr="00973AD4">
                    <w:t>13</w:t>
                  </w:r>
                </w:p>
              </w:tc>
            </w:tr>
            <w:tr w:rsidR="00E95EAE" w:rsidRPr="00923A6E" w14:paraId="0EDB8684" w14:textId="77777777" w:rsidTr="00E95EAE">
              <w:tc>
                <w:tcPr>
                  <w:tcW w:w="0" w:type="auto"/>
                  <w:tcBorders>
                    <w:top w:val="single" w:sz="4" w:space="0" w:color="auto"/>
                    <w:left w:val="single" w:sz="4" w:space="0" w:color="auto"/>
                    <w:bottom w:val="single" w:sz="4" w:space="0" w:color="auto"/>
                    <w:right w:val="single" w:sz="4" w:space="0" w:color="auto"/>
                  </w:tcBorders>
                  <w:hideMark/>
                </w:tcPr>
                <w:p w14:paraId="27529F68" w14:textId="77777777" w:rsidR="00E95EAE" w:rsidRPr="00973AD4" w:rsidRDefault="00E95EAE" w:rsidP="00E95EAE">
                  <w:pPr>
                    <w:rPr>
                      <w:b/>
                      <w:bCs/>
                    </w:rPr>
                  </w:pPr>
                  <w:r w:rsidRPr="00973AD4">
                    <w:rPr>
                      <w:b/>
                      <w:bCs/>
                      <w:i/>
                      <w:iCs/>
                    </w:rPr>
                    <w:t>y</w:t>
                  </w:r>
                </w:p>
              </w:tc>
              <w:tc>
                <w:tcPr>
                  <w:tcW w:w="0" w:type="auto"/>
                  <w:tcBorders>
                    <w:top w:val="single" w:sz="4" w:space="0" w:color="auto"/>
                    <w:left w:val="single" w:sz="4" w:space="0" w:color="auto"/>
                    <w:bottom w:val="single" w:sz="4" w:space="0" w:color="auto"/>
                    <w:right w:val="single" w:sz="4" w:space="0" w:color="auto"/>
                  </w:tcBorders>
                  <w:hideMark/>
                </w:tcPr>
                <w:p w14:paraId="27BA1D1E" w14:textId="77777777" w:rsidR="00E95EAE" w:rsidRPr="00973AD4" w:rsidRDefault="00E95EAE" w:rsidP="00E95EAE">
                  <w:r w:rsidRPr="00973AD4">
                    <w:t>3</w:t>
                  </w:r>
                </w:p>
              </w:tc>
              <w:tc>
                <w:tcPr>
                  <w:tcW w:w="0" w:type="auto"/>
                  <w:tcBorders>
                    <w:top w:val="single" w:sz="4" w:space="0" w:color="auto"/>
                    <w:left w:val="single" w:sz="4" w:space="0" w:color="auto"/>
                    <w:bottom w:val="single" w:sz="4" w:space="0" w:color="auto"/>
                    <w:right w:val="single" w:sz="4" w:space="0" w:color="auto"/>
                  </w:tcBorders>
                  <w:hideMark/>
                </w:tcPr>
                <w:p w14:paraId="29FBD48D" w14:textId="77777777" w:rsidR="00E95EAE" w:rsidRPr="00973AD4" w:rsidRDefault="00E95EAE" w:rsidP="00E95EAE">
                  <w:r w:rsidRPr="00973AD4">
                    <w:t>10</w:t>
                  </w:r>
                </w:p>
              </w:tc>
              <w:tc>
                <w:tcPr>
                  <w:tcW w:w="0" w:type="auto"/>
                  <w:tcBorders>
                    <w:top w:val="single" w:sz="4" w:space="0" w:color="auto"/>
                    <w:left w:val="single" w:sz="4" w:space="0" w:color="auto"/>
                    <w:bottom w:val="single" w:sz="4" w:space="0" w:color="auto"/>
                    <w:right w:val="single" w:sz="4" w:space="0" w:color="auto"/>
                  </w:tcBorders>
                  <w:hideMark/>
                </w:tcPr>
                <w:p w14:paraId="3D15F818" w14:textId="77777777" w:rsidR="00E95EAE" w:rsidRPr="00973AD4" w:rsidRDefault="00E95EAE" w:rsidP="00E95EAE">
                  <w:r w:rsidRPr="00973AD4">
                    <w:t>10</w:t>
                  </w:r>
                </w:p>
              </w:tc>
            </w:tr>
          </w:tbl>
          <w:p w14:paraId="16C4289C" w14:textId="77777777" w:rsidR="00E95EAE" w:rsidRPr="00973AD4" w:rsidRDefault="00E95EAE" w:rsidP="00E95EAE">
            <w:pPr>
              <w:rPr>
                <w:b/>
                <w:bCs/>
                <w:iCs/>
              </w:rPr>
            </w:pPr>
          </w:p>
        </w:tc>
        <w:tc>
          <w:tcPr>
            <w:tcW w:w="680" w:type="dxa"/>
          </w:tcPr>
          <w:p w14:paraId="7E56940D" w14:textId="77777777" w:rsidR="00E95EAE" w:rsidRPr="00973AD4" w:rsidRDefault="00E95EAE" w:rsidP="00E95EAE">
            <w:pPr>
              <w:jc w:val="right"/>
              <w:rPr>
                <w:b/>
                <w:bCs/>
                <w:iCs/>
              </w:rPr>
            </w:pPr>
            <w:r w:rsidRPr="00973AD4">
              <w:rPr>
                <w:bCs/>
                <w:iCs/>
              </w:rPr>
              <w:t>b.</w:t>
            </w:r>
          </w:p>
        </w:tc>
        <w:tc>
          <w:tcPr>
            <w:tcW w:w="1750" w:type="dxa"/>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6"/>
              <w:gridCol w:w="336"/>
              <w:gridCol w:w="456"/>
              <w:gridCol w:w="456"/>
            </w:tblGrid>
            <w:tr w:rsidR="00E95EAE" w:rsidRPr="00923A6E" w14:paraId="317ED2B2" w14:textId="77777777" w:rsidTr="00E95EAE">
              <w:tc>
                <w:tcPr>
                  <w:tcW w:w="0" w:type="auto"/>
                  <w:tcBorders>
                    <w:top w:val="single" w:sz="4" w:space="0" w:color="auto"/>
                    <w:left w:val="single" w:sz="4" w:space="0" w:color="auto"/>
                    <w:bottom w:val="single" w:sz="4" w:space="0" w:color="auto"/>
                    <w:right w:val="single" w:sz="4" w:space="0" w:color="auto"/>
                  </w:tcBorders>
                  <w:hideMark/>
                </w:tcPr>
                <w:p w14:paraId="5A7ABD71" w14:textId="77777777" w:rsidR="00E95EAE" w:rsidRPr="00973AD4" w:rsidRDefault="00E95EAE" w:rsidP="00E95EAE">
                  <w:pPr>
                    <w:rPr>
                      <w:b/>
                      <w:bCs/>
                    </w:rPr>
                  </w:pPr>
                  <w:r w:rsidRPr="00973AD4">
                    <w:rPr>
                      <w:b/>
                      <w:bCs/>
                      <w:i/>
                      <w:iCs/>
                    </w:rPr>
                    <w:t>x</w:t>
                  </w:r>
                </w:p>
              </w:tc>
              <w:tc>
                <w:tcPr>
                  <w:tcW w:w="0" w:type="auto"/>
                  <w:tcBorders>
                    <w:top w:val="single" w:sz="4" w:space="0" w:color="auto"/>
                    <w:left w:val="single" w:sz="4" w:space="0" w:color="auto"/>
                    <w:bottom w:val="single" w:sz="4" w:space="0" w:color="auto"/>
                    <w:right w:val="single" w:sz="4" w:space="0" w:color="auto"/>
                  </w:tcBorders>
                  <w:hideMark/>
                </w:tcPr>
                <w:p w14:paraId="31C288AB" w14:textId="77777777" w:rsidR="00E95EAE" w:rsidRPr="00973AD4" w:rsidRDefault="00E95EAE" w:rsidP="00E95EAE">
                  <w:r w:rsidRPr="00973AD4">
                    <w:t>2</w:t>
                  </w:r>
                </w:p>
              </w:tc>
              <w:tc>
                <w:tcPr>
                  <w:tcW w:w="0" w:type="auto"/>
                  <w:tcBorders>
                    <w:top w:val="single" w:sz="4" w:space="0" w:color="auto"/>
                    <w:left w:val="single" w:sz="4" w:space="0" w:color="auto"/>
                    <w:bottom w:val="single" w:sz="4" w:space="0" w:color="auto"/>
                    <w:right w:val="single" w:sz="4" w:space="0" w:color="auto"/>
                  </w:tcBorders>
                  <w:hideMark/>
                </w:tcPr>
                <w:p w14:paraId="0F01E230" w14:textId="77777777" w:rsidR="00E95EAE" w:rsidRPr="00973AD4" w:rsidRDefault="00E95EAE" w:rsidP="00E95EAE">
                  <w:r w:rsidRPr="00973AD4">
                    <w:t>6</w:t>
                  </w:r>
                </w:p>
              </w:tc>
              <w:tc>
                <w:tcPr>
                  <w:tcW w:w="0" w:type="auto"/>
                  <w:tcBorders>
                    <w:top w:val="single" w:sz="4" w:space="0" w:color="auto"/>
                    <w:left w:val="single" w:sz="4" w:space="0" w:color="auto"/>
                    <w:bottom w:val="single" w:sz="4" w:space="0" w:color="auto"/>
                    <w:right w:val="single" w:sz="4" w:space="0" w:color="auto"/>
                  </w:tcBorders>
                  <w:hideMark/>
                </w:tcPr>
                <w:p w14:paraId="564F0BA6" w14:textId="77777777" w:rsidR="00E95EAE" w:rsidRPr="00973AD4" w:rsidRDefault="00E95EAE" w:rsidP="00E95EAE">
                  <w:r w:rsidRPr="00973AD4">
                    <w:t>6</w:t>
                  </w:r>
                </w:p>
              </w:tc>
            </w:tr>
            <w:tr w:rsidR="00E95EAE" w:rsidRPr="00923A6E" w14:paraId="6C01B2DB" w14:textId="77777777" w:rsidTr="00E95EAE">
              <w:tc>
                <w:tcPr>
                  <w:tcW w:w="0" w:type="auto"/>
                  <w:tcBorders>
                    <w:top w:val="single" w:sz="4" w:space="0" w:color="auto"/>
                    <w:left w:val="single" w:sz="4" w:space="0" w:color="auto"/>
                    <w:bottom w:val="single" w:sz="4" w:space="0" w:color="auto"/>
                    <w:right w:val="single" w:sz="4" w:space="0" w:color="auto"/>
                  </w:tcBorders>
                  <w:hideMark/>
                </w:tcPr>
                <w:p w14:paraId="6965C603" w14:textId="77777777" w:rsidR="00E95EAE" w:rsidRPr="00973AD4" w:rsidRDefault="00E95EAE" w:rsidP="00E95EAE">
                  <w:pPr>
                    <w:rPr>
                      <w:b/>
                      <w:bCs/>
                    </w:rPr>
                  </w:pPr>
                  <w:r w:rsidRPr="00973AD4">
                    <w:rPr>
                      <w:b/>
                      <w:bCs/>
                      <w:i/>
                      <w:iCs/>
                    </w:rPr>
                    <w:t>y</w:t>
                  </w:r>
                </w:p>
              </w:tc>
              <w:tc>
                <w:tcPr>
                  <w:tcW w:w="0" w:type="auto"/>
                  <w:tcBorders>
                    <w:top w:val="single" w:sz="4" w:space="0" w:color="auto"/>
                    <w:left w:val="single" w:sz="4" w:space="0" w:color="auto"/>
                    <w:bottom w:val="single" w:sz="4" w:space="0" w:color="auto"/>
                    <w:right w:val="single" w:sz="4" w:space="0" w:color="auto"/>
                  </w:tcBorders>
                  <w:hideMark/>
                </w:tcPr>
                <w:p w14:paraId="006A48A5" w14:textId="77777777" w:rsidR="00E95EAE" w:rsidRPr="00973AD4" w:rsidRDefault="00E95EAE" w:rsidP="00E95EAE">
                  <w:r w:rsidRPr="00973AD4">
                    <w:t>3</w:t>
                  </w:r>
                </w:p>
              </w:tc>
              <w:tc>
                <w:tcPr>
                  <w:tcW w:w="0" w:type="auto"/>
                  <w:tcBorders>
                    <w:top w:val="single" w:sz="4" w:space="0" w:color="auto"/>
                    <w:left w:val="single" w:sz="4" w:space="0" w:color="auto"/>
                    <w:bottom w:val="single" w:sz="4" w:space="0" w:color="auto"/>
                    <w:right w:val="single" w:sz="4" w:space="0" w:color="auto"/>
                  </w:tcBorders>
                  <w:hideMark/>
                </w:tcPr>
                <w:p w14:paraId="08719678" w14:textId="77777777" w:rsidR="00E95EAE" w:rsidRPr="00973AD4" w:rsidRDefault="00E95EAE" w:rsidP="00E95EAE">
                  <w:r w:rsidRPr="00973AD4">
                    <w:t>10</w:t>
                  </w:r>
                </w:p>
              </w:tc>
              <w:tc>
                <w:tcPr>
                  <w:tcW w:w="0" w:type="auto"/>
                  <w:tcBorders>
                    <w:top w:val="single" w:sz="4" w:space="0" w:color="auto"/>
                    <w:left w:val="single" w:sz="4" w:space="0" w:color="auto"/>
                    <w:bottom w:val="single" w:sz="4" w:space="0" w:color="auto"/>
                    <w:right w:val="single" w:sz="4" w:space="0" w:color="auto"/>
                  </w:tcBorders>
                  <w:hideMark/>
                </w:tcPr>
                <w:p w14:paraId="08A639BD" w14:textId="77777777" w:rsidR="00E95EAE" w:rsidRPr="00973AD4" w:rsidRDefault="00E95EAE" w:rsidP="00E95EAE">
                  <w:r w:rsidRPr="00973AD4">
                    <w:t>14</w:t>
                  </w:r>
                </w:p>
              </w:tc>
            </w:tr>
          </w:tbl>
          <w:p w14:paraId="18375DAE" w14:textId="77777777" w:rsidR="00E95EAE" w:rsidRPr="00973AD4" w:rsidRDefault="00E95EAE" w:rsidP="00E95EAE">
            <w:pPr>
              <w:rPr>
                <w:b/>
                <w:bCs/>
                <w:iCs/>
              </w:rPr>
            </w:pPr>
          </w:p>
        </w:tc>
        <w:tc>
          <w:tcPr>
            <w:tcW w:w="590" w:type="dxa"/>
          </w:tcPr>
          <w:p w14:paraId="1F119D7A" w14:textId="77777777" w:rsidR="00E95EAE" w:rsidRPr="00973AD4" w:rsidRDefault="00E95EAE" w:rsidP="00E95EAE">
            <w:pPr>
              <w:jc w:val="right"/>
              <w:rPr>
                <w:b/>
                <w:bCs/>
                <w:iCs/>
              </w:rPr>
            </w:pPr>
            <w:r w:rsidRPr="00973AD4">
              <w:rPr>
                <w:bCs/>
                <w:iCs/>
              </w:rPr>
              <w:t>c.</w:t>
            </w:r>
          </w:p>
        </w:tc>
        <w:tc>
          <w:tcPr>
            <w:tcW w:w="1750" w:type="dxa"/>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6"/>
              <w:gridCol w:w="336"/>
              <w:gridCol w:w="456"/>
              <w:gridCol w:w="456"/>
            </w:tblGrid>
            <w:tr w:rsidR="00E95EAE" w:rsidRPr="00923A6E" w14:paraId="6CB5CA06" w14:textId="77777777" w:rsidTr="00E95EAE">
              <w:tc>
                <w:tcPr>
                  <w:tcW w:w="0" w:type="auto"/>
                  <w:tcBorders>
                    <w:top w:val="single" w:sz="4" w:space="0" w:color="auto"/>
                    <w:left w:val="single" w:sz="4" w:space="0" w:color="auto"/>
                    <w:bottom w:val="single" w:sz="4" w:space="0" w:color="auto"/>
                    <w:right w:val="single" w:sz="4" w:space="0" w:color="auto"/>
                  </w:tcBorders>
                  <w:hideMark/>
                </w:tcPr>
                <w:p w14:paraId="01D30CD1" w14:textId="77777777" w:rsidR="00E95EAE" w:rsidRPr="00973AD4" w:rsidRDefault="00E95EAE" w:rsidP="00E95EAE">
                  <w:pPr>
                    <w:rPr>
                      <w:b/>
                      <w:bCs/>
                    </w:rPr>
                  </w:pPr>
                  <w:r w:rsidRPr="00973AD4">
                    <w:rPr>
                      <w:b/>
                      <w:bCs/>
                      <w:i/>
                      <w:iCs/>
                    </w:rPr>
                    <w:t>x</w:t>
                  </w:r>
                </w:p>
              </w:tc>
              <w:tc>
                <w:tcPr>
                  <w:tcW w:w="0" w:type="auto"/>
                  <w:tcBorders>
                    <w:top w:val="single" w:sz="4" w:space="0" w:color="auto"/>
                    <w:left w:val="single" w:sz="4" w:space="0" w:color="auto"/>
                    <w:bottom w:val="single" w:sz="4" w:space="0" w:color="auto"/>
                    <w:right w:val="single" w:sz="4" w:space="0" w:color="auto"/>
                  </w:tcBorders>
                  <w:hideMark/>
                </w:tcPr>
                <w:p w14:paraId="189F69F2" w14:textId="77777777" w:rsidR="00E95EAE" w:rsidRPr="00973AD4" w:rsidRDefault="00E95EAE" w:rsidP="00E95EAE">
                  <w:r w:rsidRPr="00973AD4">
                    <w:t>2</w:t>
                  </w:r>
                </w:p>
              </w:tc>
              <w:tc>
                <w:tcPr>
                  <w:tcW w:w="0" w:type="auto"/>
                  <w:tcBorders>
                    <w:top w:val="single" w:sz="4" w:space="0" w:color="auto"/>
                    <w:left w:val="single" w:sz="4" w:space="0" w:color="auto"/>
                    <w:bottom w:val="single" w:sz="4" w:space="0" w:color="auto"/>
                    <w:right w:val="single" w:sz="4" w:space="0" w:color="auto"/>
                  </w:tcBorders>
                  <w:hideMark/>
                </w:tcPr>
                <w:p w14:paraId="36B02F5A" w14:textId="77777777" w:rsidR="00E95EAE" w:rsidRPr="00973AD4" w:rsidRDefault="00E95EAE" w:rsidP="00E95EAE">
                  <w:r w:rsidRPr="00973AD4">
                    <w:t>6</w:t>
                  </w:r>
                </w:p>
              </w:tc>
              <w:tc>
                <w:tcPr>
                  <w:tcW w:w="0" w:type="auto"/>
                  <w:tcBorders>
                    <w:top w:val="single" w:sz="4" w:space="0" w:color="auto"/>
                    <w:left w:val="single" w:sz="4" w:space="0" w:color="auto"/>
                    <w:bottom w:val="single" w:sz="4" w:space="0" w:color="auto"/>
                    <w:right w:val="single" w:sz="4" w:space="0" w:color="auto"/>
                  </w:tcBorders>
                  <w:hideMark/>
                </w:tcPr>
                <w:p w14:paraId="20155049" w14:textId="77777777" w:rsidR="00E95EAE" w:rsidRPr="00973AD4" w:rsidRDefault="00E95EAE" w:rsidP="00E95EAE">
                  <w:r w:rsidRPr="00973AD4">
                    <w:t>13</w:t>
                  </w:r>
                </w:p>
              </w:tc>
            </w:tr>
            <w:tr w:rsidR="00E95EAE" w:rsidRPr="00923A6E" w14:paraId="2D85B294" w14:textId="77777777" w:rsidTr="00E95EAE">
              <w:tc>
                <w:tcPr>
                  <w:tcW w:w="0" w:type="auto"/>
                  <w:tcBorders>
                    <w:top w:val="single" w:sz="4" w:space="0" w:color="auto"/>
                    <w:left w:val="single" w:sz="4" w:space="0" w:color="auto"/>
                    <w:bottom w:val="single" w:sz="4" w:space="0" w:color="auto"/>
                    <w:right w:val="single" w:sz="4" w:space="0" w:color="auto"/>
                  </w:tcBorders>
                  <w:hideMark/>
                </w:tcPr>
                <w:p w14:paraId="1514294A" w14:textId="77777777" w:rsidR="00E95EAE" w:rsidRPr="00973AD4" w:rsidRDefault="00E95EAE" w:rsidP="00E95EAE">
                  <w:pPr>
                    <w:rPr>
                      <w:b/>
                      <w:bCs/>
                    </w:rPr>
                  </w:pPr>
                  <w:r w:rsidRPr="00973AD4">
                    <w:rPr>
                      <w:b/>
                      <w:bCs/>
                      <w:i/>
                      <w:iCs/>
                    </w:rPr>
                    <w:t>y</w:t>
                  </w:r>
                </w:p>
              </w:tc>
              <w:tc>
                <w:tcPr>
                  <w:tcW w:w="0" w:type="auto"/>
                  <w:tcBorders>
                    <w:top w:val="single" w:sz="4" w:space="0" w:color="auto"/>
                    <w:left w:val="single" w:sz="4" w:space="0" w:color="auto"/>
                    <w:bottom w:val="single" w:sz="4" w:space="0" w:color="auto"/>
                    <w:right w:val="single" w:sz="4" w:space="0" w:color="auto"/>
                  </w:tcBorders>
                  <w:hideMark/>
                </w:tcPr>
                <w:p w14:paraId="4180BEF2" w14:textId="77777777" w:rsidR="00E95EAE" w:rsidRPr="00973AD4" w:rsidRDefault="00E95EAE" w:rsidP="00E95EAE">
                  <w:r w:rsidRPr="00973AD4">
                    <w:t>3</w:t>
                  </w:r>
                </w:p>
              </w:tc>
              <w:tc>
                <w:tcPr>
                  <w:tcW w:w="0" w:type="auto"/>
                  <w:tcBorders>
                    <w:top w:val="single" w:sz="4" w:space="0" w:color="auto"/>
                    <w:left w:val="single" w:sz="4" w:space="0" w:color="auto"/>
                    <w:bottom w:val="single" w:sz="4" w:space="0" w:color="auto"/>
                    <w:right w:val="single" w:sz="4" w:space="0" w:color="auto"/>
                  </w:tcBorders>
                  <w:hideMark/>
                </w:tcPr>
                <w:p w14:paraId="032A1333" w14:textId="77777777" w:rsidR="00E95EAE" w:rsidRPr="00973AD4" w:rsidRDefault="00E95EAE" w:rsidP="00E95EAE">
                  <w:r w:rsidRPr="00973AD4">
                    <w:t>10</w:t>
                  </w:r>
                </w:p>
              </w:tc>
              <w:tc>
                <w:tcPr>
                  <w:tcW w:w="0" w:type="auto"/>
                  <w:tcBorders>
                    <w:top w:val="single" w:sz="4" w:space="0" w:color="auto"/>
                    <w:left w:val="single" w:sz="4" w:space="0" w:color="auto"/>
                    <w:bottom w:val="single" w:sz="4" w:space="0" w:color="auto"/>
                    <w:right w:val="single" w:sz="4" w:space="0" w:color="auto"/>
                  </w:tcBorders>
                  <w:hideMark/>
                </w:tcPr>
                <w:p w14:paraId="002F315F" w14:textId="77777777" w:rsidR="00E95EAE" w:rsidRPr="00973AD4" w:rsidRDefault="00E95EAE" w:rsidP="00E95EAE">
                  <w:r w:rsidRPr="00973AD4">
                    <w:t>14</w:t>
                  </w:r>
                </w:p>
              </w:tc>
            </w:tr>
          </w:tbl>
          <w:p w14:paraId="7D20908D" w14:textId="77777777" w:rsidR="00E95EAE" w:rsidRPr="00973AD4" w:rsidRDefault="00E95EAE" w:rsidP="00E95EAE">
            <w:pPr>
              <w:rPr>
                <w:b/>
                <w:bCs/>
                <w:iCs/>
              </w:rPr>
            </w:pPr>
          </w:p>
        </w:tc>
      </w:tr>
    </w:tbl>
    <w:p w14:paraId="41C88312" w14:textId="77777777" w:rsidR="00E95EAE" w:rsidRDefault="00E95EAE" w:rsidP="00E95EAE"/>
    <w:p w14:paraId="445917EA" w14:textId="77777777" w:rsidR="00E95EAE" w:rsidRDefault="00E95EAE" w:rsidP="00F62BB1">
      <w:pPr>
        <w:pStyle w:val="ListParagraph"/>
        <w:numPr>
          <w:ilvl w:val="0"/>
          <w:numId w:val="3"/>
        </w:numPr>
      </w:pPr>
      <w:r w:rsidRPr="00810DB3">
        <w:t xml:space="preserve">Select all of the following tables which represent </w:t>
      </w:r>
      <w:r w:rsidRPr="00AA1FC0">
        <w:rPr>
          <w:i/>
          <w:iCs/>
        </w:rPr>
        <w:t>y</w:t>
      </w:r>
      <w:r w:rsidRPr="00810DB3">
        <w:t xml:space="preserve"> as a function of </w:t>
      </w:r>
      <w:r w:rsidRPr="00AA1FC0">
        <w:rPr>
          <w:i/>
          <w:iCs/>
        </w:rPr>
        <w:t>x</w:t>
      </w:r>
      <w:r w:rsidRPr="00810DB3">
        <w:t>.</w:t>
      </w:r>
    </w:p>
    <w:tbl>
      <w:tblPr>
        <w:tblW w:w="7137" w:type="dxa"/>
        <w:tblInd w:w="477" w:type="dxa"/>
        <w:tblLook w:val="04A0" w:firstRow="1" w:lastRow="0" w:firstColumn="1" w:lastColumn="0" w:noHBand="0" w:noVBand="1"/>
      </w:tblPr>
      <w:tblGrid>
        <w:gridCol w:w="383"/>
        <w:gridCol w:w="1194"/>
        <w:gridCol w:w="681"/>
        <w:gridCol w:w="1196"/>
        <w:gridCol w:w="690"/>
        <w:gridCol w:w="1196"/>
        <w:gridCol w:w="601"/>
        <w:gridCol w:w="1196"/>
      </w:tblGrid>
      <w:tr w:rsidR="00E95EAE" w14:paraId="1D49EB69" w14:textId="77777777" w:rsidTr="00E95EAE">
        <w:tc>
          <w:tcPr>
            <w:tcW w:w="369" w:type="dxa"/>
          </w:tcPr>
          <w:p w14:paraId="28F745B3" w14:textId="77777777" w:rsidR="00E95EAE" w:rsidRPr="00973AD4" w:rsidRDefault="00E95EAE" w:rsidP="00E95EAE">
            <w:pPr>
              <w:jc w:val="right"/>
            </w:pPr>
            <w:r w:rsidRPr="00973AD4">
              <w:t>a.</w:t>
            </w:r>
          </w:p>
        </w:tc>
        <w:tc>
          <w:tcPr>
            <w:tcW w:w="1197" w:type="dxa"/>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6"/>
              <w:gridCol w:w="416"/>
            </w:tblGrid>
            <w:tr w:rsidR="00E95EAE" w:rsidRPr="00923A6E" w14:paraId="08D58070" w14:textId="77777777" w:rsidTr="00E95EAE">
              <w:tc>
                <w:tcPr>
                  <w:tcW w:w="0" w:type="auto"/>
                  <w:tcBorders>
                    <w:top w:val="single" w:sz="4" w:space="0" w:color="auto"/>
                    <w:left w:val="single" w:sz="4" w:space="0" w:color="auto"/>
                    <w:bottom w:val="single" w:sz="4" w:space="0" w:color="auto"/>
                    <w:right w:val="single" w:sz="4" w:space="0" w:color="auto"/>
                  </w:tcBorders>
                  <w:hideMark/>
                </w:tcPr>
                <w:p w14:paraId="3139A7C4" w14:textId="77777777" w:rsidR="00E95EAE" w:rsidRPr="00973AD4" w:rsidRDefault="00E95EAE" w:rsidP="00E95EAE">
                  <w:pPr>
                    <w:rPr>
                      <w:b/>
                      <w:bCs/>
                    </w:rPr>
                  </w:pPr>
                  <w:r w:rsidRPr="00973AD4">
                    <w:rPr>
                      <w:b/>
                      <w:bCs/>
                      <w:i/>
                      <w:iCs/>
                    </w:rPr>
                    <w:t>x</w:t>
                  </w:r>
                </w:p>
              </w:tc>
              <w:tc>
                <w:tcPr>
                  <w:tcW w:w="0" w:type="auto"/>
                  <w:tcBorders>
                    <w:top w:val="single" w:sz="4" w:space="0" w:color="auto"/>
                    <w:left w:val="single" w:sz="4" w:space="0" w:color="auto"/>
                    <w:bottom w:val="single" w:sz="4" w:space="0" w:color="auto"/>
                    <w:right w:val="single" w:sz="4" w:space="0" w:color="auto"/>
                  </w:tcBorders>
                  <w:hideMark/>
                </w:tcPr>
                <w:p w14:paraId="0BE5C57A" w14:textId="77777777" w:rsidR="00E95EAE" w:rsidRPr="00973AD4" w:rsidRDefault="00E95EAE" w:rsidP="00E95EAE">
                  <w:pPr>
                    <w:rPr>
                      <w:b/>
                      <w:bCs/>
                    </w:rPr>
                  </w:pPr>
                  <w:r w:rsidRPr="00973AD4">
                    <w:rPr>
                      <w:b/>
                      <w:bCs/>
                      <w:i/>
                      <w:iCs/>
                    </w:rPr>
                    <w:t>y</w:t>
                  </w:r>
                </w:p>
              </w:tc>
            </w:tr>
            <w:tr w:rsidR="00E95EAE" w:rsidRPr="00923A6E" w14:paraId="544CAA21" w14:textId="77777777" w:rsidTr="00E95EAE">
              <w:tc>
                <w:tcPr>
                  <w:tcW w:w="0" w:type="auto"/>
                  <w:tcBorders>
                    <w:top w:val="single" w:sz="4" w:space="0" w:color="auto"/>
                    <w:left w:val="single" w:sz="4" w:space="0" w:color="auto"/>
                    <w:bottom w:val="single" w:sz="4" w:space="0" w:color="auto"/>
                    <w:right w:val="single" w:sz="4" w:space="0" w:color="auto"/>
                  </w:tcBorders>
                  <w:hideMark/>
                </w:tcPr>
                <w:p w14:paraId="01ACF520" w14:textId="77777777" w:rsidR="00E95EAE" w:rsidRPr="00973AD4" w:rsidRDefault="00E95EAE" w:rsidP="00E95EAE">
                  <w:r w:rsidRPr="00973AD4">
                    <w:t>0</w:t>
                  </w:r>
                </w:p>
              </w:tc>
              <w:tc>
                <w:tcPr>
                  <w:tcW w:w="0" w:type="auto"/>
                  <w:tcBorders>
                    <w:top w:val="single" w:sz="4" w:space="0" w:color="auto"/>
                    <w:left w:val="single" w:sz="4" w:space="0" w:color="auto"/>
                    <w:bottom w:val="single" w:sz="4" w:space="0" w:color="auto"/>
                    <w:right w:val="single" w:sz="4" w:space="0" w:color="auto"/>
                  </w:tcBorders>
                  <w:hideMark/>
                </w:tcPr>
                <w:p w14:paraId="63447516" w14:textId="77777777" w:rsidR="00E95EAE" w:rsidRPr="00973AD4" w:rsidRDefault="00E95EAE" w:rsidP="00E95EAE">
                  <w:r w:rsidRPr="00973AD4">
                    <w:t>-2</w:t>
                  </w:r>
                </w:p>
              </w:tc>
            </w:tr>
            <w:tr w:rsidR="00E95EAE" w:rsidRPr="00923A6E" w14:paraId="2B20AB1E" w14:textId="77777777" w:rsidTr="00E95EAE">
              <w:tc>
                <w:tcPr>
                  <w:tcW w:w="0" w:type="auto"/>
                  <w:tcBorders>
                    <w:top w:val="single" w:sz="4" w:space="0" w:color="auto"/>
                    <w:left w:val="single" w:sz="4" w:space="0" w:color="auto"/>
                    <w:bottom w:val="single" w:sz="4" w:space="0" w:color="auto"/>
                    <w:right w:val="single" w:sz="4" w:space="0" w:color="auto"/>
                  </w:tcBorders>
                  <w:hideMark/>
                </w:tcPr>
                <w:p w14:paraId="1C279C5E" w14:textId="77777777" w:rsidR="00E95EAE" w:rsidRPr="00973AD4" w:rsidRDefault="00E95EAE" w:rsidP="00E95EAE">
                  <w:r w:rsidRPr="00973AD4">
                    <w:t>3</w:t>
                  </w:r>
                </w:p>
              </w:tc>
              <w:tc>
                <w:tcPr>
                  <w:tcW w:w="0" w:type="auto"/>
                  <w:tcBorders>
                    <w:top w:val="single" w:sz="4" w:space="0" w:color="auto"/>
                    <w:left w:val="single" w:sz="4" w:space="0" w:color="auto"/>
                    <w:bottom w:val="single" w:sz="4" w:space="0" w:color="auto"/>
                    <w:right w:val="single" w:sz="4" w:space="0" w:color="auto"/>
                  </w:tcBorders>
                  <w:hideMark/>
                </w:tcPr>
                <w:p w14:paraId="36A67699" w14:textId="77777777" w:rsidR="00E95EAE" w:rsidRPr="00973AD4" w:rsidRDefault="00E95EAE" w:rsidP="00E95EAE">
                  <w:r w:rsidRPr="00973AD4">
                    <w:t>1</w:t>
                  </w:r>
                </w:p>
              </w:tc>
            </w:tr>
            <w:tr w:rsidR="00E95EAE" w:rsidRPr="00923A6E" w14:paraId="11B8A61F" w14:textId="77777777" w:rsidTr="00E95EAE">
              <w:tc>
                <w:tcPr>
                  <w:tcW w:w="0" w:type="auto"/>
                  <w:tcBorders>
                    <w:top w:val="single" w:sz="4" w:space="0" w:color="auto"/>
                    <w:left w:val="single" w:sz="4" w:space="0" w:color="auto"/>
                    <w:bottom w:val="single" w:sz="4" w:space="0" w:color="auto"/>
                    <w:right w:val="single" w:sz="4" w:space="0" w:color="auto"/>
                  </w:tcBorders>
                  <w:hideMark/>
                </w:tcPr>
                <w:p w14:paraId="1F516814" w14:textId="77777777" w:rsidR="00E95EAE" w:rsidRPr="00973AD4" w:rsidRDefault="00E95EAE" w:rsidP="00E95EAE">
                  <w:r w:rsidRPr="00973AD4">
                    <w:t>4</w:t>
                  </w:r>
                </w:p>
              </w:tc>
              <w:tc>
                <w:tcPr>
                  <w:tcW w:w="0" w:type="auto"/>
                  <w:tcBorders>
                    <w:top w:val="single" w:sz="4" w:space="0" w:color="auto"/>
                    <w:left w:val="single" w:sz="4" w:space="0" w:color="auto"/>
                    <w:bottom w:val="single" w:sz="4" w:space="0" w:color="auto"/>
                    <w:right w:val="single" w:sz="4" w:space="0" w:color="auto"/>
                  </w:tcBorders>
                  <w:hideMark/>
                </w:tcPr>
                <w:p w14:paraId="11129A5D" w14:textId="77777777" w:rsidR="00E95EAE" w:rsidRPr="00973AD4" w:rsidRDefault="00E95EAE" w:rsidP="00E95EAE">
                  <w:r w:rsidRPr="00973AD4">
                    <w:t>6</w:t>
                  </w:r>
                </w:p>
              </w:tc>
            </w:tr>
            <w:tr w:rsidR="00E95EAE" w:rsidRPr="00923A6E" w14:paraId="73AFFBAE" w14:textId="77777777" w:rsidTr="00E95EAE">
              <w:tc>
                <w:tcPr>
                  <w:tcW w:w="0" w:type="auto"/>
                  <w:tcBorders>
                    <w:top w:val="single" w:sz="4" w:space="0" w:color="auto"/>
                    <w:left w:val="single" w:sz="4" w:space="0" w:color="auto"/>
                    <w:bottom w:val="single" w:sz="4" w:space="0" w:color="auto"/>
                    <w:right w:val="single" w:sz="4" w:space="0" w:color="auto"/>
                  </w:tcBorders>
                  <w:hideMark/>
                </w:tcPr>
                <w:p w14:paraId="73C9BFE9" w14:textId="77777777" w:rsidR="00E95EAE" w:rsidRPr="00973AD4" w:rsidRDefault="00E95EAE" w:rsidP="00E95EAE">
                  <w:r w:rsidRPr="00973AD4">
                    <w:t>8</w:t>
                  </w:r>
                </w:p>
              </w:tc>
              <w:tc>
                <w:tcPr>
                  <w:tcW w:w="0" w:type="auto"/>
                  <w:tcBorders>
                    <w:top w:val="single" w:sz="4" w:space="0" w:color="auto"/>
                    <w:left w:val="single" w:sz="4" w:space="0" w:color="auto"/>
                    <w:bottom w:val="single" w:sz="4" w:space="0" w:color="auto"/>
                    <w:right w:val="single" w:sz="4" w:space="0" w:color="auto"/>
                  </w:tcBorders>
                  <w:hideMark/>
                </w:tcPr>
                <w:p w14:paraId="1DD446E2" w14:textId="77777777" w:rsidR="00E95EAE" w:rsidRPr="00973AD4" w:rsidRDefault="00E95EAE" w:rsidP="00E95EAE">
                  <w:r w:rsidRPr="00973AD4">
                    <w:t>9</w:t>
                  </w:r>
                </w:p>
              </w:tc>
            </w:tr>
            <w:tr w:rsidR="00E95EAE" w:rsidRPr="00923A6E" w14:paraId="03CA4EB1" w14:textId="77777777" w:rsidTr="00E95EAE">
              <w:tc>
                <w:tcPr>
                  <w:tcW w:w="0" w:type="auto"/>
                  <w:tcBorders>
                    <w:top w:val="single" w:sz="4" w:space="0" w:color="auto"/>
                    <w:left w:val="single" w:sz="4" w:space="0" w:color="auto"/>
                    <w:bottom w:val="single" w:sz="4" w:space="0" w:color="auto"/>
                    <w:right w:val="single" w:sz="4" w:space="0" w:color="auto"/>
                  </w:tcBorders>
                  <w:hideMark/>
                </w:tcPr>
                <w:p w14:paraId="4157292A" w14:textId="77777777" w:rsidR="00E95EAE" w:rsidRPr="00973AD4" w:rsidRDefault="00E95EAE" w:rsidP="00E95EAE">
                  <w:r w:rsidRPr="00973AD4">
                    <w:t>3</w:t>
                  </w:r>
                </w:p>
              </w:tc>
              <w:tc>
                <w:tcPr>
                  <w:tcW w:w="0" w:type="auto"/>
                  <w:tcBorders>
                    <w:top w:val="single" w:sz="4" w:space="0" w:color="auto"/>
                    <w:left w:val="single" w:sz="4" w:space="0" w:color="auto"/>
                    <w:bottom w:val="single" w:sz="4" w:space="0" w:color="auto"/>
                    <w:right w:val="single" w:sz="4" w:space="0" w:color="auto"/>
                  </w:tcBorders>
                  <w:hideMark/>
                </w:tcPr>
                <w:p w14:paraId="47D2F9EA" w14:textId="77777777" w:rsidR="00E95EAE" w:rsidRPr="00973AD4" w:rsidRDefault="00E95EAE" w:rsidP="00E95EAE">
                  <w:r w:rsidRPr="00973AD4">
                    <w:t>1</w:t>
                  </w:r>
                </w:p>
              </w:tc>
            </w:tr>
          </w:tbl>
          <w:p w14:paraId="03399720" w14:textId="77777777" w:rsidR="00E95EAE" w:rsidRPr="00973AD4" w:rsidRDefault="00E95EAE" w:rsidP="00E95EAE"/>
        </w:tc>
        <w:tc>
          <w:tcPr>
            <w:tcW w:w="684" w:type="dxa"/>
          </w:tcPr>
          <w:p w14:paraId="53674A4A" w14:textId="77777777" w:rsidR="00E95EAE" w:rsidRPr="00973AD4" w:rsidRDefault="00E95EAE" w:rsidP="00E95EAE">
            <w:pPr>
              <w:jc w:val="right"/>
            </w:pPr>
            <w:r w:rsidRPr="00973AD4">
              <w:t>b.</w:t>
            </w:r>
          </w:p>
        </w:tc>
        <w:tc>
          <w:tcPr>
            <w:tcW w:w="1197" w:type="dxa"/>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6"/>
              <w:gridCol w:w="456"/>
            </w:tblGrid>
            <w:tr w:rsidR="00E95EAE" w:rsidRPr="00923A6E" w14:paraId="7C90AB9E" w14:textId="77777777" w:rsidTr="00E95EAE">
              <w:tc>
                <w:tcPr>
                  <w:tcW w:w="0" w:type="auto"/>
                  <w:tcBorders>
                    <w:top w:val="single" w:sz="4" w:space="0" w:color="auto"/>
                    <w:left w:val="single" w:sz="4" w:space="0" w:color="auto"/>
                    <w:bottom w:val="single" w:sz="4" w:space="0" w:color="auto"/>
                    <w:right w:val="single" w:sz="4" w:space="0" w:color="auto"/>
                  </w:tcBorders>
                  <w:hideMark/>
                </w:tcPr>
                <w:p w14:paraId="3C99E468" w14:textId="77777777" w:rsidR="00E95EAE" w:rsidRPr="00973AD4" w:rsidRDefault="00E95EAE" w:rsidP="00E95EAE">
                  <w:pPr>
                    <w:rPr>
                      <w:b/>
                      <w:bCs/>
                    </w:rPr>
                  </w:pPr>
                  <w:r w:rsidRPr="00973AD4">
                    <w:rPr>
                      <w:b/>
                      <w:bCs/>
                      <w:i/>
                      <w:iCs/>
                    </w:rPr>
                    <w:t>x</w:t>
                  </w:r>
                </w:p>
              </w:tc>
              <w:tc>
                <w:tcPr>
                  <w:tcW w:w="0" w:type="auto"/>
                  <w:tcBorders>
                    <w:top w:val="single" w:sz="4" w:space="0" w:color="auto"/>
                    <w:left w:val="single" w:sz="4" w:space="0" w:color="auto"/>
                    <w:bottom w:val="single" w:sz="4" w:space="0" w:color="auto"/>
                    <w:right w:val="single" w:sz="4" w:space="0" w:color="auto"/>
                  </w:tcBorders>
                  <w:hideMark/>
                </w:tcPr>
                <w:p w14:paraId="76DC4D5C" w14:textId="77777777" w:rsidR="00E95EAE" w:rsidRPr="00973AD4" w:rsidRDefault="00E95EAE" w:rsidP="00E95EAE">
                  <w:pPr>
                    <w:rPr>
                      <w:b/>
                      <w:bCs/>
                    </w:rPr>
                  </w:pPr>
                  <w:r w:rsidRPr="00973AD4">
                    <w:rPr>
                      <w:b/>
                      <w:bCs/>
                      <w:i/>
                      <w:iCs/>
                    </w:rPr>
                    <w:t>y</w:t>
                  </w:r>
                </w:p>
              </w:tc>
            </w:tr>
            <w:tr w:rsidR="00E95EAE" w:rsidRPr="00923A6E" w14:paraId="526CBA59" w14:textId="77777777" w:rsidTr="00E95EAE">
              <w:tc>
                <w:tcPr>
                  <w:tcW w:w="0" w:type="auto"/>
                  <w:tcBorders>
                    <w:top w:val="single" w:sz="4" w:space="0" w:color="auto"/>
                    <w:left w:val="single" w:sz="4" w:space="0" w:color="auto"/>
                    <w:bottom w:val="single" w:sz="4" w:space="0" w:color="auto"/>
                    <w:right w:val="single" w:sz="4" w:space="0" w:color="auto"/>
                  </w:tcBorders>
                  <w:hideMark/>
                </w:tcPr>
                <w:p w14:paraId="5514CD80" w14:textId="77777777" w:rsidR="00E95EAE" w:rsidRPr="00973AD4" w:rsidRDefault="00E95EAE" w:rsidP="00E95EAE">
                  <w:r w:rsidRPr="00973AD4">
                    <w:t>-1</w:t>
                  </w:r>
                </w:p>
              </w:tc>
              <w:tc>
                <w:tcPr>
                  <w:tcW w:w="0" w:type="auto"/>
                  <w:tcBorders>
                    <w:top w:val="single" w:sz="4" w:space="0" w:color="auto"/>
                    <w:left w:val="single" w:sz="4" w:space="0" w:color="auto"/>
                    <w:bottom w:val="single" w:sz="4" w:space="0" w:color="auto"/>
                    <w:right w:val="single" w:sz="4" w:space="0" w:color="auto"/>
                  </w:tcBorders>
                  <w:hideMark/>
                </w:tcPr>
                <w:p w14:paraId="1A1C8025" w14:textId="77777777" w:rsidR="00E95EAE" w:rsidRPr="00973AD4" w:rsidRDefault="00E95EAE" w:rsidP="00E95EAE">
                  <w:r w:rsidRPr="00973AD4">
                    <w:t>-4</w:t>
                  </w:r>
                </w:p>
              </w:tc>
            </w:tr>
            <w:tr w:rsidR="00E95EAE" w:rsidRPr="00923A6E" w14:paraId="7DF671D1" w14:textId="77777777" w:rsidTr="00E95EAE">
              <w:tc>
                <w:tcPr>
                  <w:tcW w:w="0" w:type="auto"/>
                  <w:tcBorders>
                    <w:top w:val="single" w:sz="4" w:space="0" w:color="auto"/>
                    <w:left w:val="single" w:sz="4" w:space="0" w:color="auto"/>
                    <w:bottom w:val="single" w:sz="4" w:space="0" w:color="auto"/>
                    <w:right w:val="single" w:sz="4" w:space="0" w:color="auto"/>
                  </w:tcBorders>
                  <w:hideMark/>
                </w:tcPr>
                <w:p w14:paraId="3035B6EF" w14:textId="77777777" w:rsidR="00E95EAE" w:rsidRPr="00973AD4" w:rsidRDefault="00E95EAE" w:rsidP="00E95EAE">
                  <w:r w:rsidRPr="00973AD4">
                    <w:t>2</w:t>
                  </w:r>
                </w:p>
              </w:tc>
              <w:tc>
                <w:tcPr>
                  <w:tcW w:w="0" w:type="auto"/>
                  <w:tcBorders>
                    <w:top w:val="single" w:sz="4" w:space="0" w:color="auto"/>
                    <w:left w:val="single" w:sz="4" w:space="0" w:color="auto"/>
                    <w:bottom w:val="single" w:sz="4" w:space="0" w:color="auto"/>
                    <w:right w:val="single" w:sz="4" w:space="0" w:color="auto"/>
                  </w:tcBorders>
                  <w:hideMark/>
                </w:tcPr>
                <w:p w14:paraId="17B7B70F" w14:textId="77777777" w:rsidR="00E95EAE" w:rsidRPr="00973AD4" w:rsidRDefault="00E95EAE" w:rsidP="00E95EAE">
                  <w:r w:rsidRPr="00973AD4">
                    <w:t>3</w:t>
                  </w:r>
                </w:p>
              </w:tc>
            </w:tr>
            <w:tr w:rsidR="00E95EAE" w:rsidRPr="00923A6E" w14:paraId="33BB9397" w14:textId="77777777" w:rsidTr="00E95EAE">
              <w:tc>
                <w:tcPr>
                  <w:tcW w:w="0" w:type="auto"/>
                  <w:tcBorders>
                    <w:top w:val="single" w:sz="4" w:space="0" w:color="auto"/>
                    <w:left w:val="single" w:sz="4" w:space="0" w:color="auto"/>
                    <w:bottom w:val="single" w:sz="4" w:space="0" w:color="auto"/>
                    <w:right w:val="single" w:sz="4" w:space="0" w:color="auto"/>
                  </w:tcBorders>
                  <w:hideMark/>
                </w:tcPr>
                <w:p w14:paraId="7279680B" w14:textId="77777777" w:rsidR="00E95EAE" w:rsidRPr="00973AD4" w:rsidRDefault="00E95EAE" w:rsidP="00E95EAE">
                  <w:r w:rsidRPr="00973AD4">
                    <w:t>5</w:t>
                  </w:r>
                </w:p>
              </w:tc>
              <w:tc>
                <w:tcPr>
                  <w:tcW w:w="0" w:type="auto"/>
                  <w:tcBorders>
                    <w:top w:val="single" w:sz="4" w:space="0" w:color="auto"/>
                    <w:left w:val="single" w:sz="4" w:space="0" w:color="auto"/>
                    <w:bottom w:val="single" w:sz="4" w:space="0" w:color="auto"/>
                    <w:right w:val="single" w:sz="4" w:space="0" w:color="auto"/>
                  </w:tcBorders>
                  <w:hideMark/>
                </w:tcPr>
                <w:p w14:paraId="3699576C" w14:textId="77777777" w:rsidR="00E95EAE" w:rsidRPr="00973AD4" w:rsidRDefault="00E95EAE" w:rsidP="00E95EAE">
                  <w:r w:rsidRPr="00973AD4">
                    <w:t>4</w:t>
                  </w:r>
                </w:p>
              </w:tc>
            </w:tr>
            <w:tr w:rsidR="00E95EAE" w:rsidRPr="00923A6E" w14:paraId="3B1A5B5D" w14:textId="77777777" w:rsidTr="00E95EAE">
              <w:tc>
                <w:tcPr>
                  <w:tcW w:w="0" w:type="auto"/>
                  <w:tcBorders>
                    <w:top w:val="single" w:sz="4" w:space="0" w:color="auto"/>
                    <w:left w:val="single" w:sz="4" w:space="0" w:color="auto"/>
                    <w:bottom w:val="single" w:sz="4" w:space="0" w:color="auto"/>
                    <w:right w:val="single" w:sz="4" w:space="0" w:color="auto"/>
                  </w:tcBorders>
                  <w:hideMark/>
                </w:tcPr>
                <w:p w14:paraId="3E19DB07" w14:textId="77777777" w:rsidR="00E95EAE" w:rsidRPr="00973AD4" w:rsidRDefault="00E95EAE" w:rsidP="00E95EAE">
                  <w:r w:rsidRPr="00973AD4">
                    <w:t>8</w:t>
                  </w:r>
                </w:p>
              </w:tc>
              <w:tc>
                <w:tcPr>
                  <w:tcW w:w="0" w:type="auto"/>
                  <w:tcBorders>
                    <w:top w:val="single" w:sz="4" w:space="0" w:color="auto"/>
                    <w:left w:val="single" w:sz="4" w:space="0" w:color="auto"/>
                    <w:bottom w:val="single" w:sz="4" w:space="0" w:color="auto"/>
                    <w:right w:val="single" w:sz="4" w:space="0" w:color="auto"/>
                  </w:tcBorders>
                  <w:hideMark/>
                </w:tcPr>
                <w:p w14:paraId="00F466DA" w14:textId="77777777" w:rsidR="00E95EAE" w:rsidRPr="00973AD4" w:rsidRDefault="00E95EAE" w:rsidP="00E95EAE">
                  <w:r w:rsidRPr="00973AD4">
                    <w:t>7</w:t>
                  </w:r>
                </w:p>
              </w:tc>
            </w:tr>
            <w:tr w:rsidR="00E95EAE" w:rsidRPr="00923A6E" w14:paraId="4C372868" w14:textId="77777777" w:rsidTr="00E95EAE">
              <w:tc>
                <w:tcPr>
                  <w:tcW w:w="0" w:type="auto"/>
                  <w:tcBorders>
                    <w:top w:val="single" w:sz="4" w:space="0" w:color="auto"/>
                    <w:left w:val="single" w:sz="4" w:space="0" w:color="auto"/>
                    <w:bottom w:val="single" w:sz="4" w:space="0" w:color="auto"/>
                    <w:right w:val="single" w:sz="4" w:space="0" w:color="auto"/>
                  </w:tcBorders>
                  <w:hideMark/>
                </w:tcPr>
                <w:p w14:paraId="7D2FD207" w14:textId="77777777" w:rsidR="00E95EAE" w:rsidRPr="00973AD4" w:rsidRDefault="00E95EAE" w:rsidP="00E95EAE">
                  <w:r w:rsidRPr="00973AD4">
                    <w:t>12</w:t>
                  </w:r>
                </w:p>
              </w:tc>
              <w:tc>
                <w:tcPr>
                  <w:tcW w:w="0" w:type="auto"/>
                  <w:tcBorders>
                    <w:top w:val="single" w:sz="4" w:space="0" w:color="auto"/>
                    <w:left w:val="single" w:sz="4" w:space="0" w:color="auto"/>
                    <w:bottom w:val="single" w:sz="4" w:space="0" w:color="auto"/>
                    <w:right w:val="single" w:sz="4" w:space="0" w:color="auto"/>
                  </w:tcBorders>
                  <w:hideMark/>
                </w:tcPr>
                <w:p w14:paraId="2E995AA5" w14:textId="77777777" w:rsidR="00E95EAE" w:rsidRPr="00973AD4" w:rsidRDefault="00E95EAE" w:rsidP="00E95EAE">
                  <w:r w:rsidRPr="00973AD4">
                    <w:t>11</w:t>
                  </w:r>
                </w:p>
              </w:tc>
            </w:tr>
          </w:tbl>
          <w:p w14:paraId="7B160E05" w14:textId="77777777" w:rsidR="00E95EAE" w:rsidRPr="00973AD4" w:rsidRDefault="00E95EAE" w:rsidP="00E95EAE"/>
        </w:tc>
        <w:tc>
          <w:tcPr>
            <w:tcW w:w="693" w:type="dxa"/>
          </w:tcPr>
          <w:p w14:paraId="1824D9C5" w14:textId="77777777" w:rsidR="00E95EAE" w:rsidRPr="00973AD4" w:rsidRDefault="00E95EAE" w:rsidP="00E95EAE">
            <w:pPr>
              <w:jc w:val="right"/>
            </w:pPr>
            <w:r w:rsidRPr="00973AD4">
              <w:t>c.</w:t>
            </w:r>
          </w:p>
        </w:tc>
        <w:tc>
          <w:tcPr>
            <w:tcW w:w="1197" w:type="dxa"/>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6"/>
              <w:gridCol w:w="456"/>
            </w:tblGrid>
            <w:tr w:rsidR="00E95EAE" w:rsidRPr="00923A6E" w14:paraId="4B6665BA" w14:textId="77777777" w:rsidTr="00E95EAE">
              <w:tc>
                <w:tcPr>
                  <w:tcW w:w="0" w:type="auto"/>
                  <w:tcBorders>
                    <w:top w:val="single" w:sz="4" w:space="0" w:color="auto"/>
                    <w:left w:val="single" w:sz="4" w:space="0" w:color="auto"/>
                    <w:bottom w:val="single" w:sz="4" w:space="0" w:color="auto"/>
                    <w:right w:val="single" w:sz="4" w:space="0" w:color="auto"/>
                  </w:tcBorders>
                  <w:hideMark/>
                </w:tcPr>
                <w:p w14:paraId="58C30918" w14:textId="77777777" w:rsidR="00E95EAE" w:rsidRPr="00973AD4" w:rsidRDefault="00E95EAE" w:rsidP="00E95EAE">
                  <w:pPr>
                    <w:rPr>
                      <w:b/>
                      <w:bCs/>
                    </w:rPr>
                  </w:pPr>
                  <w:r w:rsidRPr="00973AD4">
                    <w:rPr>
                      <w:b/>
                      <w:bCs/>
                      <w:i/>
                      <w:iCs/>
                    </w:rPr>
                    <w:t>x</w:t>
                  </w:r>
                </w:p>
              </w:tc>
              <w:tc>
                <w:tcPr>
                  <w:tcW w:w="0" w:type="auto"/>
                  <w:tcBorders>
                    <w:top w:val="single" w:sz="4" w:space="0" w:color="auto"/>
                    <w:left w:val="single" w:sz="4" w:space="0" w:color="auto"/>
                    <w:bottom w:val="single" w:sz="4" w:space="0" w:color="auto"/>
                    <w:right w:val="single" w:sz="4" w:space="0" w:color="auto"/>
                  </w:tcBorders>
                  <w:hideMark/>
                </w:tcPr>
                <w:p w14:paraId="4D40D634" w14:textId="77777777" w:rsidR="00E95EAE" w:rsidRPr="00973AD4" w:rsidRDefault="00E95EAE" w:rsidP="00E95EAE">
                  <w:pPr>
                    <w:rPr>
                      <w:b/>
                      <w:bCs/>
                    </w:rPr>
                  </w:pPr>
                  <w:r w:rsidRPr="00973AD4">
                    <w:rPr>
                      <w:b/>
                      <w:bCs/>
                      <w:i/>
                      <w:iCs/>
                    </w:rPr>
                    <w:t>y</w:t>
                  </w:r>
                </w:p>
              </w:tc>
            </w:tr>
            <w:tr w:rsidR="00E95EAE" w:rsidRPr="00923A6E" w14:paraId="745CC95C" w14:textId="77777777" w:rsidTr="00E95EAE">
              <w:tc>
                <w:tcPr>
                  <w:tcW w:w="0" w:type="auto"/>
                  <w:tcBorders>
                    <w:top w:val="single" w:sz="4" w:space="0" w:color="auto"/>
                    <w:left w:val="single" w:sz="4" w:space="0" w:color="auto"/>
                    <w:bottom w:val="single" w:sz="4" w:space="0" w:color="auto"/>
                    <w:right w:val="single" w:sz="4" w:space="0" w:color="auto"/>
                  </w:tcBorders>
                  <w:hideMark/>
                </w:tcPr>
                <w:p w14:paraId="32596C6F" w14:textId="77777777" w:rsidR="00E95EAE" w:rsidRPr="00973AD4" w:rsidRDefault="00E95EAE" w:rsidP="00E95EAE">
                  <w:r w:rsidRPr="00973AD4">
                    <w:t>0</w:t>
                  </w:r>
                </w:p>
              </w:tc>
              <w:tc>
                <w:tcPr>
                  <w:tcW w:w="0" w:type="auto"/>
                  <w:tcBorders>
                    <w:top w:val="single" w:sz="4" w:space="0" w:color="auto"/>
                    <w:left w:val="single" w:sz="4" w:space="0" w:color="auto"/>
                    <w:bottom w:val="single" w:sz="4" w:space="0" w:color="auto"/>
                    <w:right w:val="single" w:sz="4" w:space="0" w:color="auto"/>
                  </w:tcBorders>
                  <w:hideMark/>
                </w:tcPr>
                <w:p w14:paraId="2BA1AC53" w14:textId="77777777" w:rsidR="00E95EAE" w:rsidRPr="00973AD4" w:rsidRDefault="00E95EAE" w:rsidP="00E95EAE">
                  <w:r w:rsidRPr="00973AD4">
                    <w:t>-5</w:t>
                  </w:r>
                </w:p>
              </w:tc>
            </w:tr>
            <w:tr w:rsidR="00E95EAE" w:rsidRPr="00923A6E" w14:paraId="4372828E" w14:textId="77777777" w:rsidTr="00E95EAE">
              <w:tc>
                <w:tcPr>
                  <w:tcW w:w="0" w:type="auto"/>
                  <w:tcBorders>
                    <w:top w:val="single" w:sz="4" w:space="0" w:color="auto"/>
                    <w:left w:val="single" w:sz="4" w:space="0" w:color="auto"/>
                    <w:bottom w:val="single" w:sz="4" w:space="0" w:color="auto"/>
                    <w:right w:val="single" w:sz="4" w:space="0" w:color="auto"/>
                  </w:tcBorders>
                  <w:hideMark/>
                </w:tcPr>
                <w:p w14:paraId="26A5CD21" w14:textId="77777777" w:rsidR="00E95EAE" w:rsidRPr="00973AD4" w:rsidRDefault="00E95EAE" w:rsidP="00E95EAE">
                  <w:r w:rsidRPr="00973AD4">
                    <w:t>3</w:t>
                  </w:r>
                </w:p>
              </w:tc>
              <w:tc>
                <w:tcPr>
                  <w:tcW w:w="0" w:type="auto"/>
                  <w:tcBorders>
                    <w:top w:val="single" w:sz="4" w:space="0" w:color="auto"/>
                    <w:left w:val="single" w:sz="4" w:space="0" w:color="auto"/>
                    <w:bottom w:val="single" w:sz="4" w:space="0" w:color="auto"/>
                    <w:right w:val="single" w:sz="4" w:space="0" w:color="auto"/>
                  </w:tcBorders>
                  <w:hideMark/>
                </w:tcPr>
                <w:p w14:paraId="41BB2475" w14:textId="77777777" w:rsidR="00E95EAE" w:rsidRPr="00973AD4" w:rsidRDefault="00E95EAE" w:rsidP="00E95EAE">
                  <w:r w:rsidRPr="00973AD4">
                    <w:t>1</w:t>
                  </w:r>
                </w:p>
              </w:tc>
            </w:tr>
            <w:tr w:rsidR="00E95EAE" w:rsidRPr="00923A6E" w14:paraId="57FD5C5E" w14:textId="77777777" w:rsidTr="00E95EAE">
              <w:tc>
                <w:tcPr>
                  <w:tcW w:w="0" w:type="auto"/>
                  <w:tcBorders>
                    <w:top w:val="single" w:sz="4" w:space="0" w:color="auto"/>
                    <w:left w:val="single" w:sz="4" w:space="0" w:color="auto"/>
                    <w:bottom w:val="single" w:sz="4" w:space="0" w:color="auto"/>
                    <w:right w:val="single" w:sz="4" w:space="0" w:color="auto"/>
                  </w:tcBorders>
                  <w:hideMark/>
                </w:tcPr>
                <w:p w14:paraId="1B076A90" w14:textId="77777777" w:rsidR="00E95EAE" w:rsidRPr="00973AD4" w:rsidRDefault="00E95EAE" w:rsidP="00E95EAE">
                  <w:r w:rsidRPr="00973AD4">
                    <w:t>3</w:t>
                  </w:r>
                </w:p>
              </w:tc>
              <w:tc>
                <w:tcPr>
                  <w:tcW w:w="0" w:type="auto"/>
                  <w:tcBorders>
                    <w:top w:val="single" w:sz="4" w:space="0" w:color="auto"/>
                    <w:left w:val="single" w:sz="4" w:space="0" w:color="auto"/>
                    <w:bottom w:val="single" w:sz="4" w:space="0" w:color="auto"/>
                    <w:right w:val="single" w:sz="4" w:space="0" w:color="auto"/>
                  </w:tcBorders>
                  <w:hideMark/>
                </w:tcPr>
                <w:p w14:paraId="068FDC26" w14:textId="77777777" w:rsidR="00E95EAE" w:rsidRPr="00973AD4" w:rsidRDefault="00E95EAE" w:rsidP="00E95EAE">
                  <w:r w:rsidRPr="00973AD4">
                    <w:t>4</w:t>
                  </w:r>
                </w:p>
              </w:tc>
            </w:tr>
            <w:tr w:rsidR="00E95EAE" w:rsidRPr="00923A6E" w14:paraId="3C167004" w14:textId="77777777" w:rsidTr="00E95EAE">
              <w:tc>
                <w:tcPr>
                  <w:tcW w:w="0" w:type="auto"/>
                  <w:tcBorders>
                    <w:top w:val="single" w:sz="4" w:space="0" w:color="auto"/>
                    <w:left w:val="single" w:sz="4" w:space="0" w:color="auto"/>
                    <w:bottom w:val="single" w:sz="4" w:space="0" w:color="auto"/>
                    <w:right w:val="single" w:sz="4" w:space="0" w:color="auto"/>
                  </w:tcBorders>
                  <w:hideMark/>
                </w:tcPr>
                <w:p w14:paraId="2DCD75B0" w14:textId="77777777" w:rsidR="00E95EAE" w:rsidRPr="00973AD4" w:rsidRDefault="00E95EAE" w:rsidP="00E95EAE">
                  <w:r w:rsidRPr="00973AD4">
                    <w:t>9</w:t>
                  </w:r>
                </w:p>
              </w:tc>
              <w:tc>
                <w:tcPr>
                  <w:tcW w:w="0" w:type="auto"/>
                  <w:tcBorders>
                    <w:top w:val="single" w:sz="4" w:space="0" w:color="auto"/>
                    <w:left w:val="single" w:sz="4" w:space="0" w:color="auto"/>
                    <w:bottom w:val="single" w:sz="4" w:space="0" w:color="auto"/>
                    <w:right w:val="single" w:sz="4" w:space="0" w:color="auto"/>
                  </w:tcBorders>
                  <w:hideMark/>
                </w:tcPr>
                <w:p w14:paraId="3E28BE39" w14:textId="77777777" w:rsidR="00E95EAE" w:rsidRPr="00973AD4" w:rsidRDefault="00E95EAE" w:rsidP="00E95EAE">
                  <w:r w:rsidRPr="00973AD4">
                    <w:t>8</w:t>
                  </w:r>
                </w:p>
              </w:tc>
            </w:tr>
            <w:tr w:rsidR="00E95EAE" w:rsidRPr="00923A6E" w14:paraId="58018F23" w14:textId="77777777" w:rsidTr="00E95EAE">
              <w:tc>
                <w:tcPr>
                  <w:tcW w:w="0" w:type="auto"/>
                  <w:tcBorders>
                    <w:top w:val="single" w:sz="4" w:space="0" w:color="auto"/>
                    <w:left w:val="single" w:sz="4" w:space="0" w:color="auto"/>
                    <w:bottom w:val="single" w:sz="4" w:space="0" w:color="auto"/>
                    <w:right w:val="single" w:sz="4" w:space="0" w:color="auto"/>
                  </w:tcBorders>
                  <w:hideMark/>
                </w:tcPr>
                <w:p w14:paraId="43D42517" w14:textId="77777777" w:rsidR="00E95EAE" w:rsidRPr="00973AD4" w:rsidRDefault="00E95EAE" w:rsidP="00E95EAE">
                  <w:r w:rsidRPr="00973AD4">
                    <w:t>16</w:t>
                  </w:r>
                </w:p>
              </w:tc>
              <w:tc>
                <w:tcPr>
                  <w:tcW w:w="0" w:type="auto"/>
                  <w:tcBorders>
                    <w:top w:val="single" w:sz="4" w:space="0" w:color="auto"/>
                    <w:left w:val="single" w:sz="4" w:space="0" w:color="auto"/>
                    <w:bottom w:val="single" w:sz="4" w:space="0" w:color="auto"/>
                    <w:right w:val="single" w:sz="4" w:space="0" w:color="auto"/>
                  </w:tcBorders>
                  <w:hideMark/>
                </w:tcPr>
                <w:p w14:paraId="3C9FC2D1" w14:textId="77777777" w:rsidR="00E95EAE" w:rsidRPr="00973AD4" w:rsidRDefault="00E95EAE" w:rsidP="00E95EAE">
                  <w:r w:rsidRPr="00973AD4">
                    <w:t>13</w:t>
                  </w:r>
                </w:p>
              </w:tc>
            </w:tr>
          </w:tbl>
          <w:p w14:paraId="4EDD08EE" w14:textId="77777777" w:rsidR="00E95EAE" w:rsidRPr="00973AD4" w:rsidRDefault="00E95EAE" w:rsidP="00E95EAE"/>
        </w:tc>
        <w:tc>
          <w:tcPr>
            <w:tcW w:w="603" w:type="dxa"/>
          </w:tcPr>
          <w:p w14:paraId="10AC7CCA" w14:textId="77777777" w:rsidR="00E95EAE" w:rsidRPr="00973AD4" w:rsidRDefault="00E95EAE" w:rsidP="00E95EAE">
            <w:pPr>
              <w:jc w:val="right"/>
            </w:pPr>
            <w:r w:rsidRPr="00973AD4">
              <w:t>d.</w:t>
            </w:r>
          </w:p>
        </w:tc>
        <w:tc>
          <w:tcPr>
            <w:tcW w:w="1197" w:type="dxa"/>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6"/>
              <w:gridCol w:w="456"/>
            </w:tblGrid>
            <w:tr w:rsidR="00E95EAE" w:rsidRPr="00923A6E" w14:paraId="13336DB7" w14:textId="77777777" w:rsidTr="00E95EAE">
              <w:tc>
                <w:tcPr>
                  <w:tcW w:w="0" w:type="auto"/>
                  <w:tcBorders>
                    <w:top w:val="single" w:sz="4" w:space="0" w:color="auto"/>
                    <w:left w:val="single" w:sz="4" w:space="0" w:color="auto"/>
                    <w:bottom w:val="single" w:sz="4" w:space="0" w:color="auto"/>
                    <w:right w:val="single" w:sz="4" w:space="0" w:color="auto"/>
                  </w:tcBorders>
                  <w:hideMark/>
                </w:tcPr>
                <w:p w14:paraId="443BFB31" w14:textId="77777777" w:rsidR="00E95EAE" w:rsidRPr="00973AD4" w:rsidRDefault="00E95EAE" w:rsidP="00E95EAE">
                  <w:pPr>
                    <w:rPr>
                      <w:b/>
                      <w:bCs/>
                    </w:rPr>
                  </w:pPr>
                  <w:r w:rsidRPr="00973AD4">
                    <w:rPr>
                      <w:b/>
                      <w:bCs/>
                      <w:i/>
                      <w:iCs/>
                    </w:rPr>
                    <w:t>x</w:t>
                  </w:r>
                </w:p>
              </w:tc>
              <w:tc>
                <w:tcPr>
                  <w:tcW w:w="0" w:type="auto"/>
                  <w:tcBorders>
                    <w:top w:val="single" w:sz="4" w:space="0" w:color="auto"/>
                    <w:left w:val="single" w:sz="4" w:space="0" w:color="auto"/>
                    <w:bottom w:val="single" w:sz="4" w:space="0" w:color="auto"/>
                    <w:right w:val="single" w:sz="4" w:space="0" w:color="auto"/>
                  </w:tcBorders>
                  <w:hideMark/>
                </w:tcPr>
                <w:p w14:paraId="4C206E47" w14:textId="77777777" w:rsidR="00E95EAE" w:rsidRPr="00973AD4" w:rsidRDefault="00E95EAE" w:rsidP="00E95EAE">
                  <w:pPr>
                    <w:rPr>
                      <w:b/>
                      <w:bCs/>
                    </w:rPr>
                  </w:pPr>
                  <w:r w:rsidRPr="00973AD4">
                    <w:rPr>
                      <w:b/>
                      <w:bCs/>
                      <w:i/>
                      <w:iCs/>
                    </w:rPr>
                    <w:t>y</w:t>
                  </w:r>
                </w:p>
              </w:tc>
            </w:tr>
            <w:tr w:rsidR="00E95EAE" w:rsidRPr="00923A6E" w14:paraId="4A7E4DBF" w14:textId="77777777" w:rsidTr="00E95EAE">
              <w:tc>
                <w:tcPr>
                  <w:tcW w:w="0" w:type="auto"/>
                  <w:tcBorders>
                    <w:top w:val="single" w:sz="4" w:space="0" w:color="auto"/>
                    <w:left w:val="single" w:sz="4" w:space="0" w:color="auto"/>
                    <w:bottom w:val="single" w:sz="4" w:space="0" w:color="auto"/>
                    <w:right w:val="single" w:sz="4" w:space="0" w:color="auto"/>
                  </w:tcBorders>
                  <w:hideMark/>
                </w:tcPr>
                <w:p w14:paraId="3704C9BE" w14:textId="77777777" w:rsidR="00E95EAE" w:rsidRPr="00973AD4" w:rsidRDefault="00E95EAE" w:rsidP="00E95EAE">
                  <w:r w:rsidRPr="00973AD4">
                    <w:t>-1</w:t>
                  </w:r>
                </w:p>
              </w:tc>
              <w:tc>
                <w:tcPr>
                  <w:tcW w:w="0" w:type="auto"/>
                  <w:tcBorders>
                    <w:top w:val="single" w:sz="4" w:space="0" w:color="auto"/>
                    <w:left w:val="single" w:sz="4" w:space="0" w:color="auto"/>
                    <w:bottom w:val="single" w:sz="4" w:space="0" w:color="auto"/>
                    <w:right w:val="single" w:sz="4" w:space="0" w:color="auto"/>
                  </w:tcBorders>
                  <w:hideMark/>
                </w:tcPr>
                <w:p w14:paraId="4DBC43B5" w14:textId="77777777" w:rsidR="00E95EAE" w:rsidRPr="00973AD4" w:rsidRDefault="00E95EAE" w:rsidP="00E95EAE">
                  <w:r w:rsidRPr="00973AD4">
                    <w:t>-4</w:t>
                  </w:r>
                </w:p>
              </w:tc>
            </w:tr>
            <w:tr w:rsidR="00E95EAE" w:rsidRPr="00923A6E" w14:paraId="098FA6DE" w14:textId="77777777" w:rsidTr="00E95EAE">
              <w:tc>
                <w:tcPr>
                  <w:tcW w:w="0" w:type="auto"/>
                  <w:tcBorders>
                    <w:top w:val="single" w:sz="4" w:space="0" w:color="auto"/>
                    <w:left w:val="single" w:sz="4" w:space="0" w:color="auto"/>
                    <w:bottom w:val="single" w:sz="4" w:space="0" w:color="auto"/>
                    <w:right w:val="single" w:sz="4" w:space="0" w:color="auto"/>
                  </w:tcBorders>
                  <w:hideMark/>
                </w:tcPr>
                <w:p w14:paraId="6A796DCD" w14:textId="77777777" w:rsidR="00E95EAE" w:rsidRPr="00973AD4" w:rsidRDefault="00E95EAE" w:rsidP="00E95EAE">
                  <w:r w:rsidRPr="00973AD4">
                    <w:t>1</w:t>
                  </w:r>
                </w:p>
              </w:tc>
              <w:tc>
                <w:tcPr>
                  <w:tcW w:w="0" w:type="auto"/>
                  <w:tcBorders>
                    <w:top w:val="single" w:sz="4" w:space="0" w:color="auto"/>
                    <w:left w:val="single" w:sz="4" w:space="0" w:color="auto"/>
                    <w:bottom w:val="single" w:sz="4" w:space="0" w:color="auto"/>
                    <w:right w:val="single" w:sz="4" w:space="0" w:color="auto"/>
                  </w:tcBorders>
                  <w:hideMark/>
                </w:tcPr>
                <w:p w14:paraId="4F76545F" w14:textId="77777777" w:rsidR="00E95EAE" w:rsidRPr="00973AD4" w:rsidRDefault="00E95EAE" w:rsidP="00E95EAE">
                  <w:r w:rsidRPr="00973AD4">
                    <w:t>2</w:t>
                  </w:r>
                </w:p>
              </w:tc>
            </w:tr>
            <w:tr w:rsidR="00E95EAE" w:rsidRPr="00923A6E" w14:paraId="4D87E138" w14:textId="77777777" w:rsidTr="00E95EAE">
              <w:tc>
                <w:tcPr>
                  <w:tcW w:w="0" w:type="auto"/>
                  <w:tcBorders>
                    <w:top w:val="single" w:sz="4" w:space="0" w:color="auto"/>
                    <w:left w:val="single" w:sz="4" w:space="0" w:color="auto"/>
                    <w:bottom w:val="single" w:sz="4" w:space="0" w:color="auto"/>
                    <w:right w:val="single" w:sz="4" w:space="0" w:color="auto"/>
                  </w:tcBorders>
                  <w:hideMark/>
                </w:tcPr>
                <w:p w14:paraId="67014AC5" w14:textId="77777777" w:rsidR="00E95EAE" w:rsidRPr="00973AD4" w:rsidRDefault="00E95EAE" w:rsidP="00E95EAE">
                  <w:r w:rsidRPr="00973AD4">
                    <w:t>4</w:t>
                  </w:r>
                </w:p>
              </w:tc>
              <w:tc>
                <w:tcPr>
                  <w:tcW w:w="0" w:type="auto"/>
                  <w:tcBorders>
                    <w:top w:val="single" w:sz="4" w:space="0" w:color="auto"/>
                    <w:left w:val="single" w:sz="4" w:space="0" w:color="auto"/>
                    <w:bottom w:val="single" w:sz="4" w:space="0" w:color="auto"/>
                    <w:right w:val="single" w:sz="4" w:space="0" w:color="auto"/>
                  </w:tcBorders>
                  <w:hideMark/>
                </w:tcPr>
                <w:p w14:paraId="379E4348" w14:textId="77777777" w:rsidR="00E95EAE" w:rsidRPr="00973AD4" w:rsidRDefault="00E95EAE" w:rsidP="00E95EAE">
                  <w:r w:rsidRPr="00973AD4">
                    <w:t>2</w:t>
                  </w:r>
                </w:p>
              </w:tc>
            </w:tr>
            <w:tr w:rsidR="00E95EAE" w:rsidRPr="00923A6E" w14:paraId="7B8D94E7" w14:textId="77777777" w:rsidTr="00E95EAE">
              <w:tc>
                <w:tcPr>
                  <w:tcW w:w="0" w:type="auto"/>
                  <w:tcBorders>
                    <w:top w:val="single" w:sz="4" w:space="0" w:color="auto"/>
                    <w:left w:val="single" w:sz="4" w:space="0" w:color="auto"/>
                    <w:bottom w:val="single" w:sz="4" w:space="0" w:color="auto"/>
                    <w:right w:val="single" w:sz="4" w:space="0" w:color="auto"/>
                  </w:tcBorders>
                  <w:hideMark/>
                </w:tcPr>
                <w:p w14:paraId="70D806CB" w14:textId="77777777" w:rsidR="00E95EAE" w:rsidRPr="00973AD4" w:rsidRDefault="00E95EAE" w:rsidP="00E95EAE">
                  <w:r w:rsidRPr="00973AD4">
                    <w:t>9</w:t>
                  </w:r>
                </w:p>
              </w:tc>
              <w:tc>
                <w:tcPr>
                  <w:tcW w:w="0" w:type="auto"/>
                  <w:tcBorders>
                    <w:top w:val="single" w:sz="4" w:space="0" w:color="auto"/>
                    <w:left w:val="single" w:sz="4" w:space="0" w:color="auto"/>
                    <w:bottom w:val="single" w:sz="4" w:space="0" w:color="auto"/>
                    <w:right w:val="single" w:sz="4" w:space="0" w:color="auto"/>
                  </w:tcBorders>
                  <w:hideMark/>
                </w:tcPr>
                <w:p w14:paraId="2A8997B4" w14:textId="77777777" w:rsidR="00E95EAE" w:rsidRPr="00973AD4" w:rsidRDefault="00E95EAE" w:rsidP="00E95EAE">
                  <w:r w:rsidRPr="00973AD4">
                    <w:t>7</w:t>
                  </w:r>
                </w:p>
              </w:tc>
            </w:tr>
            <w:tr w:rsidR="00E95EAE" w:rsidRPr="00923A6E" w14:paraId="73EED637" w14:textId="77777777" w:rsidTr="00E95EAE">
              <w:tc>
                <w:tcPr>
                  <w:tcW w:w="0" w:type="auto"/>
                  <w:tcBorders>
                    <w:top w:val="single" w:sz="4" w:space="0" w:color="auto"/>
                    <w:left w:val="single" w:sz="4" w:space="0" w:color="auto"/>
                    <w:bottom w:val="single" w:sz="4" w:space="0" w:color="auto"/>
                    <w:right w:val="single" w:sz="4" w:space="0" w:color="auto"/>
                  </w:tcBorders>
                  <w:hideMark/>
                </w:tcPr>
                <w:p w14:paraId="01964AD2" w14:textId="77777777" w:rsidR="00E95EAE" w:rsidRPr="00973AD4" w:rsidRDefault="00E95EAE" w:rsidP="00E95EAE">
                  <w:r w:rsidRPr="00973AD4">
                    <w:t>12</w:t>
                  </w:r>
                </w:p>
              </w:tc>
              <w:tc>
                <w:tcPr>
                  <w:tcW w:w="0" w:type="auto"/>
                  <w:tcBorders>
                    <w:top w:val="single" w:sz="4" w:space="0" w:color="auto"/>
                    <w:left w:val="single" w:sz="4" w:space="0" w:color="auto"/>
                    <w:bottom w:val="single" w:sz="4" w:space="0" w:color="auto"/>
                    <w:right w:val="single" w:sz="4" w:space="0" w:color="auto"/>
                  </w:tcBorders>
                  <w:hideMark/>
                </w:tcPr>
                <w:p w14:paraId="7DC11927" w14:textId="77777777" w:rsidR="00E95EAE" w:rsidRPr="00973AD4" w:rsidRDefault="00E95EAE" w:rsidP="00E95EAE">
                  <w:r w:rsidRPr="00973AD4">
                    <w:t>13</w:t>
                  </w:r>
                </w:p>
              </w:tc>
            </w:tr>
          </w:tbl>
          <w:p w14:paraId="2C9CFAB0" w14:textId="77777777" w:rsidR="00E95EAE" w:rsidRPr="00973AD4" w:rsidRDefault="00E95EAE" w:rsidP="00E95EAE"/>
        </w:tc>
      </w:tr>
      <w:tr w:rsidR="00E95EAE" w14:paraId="15282F78" w14:textId="77777777" w:rsidTr="00E95EAE">
        <w:tc>
          <w:tcPr>
            <w:tcW w:w="369" w:type="dxa"/>
          </w:tcPr>
          <w:p w14:paraId="37D8DAD6" w14:textId="77777777" w:rsidR="00E95EAE" w:rsidRPr="00973AD4" w:rsidRDefault="00E95EAE" w:rsidP="00E95EAE">
            <w:pPr>
              <w:jc w:val="right"/>
            </w:pPr>
          </w:p>
        </w:tc>
        <w:tc>
          <w:tcPr>
            <w:tcW w:w="1197" w:type="dxa"/>
          </w:tcPr>
          <w:p w14:paraId="1550065B" w14:textId="77777777" w:rsidR="00E95EAE" w:rsidRPr="00973AD4" w:rsidRDefault="00E95EAE" w:rsidP="00E95EAE">
            <w:pPr>
              <w:rPr>
                <w:b/>
                <w:bCs/>
                <w:i/>
                <w:iCs/>
              </w:rPr>
            </w:pPr>
          </w:p>
        </w:tc>
        <w:tc>
          <w:tcPr>
            <w:tcW w:w="684" w:type="dxa"/>
          </w:tcPr>
          <w:p w14:paraId="3A1096E4" w14:textId="77777777" w:rsidR="00E95EAE" w:rsidRPr="00973AD4" w:rsidRDefault="00E95EAE" w:rsidP="00E95EAE">
            <w:pPr>
              <w:jc w:val="right"/>
            </w:pPr>
          </w:p>
        </w:tc>
        <w:tc>
          <w:tcPr>
            <w:tcW w:w="1197" w:type="dxa"/>
          </w:tcPr>
          <w:p w14:paraId="29798DC2" w14:textId="77777777" w:rsidR="00E95EAE" w:rsidRPr="00973AD4" w:rsidRDefault="00E95EAE" w:rsidP="00E95EAE">
            <w:pPr>
              <w:rPr>
                <w:b/>
                <w:bCs/>
                <w:i/>
                <w:iCs/>
              </w:rPr>
            </w:pPr>
          </w:p>
        </w:tc>
        <w:tc>
          <w:tcPr>
            <w:tcW w:w="693" w:type="dxa"/>
          </w:tcPr>
          <w:p w14:paraId="374018A7" w14:textId="77777777" w:rsidR="00E95EAE" w:rsidRPr="00973AD4" w:rsidRDefault="00E95EAE" w:rsidP="00E95EAE">
            <w:pPr>
              <w:jc w:val="right"/>
            </w:pPr>
          </w:p>
        </w:tc>
        <w:tc>
          <w:tcPr>
            <w:tcW w:w="1197" w:type="dxa"/>
          </w:tcPr>
          <w:p w14:paraId="30FE9BF4" w14:textId="77777777" w:rsidR="00E95EAE" w:rsidRPr="00973AD4" w:rsidRDefault="00E95EAE" w:rsidP="00E95EAE">
            <w:pPr>
              <w:rPr>
                <w:b/>
                <w:bCs/>
                <w:i/>
                <w:iCs/>
              </w:rPr>
            </w:pPr>
          </w:p>
        </w:tc>
        <w:tc>
          <w:tcPr>
            <w:tcW w:w="603" w:type="dxa"/>
          </w:tcPr>
          <w:p w14:paraId="32B1BEF3" w14:textId="77777777" w:rsidR="00E95EAE" w:rsidRPr="00973AD4" w:rsidRDefault="00E95EAE" w:rsidP="00E95EAE">
            <w:pPr>
              <w:jc w:val="right"/>
            </w:pPr>
          </w:p>
        </w:tc>
        <w:tc>
          <w:tcPr>
            <w:tcW w:w="1197" w:type="dxa"/>
          </w:tcPr>
          <w:p w14:paraId="67F74BEA" w14:textId="77777777" w:rsidR="00E95EAE" w:rsidRPr="00973AD4" w:rsidRDefault="00E95EAE" w:rsidP="00E95EAE">
            <w:pPr>
              <w:rPr>
                <w:b/>
                <w:bCs/>
                <w:i/>
                <w:iCs/>
              </w:rPr>
            </w:pPr>
          </w:p>
        </w:tc>
      </w:tr>
    </w:tbl>
    <w:p w14:paraId="41B1D1CE" w14:textId="77777777" w:rsidR="00E95EAE" w:rsidRDefault="00E95EAE" w:rsidP="00F62BB1">
      <w:pPr>
        <w:pStyle w:val="ListParagraph"/>
        <w:numPr>
          <w:ilvl w:val="0"/>
          <w:numId w:val="3"/>
        </w:numPr>
      </w:pPr>
      <w:r w:rsidRPr="00810DB3">
        <w:t xml:space="preserve">Select all of the following tables which represent </w:t>
      </w:r>
      <w:r w:rsidRPr="00AA1FC0">
        <w:rPr>
          <w:i/>
          <w:iCs/>
        </w:rPr>
        <w:t>y</w:t>
      </w:r>
      <w:r w:rsidRPr="00810DB3">
        <w:t xml:space="preserve"> as a function of </w:t>
      </w:r>
      <w:r w:rsidRPr="00AA1FC0">
        <w:rPr>
          <w:i/>
          <w:iCs/>
        </w:rPr>
        <w:t>x</w:t>
      </w:r>
      <w:r w:rsidRPr="00810DB3">
        <w:t>.</w:t>
      </w:r>
    </w:p>
    <w:tbl>
      <w:tblPr>
        <w:tblW w:w="7137" w:type="dxa"/>
        <w:tblInd w:w="477" w:type="dxa"/>
        <w:tblLook w:val="04A0" w:firstRow="1" w:lastRow="0" w:firstColumn="1" w:lastColumn="0" w:noHBand="0" w:noVBand="1"/>
      </w:tblPr>
      <w:tblGrid>
        <w:gridCol w:w="383"/>
        <w:gridCol w:w="1196"/>
        <w:gridCol w:w="681"/>
        <w:gridCol w:w="1196"/>
        <w:gridCol w:w="690"/>
        <w:gridCol w:w="1194"/>
        <w:gridCol w:w="601"/>
        <w:gridCol w:w="1196"/>
      </w:tblGrid>
      <w:tr w:rsidR="00E95EAE" w14:paraId="49B1CDA3" w14:textId="77777777" w:rsidTr="00E95EAE">
        <w:tc>
          <w:tcPr>
            <w:tcW w:w="369" w:type="dxa"/>
          </w:tcPr>
          <w:p w14:paraId="5DCAA30D" w14:textId="77777777" w:rsidR="00E95EAE" w:rsidRPr="00973AD4" w:rsidRDefault="00E95EAE" w:rsidP="00E95EAE">
            <w:r w:rsidRPr="00973AD4">
              <w:t>a.</w:t>
            </w:r>
          </w:p>
        </w:tc>
        <w:tc>
          <w:tcPr>
            <w:tcW w:w="1197" w:type="dxa"/>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6"/>
              <w:gridCol w:w="456"/>
            </w:tblGrid>
            <w:tr w:rsidR="00E95EAE" w:rsidRPr="00923A6E" w14:paraId="32B9A8E2" w14:textId="77777777" w:rsidTr="00E95EAE">
              <w:tc>
                <w:tcPr>
                  <w:tcW w:w="0" w:type="auto"/>
                  <w:tcBorders>
                    <w:top w:val="single" w:sz="4" w:space="0" w:color="auto"/>
                    <w:left w:val="single" w:sz="4" w:space="0" w:color="auto"/>
                    <w:bottom w:val="single" w:sz="4" w:space="0" w:color="auto"/>
                    <w:right w:val="single" w:sz="4" w:space="0" w:color="auto"/>
                  </w:tcBorders>
                  <w:hideMark/>
                </w:tcPr>
                <w:p w14:paraId="41DE140C" w14:textId="77777777" w:rsidR="00E95EAE" w:rsidRPr="00973AD4" w:rsidRDefault="00E95EAE" w:rsidP="00E95EAE">
                  <w:pPr>
                    <w:rPr>
                      <w:b/>
                      <w:bCs/>
                    </w:rPr>
                  </w:pPr>
                  <w:r w:rsidRPr="00973AD4">
                    <w:rPr>
                      <w:b/>
                      <w:bCs/>
                      <w:i/>
                      <w:iCs/>
                    </w:rPr>
                    <w:t>x</w:t>
                  </w:r>
                </w:p>
              </w:tc>
              <w:tc>
                <w:tcPr>
                  <w:tcW w:w="0" w:type="auto"/>
                  <w:tcBorders>
                    <w:top w:val="single" w:sz="4" w:space="0" w:color="auto"/>
                    <w:left w:val="single" w:sz="4" w:space="0" w:color="auto"/>
                    <w:bottom w:val="single" w:sz="4" w:space="0" w:color="auto"/>
                    <w:right w:val="single" w:sz="4" w:space="0" w:color="auto"/>
                  </w:tcBorders>
                  <w:hideMark/>
                </w:tcPr>
                <w:p w14:paraId="7FB3E087" w14:textId="77777777" w:rsidR="00E95EAE" w:rsidRPr="00973AD4" w:rsidRDefault="00E95EAE" w:rsidP="00E95EAE">
                  <w:pPr>
                    <w:rPr>
                      <w:b/>
                      <w:bCs/>
                    </w:rPr>
                  </w:pPr>
                  <w:r w:rsidRPr="00973AD4">
                    <w:rPr>
                      <w:b/>
                      <w:bCs/>
                      <w:i/>
                      <w:iCs/>
                    </w:rPr>
                    <w:t>y</w:t>
                  </w:r>
                </w:p>
              </w:tc>
            </w:tr>
            <w:tr w:rsidR="00E95EAE" w:rsidRPr="00923A6E" w14:paraId="048AEAA1" w14:textId="77777777" w:rsidTr="00E95EAE">
              <w:tc>
                <w:tcPr>
                  <w:tcW w:w="0" w:type="auto"/>
                  <w:tcBorders>
                    <w:top w:val="single" w:sz="4" w:space="0" w:color="auto"/>
                    <w:left w:val="single" w:sz="4" w:space="0" w:color="auto"/>
                    <w:bottom w:val="single" w:sz="4" w:space="0" w:color="auto"/>
                    <w:right w:val="single" w:sz="4" w:space="0" w:color="auto"/>
                  </w:tcBorders>
                  <w:hideMark/>
                </w:tcPr>
                <w:p w14:paraId="1790BA19" w14:textId="77777777" w:rsidR="00E95EAE" w:rsidRPr="00973AD4" w:rsidRDefault="00E95EAE" w:rsidP="00E95EAE">
                  <w:r w:rsidRPr="00973AD4">
                    <w:t>-4</w:t>
                  </w:r>
                </w:p>
              </w:tc>
              <w:tc>
                <w:tcPr>
                  <w:tcW w:w="0" w:type="auto"/>
                  <w:tcBorders>
                    <w:top w:val="single" w:sz="4" w:space="0" w:color="auto"/>
                    <w:left w:val="single" w:sz="4" w:space="0" w:color="auto"/>
                    <w:bottom w:val="single" w:sz="4" w:space="0" w:color="auto"/>
                    <w:right w:val="single" w:sz="4" w:space="0" w:color="auto"/>
                  </w:tcBorders>
                  <w:hideMark/>
                </w:tcPr>
                <w:p w14:paraId="26401C50" w14:textId="77777777" w:rsidR="00E95EAE" w:rsidRPr="00973AD4" w:rsidRDefault="00E95EAE" w:rsidP="00E95EAE">
                  <w:r w:rsidRPr="00973AD4">
                    <w:t>-2</w:t>
                  </w:r>
                </w:p>
              </w:tc>
            </w:tr>
            <w:tr w:rsidR="00E95EAE" w:rsidRPr="00923A6E" w14:paraId="12F8406B" w14:textId="77777777" w:rsidTr="00E95EAE">
              <w:tc>
                <w:tcPr>
                  <w:tcW w:w="0" w:type="auto"/>
                  <w:tcBorders>
                    <w:top w:val="single" w:sz="4" w:space="0" w:color="auto"/>
                    <w:left w:val="single" w:sz="4" w:space="0" w:color="auto"/>
                    <w:bottom w:val="single" w:sz="4" w:space="0" w:color="auto"/>
                    <w:right w:val="single" w:sz="4" w:space="0" w:color="auto"/>
                  </w:tcBorders>
                  <w:hideMark/>
                </w:tcPr>
                <w:p w14:paraId="6057D37D" w14:textId="77777777" w:rsidR="00E95EAE" w:rsidRPr="00973AD4" w:rsidRDefault="00E95EAE" w:rsidP="00E95EAE">
                  <w:r w:rsidRPr="00973AD4">
                    <w:t>3</w:t>
                  </w:r>
                </w:p>
              </w:tc>
              <w:tc>
                <w:tcPr>
                  <w:tcW w:w="0" w:type="auto"/>
                  <w:tcBorders>
                    <w:top w:val="single" w:sz="4" w:space="0" w:color="auto"/>
                    <w:left w:val="single" w:sz="4" w:space="0" w:color="auto"/>
                    <w:bottom w:val="single" w:sz="4" w:space="0" w:color="auto"/>
                    <w:right w:val="single" w:sz="4" w:space="0" w:color="auto"/>
                  </w:tcBorders>
                  <w:hideMark/>
                </w:tcPr>
                <w:p w14:paraId="24595AAC" w14:textId="77777777" w:rsidR="00E95EAE" w:rsidRPr="00973AD4" w:rsidRDefault="00E95EAE" w:rsidP="00E95EAE">
                  <w:r w:rsidRPr="00973AD4">
                    <w:t>2</w:t>
                  </w:r>
                </w:p>
              </w:tc>
            </w:tr>
            <w:tr w:rsidR="00E95EAE" w:rsidRPr="00923A6E" w14:paraId="5F81CEC2" w14:textId="77777777" w:rsidTr="00E95EAE">
              <w:tc>
                <w:tcPr>
                  <w:tcW w:w="0" w:type="auto"/>
                  <w:tcBorders>
                    <w:top w:val="single" w:sz="4" w:space="0" w:color="auto"/>
                    <w:left w:val="single" w:sz="4" w:space="0" w:color="auto"/>
                    <w:bottom w:val="single" w:sz="4" w:space="0" w:color="auto"/>
                    <w:right w:val="single" w:sz="4" w:space="0" w:color="auto"/>
                  </w:tcBorders>
                  <w:hideMark/>
                </w:tcPr>
                <w:p w14:paraId="58CC0ABB" w14:textId="77777777" w:rsidR="00E95EAE" w:rsidRPr="00973AD4" w:rsidRDefault="00E95EAE" w:rsidP="00E95EAE">
                  <w:r w:rsidRPr="00973AD4">
                    <w:t>6</w:t>
                  </w:r>
                </w:p>
              </w:tc>
              <w:tc>
                <w:tcPr>
                  <w:tcW w:w="0" w:type="auto"/>
                  <w:tcBorders>
                    <w:top w:val="single" w:sz="4" w:space="0" w:color="auto"/>
                    <w:left w:val="single" w:sz="4" w:space="0" w:color="auto"/>
                    <w:bottom w:val="single" w:sz="4" w:space="0" w:color="auto"/>
                    <w:right w:val="single" w:sz="4" w:space="0" w:color="auto"/>
                  </w:tcBorders>
                  <w:hideMark/>
                </w:tcPr>
                <w:p w14:paraId="26C49B2D" w14:textId="77777777" w:rsidR="00E95EAE" w:rsidRPr="00973AD4" w:rsidRDefault="00E95EAE" w:rsidP="00E95EAE">
                  <w:r w:rsidRPr="00973AD4">
                    <w:t>4</w:t>
                  </w:r>
                </w:p>
              </w:tc>
            </w:tr>
            <w:tr w:rsidR="00E95EAE" w:rsidRPr="00923A6E" w14:paraId="49B61D6F" w14:textId="77777777" w:rsidTr="00E95EAE">
              <w:tc>
                <w:tcPr>
                  <w:tcW w:w="0" w:type="auto"/>
                  <w:tcBorders>
                    <w:top w:val="single" w:sz="4" w:space="0" w:color="auto"/>
                    <w:left w:val="single" w:sz="4" w:space="0" w:color="auto"/>
                    <w:bottom w:val="single" w:sz="4" w:space="0" w:color="auto"/>
                    <w:right w:val="single" w:sz="4" w:space="0" w:color="auto"/>
                  </w:tcBorders>
                  <w:hideMark/>
                </w:tcPr>
                <w:p w14:paraId="11E5D846" w14:textId="77777777" w:rsidR="00E95EAE" w:rsidRPr="00973AD4" w:rsidRDefault="00E95EAE" w:rsidP="00E95EAE">
                  <w:r w:rsidRPr="00973AD4">
                    <w:t>9</w:t>
                  </w:r>
                </w:p>
              </w:tc>
              <w:tc>
                <w:tcPr>
                  <w:tcW w:w="0" w:type="auto"/>
                  <w:tcBorders>
                    <w:top w:val="single" w:sz="4" w:space="0" w:color="auto"/>
                    <w:left w:val="single" w:sz="4" w:space="0" w:color="auto"/>
                    <w:bottom w:val="single" w:sz="4" w:space="0" w:color="auto"/>
                    <w:right w:val="single" w:sz="4" w:space="0" w:color="auto"/>
                  </w:tcBorders>
                  <w:hideMark/>
                </w:tcPr>
                <w:p w14:paraId="39A6A935" w14:textId="77777777" w:rsidR="00E95EAE" w:rsidRPr="00973AD4" w:rsidRDefault="00E95EAE" w:rsidP="00E95EAE">
                  <w:r w:rsidRPr="00973AD4">
                    <w:t>7</w:t>
                  </w:r>
                </w:p>
              </w:tc>
            </w:tr>
            <w:tr w:rsidR="00E95EAE" w:rsidRPr="00923A6E" w14:paraId="2ADCE995" w14:textId="77777777" w:rsidTr="00E95EAE">
              <w:tc>
                <w:tcPr>
                  <w:tcW w:w="0" w:type="auto"/>
                  <w:tcBorders>
                    <w:top w:val="single" w:sz="4" w:space="0" w:color="auto"/>
                    <w:left w:val="single" w:sz="4" w:space="0" w:color="auto"/>
                    <w:bottom w:val="single" w:sz="4" w:space="0" w:color="auto"/>
                    <w:right w:val="single" w:sz="4" w:space="0" w:color="auto"/>
                  </w:tcBorders>
                  <w:hideMark/>
                </w:tcPr>
                <w:p w14:paraId="6A941A97" w14:textId="77777777" w:rsidR="00E95EAE" w:rsidRPr="00973AD4" w:rsidRDefault="00E95EAE" w:rsidP="00E95EAE">
                  <w:r w:rsidRPr="00973AD4">
                    <w:t>12</w:t>
                  </w:r>
                </w:p>
              </w:tc>
              <w:tc>
                <w:tcPr>
                  <w:tcW w:w="0" w:type="auto"/>
                  <w:tcBorders>
                    <w:top w:val="single" w:sz="4" w:space="0" w:color="auto"/>
                    <w:left w:val="single" w:sz="4" w:space="0" w:color="auto"/>
                    <w:bottom w:val="single" w:sz="4" w:space="0" w:color="auto"/>
                    <w:right w:val="single" w:sz="4" w:space="0" w:color="auto"/>
                  </w:tcBorders>
                  <w:hideMark/>
                </w:tcPr>
                <w:p w14:paraId="4ECD08F1" w14:textId="77777777" w:rsidR="00E95EAE" w:rsidRPr="00973AD4" w:rsidRDefault="00E95EAE" w:rsidP="00E95EAE">
                  <w:r w:rsidRPr="00973AD4">
                    <w:t>16</w:t>
                  </w:r>
                </w:p>
              </w:tc>
            </w:tr>
          </w:tbl>
          <w:p w14:paraId="77F9BF69" w14:textId="77777777" w:rsidR="00E95EAE" w:rsidRPr="00973AD4" w:rsidRDefault="00E95EAE" w:rsidP="00E95EAE"/>
        </w:tc>
        <w:tc>
          <w:tcPr>
            <w:tcW w:w="684" w:type="dxa"/>
          </w:tcPr>
          <w:p w14:paraId="43310785" w14:textId="77777777" w:rsidR="00E95EAE" w:rsidRPr="00973AD4" w:rsidRDefault="00E95EAE" w:rsidP="00E95EAE">
            <w:pPr>
              <w:jc w:val="right"/>
            </w:pPr>
            <w:r w:rsidRPr="00973AD4">
              <w:t>b.</w:t>
            </w:r>
          </w:p>
        </w:tc>
        <w:tc>
          <w:tcPr>
            <w:tcW w:w="1197" w:type="dxa"/>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6"/>
              <w:gridCol w:w="456"/>
            </w:tblGrid>
            <w:tr w:rsidR="00E95EAE" w:rsidRPr="00923A6E" w14:paraId="5E7629BF" w14:textId="77777777" w:rsidTr="00E95EAE">
              <w:tc>
                <w:tcPr>
                  <w:tcW w:w="0" w:type="auto"/>
                  <w:tcBorders>
                    <w:top w:val="single" w:sz="4" w:space="0" w:color="auto"/>
                    <w:left w:val="single" w:sz="4" w:space="0" w:color="auto"/>
                    <w:bottom w:val="single" w:sz="4" w:space="0" w:color="auto"/>
                    <w:right w:val="single" w:sz="4" w:space="0" w:color="auto"/>
                  </w:tcBorders>
                  <w:hideMark/>
                </w:tcPr>
                <w:p w14:paraId="4AFA5434" w14:textId="77777777" w:rsidR="00E95EAE" w:rsidRPr="00973AD4" w:rsidRDefault="00E95EAE" w:rsidP="00E95EAE">
                  <w:pPr>
                    <w:rPr>
                      <w:b/>
                      <w:bCs/>
                    </w:rPr>
                  </w:pPr>
                  <w:r w:rsidRPr="00973AD4">
                    <w:rPr>
                      <w:b/>
                      <w:bCs/>
                      <w:i/>
                      <w:iCs/>
                    </w:rPr>
                    <w:t>x</w:t>
                  </w:r>
                </w:p>
              </w:tc>
              <w:tc>
                <w:tcPr>
                  <w:tcW w:w="0" w:type="auto"/>
                  <w:tcBorders>
                    <w:top w:val="single" w:sz="4" w:space="0" w:color="auto"/>
                    <w:left w:val="single" w:sz="4" w:space="0" w:color="auto"/>
                    <w:bottom w:val="single" w:sz="4" w:space="0" w:color="auto"/>
                    <w:right w:val="single" w:sz="4" w:space="0" w:color="auto"/>
                  </w:tcBorders>
                  <w:hideMark/>
                </w:tcPr>
                <w:p w14:paraId="007D3566" w14:textId="77777777" w:rsidR="00E95EAE" w:rsidRPr="00973AD4" w:rsidRDefault="00E95EAE" w:rsidP="00E95EAE">
                  <w:pPr>
                    <w:rPr>
                      <w:b/>
                      <w:bCs/>
                    </w:rPr>
                  </w:pPr>
                  <w:r w:rsidRPr="00973AD4">
                    <w:rPr>
                      <w:b/>
                      <w:bCs/>
                      <w:i/>
                      <w:iCs/>
                    </w:rPr>
                    <w:t>y</w:t>
                  </w:r>
                </w:p>
              </w:tc>
            </w:tr>
            <w:tr w:rsidR="00E95EAE" w:rsidRPr="00923A6E" w14:paraId="40ABC617" w14:textId="77777777" w:rsidTr="00E95EAE">
              <w:tc>
                <w:tcPr>
                  <w:tcW w:w="0" w:type="auto"/>
                  <w:tcBorders>
                    <w:top w:val="single" w:sz="4" w:space="0" w:color="auto"/>
                    <w:left w:val="single" w:sz="4" w:space="0" w:color="auto"/>
                    <w:bottom w:val="single" w:sz="4" w:space="0" w:color="auto"/>
                    <w:right w:val="single" w:sz="4" w:space="0" w:color="auto"/>
                  </w:tcBorders>
                  <w:hideMark/>
                </w:tcPr>
                <w:p w14:paraId="762C7E38" w14:textId="77777777" w:rsidR="00E95EAE" w:rsidRPr="00973AD4" w:rsidRDefault="00E95EAE" w:rsidP="00E95EAE">
                  <w:r w:rsidRPr="00973AD4">
                    <w:t>-5</w:t>
                  </w:r>
                </w:p>
              </w:tc>
              <w:tc>
                <w:tcPr>
                  <w:tcW w:w="0" w:type="auto"/>
                  <w:tcBorders>
                    <w:top w:val="single" w:sz="4" w:space="0" w:color="auto"/>
                    <w:left w:val="single" w:sz="4" w:space="0" w:color="auto"/>
                    <w:bottom w:val="single" w:sz="4" w:space="0" w:color="auto"/>
                    <w:right w:val="single" w:sz="4" w:space="0" w:color="auto"/>
                  </w:tcBorders>
                  <w:hideMark/>
                </w:tcPr>
                <w:p w14:paraId="23F31CFC" w14:textId="77777777" w:rsidR="00E95EAE" w:rsidRPr="00973AD4" w:rsidRDefault="00E95EAE" w:rsidP="00E95EAE">
                  <w:r w:rsidRPr="00973AD4">
                    <w:t>-3</w:t>
                  </w:r>
                </w:p>
              </w:tc>
            </w:tr>
            <w:tr w:rsidR="00E95EAE" w:rsidRPr="00923A6E" w14:paraId="5E58B99C" w14:textId="77777777" w:rsidTr="00E95EAE">
              <w:tc>
                <w:tcPr>
                  <w:tcW w:w="0" w:type="auto"/>
                  <w:tcBorders>
                    <w:top w:val="single" w:sz="4" w:space="0" w:color="auto"/>
                    <w:left w:val="single" w:sz="4" w:space="0" w:color="auto"/>
                    <w:bottom w:val="single" w:sz="4" w:space="0" w:color="auto"/>
                    <w:right w:val="single" w:sz="4" w:space="0" w:color="auto"/>
                  </w:tcBorders>
                  <w:hideMark/>
                </w:tcPr>
                <w:p w14:paraId="18DB3254" w14:textId="77777777" w:rsidR="00E95EAE" w:rsidRPr="00973AD4" w:rsidRDefault="00E95EAE" w:rsidP="00E95EAE">
                  <w:r w:rsidRPr="00973AD4">
                    <w:t>2</w:t>
                  </w:r>
                </w:p>
              </w:tc>
              <w:tc>
                <w:tcPr>
                  <w:tcW w:w="0" w:type="auto"/>
                  <w:tcBorders>
                    <w:top w:val="single" w:sz="4" w:space="0" w:color="auto"/>
                    <w:left w:val="single" w:sz="4" w:space="0" w:color="auto"/>
                    <w:bottom w:val="single" w:sz="4" w:space="0" w:color="auto"/>
                    <w:right w:val="single" w:sz="4" w:space="0" w:color="auto"/>
                  </w:tcBorders>
                  <w:hideMark/>
                </w:tcPr>
                <w:p w14:paraId="2C268F6B" w14:textId="77777777" w:rsidR="00E95EAE" w:rsidRPr="00973AD4" w:rsidRDefault="00E95EAE" w:rsidP="00E95EAE">
                  <w:r w:rsidRPr="00973AD4">
                    <w:t>1</w:t>
                  </w:r>
                </w:p>
              </w:tc>
            </w:tr>
            <w:tr w:rsidR="00E95EAE" w:rsidRPr="00923A6E" w14:paraId="6D181C1D" w14:textId="77777777" w:rsidTr="00E95EAE">
              <w:tc>
                <w:tcPr>
                  <w:tcW w:w="0" w:type="auto"/>
                  <w:tcBorders>
                    <w:top w:val="single" w:sz="4" w:space="0" w:color="auto"/>
                    <w:left w:val="single" w:sz="4" w:space="0" w:color="auto"/>
                    <w:bottom w:val="single" w:sz="4" w:space="0" w:color="auto"/>
                    <w:right w:val="single" w:sz="4" w:space="0" w:color="auto"/>
                  </w:tcBorders>
                  <w:hideMark/>
                </w:tcPr>
                <w:p w14:paraId="0CD5894A" w14:textId="77777777" w:rsidR="00E95EAE" w:rsidRPr="00973AD4" w:rsidRDefault="00E95EAE" w:rsidP="00E95EAE">
                  <w:r w:rsidRPr="00973AD4">
                    <w:t>2</w:t>
                  </w:r>
                </w:p>
              </w:tc>
              <w:tc>
                <w:tcPr>
                  <w:tcW w:w="0" w:type="auto"/>
                  <w:tcBorders>
                    <w:top w:val="single" w:sz="4" w:space="0" w:color="auto"/>
                    <w:left w:val="single" w:sz="4" w:space="0" w:color="auto"/>
                    <w:bottom w:val="single" w:sz="4" w:space="0" w:color="auto"/>
                    <w:right w:val="single" w:sz="4" w:space="0" w:color="auto"/>
                  </w:tcBorders>
                  <w:hideMark/>
                </w:tcPr>
                <w:p w14:paraId="770099C5" w14:textId="77777777" w:rsidR="00E95EAE" w:rsidRPr="00973AD4" w:rsidRDefault="00E95EAE" w:rsidP="00E95EAE">
                  <w:r w:rsidRPr="00973AD4">
                    <w:t>4</w:t>
                  </w:r>
                </w:p>
              </w:tc>
            </w:tr>
            <w:tr w:rsidR="00E95EAE" w:rsidRPr="00923A6E" w14:paraId="429596DC" w14:textId="77777777" w:rsidTr="00E95EAE">
              <w:tc>
                <w:tcPr>
                  <w:tcW w:w="0" w:type="auto"/>
                  <w:tcBorders>
                    <w:top w:val="single" w:sz="4" w:space="0" w:color="auto"/>
                    <w:left w:val="single" w:sz="4" w:space="0" w:color="auto"/>
                    <w:bottom w:val="single" w:sz="4" w:space="0" w:color="auto"/>
                    <w:right w:val="single" w:sz="4" w:space="0" w:color="auto"/>
                  </w:tcBorders>
                  <w:hideMark/>
                </w:tcPr>
                <w:p w14:paraId="50FB86FC" w14:textId="77777777" w:rsidR="00E95EAE" w:rsidRPr="00973AD4" w:rsidRDefault="00E95EAE" w:rsidP="00E95EAE">
                  <w:r w:rsidRPr="00973AD4">
                    <w:t>7</w:t>
                  </w:r>
                </w:p>
              </w:tc>
              <w:tc>
                <w:tcPr>
                  <w:tcW w:w="0" w:type="auto"/>
                  <w:tcBorders>
                    <w:top w:val="single" w:sz="4" w:space="0" w:color="auto"/>
                    <w:left w:val="single" w:sz="4" w:space="0" w:color="auto"/>
                    <w:bottom w:val="single" w:sz="4" w:space="0" w:color="auto"/>
                    <w:right w:val="single" w:sz="4" w:space="0" w:color="auto"/>
                  </w:tcBorders>
                  <w:hideMark/>
                </w:tcPr>
                <w:p w14:paraId="5C765487" w14:textId="77777777" w:rsidR="00E95EAE" w:rsidRPr="00973AD4" w:rsidRDefault="00E95EAE" w:rsidP="00E95EAE">
                  <w:r w:rsidRPr="00973AD4">
                    <w:t>9</w:t>
                  </w:r>
                </w:p>
              </w:tc>
            </w:tr>
            <w:tr w:rsidR="00E95EAE" w:rsidRPr="00923A6E" w14:paraId="43C352B1" w14:textId="77777777" w:rsidTr="00E95EAE">
              <w:tc>
                <w:tcPr>
                  <w:tcW w:w="0" w:type="auto"/>
                  <w:tcBorders>
                    <w:top w:val="single" w:sz="4" w:space="0" w:color="auto"/>
                    <w:left w:val="single" w:sz="4" w:space="0" w:color="auto"/>
                    <w:bottom w:val="single" w:sz="4" w:space="0" w:color="auto"/>
                    <w:right w:val="single" w:sz="4" w:space="0" w:color="auto"/>
                  </w:tcBorders>
                  <w:hideMark/>
                </w:tcPr>
                <w:p w14:paraId="7FC94B43" w14:textId="77777777" w:rsidR="00E95EAE" w:rsidRPr="00973AD4" w:rsidRDefault="00E95EAE" w:rsidP="00E95EAE">
                  <w:r w:rsidRPr="00973AD4">
                    <w:t>11</w:t>
                  </w:r>
                </w:p>
              </w:tc>
              <w:tc>
                <w:tcPr>
                  <w:tcW w:w="0" w:type="auto"/>
                  <w:tcBorders>
                    <w:top w:val="single" w:sz="4" w:space="0" w:color="auto"/>
                    <w:left w:val="single" w:sz="4" w:space="0" w:color="auto"/>
                    <w:bottom w:val="single" w:sz="4" w:space="0" w:color="auto"/>
                    <w:right w:val="single" w:sz="4" w:space="0" w:color="auto"/>
                  </w:tcBorders>
                  <w:hideMark/>
                </w:tcPr>
                <w:p w14:paraId="68594545" w14:textId="77777777" w:rsidR="00E95EAE" w:rsidRPr="00973AD4" w:rsidRDefault="00E95EAE" w:rsidP="00E95EAE">
                  <w:r w:rsidRPr="00973AD4">
                    <w:t>10</w:t>
                  </w:r>
                </w:p>
              </w:tc>
            </w:tr>
          </w:tbl>
          <w:p w14:paraId="374815FC" w14:textId="77777777" w:rsidR="00E95EAE" w:rsidRPr="00973AD4" w:rsidRDefault="00E95EAE" w:rsidP="00E95EAE"/>
        </w:tc>
        <w:tc>
          <w:tcPr>
            <w:tcW w:w="693" w:type="dxa"/>
          </w:tcPr>
          <w:p w14:paraId="63803B89" w14:textId="77777777" w:rsidR="00E95EAE" w:rsidRPr="00973AD4" w:rsidRDefault="00E95EAE" w:rsidP="00E95EAE">
            <w:pPr>
              <w:jc w:val="right"/>
            </w:pPr>
            <w:r w:rsidRPr="00973AD4">
              <w:t>c.</w:t>
            </w:r>
          </w:p>
        </w:tc>
        <w:tc>
          <w:tcPr>
            <w:tcW w:w="1197" w:type="dxa"/>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6"/>
              <w:gridCol w:w="416"/>
            </w:tblGrid>
            <w:tr w:rsidR="00E95EAE" w:rsidRPr="00923A6E" w14:paraId="0AB0E3D5" w14:textId="77777777" w:rsidTr="00E95EAE">
              <w:tc>
                <w:tcPr>
                  <w:tcW w:w="0" w:type="auto"/>
                  <w:tcBorders>
                    <w:top w:val="single" w:sz="4" w:space="0" w:color="auto"/>
                    <w:left w:val="single" w:sz="4" w:space="0" w:color="auto"/>
                    <w:bottom w:val="single" w:sz="4" w:space="0" w:color="auto"/>
                    <w:right w:val="single" w:sz="4" w:space="0" w:color="auto"/>
                  </w:tcBorders>
                  <w:hideMark/>
                </w:tcPr>
                <w:p w14:paraId="4978F28D" w14:textId="77777777" w:rsidR="00E95EAE" w:rsidRPr="00973AD4" w:rsidRDefault="00E95EAE" w:rsidP="00E95EAE">
                  <w:pPr>
                    <w:rPr>
                      <w:b/>
                      <w:bCs/>
                    </w:rPr>
                  </w:pPr>
                  <w:r w:rsidRPr="00973AD4">
                    <w:rPr>
                      <w:b/>
                      <w:bCs/>
                      <w:i/>
                      <w:iCs/>
                    </w:rPr>
                    <w:t>x</w:t>
                  </w:r>
                </w:p>
              </w:tc>
              <w:tc>
                <w:tcPr>
                  <w:tcW w:w="0" w:type="auto"/>
                  <w:tcBorders>
                    <w:top w:val="single" w:sz="4" w:space="0" w:color="auto"/>
                    <w:left w:val="single" w:sz="4" w:space="0" w:color="auto"/>
                    <w:bottom w:val="single" w:sz="4" w:space="0" w:color="auto"/>
                    <w:right w:val="single" w:sz="4" w:space="0" w:color="auto"/>
                  </w:tcBorders>
                  <w:hideMark/>
                </w:tcPr>
                <w:p w14:paraId="3FFDE7C2" w14:textId="77777777" w:rsidR="00E95EAE" w:rsidRPr="00973AD4" w:rsidRDefault="00E95EAE" w:rsidP="00E95EAE">
                  <w:pPr>
                    <w:rPr>
                      <w:b/>
                      <w:bCs/>
                    </w:rPr>
                  </w:pPr>
                  <w:r w:rsidRPr="00973AD4">
                    <w:rPr>
                      <w:b/>
                      <w:bCs/>
                      <w:i/>
                      <w:iCs/>
                    </w:rPr>
                    <w:t>y</w:t>
                  </w:r>
                </w:p>
              </w:tc>
            </w:tr>
            <w:tr w:rsidR="00E95EAE" w:rsidRPr="00923A6E" w14:paraId="1E640A0C" w14:textId="77777777" w:rsidTr="00E95EAE">
              <w:tc>
                <w:tcPr>
                  <w:tcW w:w="0" w:type="auto"/>
                  <w:tcBorders>
                    <w:top w:val="single" w:sz="4" w:space="0" w:color="auto"/>
                    <w:left w:val="single" w:sz="4" w:space="0" w:color="auto"/>
                    <w:bottom w:val="single" w:sz="4" w:space="0" w:color="auto"/>
                    <w:right w:val="single" w:sz="4" w:space="0" w:color="auto"/>
                  </w:tcBorders>
                  <w:hideMark/>
                </w:tcPr>
                <w:p w14:paraId="3F211A80" w14:textId="77777777" w:rsidR="00E95EAE" w:rsidRPr="00973AD4" w:rsidRDefault="00E95EAE" w:rsidP="00E95EAE">
                  <w:r w:rsidRPr="00973AD4">
                    <w:t>-1</w:t>
                  </w:r>
                </w:p>
              </w:tc>
              <w:tc>
                <w:tcPr>
                  <w:tcW w:w="0" w:type="auto"/>
                  <w:tcBorders>
                    <w:top w:val="single" w:sz="4" w:space="0" w:color="auto"/>
                    <w:left w:val="single" w:sz="4" w:space="0" w:color="auto"/>
                    <w:bottom w:val="single" w:sz="4" w:space="0" w:color="auto"/>
                    <w:right w:val="single" w:sz="4" w:space="0" w:color="auto"/>
                  </w:tcBorders>
                  <w:hideMark/>
                </w:tcPr>
                <w:p w14:paraId="74027C36" w14:textId="77777777" w:rsidR="00E95EAE" w:rsidRPr="00973AD4" w:rsidRDefault="00E95EAE" w:rsidP="00E95EAE">
                  <w:r w:rsidRPr="00973AD4">
                    <w:t>-3</w:t>
                  </w:r>
                </w:p>
              </w:tc>
            </w:tr>
            <w:tr w:rsidR="00E95EAE" w:rsidRPr="00923A6E" w14:paraId="07EEA2FF" w14:textId="77777777" w:rsidTr="00E95EAE">
              <w:tc>
                <w:tcPr>
                  <w:tcW w:w="0" w:type="auto"/>
                  <w:tcBorders>
                    <w:top w:val="single" w:sz="4" w:space="0" w:color="auto"/>
                    <w:left w:val="single" w:sz="4" w:space="0" w:color="auto"/>
                    <w:bottom w:val="single" w:sz="4" w:space="0" w:color="auto"/>
                    <w:right w:val="single" w:sz="4" w:space="0" w:color="auto"/>
                  </w:tcBorders>
                  <w:hideMark/>
                </w:tcPr>
                <w:p w14:paraId="7EE22D85" w14:textId="77777777" w:rsidR="00E95EAE" w:rsidRPr="00973AD4" w:rsidRDefault="00E95EAE" w:rsidP="00E95EAE">
                  <w:r w:rsidRPr="00973AD4">
                    <w:t>1</w:t>
                  </w:r>
                </w:p>
              </w:tc>
              <w:tc>
                <w:tcPr>
                  <w:tcW w:w="0" w:type="auto"/>
                  <w:tcBorders>
                    <w:top w:val="single" w:sz="4" w:space="0" w:color="auto"/>
                    <w:left w:val="single" w:sz="4" w:space="0" w:color="auto"/>
                    <w:bottom w:val="single" w:sz="4" w:space="0" w:color="auto"/>
                    <w:right w:val="single" w:sz="4" w:space="0" w:color="auto"/>
                  </w:tcBorders>
                  <w:hideMark/>
                </w:tcPr>
                <w:p w14:paraId="45F94C3D" w14:textId="77777777" w:rsidR="00E95EAE" w:rsidRPr="00973AD4" w:rsidRDefault="00E95EAE" w:rsidP="00E95EAE">
                  <w:r w:rsidRPr="00973AD4">
                    <w:t>2</w:t>
                  </w:r>
                </w:p>
              </w:tc>
            </w:tr>
            <w:tr w:rsidR="00E95EAE" w:rsidRPr="00923A6E" w14:paraId="5FEBD5EE" w14:textId="77777777" w:rsidTr="00E95EAE">
              <w:tc>
                <w:tcPr>
                  <w:tcW w:w="0" w:type="auto"/>
                  <w:tcBorders>
                    <w:top w:val="single" w:sz="4" w:space="0" w:color="auto"/>
                    <w:left w:val="single" w:sz="4" w:space="0" w:color="auto"/>
                    <w:bottom w:val="single" w:sz="4" w:space="0" w:color="auto"/>
                    <w:right w:val="single" w:sz="4" w:space="0" w:color="auto"/>
                  </w:tcBorders>
                  <w:hideMark/>
                </w:tcPr>
                <w:p w14:paraId="68EFB427" w14:textId="77777777" w:rsidR="00E95EAE" w:rsidRPr="00973AD4" w:rsidRDefault="00E95EAE" w:rsidP="00E95EAE">
                  <w:r w:rsidRPr="00973AD4">
                    <w:t>5</w:t>
                  </w:r>
                </w:p>
              </w:tc>
              <w:tc>
                <w:tcPr>
                  <w:tcW w:w="0" w:type="auto"/>
                  <w:tcBorders>
                    <w:top w:val="single" w:sz="4" w:space="0" w:color="auto"/>
                    <w:left w:val="single" w:sz="4" w:space="0" w:color="auto"/>
                    <w:bottom w:val="single" w:sz="4" w:space="0" w:color="auto"/>
                    <w:right w:val="single" w:sz="4" w:space="0" w:color="auto"/>
                  </w:tcBorders>
                  <w:hideMark/>
                </w:tcPr>
                <w:p w14:paraId="4EDF19C1" w14:textId="77777777" w:rsidR="00E95EAE" w:rsidRPr="00973AD4" w:rsidRDefault="00E95EAE" w:rsidP="00E95EAE">
                  <w:r w:rsidRPr="00973AD4">
                    <w:t>4</w:t>
                  </w:r>
                </w:p>
              </w:tc>
            </w:tr>
            <w:tr w:rsidR="00E95EAE" w:rsidRPr="00923A6E" w14:paraId="02FA24EF" w14:textId="77777777" w:rsidTr="00E95EAE">
              <w:tc>
                <w:tcPr>
                  <w:tcW w:w="0" w:type="auto"/>
                  <w:tcBorders>
                    <w:top w:val="single" w:sz="4" w:space="0" w:color="auto"/>
                    <w:left w:val="single" w:sz="4" w:space="0" w:color="auto"/>
                    <w:bottom w:val="single" w:sz="4" w:space="0" w:color="auto"/>
                    <w:right w:val="single" w:sz="4" w:space="0" w:color="auto"/>
                  </w:tcBorders>
                  <w:hideMark/>
                </w:tcPr>
                <w:p w14:paraId="757AFCF9" w14:textId="77777777" w:rsidR="00E95EAE" w:rsidRPr="00973AD4" w:rsidRDefault="00E95EAE" w:rsidP="00E95EAE">
                  <w:r w:rsidRPr="00973AD4">
                    <w:t>9</w:t>
                  </w:r>
                </w:p>
              </w:tc>
              <w:tc>
                <w:tcPr>
                  <w:tcW w:w="0" w:type="auto"/>
                  <w:tcBorders>
                    <w:top w:val="single" w:sz="4" w:space="0" w:color="auto"/>
                    <w:left w:val="single" w:sz="4" w:space="0" w:color="auto"/>
                    <w:bottom w:val="single" w:sz="4" w:space="0" w:color="auto"/>
                    <w:right w:val="single" w:sz="4" w:space="0" w:color="auto"/>
                  </w:tcBorders>
                  <w:hideMark/>
                </w:tcPr>
                <w:p w14:paraId="0A47E3C8" w14:textId="77777777" w:rsidR="00E95EAE" w:rsidRPr="00973AD4" w:rsidRDefault="00E95EAE" w:rsidP="00E95EAE">
                  <w:r w:rsidRPr="00973AD4">
                    <w:t>8</w:t>
                  </w:r>
                </w:p>
              </w:tc>
            </w:tr>
            <w:tr w:rsidR="00E95EAE" w:rsidRPr="00923A6E" w14:paraId="2CB01723" w14:textId="77777777" w:rsidTr="00E95EAE">
              <w:tc>
                <w:tcPr>
                  <w:tcW w:w="0" w:type="auto"/>
                  <w:tcBorders>
                    <w:top w:val="single" w:sz="4" w:space="0" w:color="auto"/>
                    <w:left w:val="single" w:sz="4" w:space="0" w:color="auto"/>
                    <w:bottom w:val="single" w:sz="4" w:space="0" w:color="auto"/>
                    <w:right w:val="single" w:sz="4" w:space="0" w:color="auto"/>
                  </w:tcBorders>
                  <w:hideMark/>
                </w:tcPr>
                <w:p w14:paraId="51679DEB" w14:textId="77777777" w:rsidR="00E95EAE" w:rsidRPr="00973AD4" w:rsidRDefault="00E95EAE" w:rsidP="00E95EAE">
                  <w:r w:rsidRPr="00973AD4">
                    <w:t>1</w:t>
                  </w:r>
                </w:p>
              </w:tc>
              <w:tc>
                <w:tcPr>
                  <w:tcW w:w="0" w:type="auto"/>
                  <w:tcBorders>
                    <w:top w:val="single" w:sz="4" w:space="0" w:color="auto"/>
                    <w:left w:val="single" w:sz="4" w:space="0" w:color="auto"/>
                    <w:bottom w:val="single" w:sz="4" w:space="0" w:color="auto"/>
                    <w:right w:val="single" w:sz="4" w:space="0" w:color="auto"/>
                  </w:tcBorders>
                  <w:hideMark/>
                </w:tcPr>
                <w:p w14:paraId="0F2229F3" w14:textId="77777777" w:rsidR="00E95EAE" w:rsidRPr="00973AD4" w:rsidRDefault="00E95EAE" w:rsidP="00E95EAE">
                  <w:r w:rsidRPr="00973AD4">
                    <w:t>2</w:t>
                  </w:r>
                </w:p>
              </w:tc>
            </w:tr>
          </w:tbl>
          <w:p w14:paraId="7A74549B" w14:textId="77777777" w:rsidR="00E95EAE" w:rsidRPr="00973AD4" w:rsidRDefault="00E95EAE" w:rsidP="00E95EAE"/>
        </w:tc>
        <w:tc>
          <w:tcPr>
            <w:tcW w:w="603" w:type="dxa"/>
          </w:tcPr>
          <w:p w14:paraId="5BDEB5AB" w14:textId="77777777" w:rsidR="00E95EAE" w:rsidRPr="00973AD4" w:rsidRDefault="00E95EAE" w:rsidP="00E95EAE">
            <w:pPr>
              <w:jc w:val="right"/>
            </w:pPr>
            <w:r w:rsidRPr="00973AD4">
              <w:t>d.</w:t>
            </w:r>
          </w:p>
        </w:tc>
        <w:tc>
          <w:tcPr>
            <w:tcW w:w="1197" w:type="dxa"/>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6"/>
              <w:gridCol w:w="456"/>
            </w:tblGrid>
            <w:tr w:rsidR="00E95EAE" w:rsidRPr="00923A6E" w14:paraId="396FBE20" w14:textId="77777777" w:rsidTr="00E95EAE">
              <w:tc>
                <w:tcPr>
                  <w:tcW w:w="0" w:type="auto"/>
                  <w:tcBorders>
                    <w:top w:val="single" w:sz="4" w:space="0" w:color="auto"/>
                    <w:left w:val="single" w:sz="4" w:space="0" w:color="auto"/>
                    <w:bottom w:val="single" w:sz="4" w:space="0" w:color="auto"/>
                    <w:right w:val="single" w:sz="4" w:space="0" w:color="auto"/>
                  </w:tcBorders>
                  <w:hideMark/>
                </w:tcPr>
                <w:p w14:paraId="09EC489A" w14:textId="77777777" w:rsidR="00E95EAE" w:rsidRPr="00973AD4" w:rsidRDefault="00E95EAE" w:rsidP="00E95EAE">
                  <w:pPr>
                    <w:rPr>
                      <w:b/>
                      <w:bCs/>
                    </w:rPr>
                  </w:pPr>
                  <w:r w:rsidRPr="00973AD4">
                    <w:rPr>
                      <w:b/>
                      <w:bCs/>
                      <w:i/>
                      <w:iCs/>
                    </w:rPr>
                    <w:t>x</w:t>
                  </w:r>
                </w:p>
              </w:tc>
              <w:tc>
                <w:tcPr>
                  <w:tcW w:w="0" w:type="auto"/>
                  <w:tcBorders>
                    <w:top w:val="single" w:sz="4" w:space="0" w:color="auto"/>
                    <w:left w:val="single" w:sz="4" w:space="0" w:color="auto"/>
                    <w:bottom w:val="single" w:sz="4" w:space="0" w:color="auto"/>
                    <w:right w:val="single" w:sz="4" w:space="0" w:color="auto"/>
                  </w:tcBorders>
                  <w:hideMark/>
                </w:tcPr>
                <w:p w14:paraId="48A9E980" w14:textId="77777777" w:rsidR="00E95EAE" w:rsidRPr="00973AD4" w:rsidRDefault="00E95EAE" w:rsidP="00E95EAE">
                  <w:pPr>
                    <w:rPr>
                      <w:b/>
                      <w:bCs/>
                    </w:rPr>
                  </w:pPr>
                  <w:r w:rsidRPr="00973AD4">
                    <w:rPr>
                      <w:b/>
                      <w:bCs/>
                      <w:i/>
                      <w:iCs/>
                    </w:rPr>
                    <w:t>y</w:t>
                  </w:r>
                </w:p>
              </w:tc>
            </w:tr>
            <w:tr w:rsidR="00E95EAE" w:rsidRPr="00923A6E" w14:paraId="0A42C3B9" w14:textId="77777777" w:rsidTr="00E95EAE">
              <w:tc>
                <w:tcPr>
                  <w:tcW w:w="0" w:type="auto"/>
                  <w:tcBorders>
                    <w:top w:val="single" w:sz="4" w:space="0" w:color="auto"/>
                    <w:left w:val="single" w:sz="4" w:space="0" w:color="auto"/>
                    <w:bottom w:val="single" w:sz="4" w:space="0" w:color="auto"/>
                    <w:right w:val="single" w:sz="4" w:space="0" w:color="auto"/>
                  </w:tcBorders>
                  <w:hideMark/>
                </w:tcPr>
                <w:p w14:paraId="0EDD9750" w14:textId="77777777" w:rsidR="00E95EAE" w:rsidRPr="00973AD4" w:rsidRDefault="00E95EAE" w:rsidP="00E95EAE">
                  <w:r w:rsidRPr="00973AD4">
                    <w:t>-1</w:t>
                  </w:r>
                </w:p>
              </w:tc>
              <w:tc>
                <w:tcPr>
                  <w:tcW w:w="0" w:type="auto"/>
                  <w:tcBorders>
                    <w:top w:val="single" w:sz="4" w:space="0" w:color="auto"/>
                    <w:left w:val="single" w:sz="4" w:space="0" w:color="auto"/>
                    <w:bottom w:val="single" w:sz="4" w:space="0" w:color="auto"/>
                    <w:right w:val="single" w:sz="4" w:space="0" w:color="auto"/>
                  </w:tcBorders>
                  <w:hideMark/>
                </w:tcPr>
                <w:p w14:paraId="660288B0" w14:textId="77777777" w:rsidR="00E95EAE" w:rsidRPr="00973AD4" w:rsidRDefault="00E95EAE" w:rsidP="00E95EAE">
                  <w:r w:rsidRPr="00973AD4">
                    <w:t>-5</w:t>
                  </w:r>
                </w:p>
              </w:tc>
            </w:tr>
            <w:tr w:rsidR="00E95EAE" w:rsidRPr="00923A6E" w14:paraId="18ECC858" w14:textId="77777777" w:rsidTr="00E95EAE">
              <w:tc>
                <w:tcPr>
                  <w:tcW w:w="0" w:type="auto"/>
                  <w:tcBorders>
                    <w:top w:val="single" w:sz="4" w:space="0" w:color="auto"/>
                    <w:left w:val="single" w:sz="4" w:space="0" w:color="auto"/>
                    <w:bottom w:val="single" w:sz="4" w:space="0" w:color="auto"/>
                    <w:right w:val="single" w:sz="4" w:space="0" w:color="auto"/>
                  </w:tcBorders>
                  <w:hideMark/>
                </w:tcPr>
                <w:p w14:paraId="3E5B4661" w14:textId="77777777" w:rsidR="00E95EAE" w:rsidRPr="00973AD4" w:rsidRDefault="00E95EAE" w:rsidP="00E95EAE">
                  <w:r w:rsidRPr="00973AD4">
                    <w:t>3</w:t>
                  </w:r>
                </w:p>
              </w:tc>
              <w:tc>
                <w:tcPr>
                  <w:tcW w:w="0" w:type="auto"/>
                  <w:tcBorders>
                    <w:top w:val="single" w:sz="4" w:space="0" w:color="auto"/>
                    <w:left w:val="single" w:sz="4" w:space="0" w:color="auto"/>
                    <w:bottom w:val="single" w:sz="4" w:space="0" w:color="auto"/>
                    <w:right w:val="single" w:sz="4" w:space="0" w:color="auto"/>
                  </w:tcBorders>
                  <w:hideMark/>
                </w:tcPr>
                <w:p w14:paraId="4EA7DD97" w14:textId="77777777" w:rsidR="00E95EAE" w:rsidRPr="00973AD4" w:rsidRDefault="00E95EAE" w:rsidP="00E95EAE">
                  <w:r w:rsidRPr="00973AD4">
                    <w:t>1</w:t>
                  </w:r>
                </w:p>
              </w:tc>
            </w:tr>
            <w:tr w:rsidR="00E95EAE" w:rsidRPr="00923A6E" w14:paraId="3BE18AA6" w14:textId="77777777" w:rsidTr="00E95EAE">
              <w:tc>
                <w:tcPr>
                  <w:tcW w:w="0" w:type="auto"/>
                  <w:tcBorders>
                    <w:top w:val="single" w:sz="4" w:space="0" w:color="auto"/>
                    <w:left w:val="single" w:sz="4" w:space="0" w:color="auto"/>
                    <w:bottom w:val="single" w:sz="4" w:space="0" w:color="auto"/>
                    <w:right w:val="single" w:sz="4" w:space="0" w:color="auto"/>
                  </w:tcBorders>
                  <w:hideMark/>
                </w:tcPr>
                <w:p w14:paraId="4ECE8D51" w14:textId="77777777" w:rsidR="00E95EAE" w:rsidRPr="00973AD4" w:rsidRDefault="00E95EAE" w:rsidP="00E95EAE">
                  <w:r w:rsidRPr="00973AD4">
                    <w:t>5</w:t>
                  </w:r>
                </w:p>
              </w:tc>
              <w:tc>
                <w:tcPr>
                  <w:tcW w:w="0" w:type="auto"/>
                  <w:tcBorders>
                    <w:top w:val="single" w:sz="4" w:space="0" w:color="auto"/>
                    <w:left w:val="single" w:sz="4" w:space="0" w:color="auto"/>
                    <w:bottom w:val="single" w:sz="4" w:space="0" w:color="auto"/>
                    <w:right w:val="single" w:sz="4" w:space="0" w:color="auto"/>
                  </w:tcBorders>
                  <w:hideMark/>
                </w:tcPr>
                <w:p w14:paraId="651042DA" w14:textId="77777777" w:rsidR="00E95EAE" w:rsidRPr="00973AD4" w:rsidRDefault="00E95EAE" w:rsidP="00E95EAE">
                  <w:r w:rsidRPr="00973AD4">
                    <w:t>1</w:t>
                  </w:r>
                </w:p>
              </w:tc>
            </w:tr>
            <w:tr w:rsidR="00E95EAE" w:rsidRPr="00923A6E" w14:paraId="4C734E34" w14:textId="77777777" w:rsidTr="00E95EAE">
              <w:tc>
                <w:tcPr>
                  <w:tcW w:w="0" w:type="auto"/>
                  <w:tcBorders>
                    <w:top w:val="single" w:sz="4" w:space="0" w:color="auto"/>
                    <w:left w:val="single" w:sz="4" w:space="0" w:color="auto"/>
                    <w:bottom w:val="single" w:sz="4" w:space="0" w:color="auto"/>
                    <w:right w:val="single" w:sz="4" w:space="0" w:color="auto"/>
                  </w:tcBorders>
                  <w:hideMark/>
                </w:tcPr>
                <w:p w14:paraId="5690D9E5" w14:textId="77777777" w:rsidR="00E95EAE" w:rsidRPr="00973AD4" w:rsidRDefault="00E95EAE" w:rsidP="00E95EAE">
                  <w:r w:rsidRPr="00973AD4">
                    <w:t>8</w:t>
                  </w:r>
                </w:p>
              </w:tc>
              <w:tc>
                <w:tcPr>
                  <w:tcW w:w="0" w:type="auto"/>
                  <w:tcBorders>
                    <w:top w:val="single" w:sz="4" w:space="0" w:color="auto"/>
                    <w:left w:val="single" w:sz="4" w:space="0" w:color="auto"/>
                    <w:bottom w:val="single" w:sz="4" w:space="0" w:color="auto"/>
                    <w:right w:val="single" w:sz="4" w:space="0" w:color="auto"/>
                  </w:tcBorders>
                  <w:hideMark/>
                </w:tcPr>
                <w:p w14:paraId="0E040CFF" w14:textId="77777777" w:rsidR="00E95EAE" w:rsidRPr="00973AD4" w:rsidRDefault="00E95EAE" w:rsidP="00E95EAE">
                  <w:r w:rsidRPr="00973AD4">
                    <w:t>7</w:t>
                  </w:r>
                </w:p>
              </w:tc>
            </w:tr>
            <w:tr w:rsidR="00E95EAE" w:rsidRPr="00923A6E" w14:paraId="6D4D1823" w14:textId="77777777" w:rsidTr="00E95EAE">
              <w:tc>
                <w:tcPr>
                  <w:tcW w:w="0" w:type="auto"/>
                  <w:tcBorders>
                    <w:top w:val="single" w:sz="4" w:space="0" w:color="auto"/>
                    <w:left w:val="single" w:sz="4" w:space="0" w:color="auto"/>
                    <w:bottom w:val="single" w:sz="4" w:space="0" w:color="auto"/>
                    <w:right w:val="single" w:sz="4" w:space="0" w:color="auto"/>
                  </w:tcBorders>
                  <w:hideMark/>
                </w:tcPr>
                <w:p w14:paraId="7E8C0A3C" w14:textId="77777777" w:rsidR="00E95EAE" w:rsidRPr="00973AD4" w:rsidRDefault="00E95EAE" w:rsidP="00E95EAE">
                  <w:r w:rsidRPr="00973AD4">
                    <w:t>14</w:t>
                  </w:r>
                </w:p>
              </w:tc>
              <w:tc>
                <w:tcPr>
                  <w:tcW w:w="0" w:type="auto"/>
                  <w:tcBorders>
                    <w:top w:val="single" w:sz="4" w:space="0" w:color="auto"/>
                    <w:left w:val="single" w:sz="4" w:space="0" w:color="auto"/>
                    <w:bottom w:val="single" w:sz="4" w:space="0" w:color="auto"/>
                    <w:right w:val="single" w:sz="4" w:space="0" w:color="auto"/>
                  </w:tcBorders>
                  <w:hideMark/>
                </w:tcPr>
                <w:p w14:paraId="5D71AED5" w14:textId="77777777" w:rsidR="00E95EAE" w:rsidRPr="00973AD4" w:rsidRDefault="00E95EAE" w:rsidP="00E95EAE">
                  <w:r w:rsidRPr="00973AD4">
                    <w:t>12</w:t>
                  </w:r>
                </w:p>
              </w:tc>
            </w:tr>
          </w:tbl>
          <w:p w14:paraId="41A3F319" w14:textId="77777777" w:rsidR="00E95EAE" w:rsidRPr="00973AD4" w:rsidRDefault="00E95EAE" w:rsidP="00E95EAE"/>
        </w:tc>
      </w:tr>
    </w:tbl>
    <w:p w14:paraId="452AD1F6" w14:textId="77777777" w:rsidR="00E95EAE" w:rsidRDefault="00E95EAE" w:rsidP="00E95EAE"/>
    <w:p w14:paraId="16C5ABDA" w14:textId="77777777" w:rsidR="00E95EAE" w:rsidRDefault="00E95EAE" w:rsidP="00E95EAE"/>
    <w:p w14:paraId="385E89BC" w14:textId="77777777" w:rsidR="00E95EAE" w:rsidRPr="006356E6" w:rsidRDefault="00E95EAE" w:rsidP="00F62BB1">
      <w:pPr>
        <w:pStyle w:val="ListParagraph"/>
        <w:numPr>
          <w:ilvl w:val="0"/>
          <w:numId w:val="3"/>
        </w:numPr>
      </w:pPr>
      <w:r w:rsidRPr="00810DB3">
        <w:lastRenderedPageBreak/>
        <w:t xml:space="preserve">Select all of the following tables which represent </w:t>
      </w:r>
      <w:r w:rsidRPr="00AA1FC0">
        <w:rPr>
          <w:i/>
          <w:iCs/>
        </w:rPr>
        <w:t>y</w:t>
      </w:r>
      <w:r w:rsidRPr="00810DB3">
        <w:t xml:space="preserve"> as a function of </w:t>
      </w:r>
      <w:r w:rsidRPr="00AA1FC0">
        <w:rPr>
          <w:i/>
          <w:iCs/>
        </w:rPr>
        <w:t>x</w:t>
      </w:r>
      <w:r w:rsidRPr="00810DB3">
        <w:t xml:space="preserve"> </w:t>
      </w:r>
      <w:r w:rsidRPr="00AA1FC0">
        <w:rPr>
          <w:b/>
          <w:bCs/>
        </w:rPr>
        <w:t>and</w:t>
      </w:r>
      <w:r w:rsidRPr="00810DB3">
        <w:t xml:space="preserve"> are one-to-one.</w:t>
      </w:r>
    </w:p>
    <w:tbl>
      <w:tblPr>
        <w:tblW w:w="0" w:type="auto"/>
        <w:tblInd w:w="288" w:type="dxa"/>
        <w:tblLook w:val="04A0" w:firstRow="1" w:lastRow="0" w:firstColumn="1" w:lastColumn="0" w:noHBand="0" w:noVBand="1"/>
      </w:tblPr>
      <w:tblGrid>
        <w:gridCol w:w="558"/>
        <w:gridCol w:w="1750"/>
        <w:gridCol w:w="680"/>
        <w:gridCol w:w="1750"/>
        <w:gridCol w:w="590"/>
        <w:gridCol w:w="1750"/>
      </w:tblGrid>
      <w:tr w:rsidR="00E95EAE" w14:paraId="0AB8E927" w14:textId="77777777" w:rsidTr="00E95EAE">
        <w:tc>
          <w:tcPr>
            <w:tcW w:w="558" w:type="dxa"/>
          </w:tcPr>
          <w:p w14:paraId="1DD6CC56" w14:textId="77777777" w:rsidR="00E95EAE" w:rsidRPr="00973AD4" w:rsidRDefault="00E95EAE" w:rsidP="00E95EAE">
            <w:pPr>
              <w:jc w:val="right"/>
              <w:rPr>
                <w:bCs/>
                <w:iCs/>
              </w:rPr>
            </w:pPr>
            <w:r w:rsidRPr="00973AD4">
              <w:rPr>
                <w:bCs/>
                <w:iCs/>
              </w:rPr>
              <w:t>a.</w:t>
            </w:r>
          </w:p>
        </w:tc>
        <w:tc>
          <w:tcPr>
            <w:tcW w:w="1750" w:type="dxa"/>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6"/>
              <w:gridCol w:w="336"/>
              <w:gridCol w:w="336"/>
              <w:gridCol w:w="456"/>
            </w:tblGrid>
            <w:tr w:rsidR="00E95EAE" w:rsidRPr="00923A6E" w14:paraId="3591E6EA" w14:textId="77777777" w:rsidTr="00E95EAE">
              <w:tc>
                <w:tcPr>
                  <w:tcW w:w="0" w:type="auto"/>
                  <w:tcBorders>
                    <w:top w:val="single" w:sz="4" w:space="0" w:color="auto"/>
                    <w:left w:val="single" w:sz="4" w:space="0" w:color="auto"/>
                    <w:bottom w:val="single" w:sz="4" w:space="0" w:color="auto"/>
                    <w:right w:val="single" w:sz="4" w:space="0" w:color="auto"/>
                  </w:tcBorders>
                  <w:hideMark/>
                </w:tcPr>
                <w:p w14:paraId="5469CD51" w14:textId="77777777" w:rsidR="00E95EAE" w:rsidRPr="00973AD4" w:rsidRDefault="00E95EAE" w:rsidP="00E95EAE">
                  <w:pPr>
                    <w:rPr>
                      <w:b/>
                      <w:bCs/>
                    </w:rPr>
                  </w:pPr>
                  <w:r w:rsidRPr="00973AD4">
                    <w:rPr>
                      <w:b/>
                      <w:bCs/>
                      <w:i/>
                      <w:iCs/>
                    </w:rPr>
                    <w:t>x</w:t>
                  </w:r>
                </w:p>
              </w:tc>
              <w:tc>
                <w:tcPr>
                  <w:tcW w:w="0" w:type="auto"/>
                  <w:tcBorders>
                    <w:top w:val="single" w:sz="4" w:space="0" w:color="auto"/>
                    <w:left w:val="single" w:sz="4" w:space="0" w:color="auto"/>
                    <w:bottom w:val="single" w:sz="4" w:space="0" w:color="auto"/>
                    <w:right w:val="single" w:sz="4" w:space="0" w:color="auto"/>
                  </w:tcBorders>
                  <w:hideMark/>
                </w:tcPr>
                <w:p w14:paraId="79F6809A" w14:textId="77777777" w:rsidR="00E95EAE" w:rsidRPr="00973AD4" w:rsidRDefault="00E95EAE" w:rsidP="00E95EAE">
                  <w:r w:rsidRPr="00973AD4">
                    <w:t>3</w:t>
                  </w:r>
                </w:p>
              </w:tc>
              <w:tc>
                <w:tcPr>
                  <w:tcW w:w="0" w:type="auto"/>
                  <w:tcBorders>
                    <w:top w:val="single" w:sz="4" w:space="0" w:color="auto"/>
                    <w:left w:val="single" w:sz="4" w:space="0" w:color="auto"/>
                    <w:bottom w:val="single" w:sz="4" w:space="0" w:color="auto"/>
                    <w:right w:val="single" w:sz="4" w:space="0" w:color="auto"/>
                  </w:tcBorders>
                  <w:hideMark/>
                </w:tcPr>
                <w:p w14:paraId="00B08E88" w14:textId="77777777" w:rsidR="00E95EAE" w:rsidRPr="00973AD4" w:rsidRDefault="00E95EAE" w:rsidP="00E95EAE">
                  <w:r w:rsidRPr="00973AD4">
                    <w:t>8</w:t>
                  </w:r>
                </w:p>
              </w:tc>
              <w:tc>
                <w:tcPr>
                  <w:tcW w:w="0" w:type="auto"/>
                  <w:tcBorders>
                    <w:top w:val="single" w:sz="4" w:space="0" w:color="auto"/>
                    <w:left w:val="single" w:sz="4" w:space="0" w:color="auto"/>
                    <w:bottom w:val="single" w:sz="4" w:space="0" w:color="auto"/>
                    <w:right w:val="single" w:sz="4" w:space="0" w:color="auto"/>
                  </w:tcBorders>
                  <w:hideMark/>
                </w:tcPr>
                <w:p w14:paraId="1058B12E" w14:textId="77777777" w:rsidR="00E95EAE" w:rsidRPr="00973AD4" w:rsidRDefault="00E95EAE" w:rsidP="00E95EAE">
                  <w:r w:rsidRPr="00973AD4">
                    <w:t>12</w:t>
                  </w:r>
                </w:p>
              </w:tc>
            </w:tr>
            <w:tr w:rsidR="00E95EAE" w:rsidRPr="00923A6E" w14:paraId="4CA6907A" w14:textId="77777777" w:rsidTr="00E95EAE">
              <w:tc>
                <w:tcPr>
                  <w:tcW w:w="0" w:type="auto"/>
                  <w:tcBorders>
                    <w:top w:val="single" w:sz="4" w:space="0" w:color="auto"/>
                    <w:left w:val="single" w:sz="4" w:space="0" w:color="auto"/>
                    <w:bottom w:val="single" w:sz="4" w:space="0" w:color="auto"/>
                    <w:right w:val="single" w:sz="4" w:space="0" w:color="auto"/>
                  </w:tcBorders>
                  <w:hideMark/>
                </w:tcPr>
                <w:p w14:paraId="39545CA3" w14:textId="77777777" w:rsidR="00E95EAE" w:rsidRPr="00973AD4" w:rsidRDefault="00E95EAE" w:rsidP="00E95EAE">
                  <w:pPr>
                    <w:rPr>
                      <w:b/>
                      <w:bCs/>
                    </w:rPr>
                  </w:pPr>
                  <w:r w:rsidRPr="00973AD4">
                    <w:rPr>
                      <w:b/>
                      <w:bCs/>
                      <w:i/>
                      <w:iCs/>
                    </w:rPr>
                    <w:t>y</w:t>
                  </w:r>
                </w:p>
              </w:tc>
              <w:tc>
                <w:tcPr>
                  <w:tcW w:w="0" w:type="auto"/>
                  <w:tcBorders>
                    <w:top w:val="single" w:sz="4" w:space="0" w:color="auto"/>
                    <w:left w:val="single" w:sz="4" w:space="0" w:color="auto"/>
                    <w:bottom w:val="single" w:sz="4" w:space="0" w:color="auto"/>
                    <w:right w:val="single" w:sz="4" w:space="0" w:color="auto"/>
                  </w:tcBorders>
                  <w:hideMark/>
                </w:tcPr>
                <w:p w14:paraId="7472AF3B" w14:textId="77777777" w:rsidR="00E95EAE" w:rsidRPr="00973AD4" w:rsidRDefault="00E95EAE" w:rsidP="00E95EAE">
                  <w:r w:rsidRPr="00973AD4">
                    <w:t>4</w:t>
                  </w:r>
                </w:p>
              </w:tc>
              <w:tc>
                <w:tcPr>
                  <w:tcW w:w="0" w:type="auto"/>
                  <w:tcBorders>
                    <w:top w:val="single" w:sz="4" w:space="0" w:color="auto"/>
                    <w:left w:val="single" w:sz="4" w:space="0" w:color="auto"/>
                    <w:bottom w:val="single" w:sz="4" w:space="0" w:color="auto"/>
                    <w:right w:val="single" w:sz="4" w:space="0" w:color="auto"/>
                  </w:tcBorders>
                  <w:hideMark/>
                </w:tcPr>
                <w:p w14:paraId="6EB9585A" w14:textId="77777777" w:rsidR="00E95EAE" w:rsidRPr="00973AD4" w:rsidRDefault="00E95EAE" w:rsidP="00E95EAE">
                  <w:r w:rsidRPr="00973AD4">
                    <w:t>7</w:t>
                  </w:r>
                </w:p>
              </w:tc>
              <w:tc>
                <w:tcPr>
                  <w:tcW w:w="0" w:type="auto"/>
                  <w:tcBorders>
                    <w:top w:val="single" w:sz="4" w:space="0" w:color="auto"/>
                    <w:left w:val="single" w:sz="4" w:space="0" w:color="auto"/>
                    <w:bottom w:val="single" w:sz="4" w:space="0" w:color="auto"/>
                    <w:right w:val="single" w:sz="4" w:space="0" w:color="auto"/>
                  </w:tcBorders>
                  <w:hideMark/>
                </w:tcPr>
                <w:p w14:paraId="577F6084" w14:textId="77777777" w:rsidR="00E95EAE" w:rsidRPr="00973AD4" w:rsidRDefault="00E95EAE" w:rsidP="00E95EAE">
                  <w:r w:rsidRPr="00973AD4">
                    <w:t>7</w:t>
                  </w:r>
                </w:p>
              </w:tc>
            </w:tr>
          </w:tbl>
          <w:p w14:paraId="2D018112" w14:textId="77777777" w:rsidR="00E95EAE" w:rsidRPr="00973AD4" w:rsidRDefault="00E95EAE" w:rsidP="00E95EAE">
            <w:pPr>
              <w:rPr>
                <w:b/>
                <w:bCs/>
                <w:iCs/>
              </w:rPr>
            </w:pPr>
          </w:p>
        </w:tc>
        <w:tc>
          <w:tcPr>
            <w:tcW w:w="680" w:type="dxa"/>
          </w:tcPr>
          <w:p w14:paraId="2DC166D5" w14:textId="77777777" w:rsidR="00E95EAE" w:rsidRPr="00973AD4" w:rsidRDefault="00E95EAE" w:rsidP="00E95EAE">
            <w:pPr>
              <w:jc w:val="right"/>
              <w:rPr>
                <w:b/>
                <w:bCs/>
                <w:iCs/>
              </w:rPr>
            </w:pPr>
            <w:r w:rsidRPr="00973AD4">
              <w:rPr>
                <w:bCs/>
                <w:iCs/>
              </w:rPr>
              <w:t>b.</w:t>
            </w:r>
          </w:p>
        </w:tc>
        <w:tc>
          <w:tcPr>
            <w:tcW w:w="1750" w:type="dxa"/>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6"/>
              <w:gridCol w:w="336"/>
              <w:gridCol w:w="336"/>
              <w:gridCol w:w="456"/>
            </w:tblGrid>
            <w:tr w:rsidR="00E95EAE" w:rsidRPr="00923A6E" w14:paraId="547026BF" w14:textId="77777777" w:rsidTr="00E95EAE">
              <w:tc>
                <w:tcPr>
                  <w:tcW w:w="0" w:type="auto"/>
                  <w:tcBorders>
                    <w:top w:val="single" w:sz="4" w:space="0" w:color="auto"/>
                    <w:left w:val="single" w:sz="4" w:space="0" w:color="auto"/>
                    <w:bottom w:val="single" w:sz="4" w:space="0" w:color="auto"/>
                    <w:right w:val="single" w:sz="4" w:space="0" w:color="auto"/>
                  </w:tcBorders>
                  <w:hideMark/>
                </w:tcPr>
                <w:p w14:paraId="6F92C44E" w14:textId="77777777" w:rsidR="00E95EAE" w:rsidRPr="00973AD4" w:rsidRDefault="00E95EAE" w:rsidP="00E95EAE">
                  <w:pPr>
                    <w:rPr>
                      <w:b/>
                      <w:bCs/>
                    </w:rPr>
                  </w:pPr>
                  <w:r w:rsidRPr="00973AD4">
                    <w:rPr>
                      <w:b/>
                      <w:bCs/>
                      <w:i/>
                      <w:iCs/>
                    </w:rPr>
                    <w:t>x</w:t>
                  </w:r>
                </w:p>
              </w:tc>
              <w:tc>
                <w:tcPr>
                  <w:tcW w:w="0" w:type="auto"/>
                  <w:tcBorders>
                    <w:top w:val="single" w:sz="4" w:space="0" w:color="auto"/>
                    <w:left w:val="single" w:sz="4" w:space="0" w:color="auto"/>
                    <w:bottom w:val="single" w:sz="4" w:space="0" w:color="auto"/>
                    <w:right w:val="single" w:sz="4" w:space="0" w:color="auto"/>
                  </w:tcBorders>
                  <w:hideMark/>
                </w:tcPr>
                <w:p w14:paraId="6C81D6C0" w14:textId="77777777" w:rsidR="00E95EAE" w:rsidRPr="00973AD4" w:rsidRDefault="00E95EAE" w:rsidP="00E95EAE">
                  <w:r w:rsidRPr="00973AD4">
                    <w:t>3</w:t>
                  </w:r>
                </w:p>
              </w:tc>
              <w:tc>
                <w:tcPr>
                  <w:tcW w:w="0" w:type="auto"/>
                  <w:tcBorders>
                    <w:top w:val="single" w:sz="4" w:space="0" w:color="auto"/>
                    <w:left w:val="single" w:sz="4" w:space="0" w:color="auto"/>
                    <w:bottom w:val="single" w:sz="4" w:space="0" w:color="auto"/>
                    <w:right w:val="single" w:sz="4" w:space="0" w:color="auto"/>
                  </w:tcBorders>
                  <w:hideMark/>
                </w:tcPr>
                <w:p w14:paraId="4C186BAD" w14:textId="77777777" w:rsidR="00E95EAE" w:rsidRPr="00973AD4" w:rsidRDefault="00E95EAE" w:rsidP="00E95EAE">
                  <w:r w:rsidRPr="00973AD4">
                    <w:t>8</w:t>
                  </w:r>
                </w:p>
              </w:tc>
              <w:tc>
                <w:tcPr>
                  <w:tcW w:w="0" w:type="auto"/>
                  <w:tcBorders>
                    <w:top w:val="single" w:sz="4" w:space="0" w:color="auto"/>
                    <w:left w:val="single" w:sz="4" w:space="0" w:color="auto"/>
                    <w:bottom w:val="single" w:sz="4" w:space="0" w:color="auto"/>
                    <w:right w:val="single" w:sz="4" w:space="0" w:color="auto"/>
                  </w:tcBorders>
                  <w:hideMark/>
                </w:tcPr>
                <w:p w14:paraId="5FE7A34A" w14:textId="77777777" w:rsidR="00E95EAE" w:rsidRPr="00973AD4" w:rsidRDefault="00E95EAE" w:rsidP="00E95EAE">
                  <w:r w:rsidRPr="00973AD4">
                    <w:t>12</w:t>
                  </w:r>
                </w:p>
              </w:tc>
            </w:tr>
            <w:tr w:rsidR="00E95EAE" w:rsidRPr="00923A6E" w14:paraId="31E9317E" w14:textId="77777777" w:rsidTr="00E95EAE">
              <w:tc>
                <w:tcPr>
                  <w:tcW w:w="0" w:type="auto"/>
                  <w:tcBorders>
                    <w:top w:val="single" w:sz="4" w:space="0" w:color="auto"/>
                    <w:left w:val="single" w:sz="4" w:space="0" w:color="auto"/>
                    <w:bottom w:val="single" w:sz="4" w:space="0" w:color="auto"/>
                    <w:right w:val="single" w:sz="4" w:space="0" w:color="auto"/>
                  </w:tcBorders>
                  <w:hideMark/>
                </w:tcPr>
                <w:p w14:paraId="6D8B578F" w14:textId="77777777" w:rsidR="00E95EAE" w:rsidRPr="00973AD4" w:rsidRDefault="00E95EAE" w:rsidP="00E95EAE">
                  <w:pPr>
                    <w:rPr>
                      <w:b/>
                      <w:bCs/>
                    </w:rPr>
                  </w:pPr>
                  <w:r w:rsidRPr="00973AD4">
                    <w:rPr>
                      <w:b/>
                      <w:bCs/>
                      <w:i/>
                      <w:iCs/>
                    </w:rPr>
                    <w:t>y</w:t>
                  </w:r>
                </w:p>
              </w:tc>
              <w:tc>
                <w:tcPr>
                  <w:tcW w:w="0" w:type="auto"/>
                  <w:tcBorders>
                    <w:top w:val="single" w:sz="4" w:space="0" w:color="auto"/>
                    <w:left w:val="single" w:sz="4" w:space="0" w:color="auto"/>
                    <w:bottom w:val="single" w:sz="4" w:space="0" w:color="auto"/>
                    <w:right w:val="single" w:sz="4" w:space="0" w:color="auto"/>
                  </w:tcBorders>
                  <w:hideMark/>
                </w:tcPr>
                <w:p w14:paraId="15AAF18D" w14:textId="77777777" w:rsidR="00E95EAE" w:rsidRPr="00973AD4" w:rsidRDefault="00E95EAE" w:rsidP="00E95EAE">
                  <w:r w:rsidRPr="00973AD4">
                    <w:t>4</w:t>
                  </w:r>
                </w:p>
              </w:tc>
              <w:tc>
                <w:tcPr>
                  <w:tcW w:w="0" w:type="auto"/>
                  <w:tcBorders>
                    <w:top w:val="single" w:sz="4" w:space="0" w:color="auto"/>
                    <w:left w:val="single" w:sz="4" w:space="0" w:color="auto"/>
                    <w:bottom w:val="single" w:sz="4" w:space="0" w:color="auto"/>
                    <w:right w:val="single" w:sz="4" w:space="0" w:color="auto"/>
                  </w:tcBorders>
                  <w:hideMark/>
                </w:tcPr>
                <w:p w14:paraId="5A017794" w14:textId="77777777" w:rsidR="00E95EAE" w:rsidRPr="00973AD4" w:rsidRDefault="00E95EAE" w:rsidP="00E95EAE">
                  <w:r w:rsidRPr="00973AD4">
                    <w:t>7</w:t>
                  </w:r>
                </w:p>
              </w:tc>
              <w:tc>
                <w:tcPr>
                  <w:tcW w:w="0" w:type="auto"/>
                  <w:tcBorders>
                    <w:top w:val="single" w:sz="4" w:space="0" w:color="auto"/>
                    <w:left w:val="single" w:sz="4" w:space="0" w:color="auto"/>
                    <w:bottom w:val="single" w:sz="4" w:space="0" w:color="auto"/>
                    <w:right w:val="single" w:sz="4" w:space="0" w:color="auto"/>
                  </w:tcBorders>
                  <w:hideMark/>
                </w:tcPr>
                <w:p w14:paraId="05553BF1" w14:textId="77777777" w:rsidR="00E95EAE" w:rsidRPr="00973AD4" w:rsidRDefault="00E95EAE" w:rsidP="00E95EAE">
                  <w:r w:rsidRPr="00973AD4">
                    <w:t>13</w:t>
                  </w:r>
                </w:p>
              </w:tc>
            </w:tr>
          </w:tbl>
          <w:p w14:paraId="5A1C774E" w14:textId="77777777" w:rsidR="00E95EAE" w:rsidRPr="00973AD4" w:rsidRDefault="00E95EAE" w:rsidP="00E95EAE">
            <w:pPr>
              <w:rPr>
                <w:b/>
                <w:bCs/>
                <w:iCs/>
              </w:rPr>
            </w:pPr>
          </w:p>
        </w:tc>
        <w:tc>
          <w:tcPr>
            <w:tcW w:w="590" w:type="dxa"/>
          </w:tcPr>
          <w:p w14:paraId="1119BE96" w14:textId="77777777" w:rsidR="00E95EAE" w:rsidRPr="00973AD4" w:rsidRDefault="00E95EAE" w:rsidP="00E95EAE">
            <w:pPr>
              <w:jc w:val="right"/>
              <w:rPr>
                <w:b/>
                <w:bCs/>
                <w:iCs/>
              </w:rPr>
            </w:pPr>
            <w:r w:rsidRPr="00973AD4">
              <w:rPr>
                <w:bCs/>
                <w:iCs/>
              </w:rPr>
              <w:t>c.</w:t>
            </w:r>
          </w:p>
        </w:tc>
        <w:tc>
          <w:tcPr>
            <w:tcW w:w="1750" w:type="dxa"/>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6"/>
              <w:gridCol w:w="336"/>
              <w:gridCol w:w="336"/>
              <w:gridCol w:w="456"/>
            </w:tblGrid>
            <w:tr w:rsidR="00E95EAE" w:rsidRPr="00923A6E" w14:paraId="2D738BE6" w14:textId="77777777" w:rsidTr="00E95EAE">
              <w:tc>
                <w:tcPr>
                  <w:tcW w:w="0" w:type="auto"/>
                  <w:tcBorders>
                    <w:top w:val="single" w:sz="4" w:space="0" w:color="auto"/>
                    <w:left w:val="single" w:sz="4" w:space="0" w:color="auto"/>
                    <w:bottom w:val="single" w:sz="4" w:space="0" w:color="auto"/>
                    <w:right w:val="single" w:sz="4" w:space="0" w:color="auto"/>
                  </w:tcBorders>
                  <w:hideMark/>
                </w:tcPr>
                <w:p w14:paraId="23B12C67" w14:textId="77777777" w:rsidR="00E95EAE" w:rsidRPr="00973AD4" w:rsidRDefault="00E95EAE" w:rsidP="00E95EAE">
                  <w:pPr>
                    <w:rPr>
                      <w:b/>
                      <w:bCs/>
                    </w:rPr>
                  </w:pPr>
                  <w:r w:rsidRPr="00973AD4">
                    <w:rPr>
                      <w:b/>
                      <w:bCs/>
                      <w:i/>
                      <w:iCs/>
                    </w:rPr>
                    <w:t>x</w:t>
                  </w:r>
                </w:p>
              </w:tc>
              <w:tc>
                <w:tcPr>
                  <w:tcW w:w="0" w:type="auto"/>
                  <w:tcBorders>
                    <w:top w:val="single" w:sz="4" w:space="0" w:color="auto"/>
                    <w:left w:val="single" w:sz="4" w:space="0" w:color="auto"/>
                    <w:bottom w:val="single" w:sz="4" w:space="0" w:color="auto"/>
                    <w:right w:val="single" w:sz="4" w:space="0" w:color="auto"/>
                  </w:tcBorders>
                  <w:hideMark/>
                </w:tcPr>
                <w:p w14:paraId="5F012FD3" w14:textId="77777777" w:rsidR="00E95EAE" w:rsidRPr="00973AD4" w:rsidRDefault="00E95EAE" w:rsidP="00E95EAE">
                  <w:r w:rsidRPr="00973AD4">
                    <w:t>3</w:t>
                  </w:r>
                </w:p>
              </w:tc>
              <w:tc>
                <w:tcPr>
                  <w:tcW w:w="0" w:type="auto"/>
                  <w:tcBorders>
                    <w:top w:val="single" w:sz="4" w:space="0" w:color="auto"/>
                    <w:left w:val="single" w:sz="4" w:space="0" w:color="auto"/>
                    <w:bottom w:val="single" w:sz="4" w:space="0" w:color="auto"/>
                    <w:right w:val="single" w:sz="4" w:space="0" w:color="auto"/>
                  </w:tcBorders>
                  <w:hideMark/>
                </w:tcPr>
                <w:p w14:paraId="4B94ABA3" w14:textId="77777777" w:rsidR="00E95EAE" w:rsidRPr="00973AD4" w:rsidRDefault="00E95EAE" w:rsidP="00E95EAE">
                  <w:r w:rsidRPr="00973AD4">
                    <w:t>8</w:t>
                  </w:r>
                </w:p>
              </w:tc>
              <w:tc>
                <w:tcPr>
                  <w:tcW w:w="0" w:type="auto"/>
                  <w:tcBorders>
                    <w:top w:val="single" w:sz="4" w:space="0" w:color="auto"/>
                    <w:left w:val="single" w:sz="4" w:space="0" w:color="auto"/>
                    <w:bottom w:val="single" w:sz="4" w:space="0" w:color="auto"/>
                    <w:right w:val="single" w:sz="4" w:space="0" w:color="auto"/>
                  </w:tcBorders>
                  <w:hideMark/>
                </w:tcPr>
                <w:p w14:paraId="21895AF7" w14:textId="77777777" w:rsidR="00E95EAE" w:rsidRPr="00973AD4" w:rsidRDefault="00E95EAE" w:rsidP="00E95EAE">
                  <w:r w:rsidRPr="00973AD4">
                    <w:t>8</w:t>
                  </w:r>
                </w:p>
              </w:tc>
            </w:tr>
            <w:tr w:rsidR="00E95EAE" w:rsidRPr="00923A6E" w14:paraId="1A7048C1" w14:textId="77777777" w:rsidTr="00E95EAE">
              <w:tc>
                <w:tcPr>
                  <w:tcW w:w="0" w:type="auto"/>
                  <w:tcBorders>
                    <w:top w:val="single" w:sz="4" w:space="0" w:color="auto"/>
                    <w:left w:val="single" w:sz="4" w:space="0" w:color="auto"/>
                    <w:bottom w:val="single" w:sz="4" w:space="0" w:color="auto"/>
                    <w:right w:val="single" w:sz="4" w:space="0" w:color="auto"/>
                  </w:tcBorders>
                  <w:hideMark/>
                </w:tcPr>
                <w:p w14:paraId="44CACC0C" w14:textId="77777777" w:rsidR="00E95EAE" w:rsidRPr="00973AD4" w:rsidRDefault="00E95EAE" w:rsidP="00E95EAE">
                  <w:pPr>
                    <w:rPr>
                      <w:b/>
                      <w:bCs/>
                    </w:rPr>
                  </w:pPr>
                  <w:r w:rsidRPr="00973AD4">
                    <w:rPr>
                      <w:b/>
                      <w:bCs/>
                      <w:i/>
                      <w:iCs/>
                    </w:rPr>
                    <w:t>y</w:t>
                  </w:r>
                </w:p>
              </w:tc>
              <w:tc>
                <w:tcPr>
                  <w:tcW w:w="0" w:type="auto"/>
                  <w:tcBorders>
                    <w:top w:val="single" w:sz="4" w:space="0" w:color="auto"/>
                    <w:left w:val="single" w:sz="4" w:space="0" w:color="auto"/>
                    <w:bottom w:val="single" w:sz="4" w:space="0" w:color="auto"/>
                    <w:right w:val="single" w:sz="4" w:space="0" w:color="auto"/>
                  </w:tcBorders>
                  <w:hideMark/>
                </w:tcPr>
                <w:p w14:paraId="3302CBDE" w14:textId="77777777" w:rsidR="00E95EAE" w:rsidRPr="00973AD4" w:rsidRDefault="00E95EAE" w:rsidP="00E95EAE">
                  <w:r w:rsidRPr="00973AD4">
                    <w:t>4</w:t>
                  </w:r>
                </w:p>
              </w:tc>
              <w:tc>
                <w:tcPr>
                  <w:tcW w:w="0" w:type="auto"/>
                  <w:tcBorders>
                    <w:top w:val="single" w:sz="4" w:space="0" w:color="auto"/>
                    <w:left w:val="single" w:sz="4" w:space="0" w:color="auto"/>
                    <w:bottom w:val="single" w:sz="4" w:space="0" w:color="auto"/>
                    <w:right w:val="single" w:sz="4" w:space="0" w:color="auto"/>
                  </w:tcBorders>
                  <w:hideMark/>
                </w:tcPr>
                <w:p w14:paraId="0D53BF85" w14:textId="77777777" w:rsidR="00E95EAE" w:rsidRPr="00973AD4" w:rsidRDefault="00E95EAE" w:rsidP="00E95EAE">
                  <w:r w:rsidRPr="00973AD4">
                    <w:t>7</w:t>
                  </w:r>
                </w:p>
              </w:tc>
              <w:tc>
                <w:tcPr>
                  <w:tcW w:w="0" w:type="auto"/>
                  <w:tcBorders>
                    <w:top w:val="single" w:sz="4" w:space="0" w:color="auto"/>
                    <w:left w:val="single" w:sz="4" w:space="0" w:color="auto"/>
                    <w:bottom w:val="single" w:sz="4" w:space="0" w:color="auto"/>
                    <w:right w:val="single" w:sz="4" w:space="0" w:color="auto"/>
                  </w:tcBorders>
                  <w:hideMark/>
                </w:tcPr>
                <w:p w14:paraId="60E709D0" w14:textId="77777777" w:rsidR="00E95EAE" w:rsidRPr="00973AD4" w:rsidRDefault="00E95EAE" w:rsidP="00E95EAE">
                  <w:r w:rsidRPr="00973AD4">
                    <w:t>13</w:t>
                  </w:r>
                </w:p>
              </w:tc>
            </w:tr>
          </w:tbl>
          <w:p w14:paraId="60A3E5EF" w14:textId="77777777" w:rsidR="00E95EAE" w:rsidRPr="00973AD4" w:rsidRDefault="00E95EAE" w:rsidP="00E95EAE">
            <w:pPr>
              <w:rPr>
                <w:b/>
                <w:bCs/>
                <w:iCs/>
              </w:rPr>
            </w:pPr>
          </w:p>
        </w:tc>
      </w:tr>
    </w:tbl>
    <w:p w14:paraId="72D54326" w14:textId="77777777" w:rsidR="00E95EAE" w:rsidRDefault="00E95EAE" w:rsidP="00E95EAE"/>
    <w:p w14:paraId="7A7DFBAB" w14:textId="77777777" w:rsidR="00E95EAE" w:rsidRDefault="00E95EAE" w:rsidP="00F62BB1">
      <w:pPr>
        <w:pStyle w:val="ListParagraph"/>
        <w:numPr>
          <w:ilvl w:val="0"/>
          <w:numId w:val="3"/>
        </w:numPr>
      </w:pPr>
      <w:r w:rsidRPr="006356E6">
        <w:t xml:space="preserve">Select all of the following tables which represent </w:t>
      </w:r>
      <w:r w:rsidRPr="00AA1FC0">
        <w:rPr>
          <w:i/>
          <w:iCs/>
        </w:rPr>
        <w:t>y</w:t>
      </w:r>
      <w:r w:rsidRPr="006356E6">
        <w:t xml:space="preserve"> as a function of </w:t>
      </w:r>
      <w:r w:rsidRPr="00AA1FC0">
        <w:rPr>
          <w:i/>
          <w:iCs/>
        </w:rPr>
        <w:t>x</w:t>
      </w:r>
      <w:r w:rsidRPr="006356E6">
        <w:t xml:space="preserve"> </w:t>
      </w:r>
      <w:r w:rsidRPr="00AA1FC0">
        <w:rPr>
          <w:b/>
          <w:bCs/>
        </w:rPr>
        <w:t>and</w:t>
      </w:r>
      <w:r w:rsidRPr="006356E6">
        <w:t xml:space="preserve"> are one-to-one.</w:t>
      </w:r>
    </w:p>
    <w:tbl>
      <w:tblPr>
        <w:tblW w:w="0" w:type="auto"/>
        <w:tblInd w:w="288" w:type="dxa"/>
        <w:tblLook w:val="04A0" w:firstRow="1" w:lastRow="0" w:firstColumn="1" w:lastColumn="0" w:noHBand="0" w:noVBand="1"/>
      </w:tblPr>
      <w:tblGrid>
        <w:gridCol w:w="558"/>
        <w:gridCol w:w="1750"/>
        <w:gridCol w:w="680"/>
        <w:gridCol w:w="1750"/>
        <w:gridCol w:w="590"/>
        <w:gridCol w:w="1750"/>
      </w:tblGrid>
      <w:tr w:rsidR="00E95EAE" w14:paraId="570BBFCB" w14:textId="77777777" w:rsidTr="00E95EAE">
        <w:tc>
          <w:tcPr>
            <w:tcW w:w="558" w:type="dxa"/>
          </w:tcPr>
          <w:p w14:paraId="4E2CBA7E" w14:textId="77777777" w:rsidR="00E95EAE" w:rsidRPr="00973AD4" w:rsidRDefault="00E95EAE" w:rsidP="00E95EAE">
            <w:pPr>
              <w:jc w:val="right"/>
              <w:rPr>
                <w:bCs/>
                <w:iCs/>
              </w:rPr>
            </w:pPr>
            <w:r w:rsidRPr="00973AD4">
              <w:rPr>
                <w:bCs/>
                <w:iCs/>
              </w:rPr>
              <w:t>a.</w:t>
            </w:r>
          </w:p>
        </w:tc>
        <w:tc>
          <w:tcPr>
            <w:tcW w:w="1750" w:type="dxa"/>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6"/>
              <w:gridCol w:w="336"/>
              <w:gridCol w:w="336"/>
              <w:gridCol w:w="456"/>
            </w:tblGrid>
            <w:tr w:rsidR="00E95EAE" w:rsidRPr="00923A6E" w14:paraId="0A170860" w14:textId="77777777" w:rsidTr="00E95EAE">
              <w:tc>
                <w:tcPr>
                  <w:tcW w:w="0" w:type="auto"/>
                  <w:tcBorders>
                    <w:top w:val="single" w:sz="4" w:space="0" w:color="auto"/>
                    <w:left w:val="single" w:sz="4" w:space="0" w:color="auto"/>
                    <w:bottom w:val="single" w:sz="4" w:space="0" w:color="auto"/>
                    <w:right w:val="single" w:sz="4" w:space="0" w:color="auto"/>
                  </w:tcBorders>
                  <w:hideMark/>
                </w:tcPr>
                <w:p w14:paraId="24FB58DB" w14:textId="77777777" w:rsidR="00E95EAE" w:rsidRPr="00973AD4" w:rsidRDefault="00E95EAE" w:rsidP="00E95EAE">
                  <w:pPr>
                    <w:rPr>
                      <w:b/>
                      <w:bCs/>
                    </w:rPr>
                  </w:pPr>
                  <w:r w:rsidRPr="00973AD4">
                    <w:rPr>
                      <w:b/>
                      <w:bCs/>
                      <w:i/>
                      <w:iCs/>
                    </w:rPr>
                    <w:t>x</w:t>
                  </w:r>
                </w:p>
              </w:tc>
              <w:tc>
                <w:tcPr>
                  <w:tcW w:w="0" w:type="auto"/>
                  <w:tcBorders>
                    <w:top w:val="single" w:sz="4" w:space="0" w:color="auto"/>
                    <w:left w:val="single" w:sz="4" w:space="0" w:color="auto"/>
                    <w:bottom w:val="single" w:sz="4" w:space="0" w:color="auto"/>
                    <w:right w:val="single" w:sz="4" w:space="0" w:color="auto"/>
                  </w:tcBorders>
                  <w:hideMark/>
                </w:tcPr>
                <w:p w14:paraId="598C7E4F" w14:textId="77777777" w:rsidR="00E95EAE" w:rsidRPr="00973AD4" w:rsidRDefault="00E95EAE" w:rsidP="00E95EAE">
                  <w:r w:rsidRPr="00973AD4">
                    <w:t>2</w:t>
                  </w:r>
                </w:p>
              </w:tc>
              <w:tc>
                <w:tcPr>
                  <w:tcW w:w="0" w:type="auto"/>
                  <w:tcBorders>
                    <w:top w:val="single" w:sz="4" w:space="0" w:color="auto"/>
                    <w:left w:val="single" w:sz="4" w:space="0" w:color="auto"/>
                    <w:bottom w:val="single" w:sz="4" w:space="0" w:color="auto"/>
                    <w:right w:val="single" w:sz="4" w:space="0" w:color="auto"/>
                  </w:tcBorders>
                  <w:hideMark/>
                </w:tcPr>
                <w:p w14:paraId="7DD671BD" w14:textId="77777777" w:rsidR="00E95EAE" w:rsidRPr="00973AD4" w:rsidRDefault="00E95EAE" w:rsidP="00E95EAE">
                  <w:r w:rsidRPr="00973AD4">
                    <w:t>8</w:t>
                  </w:r>
                </w:p>
              </w:tc>
              <w:tc>
                <w:tcPr>
                  <w:tcW w:w="0" w:type="auto"/>
                  <w:tcBorders>
                    <w:top w:val="single" w:sz="4" w:space="0" w:color="auto"/>
                    <w:left w:val="single" w:sz="4" w:space="0" w:color="auto"/>
                    <w:bottom w:val="single" w:sz="4" w:space="0" w:color="auto"/>
                    <w:right w:val="single" w:sz="4" w:space="0" w:color="auto"/>
                  </w:tcBorders>
                  <w:hideMark/>
                </w:tcPr>
                <w:p w14:paraId="26D66615" w14:textId="77777777" w:rsidR="00E95EAE" w:rsidRPr="00973AD4" w:rsidRDefault="00E95EAE" w:rsidP="00E95EAE">
                  <w:r w:rsidRPr="00973AD4">
                    <w:t>8</w:t>
                  </w:r>
                </w:p>
              </w:tc>
            </w:tr>
            <w:tr w:rsidR="00E95EAE" w:rsidRPr="00923A6E" w14:paraId="06FDC777" w14:textId="77777777" w:rsidTr="00E95EAE">
              <w:tc>
                <w:tcPr>
                  <w:tcW w:w="0" w:type="auto"/>
                  <w:tcBorders>
                    <w:top w:val="single" w:sz="4" w:space="0" w:color="auto"/>
                    <w:left w:val="single" w:sz="4" w:space="0" w:color="auto"/>
                    <w:bottom w:val="single" w:sz="4" w:space="0" w:color="auto"/>
                    <w:right w:val="single" w:sz="4" w:space="0" w:color="auto"/>
                  </w:tcBorders>
                  <w:hideMark/>
                </w:tcPr>
                <w:p w14:paraId="30A90F10" w14:textId="77777777" w:rsidR="00E95EAE" w:rsidRPr="00973AD4" w:rsidRDefault="00E95EAE" w:rsidP="00E95EAE">
                  <w:pPr>
                    <w:rPr>
                      <w:b/>
                      <w:bCs/>
                    </w:rPr>
                  </w:pPr>
                  <w:r w:rsidRPr="00973AD4">
                    <w:rPr>
                      <w:b/>
                      <w:bCs/>
                      <w:i/>
                      <w:iCs/>
                    </w:rPr>
                    <w:t>y</w:t>
                  </w:r>
                </w:p>
              </w:tc>
              <w:tc>
                <w:tcPr>
                  <w:tcW w:w="0" w:type="auto"/>
                  <w:tcBorders>
                    <w:top w:val="single" w:sz="4" w:space="0" w:color="auto"/>
                    <w:left w:val="single" w:sz="4" w:space="0" w:color="auto"/>
                    <w:bottom w:val="single" w:sz="4" w:space="0" w:color="auto"/>
                    <w:right w:val="single" w:sz="4" w:space="0" w:color="auto"/>
                  </w:tcBorders>
                  <w:hideMark/>
                </w:tcPr>
                <w:p w14:paraId="60B39787" w14:textId="77777777" w:rsidR="00E95EAE" w:rsidRPr="00973AD4" w:rsidRDefault="00E95EAE" w:rsidP="00E95EAE">
                  <w:r w:rsidRPr="00973AD4">
                    <w:t>5</w:t>
                  </w:r>
                </w:p>
              </w:tc>
              <w:tc>
                <w:tcPr>
                  <w:tcW w:w="0" w:type="auto"/>
                  <w:tcBorders>
                    <w:top w:val="single" w:sz="4" w:space="0" w:color="auto"/>
                    <w:left w:val="single" w:sz="4" w:space="0" w:color="auto"/>
                    <w:bottom w:val="single" w:sz="4" w:space="0" w:color="auto"/>
                    <w:right w:val="single" w:sz="4" w:space="0" w:color="auto"/>
                  </w:tcBorders>
                  <w:hideMark/>
                </w:tcPr>
                <w:p w14:paraId="64C8F127" w14:textId="77777777" w:rsidR="00E95EAE" w:rsidRPr="00973AD4" w:rsidRDefault="00E95EAE" w:rsidP="00E95EAE">
                  <w:r w:rsidRPr="00973AD4">
                    <w:t>6</w:t>
                  </w:r>
                </w:p>
              </w:tc>
              <w:tc>
                <w:tcPr>
                  <w:tcW w:w="0" w:type="auto"/>
                  <w:tcBorders>
                    <w:top w:val="single" w:sz="4" w:space="0" w:color="auto"/>
                    <w:left w:val="single" w:sz="4" w:space="0" w:color="auto"/>
                    <w:bottom w:val="single" w:sz="4" w:space="0" w:color="auto"/>
                    <w:right w:val="single" w:sz="4" w:space="0" w:color="auto"/>
                  </w:tcBorders>
                  <w:hideMark/>
                </w:tcPr>
                <w:p w14:paraId="0BD86094" w14:textId="77777777" w:rsidR="00E95EAE" w:rsidRPr="00973AD4" w:rsidRDefault="00E95EAE" w:rsidP="00E95EAE">
                  <w:r w:rsidRPr="00973AD4">
                    <w:t>13</w:t>
                  </w:r>
                </w:p>
              </w:tc>
            </w:tr>
          </w:tbl>
          <w:p w14:paraId="50D9CE76" w14:textId="77777777" w:rsidR="00E95EAE" w:rsidRPr="00973AD4" w:rsidRDefault="00E95EAE" w:rsidP="00E95EAE">
            <w:pPr>
              <w:rPr>
                <w:b/>
                <w:bCs/>
                <w:iCs/>
              </w:rPr>
            </w:pPr>
          </w:p>
        </w:tc>
        <w:tc>
          <w:tcPr>
            <w:tcW w:w="680" w:type="dxa"/>
          </w:tcPr>
          <w:p w14:paraId="4ED2617A" w14:textId="77777777" w:rsidR="00E95EAE" w:rsidRPr="00973AD4" w:rsidRDefault="00E95EAE" w:rsidP="00E95EAE">
            <w:pPr>
              <w:jc w:val="right"/>
              <w:rPr>
                <w:b/>
                <w:bCs/>
                <w:iCs/>
              </w:rPr>
            </w:pPr>
            <w:r w:rsidRPr="00973AD4">
              <w:rPr>
                <w:bCs/>
                <w:iCs/>
              </w:rPr>
              <w:t>b.</w:t>
            </w:r>
          </w:p>
        </w:tc>
        <w:tc>
          <w:tcPr>
            <w:tcW w:w="1750" w:type="dxa"/>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6"/>
              <w:gridCol w:w="336"/>
              <w:gridCol w:w="336"/>
              <w:gridCol w:w="456"/>
            </w:tblGrid>
            <w:tr w:rsidR="00E95EAE" w:rsidRPr="00923A6E" w14:paraId="7B050DE3" w14:textId="77777777" w:rsidTr="00E95EAE">
              <w:tc>
                <w:tcPr>
                  <w:tcW w:w="0" w:type="auto"/>
                  <w:tcBorders>
                    <w:top w:val="single" w:sz="4" w:space="0" w:color="auto"/>
                    <w:left w:val="single" w:sz="4" w:space="0" w:color="auto"/>
                    <w:bottom w:val="single" w:sz="4" w:space="0" w:color="auto"/>
                    <w:right w:val="single" w:sz="4" w:space="0" w:color="auto"/>
                  </w:tcBorders>
                  <w:hideMark/>
                </w:tcPr>
                <w:p w14:paraId="77F272A3" w14:textId="77777777" w:rsidR="00E95EAE" w:rsidRPr="00973AD4" w:rsidRDefault="00E95EAE" w:rsidP="00E95EAE">
                  <w:pPr>
                    <w:rPr>
                      <w:b/>
                      <w:bCs/>
                    </w:rPr>
                  </w:pPr>
                  <w:r w:rsidRPr="00973AD4">
                    <w:rPr>
                      <w:b/>
                      <w:bCs/>
                      <w:i/>
                      <w:iCs/>
                    </w:rPr>
                    <w:t>x</w:t>
                  </w:r>
                </w:p>
              </w:tc>
              <w:tc>
                <w:tcPr>
                  <w:tcW w:w="0" w:type="auto"/>
                  <w:tcBorders>
                    <w:top w:val="single" w:sz="4" w:space="0" w:color="auto"/>
                    <w:left w:val="single" w:sz="4" w:space="0" w:color="auto"/>
                    <w:bottom w:val="single" w:sz="4" w:space="0" w:color="auto"/>
                    <w:right w:val="single" w:sz="4" w:space="0" w:color="auto"/>
                  </w:tcBorders>
                  <w:hideMark/>
                </w:tcPr>
                <w:p w14:paraId="2B24D7F1" w14:textId="77777777" w:rsidR="00E95EAE" w:rsidRPr="00973AD4" w:rsidRDefault="00E95EAE" w:rsidP="00E95EAE">
                  <w:r w:rsidRPr="00973AD4">
                    <w:t>2</w:t>
                  </w:r>
                </w:p>
              </w:tc>
              <w:tc>
                <w:tcPr>
                  <w:tcW w:w="0" w:type="auto"/>
                  <w:tcBorders>
                    <w:top w:val="single" w:sz="4" w:space="0" w:color="auto"/>
                    <w:left w:val="single" w:sz="4" w:space="0" w:color="auto"/>
                    <w:bottom w:val="single" w:sz="4" w:space="0" w:color="auto"/>
                    <w:right w:val="single" w:sz="4" w:space="0" w:color="auto"/>
                  </w:tcBorders>
                  <w:hideMark/>
                </w:tcPr>
                <w:p w14:paraId="3F7D14CA" w14:textId="77777777" w:rsidR="00E95EAE" w:rsidRPr="00973AD4" w:rsidRDefault="00E95EAE" w:rsidP="00E95EAE">
                  <w:r w:rsidRPr="00973AD4">
                    <w:t>8</w:t>
                  </w:r>
                </w:p>
              </w:tc>
              <w:tc>
                <w:tcPr>
                  <w:tcW w:w="0" w:type="auto"/>
                  <w:tcBorders>
                    <w:top w:val="single" w:sz="4" w:space="0" w:color="auto"/>
                    <w:left w:val="single" w:sz="4" w:space="0" w:color="auto"/>
                    <w:bottom w:val="single" w:sz="4" w:space="0" w:color="auto"/>
                    <w:right w:val="single" w:sz="4" w:space="0" w:color="auto"/>
                  </w:tcBorders>
                  <w:hideMark/>
                </w:tcPr>
                <w:p w14:paraId="3C9353DD" w14:textId="77777777" w:rsidR="00E95EAE" w:rsidRPr="00973AD4" w:rsidRDefault="00E95EAE" w:rsidP="00E95EAE">
                  <w:r w:rsidRPr="00973AD4">
                    <w:t>14</w:t>
                  </w:r>
                </w:p>
              </w:tc>
            </w:tr>
            <w:tr w:rsidR="00E95EAE" w:rsidRPr="00923A6E" w14:paraId="3FDAE8F7" w14:textId="77777777" w:rsidTr="00E95EAE">
              <w:tc>
                <w:tcPr>
                  <w:tcW w:w="0" w:type="auto"/>
                  <w:tcBorders>
                    <w:top w:val="single" w:sz="4" w:space="0" w:color="auto"/>
                    <w:left w:val="single" w:sz="4" w:space="0" w:color="auto"/>
                    <w:bottom w:val="single" w:sz="4" w:space="0" w:color="auto"/>
                    <w:right w:val="single" w:sz="4" w:space="0" w:color="auto"/>
                  </w:tcBorders>
                  <w:hideMark/>
                </w:tcPr>
                <w:p w14:paraId="0BF2BE0C" w14:textId="77777777" w:rsidR="00E95EAE" w:rsidRPr="00973AD4" w:rsidRDefault="00E95EAE" w:rsidP="00E95EAE">
                  <w:pPr>
                    <w:rPr>
                      <w:b/>
                      <w:bCs/>
                    </w:rPr>
                  </w:pPr>
                  <w:r w:rsidRPr="00973AD4">
                    <w:rPr>
                      <w:b/>
                      <w:bCs/>
                      <w:i/>
                      <w:iCs/>
                    </w:rPr>
                    <w:t>y</w:t>
                  </w:r>
                </w:p>
              </w:tc>
              <w:tc>
                <w:tcPr>
                  <w:tcW w:w="0" w:type="auto"/>
                  <w:tcBorders>
                    <w:top w:val="single" w:sz="4" w:space="0" w:color="auto"/>
                    <w:left w:val="single" w:sz="4" w:space="0" w:color="auto"/>
                    <w:bottom w:val="single" w:sz="4" w:space="0" w:color="auto"/>
                    <w:right w:val="single" w:sz="4" w:space="0" w:color="auto"/>
                  </w:tcBorders>
                  <w:hideMark/>
                </w:tcPr>
                <w:p w14:paraId="7A717A25" w14:textId="77777777" w:rsidR="00E95EAE" w:rsidRPr="00973AD4" w:rsidRDefault="00E95EAE" w:rsidP="00E95EAE">
                  <w:r w:rsidRPr="00973AD4">
                    <w:t>5</w:t>
                  </w:r>
                </w:p>
              </w:tc>
              <w:tc>
                <w:tcPr>
                  <w:tcW w:w="0" w:type="auto"/>
                  <w:tcBorders>
                    <w:top w:val="single" w:sz="4" w:space="0" w:color="auto"/>
                    <w:left w:val="single" w:sz="4" w:space="0" w:color="auto"/>
                    <w:bottom w:val="single" w:sz="4" w:space="0" w:color="auto"/>
                    <w:right w:val="single" w:sz="4" w:space="0" w:color="auto"/>
                  </w:tcBorders>
                  <w:hideMark/>
                </w:tcPr>
                <w:p w14:paraId="6E67C896" w14:textId="77777777" w:rsidR="00E95EAE" w:rsidRPr="00973AD4" w:rsidRDefault="00E95EAE" w:rsidP="00E95EAE">
                  <w:r w:rsidRPr="00973AD4">
                    <w:t>6</w:t>
                  </w:r>
                </w:p>
              </w:tc>
              <w:tc>
                <w:tcPr>
                  <w:tcW w:w="0" w:type="auto"/>
                  <w:tcBorders>
                    <w:top w:val="single" w:sz="4" w:space="0" w:color="auto"/>
                    <w:left w:val="single" w:sz="4" w:space="0" w:color="auto"/>
                    <w:bottom w:val="single" w:sz="4" w:space="0" w:color="auto"/>
                    <w:right w:val="single" w:sz="4" w:space="0" w:color="auto"/>
                  </w:tcBorders>
                  <w:hideMark/>
                </w:tcPr>
                <w:p w14:paraId="1E87191B" w14:textId="77777777" w:rsidR="00E95EAE" w:rsidRPr="00973AD4" w:rsidRDefault="00E95EAE" w:rsidP="00E95EAE">
                  <w:r w:rsidRPr="00973AD4">
                    <w:t>6</w:t>
                  </w:r>
                </w:p>
              </w:tc>
            </w:tr>
          </w:tbl>
          <w:p w14:paraId="4C28227F" w14:textId="77777777" w:rsidR="00E95EAE" w:rsidRPr="00973AD4" w:rsidRDefault="00E95EAE" w:rsidP="00E95EAE">
            <w:pPr>
              <w:rPr>
                <w:b/>
                <w:bCs/>
                <w:iCs/>
              </w:rPr>
            </w:pPr>
          </w:p>
        </w:tc>
        <w:tc>
          <w:tcPr>
            <w:tcW w:w="590" w:type="dxa"/>
          </w:tcPr>
          <w:p w14:paraId="3AC04904" w14:textId="77777777" w:rsidR="00E95EAE" w:rsidRPr="00973AD4" w:rsidRDefault="00E95EAE" w:rsidP="00E95EAE">
            <w:pPr>
              <w:jc w:val="right"/>
              <w:rPr>
                <w:b/>
                <w:bCs/>
                <w:iCs/>
              </w:rPr>
            </w:pPr>
            <w:r w:rsidRPr="00973AD4">
              <w:rPr>
                <w:bCs/>
                <w:iCs/>
              </w:rPr>
              <w:t>c.</w:t>
            </w:r>
          </w:p>
        </w:tc>
        <w:tc>
          <w:tcPr>
            <w:tcW w:w="1750" w:type="dxa"/>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6"/>
              <w:gridCol w:w="336"/>
              <w:gridCol w:w="336"/>
              <w:gridCol w:w="456"/>
            </w:tblGrid>
            <w:tr w:rsidR="00E95EAE" w:rsidRPr="00923A6E" w14:paraId="4F15D6EE" w14:textId="77777777" w:rsidTr="00E95EAE">
              <w:tc>
                <w:tcPr>
                  <w:tcW w:w="0" w:type="auto"/>
                  <w:tcBorders>
                    <w:top w:val="single" w:sz="4" w:space="0" w:color="auto"/>
                    <w:left w:val="single" w:sz="4" w:space="0" w:color="auto"/>
                    <w:bottom w:val="single" w:sz="4" w:space="0" w:color="auto"/>
                    <w:right w:val="single" w:sz="4" w:space="0" w:color="auto"/>
                  </w:tcBorders>
                  <w:hideMark/>
                </w:tcPr>
                <w:p w14:paraId="7DBDE0FC" w14:textId="77777777" w:rsidR="00E95EAE" w:rsidRPr="00973AD4" w:rsidRDefault="00E95EAE" w:rsidP="00E95EAE">
                  <w:pPr>
                    <w:rPr>
                      <w:b/>
                      <w:bCs/>
                    </w:rPr>
                  </w:pPr>
                  <w:r w:rsidRPr="00973AD4">
                    <w:rPr>
                      <w:b/>
                      <w:bCs/>
                      <w:i/>
                      <w:iCs/>
                    </w:rPr>
                    <w:t>x</w:t>
                  </w:r>
                </w:p>
              </w:tc>
              <w:tc>
                <w:tcPr>
                  <w:tcW w:w="0" w:type="auto"/>
                  <w:tcBorders>
                    <w:top w:val="single" w:sz="4" w:space="0" w:color="auto"/>
                    <w:left w:val="single" w:sz="4" w:space="0" w:color="auto"/>
                    <w:bottom w:val="single" w:sz="4" w:space="0" w:color="auto"/>
                    <w:right w:val="single" w:sz="4" w:space="0" w:color="auto"/>
                  </w:tcBorders>
                  <w:hideMark/>
                </w:tcPr>
                <w:p w14:paraId="786D2F23" w14:textId="77777777" w:rsidR="00E95EAE" w:rsidRPr="00973AD4" w:rsidRDefault="00E95EAE" w:rsidP="00E95EAE">
                  <w:r w:rsidRPr="00973AD4">
                    <w:t>2</w:t>
                  </w:r>
                </w:p>
              </w:tc>
              <w:tc>
                <w:tcPr>
                  <w:tcW w:w="0" w:type="auto"/>
                  <w:tcBorders>
                    <w:top w:val="single" w:sz="4" w:space="0" w:color="auto"/>
                    <w:left w:val="single" w:sz="4" w:space="0" w:color="auto"/>
                    <w:bottom w:val="single" w:sz="4" w:space="0" w:color="auto"/>
                    <w:right w:val="single" w:sz="4" w:space="0" w:color="auto"/>
                  </w:tcBorders>
                  <w:hideMark/>
                </w:tcPr>
                <w:p w14:paraId="0FB63AD8" w14:textId="77777777" w:rsidR="00E95EAE" w:rsidRPr="00973AD4" w:rsidRDefault="00E95EAE" w:rsidP="00E95EAE">
                  <w:r w:rsidRPr="00973AD4">
                    <w:t>8</w:t>
                  </w:r>
                </w:p>
              </w:tc>
              <w:tc>
                <w:tcPr>
                  <w:tcW w:w="0" w:type="auto"/>
                  <w:tcBorders>
                    <w:top w:val="single" w:sz="4" w:space="0" w:color="auto"/>
                    <w:left w:val="single" w:sz="4" w:space="0" w:color="auto"/>
                    <w:bottom w:val="single" w:sz="4" w:space="0" w:color="auto"/>
                    <w:right w:val="single" w:sz="4" w:space="0" w:color="auto"/>
                  </w:tcBorders>
                  <w:hideMark/>
                </w:tcPr>
                <w:p w14:paraId="5CFC1DF3" w14:textId="77777777" w:rsidR="00E95EAE" w:rsidRPr="00973AD4" w:rsidRDefault="00E95EAE" w:rsidP="00E95EAE">
                  <w:r w:rsidRPr="00973AD4">
                    <w:t>14</w:t>
                  </w:r>
                </w:p>
              </w:tc>
            </w:tr>
            <w:tr w:rsidR="00E95EAE" w:rsidRPr="00923A6E" w14:paraId="2BE51E86" w14:textId="77777777" w:rsidTr="00E95EAE">
              <w:tc>
                <w:tcPr>
                  <w:tcW w:w="0" w:type="auto"/>
                  <w:tcBorders>
                    <w:top w:val="single" w:sz="4" w:space="0" w:color="auto"/>
                    <w:left w:val="single" w:sz="4" w:space="0" w:color="auto"/>
                    <w:bottom w:val="single" w:sz="4" w:space="0" w:color="auto"/>
                    <w:right w:val="single" w:sz="4" w:space="0" w:color="auto"/>
                  </w:tcBorders>
                  <w:hideMark/>
                </w:tcPr>
                <w:p w14:paraId="13E358A2" w14:textId="77777777" w:rsidR="00E95EAE" w:rsidRPr="00973AD4" w:rsidRDefault="00E95EAE" w:rsidP="00E95EAE">
                  <w:pPr>
                    <w:rPr>
                      <w:b/>
                      <w:bCs/>
                    </w:rPr>
                  </w:pPr>
                  <w:r w:rsidRPr="00973AD4">
                    <w:rPr>
                      <w:b/>
                      <w:bCs/>
                      <w:i/>
                      <w:iCs/>
                    </w:rPr>
                    <w:t>y</w:t>
                  </w:r>
                </w:p>
              </w:tc>
              <w:tc>
                <w:tcPr>
                  <w:tcW w:w="0" w:type="auto"/>
                  <w:tcBorders>
                    <w:top w:val="single" w:sz="4" w:space="0" w:color="auto"/>
                    <w:left w:val="single" w:sz="4" w:space="0" w:color="auto"/>
                    <w:bottom w:val="single" w:sz="4" w:space="0" w:color="auto"/>
                    <w:right w:val="single" w:sz="4" w:space="0" w:color="auto"/>
                  </w:tcBorders>
                  <w:hideMark/>
                </w:tcPr>
                <w:p w14:paraId="13CBEF1C" w14:textId="77777777" w:rsidR="00E95EAE" w:rsidRPr="00973AD4" w:rsidRDefault="00E95EAE" w:rsidP="00E95EAE">
                  <w:r w:rsidRPr="00973AD4">
                    <w:t>5</w:t>
                  </w:r>
                </w:p>
              </w:tc>
              <w:tc>
                <w:tcPr>
                  <w:tcW w:w="0" w:type="auto"/>
                  <w:tcBorders>
                    <w:top w:val="single" w:sz="4" w:space="0" w:color="auto"/>
                    <w:left w:val="single" w:sz="4" w:space="0" w:color="auto"/>
                    <w:bottom w:val="single" w:sz="4" w:space="0" w:color="auto"/>
                    <w:right w:val="single" w:sz="4" w:space="0" w:color="auto"/>
                  </w:tcBorders>
                  <w:hideMark/>
                </w:tcPr>
                <w:p w14:paraId="11A0B7C0" w14:textId="77777777" w:rsidR="00E95EAE" w:rsidRPr="00973AD4" w:rsidRDefault="00E95EAE" w:rsidP="00E95EAE">
                  <w:r w:rsidRPr="00973AD4">
                    <w:t>6</w:t>
                  </w:r>
                </w:p>
              </w:tc>
              <w:tc>
                <w:tcPr>
                  <w:tcW w:w="0" w:type="auto"/>
                  <w:tcBorders>
                    <w:top w:val="single" w:sz="4" w:space="0" w:color="auto"/>
                    <w:left w:val="single" w:sz="4" w:space="0" w:color="auto"/>
                    <w:bottom w:val="single" w:sz="4" w:space="0" w:color="auto"/>
                    <w:right w:val="single" w:sz="4" w:space="0" w:color="auto"/>
                  </w:tcBorders>
                  <w:hideMark/>
                </w:tcPr>
                <w:p w14:paraId="5DB60B87" w14:textId="77777777" w:rsidR="00E95EAE" w:rsidRPr="00973AD4" w:rsidRDefault="00E95EAE" w:rsidP="00E95EAE">
                  <w:r w:rsidRPr="00973AD4">
                    <w:t>13</w:t>
                  </w:r>
                </w:p>
              </w:tc>
            </w:tr>
          </w:tbl>
          <w:p w14:paraId="0FD0C46A" w14:textId="77777777" w:rsidR="00E95EAE" w:rsidRPr="00973AD4" w:rsidRDefault="00E95EAE" w:rsidP="00E95EAE">
            <w:pPr>
              <w:rPr>
                <w:b/>
                <w:bCs/>
                <w:iCs/>
              </w:rPr>
            </w:pPr>
          </w:p>
        </w:tc>
      </w:tr>
    </w:tbl>
    <w:p w14:paraId="78C9ABCE" w14:textId="77777777" w:rsidR="00E95EAE" w:rsidRDefault="00E95EAE" w:rsidP="00E95EAE"/>
    <w:p w14:paraId="6BD0EE9A" w14:textId="77777777" w:rsidR="00E95EAE" w:rsidRPr="00810DB3" w:rsidRDefault="00E95EAE" w:rsidP="00F62BB1">
      <w:pPr>
        <w:pStyle w:val="ListParagraph"/>
        <w:numPr>
          <w:ilvl w:val="0"/>
          <w:numId w:val="3"/>
        </w:numPr>
      </w:pPr>
      <w:r w:rsidRPr="00810DB3">
        <w:t xml:space="preserve">Select all of the following graphs which are </w:t>
      </w:r>
      <w:r w:rsidRPr="00AA1FC0">
        <w:rPr>
          <w:b/>
          <w:bCs/>
        </w:rPr>
        <w:t>one-to-one functions</w:t>
      </w:r>
      <w:r w:rsidRPr="00810DB3">
        <w:t>.</w:t>
      </w:r>
    </w:p>
    <w:p w14:paraId="495E7205" w14:textId="77777777" w:rsidR="00E95EAE" w:rsidRDefault="00E95EAE" w:rsidP="00E95EAE">
      <w:pPr>
        <w:ind w:left="360"/>
      </w:pPr>
      <w:r>
        <w:t xml:space="preserve">a. </w:t>
      </w:r>
      <w:r w:rsidR="00AD44F2">
        <w:rPr>
          <w:noProof/>
        </w:rPr>
        <w:drawing>
          <wp:inline distT="0" distB="0" distL="0" distR="0" wp14:anchorId="77849C5A" wp14:editId="356F1EA2">
            <wp:extent cx="1316736" cy="1316736"/>
            <wp:effectExtent l="0" t="0" r="0" b="0"/>
            <wp:docPr id="5" name="Picture 5" descr="Macintosh HD:Users:kimberleymstern:Documents:AAAAAA-CALC:X:EX1.1_13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1" descr="Macintosh HD:Users:kimberleymstern:Documents:AAAAAA-CALC:X:EX1.1_13A.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1316736" cy="1316736"/>
                    </a:xfrm>
                    <a:prstGeom prst="rect">
                      <a:avLst/>
                    </a:prstGeom>
                    <a:noFill/>
                    <a:ln>
                      <a:noFill/>
                    </a:ln>
                  </pic:spPr>
                </pic:pic>
              </a:graphicData>
            </a:graphic>
          </wp:inline>
        </w:drawing>
      </w:r>
      <w:r w:rsidRPr="00923A6E">
        <w:t xml:space="preserve"> </w:t>
      </w:r>
      <w:r>
        <w:t xml:space="preserve"> b.</w:t>
      </w:r>
      <w:r w:rsidR="005D3AC9">
        <w:rPr>
          <w:noProof/>
        </w:rPr>
        <w:drawing>
          <wp:inline distT="0" distB="0" distL="0" distR="0" wp14:anchorId="02F70319" wp14:editId="593E8C2E">
            <wp:extent cx="1315213" cy="1316736"/>
            <wp:effectExtent l="0" t="0" r="0" b="0"/>
            <wp:docPr id="6" name="Picture 6" descr="Macintosh HD:Users:kimberleymstern:Documents:AAAAAA-CALC:X:EX1.1_13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2" descr="Macintosh HD:Users:kimberleymstern:Documents:AAAAAA-CALC:X:EX1.1_13B.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1315213" cy="1316736"/>
                    </a:xfrm>
                    <a:prstGeom prst="rect">
                      <a:avLst/>
                    </a:prstGeom>
                    <a:noFill/>
                    <a:ln>
                      <a:noFill/>
                    </a:ln>
                  </pic:spPr>
                </pic:pic>
              </a:graphicData>
            </a:graphic>
          </wp:inline>
        </w:drawing>
      </w:r>
      <w:r w:rsidRPr="00923A6E">
        <w:t xml:space="preserve"> </w:t>
      </w:r>
      <w:r>
        <w:t xml:space="preserve">  c.</w:t>
      </w:r>
      <w:r w:rsidRPr="00923A6E">
        <w:t xml:space="preserve"> </w:t>
      </w:r>
      <w:r w:rsidR="005D3AC9">
        <w:rPr>
          <w:noProof/>
        </w:rPr>
        <w:drawing>
          <wp:inline distT="0" distB="0" distL="0" distR="0" wp14:anchorId="4F94A019" wp14:editId="13CEB255">
            <wp:extent cx="1291297" cy="1316736"/>
            <wp:effectExtent l="0" t="0" r="0" b="0"/>
            <wp:docPr id="7" name="Picture 7" descr="Macintosh HD:Users:kimberleymstern:Documents:AAAAAA-CALC:X:EX1.1_13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3" descr="Macintosh HD:Users:kimberleymstern:Documents:AAAAAA-CALC:X:EX1.1_13C.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1291297" cy="1316736"/>
                    </a:xfrm>
                    <a:prstGeom prst="rect">
                      <a:avLst/>
                    </a:prstGeom>
                    <a:noFill/>
                    <a:ln>
                      <a:noFill/>
                    </a:ln>
                  </pic:spPr>
                </pic:pic>
              </a:graphicData>
            </a:graphic>
          </wp:inline>
        </w:drawing>
      </w:r>
    </w:p>
    <w:p w14:paraId="47490F32" w14:textId="77777777" w:rsidR="00E95EAE" w:rsidRPr="00923A6E" w:rsidRDefault="00E95EAE" w:rsidP="00E95EAE">
      <w:pPr>
        <w:ind w:left="360"/>
      </w:pPr>
      <w:r>
        <w:t>d.</w:t>
      </w:r>
      <w:r w:rsidR="00F21ADE">
        <w:rPr>
          <w:noProof/>
        </w:rPr>
        <w:drawing>
          <wp:inline distT="0" distB="0" distL="0" distR="0" wp14:anchorId="7B9C12C9" wp14:editId="2D8993CB">
            <wp:extent cx="1312176" cy="1316736"/>
            <wp:effectExtent l="0" t="0" r="0" b="0"/>
            <wp:docPr id="8" name="Picture 8" descr="Macintosh HD:Users:kimberleymstern:Documents:AAAAAA-CALC:X:EX1.1_1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4" descr="Macintosh HD:Users:kimberleymstern:Documents:AAAAAA-CALC:X:EX1.1_13D.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1312176" cy="1316736"/>
                    </a:xfrm>
                    <a:prstGeom prst="rect">
                      <a:avLst/>
                    </a:prstGeom>
                    <a:noFill/>
                    <a:ln>
                      <a:noFill/>
                    </a:ln>
                  </pic:spPr>
                </pic:pic>
              </a:graphicData>
            </a:graphic>
          </wp:inline>
        </w:drawing>
      </w:r>
      <w:r>
        <w:t xml:space="preserve">  e.</w:t>
      </w:r>
      <w:r w:rsidRPr="00923A6E">
        <w:t xml:space="preserve"> </w:t>
      </w:r>
      <w:r w:rsidR="004C10A0">
        <w:rPr>
          <w:noProof/>
        </w:rPr>
        <w:drawing>
          <wp:inline distT="0" distB="0" distL="0" distR="0" wp14:anchorId="11F7A672" wp14:editId="64B912C4">
            <wp:extent cx="1300166" cy="1316736"/>
            <wp:effectExtent l="0" t="0" r="0" b="0"/>
            <wp:docPr id="51" name="Picture 51" descr="Macintosh HD:Users:kimberleymstern:Documents:AAAAAA-CALC:X:EX1.1_13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5" descr="Macintosh HD:Users:kimberleymstern:Documents:AAAAAA-CALC:X:EX1.1_13E.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1300166" cy="1316736"/>
                    </a:xfrm>
                    <a:prstGeom prst="rect">
                      <a:avLst/>
                    </a:prstGeom>
                    <a:noFill/>
                    <a:ln>
                      <a:noFill/>
                    </a:ln>
                  </pic:spPr>
                </pic:pic>
              </a:graphicData>
            </a:graphic>
          </wp:inline>
        </w:drawing>
      </w:r>
      <w:r w:rsidRPr="00923A6E">
        <w:t xml:space="preserve"> </w:t>
      </w:r>
      <w:r>
        <w:t xml:space="preserve">  f.</w:t>
      </w:r>
      <w:r w:rsidRPr="00923A6E">
        <w:t xml:space="preserve"> </w:t>
      </w:r>
      <w:r w:rsidR="004C10A0">
        <w:rPr>
          <w:noProof/>
        </w:rPr>
        <w:drawing>
          <wp:inline distT="0" distB="0" distL="0" distR="0" wp14:anchorId="2B11E19D" wp14:editId="680919E7">
            <wp:extent cx="1315212" cy="1316736"/>
            <wp:effectExtent l="0" t="0" r="0" b="0"/>
            <wp:docPr id="52" name="Picture 52" descr="Macintosh HD:Users:kimberleymstern:Documents:AAAAAA-CALC:X:EX1.1_13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6" descr="Macintosh HD:Users:kimberleymstern:Documents:AAAAAA-CALC:X:EX1.1_13F.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1315212" cy="1316736"/>
                    </a:xfrm>
                    <a:prstGeom prst="rect">
                      <a:avLst/>
                    </a:prstGeom>
                    <a:noFill/>
                    <a:ln>
                      <a:noFill/>
                    </a:ln>
                  </pic:spPr>
                </pic:pic>
              </a:graphicData>
            </a:graphic>
          </wp:inline>
        </w:drawing>
      </w:r>
    </w:p>
    <w:p w14:paraId="58D8C1C9" w14:textId="77777777" w:rsidR="00E95EAE" w:rsidRPr="00923A6E" w:rsidRDefault="00E95EAE" w:rsidP="00E95EAE">
      <w:r w:rsidRPr="00923A6E">
        <w:t> </w:t>
      </w:r>
    </w:p>
    <w:p w14:paraId="0E8F26F2" w14:textId="77777777" w:rsidR="00E95EAE" w:rsidRPr="00810DB3" w:rsidRDefault="00E95EAE" w:rsidP="00F62BB1">
      <w:pPr>
        <w:pStyle w:val="ListParagraph"/>
        <w:numPr>
          <w:ilvl w:val="0"/>
          <w:numId w:val="3"/>
        </w:numPr>
      </w:pPr>
      <w:r w:rsidRPr="00810DB3">
        <w:t xml:space="preserve">Select all of the following graphs which are </w:t>
      </w:r>
      <w:r w:rsidRPr="00AA1FC0">
        <w:rPr>
          <w:b/>
          <w:bCs/>
        </w:rPr>
        <w:t>one-to-one functions</w:t>
      </w:r>
      <w:r w:rsidRPr="00810DB3">
        <w:t>.</w:t>
      </w:r>
    </w:p>
    <w:p w14:paraId="24D5CD1C" w14:textId="77777777" w:rsidR="00E95EAE" w:rsidRDefault="00E95EAE" w:rsidP="00E95EAE">
      <w:pPr>
        <w:ind w:left="360"/>
      </w:pPr>
      <w:r>
        <w:t>a</w:t>
      </w:r>
      <w:r w:rsidRPr="00923A6E">
        <w:t xml:space="preserve"> </w:t>
      </w:r>
      <w:r w:rsidR="00E67660">
        <w:rPr>
          <w:noProof/>
        </w:rPr>
        <w:drawing>
          <wp:inline distT="0" distB="0" distL="0" distR="0" wp14:anchorId="403392E7" wp14:editId="1597758C">
            <wp:extent cx="1321329" cy="1316736"/>
            <wp:effectExtent l="0" t="0" r="0" b="0"/>
            <wp:docPr id="53" name="Picture 53" descr="Macintosh HD:Users:kimberleymstern:Documents:AAAAAA-CALC:X:EX1.1_14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7" descr="Macintosh HD:Users:kimberleymstern:Documents:AAAAAA-CALC:X:EX1.1_14A.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1321329" cy="1316736"/>
                    </a:xfrm>
                    <a:prstGeom prst="rect">
                      <a:avLst/>
                    </a:prstGeom>
                    <a:noFill/>
                    <a:ln>
                      <a:noFill/>
                    </a:ln>
                  </pic:spPr>
                </pic:pic>
              </a:graphicData>
            </a:graphic>
          </wp:inline>
        </w:drawing>
      </w:r>
      <w:r>
        <w:t xml:space="preserve"> b</w:t>
      </w:r>
      <w:r w:rsidR="00AB7155">
        <w:rPr>
          <w:noProof/>
        </w:rPr>
        <w:drawing>
          <wp:inline distT="0" distB="0" distL="0" distR="0" wp14:anchorId="6E85363A" wp14:editId="077E3C05">
            <wp:extent cx="1310668" cy="1316736"/>
            <wp:effectExtent l="0" t="0" r="0" b="0"/>
            <wp:docPr id="57" name="Picture 57" descr="Macintosh HD:Users:kimberleymstern:Documents:AAAAAA-CALC:X:EX1.1_14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8" descr="Macintosh HD:Users:kimberleymstern:Documents:AAAAAA-CALC:X:EX1.1_14B.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1310668" cy="1316736"/>
                    </a:xfrm>
                    <a:prstGeom prst="rect">
                      <a:avLst/>
                    </a:prstGeom>
                    <a:noFill/>
                    <a:ln>
                      <a:noFill/>
                    </a:ln>
                  </pic:spPr>
                </pic:pic>
              </a:graphicData>
            </a:graphic>
          </wp:inline>
        </w:drawing>
      </w:r>
      <w:r w:rsidRPr="00923A6E">
        <w:t xml:space="preserve"> </w:t>
      </w:r>
      <w:r>
        <w:t xml:space="preserve"> c</w:t>
      </w:r>
      <w:r w:rsidRPr="00923A6E">
        <w:t xml:space="preserve"> </w:t>
      </w:r>
      <w:r w:rsidR="001E6FF2">
        <w:rPr>
          <w:noProof/>
        </w:rPr>
        <w:drawing>
          <wp:inline distT="0" distB="0" distL="0" distR="0" wp14:anchorId="10D1437E" wp14:editId="4716EAAD">
            <wp:extent cx="1316736" cy="1316736"/>
            <wp:effectExtent l="0" t="0" r="0" b="0"/>
            <wp:docPr id="58" name="Picture 58" descr="Macintosh HD:Users:kimberleymstern:Documents:AAAAAA-CALC:X:EX1.1_14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9" descr="Macintosh HD:Users:kimberleymstern:Documents:AAAAAA-CALC:X:EX1.1_14C.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1316736" cy="1316736"/>
                    </a:xfrm>
                    <a:prstGeom prst="rect">
                      <a:avLst/>
                    </a:prstGeom>
                    <a:noFill/>
                    <a:ln>
                      <a:noFill/>
                    </a:ln>
                  </pic:spPr>
                </pic:pic>
              </a:graphicData>
            </a:graphic>
          </wp:inline>
        </w:drawing>
      </w:r>
    </w:p>
    <w:p w14:paraId="392A71AE" w14:textId="77777777" w:rsidR="00E95EAE" w:rsidRDefault="00E95EAE" w:rsidP="00E95EAE">
      <w:pPr>
        <w:ind w:left="360"/>
      </w:pPr>
      <w:r>
        <w:t xml:space="preserve"> d</w:t>
      </w:r>
      <w:r w:rsidR="003F4868">
        <w:rPr>
          <w:noProof/>
        </w:rPr>
        <w:drawing>
          <wp:inline distT="0" distB="0" distL="0" distR="0" wp14:anchorId="5535C7A3" wp14:editId="0B389B6C">
            <wp:extent cx="1309151" cy="1316736"/>
            <wp:effectExtent l="0" t="0" r="0" b="0"/>
            <wp:docPr id="59" name="Picture 59" descr="Macintosh HD:Users:kimberleymstern:Documents:AAAAAA-CALC:X:EX1.1_14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0" descr="Macintosh HD:Users:kimberleymstern:Documents:AAAAAA-CALC:X:EX1.1_14D.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1309151" cy="1316736"/>
                    </a:xfrm>
                    <a:prstGeom prst="rect">
                      <a:avLst/>
                    </a:prstGeom>
                    <a:noFill/>
                    <a:ln>
                      <a:noFill/>
                    </a:ln>
                  </pic:spPr>
                </pic:pic>
              </a:graphicData>
            </a:graphic>
          </wp:inline>
        </w:drawing>
      </w:r>
      <w:r w:rsidRPr="00923A6E">
        <w:t xml:space="preserve"> </w:t>
      </w:r>
      <w:r>
        <w:t xml:space="preserve">e </w:t>
      </w:r>
      <w:r w:rsidR="003F4868">
        <w:rPr>
          <w:noProof/>
        </w:rPr>
        <w:drawing>
          <wp:inline distT="0" distB="0" distL="0" distR="0" wp14:anchorId="15AF4498" wp14:editId="7FE74432">
            <wp:extent cx="1344752" cy="1316736"/>
            <wp:effectExtent l="0" t="0" r="0" b="0"/>
            <wp:docPr id="63" name="Picture 63" descr="Macintosh HD:Users:kimberleymstern:Documents:AAAAAA-CALC:X:EX1.1_14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1" descr="Macintosh HD:Users:kimberleymstern:Documents:AAAAAA-CALC:X:EX1.1_14E.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1344752" cy="1316736"/>
                    </a:xfrm>
                    <a:prstGeom prst="rect">
                      <a:avLst/>
                    </a:prstGeom>
                    <a:noFill/>
                    <a:ln>
                      <a:noFill/>
                    </a:ln>
                  </pic:spPr>
                </pic:pic>
              </a:graphicData>
            </a:graphic>
          </wp:inline>
        </w:drawing>
      </w:r>
      <w:r w:rsidRPr="00923A6E">
        <w:t xml:space="preserve"> </w:t>
      </w:r>
      <w:r>
        <w:t xml:space="preserve"> f</w:t>
      </w:r>
      <w:r w:rsidRPr="00CD1962">
        <w:rPr>
          <w:noProof/>
        </w:rPr>
        <w:t xml:space="preserve"> </w:t>
      </w:r>
      <w:r w:rsidRPr="00923A6E">
        <w:t xml:space="preserve"> </w:t>
      </w:r>
      <w:r w:rsidR="00206407">
        <w:rPr>
          <w:noProof/>
        </w:rPr>
        <w:drawing>
          <wp:inline distT="0" distB="0" distL="0" distR="0" wp14:anchorId="66302F38" wp14:editId="61905753">
            <wp:extent cx="1298678" cy="1316736"/>
            <wp:effectExtent l="0" t="0" r="0" b="0"/>
            <wp:docPr id="64" name="Picture 64" descr="Macintosh HD:Users:kimberleymstern:Documents:AAAAAA-CALC:X:EX1.1_14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2" descr="Macintosh HD:Users:kimberleymstern:Documents:AAAAAA-CALC:X:EX1.1_14F.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298678" cy="1316736"/>
                    </a:xfrm>
                    <a:prstGeom prst="rect">
                      <a:avLst/>
                    </a:prstGeom>
                    <a:noFill/>
                    <a:ln>
                      <a:noFill/>
                    </a:ln>
                  </pic:spPr>
                </pic:pic>
              </a:graphicData>
            </a:graphic>
          </wp:inline>
        </w:drawing>
      </w:r>
    </w:p>
    <w:p w14:paraId="2C57F721" w14:textId="77777777" w:rsidR="00E95EAE" w:rsidRDefault="00E95EAE" w:rsidP="00E95EAE">
      <w:r w:rsidRPr="00923A6E">
        <w:t> </w:t>
      </w:r>
    </w:p>
    <w:p w14:paraId="45B07B70" w14:textId="77777777" w:rsidR="00E95EAE" w:rsidRPr="00AA1FC0" w:rsidRDefault="00E95EAE" w:rsidP="00E95EAE">
      <w:r>
        <w:lastRenderedPageBreak/>
        <w:t xml:space="preserve">Given each function </w:t>
      </w:r>
      <w:r w:rsidRPr="00973AD4">
        <w:rPr>
          <w:position w:val="-10"/>
        </w:rPr>
        <w:object w:dxaOrig="540" w:dyaOrig="320" w14:anchorId="7972FF23">
          <v:shape id="_x0000_i1086" type="#_x0000_t75" style="width:27pt;height:15pt" o:ole="">
            <v:imagedata r:id="rId163" o:title=""/>
          </v:shape>
          <o:OLEObject Type="Embed" ProgID="Equation.3" ShapeID="_x0000_i1086" DrawAspect="Content" ObjectID="_1718714116" r:id="rId164"/>
        </w:object>
      </w:r>
      <w:r>
        <w:t xml:space="preserve"> graphed, e</w:t>
      </w:r>
      <w:r w:rsidRPr="00810DB3">
        <w:t xml:space="preserve">valuate </w:t>
      </w:r>
      <w:r w:rsidRPr="00973AD4">
        <w:rPr>
          <w:position w:val="-10"/>
        </w:rPr>
        <w:object w:dxaOrig="480" w:dyaOrig="320" w14:anchorId="4BB2E8CF">
          <v:shape id="_x0000_i1087" type="#_x0000_t75" style="width:24.75pt;height:15pt" o:ole="">
            <v:imagedata r:id="rId165" o:title=""/>
          </v:shape>
          <o:OLEObject Type="Embed" ProgID="Equation.3" ShapeID="_x0000_i1087" DrawAspect="Content" ObjectID="_1718714117" r:id="rId166"/>
        </w:object>
      </w:r>
      <w:r>
        <w:t xml:space="preserve"> and </w:t>
      </w:r>
      <w:r w:rsidRPr="00973AD4">
        <w:rPr>
          <w:position w:val="-10"/>
        </w:rPr>
        <w:object w:dxaOrig="520" w:dyaOrig="320" w14:anchorId="299A3A39">
          <v:shape id="_x0000_i1088" type="#_x0000_t75" style="width:25.5pt;height:15pt" o:ole="">
            <v:imagedata r:id="rId167" o:title=""/>
          </v:shape>
          <o:OLEObject Type="Embed" ProgID="Equation.3" ShapeID="_x0000_i1088" DrawAspect="Content" ObjectID="_1718714118" r:id="rId168"/>
        </w:object>
      </w:r>
      <w:r w:rsidRPr="00810DB3">
        <w:br/>
      </w:r>
      <w:r>
        <w:t>15.</w:t>
      </w:r>
      <w:r w:rsidR="00C84C82">
        <w:rPr>
          <w:noProof/>
        </w:rPr>
        <w:drawing>
          <wp:inline distT="0" distB="0" distL="0" distR="0" wp14:anchorId="1CB85B33" wp14:editId="678F79BC">
            <wp:extent cx="1242761" cy="1280160"/>
            <wp:effectExtent l="0" t="0" r="0" b="0"/>
            <wp:docPr id="65" name="Picture 65" descr="Macintosh HD:Users:kimberleymstern:Documents:AAAAAA-CALC:X:EX1.1_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3" descr="Macintosh HD:Users:kimberleymstern:Documents:AAAAAA-CALC:X:EX1.1_15.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1242761" cy="1280160"/>
                    </a:xfrm>
                    <a:prstGeom prst="rect">
                      <a:avLst/>
                    </a:prstGeom>
                    <a:noFill/>
                    <a:ln>
                      <a:noFill/>
                    </a:ln>
                  </pic:spPr>
                </pic:pic>
              </a:graphicData>
            </a:graphic>
          </wp:inline>
        </w:drawing>
      </w:r>
      <w:r>
        <w:rPr>
          <w:noProof/>
        </w:rPr>
        <w:tab/>
      </w:r>
      <w:r>
        <w:rPr>
          <w:noProof/>
        </w:rPr>
        <w:tab/>
      </w:r>
      <w:r>
        <w:rPr>
          <w:noProof/>
        </w:rPr>
        <w:tab/>
      </w:r>
      <w:r w:rsidR="00A6460B">
        <w:rPr>
          <w:noProof/>
        </w:rPr>
        <w:tab/>
      </w:r>
      <w:r>
        <w:rPr>
          <w:noProof/>
        </w:rPr>
        <w:t>16.</w:t>
      </w:r>
      <w:r w:rsidR="00C84C82">
        <w:rPr>
          <w:noProof/>
        </w:rPr>
        <w:drawing>
          <wp:inline distT="0" distB="0" distL="0" distR="0" wp14:anchorId="063E02B5" wp14:editId="13FA9254">
            <wp:extent cx="1286120" cy="1280160"/>
            <wp:effectExtent l="0" t="0" r="0" b="0"/>
            <wp:docPr id="72" name="Picture 72" descr="Macintosh HD:Users:kimberleymstern:Documents:AAAAAA-CALC:X:EX1.1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4" descr="Macintosh HD:Users:kimberleymstern:Documents:AAAAAA-CALC:X:EX1.1_16.pn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1286120" cy="1280160"/>
                    </a:xfrm>
                    <a:prstGeom prst="rect">
                      <a:avLst/>
                    </a:prstGeom>
                    <a:noFill/>
                    <a:ln>
                      <a:noFill/>
                    </a:ln>
                  </pic:spPr>
                </pic:pic>
              </a:graphicData>
            </a:graphic>
          </wp:inline>
        </w:drawing>
      </w:r>
    </w:p>
    <w:p w14:paraId="1E7C5859" w14:textId="77777777" w:rsidR="00E95EAE" w:rsidRDefault="00E95EAE" w:rsidP="00E95EAE"/>
    <w:tbl>
      <w:tblPr>
        <w:tblW w:w="9846" w:type="dxa"/>
        <w:tblLook w:val="04A0" w:firstRow="1" w:lastRow="0" w:firstColumn="1" w:lastColumn="0" w:noHBand="0" w:noVBand="1"/>
      </w:tblPr>
      <w:tblGrid>
        <w:gridCol w:w="5058"/>
        <w:gridCol w:w="4788"/>
      </w:tblGrid>
      <w:tr w:rsidR="00E95EAE" w:rsidRPr="00670F4E" w14:paraId="30A8AAB3" w14:textId="77777777" w:rsidTr="00E95EAE">
        <w:tc>
          <w:tcPr>
            <w:tcW w:w="5058" w:type="dxa"/>
          </w:tcPr>
          <w:p w14:paraId="23560DF3" w14:textId="77777777" w:rsidR="00E95EAE" w:rsidRPr="008B0994" w:rsidRDefault="00E95EAE" w:rsidP="00F62BB1">
            <w:pPr>
              <w:pStyle w:val="ListParagraph"/>
              <w:numPr>
                <w:ilvl w:val="0"/>
                <w:numId w:val="4"/>
              </w:numPr>
              <w:spacing w:line="240" w:lineRule="auto"/>
              <w:rPr>
                <w:szCs w:val="24"/>
              </w:rPr>
            </w:pPr>
            <w:r w:rsidRPr="008B0994">
              <w:rPr>
                <w:szCs w:val="24"/>
              </w:rPr>
              <w:t xml:space="preserve">Given the function </w:t>
            </w:r>
            <w:r w:rsidRPr="008B0994">
              <w:rPr>
                <w:position w:val="-10"/>
                <w:sz w:val="22"/>
              </w:rPr>
              <w:object w:dxaOrig="520" w:dyaOrig="320" w14:anchorId="0ECC5951">
                <v:shape id="_x0000_i1089" type="#_x0000_t75" style="width:25.5pt;height:15pt" o:ole="">
                  <v:imagedata r:id="rId171" o:title=""/>
                </v:shape>
                <o:OLEObject Type="Embed" ProgID="Equation.3" ShapeID="_x0000_i1089" DrawAspect="Content" ObjectID="_1718714119" r:id="rId172"/>
              </w:object>
            </w:r>
            <w:r w:rsidRPr="008B0994">
              <w:rPr>
                <w:szCs w:val="24"/>
              </w:rPr>
              <w:t xml:space="preserve"> graphed here,</w:t>
            </w:r>
          </w:p>
          <w:p w14:paraId="3761DEEC" w14:textId="77777777" w:rsidR="00E95EAE" w:rsidRPr="008B0994" w:rsidRDefault="00E95EAE" w:rsidP="00F62BB1">
            <w:pPr>
              <w:pStyle w:val="ListParagraph"/>
              <w:numPr>
                <w:ilvl w:val="1"/>
                <w:numId w:val="4"/>
              </w:numPr>
              <w:spacing w:line="240" w:lineRule="auto"/>
              <w:ind w:left="900"/>
              <w:rPr>
                <w:szCs w:val="24"/>
              </w:rPr>
            </w:pPr>
            <w:r w:rsidRPr="008B0994">
              <w:rPr>
                <w:szCs w:val="24"/>
              </w:rPr>
              <w:t xml:space="preserve">   Evaluate </w:t>
            </w:r>
            <w:r w:rsidRPr="008B0994">
              <w:rPr>
                <w:position w:val="-10"/>
                <w:sz w:val="22"/>
              </w:rPr>
              <w:object w:dxaOrig="520" w:dyaOrig="320" w14:anchorId="508B1FC3">
                <v:shape id="_x0000_i1090" type="#_x0000_t75" style="width:25.5pt;height:15pt" o:ole="">
                  <v:imagedata r:id="rId173" o:title=""/>
                </v:shape>
                <o:OLEObject Type="Embed" ProgID="Equation.3" ShapeID="_x0000_i1090" DrawAspect="Content" ObjectID="_1718714120" r:id="rId174"/>
              </w:object>
            </w:r>
          </w:p>
          <w:p w14:paraId="40B1CDB0" w14:textId="77777777" w:rsidR="00E95EAE" w:rsidRPr="008B0994" w:rsidRDefault="00E95EAE" w:rsidP="00F62BB1">
            <w:pPr>
              <w:pStyle w:val="ListParagraph"/>
              <w:numPr>
                <w:ilvl w:val="1"/>
                <w:numId w:val="4"/>
              </w:numPr>
              <w:spacing w:line="240" w:lineRule="auto"/>
              <w:ind w:left="900"/>
              <w:rPr>
                <w:szCs w:val="24"/>
              </w:rPr>
            </w:pPr>
            <w:r w:rsidRPr="008B0994">
              <w:rPr>
                <w:szCs w:val="24"/>
              </w:rPr>
              <w:t xml:space="preserve">Solve </w:t>
            </w:r>
            <w:r w:rsidRPr="008B0994">
              <w:rPr>
                <w:position w:val="-14"/>
                <w:sz w:val="22"/>
              </w:rPr>
              <w:object w:dxaOrig="920" w:dyaOrig="400" w14:anchorId="044E638B">
                <v:shape id="_x0000_i1091" type="#_x0000_t75" style="width:46.5pt;height:19.5pt" o:ole="">
                  <v:imagedata r:id="rId175" o:title=""/>
                </v:shape>
                <o:OLEObject Type="Embed" ProgID="Equation.3" ShapeID="_x0000_i1091" DrawAspect="Content" ObjectID="_1718714121" r:id="rId176"/>
              </w:object>
            </w:r>
          </w:p>
          <w:p w14:paraId="002CBD7F" w14:textId="77777777" w:rsidR="00E95EAE" w:rsidRPr="00973AD4" w:rsidRDefault="00C56477" w:rsidP="00E95EAE">
            <w:r>
              <w:rPr>
                <w:noProof/>
              </w:rPr>
              <w:drawing>
                <wp:inline distT="0" distB="0" distL="0" distR="0" wp14:anchorId="4E4D8DF5" wp14:editId="104BCE44">
                  <wp:extent cx="1741519" cy="1463040"/>
                  <wp:effectExtent l="0" t="0" r="0" b="0"/>
                  <wp:docPr id="76" name="Picture 76" descr="Macintosh HD:Users:kimberleymstern:Documents:AAAAAA-CALC:X:EX1.1_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5" descr="Macintosh HD:Users:kimberleymstern:Documents:AAAAAA-CALC:X:EX1.1_17.pn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1741519" cy="1463040"/>
                          </a:xfrm>
                          <a:prstGeom prst="rect">
                            <a:avLst/>
                          </a:prstGeom>
                          <a:noFill/>
                          <a:ln>
                            <a:noFill/>
                          </a:ln>
                        </pic:spPr>
                      </pic:pic>
                    </a:graphicData>
                  </a:graphic>
                </wp:inline>
              </w:drawing>
            </w:r>
          </w:p>
        </w:tc>
        <w:tc>
          <w:tcPr>
            <w:tcW w:w="4788" w:type="dxa"/>
          </w:tcPr>
          <w:p w14:paraId="4F6E5B78" w14:textId="77777777" w:rsidR="00E95EAE" w:rsidRPr="008B0994" w:rsidRDefault="00E95EAE" w:rsidP="00F62BB1">
            <w:pPr>
              <w:pStyle w:val="ListParagraph"/>
              <w:numPr>
                <w:ilvl w:val="0"/>
                <w:numId w:val="4"/>
              </w:numPr>
              <w:spacing w:line="240" w:lineRule="auto"/>
              <w:rPr>
                <w:szCs w:val="24"/>
              </w:rPr>
            </w:pPr>
            <w:r w:rsidRPr="008B0994">
              <w:rPr>
                <w:szCs w:val="24"/>
              </w:rPr>
              <w:t xml:space="preserve">Given the function </w:t>
            </w:r>
            <w:r w:rsidRPr="008B0994">
              <w:rPr>
                <w:position w:val="-10"/>
                <w:sz w:val="22"/>
              </w:rPr>
              <w:object w:dxaOrig="540" w:dyaOrig="320" w14:anchorId="4734CD83">
                <v:shape id="_x0000_i1092" type="#_x0000_t75" style="width:27pt;height:15pt" o:ole="">
                  <v:imagedata r:id="rId178" o:title=""/>
                </v:shape>
                <o:OLEObject Type="Embed" ProgID="Equation.3" ShapeID="_x0000_i1092" DrawAspect="Content" ObjectID="_1718714122" r:id="rId179"/>
              </w:object>
            </w:r>
            <w:r w:rsidRPr="008B0994">
              <w:rPr>
                <w:szCs w:val="24"/>
              </w:rPr>
              <w:t xml:space="preserve"> graphed here.</w:t>
            </w:r>
          </w:p>
          <w:p w14:paraId="57B7FC7C" w14:textId="77777777" w:rsidR="00E95EAE" w:rsidRPr="008B0994" w:rsidRDefault="00E95EAE" w:rsidP="00F62BB1">
            <w:pPr>
              <w:pStyle w:val="ListParagraph"/>
              <w:numPr>
                <w:ilvl w:val="1"/>
                <w:numId w:val="4"/>
              </w:numPr>
              <w:spacing w:line="240" w:lineRule="auto"/>
              <w:ind w:left="792"/>
              <w:rPr>
                <w:szCs w:val="24"/>
              </w:rPr>
            </w:pPr>
            <w:r w:rsidRPr="008B0994">
              <w:rPr>
                <w:szCs w:val="24"/>
              </w:rPr>
              <w:t xml:space="preserve">Evaluate </w:t>
            </w:r>
            <w:r w:rsidRPr="008B0994">
              <w:rPr>
                <w:position w:val="-14"/>
                <w:sz w:val="22"/>
              </w:rPr>
              <w:object w:dxaOrig="580" w:dyaOrig="400" w14:anchorId="4FBCE704">
                <v:shape id="_x0000_i1093" type="#_x0000_t75" style="width:29.25pt;height:19.5pt" o:ole="">
                  <v:imagedata r:id="rId180" o:title=""/>
                </v:shape>
                <o:OLEObject Type="Embed" ProgID="Equation.3" ShapeID="_x0000_i1093" DrawAspect="Content" ObjectID="_1718714123" r:id="rId181"/>
              </w:object>
            </w:r>
          </w:p>
          <w:p w14:paraId="485E0CDE" w14:textId="77777777" w:rsidR="00E95EAE" w:rsidRPr="008B0994" w:rsidRDefault="00E95EAE" w:rsidP="00F62BB1">
            <w:pPr>
              <w:pStyle w:val="ListParagraph"/>
              <w:numPr>
                <w:ilvl w:val="1"/>
                <w:numId w:val="4"/>
              </w:numPr>
              <w:spacing w:line="240" w:lineRule="auto"/>
              <w:ind w:left="792"/>
              <w:rPr>
                <w:szCs w:val="24"/>
              </w:rPr>
            </w:pPr>
            <w:r w:rsidRPr="008B0994">
              <w:rPr>
                <w:szCs w:val="24"/>
              </w:rPr>
              <w:t xml:space="preserve">Solve </w:t>
            </w:r>
            <w:r w:rsidRPr="008B0994">
              <w:rPr>
                <w:position w:val="-10"/>
                <w:sz w:val="22"/>
              </w:rPr>
              <w:object w:dxaOrig="840" w:dyaOrig="320" w14:anchorId="1CF768C9">
                <v:shape id="_x0000_i1094" type="#_x0000_t75" style="width:41.25pt;height:15pt" o:ole="">
                  <v:imagedata r:id="rId182" o:title=""/>
                </v:shape>
                <o:OLEObject Type="Embed" ProgID="Equation.3" ShapeID="_x0000_i1094" DrawAspect="Content" ObjectID="_1718714124" r:id="rId183"/>
              </w:object>
            </w:r>
          </w:p>
          <w:p w14:paraId="5B208919" w14:textId="77777777" w:rsidR="00E95EAE" w:rsidRDefault="00E95EAE" w:rsidP="00E95EAE">
            <w:pPr>
              <w:rPr>
                <w:noProof/>
              </w:rPr>
            </w:pPr>
          </w:p>
          <w:p w14:paraId="0A3865DE" w14:textId="77777777" w:rsidR="00E95EAE" w:rsidRPr="00973AD4" w:rsidRDefault="00C56477" w:rsidP="00E95EAE">
            <w:r>
              <w:rPr>
                <w:noProof/>
              </w:rPr>
              <w:drawing>
                <wp:inline distT="0" distB="0" distL="0" distR="0" wp14:anchorId="5A7BA2D0" wp14:editId="5421DD74">
                  <wp:extent cx="1760952" cy="1463040"/>
                  <wp:effectExtent l="0" t="0" r="0" b="0"/>
                  <wp:docPr id="77" name="Picture 77" descr="Macintosh HD:Users:kimberleymstern:Documents:AAAAAA-CALC:X:EX1.1_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6" descr="Macintosh HD:Users:kimberleymstern:Documents:AAAAAA-CALC:X:EX1.1_18.pn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1760952" cy="1463040"/>
                          </a:xfrm>
                          <a:prstGeom prst="rect">
                            <a:avLst/>
                          </a:prstGeom>
                          <a:noFill/>
                          <a:ln>
                            <a:noFill/>
                          </a:ln>
                        </pic:spPr>
                      </pic:pic>
                    </a:graphicData>
                  </a:graphic>
                </wp:inline>
              </w:drawing>
            </w:r>
          </w:p>
        </w:tc>
      </w:tr>
    </w:tbl>
    <w:p w14:paraId="51A95F95" w14:textId="77777777" w:rsidR="00E95EAE" w:rsidRDefault="00E95EAE" w:rsidP="00F62BB1">
      <w:pPr>
        <w:pStyle w:val="ListParagraph"/>
        <w:numPr>
          <w:ilvl w:val="0"/>
          <w:numId w:val="5"/>
        </w:numPr>
      </w:pPr>
      <w:r w:rsidRPr="009C6A81">
        <w:t>Based on the table below,</w:t>
      </w:r>
    </w:p>
    <w:p w14:paraId="69C4A6B3" w14:textId="77777777" w:rsidR="00E95EAE" w:rsidRPr="009C6A81" w:rsidRDefault="00E95EAE" w:rsidP="00E95EAE">
      <w:pPr>
        <w:ind w:firstLine="360"/>
      </w:pPr>
      <w:r>
        <w:t xml:space="preserve">a. </w:t>
      </w:r>
      <w:r w:rsidRPr="00D65B1A">
        <w:t xml:space="preserve">Evaluate </w:t>
      </w:r>
      <w:r w:rsidRPr="00973AD4">
        <w:rPr>
          <w:position w:val="-10"/>
        </w:rPr>
        <w:object w:dxaOrig="520" w:dyaOrig="320" w14:anchorId="32398774">
          <v:shape id="_x0000_i1095" type="#_x0000_t75" style="width:25.5pt;height:15pt" o:ole="">
            <v:imagedata r:id="rId185" o:title=""/>
          </v:shape>
          <o:OLEObject Type="Embed" ProgID="Equation.3" ShapeID="_x0000_i1095" DrawAspect="Content" ObjectID="_1718714125" r:id="rId186"/>
        </w:object>
      </w:r>
      <w:r w:rsidRPr="00D65B1A">
        <w:t xml:space="preserve">  </w:t>
      </w:r>
      <w:r>
        <w:tab/>
      </w:r>
      <w:r>
        <w:tab/>
        <w:t xml:space="preserve">b. </w:t>
      </w:r>
      <w:r w:rsidRPr="00D65B1A">
        <w:t xml:space="preserve">Solve </w:t>
      </w:r>
      <w:r w:rsidRPr="00973AD4">
        <w:rPr>
          <w:position w:val="-10"/>
        </w:rPr>
        <w:object w:dxaOrig="780" w:dyaOrig="320" w14:anchorId="640E3E96">
          <v:shape id="_x0000_i1096" type="#_x0000_t75" style="width:38.25pt;height:15pt" o:ole="">
            <v:imagedata r:id="rId187" o:title=""/>
          </v:shape>
          <o:OLEObject Type="Embed" ProgID="Equation.3" ShapeID="_x0000_i1096" DrawAspect="Content" ObjectID="_1718714126" r:id="rId188"/>
        </w:object>
      </w:r>
    </w:p>
    <w:tbl>
      <w:tblPr>
        <w:tblW w:w="0" w:type="auto"/>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06"/>
        <w:gridCol w:w="456"/>
        <w:gridCol w:w="456"/>
        <w:gridCol w:w="336"/>
        <w:gridCol w:w="456"/>
        <w:gridCol w:w="456"/>
        <w:gridCol w:w="336"/>
        <w:gridCol w:w="456"/>
        <w:gridCol w:w="456"/>
        <w:gridCol w:w="456"/>
        <w:gridCol w:w="456"/>
      </w:tblGrid>
      <w:tr w:rsidR="00E95EAE" w:rsidRPr="00923A6E" w14:paraId="6A1704DB" w14:textId="77777777" w:rsidTr="00E95EAE">
        <w:tc>
          <w:tcPr>
            <w:tcW w:w="0" w:type="auto"/>
            <w:hideMark/>
          </w:tcPr>
          <w:p w14:paraId="383C1D7C" w14:textId="77777777" w:rsidR="00E95EAE" w:rsidRPr="00973AD4" w:rsidRDefault="00E95EAE" w:rsidP="00E95EAE">
            <w:pPr>
              <w:rPr>
                <w:b/>
                <w:bCs/>
              </w:rPr>
            </w:pPr>
            <w:r w:rsidRPr="00973AD4">
              <w:rPr>
                <w:b/>
                <w:bCs/>
                <w:i/>
                <w:iCs/>
              </w:rPr>
              <w:t>x</w:t>
            </w:r>
          </w:p>
        </w:tc>
        <w:tc>
          <w:tcPr>
            <w:tcW w:w="0" w:type="auto"/>
            <w:hideMark/>
          </w:tcPr>
          <w:p w14:paraId="7543EC92" w14:textId="77777777" w:rsidR="00E95EAE" w:rsidRPr="00973AD4" w:rsidRDefault="00E95EAE" w:rsidP="00E95EAE">
            <w:r w:rsidRPr="00973AD4">
              <w:t>0</w:t>
            </w:r>
          </w:p>
        </w:tc>
        <w:tc>
          <w:tcPr>
            <w:tcW w:w="0" w:type="auto"/>
            <w:hideMark/>
          </w:tcPr>
          <w:p w14:paraId="49D784AA" w14:textId="77777777" w:rsidR="00E95EAE" w:rsidRPr="00973AD4" w:rsidRDefault="00E95EAE" w:rsidP="00E95EAE">
            <w:r w:rsidRPr="00973AD4">
              <w:t>1</w:t>
            </w:r>
          </w:p>
        </w:tc>
        <w:tc>
          <w:tcPr>
            <w:tcW w:w="0" w:type="auto"/>
            <w:hideMark/>
          </w:tcPr>
          <w:p w14:paraId="6C094FB0" w14:textId="77777777" w:rsidR="00E95EAE" w:rsidRPr="00973AD4" w:rsidRDefault="00E95EAE" w:rsidP="00E95EAE">
            <w:r w:rsidRPr="00973AD4">
              <w:t>2</w:t>
            </w:r>
          </w:p>
        </w:tc>
        <w:tc>
          <w:tcPr>
            <w:tcW w:w="0" w:type="auto"/>
            <w:hideMark/>
          </w:tcPr>
          <w:p w14:paraId="3C42FC4A" w14:textId="77777777" w:rsidR="00E95EAE" w:rsidRPr="00973AD4" w:rsidRDefault="00E95EAE" w:rsidP="00E95EAE">
            <w:r w:rsidRPr="00973AD4">
              <w:t>3</w:t>
            </w:r>
          </w:p>
        </w:tc>
        <w:tc>
          <w:tcPr>
            <w:tcW w:w="0" w:type="auto"/>
            <w:hideMark/>
          </w:tcPr>
          <w:p w14:paraId="70D56557" w14:textId="77777777" w:rsidR="00E95EAE" w:rsidRPr="00973AD4" w:rsidRDefault="00E95EAE" w:rsidP="00E95EAE">
            <w:r w:rsidRPr="00973AD4">
              <w:t>4</w:t>
            </w:r>
          </w:p>
        </w:tc>
        <w:tc>
          <w:tcPr>
            <w:tcW w:w="0" w:type="auto"/>
            <w:hideMark/>
          </w:tcPr>
          <w:p w14:paraId="459DBF3B" w14:textId="77777777" w:rsidR="00E95EAE" w:rsidRPr="00973AD4" w:rsidRDefault="00E95EAE" w:rsidP="00E95EAE">
            <w:r w:rsidRPr="00973AD4">
              <w:t>5</w:t>
            </w:r>
          </w:p>
        </w:tc>
        <w:tc>
          <w:tcPr>
            <w:tcW w:w="0" w:type="auto"/>
            <w:hideMark/>
          </w:tcPr>
          <w:p w14:paraId="4FBE0164" w14:textId="77777777" w:rsidR="00E95EAE" w:rsidRPr="00973AD4" w:rsidRDefault="00E95EAE" w:rsidP="00E95EAE">
            <w:r w:rsidRPr="00973AD4">
              <w:t>6</w:t>
            </w:r>
          </w:p>
        </w:tc>
        <w:tc>
          <w:tcPr>
            <w:tcW w:w="0" w:type="auto"/>
            <w:hideMark/>
          </w:tcPr>
          <w:p w14:paraId="474833B1" w14:textId="77777777" w:rsidR="00E95EAE" w:rsidRPr="00973AD4" w:rsidRDefault="00E95EAE" w:rsidP="00E95EAE">
            <w:r w:rsidRPr="00973AD4">
              <w:t>7</w:t>
            </w:r>
          </w:p>
        </w:tc>
        <w:tc>
          <w:tcPr>
            <w:tcW w:w="0" w:type="auto"/>
            <w:hideMark/>
          </w:tcPr>
          <w:p w14:paraId="37F3E963" w14:textId="77777777" w:rsidR="00E95EAE" w:rsidRPr="00973AD4" w:rsidRDefault="00E95EAE" w:rsidP="00E95EAE">
            <w:r w:rsidRPr="00973AD4">
              <w:t>8</w:t>
            </w:r>
          </w:p>
        </w:tc>
        <w:tc>
          <w:tcPr>
            <w:tcW w:w="0" w:type="auto"/>
            <w:hideMark/>
          </w:tcPr>
          <w:p w14:paraId="234D5DDF" w14:textId="77777777" w:rsidR="00E95EAE" w:rsidRPr="00973AD4" w:rsidRDefault="00E95EAE" w:rsidP="00E95EAE">
            <w:r w:rsidRPr="00973AD4">
              <w:t>9</w:t>
            </w:r>
          </w:p>
        </w:tc>
      </w:tr>
      <w:tr w:rsidR="00E95EAE" w:rsidRPr="00923A6E" w14:paraId="4E053500" w14:textId="77777777" w:rsidTr="00E95EAE">
        <w:tc>
          <w:tcPr>
            <w:tcW w:w="0" w:type="auto"/>
            <w:hideMark/>
          </w:tcPr>
          <w:p w14:paraId="10224564" w14:textId="77777777" w:rsidR="00E95EAE" w:rsidRPr="00973AD4" w:rsidRDefault="00E95EAE" w:rsidP="00E95EAE">
            <w:pPr>
              <w:rPr>
                <w:b/>
                <w:bCs/>
              </w:rPr>
            </w:pPr>
            <w:r w:rsidRPr="00973AD4">
              <w:rPr>
                <w:position w:val="-10"/>
              </w:rPr>
              <w:object w:dxaOrig="580" w:dyaOrig="320" w14:anchorId="1183EB58">
                <v:shape id="_x0000_i1097" type="#_x0000_t75" style="width:29.25pt;height:15pt" o:ole="">
                  <v:imagedata r:id="rId189" o:title=""/>
                </v:shape>
                <o:OLEObject Type="Embed" ProgID="Equation.3" ShapeID="_x0000_i1097" DrawAspect="Content" ObjectID="_1718714127" r:id="rId190"/>
              </w:object>
            </w:r>
          </w:p>
        </w:tc>
        <w:tc>
          <w:tcPr>
            <w:tcW w:w="0" w:type="auto"/>
            <w:hideMark/>
          </w:tcPr>
          <w:p w14:paraId="0DCCBC29" w14:textId="77777777" w:rsidR="00E95EAE" w:rsidRPr="00973AD4" w:rsidRDefault="00E95EAE" w:rsidP="00E95EAE">
            <w:r w:rsidRPr="00973AD4">
              <w:t>74</w:t>
            </w:r>
          </w:p>
        </w:tc>
        <w:tc>
          <w:tcPr>
            <w:tcW w:w="0" w:type="auto"/>
            <w:hideMark/>
          </w:tcPr>
          <w:p w14:paraId="025B3888" w14:textId="77777777" w:rsidR="00E95EAE" w:rsidRPr="00973AD4" w:rsidRDefault="00E95EAE" w:rsidP="00E95EAE">
            <w:r w:rsidRPr="00973AD4">
              <w:t>28</w:t>
            </w:r>
          </w:p>
        </w:tc>
        <w:tc>
          <w:tcPr>
            <w:tcW w:w="0" w:type="auto"/>
            <w:hideMark/>
          </w:tcPr>
          <w:p w14:paraId="00945F66" w14:textId="77777777" w:rsidR="00E95EAE" w:rsidRPr="00973AD4" w:rsidRDefault="00E95EAE" w:rsidP="00E95EAE">
            <w:r w:rsidRPr="00973AD4">
              <w:t>1</w:t>
            </w:r>
          </w:p>
        </w:tc>
        <w:tc>
          <w:tcPr>
            <w:tcW w:w="0" w:type="auto"/>
            <w:hideMark/>
          </w:tcPr>
          <w:p w14:paraId="571C830E" w14:textId="77777777" w:rsidR="00E95EAE" w:rsidRPr="00973AD4" w:rsidRDefault="00E95EAE" w:rsidP="00E95EAE">
            <w:r w:rsidRPr="00973AD4">
              <w:t>53</w:t>
            </w:r>
          </w:p>
        </w:tc>
        <w:tc>
          <w:tcPr>
            <w:tcW w:w="0" w:type="auto"/>
            <w:hideMark/>
          </w:tcPr>
          <w:p w14:paraId="7BDC86FE" w14:textId="77777777" w:rsidR="00E95EAE" w:rsidRPr="00973AD4" w:rsidRDefault="00E95EAE" w:rsidP="00E95EAE">
            <w:r w:rsidRPr="00973AD4">
              <w:t>56</w:t>
            </w:r>
          </w:p>
        </w:tc>
        <w:tc>
          <w:tcPr>
            <w:tcW w:w="0" w:type="auto"/>
            <w:hideMark/>
          </w:tcPr>
          <w:p w14:paraId="5633C658" w14:textId="77777777" w:rsidR="00E95EAE" w:rsidRPr="00973AD4" w:rsidRDefault="00E95EAE" w:rsidP="00E95EAE">
            <w:r w:rsidRPr="00973AD4">
              <w:t>3</w:t>
            </w:r>
          </w:p>
        </w:tc>
        <w:tc>
          <w:tcPr>
            <w:tcW w:w="0" w:type="auto"/>
            <w:hideMark/>
          </w:tcPr>
          <w:p w14:paraId="1B4CF26A" w14:textId="77777777" w:rsidR="00E95EAE" w:rsidRPr="00973AD4" w:rsidRDefault="00E95EAE" w:rsidP="00E95EAE">
            <w:r w:rsidRPr="00973AD4">
              <w:t>36</w:t>
            </w:r>
          </w:p>
        </w:tc>
        <w:tc>
          <w:tcPr>
            <w:tcW w:w="0" w:type="auto"/>
            <w:hideMark/>
          </w:tcPr>
          <w:p w14:paraId="71FC9B2E" w14:textId="77777777" w:rsidR="00E95EAE" w:rsidRPr="00973AD4" w:rsidRDefault="00E95EAE" w:rsidP="00E95EAE">
            <w:r w:rsidRPr="00973AD4">
              <w:t>45</w:t>
            </w:r>
          </w:p>
        </w:tc>
        <w:tc>
          <w:tcPr>
            <w:tcW w:w="0" w:type="auto"/>
            <w:hideMark/>
          </w:tcPr>
          <w:p w14:paraId="02DA2947" w14:textId="77777777" w:rsidR="00E95EAE" w:rsidRPr="00973AD4" w:rsidRDefault="00E95EAE" w:rsidP="00E95EAE">
            <w:r w:rsidRPr="00973AD4">
              <w:t>14</w:t>
            </w:r>
          </w:p>
        </w:tc>
        <w:tc>
          <w:tcPr>
            <w:tcW w:w="0" w:type="auto"/>
            <w:hideMark/>
          </w:tcPr>
          <w:p w14:paraId="066E3C1F" w14:textId="77777777" w:rsidR="00E95EAE" w:rsidRPr="00973AD4" w:rsidRDefault="00E95EAE" w:rsidP="00E95EAE">
            <w:r w:rsidRPr="00973AD4">
              <w:t>47</w:t>
            </w:r>
          </w:p>
        </w:tc>
      </w:tr>
    </w:tbl>
    <w:p w14:paraId="38CF1343" w14:textId="77777777" w:rsidR="00E95EAE" w:rsidRDefault="00E95EAE" w:rsidP="00E95EAE"/>
    <w:p w14:paraId="7B22CCD3" w14:textId="77777777" w:rsidR="00E95EAE" w:rsidRDefault="00E95EAE" w:rsidP="00F62BB1">
      <w:pPr>
        <w:pStyle w:val="ListParagraph"/>
        <w:numPr>
          <w:ilvl w:val="0"/>
          <w:numId w:val="5"/>
        </w:numPr>
      </w:pPr>
      <w:r w:rsidRPr="003C1FFA">
        <w:t>Based on the table below,</w:t>
      </w:r>
    </w:p>
    <w:p w14:paraId="0118B28B" w14:textId="77777777" w:rsidR="00E95EAE" w:rsidRPr="003C1FFA" w:rsidRDefault="00E95EAE" w:rsidP="00E95EAE">
      <w:pPr>
        <w:ind w:firstLine="360"/>
      </w:pPr>
      <w:r>
        <w:t xml:space="preserve">a. </w:t>
      </w:r>
      <w:r w:rsidRPr="00D65B1A">
        <w:t xml:space="preserve">Evaluate </w:t>
      </w:r>
      <w:r w:rsidRPr="00973AD4">
        <w:rPr>
          <w:position w:val="-10"/>
        </w:rPr>
        <w:object w:dxaOrig="520" w:dyaOrig="320" w14:anchorId="0CE84332">
          <v:shape id="_x0000_i1098" type="#_x0000_t75" style="width:25.5pt;height:15pt" o:ole="">
            <v:imagedata r:id="rId191" o:title=""/>
          </v:shape>
          <o:OLEObject Type="Embed" ProgID="Equation.3" ShapeID="_x0000_i1098" DrawAspect="Content" ObjectID="_1718714128" r:id="rId192"/>
        </w:object>
      </w:r>
      <w:r w:rsidRPr="00D65B1A">
        <w:t xml:space="preserve">  </w:t>
      </w:r>
      <w:r w:rsidRPr="00D65B1A">
        <w:tab/>
      </w:r>
      <w:r>
        <w:tab/>
      </w:r>
      <w:r w:rsidRPr="00D65B1A">
        <w:t xml:space="preserve">b. Solve </w:t>
      </w:r>
      <w:r w:rsidRPr="00973AD4">
        <w:rPr>
          <w:position w:val="-10"/>
        </w:rPr>
        <w:object w:dxaOrig="840" w:dyaOrig="320" w14:anchorId="45669FCB">
          <v:shape id="_x0000_i1099" type="#_x0000_t75" style="width:41.25pt;height:15pt" o:ole="">
            <v:imagedata r:id="rId193" o:title=""/>
          </v:shape>
          <o:OLEObject Type="Embed" ProgID="Equation.3" ShapeID="_x0000_i1099" DrawAspect="Content" ObjectID="_1718714129" r:id="rId194"/>
        </w:object>
      </w:r>
    </w:p>
    <w:tbl>
      <w:tblPr>
        <w:tblW w:w="0" w:type="auto"/>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06"/>
        <w:gridCol w:w="456"/>
        <w:gridCol w:w="336"/>
        <w:gridCol w:w="336"/>
        <w:gridCol w:w="456"/>
        <w:gridCol w:w="456"/>
        <w:gridCol w:w="456"/>
        <w:gridCol w:w="456"/>
        <w:gridCol w:w="456"/>
        <w:gridCol w:w="456"/>
        <w:gridCol w:w="456"/>
      </w:tblGrid>
      <w:tr w:rsidR="00E95EAE" w:rsidRPr="00923A6E" w14:paraId="72F94873" w14:textId="77777777" w:rsidTr="00E95EAE">
        <w:tc>
          <w:tcPr>
            <w:tcW w:w="0" w:type="auto"/>
            <w:hideMark/>
          </w:tcPr>
          <w:p w14:paraId="2B862396" w14:textId="77777777" w:rsidR="00E95EAE" w:rsidRPr="00973AD4" w:rsidRDefault="00E95EAE" w:rsidP="00E95EAE">
            <w:pPr>
              <w:rPr>
                <w:b/>
                <w:bCs/>
              </w:rPr>
            </w:pPr>
            <w:r w:rsidRPr="00973AD4">
              <w:rPr>
                <w:b/>
                <w:bCs/>
                <w:i/>
                <w:iCs/>
              </w:rPr>
              <w:t>x</w:t>
            </w:r>
          </w:p>
        </w:tc>
        <w:tc>
          <w:tcPr>
            <w:tcW w:w="0" w:type="auto"/>
            <w:hideMark/>
          </w:tcPr>
          <w:p w14:paraId="541007F6" w14:textId="77777777" w:rsidR="00E95EAE" w:rsidRPr="00973AD4" w:rsidRDefault="00E95EAE" w:rsidP="00E95EAE">
            <w:r w:rsidRPr="00973AD4">
              <w:t>0</w:t>
            </w:r>
          </w:p>
        </w:tc>
        <w:tc>
          <w:tcPr>
            <w:tcW w:w="0" w:type="auto"/>
            <w:hideMark/>
          </w:tcPr>
          <w:p w14:paraId="060E3EE0" w14:textId="77777777" w:rsidR="00E95EAE" w:rsidRPr="00973AD4" w:rsidRDefault="00E95EAE" w:rsidP="00E95EAE">
            <w:r w:rsidRPr="00973AD4">
              <w:t>1</w:t>
            </w:r>
          </w:p>
        </w:tc>
        <w:tc>
          <w:tcPr>
            <w:tcW w:w="0" w:type="auto"/>
            <w:hideMark/>
          </w:tcPr>
          <w:p w14:paraId="6B8ED2B7" w14:textId="77777777" w:rsidR="00E95EAE" w:rsidRPr="00973AD4" w:rsidRDefault="00E95EAE" w:rsidP="00E95EAE">
            <w:r w:rsidRPr="00973AD4">
              <w:t>2</w:t>
            </w:r>
          </w:p>
        </w:tc>
        <w:tc>
          <w:tcPr>
            <w:tcW w:w="0" w:type="auto"/>
            <w:hideMark/>
          </w:tcPr>
          <w:p w14:paraId="6136B149" w14:textId="77777777" w:rsidR="00E95EAE" w:rsidRPr="00973AD4" w:rsidRDefault="00E95EAE" w:rsidP="00E95EAE">
            <w:r w:rsidRPr="00973AD4">
              <w:t>3</w:t>
            </w:r>
          </w:p>
        </w:tc>
        <w:tc>
          <w:tcPr>
            <w:tcW w:w="0" w:type="auto"/>
            <w:hideMark/>
          </w:tcPr>
          <w:p w14:paraId="0A3C32A3" w14:textId="77777777" w:rsidR="00E95EAE" w:rsidRPr="00973AD4" w:rsidRDefault="00E95EAE" w:rsidP="00E95EAE">
            <w:r w:rsidRPr="00973AD4">
              <w:t>4</w:t>
            </w:r>
          </w:p>
        </w:tc>
        <w:tc>
          <w:tcPr>
            <w:tcW w:w="0" w:type="auto"/>
            <w:hideMark/>
          </w:tcPr>
          <w:p w14:paraId="426F4705" w14:textId="77777777" w:rsidR="00E95EAE" w:rsidRPr="00973AD4" w:rsidRDefault="00E95EAE" w:rsidP="00E95EAE">
            <w:r w:rsidRPr="00973AD4">
              <w:t>5</w:t>
            </w:r>
          </w:p>
        </w:tc>
        <w:tc>
          <w:tcPr>
            <w:tcW w:w="0" w:type="auto"/>
            <w:hideMark/>
          </w:tcPr>
          <w:p w14:paraId="4204604F" w14:textId="77777777" w:rsidR="00E95EAE" w:rsidRPr="00973AD4" w:rsidRDefault="00E95EAE" w:rsidP="00E95EAE">
            <w:r w:rsidRPr="00973AD4">
              <w:t>6</w:t>
            </w:r>
          </w:p>
        </w:tc>
        <w:tc>
          <w:tcPr>
            <w:tcW w:w="0" w:type="auto"/>
            <w:hideMark/>
          </w:tcPr>
          <w:p w14:paraId="3CEF9A34" w14:textId="77777777" w:rsidR="00E95EAE" w:rsidRPr="00973AD4" w:rsidRDefault="00E95EAE" w:rsidP="00E95EAE">
            <w:r w:rsidRPr="00973AD4">
              <w:t>7</w:t>
            </w:r>
          </w:p>
        </w:tc>
        <w:tc>
          <w:tcPr>
            <w:tcW w:w="0" w:type="auto"/>
            <w:hideMark/>
          </w:tcPr>
          <w:p w14:paraId="4EFB9F1F" w14:textId="77777777" w:rsidR="00E95EAE" w:rsidRPr="00973AD4" w:rsidRDefault="00E95EAE" w:rsidP="00E95EAE">
            <w:r w:rsidRPr="00973AD4">
              <w:t>8</w:t>
            </w:r>
          </w:p>
        </w:tc>
        <w:tc>
          <w:tcPr>
            <w:tcW w:w="0" w:type="auto"/>
            <w:hideMark/>
          </w:tcPr>
          <w:p w14:paraId="2614471F" w14:textId="77777777" w:rsidR="00E95EAE" w:rsidRPr="00973AD4" w:rsidRDefault="00E95EAE" w:rsidP="00E95EAE">
            <w:r w:rsidRPr="00973AD4">
              <w:t>9</w:t>
            </w:r>
          </w:p>
        </w:tc>
      </w:tr>
      <w:tr w:rsidR="00E95EAE" w:rsidRPr="00923A6E" w14:paraId="574ABE98" w14:textId="77777777" w:rsidTr="00E95EAE">
        <w:tc>
          <w:tcPr>
            <w:tcW w:w="0" w:type="auto"/>
            <w:hideMark/>
          </w:tcPr>
          <w:p w14:paraId="605D5BF6" w14:textId="77777777" w:rsidR="00E95EAE" w:rsidRPr="00973AD4" w:rsidRDefault="00E95EAE" w:rsidP="00E95EAE">
            <w:pPr>
              <w:rPr>
                <w:b/>
                <w:bCs/>
              </w:rPr>
            </w:pPr>
            <w:r w:rsidRPr="00973AD4">
              <w:rPr>
                <w:position w:val="-10"/>
              </w:rPr>
              <w:object w:dxaOrig="580" w:dyaOrig="320" w14:anchorId="0D0D054B">
                <v:shape id="_x0000_i1100" type="#_x0000_t75" style="width:29.25pt;height:15pt" o:ole="">
                  <v:imagedata r:id="rId195" o:title=""/>
                </v:shape>
                <o:OLEObject Type="Embed" ProgID="Equation.3" ShapeID="_x0000_i1100" DrawAspect="Content" ObjectID="_1718714130" r:id="rId196"/>
              </w:object>
            </w:r>
          </w:p>
        </w:tc>
        <w:tc>
          <w:tcPr>
            <w:tcW w:w="0" w:type="auto"/>
            <w:hideMark/>
          </w:tcPr>
          <w:p w14:paraId="789DD3B1" w14:textId="77777777" w:rsidR="00E95EAE" w:rsidRPr="00973AD4" w:rsidRDefault="00E95EAE" w:rsidP="00E95EAE">
            <w:r w:rsidRPr="00973AD4">
              <w:t>62</w:t>
            </w:r>
          </w:p>
        </w:tc>
        <w:tc>
          <w:tcPr>
            <w:tcW w:w="0" w:type="auto"/>
            <w:hideMark/>
          </w:tcPr>
          <w:p w14:paraId="59CF19A5" w14:textId="77777777" w:rsidR="00E95EAE" w:rsidRPr="00973AD4" w:rsidRDefault="00E95EAE" w:rsidP="00E95EAE">
            <w:r w:rsidRPr="00973AD4">
              <w:t>8</w:t>
            </w:r>
          </w:p>
        </w:tc>
        <w:tc>
          <w:tcPr>
            <w:tcW w:w="0" w:type="auto"/>
            <w:hideMark/>
          </w:tcPr>
          <w:p w14:paraId="7917C1F4" w14:textId="77777777" w:rsidR="00E95EAE" w:rsidRPr="00973AD4" w:rsidRDefault="00E95EAE" w:rsidP="00E95EAE">
            <w:r w:rsidRPr="00973AD4">
              <w:t>7</w:t>
            </w:r>
          </w:p>
        </w:tc>
        <w:tc>
          <w:tcPr>
            <w:tcW w:w="0" w:type="auto"/>
            <w:hideMark/>
          </w:tcPr>
          <w:p w14:paraId="1F78A6E0" w14:textId="77777777" w:rsidR="00E95EAE" w:rsidRPr="00973AD4" w:rsidRDefault="00E95EAE" w:rsidP="00E95EAE">
            <w:r w:rsidRPr="00973AD4">
              <w:t>38</w:t>
            </w:r>
          </w:p>
        </w:tc>
        <w:tc>
          <w:tcPr>
            <w:tcW w:w="0" w:type="auto"/>
            <w:hideMark/>
          </w:tcPr>
          <w:p w14:paraId="72A6B551" w14:textId="77777777" w:rsidR="00E95EAE" w:rsidRPr="00973AD4" w:rsidRDefault="00E95EAE" w:rsidP="00E95EAE">
            <w:r w:rsidRPr="00973AD4">
              <w:t>86</w:t>
            </w:r>
          </w:p>
        </w:tc>
        <w:tc>
          <w:tcPr>
            <w:tcW w:w="0" w:type="auto"/>
            <w:hideMark/>
          </w:tcPr>
          <w:p w14:paraId="0086CB62" w14:textId="77777777" w:rsidR="00E95EAE" w:rsidRPr="00973AD4" w:rsidRDefault="00E95EAE" w:rsidP="00E95EAE">
            <w:r w:rsidRPr="00973AD4">
              <w:t>73</w:t>
            </w:r>
          </w:p>
        </w:tc>
        <w:tc>
          <w:tcPr>
            <w:tcW w:w="0" w:type="auto"/>
            <w:hideMark/>
          </w:tcPr>
          <w:p w14:paraId="4E3511E4" w14:textId="77777777" w:rsidR="00E95EAE" w:rsidRPr="00973AD4" w:rsidRDefault="00E95EAE" w:rsidP="00E95EAE">
            <w:r w:rsidRPr="00973AD4">
              <w:t>70</w:t>
            </w:r>
          </w:p>
        </w:tc>
        <w:tc>
          <w:tcPr>
            <w:tcW w:w="0" w:type="auto"/>
            <w:hideMark/>
          </w:tcPr>
          <w:p w14:paraId="64FC46DF" w14:textId="77777777" w:rsidR="00E95EAE" w:rsidRPr="00973AD4" w:rsidRDefault="00E95EAE" w:rsidP="00E95EAE">
            <w:r w:rsidRPr="00973AD4">
              <w:t>39</w:t>
            </w:r>
          </w:p>
        </w:tc>
        <w:tc>
          <w:tcPr>
            <w:tcW w:w="0" w:type="auto"/>
            <w:hideMark/>
          </w:tcPr>
          <w:p w14:paraId="3D37C5A9" w14:textId="77777777" w:rsidR="00E95EAE" w:rsidRPr="00973AD4" w:rsidRDefault="00E95EAE" w:rsidP="00E95EAE">
            <w:r w:rsidRPr="00973AD4">
              <w:t>75</w:t>
            </w:r>
          </w:p>
        </w:tc>
        <w:tc>
          <w:tcPr>
            <w:tcW w:w="0" w:type="auto"/>
            <w:hideMark/>
          </w:tcPr>
          <w:p w14:paraId="1FA6A669" w14:textId="77777777" w:rsidR="00E95EAE" w:rsidRPr="00973AD4" w:rsidRDefault="00E95EAE" w:rsidP="00E95EAE">
            <w:r w:rsidRPr="00973AD4">
              <w:t>34</w:t>
            </w:r>
          </w:p>
        </w:tc>
      </w:tr>
    </w:tbl>
    <w:p w14:paraId="697EACC0" w14:textId="77777777" w:rsidR="00E95EAE" w:rsidRDefault="00E95EAE" w:rsidP="00E95EAE"/>
    <w:p w14:paraId="3BB6324B" w14:textId="77777777" w:rsidR="00E95EAE" w:rsidRDefault="00E95EAE" w:rsidP="00E95EAE">
      <w:r>
        <w:t xml:space="preserve">For each of the following functions, evaluate:  </w:t>
      </w:r>
      <w:r w:rsidRPr="00973AD4">
        <w:rPr>
          <w:position w:val="-14"/>
        </w:rPr>
        <w:object w:dxaOrig="700" w:dyaOrig="400" w14:anchorId="4790B9DB">
          <v:shape id="_x0000_i1101" type="#_x0000_t75" style="width:35.25pt;height:19.5pt" o:ole="">
            <v:imagedata r:id="rId197" o:title=""/>
          </v:shape>
          <o:OLEObject Type="Embed" ProgID="Equation.3" ShapeID="_x0000_i1101" DrawAspect="Content" ObjectID="_1718714131" r:id="rId198"/>
        </w:object>
      </w:r>
      <w:r>
        <w:t>,</w:t>
      </w:r>
      <w:r w:rsidRPr="0083217E">
        <w:t xml:space="preserve"> </w:t>
      </w:r>
      <w:r w:rsidRPr="00973AD4">
        <w:rPr>
          <w:position w:val="-10"/>
        </w:rPr>
        <w:object w:dxaOrig="639" w:dyaOrig="320" w14:anchorId="1636D576">
          <v:shape id="_x0000_i1102" type="#_x0000_t75" style="width:32.25pt;height:15pt" o:ole="">
            <v:imagedata r:id="rId199" o:title=""/>
          </v:shape>
          <o:OLEObject Type="Embed" ProgID="Equation.3" ShapeID="_x0000_i1102" DrawAspect="Content" ObjectID="_1718714132" r:id="rId200"/>
        </w:object>
      </w:r>
      <w:r>
        <w:t xml:space="preserve">, </w:t>
      </w:r>
      <w:r w:rsidRPr="00973AD4">
        <w:rPr>
          <w:position w:val="-10"/>
        </w:rPr>
        <w:object w:dxaOrig="520" w:dyaOrig="320" w14:anchorId="50A7CD9B">
          <v:shape id="_x0000_i1103" type="#_x0000_t75" style="width:25.5pt;height:15pt" o:ole="">
            <v:imagedata r:id="rId201" o:title=""/>
          </v:shape>
          <o:OLEObject Type="Embed" ProgID="Equation.3" ShapeID="_x0000_i1103" DrawAspect="Content" ObjectID="_1718714133" r:id="rId202"/>
        </w:object>
      </w:r>
      <w:r>
        <w:t xml:space="preserve">, </w:t>
      </w:r>
      <w:r w:rsidRPr="00973AD4">
        <w:rPr>
          <w:position w:val="-10"/>
        </w:rPr>
        <w:object w:dxaOrig="480" w:dyaOrig="320" w14:anchorId="5087A6EC">
          <v:shape id="_x0000_i1104" type="#_x0000_t75" style="width:24.75pt;height:15pt" o:ole="">
            <v:imagedata r:id="rId203" o:title=""/>
          </v:shape>
          <o:OLEObject Type="Embed" ProgID="Equation.3" ShapeID="_x0000_i1104" DrawAspect="Content" ObjectID="_1718714134" r:id="rId204"/>
        </w:object>
      </w:r>
      <w:r>
        <w:t xml:space="preserve">, and </w:t>
      </w:r>
      <w:r w:rsidRPr="00973AD4">
        <w:rPr>
          <w:position w:val="-10"/>
        </w:rPr>
        <w:object w:dxaOrig="540" w:dyaOrig="320" w14:anchorId="7F1B8FFC">
          <v:shape id="_x0000_i1105" type="#_x0000_t75" style="width:27pt;height:15pt" o:ole="">
            <v:imagedata r:id="rId205" o:title=""/>
          </v:shape>
          <o:OLEObject Type="Embed" ProgID="Equation.3" ShapeID="_x0000_i1105" DrawAspect="Content" ObjectID="_1718714135" r:id="rId206"/>
        </w:object>
      </w:r>
    </w:p>
    <w:p w14:paraId="57B43A57" w14:textId="77777777" w:rsidR="00E95EAE" w:rsidRDefault="00E95EAE" w:rsidP="00E95EAE">
      <w:r>
        <w:t xml:space="preserve">21. </w:t>
      </w:r>
      <w:r w:rsidRPr="00973AD4">
        <w:rPr>
          <w:position w:val="-14"/>
        </w:rPr>
        <w:object w:dxaOrig="1400" w:dyaOrig="400" w14:anchorId="5F6FB819">
          <v:shape id="_x0000_i1106" type="#_x0000_t75" style="width:69pt;height:19.5pt" o:ole="">
            <v:imagedata r:id="rId207" o:title=""/>
          </v:shape>
          <o:OLEObject Type="Embed" ProgID="Equation.3" ShapeID="_x0000_i1106" DrawAspect="Content" ObjectID="_1718714136" r:id="rId208"/>
        </w:object>
      </w:r>
      <w:r>
        <w:tab/>
      </w:r>
      <w:r>
        <w:tab/>
      </w:r>
      <w:r>
        <w:tab/>
      </w:r>
      <w:r>
        <w:tab/>
        <w:t xml:space="preserve">22. </w:t>
      </w:r>
      <w:r w:rsidRPr="00973AD4">
        <w:rPr>
          <w:position w:val="-14"/>
        </w:rPr>
        <w:object w:dxaOrig="1359" w:dyaOrig="400" w14:anchorId="5BF6732B">
          <v:shape id="_x0000_i1107" type="#_x0000_t75" style="width:68.25pt;height:19.5pt" o:ole="">
            <v:imagedata r:id="rId209" o:title=""/>
          </v:shape>
          <o:OLEObject Type="Embed" ProgID="Equation.3" ShapeID="_x0000_i1107" DrawAspect="Content" ObjectID="_1718714137" r:id="rId210"/>
        </w:object>
      </w:r>
    </w:p>
    <w:p w14:paraId="382F064E" w14:textId="77777777" w:rsidR="00E95EAE" w:rsidRDefault="00E95EAE" w:rsidP="00E95EAE">
      <w:r>
        <w:t xml:space="preserve">23. </w:t>
      </w:r>
      <w:r w:rsidRPr="00973AD4">
        <w:rPr>
          <w:position w:val="-14"/>
        </w:rPr>
        <w:object w:dxaOrig="1939" w:dyaOrig="400" w14:anchorId="18AD1B87">
          <v:shape id="_x0000_i1108" type="#_x0000_t75" style="width:96.75pt;height:19.5pt" o:ole="">
            <v:imagedata r:id="rId211" o:title=""/>
          </v:shape>
          <o:OLEObject Type="Embed" ProgID="Equation.3" ShapeID="_x0000_i1108" DrawAspect="Content" ObjectID="_1718714138" r:id="rId212"/>
        </w:object>
      </w:r>
      <w:r>
        <w:tab/>
      </w:r>
      <w:r>
        <w:tab/>
        <w:t xml:space="preserve"> </w:t>
      </w:r>
      <w:r>
        <w:tab/>
        <w:t xml:space="preserve">24. </w:t>
      </w:r>
      <w:r w:rsidRPr="00973AD4">
        <w:rPr>
          <w:position w:val="-14"/>
        </w:rPr>
        <w:object w:dxaOrig="1960" w:dyaOrig="400" w14:anchorId="4405DAE4">
          <v:shape id="_x0000_i1109" type="#_x0000_t75" style="width:99pt;height:19.5pt" o:ole="">
            <v:imagedata r:id="rId213" o:title=""/>
          </v:shape>
          <o:OLEObject Type="Embed" ProgID="Equation.3" ShapeID="_x0000_i1109" DrawAspect="Content" ObjectID="_1718714139" r:id="rId214"/>
        </w:object>
      </w:r>
    </w:p>
    <w:p w14:paraId="7F11AAFC" w14:textId="77777777" w:rsidR="00E95EAE" w:rsidRDefault="00E95EAE" w:rsidP="00E95EAE">
      <w:r>
        <w:t xml:space="preserve">25. </w:t>
      </w:r>
      <w:r w:rsidRPr="00973AD4">
        <w:rPr>
          <w:position w:val="-14"/>
        </w:rPr>
        <w:object w:dxaOrig="1640" w:dyaOrig="400" w14:anchorId="2FAB364B">
          <v:shape id="_x0000_i1110" type="#_x0000_t75" style="width:81.75pt;height:19.5pt" o:ole="">
            <v:imagedata r:id="rId215" o:title=""/>
          </v:shape>
          <o:OLEObject Type="Embed" ProgID="Equation.3" ShapeID="_x0000_i1110" DrawAspect="Content" ObjectID="_1718714140" r:id="rId216"/>
        </w:object>
      </w:r>
      <w:r>
        <w:tab/>
      </w:r>
      <w:r>
        <w:tab/>
      </w:r>
      <w:r>
        <w:tab/>
      </w:r>
      <w:r>
        <w:tab/>
        <w:t xml:space="preserve">26. </w:t>
      </w:r>
      <w:r w:rsidRPr="00973AD4">
        <w:rPr>
          <w:position w:val="-14"/>
        </w:rPr>
        <w:object w:dxaOrig="1579" w:dyaOrig="400" w14:anchorId="564EB070">
          <v:shape id="_x0000_i1111" type="#_x0000_t75" style="width:80.25pt;height:19.5pt" o:ole="">
            <v:imagedata r:id="rId217" o:title=""/>
          </v:shape>
          <o:OLEObject Type="Embed" ProgID="Equation.3" ShapeID="_x0000_i1111" DrawAspect="Content" ObjectID="_1718714141" r:id="rId218"/>
        </w:object>
      </w:r>
    </w:p>
    <w:p w14:paraId="63D97EC7" w14:textId="77777777" w:rsidR="00E95EAE" w:rsidRDefault="00E95EAE" w:rsidP="00E95EAE">
      <w:r>
        <w:t xml:space="preserve">27. </w:t>
      </w:r>
      <w:r w:rsidRPr="00973AD4">
        <w:rPr>
          <w:position w:val="-14"/>
        </w:rPr>
        <w:object w:dxaOrig="1760" w:dyaOrig="420" w14:anchorId="23D3A6AF">
          <v:shape id="_x0000_i1112" type="#_x0000_t75" style="width:87.75pt;height:22.5pt" o:ole="">
            <v:imagedata r:id="rId219" o:title=""/>
          </v:shape>
          <o:OLEObject Type="Embed" ProgID="Equation.3" ShapeID="_x0000_i1112" DrawAspect="Content" ObjectID="_1718714142" r:id="rId220"/>
        </w:object>
      </w:r>
      <w:r>
        <w:tab/>
      </w:r>
      <w:r>
        <w:tab/>
      </w:r>
      <w:r>
        <w:tab/>
      </w:r>
      <w:r>
        <w:tab/>
        <w:t xml:space="preserve">28. </w:t>
      </w:r>
      <w:r w:rsidRPr="00973AD4">
        <w:rPr>
          <w:position w:val="-14"/>
        </w:rPr>
        <w:object w:dxaOrig="1780" w:dyaOrig="420" w14:anchorId="09AE53EE">
          <v:shape id="_x0000_i1113" type="#_x0000_t75" style="width:87pt;height:22.5pt" o:ole="">
            <v:imagedata r:id="rId221" o:title=""/>
          </v:shape>
          <o:OLEObject Type="Embed" ProgID="Equation.3" ShapeID="_x0000_i1113" DrawAspect="Content" ObjectID="_1718714143" r:id="rId222"/>
        </w:object>
      </w:r>
      <w:r>
        <w:t xml:space="preserve"> </w:t>
      </w:r>
    </w:p>
    <w:p w14:paraId="29E1949A" w14:textId="77777777" w:rsidR="00E95EAE" w:rsidRDefault="00E95EAE" w:rsidP="00E95EAE">
      <w:r>
        <w:t xml:space="preserve">29. </w:t>
      </w:r>
      <w:r w:rsidRPr="00973AD4">
        <w:rPr>
          <w:position w:val="-14"/>
        </w:rPr>
        <w:object w:dxaOrig="2100" w:dyaOrig="400" w14:anchorId="7FD68874">
          <v:shape id="_x0000_i1114" type="#_x0000_t75" style="width:105.75pt;height:19.5pt" o:ole="">
            <v:imagedata r:id="rId223" o:title=""/>
          </v:shape>
          <o:OLEObject Type="Embed" ProgID="Equation.3" ShapeID="_x0000_i1114" DrawAspect="Content" ObjectID="_1718714144" r:id="rId224"/>
        </w:object>
      </w:r>
      <w:r>
        <w:tab/>
      </w:r>
      <w:r>
        <w:tab/>
      </w:r>
      <w:r>
        <w:tab/>
        <w:t xml:space="preserve">30. </w:t>
      </w:r>
      <w:r w:rsidRPr="00973AD4">
        <w:rPr>
          <w:position w:val="-14"/>
        </w:rPr>
        <w:object w:dxaOrig="2140" w:dyaOrig="440" w14:anchorId="643DD6C7">
          <v:shape id="_x0000_i1115" type="#_x0000_t75" style="width:107.25pt;height:22.5pt" o:ole="">
            <v:imagedata r:id="rId225" o:title=""/>
          </v:shape>
          <o:OLEObject Type="Embed" ProgID="Equation.3" ShapeID="_x0000_i1115" DrawAspect="Content" ObjectID="_1718714145" r:id="rId226"/>
        </w:object>
      </w:r>
    </w:p>
    <w:p w14:paraId="4E0E9888" w14:textId="77777777" w:rsidR="00E95EAE" w:rsidRDefault="00E95EAE" w:rsidP="00E95EAE">
      <w:r>
        <w:t xml:space="preserve">31. </w:t>
      </w:r>
      <w:r w:rsidRPr="00973AD4">
        <w:rPr>
          <w:position w:val="-24"/>
        </w:rPr>
        <w:object w:dxaOrig="1300" w:dyaOrig="620" w14:anchorId="33658E40">
          <v:shape id="_x0000_i1116" type="#_x0000_t75" style="width:63.75pt;height:30.75pt" o:ole="">
            <v:imagedata r:id="rId227" o:title=""/>
          </v:shape>
          <o:OLEObject Type="Embed" ProgID="Equation.3" ShapeID="_x0000_i1116" DrawAspect="Content" ObjectID="_1718714146" r:id="rId228"/>
        </w:object>
      </w:r>
      <w:r>
        <w:t xml:space="preserve"> </w:t>
      </w:r>
      <w:r>
        <w:tab/>
      </w:r>
      <w:r>
        <w:tab/>
      </w:r>
      <w:r>
        <w:tab/>
      </w:r>
      <w:r>
        <w:tab/>
        <w:t xml:space="preserve">32. </w:t>
      </w:r>
      <w:r w:rsidRPr="00973AD4">
        <w:rPr>
          <w:position w:val="-24"/>
        </w:rPr>
        <w:object w:dxaOrig="1320" w:dyaOrig="620" w14:anchorId="5A0EEDB0">
          <v:shape id="_x0000_i1117" type="#_x0000_t75" style="width:63.75pt;height:30.75pt" o:ole="">
            <v:imagedata r:id="rId229" o:title=""/>
          </v:shape>
          <o:OLEObject Type="Embed" ProgID="Equation.3" ShapeID="_x0000_i1117" DrawAspect="Content" ObjectID="_1718714147" r:id="rId230"/>
        </w:object>
      </w:r>
    </w:p>
    <w:p w14:paraId="20FE8947" w14:textId="77777777" w:rsidR="00E95EAE" w:rsidRDefault="00E95EAE" w:rsidP="00E95EAE">
      <w:r>
        <w:t xml:space="preserve">33. </w:t>
      </w:r>
      <w:r w:rsidRPr="00973AD4">
        <w:rPr>
          <w:position w:val="-14"/>
        </w:rPr>
        <w:object w:dxaOrig="1020" w:dyaOrig="400" w14:anchorId="09C15ADF">
          <v:shape id="_x0000_i1118" type="#_x0000_t75" style="width:49.5pt;height:19.5pt" o:ole="">
            <v:imagedata r:id="rId231" o:title=""/>
          </v:shape>
          <o:OLEObject Type="Embed" ProgID="Equation.3" ShapeID="_x0000_i1118" DrawAspect="Content" ObjectID="_1718714148" r:id="rId232"/>
        </w:object>
      </w:r>
      <w:r>
        <w:tab/>
      </w:r>
      <w:r>
        <w:tab/>
      </w:r>
      <w:r>
        <w:tab/>
      </w:r>
      <w:r>
        <w:tab/>
      </w:r>
      <w:r>
        <w:tab/>
        <w:t xml:space="preserve">34. </w:t>
      </w:r>
      <w:r w:rsidRPr="00973AD4">
        <w:rPr>
          <w:position w:val="-14"/>
        </w:rPr>
        <w:object w:dxaOrig="999" w:dyaOrig="400" w14:anchorId="59C7DFFF">
          <v:shape id="_x0000_i1119" type="#_x0000_t75" style="width:49.5pt;height:19.5pt" o:ole="">
            <v:imagedata r:id="rId233" o:title=""/>
          </v:shape>
          <o:OLEObject Type="Embed" ProgID="Equation.3" ShapeID="_x0000_i1119" DrawAspect="Content" ObjectID="_1718714149" r:id="rId234"/>
        </w:object>
      </w:r>
    </w:p>
    <w:p w14:paraId="5FE52389" w14:textId="77777777" w:rsidR="00E95EAE" w:rsidRDefault="00E95EAE" w:rsidP="00E95EAE">
      <w:r>
        <w:lastRenderedPageBreak/>
        <w:t xml:space="preserve">35. </w:t>
      </w:r>
      <w:r w:rsidRPr="009C6A81">
        <w:t xml:space="preserve">Suppose </w:t>
      </w:r>
      <w:r w:rsidRPr="00973AD4">
        <w:rPr>
          <w:position w:val="-14"/>
        </w:rPr>
        <w:object w:dxaOrig="1820" w:dyaOrig="400" w14:anchorId="63E9224F">
          <v:shape id="_x0000_i1120" type="#_x0000_t75" style="width:91.5pt;height:19.5pt" o:ole="">
            <v:imagedata r:id="rId235" o:title=""/>
          </v:shape>
          <o:OLEObject Type="Embed" ProgID="Equation.3" ShapeID="_x0000_i1120" DrawAspect="Content" ObjectID="_1718714150" r:id="rId236"/>
        </w:object>
      </w:r>
      <w:r>
        <w:t>. Compute the following:</w:t>
      </w:r>
    </w:p>
    <w:p w14:paraId="74912831" w14:textId="77777777" w:rsidR="00E95EAE" w:rsidRDefault="00E95EAE" w:rsidP="00E95EAE">
      <w:pPr>
        <w:ind w:firstLine="720"/>
      </w:pPr>
      <w:r>
        <w:t>a.</w:t>
      </w:r>
      <w:r w:rsidRPr="009C6A81">
        <w:t xml:space="preserve"> </w:t>
      </w:r>
      <w:r w:rsidRPr="00973AD4">
        <w:rPr>
          <w:position w:val="-10"/>
        </w:rPr>
        <w:object w:dxaOrig="1280" w:dyaOrig="320" w14:anchorId="01D62764">
          <v:shape id="_x0000_i1121" type="#_x0000_t75" style="width:64.5pt;height:15pt" o:ole="">
            <v:imagedata r:id="rId237" o:title=""/>
          </v:shape>
          <o:OLEObject Type="Embed" ProgID="Equation.3" ShapeID="_x0000_i1121" DrawAspect="Content" ObjectID="_1718714151" r:id="rId238"/>
        </w:object>
      </w:r>
      <w:r>
        <w:t xml:space="preserve">      </w:t>
      </w:r>
      <w:r>
        <w:tab/>
        <w:t>b.</w:t>
      </w:r>
      <w:r w:rsidRPr="009C6A81">
        <w:t xml:space="preserve"> </w:t>
      </w:r>
      <w:r w:rsidRPr="00973AD4">
        <w:rPr>
          <w:position w:val="-10"/>
        </w:rPr>
        <w:object w:dxaOrig="1260" w:dyaOrig="320" w14:anchorId="0FB1D004">
          <v:shape id="_x0000_i1122" type="#_x0000_t75" style="width:63.75pt;height:15pt" o:ole="">
            <v:imagedata r:id="rId239" o:title=""/>
          </v:shape>
          <o:OLEObject Type="Embed" ProgID="Equation.3" ShapeID="_x0000_i1122" DrawAspect="Content" ObjectID="_1718714152" r:id="rId240"/>
        </w:object>
      </w:r>
    </w:p>
    <w:p w14:paraId="7FBFCF71" w14:textId="77777777" w:rsidR="00E95EAE" w:rsidRPr="00923A6E" w:rsidRDefault="00E95EAE" w:rsidP="00E95EAE">
      <w:pPr>
        <w:ind w:firstLine="720"/>
      </w:pPr>
    </w:p>
    <w:p w14:paraId="7C8614C3" w14:textId="77777777" w:rsidR="00E95EAE" w:rsidRDefault="00E95EAE" w:rsidP="00E95EAE">
      <w:r>
        <w:t xml:space="preserve">36. </w:t>
      </w:r>
      <w:r w:rsidRPr="009C6A81">
        <w:t xml:space="preserve">Suppose </w:t>
      </w:r>
      <w:r w:rsidRPr="00973AD4">
        <w:rPr>
          <w:position w:val="-14"/>
        </w:rPr>
        <w:object w:dxaOrig="1700" w:dyaOrig="400" w14:anchorId="3385F522">
          <v:shape id="_x0000_i1123" type="#_x0000_t75" style="width:84pt;height:19.5pt" o:ole="">
            <v:imagedata r:id="rId241" o:title=""/>
          </v:shape>
          <o:OLEObject Type="Embed" ProgID="Equation.3" ShapeID="_x0000_i1123" DrawAspect="Content" ObjectID="_1718714153" r:id="rId242"/>
        </w:object>
      </w:r>
      <w:r>
        <w:t>. Compute the following:</w:t>
      </w:r>
    </w:p>
    <w:p w14:paraId="3ED780A4" w14:textId="77777777" w:rsidR="00E95EAE" w:rsidRDefault="00E95EAE" w:rsidP="00E95EAE">
      <w:pPr>
        <w:ind w:firstLine="720"/>
      </w:pPr>
      <w:r>
        <w:t>a.</w:t>
      </w:r>
      <w:r w:rsidRPr="009C6A81">
        <w:t xml:space="preserve"> </w:t>
      </w:r>
      <w:r w:rsidRPr="00973AD4">
        <w:rPr>
          <w:position w:val="-10"/>
        </w:rPr>
        <w:object w:dxaOrig="1340" w:dyaOrig="320" w14:anchorId="3519F55D">
          <v:shape id="_x0000_i1124" type="#_x0000_t75" style="width:66pt;height:15pt" o:ole="">
            <v:imagedata r:id="rId243" o:title=""/>
          </v:shape>
          <o:OLEObject Type="Embed" ProgID="Equation.3" ShapeID="_x0000_i1124" DrawAspect="Content" ObjectID="_1718714154" r:id="rId244"/>
        </w:object>
      </w:r>
      <w:r>
        <w:t xml:space="preserve"> </w:t>
      </w:r>
      <w:r>
        <w:tab/>
      </w:r>
      <w:r>
        <w:tab/>
        <w:t>b.</w:t>
      </w:r>
      <w:r w:rsidRPr="009C6A81">
        <w:t xml:space="preserve"> </w:t>
      </w:r>
      <w:r w:rsidRPr="00973AD4">
        <w:rPr>
          <w:position w:val="-10"/>
        </w:rPr>
        <w:object w:dxaOrig="1340" w:dyaOrig="320" w14:anchorId="3FE6CCB9">
          <v:shape id="_x0000_i1125" type="#_x0000_t75" style="width:66pt;height:15pt" o:ole="">
            <v:imagedata r:id="rId245" o:title=""/>
          </v:shape>
          <o:OLEObject Type="Embed" ProgID="Equation.3" ShapeID="_x0000_i1125" DrawAspect="Content" ObjectID="_1718714155" r:id="rId246"/>
        </w:object>
      </w:r>
    </w:p>
    <w:p w14:paraId="6C6EDA88" w14:textId="77777777" w:rsidR="00E95EAE" w:rsidRDefault="00E95EAE" w:rsidP="00E95EAE">
      <w:pPr>
        <w:ind w:firstLine="720"/>
      </w:pPr>
    </w:p>
    <w:p w14:paraId="73C29421" w14:textId="77777777" w:rsidR="00E95EAE" w:rsidRDefault="00E95EAE" w:rsidP="00F62BB1">
      <w:pPr>
        <w:pStyle w:val="ListParagraph"/>
        <w:numPr>
          <w:ilvl w:val="0"/>
          <w:numId w:val="6"/>
        </w:numPr>
        <w:spacing w:line="240" w:lineRule="auto"/>
      </w:pPr>
      <w:r>
        <w:t xml:space="preserve"> Let </w:t>
      </w:r>
      <w:r w:rsidRPr="00973AD4">
        <w:rPr>
          <w:position w:val="-14"/>
        </w:rPr>
        <w:object w:dxaOrig="1280" w:dyaOrig="400" w14:anchorId="1448AA2E">
          <v:shape id="_x0000_i1126" type="#_x0000_t75" style="width:64.5pt;height:19.5pt" o:ole="">
            <v:imagedata r:id="rId247" o:title=""/>
          </v:shape>
          <o:OLEObject Type="Embed" ProgID="Equation.3" ShapeID="_x0000_i1126" DrawAspect="Content" ObjectID="_1718714156" r:id="rId248"/>
        </w:object>
      </w:r>
    </w:p>
    <w:p w14:paraId="0AB9B898" w14:textId="77777777" w:rsidR="00E95EAE" w:rsidRDefault="00E95EAE" w:rsidP="00E95EAE">
      <w:pPr>
        <w:ind w:firstLine="720"/>
      </w:pPr>
      <w:r>
        <w:t xml:space="preserve">a. Evaluate </w:t>
      </w:r>
      <w:r w:rsidRPr="00973AD4">
        <w:rPr>
          <w:position w:val="-10"/>
        </w:rPr>
        <w:object w:dxaOrig="520" w:dyaOrig="320" w14:anchorId="42B55970">
          <v:shape id="_x0000_i1127" type="#_x0000_t75" style="width:25.5pt;height:15pt" o:ole="">
            <v:imagedata r:id="rId249" o:title=""/>
          </v:shape>
          <o:OLEObject Type="Embed" ProgID="Equation.3" ShapeID="_x0000_i1127" DrawAspect="Content" ObjectID="_1718714157" r:id="rId250"/>
        </w:object>
      </w:r>
      <w:r>
        <w:tab/>
      </w:r>
      <w:r>
        <w:tab/>
        <w:t xml:space="preserve">b. Solve </w:t>
      </w:r>
      <w:r w:rsidRPr="00973AD4">
        <w:rPr>
          <w:position w:val="-14"/>
        </w:rPr>
        <w:object w:dxaOrig="880" w:dyaOrig="400" w14:anchorId="4234F667">
          <v:shape id="_x0000_i1128" type="#_x0000_t75" style="width:42.75pt;height:19.5pt" o:ole="">
            <v:imagedata r:id="rId251" o:title=""/>
          </v:shape>
          <o:OLEObject Type="Embed" ProgID="Equation.3" ShapeID="_x0000_i1128" DrawAspect="Content" ObjectID="_1718714158" r:id="rId252"/>
        </w:object>
      </w:r>
    </w:p>
    <w:p w14:paraId="11EB436A" w14:textId="77777777" w:rsidR="00E95EAE" w:rsidRDefault="00E95EAE" w:rsidP="00E95EAE">
      <w:pPr>
        <w:ind w:firstLine="720"/>
      </w:pPr>
    </w:p>
    <w:p w14:paraId="0985E2B9" w14:textId="77777777" w:rsidR="00E95EAE" w:rsidRDefault="00E95EAE" w:rsidP="00F62BB1">
      <w:pPr>
        <w:pStyle w:val="ListParagraph"/>
        <w:numPr>
          <w:ilvl w:val="0"/>
          <w:numId w:val="6"/>
        </w:numPr>
        <w:spacing w:line="240" w:lineRule="auto"/>
      </w:pPr>
      <w:r>
        <w:t xml:space="preserve">Let </w:t>
      </w:r>
      <w:r w:rsidRPr="00973AD4">
        <w:rPr>
          <w:position w:val="-14"/>
        </w:rPr>
        <w:object w:dxaOrig="1440" w:dyaOrig="400" w14:anchorId="04DDA9A9">
          <v:shape id="_x0000_i1129" type="#_x0000_t75" style="width:1in;height:19.5pt" o:ole="">
            <v:imagedata r:id="rId253" o:title=""/>
          </v:shape>
          <o:OLEObject Type="Embed" ProgID="Equation.3" ShapeID="_x0000_i1129" DrawAspect="Content" ObjectID="_1718714159" r:id="rId254"/>
        </w:object>
      </w:r>
    </w:p>
    <w:p w14:paraId="705782EF" w14:textId="77777777" w:rsidR="00E95EAE" w:rsidRDefault="00E95EAE" w:rsidP="00E95EAE">
      <w:pPr>
        <w:pStyle w:val="ListParagraph"/>
        <w:ind w:left="360" w:firstLine="360"/>
      </w:pPr>
      <w:r>
        <w:t xml:space="preserve">a. Evaluate </w:t>
      </w:r>
      <w:r w:rsidRPr="00973AD4">
        <w:rPr>
          <w:position w:val="-10"/>
        </w:rPr>
        <w:object w:dxaOrig="499" w:dyaOrig="320" w14:anchorId="46C25C83">
          <v:shape id="_x0000_i1130" type="#_x0000_t75" style="width:24.75pt;height:15pt" o:ole="">
            <v:imagedata r:id="rId255" o:title=""/>
          </v:shape>
          <o:OLEObject Type="Embed" ProgID="Equation.3" ShapeID="_x0000_i1130" DrawAspect="Content" ObjectID="_1718714160" r:id="rId256"/>
        </w:object>
      </w:r>
      <w:r>
        <w:tab/>
      </w:r>
      <w:r>
        <w:tab/>
        <w:t xml:space="preserve">b. Solve </w:t>
      </w:r>
      <w:r w:rsidRPr="00973AD4">
        <w:rPr>
          <w:position w:val="-14"/>
        </w:rPr>
        <w:object w:dxaOrig="960" w:dyaOrig="400" w14:anchorId="2963D632">
          <v:shape id="_x0000_i1131" type="#_x0000_t75" style="width:47.25pt;height:19.5pt" o:ole="">
            <v:imagedata r:id="rId257" o:title=""/>
          </v:shape>
          <o:OLEObject Type="Embed" ProgID="Equation.3" ShapeID="_x0000_i1131" DrawAspect="Content" ObjectID="_1718714161" r:id="rId258"/>
        </w:object>
      </w:r>
    </w:p>
    <w:p w14:paraId="6846FFB6" w14:textId="77777777" w:rsidR="00E95EAE" w:rsidRDefault="00E95EAE" w:rsidP="00E95EAE">
      <w:pPr>
        <w:pStyle w:val="ListParagraph"/>
        <w:ind w:left="0"/>
      </w:pPr>
    </w:p>
    <w:p w14:paraId="06CCD0BF" w14:textId="77777777" w:rsidR="00E95EAE" w:rsidRPr="00491B22" w:rsidRDefault="00E95EAE" w:rsidP="00E95EAE">
      <w:pPr>
        <w:pStyle w:val="ListParagraph"/>
        <w:spacing w:line="240" w:lineRule="auto"/>
        <w:ind w:left="0"/>
        <w:rPr>
          <w:szCs w:val="24"/>
        </w:rPr>
      </w:pPr>
      <w:r>
        <w:rPr>
          <w:szCs w:val="24"/>
        </w:rPr>
        <w:t xml:space="preserve">39. </w:t>
      </w:r>
      <w:r w:rsidRPr="00491B22">
        <w:rPr>
          <w:szCs w:val="24"/>
        </w:rPr>
        <w:t>Match each function name with its equation.</w:t>
      </w:r>
    </w:p>
    <w:p w14:paraId="7A70EAE0" w14:textId="77777777" w:rsidR="00E95EAE" w:rsidRDefault="00B642A4" w:rsidP="00F62BB1">
      <w:pPr>
        <w:pStyle w:val="ListParagraph"/>
        <w:numPr>
          <w:ilvl w:val="0"/>
          <w:numId w:val="10"/>
        </w:numPr>
        <w:tabs>
          <w:tab w:val="clear" w:pos="360"/>
          <w:tab w:val="num" w:pos="720"/>
        </w:tabs>
        <w:spacing w:before="100" w:beforeAutospacing="1" w:after="100" w:afterAutospacing="1" w:line="240" w:lineRule="auto"/>
        <w:ind w:left="720"/>
        <w:rPr>
          <w:szCs w:val="24"/>
        </w:rPr>
      </w:pPr>
      <w:r>
        <w:rPr>
          <w:noProof/>
        </w:rPr>
        <mc:AlternateContent>
          <mc:Choice Requires="wps">
            <w:drawing>
              <wp:anchor distT="0" distB="0" distL="114300" distR="114300" simplePos="0" relativeHeight="251684352" behindDoc="0" locked="0" layoutInCell="1" allowOverlap="1" wp14:anchorId="761D1660" wp14:editId="54F05563">
                <wp:simplePos x="0" y="0"/>
                <wp:positionH relativeFrom="column">
                  <wp:posOffset>2331085</wp:posOffset>
                </wp:positionH>
                <wp:positionV relativeFrom="paragraph">
                  <wp:posOffset>26670</wp:posOffset>
                </wp:positionV>
                <wp:extent cx="2717165" cy="1781175"/>
                <wp:effectExtent l="0" t="0" r="0" b="0"/>
                <wp:wrapNone/>
                <wp:docPr id="279" name="Text Box 2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17165" cy="1781175"/>
                        </a:xfrm>
                        <a:prstGeom prst="rect">
                          <a:avLst/>
                        </a:prstGeom>
                        <a:solidFill>
                          <a:srgbClr val="FFFFFF"/>
                        </a:solidFill>
                        <a:ln>
                          <a:noFill/>
                        </a:ln>
                        <a:extLst>
                          <a:ext uri="{91240B29-F687-4f45-9708-019B960494DF}">
                            <a14:hiddenLine xmlns="" xmlns:a14="http://schemas.microsoft.com/office/drawing/2010/main" xmlns:w="http://schemas.openxmlformats.org/wordprocessingml/2006/main" xmlns:w10="urn:schemas-microsoft-com:office:word" xmlns:v="urn:schemas-microsoft-com:vml" xmlns:o="urn:schemas-microsoft-com:office:office" w="9525">
                              <a:solidFill>
                                <a:srgbClr val="000000"/>
                              </a:solidFill>
                              <a:miter lim="800000"/>
                              <a:headEnd/>
                              <a:tailEnd/>
                            </a14:hiddenLine>
                          </a:ext>
                        </a:extLst>
                      </wps:spPr>
                      <wps:txbx>
                        <w:txbxContent>
                          <w:p w14:paraId="29C2CF0F" w14:textId="77777777" w:rsidR="00233F84" w:rsidRPr="0054503D" w:rsidRDefault="00233F84" w:rsidP="00F62BB1">
                            <w:pPr>
                              <w:numPr>
                                <w:ilvl w:val="0"/>
                                <w:numId w:val="8"/>
                              </w:numPr>
                              <w:spacing w:before="100" w:beforeAutospacing="1" w:after="100" w:afterAutospacing="1"/>
                            </w:pPr>
                            <w:r w:rsidRPr="007A3632">
                              <w:t>Cube root</w:t>
                            </w:r>
                          </w:p>
                          <w:p w14:paraId="318E4AA4" w14:textId="77777777" w:rsidR="00233F84" w:rsidRPr="0054503D" w:rsidRDefault="00233F84" w:rsidP="00F62BB1">
                            <w:pPr>
                              <w:numPr>
                                <w:ilvl w:val="0"/>
                                <w:numId w:val="8"/>
                              </w:numPr>
                              <w:spacing w:before="100" w:beforeAutospacing="1" w:after="100" w:afterAutospacing="1"/>
                            </w:pPr>
                            <w:r w:rsidRPr="007A3632">
                              <w:t>Reciprocal</w:t>
                            </w:r>
                          </w:p>
                          <w:p w14:paraId="3AD24767" w14:textId="77777777" w:rsidR="00233F84" w:rsidRPr="0054503D" w:rsidRDefault="00233F84" w:rsidP="00F62BB1">
                            <w:pPr>
                              <w:numPr>
                                <w:ilvl w:val="0"/>
                                <w:numId w:val="8"/>
                              </w:numPr>
                              <w:spacing w:before="100" w:beforeAutospacing="1" w:after="100" w:afterAutospacing="1"/>
                            </w:pPr>
                            <w:r w:rsidRPr="007A3632">
                              <w:t>Linear</w:t>
                            </w:r>
                          </w:p>
                          <w:p w14:paraId="3009FB62" w14:textId="77777777" w:rsidR="00233F84" w:rsidRPr="0054503D" w:rsidRDefault="00233F84" w:rsidP="00F62BB1">
                            <w:pPr>
                              <w:numPr>
                                <w:ilvl w:val="0"/>
                                <w:numId w:val="8"/>
                              </w:numPr>
                              <w:spacing w:before="100" w:beforeAutospacing="1" w:after="100" w:afterAutospacing="1"/>
                            </w:pPr>
                            <w:r w:rsidRPr="007A3632">
                              <w:t>Square Root</w:t>
                            </w:r>
                          </w:p>
                          <w:p w14:paraId="09FDA497" w14:textId="77777777" w:rsidR="00233F84" w:rsidRPr="0054503D" w:rsidRDefault="00233F84" w:rsidP="00F62BB1">
                            <w:pPr>
                              <w:numPr>
                                <w:ilvl w:val="0"/>
                                <w:numId w:val="8"/>
                              </w:numPr>
                              <w:spacing w:before="100" w:beforeAutospacing="1" w:after="100" w:afterAutospacing="1"/>
                            </w:pPr>
                            <w:r w:rsidRPr="007A3632">
                              <w:t>Absolute Value</w:t>
                            </w:r>
                          </w:p>
                          <w:p w14:paraId="629FDAFE" w14:textId="77777777" w:rsidR="00233F84" w:rsidRPr="0054503D" w:rsidRDefault="00233F84" w:rsidP="00F62BB1">
                            <w:pPr>
                              <w:numPr>
                                <w:ilvl w:val="0"/>
                                <w:numId w:val="8"/>
                              </w:numPr>
                              <w:spacing w:before="100" w:beforeAutospacing="1" w:after="100" w:afterAutospacing="1"/>
                            </w:pPr>
                            <w:r w:rsidRPr="007A3632">
                              <w:t>Quadratic</w:t>
                            </w:r>
                          </w:p>
                          <w:p w14:paraId="29A12D93" w14:textId="77777777" w:rsidR="00233F84" w:rsidRPr="0054503D" w:rsidRDefault="00233F84" w:rsidP="00F62BB1">
                            <w:pPr>
                              <w:numPr>
                                <w:ilvl w:val="0"/>
                                <w:numId w:val="8"/>
                              </w:numPr>
                              <w:spacing w:before="100" w:beforeAutospacing="1" w:after="100" w:afterAutospacing="1"/>
                            </w:pPr>
                            <w:r w:rsidRPr="007A3632">
                              <w:t>Reciprocal Squared</w:t>
                            </w:r>
                          </w:p>
                          <w:p w14:paraId="275E1813" w14:textId="77777777" w:rsidR="00233F84" w:rsidRPr="0054503D" w:rsidRDefault="00233F84" w:rsidP="00F62BB1">
                            <w:pPr>
                              <w:numPr>
                                <w:ilvl w:val="0"/>
                                <w:numId w:val="8"/>
                              </w:numPr>
                              <w:spacing w:before="100" w:beforeAutospacing="1" w:after="100" w:afterAutospacing="1"/>
                            </w:pPr>
                            <w:r w:rsidRPr="007A3632">
                              <w:t>Cubic</w:t>
                            </w:r>
                          </w:p>
                          <w:p w14:paraId="5FCE692B" w14:textId="77777777" w:rsidR="00233F84" w:rsidRDefault="00233F84" w:rsidP="00E95EAE"/>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61D1660" id="Text Box 279" o:spid="_x0000_s1030" type="#_x0000_t202" style="position:absolute;left:0;text-align:left;margin-left:183.55pt;margin-top:2.1pt;width:213.95pt;height:140.25pt;z-index:25168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" stroked="f">
                <v:textbox>
                  <w:txbxContent>
                    <w:p w14:paraId="29C2CF0F" w14:textId="77777777" w:rsidR="00233F84" w:rsidRPr="0054503D" w:rsidRDefault="00233F84" w:rsidP="00F62BB1">
                      <w:pPr>
                        <w:numPr>
                          <w:ilvl w:val="0"/>
                          <w:numId w:val="8"/>
                        </w:numPr>
                        <w:spacing w:before="100" w:beforeAutospacing="1" w:after="100" w:afterAutospacing="1"/>
                      </w:pPr>
                      <w:r w:rsidRPr="007A3632">
                        <w:t>Cube root</w:t>
                      </w:r>
                    </w:p>
                    <w:p w14:paraId="318E4AA4" w14:textId="77777777" w:rsidR="00233F84" w:rsidRPr="0054503D" w:rsidRDefault="00233F84" w:rsidP="00F62BB1">
                      <w:pPr>
                        <w:numPr>
                          <w:ilvl w:val="0"/>
                          <w:numId w:val="8"/>
                        </w:numPr>
                        <w:spacing w:before="100" w:beforeAutospacing="1" w:after="100" w:afterAutospacing="1"/>
                      </w:pPr>
                      <w:r w:rsidRPr="007A3632">
                        <w:t>Reciprocal</w:t>
                      </w:r>
                    </w:p>
                    <w:p w14:paraId="3AD24767" w14:textId="77777777" w:rsidR="00233F84" w:rsidRPr="0054503D" w:rsidRDefault="00233F84" w:rsidP="00F62BB1">
                      <w:pPr>
                        <w:numPr>
                          <w:ilvl w:val="0"/>
                          <w:numId w:val="8"/>
                        </w:numPr>
                        <w:spacing w:before="100" w:beforeAutospacing="1" w:after="100" w:afterAutospacing="1"/>
                      </w:pPr>
                      <w:r w:rsidRPr="007A3632">
                        <w:t>Linear</w:t>
                      </w:r>
                    </w:p>
                    <w:p w14:paraId="3009FB62" w14:textId="77777777" w:rsidR="00233F84" w:rsidRPr="0054503D" w:rsidRDefault="00233F84" w:rsidP="00F62BB1">
                      <w:pPr>
                        <w:numPr>
                          <w:ilvl w:val="0"/>
                          <w:numId w:val="8"/>
                        </w:numPr>
                        <w:spacing w:before="100" w:beforeAutospacing="1" w:after="100" w:afterAutospacing="1"/>
                      </w:pPr>
                      <w:r w:rsidRPr="007A3632">
                        <w:t>Square Root</w:t>
                      </w:r>
                    </w:p>
                    <w:p w14:paraId="09FDA497" w14:textId="77777777" w:rsidR="00233F84" w:rsidRPr="0054503D" w:rsidRDefault="00233F84" w:rsidP="00F62BB1">
                      <w:pPr>
                        <w:numPr>
                          <w:ilvl w:val="0"/>
                          <w:numId w:val="8"/>
                        </w:numPr>
                        <w:spacing w:before="100" w:beforeAutospacing="1" w:after="100" w:afterAutospacing="1"/>
                      </w:pPr>
                      <w:r w:rsidRPr="007A3632">
                        <w:t>Absolute Value</w:t>
                      </w:r>
                    </w:p>
                    <w:p w14:paraId="629FDAFE" w14:textId="77777777" w:rsidR="00233F84" w:rsidRPr="0054503D" w:rsidRDefault="00233F84" w:rsidP="00F62BB1">
                      <w:pPr>
                        <w:numPr>
                          <w:ilvl w:val="0"/>
                          <w:numId w:val="8"/>
                        </w:numPr>
                        <w:spacing w:before="100" w:beforeAutospacing="1" w:after="100" w:afterAutospacing="1"/>
                      </w:pPr>
                      <w:r w:rsidRPr="007A3632">
                        <w:t>Quadratic</w:t>
                      </w:r>
                    </w:p>
                    <w:p w14:paraId="29A12D93" w14:textId="77777777" w:rsidR="00233F84" w:rsidRPr="0054503D" w:rsidRDefault="00233F84" w:rsidP="00F62BB1">
                      <w:pPr>
                        <w:numPr>
                          <w:ilvl w:val="0"/>
                          <w:numId w:val="8"/>
                        </w:numPr>
                        <w:spacing w:before="100" w:beforeAutospacing="1" w:after="100" w:afterAutospacing="1"/>
                      </w:pPr>
                      <w:r w:rsidRPr="007A3632">
                        <w:t>Reciprocal Squared</w:t>
                      </w:r>
                    </w:p>
                    <w:p w14:paraId="275E1813" w14:textId="77777777" w:rsidR="00233F84" w:rsidRPr="0054503D" w:rsidRDefault="00233F84" w:rsidP="00F62BB1">
                      <w:pPr>
                        <w:numPr>
                          <w:ilvl w:val="0"/>
                          <w:numId w:val="8"/>
                        </w:numPr>
                        <w:spacing w:before="100" w:beforeAutospacing="1" w:after="100" w:afterAutospacing="1"/>
                      </w:pPr>
                      <w:r w:rsidRPr="007A3632">
                        <w:t>Cubic</w:t>
                      </w:r>
                    </w:p>
                    <w:p w14:paraId="5FCE692B" w14:textId="77777777" w:rsidR="00233F84" w:rsidRDefault="00233F84" w:rsidP="00E95EAE"/>
                  </w:txbxContent>
                </v:textbox>
              </v:shape>
            </w:pict>
          </mc:Fallback>
        </mc:AlternateContent>
      </w:r>
      <w:r w:rsidR="00E95EAE" w:rsidRPr="0054503D">
        <w:rPr>
          <w:szCs w:val="24"/>
        </w:rPr>
        <w:t xml:space="preserve"> </w:t>
      </w:r>
      <w:r w:rsidR="00E95EAE" w:rsidRPr="002E7AD8">
        <w:rPr>
          <w:position w:val="-10"/>
        </w:rPr>
        <w:object w:dxaOrig="580" w:dyaOrig="260" w14:anchorId="2308A230">
          <v:shape id="_x0000_i1132" type="#_x0000_t75" style="width:29.25pt;height:12pt" o:ole="">
            <v:imagedata r:id="rId259" o:title=""/>
          </v:shape>
          <o:OLEObject Type="Embed" ProgID="Equation.3" ShapeID="_x0000_i1132" DrawAspect="Content" ObjectID="_1718714162" r:id="rId260"/>
        </w:object>
      </w:r>
    </w:p>
    <w:p w14:paraId="58EF9C1E" w14:textId="77777777" w:rsidR="00E95EAE" w:rsidRDefault="00E95EAE" w:rsidP="00F62BB1">
      <w:pPr>
        <w:pStyle w:val="ListParagraph"/>
        <w:numPr>
          <w:ilvl w:val="0"/>
          <w:numId w:val="10"/>
        </w:numPr>
        <w:tabs>
          <w:tab w:val="clear" w:pos="360"/>
          <w:tab w:val="num" w:pos="720"/>
        </w:tabs>
        <w:spacing w:before="100" w:beforeAutospacing="1" w:after="100" w:afterAutospacing="1" w:line="240" w:lineRule="auto"/>
        <w:ind w:left="720"/>
        <w:rPr>
          <w:szCs w:val="24"/>
        </w:rPr>
      </w:pPr>
      <w:r w:rsidRPr="0054503D">
        <w:rPr>
          <w:szCs w:val="24"/>
        </w:rPr>
        <w:t xml:space="preserve"> </w:t>
      </w:r>
      <w:r w:rsidRPr="002E7AD8">
        <w:rPr>
          <w:position w:val="-10"/>
        </w:rPr>
        <w:object w:dxaOrig="639" w:dyaOrig="360" w14:anchorId="1D42E282">
          <v:shape id="_x0000_i1133" type="#_x0000_t75" style="width:32.25pt;height:18pt" o:ole="">
            <v:imagedata r:id="rId261" o:title=""/>
          </v:shape>
          <o:OLEObject Type="Embed" ProgID="Equation.3" ShapeID="_x0000_i1133" DrawAspect="Content" ObjectID="_1718714163" r:id="rId262"/>
        </w:object>
      </w:r>
    </w:p>
    <w:p w14:paraId="7B4517C4" w14:textId="77777777" w:rsidR="00E95EAE" w:rsidRDefault="00E95EAE" w:rsidP="00F62BB1">
      <w:pPr>
        <w:pStyle w:val="ListParagraph"/>
        <w:numPr>
          <w:ilvl w:val="0"/>
          <w:numId w:val="10"/>
        </w:numPr>
        <w:tabs>
          <w:tab w:val="clear" w:pos="360"/>
          <w:tab w:val="num" w:pos="720"/>
        </w:tabs>
        <w:spacing w:before="100" w:beforeAutospacing="1" w:after="100" w:afterAutospacing="1" w:line="240" w:lineRule="auto"/>
        <w:ind w:left="720"/>
        <w:rPr>
          <w:szCs w:val="24"/>
        </w:rPr>
      </w:pPr>
      <w:r w:rsidRPr="0054503D">
        <w:rPr>
          <w:szCs w:val="24"/>
        </w:rPr>
        <w:t xml:space="preserve"> </w:t>
      </w:r>
      <w:r w:rsidRPr="002E7AD8">
        <w:rPr>
          <w:position w:val="-10"/>
        </w:rPr>
        <w:object w:dxaOrig="760" w:dyaOrig="380" w14:anchorId="29F84B40">
          <v:shape id="_x0000_i1134" type="#_x0000_t75" style="width:38.25pt;height:19.5pt" o:ole="">
            <v:imagedata r:id="rId263" o:title=""/>
          </v:shape>
          <o:OLEObject Type="Embed" ProgID="Equation.3" ShapeID="_x0000_i1134" DrawAspect="Content" ObjectID="_1718714164" r:id="rId264"/>
        </w:object>
      </w:r>
    </w:p>
    <w:p w14:paraId="24ADB77C" w14:textId="77777777" w:rsidR="00E95EAE" w:rsidRDefault="00E95EAE" w:rsidP="00F62BB1">
      <w:pPr>
        <w:pStyle w:val="MTDisplayEquation"/>
        <w:numPr>
          <w:ilvl w:val="0"/>
          <w:numId w:val="10"/>
        </w:numPr>
        <w:tabs>
          <w:tab w:val="clear" w:pos="360"/>
          <w:tab w:val="num" w:pos="720"/>
        </w:tabs>
        <w:ind w:left="720"/>
        <w:rPr>
          <w:szCs w:val="24"/>
        </w:rPr>
      </w:pPr>
      <w:r w:rsidRPr="002E7AD8">
        <w:rPr>
          <w:position w:val="-24"/>
        </w:rPr>
        <w:object w:dxaOrig="620" w:dyaOrig="620" w14:anchorId="356BAEAB">
          <v:shape id="_x0000_i1135" type="#_x0000_t75" style="width:30.75pt;height:30.75pt" o:ole="">
            <v:imagedata r:id="rId265" o:title=""/>
          </v:shape>
          <o:OLEObject Type="Embed" ProgID="Equation.3" ShapeID="_x0000_i1135" DrawAspect="Content" ObjectID="_1718714165" r:id="rId266"/>
        </w:object>
      </w:r>
    </w:p>
    <w:p w14:paraId="3764DE7F" w14:textId="77777777" w:rsidR="00E95EAE" w:rsidRDefault="00E95EAE" w:rsidP="00F62BB1">
      <w:pPr>
        <w:pStyle w:val="MTDisplayEquation"/>
        <w:numPr>
          <w:ilvl w:val="0"/>
          <w:numId w:val="10"/>
        </w:numPr>
        <w:tabs>
          <w:tab w:val="clear" w:pos="360"/>
          <w:tab w:val="num" w:pos="720"/>
        </w:tabs>
        <w:ind w:left="720"/>
        <w:rPr>
          <w:szCs w:val="24"/>
        </w:rPr>
      </w:pPr>
      <w:r w:rsidRPr="002E7AD8">
        <w:rPr>
          <w:position w:val="-10"/>
        </w:rPr>
        <w:object w:dxaOrig="660" w:dyaOrig="360" w14:anchorId="7F18967B">
          <v:shape id="_x0000_i1136" type="#_x0000_t75" style="width:33.75pt;height:18pt" o:ole="">
            <v:imagedata r:id="rId267" o:title=""/>
          </v:shape>
          <o:OLEObject Type="Embed" ProgID="Equation.3" ShapeID="_x0000_i1136" DrawAspect="Content" ObjectID="_1718714166" r:id="rId268"/>
        </w:object>
      </w:r>
    </w:p>
    <w:p w14:paraId="33B88ECC" w14:textId="77777777" w:rsidR="00E95EAE" w:rsidRDefault="00E95EAE" w:rsidP="00F62BB1">
      <w:pPr>
        <w:pStyle w:val="MTDisplayEquation"/>
        <w:numPr>
          <w:ilvl w:val="0"/>
          <w:numId w:val="10"/>
        </w:numPr>
        <w:tabs>
          <w:tab w:val="clear" w:pos="360"/>
          <w:tab w:val="num" w:pos="720"/>
        </w:tabs>
        <w:ind w:left="720"/>
        <w:rPr>
          <w:szCs w:val="24"/>
        </w:rPr>
      </w:pPr>
      <w:r w:rsidRPr="002E7AD8">
        <w:rPr>
          <w:position w:val="-10"/>
        </w:rPr>
        <w:object w:dxaOrig="760" w:dyaOrig="380" w14:anchorId="6D51EE02">
          <v:shape id="_x0000_i1137" type="#_x0000_t75" style="width:38.25pt;height:19.5pt" o:ole="">
            <v:imagedata r:id="rId269" o:title=""/>
          </v:shape>
          <o:OLEObject Type="Embed" ProgID="Equation.3" ShapeID="_x0000_i1137" DrawAspect="Content" ObjectID="_1718714167" r:id="rId270"/>
        </w:object>
      </w:r>
    </w:p>
    <w:p w14:paraId="4A4AE7B9" w14:textId="77777777" w:rsidR="00E95EAE" w:rsidRDefault="00E95EAE" w:rsidP="00F62BB1">
      <w:pPr>
        <w:pStyle w:val="MTDisplayEquation"/>
        <w:numPr>
          <w:ilvl w:val="0"/>
          <w:numId w:val="10"/>
        </w:numPr>
        <w:tabs>
          <w:tab w:val="clear" w:pos="360"/>
          <w:tab w:val="num" w:pos="720"/>
        </w:tabs>
        <w:ind w:left="720"/>
        <w:rPr>
          <w:szCs w:val="24"/>
        </w:rPr>
      </w:pPr>
      <w:r w:rsidRPr="002E7AD8">
        <w:rPr>
          <w:position w:val="-14"/>
        </w:rPr>
        <w:object w:dxaOrig="660" w:dyaOrig="400" w14:anchorId="7B24B058">
          <v:shape id="_x0000_i1138" type="#_x0000_t75" style="width:33.75pt;height:19.5pt" o:ole="">
            <v:imagedata r:id="rId271" o:title=""/>
          </v:shape>
          <o:OLEObject Type="Embed" ProgID="Equation.3" ShapeID="_x0000_i1138" DrawAspect="Content" ObjectID="_1718714168" r:id="rId272"/>
        </w:object>
      </w:r>
    </w:p>
    <w:p w14:paraId="36A88637" w14:textId="77777777" w:rsidR="00E95EAE" w:rsidRDefault="00E95EAE" w:rsidP="00F62BB1">
      <w:pPr>
        <w:pStyle w:val="MTDisplayEquation"/>
        <w:numPr>
          <w:ilvl w:val="0"/>
          <w:numId w:val="10"/>
        </w:numPr>
        <w:tabs>
          <w:tab w:val="clear" w:pos="360"/>
          <w:tab w:val="num" w:pos="720"/>
        </w:tabs>
        <w:ind w:left="720"/>
      </w:pPr>
      <w:r w:rsidRPr="002E7AD8">
        <w:rPr>
          <w:position w:val="-24"/>
        </w:rPr>
        <w:object w:dxaOrig="720" w:dyaOrig="620" w14:anchorId="498E1648">
          <v:shape id="_x0000_i1139" type="#_x0000_t75" style="width:36.75pt;height:30.75pt" o:ole="">
            <v:imagedata r:id="rId273" o:title=""/>
          </v:shape>
          <o:OLEObject Type="Embed" ProgID="Equation.3" ShapeID="_x0000_i1139" DrawAspect="Content" ObjectID="_1718714169" r:id="rId274"/>
        </w:object>
      </w:r>
    </w:p>
    <w:p w14:paraId="7A31B5EE" w14:textId="77777777" w:rsidR="00E95EAE" w:rsidRPr="003F6B2F" w:rsidRDefault="00B642A4" w:rsidP="00F62BB1">
      <w:pPr>
        <w:pStyle w:val="ListParagraph"/>
        <w:numPr>
          <w:ilvl w:val="0"/>
          <w:numId w:val="28"/>
        </w:numPr>
        <w:spacing w:line="240" w:lineRule="auto"/>
        <w:rPr>
          <w:szCs w:val="24"/>
        </w:rPr>
      </w:pPr>
      <w:r>
        <w:rPr>
          <w:noProof/>
        </w:rPr>
        <mc:AlternateContent>
          <mc:Choice Requires="wps">
            <w:drawing>
              <wp:anchor distT="0" distB="0" distL="114300" distR="114300" simplePos="0" relativeHeight="251681280" behindDoc="0" locked="0" layoutInCell="1" allowOverlap="1" wp14:anchorId="6AF99ACD" wp14:editId="04B491BA">
                <wp:simplePos x="0" y="0"/>
                <wp:positionH relativeFrom="column">
                  <wp:posOffset>1053465</wp:posOffset>
                </wp:positionH>
                <wp:positionV relativeFrom="paragraph">
                  <wp:posOffset>295275</wp:posOffset>
                </wp:positionV>
                <wp:extent cx="4441190" cy="2497455"/>
                <wp:effectExtent l="0" t="0" r="0" b="0"/>
                <wp:wrapSquare wrapText="bothSides"/>
                <wp:docPr id="278" name="Text Box 2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41190" cy="2497455"/>
                        </a:xfrm>
                        <a:prstGeom prst="rect">
                          <a:avLst/>
                        </a:prstGeom>
                        <a:solidFill>
                          <a:srgbClr val="FFFFFF"/>
                        </a:solidFill>
                        <a:ln>
                          <a:noFill/>
                        </a:ln>
                        <a:extLst>
                          <a:ext uri="{91240B29-F687-4f45-9708-019B960494DF}">
                            <a14:hiddenLine xmlns="" xmlns:a14="http://schemas.microsoft.com/office/drawing/2010/main" xmlns:w="http://schemas.openxmlformats.org/wordprocessingml/2006/main" xmlns:w10="urn:schemas-microsoft-com:office:word" xmlns:v="urn:schemas-microsoft-com:vml" xmlns:o="urn:schemas-microsoft-com:office:office" w="9525">
                              <a:solidFill>
                                <a:srgbClr val="000000"/>
                              </a:solidFill>
                              <a:miter lim="800000"/>
                              <a:headEnd/>
                              <a:tailEnd/>
                            </a14:hiddenLine>
                          </a:ext>
                        </a:extLst>
                      </wps:spPr>
                      <wps:txbx>
                        <w:txbxContent>
                          <w:tbl>
                            <w:tblPr>
                              <w:tblW w:w="0" w:type="auto"/>
                              <w:tblLook w:val="04A0" w:firstRow="1" w:lastRow="0" w:firstColumn="1" w:lastColumn="0" w:noHBand="0" w:noVBand="1"/>
                            </w:tblPr>
                            <w:tblGrid>
                              <w:gridCol w:w="1656"/>
                              <w:gridCol w:w="1656"/>
                              <w:gridCol w:w="1656"/>
                              <w:gridCol w:w="1656"/>
                            </w:tblGrid>
                            <w:tr w:rsidR="00233F84" w14:paraId="01B81190" w14:textId="77777777" w:rsidTr="00FE37F6">
                              <w:tc>
                                <w:tcPr>
                                  <w:tcW w:w="1656" w:type="dxa"/>
                                </w:tcPr>
                                <w:p w14:paraId="41AFF25A" w14:textId="77777777" w:rsidR="00233F84" w:rsidRPr="002E7AD8" w:rsidRDefault="00233F84" w:rsidP="00271BC2">
                                  <w:proofErr w:type="spellStart"/>
                                  <w:r w:rsidRPr="007A3632">
                                    <w:t>i</w:t>
                                  </w:r>
                                  <w:proofErr w:type="spellEnd"/>
                                  <w:r w:rsidRPr="007A3632">
                                    <w:t>.</w:t>
                                  </w:r>
                                </w:p>
                              </w:tc>
                              <w:tc>
                                <w:tcPr>
                                  <w:tcW w:w="1656" w:type="dxa"/>
                                </w:tcPr>
                                <w:p w14:paraId="15F12D0E" w14:textId="77777777" w:rsidR="00233F84" w:rsidRPr="002E7AD8" w:rsidRDefault="00233F84" w:rsidP="00271BC2">
                                  <w:r w:rsidRPr="007A3632">
                                    <w:t>ii.</w:t>
                                  </w:r>
                                </w:p>
                              </w:tc>
                              <w:tc>
                                <w:tcPr>
                                  <w:tcW w:w="1656" w:type="dxa"/>
                                </w:tcPr>
                                <w:p w14:paraId="605A3B10" w14:textId="77777777" w:rsidR="00233F84" w:rsidRPr="002E7AD8" w:rsidRDefault="00233F84" w:rsidP="00271BC2">
                                  <w:r w:rsidRPr="007A3632">
                                    <w:t>iii.</w:t>
                                  </w:r>
                                </w:p>
                              </w:tc>
                              <w:tc>
                                <w:tcPr>
                                  <w:tcW w:w="1656" w:type="dxa"/>
                                </w:tcPr>
                                <w:p w14:paraId="0098D1DF" w14:textId="77777777" w:rsidR="00233F84" w:rsidRPr="002E7AD8" w:rsidRDefault="00233F84" w:rsidP="00271BC2">
                                  <w:r w:rsidRPr="007A3632">
                                    <w:t>iv.</w:t>
                                  </w:r>
                                </w:p>
                              </w:tc>
                            </w:tr>
                            <w:tr w:rsidR="00233F84" w14:paraId="0D5219C7" w14:textId="77777777" w:rsidTr="00FE37F6">
                              <w:tc>
                                <w:tcPr>
                                  <w:tcW w:w="1656" w:type="dxa"/>
                                </w:tcPr>
                                <w:p w14:paraId="0D86619C" w14:textId="77777777" w:rsidR="00233F84" w:rsidRPr="002E7AD8" w:rsidRDefault="00233F84" w:rsidP="00271BC2">
                                  <w:r>
                                    <w:rPr>
                                      <w:noProof/>
                                    </w:rPr>
                                    <w:drawing>
                                      <wp:inline distT="0" distB="0" distL="0" distR="0" wp14:anchorId="1F991E1B" wp14:editId="5024BE9C">
                                        <wp:extent cx="914400" cy="94318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K1.1_12_GRFTlkt_8_x^-1.png"/>
                                                <pic:cNvPicPr/>
                                              </pic:nvPicPr>
                                              <pic:blipFill>
                                                <a:blip r:embed="rId105">
                                                  <a:extLst>
                                                    <a:ext uri="{28A0092B-C50C-407E-A947-70E740481C1C}">
                                                      <a14:useLocalDpi xmlns:a14="http://schemas.microsoft.com/office/drawing/2010/main" val="0"/>
                                                    </a:ext>
                                                  </a:extLst>
                                                </a:blip>
                                                <a:stretch>
                                                  <a:fillRect/>
                                                </a:stretch>
                                              </pic:blipFill>
                                              <pic:spPr>
                                                <a:xfrm>
                                                  <a:off x="0" y="0"/>
                                                  <a:ext cx="914400" cy="943187"/>
                                                </a:xfrm>
                                                <a:prstGeom prst="rect">
                                                  <a:avLst/>
                                                </a:prstGeom>
                                              </pic:spPr>
                                            </pic:pic>
                                          </a:graphicData>
                                        </a:graphic>
                                      </wp:inline>
                                    </w:drawing>
                                  </w:r>
                                </w:p>
                              </w:tc>
                              <w:tc>
                                <w:tcPr>
                                  <w:tcW w:w="1656" w:type="dxa"/>
                                </w:tcPr>
                                <w:p w14:paraId="775B67A8" w14:textId="77777777" w:rsidR="00233F84" w:rsidRPr="002E7AD8" w:rsidRDefault="00233F84" w:rsidP="00271BC2">
                                  <w:r>
                                    <w:rPr>
                                      <w:noProof/>
                                    </w:rPr>
                                    <w:drawing>
                                      <wp:inline distT="0" distB="0" distL="0" distR="0" wp14:anchorId="2CB1477B" wp14:editId="2810073C">
                                        <wp:extent cx="914400" cy="92085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K1.1_12_GRFTlkt_7_cube-rt.png"/>
                                                <pic:cNvPicPr/>
                                              </pic:nvPicPr>
                                              <pic:blipFill>
                                                <a:blip r:embed="rId104">
                                                  <a:extLst>
                                                    <a:ext uri="{28A0092B-C50C-407E-A947-70E740481C1C}">
                                                      <a14:useLocalDpi xmlns:a14="http://schemas.microsoft.com/office/drawing/2010/main" val="0"/>
                                                    </a:ext>
                                                  </a:extLst>
                                                </a:blip>
                                                <a:stretch>
                                                  <a:fillRect/>
                                                </a:stretch>
                                              </pic:blipFill>
                                              <pic:spPr>
                                                <a:xfrm>
                                                  <a:off x="0" y="0"/>
                                                  <a:ext cx="914400" cy="920856"/>
                                                </a:xfrm>
                                                <a:prstGeom prst="rect">
                                                  <a:avLst/>
                                                </a:prstGeom>
                                              </pic:spPr>
                                            </pic:pic>
                                          </a:graphicData>
                                        </a:graphic>
                                      </wp:inline>
                                    </w:drawing>
                                  </w:r>
                                </w:p>
                              </w:tc>
                              <w:tc>
                                <w:tcPr>
                                  <w:tcW w:w="1656" w:type="dxa"/>
                                </w:tcPr>
                                <w:p w14:paraId="08A4A29D" w14:textId="77777777" w:rsidR="00233F84" w:rsidRPr="002E7AD8" w:rsidRDefault="00233F84" w:rsidP="00271BC2">
                                  <w:r>
                                    <w:rPr>
                                      <w:noProof/>
                                    </w:rPr>
                                    <w:drawing>
                                      <wp:inline distT="0" distB="0" distL="0" distR="0" wp14:anchorId="09F26291" wp14:editId="32BBF904">
                                        <wp:extent cx="914400" cy="90656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K1.1_11_GRFTlkt_3_abs(x).png"/>
                                                <pic:cNvPicPr/>
                                              </pic:nvPicPr>
                                              <pic:blipFill>
                                                <a:blip r:embed="rId93">
                                                  <a:extLst>
                                                    <a:ext uri="{28A0092B-C50C-407E-A947-70E740481C1C}">
                                                      <a14:useLocalDpi xmlns:a14="http://schemas.microsoft.com/office/drawing/2010/main" val="0"/>
                                                    </a:ext>
                                                  </a:extLst>
                                                </a:blip>
                                                <a:stretch>
                                                  <a:fillRect/>
                                                </a:stretch>
                                              </pic:blipFill>
                                              <pic:spPr>
                                                <a:xfrm>
                                                  <a:off x="0" y="0"/>
                                                  <a:ext cx="914400" cy="906568"/>
                                                </a:xfrm>
                                                <a:prstGeom prst="rect">
                                                  <a:avLst/>
                                                </a:prstGeom>
                                              </pic:spPr>
                                            </pic:pic>
                                          </a:graphicData>
                                        </a:graphic>
                                      </wp:inline>
                                    </w:drawing>
                                  </w:r>
                                </w:p>
                              </w:tc>
                              <w:tc>
                                <w:tcPr>
                                  <w:tcW w:w="1656" w:type="dxa"/>
                                </w:tcPr>
                                <w:p w14:paraId="2EFF2599" w14:textId="77777777" w:rsidR="00233F84" w:rsidRPr="002E7AD8" w:rsidRDefault="00233F84" w:rsidP="00271BC2">
                                  <w:r>
                                    <w:rPr>
                                      <w:noProof/>
                                    </w:rPr>
                                    <w:drawing>
                                      <wp:inline distT="0" distB="0" distL="0" distR="0" wp14:anchorId="704CEBF6" wp14:editId="52053095">
                                        <wp:extent cx="914400" cy="93207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K1.1_11_GRFTlkt_4_x^2.png"/>
                                                <pic:cNvPicPr/>
                                              </pic:nvPicPr>
                                              <pic:blipFill>
                                                <a:blip r:embed="rId98">
                                                  <a:extLst>
                                                    <a:ext uri="{28A0092B-C50C-407E-A947-70E740481C1C}">
                                                      <a14:useLocalDpi xmlns:a14="http://schemas.microsoft.com/office/drawing/2010/main" val="0"/>
                                                    </a:ext>
                                                  </a:extLst>
                                                </a:blip>
                                                <a:stretch>
                                                  <a:fillRect/>
                                                </a:stretch>
                                              </pic:blipFill>
                                              <pic:spPr>
                                                <a:xfrm>
                                                  <a:off x="0" y="0"/>
                                                  <a:ext cx="914400" cy="932075"/>
                                                </a:xfrm>
                                                <a:prstGeom prst="rect">
                                                  <a:avLst/>
                                                </a:prstGeom>
                                              </pic:spPr>
                                            </pic:pic>
                                          </a:graphicData>
                                        </a:graphic>
                                      </wp:inline>
                                    </w:drawing>
                                  </w:r>
                                </w:p>
                              </w:tc>
                            </w:tr>
                            <w:tr w:rsidR="00233F84" w14:paraId="003E69F9" w14:textId="77777777" w:rsidTr="00FE37F6">
                              <w:tc>
                                <w:tcPr>
                                  <w:tcW w:w="1656" w:type="dxa"/>
                                </w:tcPr>
                                <w:p w14:paraId="21B3ADCD" w14:textId="77777777" w:rsidR="00233F84" w:rsidRPr="002E7AD8" w:rsidRDefault="00233F84" w:rsidP="00271BC2"/>
                                <w:p w14:paraId="051F6865" w14:textId="77777777" w:rsidR="00233F84" w:rsidRPr="002E7AD8" w:rsidRDefault="00233F84" w:rsidP="00271BC2">
                                  <w:r w:rsidRPr="002E7AD8">
                                    <w:t>v.</w:t>
                                  </w:r>
                                </w:p>
                              </w:tc>
                              <w:tc>
                                <w:tcPr>
                                  <w:tcW w:w="1656" w:type="dxa"/>
                                </w:tcPr>
                                <w:p w14:paraId="20F492C8" w14:textId="77777777" w:rsidR="00233F84" w:rsidRPr="002E7AD8" w:rsidRDefault="00233F84" w:rsidP="00271BC2"/>
                                <w:p w14:paraId="61AFBCF3" w14:textId="77777777" w:rsidR="00233F84" w:rsidRPr="002E7AD8" w:rsidRDefault="00233F84" w:rsidP="00271BC2">
                                  <w:r w:rsidRPr="002E7AD8">
                                    <w:t>vi.</w:t>
                                  </w:r>
                                </w:p>
                              </w:tc>
                              <w:tc>
                                <w:tcPr>
                                  <w:tcW w:w="1656" w:type="dxa"/>
                                </w:tcPr>
                                <w:p w14:paraId="2DF09C42" w14:textId="77777777" w:rsidR="00233F84" w:rsidRPr="002E7AD8" w:rsidRDefault="00233F84" w:rsidP="00271BC2"/>
                                <w:p w14:paraId="02A74BA0" w14:textId="77777777" w:rsidR="00233F84" w:rsidRPr="002E7AD8" w:rsidRDefault="00233F84" w:rsidP="00271BC2">
                                  <w:r w:rsidRPr="002E7AD8">
                                    <w:t>vii.</w:t>
                                  </w:r>
                                </w:p>
                              </w:tc>
                              <w:tc>
                                <w:tcPr>
                                  <w:tcW w:w="1656" w:type="dxa"/>
                                </w:tcPr>
                                <w:p w14:paraId="670CDCB7" w14:textId="77777777" w:rsidR="00233F84" w:rsidRPr="002E7AD8" w:rsidRDefault="00233F84" w:rsidP="00271BC2"/>
                                <w:p w14:paraId="737C3D09" w14:textId="77777777" w:rsidR="00233F84" w:rsidRPr="002E7AD8" w:rsidRDefault="00233F84" w:rsidP="00271BC2">
                                  <w:r w:rsidRPr="002E7AD8">
                                    <w:t>viii.</w:t>
                                  </w:r>
                                </w:p>
                              </w:tc>
                            </w:tr>
                            <w:tr w:rsidR="00233F84" w14:paraId="20798FA1" w14:textId="77777777" w:rsidTr="00FE37F6">
                              <w:tc>
                                <w:tcPr>
                                  <w:tcW w:w="1656" w:type="dxa"/>
                                </w:tcPr>
                                <w:p w14:paraId="757437EA" w14:textId="77777777" w:rsidR="00233F84" w:rsidRPr="002E7AD8" w:rsidRDefault="00233F84" w:rsidP="00271BC2">
                                  <w:r>
                                    <w:rPr>
                                      <w:noProof/>
                                    </w:rPr>
                                    <w:drawing>
                                      <wp:inline distT="0" distB="0" distL="0" distR="0" wp14:anchorId="2C25937B" wp14:editId="389796DF">
                                        <wp:extent cx="914400" cy="916516"/>
                                        <wp:effectExtent l="0" t="0" r="0" b="0"/>
                                        <wp:docPr id="10" name="Picture 10" descr="Macintosh HD:Users:kimberleymstern:Documents:AAAAAA-CALC:AAAA:BK1.1_12_GRFTlkt_9_x^-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1" descr="Macintosh HD:Users:kimberleymstern:Documents:AAAAAA-CALC:AAAA:BK1.1_12_GRFTlkt_9_x^-2.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914400" cy="916516"/>
                                                </a:xfrm>
                                                <a:prstGeom prst="rect">
                                                  <a:avLst/>
                                                </a:prstGeom>
                                                <a:noFill/>
                                                <a:ln>
                                                  <a:noFill/>
                                                </a:ln>
                                              </pic:spPr>
                                            </pic:pic>
                                          </a:graphicData>
                                        </a:graphic>
                                      </wp:inline>
                                    </w:drawing>
                                  </w:r>
                                </w:p>
                              </w:tc>
                              <w:tc>
                                <w:tcPr>
                                  <w:tcW w:w="1656" w:type="dxa"/>
                                </w:tcPr>
                                <w:p w14:paraId="069210A3" w14:textId="77777777" w:rsidR="00233F84" w:rsidRPr="002E7AD8" w:rsidRDefault="00233F84" w:rsidP="00271BC2">
                                  <w:r>
                                    <w:rPr>
                                      <w:noProof/>
                                    </w:rPr>
                                    <w:drawing>
                                      <wp:inline distT="0" distB="0" distL="0" distR="0" wp14:anchorId="2A83C3E7" wp14:editId="1BFF350F">
                                        <wp:extent cx="914400" cy="92561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K1.1_11_GRFTlkt_6_sqrt(x).png"/>
                                                <pic:cNvPicPr/>
                                              </pic:nvPicPr>
                                              <pic:blipFill>
                                                <a:blip r:embed="rId100">
                                                  <a:extLst>
                                                    <a:ext uri="{28A0092B-C50C-407E-A947-70E740481C1C}">
                                                      <a14:useLocalDpi xmlns:a14="http://schemas.microsoft.com/office/drawing/2010/main" val="0"/>
                                                    </a:ext>
                                                  </a:extLst>
                                                </a:blip>
                                                <a:stretch>
                                                  <a:fillRect/>
                                                </a:stretch>
                                              </pic:blipFill>
                                              <pic:spPr>
                                                <a:xfrm>
                                                  <a:off x="0" y="0"/>
                                                  <a:ext cx="914400" cy="925619"/>
                                                </a:xfrm>
                                                <a:prstGeom prst="rect">
                                                  <a:avLst/>
                                                </a:prstGeom>
                                              </pic:spPr>
                                            </pic:pic>
                                          </a:graphicData>
                                        </a:graphic>
                                      </wp:inline>
                                    </w:drawing>
                                  </w:r>
                                </w:p>
                              </w:tc>
                              <w:tc>
                                <w:tcPr>
                                  <w:tcW w:w="1656" w:type="dxa"/>
                                </w:tcPr>
                                <w:p w14:paraId="2C94EC0C" w14:textId="77777777" w:rsidR="00233F84" w:rsidRPr="002E7AD8" w:rsidRDefault="00233F84" w:rsidP="00271BC2">
                                  <w:r>
                                    <w:rPr>
                                      <w:noProof/>
                                    </w:rPr>
                                    <w:drawing>
                                      <wp:inline distT="0" distB="0" distL="0" distR="0" wp14:anchorId="28A34682" wp14:editId="1AD4BCB3">
                                        <wp:extent cx="914400" cy="93196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K1.1_11GRFTlkt_5_x^3.png"/>
                                                <pic:cNvPicPr/>
                                              </pic:nvPicPr>
                                              <pic:blipFill>
                                                <a:blip r:embed="rId99">
                                                  <a:extLst>
                                                    <a:ext uri="{28A0092B-C50C-407E-A947-70E740481C1C}">
                                                      <a14:useLocalDpi xmlns:a14="http://schemas.microsoft.com/office/drawing/2010/main" val="0"/>
                                                    </a:ext>
                                                  </a:extLst>
                                                </a:blip>
                                                <a:stretch>
                                                  <a:fillRect/>
                                                </a:stretch>
                                              </pic:blipFill>
                                              <pic:spPr>
                                                <a:xfrm>
                                                  <a:off x="0" y="0"/>
                                                  <a:ext cx="914400" cy="931968"/>
                                                </a:xfrm>
                                                <a:prstGeom prst="rect">
                                                  <a:avLst/>
                                                </a:prstGeom>
                                              </pic:spPr>
                                            </pic:pic>
                                          </a:graphicData>
                                        </a:graphic>
                                      </wp:inline>
                                    </w:drawing>
                                  </w:r>
                                </w:p>
                              </w:tc>
                              <w:tc>
                                <w:tcPr>
                                  <w:tcW w:w="1656" w:type="dxa"/>
                                </w:tcPr>
                                <w:p w14:paraId="68304FFD" w14:textId="77777777" w:rsidR="00233F84" w:rsidRPr="002E7AD8" w:rsidRDefault="00233F84" w:rsidP="00271BC2">
                                  <w:r>
                                    <w:rPr>
                                      <w:noProof/>
                                    </w:rPr>
                                    <w:drawing>
                                      <wp:inline distT="0" distB="0" distL="0" distR="0" wp14:anchorId="6E57DFD6" wp14:editId="3C331984">
                                        <wp:extent cx="914400" cy="9334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K1.1_11_GRFTlkt_2_x.png"/>
                                                <pic:cNvPicPr/>
                                              </pic:nvPicPr>
                                              <pic:blipFill>
                                                <a:blip r:embed="rId92">
                                                  <a:extLst>
                                                    <a:ext uri="{28A0092B-C50C-407E-A947-70E740481C1C}">
                                                      <a14:useLocalDpi xmlns:a14="http://schemas.microsoft.com/office/drawing/2010/main" val="0"/>
                                                    </a:ext>
                                                  </a:extLst>
                                                </a:blip>
                                                <a:stretch>
                                                  <a:fillRect/>
                                                </a:stretch>
                                              </pic:blipFill>
                                              <pic:spPr>
                                                <a:xfrm>
                                                  <a:off x="0" y="0"/>
                                                  <a:ext cx="914400" cy="933450"/>
                                                </a:xfrm>
                                                <a:prstGeom prst="rect">
                                                  <a:avLst/>
                                                </a:prstGeom>
                                              </pic:spPr>
                                            </pic:pic>
                                          </a:graphicData>
                                        </a:graphic>
                                      </wp:inline>
                                    </w:drawing>
                                  </w:r>
                                </w:p>
                              </w:tc>
                            </w:tr>
                          </w:tbl>
                          <w:p w14:paraId="7287CA7C" w14:textId="77777777" w:rsidR="00233F84" w:rsidRPr="0054503D" w:rsidRDefault="00233F84" w:rsidP="00E95EAE"/>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AF99ACD" id="Text Box 278" o:spid="_x0000_s1031" type="#_x0000_t202" style="position:absolute;left:0;text-align:left;margin-left:82.95pt;margin-top:23.25pt;width:349.7pt;height:196.6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" stroked="f">
                <v:textbox>
                  <w:txbxContent>
                    <w:tbl>
                      <w:tblPr>
                        <w:tblW w:w="0" w:type="auto"/>
                        <w:tblLook w:val="04A0" w:firstRow="1" w:lastRow="0" w:firstColumn="1" w:lastColumn="0" w:noHBand="0" w:noVBand="1"/>
                      </w:tblPr>
                      <w:tblGrid>
                        <w:gridCol w:w="1656"/>
                        <w:gridCol w:w="1656"/>
                        <w:gridCol w:w="1656"/>
                        <w:gridCol w:w="1656"/>
                      </w:tblGrid>
                      <w:tr w:rsidR="00233F84" w14:paraId="01B81190" w14:textId="77777777" w:rsidTr="00FE37F6">
                        <w:tc>
                          <w:tcPr>
                            <w:tcW w:w="1656" w:type="dxa"/>
                          </w:tcPr>
                          <w:p w14:paraId="41AFF25A" w14:textId="77777777" w:rsidR="00233F84" w:rsidRPr="002E7AD8" w:rsidRDefault="00233F84" w:rsidP="00271BC2">
                            <w:proofErr w:type="spellStart"/>
                            <w:r w:rsidRPr="007A3632">
                              <w:t>i</w:t>
                            </w:r>
                            <w:proofErr w:type="spellEnd"/>
                            <w:r w:rsidRPr="007A3632">
                              <w:t>.</w:t>
                            </w:r>
                          </w:p>
                        </w:tc>
                        <w:tc>
                          <w:tcPr>
                            <w:tcW w:w="1656" w:type="dxa"/>
                          </w:tcPr>
                          <w:p w14:paraId="15F12D0E" w14:textId="77777777" w:rsidR="00233F84" w:rsidRPr="002E7AD8" w:rsidRDefault="00233F84" w:rsidP="00271BC2">
                            <w:r w:rsidRPr="007A3632">
                              <w:t>ii.</w:t>
                            </w:r>
                          </w:p>
                        </w:tc>
                        <w:tc>
                          <w:tcPr>
                            <w:tcW w:w="1656" w:type="dxa"/>
                          </w:tcPr>
                          <w:p w14:paraId="605A3B10" w14:textId="77777777" w:rsidR="00233F84" w:rsidRPr="002E7AD8" w:rsidRDefault="00233F84" w:rsidP="00271BC2">
                            <w:r w:rsidRPr="007A3632">
                              <w:t>iii.</w:t>
                            </w:r>
                          </w:p>
                        </w:tc>
                        <w:tc>
                          <w:tcPr>
                            <w:tcW w:w="1656" w:type="dxa"/>
                          </w:tcPr>
                          <w:p w14:paraId="0098D1DF" w14:textId="77777777" w:rsidR="00233F84" w:rsidRPr="002E7AD8" w:rsidRDefault="00233F84" w:rsidP="00271BC2">
                            <w:r w:rsidRPr="007A3632">
                              <w:t>iv.</w:t>
                            </w:r>
                          </w:p>
                        </w:tc>
                      </w:tr>
                      <w:tr w:rsidR="00233F84" w14:paraId="0D5219C7" w14:textId="77777777" w:rsidTr="00FE37F6">
                        <w:tc>
                          <w:tcPr>
                            <w:tcW w:w="1656" w:type="dxa"/>
                          </w:tcPr>
                          <w:p w14:paraId="0D86619C" w14:textId="77777777" w:rsidR="00233F84" w:rsidRPr="002E7AD8" w:rsidRDefault="00233F84" w:rsidP="00271BC2">
                            <w:r>
                              <w:rPr>
                                <w:noProof/>
                              </w:rPr>
                              <w:drawing>
                                <wp:inline distT="0" distB="0" distL="0" distR="0" wp14:anchorId="1F991E1B" wp14:editId="5024BE9C">
                                  <wp:extent cx="914400" cy="94318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K1.1_12_GRFTlkt_8_x^-1.png"/>
                                          <pic:cNvPicPr/>
                                        </pic:nvPicPr>
                                        <pic:blipFill>
                                          <a:blip r:embed="rId105">
                                            <a:extLst>
                                              <a:ext uri="{28A0092B-C50C-407E-A947-70E740481C1C}">
                                                <a14:useLocalDpi xmlns:a14="http://schemas.microsoft.com/office/drawing/2010/main" val="0"/>
                                              </a:ext>
                                            </a:extLst>
                                          </a:blip>
                                          <a:stretch>
                                            <a:fillRect/>
                                          </a:stretch>
                                        </pic:blipFill>
                                        <pic:spPr>
                                          <a:xfrm>
                                            <a:off x="0" y="0"/>
                                            <a:ext cx="914400" cy="943187"/>
                                          </a:xfrm>
                                          <a:prstGeom prst="rect">
                                            <a:avLst/>
                                          </a:prstGeom>
                                        </pic:spPr>
                                      </pic:pic>
                                    </a:graphicData>
                                  </a:graphic>
                                </wp:inline>
                              </w:drawing>
                            </w:r>
                          </w:p>
                        </w:tc>
                        <w:tc>
                          <w:tcPr>
                            <w:tcW w:w="1656" w:type="dxa"/>
                          </w:tcPr>
                          <w:p w14:paraId="775B67A8" w14:textId="77777777" w:rsidR="00233F84" w:rsidRPr="002E7AD8" w:rsidRDefault="00233F84" w:rsidP="00271BC2">
                            <w:r>
                              <w:rPr>
                                <w:noProof/>
                              </w:rPr>
                              <w:drawing>
                                <wp:inline distT="0" distB="0" distL="0" distR="0" wp14:anchorId="2CB1477B" wp14:editId="2810073C">
                                  <wp:extent cx="914400" cy="92085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K1.1_12_GRFTlkt_7_cube-rt.png"/>
                                          <pic:cNvPicPr/>
                                        </pic:nvPicPr>
                                        <pic:blipFill>
                                          <a:blip r:embed="rId104">
                                            <a:extLst>
                                              <a:ext uri="{28A0092B-C50C-407E-A947-70E740481C1C}">
                                                <a14:useLocalDpi xmlns:a14="http://schemas.microsoft.com/office/drawing/2010/main" val="0"/>
                                              </a:ext>
                                            </a:extLst>
                                          </a:blip>
                                          <a:stretch>
                                            <a:fillRect/>
                                          </a:stretch>
                                        </pic:blipFill>
                                        <pic:spPr>
                                          <a:xfrm>
                                            <a:off x="0" y="0"/>
                                            <a:ext cx="914400" cy="920856"/>
                                          </a:xfrm>
                                          <a:prstGeom prst="rect">
                                            <a:avLst/>
                                          </a:prstGeom>
                                        </pic:spPr>
                                      </pic:pic>
                                    </a:graphicData>
                                  </a:graphic>
                                </wp:inline>
                              </w:drawing>
                            </w:r>
                          </w:p>
                        </w:tc>
                        <w:tc>
                          <w:tcPr>
                            <w:tcW w:w="1656" w:type="dxa"/>
                          </w:tcPr>
                          <w:p w14:paraId="08A4A29D" w14:textId="77777777" w:rsidR="00233F84" w:rsidRPr="002E7AD8" w:rsidRDefault="00233F84" w:rsidP="00271BC2">
                            <w:r>
                              <w:rPr>
                                <w:noProof/>
                              </w:rPr>
                              <w:drawing>
                                <wp:inline distT="0" distB="0" distL="0" distR="0" wp14:anchorId="09F26291" wp14:editId="32BBF904">
                                  <wp:extent cx="914400" cy="90656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K1.1_11_GRFTlkt_3_abs(x).png"/>
                                          <pic:cNvPicPr/>
                                        </pic:nvPicPr>
                                        <pic:blipFill>
                                          <a:blip r:embed="rId93">
                                            <a:extLst>
                                              <a:ext uri="{28A0092B-C50C-407E-A947-70E740481C1C}">
                                                <a14:useLocalDpi xmlns:a14="http://schemas.microsoft.com/office/drawing/2010/main" val="0"/>
                                              </a:ext>
                                            </a:extLst>
                                          </a:blip>
                                          <a:stretch>
                                            <a:fillRect/>
                                          </a:stretch>
                                        </pic:blipFill>
                                        <pic:spPr>
                                          <a:xfrm>
                                            <a:off x="0" y="0"/>
                                            <a:ext cx="914400" cy="906568"/>
                                          </a:xfrm>
                                          <a:prstGeom prst="rect">
                                            <a:avLst/>
                                          </a:prstGeom>
                                        </pic:spPr>
                                      </pic:pic>
                                    </a:graphicData>
                                  </a:graphic>
                                </wp:inline>
                              </w:drawing>
                            </w:r>
                          </w:p>
                        </w:tc>
                        <w:tc>
                          <w:tcPr>
                            <w:tcW w:w="1656" w:type="dxa"/>
                          </w:tcPr>
                          <w:p w14:paraId="2EFF2599" w14:textId="77777777" w:rsidR="00233F84" w:rsidRPr="002E7AD8" w:rsidRDefault="00233F84" w:rsidP="00271BC2">
                            <w:r>
                              <w:rPr>
                                <w:noProof/>
                              </w:rPr>
                              <w:drawing>
                                <wp:inline distT="0" distB="0" distL="0" distR="0" wp14:anchorId="704CEBF6" wp14:editId="52053095">
                                  <wp:extent cx="914400" cy="93207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K1.1_11_GRFTlkt_4_x^2.png"/>
                                          <pic:cNvPicPr/>
                                        </pic:nvPicPr>
                                        <pic:blipFill>
                                          <a:blip r:embed="rId98">
                                            <a:extLst>
                                              <a:ext uri="{28A0092B-C50C-407E-A947-70E740481C1C}">
                                                <a14:useLocalDpi xmlns:a14="http://schemas.microsoft.com/office/drawing/2010/main" val="0"/>
                                              </a:ext>
                                            </a:extLst>
                                          </a:blip>
                                          <a:stretch>
                                            <a:fillRect/>
                                          </a:stretch>
                                        </pic:blipFill>
                                        <pic:spPr>
                                          <a:xfrm>
                                            <a:off x="0" y="0"/>
                                            <a:ext cx="914400" cy="932075"/>
                                          </a:xfrm>
                                          <a:prstGeom prst="rect">
                                            <a:avLst/>
                                          </a:prstGeom>
                                        </pic:spPr>
                                      </pic:pic>
                                    </a:graphicData>
                                  </a:graphic>
                                </wp:inline>
                              </w:drawing>
                            </w:r>
                          </w:p>
                        </w:tc>
                      </w:tr>
                      <w:tr w:rsidR="00233F84" w14:paraId="003E69F9" w14:textId="77777777" w:rsidTr="00FE37F6">
                        <w:tc>
                          <w:tcPr>
                            <w:tcW w:w="1656" w:type="dxa"/>
                          </w:tcPr>
                          <w:p w14:paraId="21B3ADCD" w14:textId="77777777" w:rsidR="00233F84" w:rsidRPr="002E7AD8" w:rsidRDefault="00233F84" w:rsidP="00271BC2"/>
                          <w:p w14:paraId="051F6865" w14:textId="77777777" w:rsidR="00233F84" w:rsidRPr="002E7AD8" w:rsidRDefault="00233F84" w:rsidP="00271BC2">
                            <w:r w:rsidRPr="002E7AD8">
                              <w:t>v.</w:t>
                            </w:r>
                          </w:p>
                        </w:tc>
                        <w:tc>
                          <w:tcPr>
                            <w:tcW w:w="1656" w:type="dxa"/>
                          </w:tcPr>
                          <w:p w14:paraId="20F492C8" w14:textId="77777777" w:rsidR="00233F84" w:rsidRPr="002E7AD8" w:rsidRDefault="00233F84" w:rsidP="00271BC2"/>
                          <w:p w14:paraId="61AFBCF3" w14:textId="77777777" w:rsidR="00233F84" w:rsidRPr="002E7AD8" w:rsidRDefault="00233F84" w:rsidP="00271BC2">
                            <w:r w:rsidRPr="002E7AD8">
                              <w:t>vi.</w:t>
                            </w:r>
                          </w:p>
                        </w:tc>
                        <w:tc>
                          <w:tcPr>
                            <w:tcW w:w="1656" w:type="dxa"/>
                          </w:tcPr>
                          <w:p w14:paraId="2DF09C42" w14:textId="77777777" w:rsidR="00233F84" w:rsidRPr="002E7AD8" w:rsidRDefault="00233F84" w:rsidP="00271BC2"/>
                          <w:p w14:paraId="02A74BA0" w14:textId="77777777" w:rsidR="00233F84" w:rsidRPr="002E7AD8" w:rsidRDefault="00233F84" w:rsidP="00271BC2">
                            <w:r w:rsidRPr="002E7AD8">
                              <w:t>vii.</w:t>
                            </w:r>
                          </w:p>
                        </w:tc>
                        <w:tc>
                          <w:tcPr>
                            <w:tcW w:w="1656" w:type="dxa"/>
                          </w:tcPr>
                          <w:p w14:paraId="670CDCB7" w14:textId="77777777" w:rsidR="00233F84" w:rsidRPr="002E7AD8" w:rsidRDefault="00233F84" w:rsidP="00271BC2"/>
                          <w:p w14:paraId="737C3D09" w14:textId="77777777" w:rsidR="00233F84" w:rsidRPr="002E7AD8" w:rsidRDefault="00233F84" w:rsidP="00271BC2">
                            <w:r w:rsidRPr="002E7AD8">
                              <w:t>viii.</w:t>
                            </w:r>
                          </w:p>
                        </w:tc>
                      </w:tr>
                      <w:tr w:rsidR="00233F84" w14:paraId="20798FA1" w14:textId="77777777" w:rsidTr="00FE37F6">
                        <w:tc>
                          <w:tcPr>
                            <w:tcW w:w="1656" w:type="dxa"/>
                          </w:tcPr>
                          <w:p w14:paraId="757437EA" w14:textId="77777777" w:rsidR="00233F84" w:rsidRPr="002E7AD8" w:rsidRDefault="00233F84" w:rsidP="00271BC2">
                            <w:r>
                              <w:rPr>
                                <w:noProof/>
                              </w:rPr>
                              <w:drawing>
                                <wp:inline distT="0" distB="0" distL="0" distR="0" wp14:anchorId="2C25937B" wp14:editId="389796DF">
                                  <wp:extent cx="914400" cy="916516"/>
                                  <wp:effectExtent l="0" t="0" r="0" b="0"/>
                                  <wp:docPr id="10" name="Picture 10" descr="Macintosh HD:Users:kimberleymstern:Documents:AAAAAA-CALC:AAAA:BK1.1_12_GRFTlkt_9_x^-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1" descr="Macintosh HD:Users:kimberleymstern:Documents:AAAAAA-CALC:AAAA:BK1.1_12_GRFTlkt_9_x^-2.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914400" cy="916516"/>
                                          </a:xfrm>
                                          <a:prstGeom prst="rect">
                                            <a:avLst/>
                                          </a:prstGeom>
                                          <a:noFill/>
                                          <a:ln>
                                            <a:noFill/>
                                          </a:ln>
                                        </pic:spPr>
                                      </pic:pic>
                                    </a:graphicData>
                                  </a:graphic>
                                </wp:inline>
                              </w:drawing>
                            </w:r>
                          </w:p>
                        </w:tc>
                        <w:tc>
                          <w:tcPr>
                            <w:tcW w:w="1656" w:type="dxa"/>
                          </w:tcPr>
                          <w:p w14:paraId="069210A3" w14:textId="77777777" w:rsidR="00233F84" w:rsidRPr="002E7AD8" w:rsidRDefault="00233F84" w:rsidP="00271BC2">
                            <w:r>
                              <w:rPr>
                                <w:noProof/>
                              </w:rPr>
                              <w:drawing>
                                <wp:inline distT="0" distB="0" distL="0" distR="0" wp14:anchorId="2A83C3E7" wp14:editId="1BFF350F">
                                  <wp:extent cx="914400" cy="92561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K1.1_11_GRFTlkt_6_sqrt(x).png"/>
                                          <pic:cNvPicPr/>
                                        </pic:nvPicPr>
                                        <pic:blipFill>
                                          <a:blip r:embed="rId100">
                                            <a:extLst>
                                              <a:ext uri="{28A0092B-C50C-407E-A947-70E740481C1C}">
                                                <a14:useLocalDpi xmlns:a14="http://schemas.microsoft.com/office/drawing/2010/main" val="0"/>
                                              </a:ext>
                                            </a:extLst>
                                          </a:blip>
                                          <a:stretch>
                                            <a:fillRect/>
                                          </a:stretch>
                                        </pic:blipFill>
                                        <pic:spPr>
                                          <a:xfrm>
                                            <a:off x="0" y="0"/>
                                            <a:ext cx="914400" cy="925619"/>
                                          </a:xfrm>
                                          <a:prstGeom prst="rect">
                                            <a:avLst/>
                                          </a:prstGeom>
                                        </pic:spPr>
                                      </pic:pic>
                                    </a:graphicData>
                                  </a:graphic>
                                </wp:inline>
                              </w:drawing>
                            </w:r>
                          </w:p>
                        </w:tc>
                        <w:tc>
                          <w:tcPr>
                            <w:tcW w:w="1656" w:type="dxa"/>
                          </w:tcPr>
                          <w:p w14:paraId="2C94EC0C" w14:textId="77777777" w:rsidR="00233F84" w:rsidRPr="002E7AD8" w:rsidRDefault="00233F84" w:rsidP="00271BC2">
                            <w:r>
                              <w:rPr>
                                <w:noProof/>
                              </w:rPr>
                              <w:drawing>
                                <wp:inline distT="0" distB="0" distL="0" distR="0" wp14:anchorId="28A34682" wp14:editId="1AD4BCB3">
                                  <wp:extent cx="914400" cy="93196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K1.1_11GRFTlkt_5_x^3.png"/>
                                          <pic:cNvPicPr/>
                                        </pic:nvPicPr>
                                        <pic:blipFill>
                                          <a:blip r:embed="rId99">
                                            <a:extLst>
                                              <a:ext uri="{28A0092B-C50C-407E-A947-70E740481C1C}">
                                                <a14:useLocalDpi xmlns:a14="http://schemas.microsoft.com/office/drawing/2010/main" val="0"/>
                                              </a:ext>
                                            </a:extLst>
                                          </a:blip>
                                          <a:stretch>
                                            <a:fillRect/>
                                          </a:stretch>
                                        </pic:blipFill>
                                        <pic:spPr>
                                          <a:xfrm>
                                            <a:off x="0" y="0"/>
                                            <a:ext cx="914400" cy="931968"/>
                                          </a:xfrm>
                                          <a:prstGeom prst="rect">
                                            <a:avLst/>
                                          </a:prstGeom>
                                        </pic:spPr>
                                      </pic:pic>
                                    </a:graphicData>
                                  </a:graphic>
                                </wp:inline>
                              </w:drawing>
                            </w:r>
                          </w:p>
                        </w:tc>
                        <w:tc>
                          <w:tcPr>
                            <w:tcW w:w="1656" w:type="dxa"/>
                          </w:tcPr>
                          <w:p w14:paraId="68304FFD" w14:textId="77777777" w:rsidR="00233F84" w:rsidRPr="002E7AD8" w:rsidRDefault="00233F84" w:rsidP="00271BC2">
                            <w:r>
                              <w:rPr>
                                <w:noProof/>
                              </w:rPr>
                              <w:drawing>
                                <wp:inline distT="0" distB="0" distL="0" distR="0" wp14:anchorId="6E57DFD6" wp14:editId="3C331984">
                                  <wp:extent cx="914400" cy="9334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K1.1_11_GRFTlkt_2_x.png"/>
                                          <pic:cNvPicPr/>
                                        </pic:nvPicPr>
                                        <pic:blipFill>
                                          <a:blip r:embed="rId92">
                                            <a:extLst>
                                              <a:ext uri="{28A0092B-C50C-407E-A947-70E740481C1C}">
                                                <a14:useLocalDpi xmlns:a14="http://schemas.microsoft.com/office/drawing/2010/main" val="0"/>
                                              </a:ext>
                                            </a:extLst>
                                          </a:blip>
                                          <a:stretch>
                                            <a:fillRect/>
                                          </a:stretch>
                                        </pic:blipFill>
                                        <pic:spPr>
                                          <a:xfrm>
                                            <a:off x="0" y="0"/>
                                            <a:ext cx="914400" cy="933450"/>
                                          </a:xfrm>
                                          <a:prstGeom prst="rect">
                                            <a:avLst/>
                                          </a:prstGeom>
                                        </pic:spPr>
                                      </pic:pic>
                                    </a:graphicData>
                                  </a:graphic>
                                </wp:inline>
                              </w:drawing>
                            </w:r>
                          </w:p>
                        </w:tc>
                      </w:tr>
                    </w:tbl>
                    <w:p w14:paraId="7287CA7C" w14:textId="77777777" w:rsidR="00233F84" w:rsidRPr="0054503D" w:rsidRDefault="00233F84" w:rsidP="00E95EAE"/>
                  </w:txbxContent>
                </v:textbox>
                <w10:wrap type="square"/>
              </v:shape>
            </w:pict>
          </mc:Fallback>
        </mc:AlternateContent>
      </w:r>
      <w:r w:rsidR="00E95EAE" w:rsidRPr="00491B22">
        <w:rPr>
          <w:szCs w:val="24"/>
        </w:rPr>
        <w:t> Match each graph with its equation.</w:t>
      </w:r>
    </w:p>
    <w:p w14:paraId="601D7660" w14:textId="77777777" w:rsidR="00E95EAE" w:rsidRDefault="00E95EAE" w:rsidP="00E95EAE">
      <w:pPr>
        <w:pStyle w:val="MTDisplayEquation"/>
        <w:ind w:left="360"/>
      </w:pPr>
      <w:r>
        <w:t xml:space="preserve">a. </w:t>
      </w:r>
      <w:r w:rsidRPr="002E7AD8">
        <w:rPr>
          <w:position w:val="-10"/>
        </w:rPr>
        <w:object w:dxaOrig="580" w:dyaOrig="260" w14:anchorId="1E474BBD">
          <v:shape id="_x0000_i1140" type="#_x0000_t75" style="width:29.25pt;height:12pt" o:ole="">
            <v:imagedata r:id="rId275" o:title=""/>
          </v:shape>
          <o:OLEObject Type="Embed" ProgID="Equation.3" ShapeID="_x0000_i1140" DrawAspect="Content" ObjectID="_1718714170" r:id="rId276"/>
        </w:object>
      </w:r>
    </w:p>
    <w:p w14:paraId="65533815" w14:textId="77777777" w:rsidR="00E95EAE" w:rsidRDefault="00E95EAE" w:rsidP="00E95EAE">
      <w:pPr>
        <w:pStyle w:val="MTDisplayEquation"/>
        <w:ind w:left="360"/>
      </w:pPr>
      <w:r>
        <w:rPr>
          <w:szCs w:val="24"/>
        </w:rPr>
        <w:t>b.</w:t>
      </w:r>
      <w:r w:rsidRPr="0054503D">
        <w:rPr>
          <w:szCs w:val="24"/>
        </w:rPr>
        <w:t xml:space="preserve"> </w:t>
      </w:r>
      <w:r w:rsidRPr="002E7AD8">
        <w:rPr>
          <w:position w:val="-10"/>
        </w:rPr>
        <w:object w:dxaOrig="639" w:dyaOrig="360" w14:anchorId="303149DC">
          <v:shape id="_x0000_i1141" type="#_x0000_t75" style="width:32.25pt;height:18pt" o:ole="">
            <v:imagedata r:id="rId277" o:title=""/>
          </v:shape>
          <o:OLEObject Type="Embed" ProgID="Equation.3" ShapeID="_x0000_i1141" DrawAspect="Content" ObjectID="_1718714171" r:id="rId278"/>
        </w:object>
      </w:r>
    </w:p>
    <w:p w14:paraId="449B7D75" w14:textId="77777777" w:rsidR="00E95EAE" w:rsidRDefault="00E95EAE" w:rsidP="00E95EAE">
      <w:pPr>
        <w:pStyle w:val="MTDisplayEquation"/>
        <w:ind w:left="360"/>
        <w:rPr>
          <w:szCs w:val="24"/>
        </w:rPr>
      </w:pPr>
      <w:r>
        <w:t>c.</w:t>
      </w:r>
      <w:r w:rsidRPr="002E7AD8">
        <w:rPr>
          <w:position w:val="-10"/>
        </w:rPr>
        <w:object w:dxaOrig="760" w:dyaOrig="380" w14:anchorId="6DEB393D">
          <v:shape id="_x0000_i1142" type="#_x0000_t75" style="width:38.25pt;height:19.5pt" o:ole="">
            <v:imagedata r:id="rId279" o:title=""/>
          </v:shape>
          <o:OLEObject Type="Embed" ProgID="Equation.3" ShapeID="_x0000_i1142" DrawAspect="Content" ObjectID="_1718714172" r:id="rId280"/>
        </w:object>
      </w:r>
    </w:p>
    <w:p w14:paraId="1C28C6B3" w14:textId="77777777" w:rsidR="00E95EAE" w:rsidRDefault="00E95EAE" w:rsidP="00E95EAE">
      <w:pPr>
        <w:pStyle w:val="MTDisplayEquation"/>
        <w:ind w:left="360"/>
        <w:rPr>
          <w:szCs w:val="24"/>
        </w:rPr>
      </w:pPr>
      <w:r>
        <w:t xml:space="preserve">d. </w:t>
      </w:r>
      <w:r w:rsidRPr="002E7AD8">
        <w:rPr>
          <w:position w:val="-24"/>
        </w:rPr>
        <w:object w:dxaOrig="620" w:dyaOrig="620" w14:anchorId="73FFBB77">
          <v:shape id="_x0000_i1143" type="#_x0000_t75" style="width:30.75pt;height:30.75pt" o:ole="">
            <v:imagedata r:id="rId281" o:title=""/>
          </v:shape>
          <o:OLEObject Type="Embed" ProgID="Equation.3" ShapeID="_x0000_i1143" DrawAspect="Content" ObjectID="_1718714173" r:id="rId282"/>
        </w:object>
      </w:r>
    </w:p>
    <w:p w14:paraId="635B88A8" w14:textId="77777777" w:rsidR="00E95EAE" w:rsidRDefault="00E95EAE" w:rsidP="00E95EAE">
      <w:pPr>
        <w:pStyle w:val="MTDisplayEquation"/>
        <w:ind w:left="360"/>
        <w:rPr>
          <w:szCs w:val="24"/>
        </w:rPr>
      </w:pPr>
      <w:r>
        <w:t xml:space="preserve">e. </w:t>
      </w:r>
      <w:r w:rsidRPr="002E7AD8">
        <w:rPr>
          <w:position w:val="-10"/>
        </w:rPr>
        <w:object w:dxaOrig="660" w:dyaOrig="360" w14:anchorId="34C7AA0F">
          <v:shape id="_x0000_i1144" type="#_x0000_t75" style="width:33.75pt;height:18pt" o:ole="">
            <v:imagedata r:id="rId283" o:title=""/>
          </v:shape>
          <o:OLEObject Type="Embed" ProgID="Equation.3" ShapeID="_x0000_i1144" DrawAspect="Content" ObjectID="_1718714174" r:id="rId284"/>
        </w:object>
      </w:r>
    </w:p>
    <w:p w14:paraId="499687BF" w14:textId="77777777" w:rsidR="00E95EAE" w:rsidRDefault="00E95EAE" w:rsidP="00E95EAE">
      <w:pPr>
        <w:pStyle w:val="MTDisplayEquation"/>
        <w:ind w:left="360"/>
        <w:rPr>
          <w:szCs w:val="24"/>
        </w:rPr>
      </w:pPr>
      <w:r>
        <w:t xml:space="preserve">f. </w:t>
      </w:r>
      <w:r w:rsidRPr="002E7AD8">
        <w:rPr>
          <w:position w:val="-10"/>
        </w:rPr>
        <w:object w:dxaOrig="760" w:dyaOrig="380" w14:anchorId="6AD3D597">
          <v:shape id="_x0000_i1145" type="#_x0000_t75" style="width:38.25pt;height:19.5pt" o:ole="">
            <v:imagedata r:id="rId285" o:title=""/>
          </v:shape>
          <o:OLEObject Type="Embed" ProgID="Equation.3" ShapeID="_x0000_i1145" DrawAspect="Content" ObjectID="_1718714175" r:id="rId286"/>
        </w:object>
      </w:r>
    </w:p>
    <w:p w14:paraId="2EE287C0" w14:textId="77777777" w:rsidR="00E95EAE" w:rsidRDefault="00E95EAE" w:rsidP="00E95EAE">
      <w:pPr>
        <w:pStyle w:val="MTDisplayEquation"/>
        <w:ind w:left="360"/>
        <w:rPr>
          <w:szCs w:val="24"/>
        </w:rPr>
      </w:pPr>
      <w:r>
        <w:t xml:space="preserve">g. </w:t>
      </w:r>
      <w:r w:rsidRPr="002E7AD8">
        <w:rPr>
          <w:position w:val="-14"/>
        </w:rPr>
        <w:object w:dxaOrig="660" w:dyaOrig="400" w14:anchorId="5BB60162">
          <v:shape id="_x0000_i1146" type="#_x0000_t75" style="width:33.75pt;height:19.5pt" o:ole="">
            <v:imagedata r:id="rId287" o:title=""/>
          </v:shape>
          <o:OLEObject Type="Embed" ProgID="Equation.3" ShapeID="_x0000_i1146" DrawAspect="Content" ObjectID="_1718714176" r:id="rId288"/>
        </w:object>
      </w:r>
    </w:p>
    <w:p w14:paraId="437E90AA" w14:textId="77777777" w:rsidR="00E95EAE" w:rsidRDefault="00E95EAE" w:rsidP="00E95EAE">
      <w:pPr>
        <w:pStyle w:val="MTDisplayEquation"/>
        <w:ind w:left="360"/>
      </w:pPr>
      <w:r>
        <w:t xml:space="preserve">h. </w:t>
      </w:r>
      <w:r w:rsidRPr="002E7AD8">
        <w:rPr>
          <w:position w:val="-24"/>
        </w:rPr>
        <w:object w:dxaOrig="720" w:dyaOrig="620" w14:anchorId="705FEC6F">
          <v:shape id="_x0000_i1147" type="#_x0000_t75" style="width:36.75pt;height:30.75pt" o:ole="">
            <v:imagedata r:id="rId289" o:title=""/>
          </v:shape>
          <o:OLEObject Type="Embed" ProgID="Equation.3" ShapeID="_x0000_i1147" DrawAspect="Content" ObjectID="_1718714177" r:id="rId290"/>
        </w:object>
      </w:r>
    </w:p>
    <w:p w14:paraId="6980A146" w14:textId="77777777" w:rsidR="00E95EAE" w:rsidRDefault="00E95EAE" w:rsidP="00E95EAE"/>
    <w:p w14:paraId="06B7DA44" w14:textId="77777777" w:rsidR="00233F84" w:rsidRPr="002E0A76" w:rsidRDefault="00233F84" w:rsidP="00E95EAE"/>
    <w:p w14:paraId="563D2264" w14:textId="77777777" w:rsidR="00E95EAE" w:rsidRPr="00491B22" w:rsidRDefault="00E95EAE" w:rsidP="00F62BB1">
      <w:pPr>
        <w:pStyle w:val="ListParagraph"/>
        <w:numPr>
          <w:ilvl w:val="0"/>
          <w:numId w:val="28"/>
        </w:numPr>
        <w:spacing w:line="240" w:lineRule="auto"/>
        <w:rPr>
          <w:szCs w:val="24"/>
        </w:rPr>
      </w:pPr>
      <w:r w:rsidRPr="00491B22">
        <w:rPr>
          <w:szCs w:val="24"/>
        </w:rPr>
        <w:t>Match each table with its equation.</w:t>
      </w:r>
    </w:p>
    <w:p w14:paraId="025D3F4F" w14:textId="77777777" w:rsidR="00E95EAE" w:rsidRPr="00491B22" w:rsidRDefault="00B642A4" w:rsidP="00E95EAE">
      <w:pPr>
        <w:pStyle w:val="MTDisplayEquation"/>
        <w:spacing w:before="0" w:beforeAutospacing="0"/>
        <w:ind w:left="360"/>
        <w:rPr>
          <w:szCs w:val="24"/>
        </w:rPr>
      </w:pPr>
      <w:r>
        <w:rPr>
          <w:noProof/>
        </w:rPr>
        <mc:AlternateContent>
          <mc:Choice Requires="wps">
            <w:drawing>
              <wp:anchor distT="0" distB="0" distL="114300" distR="114300" simplePos="0" relativeHeight="251682304" behindDoc="0" locked="0" layoutInCell="1" allowOverlap="1" wp14:anchorId="2AFE4461" wp14:editId="7791FFFF">
                <wp:simplePos x="0" y="0"/>
                <wp:positionH relativeFrom="column">
                  <wp:posOffset>1911985</wp:posOffset>
                </wp:positionH>
                <wp:positionV relativeFrom="paragraph">
                  <wp:posOffset>46355</wp:posOffset>
                </wp:positionV>
                <wp:extent cx="3488690" cy="2895600"/>
                <wp:effectExtent l="0" t="0" r="0" b="0"/>
                <wp:wrapNone/>
                <wp:docPr id="68" name="Text Box 2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8690" cy="2895600"/>
                        </a:xfrm>
                        <a:prstGeom prst="rect">
                          <a:avLst/>
                        </a:prstGeom>
                        <a:solidFill>
                          <a:srgbClr val="FFFFFF"/>
                        </a:solidFill>
                        <a:ln>
                          <a:noFill/>
                        </a:ln>
                        <a:extLst>
                          <a:ext uri="{91240B29-F687-4f45-9708-019B960494DF}">
                            <a14:hiddenLine xmlns="" xmlns:a14="http://schemas.microsoft.com/office/drawing/2010/main" xmlns:w="http://schemas.openxmlformats.org/wordprocessingml/2006/main" xmlns:w10="urn:schemas-microsoft-com:office:word" xmlns:v="urn:schemas-microsoft-com:vml" xmlns:o="urn:schemas-microsoft-com:office:office" w="9525">
                              <a:solidFill>
                                <a:srgbClr val="000000"/>
                              </a:solidFill>
                              <a:miter lim="800000"/>
                              <a:headEnd/>
                              <a:tailEnd/>
                            </a14:hiddenLine>
                          </a:ext>
                        </a:extLst>
                      </wps:spPr>
                      <wps:txbx>
                        <w:txbxContent>
                          <w:tbl>
                            <w:tblPr>
                              <w:tblW w:w="5307" w:type="dxa"/>
                              <w:tblLook w:val="04A0" w:firstRow="1" w:lastRow="0" w:firstColumn="1" w:lastColumn="0" w:noHBand="0" w:noVBand="1"/>
                            </w:tblPr>
                            <w:tblGrid>
                              <w:gridCol w:w="463"/>
                              <w:gridCol w:w="1305"/>
                              <w:gridCol w:w="451"/>
                              <w:gridCol w:w="1286"/>
                              <w:gridCol w:w="516"/>
                              <w:gridCol w:w="1286"/>
                            </w:tblGrid>
                            <w:tr w:rsidR="00233F84" w14:paraId="2A8BB97E" w14:textId="77777777" w:rsidTr="00271BC2">
                              <w:tc>
                                <w:tcPr>
                                  <w:tcW w:w="333" w:type="dxa"/>
                                </w:tcPr>
                                <w:p w14:paraId="048A90BF" w14:textId="77777777" w:rsidR="00233F84" w:rsidRPr="002E7AD8" w:rsidRDefault="00233F84" w:rsidP="00271BC2">
                                  <w:pPr>
                                    <w:jc w:val="right"/>
                                    <w:rPr>
                                      <w:bCs/>
                                    </w:rPr>
                                  </w:pPr>
                                  <w:proofErr w:type="spellStart"/>
                                  <w:r w:rsidRPr="007A3632">
                                    <w:rPr>
                                      <w:bCs/>
                                    </w:rPr>
                                    <w:t>i</w:t>
                                  </w:r>
                                  <w:proofErr w:type="spellEnd"/>
                                  <w:r w:rsidRPr="007A3632">
                                    <w:rPr>
                                      <w:bCs/>
                                    </w:rPr>
                                    <w:t>.</w:t>
                                  </w:r>
                                </w:p>
                              </w:tc>
                              <w:tc>
                                <w:tcPr>
                                  <w:tcW w:w="1257" w:type="dxa"/>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3"/>
                                    <w:gridCol w:w="636"/>
                                  </w:tblGrid>
                                  <w:tr w:rsidR="00233F84" w:rsidRPr="0054503D" w14:paraId="5C21247A" w14:textId="77777777" w:rsidTr="00271BC2">
                                    <w:tc>
                                      <w:tcPr>
                                        <w:tcW w:w="0" w:type="auto"/>
                                        <w:tcBorders>
                                          <w:top w:val="single" w:sz="4" w:space="0" w:color="auto"/>
                                          <w:left w:val="single" w:sz="4" w:space="0" w:color="auto"/>
                                          <w:bottom w:val="single" w:sz="4" w:space="0" w:color="auto"/>
                                          <w:right w:val="single" w:sz="4" w:space="0" w:color="auto"/>
                                        </w:tcBorders>
                                        <w:hideMark/>
                                      </w:tcPr>
                                      <w:p w14:paraId="52DFAFD3" w14:textId="77777777" w:rsidR="00233F84" w:rsidRPr="002E7AD8" w:rsidRDefault="00233F84" w:rsidP="00271BC2">
                                        <w:pPr>
                                          <w:jc w:val="center"/>
                                          <w:rPr>
                                            <w:b/>
                                            <w:bCs/>
                                          </w:rPr>
                                        </w:pPr>
                                        <w:r w:rsidRPr="002E7AD8">
                                          <w:rPr>
                                            <w:b/>
                                            <w:bCs/>
                                          </w:rPr>
                                          <w:t>In</w:t>
                                        </w:r>
                                      </w:p>
                                    </w:tc>
                                    <w:tc>
                                      <w:tcPr>
                                        <w:tcW w:w="0" w:type="auto"/>
                                        <w:tcBorders>
                                          <w:top w:val="single" w:sz="4" w:space="0" w:color="auto"/>
                                          <w:left w:val="single" w:sz="4" w:space="0" w:color="auto"/>
                                          <w:bottom w:val="single" w:sz="4" w:space="0" w:color="auto"/>
                                          <w:right w:val="single" w:sz="4" w:space="0" w:color="auto"/>
                                        </w:tcBorders>
                                        <w:hideMark/>
                                      </w:tcPr>
                                      <w:p w14:paraId="6A691395" w14:textId="77777777" w:rsidR="00233F84" w:rsidRPr="002E7AD8" w:rsidRDefault="00233F84" w:rsidP="00271BC2">
                                        <w:pPr>
                                          <w:jc w:val="center"/>
                                          <w:rPr>
                                            <w:b/>
                                            <w:bCs/>
                                          </w:rPr>
                                        </w:pPr>
                                        <w:r w:rsidRPr="002E7AD8">
                                          <w:rPr>
                                            <w:b/>
                                            <w:bCs/>
                                          </w:rPr>
                                          <w:t>Out</w:t>
                                        </w:r>
                                      </w:p>
                                    </w:tc>
                                  </w:tr>
                                  <w:tr w:rsidR="00233F84" w:rsidRPr="0054503D" w14:paraId="0E513E6B" w14:textId="77777777" w:rsidTr="00271BC2">
                                    <w:tc>
                                      <w:tcPr>
                                        <w:tcW w:w="0" w:type="auto"/>
                                        <w:tcBorders>
                                          <w:top w:val="single" w:sz="4" w:space="0" w:color="auto"/>
                                          <w:left w:val="single" w:sz="4" w:space="0" w:color="auto"/>
                                          <w:bottom w:val="single" w:sz="4" w:space="0" w:color="auto"/>
                                          <w:right w:val="single" w:sz="4" w:space="0" w:color="auto"/>
                                        </w:tcBorders>
                                        <w:hideMark/>
                                      </w:tcPr>
                                      <w:p w14:paraId="7E8144FE" w14:textId="77777777" w:rsidR="00233F84" w:rsidRPr="002E7AD8" w:rsidRDefault="00233F84" w:rsidP="00271BC2">
                                        <w:r w:rsidRPr="002E7AD8">
                                          <w:t>-2</w:t>
                                        </w:r>
                                      </w:p>
                                    </w:tc>
                                    <w:tc>
                                      <w:tcPr>
                                        <w:tcW w:w="0" w:type="auto"/>
                                        <w:tcBorders>
                                          <w:top w:val="single" w:sz="4" w:space="0" w:color="auto"/>
                                          <w:left w:val="single" w:sz="4" w:space="0" w:color="auto"/>
                                          <w:bottom w:val="single" w:sz="4" w:space="0" w:color="auto"/>
                                          <w:right w:val="single" w:sz="4" w:space="0" w:color="auto"/>
                                        </w:tcBorders>
                                        <w:hideMark/>
                                      </w:tcPr>
                                      <w:p w14:paraId="4040BAF6" w14:textId="77777777" w:rsidR="00233F84" w:rsidRPr="002E7AD8" w:rsidRDefault="00233F84" w:rsidP="00271BC2">
                                        <w:r w:rsidRPr="002E7AD8">
                                          <w:t>-0.5</w:t>
                                        </w:r>
                                      </w:p>
                                    </w:tc>
                                  </w:tr>
                                  <w:tr w:rsidR="00233F84" w:rsidRPr="0054503D" w14:paraId="16B6F471" w14:textId="77777777" w:rsidTr="00271BC2">
                                    <w:tc>
                                      <w:tcPr>
                                        <w:tcW w:w="0" w:type="auto"/>
                                        <w:tcBorders>
                                          <w:top w:val="single" w:sz="4" w:space="0" w:color="auto"/>
                                          <w:left w:val="single" w:sz="4" w:space="0" w:color="auto"/>
                                          <w:bottom w:val="single" w:sz="4" w:space="0" w:color="auto"/>
                                          <w:right w:val="single" w:sz="4" w:space="0" w:color="auto"/>
                                        </w:tcBorders>
                                        <w:hideMark/>
                                      </w:tcPr>
                                      <w:p w14:paraId="5DD45A8C" w14:textId="77777777" w:rsidR="00233F84" w:rsidRPr="002E7AD8" w:rsidRDefault="00233F84" w:rsidP="00271BC2">
                                        <w:r w:rsidRPr="002E7AD8">
                                          <w:t>-1</w:t>
                                        </w:r>
                                      </w:p>
                                    </w:tc>
                                    <w:tc>
                                      <w:tcPr>
                                        <w:tcW w:w="0" w:type="auto"/>
                                        <w:tcBorders>
                                          <w:top w:val="single" w:sz="4" w:space="0" w:color="auto"/>
                                          <w:left w:val="single" w:sz="4" w:space="0" w:color="auto"/>
                                          <w:bottom w:val="single" w:sz="4" w:space="0" w:color="auto"/>
                                          <w:right w:val="single" w:sz="4" w:space="0" w:color="auto"/>
                                        </w:tcBorders>
                                        <w:hideMark/>
                                      </w:tcPr>
                                      <w:p w14:paraId="36A2983C" w14:textId="77777777" w:rsidR="00233F84" w:rsidRPr="002E7AD8" w:rsidRDefault="00233F84" w:rsidP="00271BC2">
                                        <w:r w:rsidRPr="002E7AD8">
                                          <w:t>-1</w:t>
                                        </w:r>
                                      </w:p>
                                    </w:tc>
                                  </w:tr>
                                  <w:tr w:rsidR="00233F84" w:rsidRPr="0054503D" w14:paraId="261B282E" w14:textId="77777777" w:rsidTr="00271BC2">
                                    <w:tc>
                                      <w:tcPr>
                                        <w:tcW w:w="0" w:type="auto"/>
                                        <w:tcBorders>
                                          <w:top w:val="single" w:sz="4" w:space="0" w:color="auto"/>
                                          <w:left w:val="single" w:sz="4" w:space="0" w:color="auto"/>
                                          <w:bottom w:val="single" w:sz="4" w:space="0" w:color="auto"/>
                                          <w:right w:val="single" w:sz="4" w:space="0" w:color="auto"/>
                                        </w:tcBorders>
                                        <w:hideMark/>
                                      </w:tcPr>
                                      <w:p w14:paraId="03CC40D6" w14:textId="77777777" w:rsidR="00233F84" w:rsidRPr="002E7AD8" w:rsidRDefault="00233F84" w:rsidP="00271BC2">
                                        <w:r w:rsidRPr="002E7AD8">
                                          <w:t>0</w:t>
                                        </w:r>
                                      </w:p>
                                    </w:tc>
                                    <w:tc>
                                      <w:tcPr>
                                        <w:tcW w:w="0" w:type="auto"/>
                                        <w:tcBorders>
                                          <w:top w:val="single" w:sz="4" w:space="0" w:color="auto"/>
                                          <w:left w:val="single" w:sz="4" w:space="0" w:color="auto"/>
                                          <w:bottom w:val="single" w:sz="4" w:space="0" w:color="auto"/>
                                          <w:right w:val="single" w:sz="4" w:space="0" w:color="auto"/>
                                        </w:tcBorders>
                                        <w:hideMark/>
                                      </w:tcPr>
                                      <w:p w14:paraId="4DE0048B" w14:textId="77777777" w:rsidR="00233F84" w:rsidRPr="002E7AD8" w:rsidRDefault="00233F84" w:rsidP="00271BC2">
                                        <w:r w:rsidRPr="002E7AD8">
                                          <w:t>_</w:t>
                                        </w:r>
                                      </w:p>
                                    </w:tc>
                                  </w:tr>
                                  <w:tr w:rsidR="00233F84" w:rsidRPr="0054503D" w14:paraId="1DAA872C" w14:textId="77777777" w:rsidTr="00271BC2">
                                    <w:tc>
                                      <w:tcPr>
                                        <w:tcW w:w="0" w:type="auto"/>
                                        <w:tcBorders>
                                          <w:top w:val="single" w:sz="4" w:space="0" w:color="auto"/>
                                          <w:left w:val="single" w:sz="4" w:space="0" w:color="auto"/>
                                          <w:bottom w:val="single" w:sz="4" w:space="0" w:color="auto"/>
                                          <w:right w:val="single" w:sz="4" w:space="0" w:color="auto"/>
                                        </w:tcBorders>
                                        <w:hideMark/>
                                      </w:tcPr>
                                      <w:p w14:paraId="7AE144D3" w14:textId="77777777" w:rsidR="00233F84" w:rsidRPr="002E7AD8" w:rsidRDefault="00233F84" w:rsidP="00271BC2">
                                        <w:r w:rsidRPr="002E7AD8">
                                          <w:t>1</w:t>
                                        </w:r>
                                      </w:p>
                                    </w:tc>
                                    <w:tc>
                                      <w:tcPr>
                                        <w:tcW w:w="0" w:type="auto"/>
                                        <w:tcBorders>
                                          <w:top w:val="single" w:sz="4" w:space="0" w:color="auto"/>
                                          <w:left w:val="single" w:sz="4" w:space="0" w:color="auto"/>
                                          <w:bottom w:val="single" w:sz="4" w:space="0" w:color="auto"/>
                                          <w:right w:val="single" w:sz="4" w:space="0" w:color="auto"/>
                                        </w:tcBorders>
                                        <w:hideMark/>
                                      </w:tcPr>
                                      <w:p w14:paraId="2F1A43DF" w14:textId="77777777" w:rsidR="00233F84" w:rsidRPr="002E7AD8" w:rsidRDefault="00233F84" w:rsidP="00271BC2">
                                        <w:r w:rsidRPr="002E7AD8">
                                          <w:t>1</w:t>
                                        </w:r>
                                      </w:p>
                                    </w:tc>
                                  </w:tr>
                                  <w:tr w:rsidR="00233F84" w:rsidRPr="0054503D" w14:paraId="52AC1EE5" w14:textId="77777777" w:rsidTr="00271BC2">
                                    <w:tc>
                                      <w:tcPr>
                                        <w:tcW w:w="0" w:type="auto"/>
                                        <w:tcBorders>
                                          <w:top w:val="single" w:sz="4" w:space="0" w:color="auto"/>
                                          <w:left w:val="single" w:sz="4" w:space="0" w:color="auto"/>
                                          <w:bottom w:val="single" w:sz="4" w:space="0" w:color="auto"/>
                                          <w:right w:val="single" w:sz="4" w:space="0" w:color="auto"/>
                                        </w:tcBorders>
                                        <w:hideMark/>
                                      </w:tcPr>
                                      <w:p w14:paraId="32106F90" w14:textId="77777777" w:rsidR="00233F84" w:rsidRPr="002E7AD8" w:rsidRDefault="00233F84" w:rsidP="00271BC2">
                                        <w:r w:rsidRPr="002E7AD8">
                                          <w:t>2</w:t>
                                        </w:r>
                                      </w:p>
                                    </w:tc>
                                    <w:tc>
                                      <w:tcPr>
                                        <w:tcW w:w="0" w:type="auto"/>
                                        <w:tcBorders>
                                          <w:top w:val="single" w:sz="4" w:space="0" w:color="auto"/>
                                          <w:left w:val="single" w:sz="4" w:space="0" w:color="auto"/>
                                          <w:bottom w:val="single" w:sz="4" w:space="0" w:color="auto"/>
                                          <w:right w:val="single" w:sz="4" w:space="0" w:color="auto"/>
                                        </w:tcBorders>
                                        <w:hideMark/>
                                      </w:tcPr>
                                      <w:p w14:paraId="3B94B337" w14:textId="77777777" w:rsidR="00233F84" w:rsidRPr="002E7AD8" w:rsidRDefault="00233F84" w:rsidP="00271BC2">
                                        <w:r w:rsidRPr="002E7AD8">
                                          <w:t>0.5</w:t>
                                        </w:r>
                                      </w:p>
                                    </w:tc>
                                  </w:tr>
                                  <w:tr w:rsidR="00233F84" w:rsidRPr="0054503D" w14:paraId="2E0035E8" w14:textId="77777777" w:rsidTr="00271BC2">
                                    <w:tc>
                                      <w:tcPr>
                                        <w:tcW w:w="0" w:type="auto"/>
                                        <w:tcBorders>
                                          <w:top w:val="single" w:sz="4" w:space="0" w:color="auto"/>
                                          <w:left w:val="single" w:sz="4" w:space="0" w:color="auto"/>
                                          <w:bottom w:val="single" w:sz="4" w:space="0" w:color="auto"/>
                                          <w:right w:val="single" w:sz="4" w:space="0" w:color="auto"/>
                                        </w:tcBorders>
                                        <w:hideMark/>
                                      </w:tcPr>
                                      <w:p w14:paraId="302A0FD5" w14:textId="77777777" w:rsidR="00233F84" w:rsidRPr="002E7AD8" w:rsidRDefault="00233F84" w:rsidP="00271BC2">
                                        <w:r w:rsidRPr="002E7AD8">
                                          <w:t>3</w:t>
                                        </w:r>
                                      </w:p>
                                    </w:tc>
                                    <w:tc>
                                      <w:tcPr>
                                        <w:tcW w:w="0" w:type="auto"/>
                                        <w:tcBorders>
                                          <w:top w:val="single" w:sz="4" w:space="0" w:color="auto"/>
                                          <w:left w:val="single" w:sz="4" w:space="0" w:color="auto"/>
                                          <w:bottom w:val="single" w:sz="4" w:space="0" w:color="auto"/>
                                          <w:right w:val="single" w:sz="4" w:space="0" w:color="auto"/>
                                        </w:tcBorders>
                                        <w:hideMark/>
                                      </w:tcPr>
                                      <w:p w14:paraId="58AE33A5" w14:textId="77777777" w:rsidR="00233F84" w:rsidRPr="002E7AD8" w:rsidRDefault="00233F84" w:rsidP="00271BC2">
                                        <w:r w:rsidRPr="002E7AD8">
                                          <w:t>0.33</w:t>
                                        </w:r>
                                      </w:p>
                                    </w:tc>
                                  </w:tr>
                                </w:tbl>
                                <w:p w14:paraId="5920CD83" w14:textId="77777777" w:rsidR="00233F84" w:rsidRPr="002E7AD8" w:rsidRDefault="00233F84" w:rsidP="00271BC2"/>
                              </w:tc>
                              <w:tc>
                                <w:tcPr>
                                  <w:tcW w:w="588" w:type="dxa"/>
                                </w:tcPr>
                                <w:p w14:paraId="5A78F853" w14:textId="77777777" w:rsidR="00233F84" w:rsidRPr="002E7AD8" w:rsidRDefault="00233F84" w:rsidP="00271BC2">
                                  <w:pPr>
                                    <w:jc w:val="right"/>
                                    <w:rPr>
                                      <w:bCs/>
                                    </w:rPr>
                                  </w:pPr>
                                  <w:r w:rsidRPr="002E7AD8">
                                    <w:rPr>
                                      <w:bCs/>
                                    </w:rPr>
                                    <w:t>ii.</w:t>
                                  </w:r>
                                </w:p>
                              </w:tc>
                              <w:tc>
                                <w:tcPr>
                                  <w:tcW w:w="1241" w:type="dxa"/>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3"/>
                                    <w:gridCol w:w="617"/>
                                  </w:tblGrid>
                                  <w:tr w:rsidR="00233F84" w:rsidRPr="0054503D" w14:paraId="63AA3C5E" w14:textId="77777777" w:rsidTr="00271BC2">
                                    <w:tc>
                                      <w:tcPr>
                                        <w:tcW w:w="0" w:type="auto"/>
                                        <w:tcBorders>
                                          <w:top w:val="single" w:sz="4" w:space="0" w:color="auto"/>
                                          <w:left w:val="single" w:sz="4" w:space="0" w:color="auto"/>
                                          <w:bottom w:val="single" w:sz="4" w:space="0" w:color="auto"/>
                                          <w:right w:val="single" w:sz="4" w:space="0" w:color="auto"/>
                                        </w:tcBorders>
                                        <w:hideMark/>
                                      </w:tcPr>
                                      <w:p w14:paraId="6DDB6AE8" w14:textId="77777777" w:rsidR="00233F84" w:rsidRPr="002E7AD8" w:rsidRDefault="00233F84" w:rsidP="00271BC2">
                                        <w:pPr>
                                          <w:jc w:val="center"/>
                                          <w:rPr>
                                            <w:b/>
                                            <w:bCs/>
                                          </w:rPr>
                                        </w:pPr>
                                        <w:r w:rsidRPr="002E7AD8">
                                          <w:rPr>
                                            <w:b/>
                                            <w:bCs/>
                                          </w:rPr>
                                          <w:t>In</w:t>
                                        </w:r>
                                      </w:p>
                                    </w:tc>
                                    <w:tc>
                                      <w:tcPr>
                                        <w:tcW w:w="0" w:type="auto"/>
                                        <w:tcBorders>
                                          <w:top w:val="single" w:sz="4" w:space="0" w:color="auto"/>
                                          <w:left w:val="single" w:sz="4" w:space="0" w:color="auto"/>
                                          <w:bottom w:val="single" w:sz="4" w:space="0" w:color="auto"/>
                                          <w:right w:val="single" w:sz="4" w:space="0" w:color="auto"/>
                                        </w:tcBorders>
                                        <w:hideMark/>
                                      </w:tcPr>
                                      <w:p w14:paraId="15A12F8F" w14:textId="77777777" w:rsidR="00233F84" w:rsidRPr="002E7AD8" w:rsidRDefault="00233F84" w:rsidP="00271BC2">
                                        <w:pPr>
                                          <w:jc w:val="center"/>
                                          <w:rPr>
                                            <w:b/>
                                            <w:bCs/>
                                          </w:rPr>
                                        </w:pPr>
                                        <w:r w:rsidRPr="002E7AD8">
                                          <w:rPr>
                                            <w:b/>
                                            <w:bCs/>
                                          </w:rPr>
                                          <w:t>Out</w:t>
                                        </w:r>
                                      </w:p>
                                    </w:tc>
                                  </w:tr>
                                  <w:tr w:rsidR="00233F84" w:rsidRPr="0054503D" w14:paraId="70E59F38" w14:textId="77777777" w:rsidTr="00271BC2">
                                    <w:tc>
                                      <w:tcPr>
                                        <w:tcW w:w="0" w:type="auto"/>
                                        <w:tcBorders>
                                          <w:top w:val="single" w:sz="4" w:space="0" w:color="auto"/>
                                          <w:left w:val="single" w:sz="4" w:space="0" w:color="auto"/>
                                          <w:bottom w:val="single" w:sz="4" w:space="0" w:color="auto"/>
                                          <w:right w:val="single" w:sz="4" w:space="0" w:color="auto"/>
                                        </w:tcBorders>
                                        <w:hideMark/>
                                      </w:tcPr>
                                      <w:p w14:paraId="14DABD90" w14:textId="77777777" w:rsidR="00233F84" w:rsidRPr="002E7AD8" w:rsidRDefault="00233F84" w:rsidP="00271BC2">
                                        <w:r w:rsidRPr="002E7AD8">
                                          <w:t>-2</w:t>
                                        </w:r>
                                      </w:p>
                                    </w:tc>
                                    <w:tc>
                                      <w:tcPr>
                                        <w:tcW w:w="0" w:type="auto"/>
                                        <w:tcBorders>
                                          <w:top w:val="single" w:sz="4" w:space="0" w:color="auto"/>
                                          <w:left w:val="single" w:sz="4" w:space="0" w:color="auto"/>
                                          <w:bottom w:val="single" w:sz="4" w:space="0" w:color="auto"/>
                                          <w:right w:val="single" w:sz="4" w:space="0" w:color="auto"/>
                                        </w:tcBorders>
                                        <w:hideMark/>
                                      </w:tcPr>
                                      <w:p w14:paraId="26A707DE" w14:textId="77777777" w:rsidR="00233F84" w:rsidRPr="002E7AD8" w:rsidRDefault="00233F84" w:rsidP="00271BC2">
                                        <w:r w:rsidRPr="002E7AD8">
                                          <w:t>-2</w:t>
                                        </w:r>
                                      </w:p>
                                    </w:tc>
                                  </w:tr>
                                  <w:tr w:rsidR="00233F84" w:rsidRPr="0054503D" w14:paraId="41462722" w14:textId="77777777" w:rsidTr="00271BC2">
                                    <w:tc>
                                      <w:tcPr>
                                        <w:tcW w:w="0" w:type="auto"/>
                                        <w:tcBorders>
                                          <w:top w:val="single" w:sz="4" w:space="0" w:color="auto"/>
                                          <w:left w:val="single" w:sz="4" w:space="0" w:color="auto"/>
                                          <w:bottom w:val="single" w:sz="4" w:space="0" w:color="auto"/>
                                          <w:right w:val="single" w:sz="4" w:space="0" w:color="auto"/>
                                        </w:tcBorders>
                                        <w:hideMark/>
                                      </w:tcPr>
                                      <w:p w14:paraId="341A23CD" w14:textId="77777777" w:rsidR="00233F84" w:rsidRPr="002E7AD8" w:rsidRDefault="00233F84" w:rsidP="00271BC2">
                                        <w:r w:rsidRPr="002E7AD8">
                                          <w:t>-1</w:t>
                                        </w:r>
                                      </w:p>
                                    </w:tc>
                                    <w:tc>
                                      <w:tcPr>
                                        <w:tcW w:w="0" w:type="auto"/>
                                        <w:tcBorders>
                                          <w:top w:val="single" w:sz="4" w:space="0" w:color="auto"/>
                                          <w:left w:val="single" w:sz="4" w:space="0" w:color="auto"/>
                                          <w:bottom w:val="single" w:sz="4" w:space="0" w:color="auto"/>
                                          <w:right w:val="single" w:sz="4" w:space="0" w:color="auto"/>
                                        </w:tcBorders>
                                        <w:hideMark/>
                                      </w:tcPr>
                                      <w:p w14:paraId="69DC3E12" w14:textId="77777777" w:rsidR="00233F84" w:rsidRPr="002E7AD8" w:rsidRDefault="00233F84" w:rsidP="00271BC2">
                                        <w:r w:rsidRPr="002E7AD8">
                                          <w:t>-1</w:t>
                                        </w:r>
                                      </w:p>
                                    </w:tc>
                                  </w:tr>
                                  <w:tr w:rsidR="00233F84" w:rsidRPr="0054503D" w14:paraId="1E6D27AA" w14:textId="77777777" w:rsidTr="00271BC2">
                                    <w:tc>
                                      <w:tcPr>
                                        <w:tcW w:w="0" w:type="auto"/>
                                        <w:tcBorders>
                                          <w:top w:val="single" w:sz="4" w:space="0" w:color="auto"/>
                                          <w:left w:val="single" w:sz="4" w:space="0" w:color="auto"/>
                                          <w:bottom w:val="single" w:sz="4" w:space="0" w:color="auto"/>
                                          <w:right w:val="single" w:sz="4" w:space="0" w:color="auto"/>
                                        </w:tcBorders>
                                        <w:hideMark/>
                                      </w:tcPr>
                                      <w:p w14:paraId="3B582116" w14:textId="77777777" w:rsidR="00233F84" w:rsidRPr="002E7AD8" w:rsidRDefault="00233F84" w:rsidP="00271BC2">
                                        <w:r w:rsidRPr="002E7AD8">
                                          <w:t>0</w:t>
                                        </w:r>
                                      </w:p>
                                    </w:tc>
                                    <w:tc>
                                      <w:tcPr>
                                        <w:tcW w:w="0" w:type="auto"/>
                                        <w:tcBorders>
                                          <w:top w:val="single" w:sz="4" w:space="0" w:color="auto"/>
                                          <w:left w:val="single" w:sz="4" w:space="0" w:color="auto"/>
                                          <w:bottom w:val="single" w:sz="4" w:space="0" w:color="auto"/>
                                          <w:right w:val="single" w:sz="4" w:space="0" w:color="auto"/>
                                        </w:tcBorders>
                                        <w:hideMark/>
                                      </w:tcPr>
                                      <w:p w14:paraId="3EFA2BC0" w14:textId="77777777" w:rsidR="00233F84" w:rsidRPr="002E7AD8" w:rsidRDefault="00233F84" w:rsidP="00271BC2">
                                        <w:r w:rsidRPr="002E7AD8">
                                          <w:t>0</w:t>
                                        </w:r>
                                      </w:p>
                                    </w:tc>
                                  </w:tr>
                                  <w:tr w:rsidR="00233F84" w:rsidRPr="0054503D" w14:paraId="00728E82" w14:textId="77777777" w:rsidTr="00271BC2">
                                    <w:tc>
                                      <w:tcPr>
                                        <w:tcW w:w="0" w:type="auto"/>
                                        <w:tcBorders>
                                          <w:top w:val="single" w:sz="4" w:space="0" w:color="auto"/>
                                          <w:left w:val="single" w:sz="4" w:space="0" w:color="auto"/>
                                          <w:bottom w:val="single" w:sz="4" w:space="0" w:color="auto"/>
                                          <w:right w:val="single" w:sz="4" w:space="0" w:color="auto"/>
                                        </w:tcBorders>
                                        <w:hideMark/>
                                      </w:tcPr>
                                      <w:p w14:paraId="5C976019" w14:textId="77777777" w:rsidR="00233F84" w:rsidRPr="002E7AD8" w:rsidRDefault="00233F84" w:rsidP="00271BC2">
                                        <w:r w:rsidRPr="002E7AD8">
                                          <w:t>1</w:t>
                                        </w:r>
                                      </w:p>
                                    </w:tc>
                                    <w:tc>
                                      <w:tcPr>
                                        <w:tcW w:w="0" w:type="auto"/>
                                        <w:tcBorders>
                                          <w:top w:val="single" w:sz="4" w:space="0" w:color="auto"/>
                                          <w:left w:val="single" w:sz="4" w:space="0" w:color="auto"/>
                                          <w:bottom w:val="single" w:sz="4" w:space="0" w:color="auto"/>
                                          <w:right w:val="single" w:sz="4" w:space="0" w:color="auto"/>
                                        </w:tcBorders>
                                        <w:hideMark/>
                                      </w:tcPr>
                                      <w:p w14:paraId="364E99E4" w14:textId="77777777" w:rsidR="00233F84" w:rsidRPr="002E7AD8" w:rsidRDefault="00233F84" w:rsidP="00271BC2">
                                        <w:r w:rsidRPr="002E7AD8">
                                          <w:t>1</w:t>
                                        </w:r>
                                      </w:p>
                                    </w:tc>
                                  </w:tr>
                                  <w:tr w:rsidR="00233F84" w:rsidRPr="0054503D" w14:paraId="20FE3132" w14:textId="77777777" w:rsidTr="00271BC2">
                                    <w:tc>
                                      <w:tcPr>
                                        <w:tcW w:w="0" w:type="auto"/>
                                        <w:tcBorders>
                                          <w:top w:val="single" w:sz="4" w:space="0" w:color="auto"/>
                                          <w:left w:val="single" w:sz="4" w:space="0" w:color="auto"/>
                                          <w:bottom w:val="single" w:sz="4" w:space="0" w:color="auto"/>
                                          <w:right w:val="single" w:sz="4" w:space="0" w:color="auto"/>
                                        </w:tcBorders>
                                        <w:hideMark/>
                                      </w:tcPr>
                                      <w:p w14:paraId="45D1BA10" w14:textId="77777777" w:rsidR="00233F84" w:rsidRPr="002E7AD8" w:rsidRDefault="00233F84" w:rsidP="00271BC2">
                                        <w:r w:rsidRPr="002E7AD8">
                                          <w:t>2</w:t>
                                        </w:r>
                                      </w:p>
                                    </w:tc>
                                    <w:tc>
                                      <w:tcPr>
                                        <w:tcW w:w="0" w:type="auto"/>
                                        <w:tcBorders>
                                          <w:top w:val="single" w:sz="4" w:space="0" w:color="auto"/>
                                          <w:left w:val="single" w:sz="4" w:space="0" w:color="auto"/>
                                          <w:bottom w:val="single" w:sz="4" w:space="0" w:color="auto"/>
                                          <w:right w:val="single" w:sz="4" w:space="0" w:color="auto"/>
                                        </w:tcBorders>
                                        <w:hideMark/>
                                      </w:tcPr>
                                      <w:p w14:paraId="19DBD16E" w14:textId="77777777" w:rsidR="00233F84" w:rsidRPr="002E7AD8" w:rsidRDefault="00233F84" w:rsidP="00271BC2">
                                        <w:r w:rsidRPr="002E7AD8">
                                          <w:t>2</w:t>
                                        </w:r>
                                      </w:p>
                                    </w:tc>
                                  </w:tr>
                                  <w:tr w:rsidR="00233F84" w:rsidRPr="0054503D" w14:paraId="433E11F4" w14:textId="77777777" w:rsidTr="00271BC2">
                                    <w:tc>
                                      <w:tcPr>
                                        <w:tcW w:w="0" w:type="auto"/>
                                        <w:tcBorders>
                                          <w:top w:val="single" w:sz="4" w:space="0" w:color="auto"/>
                                          <w:left w:val="single" w:sz="4" w:space="0" w:color="auto"/>
                                          <w:bottom w:val="single" w:sz="4" w:space="0" w:color="auto"/>
                                          <w:right w:val="single" w:sz="4" w:space="0" w:color="auto"/>
                                        </w:tcBorders>
                                        <w:hideMark/>
                                      </w:tcPr>
                                      <w:p w14:paraId="52B20289" w14:textId="77777777" w:rsidR="00233F84" w:rsidRPr="002E7AD8" w:rsidRDefault="00233F84" w:rsidP="00271BC2">
                                        <w:r w:rsidRPr="002E7AD8">
                                          <w:t>3</w:t>
                                        </w:r>
                                      </w:p>
                                    </w:tc>
                                    <w:tc>
                                      <w:tcPr>
                                        <w:tcW w:w="0" w:type="auto"/>
                                        <w:tcBorders>
                                          <w:top w:val="single" w:sz="4" w:space="0" w:color="auto"/>
                                          <w:left w:val="single" w:sz="4" w:space="0" w:color="auto"/>
                                          <w:bottom w:val="single" w:sz="4" w:space="0" w:color="auto"/>
                                          <w:right w:val="single" w:sz="4" w:space="0" w:color="auto"/>
                                        </w:tcBorders>
                                        <w:hideMark/>
                                      </w:tcPr>
                                      <w:p w14:paraId="12182487" w14:textId="77777777" w:rsidR="00233F84" w:rsidRPr="002E7AD8" w:rsidRDefault="00233F84" w:rsidP="00271BC2">
                                        <w:r w:rsidRPr="002E7AD8">
                                          <w:t>3</w:t>
                                        </w:r>
                                      </w:p>
                                    </w:tc>
                                  </w:tr>
                                </w:tbl>
                                <w:p w14:paraId="3F439F59" w14:textId="77777777" w:rsidR="00233F84" w:rsidRPr="002E7AD8" w:rsidRDefault="00233F84" w:rsidP="00271BC2"/>
                              </w:tc>
                              <w:tc>
                                <w:tcPr>
                                  <w:tcW w:w="649" w:type="dxa"/>
                                </w:tcPr>
                                <w:p w14:paraId="2044EDC7" w14:textId="77777777" w:rsidR="00233F84" w:rsidRPr="002E7AD8" w:rsidRDefault="00233F84" w:rsidP="00271BC2">
                                  <w:pPr>
                                    <w:jc w:val="right"/>
                                    <w:rPr>
                                      <w:bCs/>
                                    </w:rPr>
                                  </w:pPr>
                                  <w:r w:rsidRPr="002E7AD8">
                                    <w:rPr>
                                      <w:bCs/>
                                    </w:rPr>
                                    <w:t>iii.</w:t>
                                  </w:r>
                                </w:p>
                              </w:tc>
                              <w:tc>
                                <w:tcPr>
                                  <w:tcW w:w="1239" w:type="dxa"/>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3"/>
                                    <w:gridCol w:w="617"/>
                                  </w:tblGrid>
                                  <w:tr w:rsidR="00233F84" w:rsidRPr="0054503D" w14:paraId="654DCCDC" w14:textId="77777777" w:rsidTr="00271BC2">
                                    <w:tc>
                                      <w:tcPr>
                                        <w:tcW w:w="0" w:type="auto"/>
                                        <w:tcBorders>
                                          <w:top w:val="single" w:sz="4" w:space="0" w:color="auto"/>
                                          <w:left w:val="single" w:sz="4" w:space="0" w:color="auto"/>
                                          <w:bottom w:val="single" w:sz="4" w:space="0" w:color="auto"/>
                                          <w:right w:val="single" w:sz="4" w:space="0" w:color="auto"/>
                                        </w:tcBorders>
                                        <w:hideMark/>
                                      </w:tcPr>
                                      <w:p w14:paraId="0F62B9F9" w14:textId="77777777" w:rsidR="00233F84" w:rsidRPr="002E7AD8" w:rsidRDefault="00233F84" w:rsidP="00271BC2">
                                        <w:pPr>
                                          <w:jc w:val="center"/>
                                          <w:rPr>
                                            <w:b/>
                                            <w:bCs/>
                                          </w:rPr>
                                        </w:pPr>
                                        <w:r w:rsidRPr="002E7AD8">
                                          <w:rPr>
                                            <w:b/>
                                            <w:bCs/>
                                          </w:rPr>
                                          <w:t>In</w:t>
                                        </w:r>
                                      </w:p>
                                    </w:tc>
                                    <w:tc>
                                      <w:tcPr>
                                        <w:tcW w:w="0" w:type="auto"/>
                                        <w:tcBorders>
                                          <w:top w:val="single" w:sz="4" w:space="0" w:color="auto"/>
                                          <w:left w:val="single" w:sz="4" w:space="0" w:color="auto"/>
                                          <w:bottom w:val="single" w:sz="4" w:space="0" w:color="auto"/>
                                          <w:right w:val="single" w:sz="4" w:space="0" w:color="auto"/>
                                        </w:tcBorders>
                                        <w:hideMark/>
                                      </w:tcPr>
                                      <w:p w14:paraId="59852E4B" w14:textId="77777777" w:rsidR="00233F84" w:rsidRPr="002E7AD8" w:rsidRDefault="00233F84" w:rsidP="00271BC2">
                                        <w:pPr>
                                          <w:jc w:val="center"/>
                                          <w:rPr>
                                            <w:b/>
                                            <w:bCs/>
                                          </w:rPr>
                                        </w:pPr>
                                        <w:r w:rsidRPr="002E7AD8">
                                          <w:rPr>
                                            <w:b/>
                                            <w:bCs/>
                                          </w:rPr>
                                          <w:t>Out</w:t>
                                        </w:r>
                                      </w:p>
                                    </w:tc>
                                  </w:tr>
                                  <w:tr w:rsidR="00233F84" w:rsidRPr="0054503D" w14:paraId="20287C93" w14:textId="77777777" w:rsidTr="00271BC2">
                                    <w:tc>
                                      <w:tcPr>
                                        <w:tcW w:w="0" w:type="auto"/>
                                        <w:tcBorders>
                                          <w:top w:val="single" w:sz="4" w:space="0" w:color="auto"/>
                                          <w:left w:val="single" w:sz="4" w:space="0" w:color="auto"/>
                                          <w:bottom w:val="single" w:sz="4" w:space="0" w:color="auto"/>
                                          <w:right w:val="single" w:sz="4" w:space="0" w:color="auto"/>
                                        </w:tcBorders>
                                        <w:hideMark/>
                                      </w:tcPr>
                                      <w:p w14:paraId="74B8F70D" w14:textId="77777777" w:rsidR="00233F84" w:rsidRPr="002E7AD8" w:rsidRDefault="00233F84" w:rsidP="00271BC2">
                                        <w:r w:rsidRPr="002E7AD8">
                                          <w:t>-2</w:t>
                                        </w:r>
                                      </w:p>
                                    </w:tc>
                                    <w:tc>
                                      <w:tcPr>
                                        <w:tcW w:w="0" w:type="auto"/>
                                        <w:tcBorders>
                                          <w:top w:val="single" w:sz="4" w:space="0" w:color="auto"/>
                                          <w:left w:val="single" w:sz="4" w:space="0" w:color="auto"/>
                                          <w:bottom w:val="single" w:sz="4" w:space="0" w:color="auto"/>
                                          <w:right w:val="single" w:sz="4" w:space="0" w:color="auto"/>
                                        </w:tcBorders>
                                        <w:hideMark/>
                                      </w:tcPr>
                                      <w:p w14:paraId="76EA9379" w14:textId="77777777" w:rsidR="00233F84" w:rsidRPr="002E7AD8" w:rsidRDefault="00233F84" w:rsidP="00271BC2">
                                        <w:r w:rsidRPr="002E7AD8">
                                          <w:t>-8</w:t>
                                        </w:r>
                                      </w:p>
                                    </w:tc>
                                  </w:tr>
                                  <w:tr w:rsidR="00233F84" w:rsidRPr="0054503D" w14:paraId="5F1CB93A" w14:textId="77777777" w:rsidTr="00271BC2">
                                    <w:tc>
                                      <w:tcPr>
                                        <w:tcW w:w="0" w:type="auto"/>
                                        <w:tcBorders>
                                          <w:top w:val="single" w:sz="4" w:space="0" w:color="auto"/>
                                          <w:left w:val="single" w:sz="4" w:space="0" w:color="auto"/>
                                          <w:bottom w:val="single" w:sz="4" w:space="0" w:color="auto"/>
                                          <w:right w:val="single" w:sz="4" w:space="0" w:color="auto"/>
                                        </w:tcBorders>
                                        <w:hideMark/>
                                      </w:tcPr>
                                      <w:p w14:paraId="4C3FD15E" w14:textId="77777777" w:rsidR="00233F84" w:rsidRPr="002E7AD8" w:rsidRDefault="00233F84" w:rsidP="00271BC2">
                                        <w:r w:rsidRPr="002E7AD8">
                                          <w:t>-1</w:t>
                                        </w:r>
                                      </w:p>
                                    </w:tc>
                                    <w:tc>
                                      <w:tcPr>
                                        <w:tcW w:w="0" w:type="auto"/>
                                        <w:tcBorders>
                                          <w:top w:val="single" w:sz="4" w:space="0" w:color="auto"/>
                                          <w:left w:val="single" w:sz="4" w:space="0" w:color="auto"/>
                                          <w:bottom w:val="single" w:sz="4" w:space="0" w:color="auto"/>
                                          <w:right w:val="single" w:sz="4" w:space="0" w:color="auto"/>
                                        </w:tcBorders>
                                        <w:hideMark/>
                                      </w:tcPr>
                                      <w:p w14:paraId="474FE54E" w14:textId="77777777" w:rsidR="00233F84" w:rsidRPr="002E7AD8" w:rsidRDefault="00233F84" w:rsidP="00271BC2">
                                        <w:r w:rsidRPr="002E7AD8">
                                          <w:t>-1</w:t>
                                        </w:r>
                                      </w:p>
                                    </w:tc>
                                  </w:tr>
                                  <w:tr w:rsidR="00233F84" w:rsidRPr="0054503D" w14:paraId="304EE649" w14:textId="77777777" w:rsidTr="00271BC2">
                                    <w:tc>
                                      <w:tcPr>
                                        <w:tcW w:w="0" w:type="auto"/>
                                        <w:tcBorders>
                                          <w:top w:val="single" w:sz="4" w:space="0" w:color="auto"/>
                                          <w:left w:val="single" w:sz="4" w:space="0" w:color="auto"/>
                                          <w:bottom w:val="single" w:sz="4" w:space="0" w:color="auto"/>
                                          <w:right w:val="single" w:sz="4" w:space="0" w:color="auto"/>
                                        </w:tcBorders>
                                        <w:hideMark/>
                                      </w:tcPr>
                                      <w:p w14:paraId="6BFAC261" w14:textId="77777777" w:rsidR="00233F84" w:rsidRPr="002E7AD8" w:rsidRDefault="00233F84" w:rsidP="00271BC2">
                                        <w:r w:rsidRPr="002E7AD8">
                                          <w:t>0</w:t>
                                        </w:r>
                                      </w:p>
                                    </w:tc>
                                    <w:tc>
                                      <w:tcPr>
                                        <w:tcW w:w="0" w:type="auto"/>
                                        <w:tcBorders>
                                          <w:top w:val="single" w:sz="4" w:space="0" w:color="auto"/>
                                          <w:left w:val="single" w:sz="4" w:space="0" w:color="auto"/>
                                          <w:bottom w:val="single" w:sz="4" w:space="0" w:color="auto"/>
                                          <w:right w:val="single" w:sz="4" w:space="0" w:color="auto"/>
                                        </w:tcBorders>
                                        <w:hideMark/>
                                      </w:tcPr>
                                      <w:p w14:paraId="0DFFFB0D" w14:textId="77777777" w:rsidR="00233F84" w:rsidRPr="002E7AD8" w:rsidRDefault="00233F84" w:rsidP="00271BC2">
                                        <w:r w:rsidRPr="002E7AD8">
                                          <w:t>0</w:t>
                                        </w:r>
                                      </w:p>
                                    </w:tc>
                                  </w:tr>
                                  <w:tr w:rsidR="00233F84" w:rsidRPr="0054503D" w14:paraId="6B47ABD3" w14:textId="77777777" w:rsidTr="00271BC2">
                                    <w:tc>
                                      <w:tcPr>
                                        <w:tcW w:w="0" w:type="auto"/>
                                        <w:tcBorders>
                                          <w:top w:val="single" w:sz="4" w:space="0" w:color="auto"/>
                                          <w:left w:val="single" w:sz="4" w:space="0" w:color="auto"/>
                                          <w:bottom w:val="single" w:sz="4" w:space="0" w:color="auto"/>
                                          <w:right w:val="single" w:sz="4" w:space="0" w:color="auto"/>
                                        </w:tcBorders>
                                        <w:hideMark/>
                                      </w:tcPr>
                                      <w:p w14:paraId="5DE539B6" w14:textId="77777777" w:rsidR="00233F84" w:rsidRPr="002E7AD8" w:rsidRDefault="00233F84" w:rsidP="00271BC2">
                                        <w:r w:rsidRPr="002E7AD8">
                                          <w:t>1</w:t>
                                        </w:r>
                                      </w:p>
                                    </w:tc>
                                    <w:tc>
                                      <w:tcPr>
                                        <w:tcW w:w="0" w:type="auto"/>
                                        <w:tcBorders>
                                          <w:top w:val="single" w:sz="4" w:space="0" w:color="auto"/>
                                          <w:left w:val="single" w:sz="4" w:space="0" w:color="auto"/>
                                          <w:bottom w:val="single" w:sz="4" w:space="0" w:color="auto"/>
                                          <w:right w:val="single" w:sz="4" w:space="0" w:color="auto"/>
                                        </w:tcBorders>
                                        <w:hideMark/>
                                      </w:tcPr>
                                      <w:p w14:paraId="3DE3E7FD" w14:textId="77777777" w:rsidR="00233F84" w:rsidRPr="002E7AD8" w:rsidRDefault="00233F84" w:rsidP="00271BC2">
                                        <w:r w:rsidRPr="002E7AD8">
                                          <w:t>1</w:t>
                                        </w:r>
                                      </w:p>
                                    </w:tc>
                                  </w:tr>
                                  <w:tr w:rsidR="00233F84" w:rsidRPr="0054503D" w14:paraId="76BC4D4F" w14:textId="77777777" w:rsidTr="00271BC2">
                                    <w:tc>
                                      <w:tcPr>
                                        <w:tcW w:w="0" w:type="auto"/>
                                        <w:tcBorders>
                                          <w:top w:val="single" w:sz="4" w:space="0" w:color="auto"/>
                                          <w:left w:val="single" w:sz="4" w:space="0" w:color="auto"/>
                                          <w:bottom w:val="single" w:sz="4" w:space="0" w:color="auto"/>
                                          <w:right w:val="single" w:sz="4" w:space="0" w:color="auto"/>
                                        </w:tcBorders>
                                        <w:hideMark/>
                                      </w:tcPr>
                                      <w:p w14:paraId="3797B277" w14:textId="77777777" w:rsidR="00233F84" w:rsidRPr="002E7AD8" w:rsidRDefault="00233F84" w:rsidP="00271BC2">
                                        <w:r w:rsidRPr="002E7AD8">
                                          <w:t>2</w:t>
                                        </w:r>
                                      </w:p>
                                    </w:tc>
                                    <w:tc>
                                      <w:tcPr>
                                        <w:tcW w:w="0" w:type="auto"/>
                                        <w:tcBorders>
                                          <w:top w:val="single" w:sz="4" w:space="0" w:color="auto"/>
                                          <w:left w:val="single" w:sz="4" w:space="0" w:color="auto"/>
                                          <w:bottom w:val="single" w:sz="4" w:space="0" w:color="auto"/>
                                          <w:right w:val="single" w:sz="4" w:space="0" w:color="auto"/>
                                        </w:tcBorders>
                                        <w:hideMark/>
                                      </w:tcPr>
                                      <w:p w14:paraId="51A65FF6" w14:textId="77777777" w:rsidR="00233F84" w:rsidRPr="002E7AD8" w:rsidRDefault="00233F84" w:rsidP="00271BC2">
                                        <w:r w:rsidRPr="002E7AD8">
                                          <w:t>8</w:t>
                                        </w:r>
                                      </w:p>
                                    </w:tc>
                                  </w:tr>
                                  <w:tr w:rsidR="00233F84" w:rsidRPr="0054503D" w14:paraId="74098A35" w14:textId="77777777" w:rsidTr="00271BC2">
                                    <w:tc>
                                      <w:tcPr>
                                        <w:tcW w:w="0" w:type="auto"/>
                                        <w:tcBorders>
                                          <w:top w:val="single" w:sz="4" w:space="0" w:color="auto"/>
                                          <w:left w:val="single" w:sz="4" w:space="0" w:color="auto"/>
                                          <w:bottom w:val="single" w:sz="4" w:space="0" w:color="auto"/>
                                          <w:right w:val="single" w:sz="4" w:space="0" w:color="auto"/>
                                        </w:tcBorders>
                                        <w:hideMark/>
                                      </w:tcPr>
                                      <w:p w14:paraId="30EED3F3" w14:textId="77777777" w:rsidR="00233F84" w:rsidRPr="002E7AD8" w:rsidRDefault="00233F84" w:rsidP="00271BC2">
                                        <w:r w:rsidRPr="002E7AD8">
                                          <w:t>3</w:t>
                                        </w:r>
                                      </w:p>
                                    </w:tc>
                                    <w:tc>
                                      <w:tcPr>
                                        <w:tcW w:w="0" w:type="auto"/>
                                        <w:tcBorders>
                                          <w:top w:val="single" w:sz="4" w:space="0" w:color="auto"/>
                                          <w:left w:val="single" w:sz="4" w:space="0" w:color="auto"/>
                                          <w:bottom w:val="single" w:sz="4" w:space="0" w:color="auto"/>
                                          <w:right w:val="single" w:sz="4" w:space="0" w:color="auto"/>
                                        </w:tcBorders>
                                        <w:hideMark/>
                                      </w:tcPr>
                                      <w:p w14:paraId="5545DBAE" w14:textId="77777777" w:rsidR="00233F84" w:rsidRPr="002E7AD8" w:rsidRDefault="00233F84" w:rsidP="00271BC2">
                                        <w:r w:rsidRPr="002E7AD8">
                                          <w:t>27</w:t>
                                        </w:r>
                                      </w:p>
                                    </w:tc>
                                  </w:tr>
                                </w:tbl>
                                <w:p w14:paraId="2D0817F4" w14:textId="77777777" w:rsidR="00233F84" w:rsidRPr="002E7AD8" w:rsidRDefault="00233F84" w:rsidP="00271BC2"/>
                              </w:tc>
                            </w:tr>
                            <w:tr w:rsidR="00233F84" w14:paraId="000C41CE" w14:textId="77777777" w:rsidTr="00271BC2">
                              <w:trPr>
                                <w:trHeight w:val="110"/>
                              </w:trPr>
                              <w:tc>
                                <w:tcPr>
                                  <w:tcW w:w="333" w:type="dxa"/>
                                </w:tcPr>
                                <w:p w14:paraId="4D57E60C" w14:textId="77777777" w:rsidR="00233F84" w:rsidRPr="002E7AD8" w:rsidRDefault="00233F84" w:rsidP="00271BC2">
                                  <w:pPr>
                                    <w:jc w:val="right"/>
                                    <w:rPr>
                                      <w:bCs/>
                                    </w:rPr>
                                  </w:pPr>
                                </w:p>
                              </w:tc>
                              <w:tc>
                                <w:tcPr>
                                  <w:tcW w:w="1257" w:type="dxa"/>
                                </w:tcPr>
                                <w:p w14:paraId="40213AF1" w14:textId="77777777" w:rsidR="00233F84" w:rsidRPr="002E7AD8" w:rsidRDefault="00233F84" w:rsidP="00271BC2">
                                  <w:pPr>
                                    <w:jc w:val="center"/>
                                    <w:rPr>
                                      <w:b/>
                                      <w:bCs/>
                                    </w:rPr>
                                  </w:pPr>
                                </w:p>
                              </w:tc>
                              <w:tc>
                                <w:tcPr>
                                  <w:tcW w:w="588" w:type="dxa"/>
                                </w:tcPr>
                                <w:p w14:paraId="55DF0E8F" w14:textId="77777777" w:rsidR="00233F84" w:rsidRPr="002E7AD8" w:rsidRDefault="00233F84" w:rsidP="00271BC2">
                                  <w:pPr>
                                    <w:jc w:val="right"/>
                                    <w:rPr>
                                      <w:bCs/>
                                    </w:rPr>
                                  </w:pPr>
                                </w:p>
                              </w:tc>
                              <w:tc>
                                <w:tcPr>
                                  <w:tcW w:w="1241" w:type="dxa"/>
                                </w:tcPr>
                                <w:p w14:paraId="693E6A13" w14:textId="77777777" w:rsidR="00233F84" w:rsidRPr="002E7AD8" w:rsidRDefault="00233F84" w:rsidP="00271BC2">
                                  <w:pPr>
                                    <w:jc w:val="center"/>
                                    <w:rPr>
                                      <w:b/>
                                      <w:bCs/>
                                    </w:rPr>
                                  </w:pPr>
                                </w:p>
                              </w:tc>
                              <w:tc>
                                <w:tcPr>
                                  <w:tcW w:w="649" w:type="dxa"/>
                                </w:tcPr>
                                <w:p w14:paraId="1A784AD9" w14:textId="77777777" w:rsidR="00233F84" w:rsidRPr="002E7AD8" w:rsidRDefault="00233F84" w:rsidP="00271BC2">
                                  <w:pPr>
                                    <w:jc w:val="right"/>
                                    <w:rPr>
                                      <w:bCs/>
                                    </w:rPr>
                                  </w:pPr>
                                </w:p>
                              </w:tc>
                              <w:tc>
                                <w:tcPr>
                                  <w:tcW w:w="1239" w:type="dxa"/>
                                </w:tcPr>
                                <w:p w14:paraId="13DC288C" w14:textId="77777777" w:rsidR="00233F84" w:rsidRPr="002E7AD8" w:rsidRDefault="00233F84" w:rsidP="00271BC2">
                                  <w:pPr>
                                    <w:jc w:val="center"/>
                                    <w:rPr>
                                      <w:b/>
                                      <w:bCs/>
                                    </w:rPr>
                                  </w:pPr>
                                </w:p>
                              </w:tc>
                            </w:tr>
                            <w:tr w:rsidR="00233F84" w14:paraId="6A7E1CA9" w14:textId="77777777" w:rsidTr="00271BC2">
                              <w:tc>
                                <w:tcPr>
                                  <w:tcW w:w="333" w:type="dxa"/>
                                </w:tcPr>
                                <w:p w14:paraId="71451F20" w14:textId="77777777" w:rsidR="00233F84" w:rsidRPr="002E7AD8" w:rsidRDefault="00233F84" w:rsidP="00271BC2">
                                  <w:pPr>
                                    <w:jc w:val="right"/>
                                    <w:rPr>
                                      <w:bCs/>
                                    </w:rPr>
                                  </w:pPr>
                                  <w:r w:rsidRPr="002E7AD8">
                                    <w:rPr>
                                      <w:bCs/>
                                    </w:rPr>
                                    <w:t>iv.</w:t>
                                  </w:r>
                                </w:p>
                              </w:tc>
                              <w:tc>
                                <w:tcPr>
                                  <w:tcW w:w="1257" w:type="dxa"/>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3"/>
                                    <w:gridCol w:w="617"/>
                                  </w:tblGrid>
                                  <w:tr w:rsidR="00233F84" w:rsidRPr="0054503D" w14:paraId="121AE492" w14:textId="77777777" w:rsidTr="00271BC2">
                                    <w:tc>
                                      <w:tcPr>
                                        <w:tcW w:w="0" w:type="auto"/>
                                        <w:tcBorders>
                                          <w:top w:val="single" w:sz="4" w:space="0" w:color="auto"/>
                                          <w:left w:val="single" w:sz="4" w:space="0" w:color="auto"/>
                                          <w:bottom w:val="single" w:sz="4" w:space="0" w:color="auto"/>
                                          <w:right w:val="single" w:sz="4" w:space="0" w:color="auto"/>
                                        </w:tcBorders>
                                        <w:hideMark/>
                                      </w:tcPr>
                                      <w:p w14:paraId="03C7FDAD" w14:textId="77777777" w:rsidR="00233F84" w:rsidRPr="002E7AD8" w:rsidRDefault="00233F84" w:rsidP="00271BC2">
                                        <w:pPr>
                                          <w:jc w:val="center"/>
                                          <w:rPr>
                                            <w:b/>
                                            <w:bCs/>
                                          </w:rPr>
                                        </w:pPr>
                                        <w:r w:rsidRPr="002E7AD8">
                                          <w:rPr>
                                            <w:b/>
                                            <w:bCs/>
                                          </w:rPr>
                                          <w:t>In</w:t>
                                        </w:r>
                                      </w:p>
                                    </w:tc>
                                    <w:tc>
                                      <w:tcPr>
                                        <w:tcW w:w="0" w:type="auto"/>
                                        <w:tcBorders>
                                          <w:top w:val="single" w:sz="4" w:space="0" w:color="auto"/>
                                          <w:left w:val="single" w:sz="4" w:space="0" w:color="auto"/>
                                          <w:bottom w:val="single" w:sz="4" w:space="0" w:color="auto"/>
                                          <w:right w:val="single" w:sz="4" w:space="0" w:color="auto"/>
                                        </w:tcBorders>
                                        <w:hideMark/>
                                      </w:tcPr>
                                      <w:p w14:paraId="2A5B7817" w14:textId="77777777" w:rsidR="00233F84" w:rsidRPr="002E7AD8" w:rsidRDefault="00233F84" w:rsidP="00271BC2">
                                        <w:pPr>
                                          <w:jc w:val="center"/>
                                          <w:rPr>
                                            <w:b/>
                                            <w:bCs/>
                                          </w:rPr>
                                        </w:pPr>
                                        <w:r w:rsidRPr="002E7AD8">
                                          <w:rPr>
                                            <w:b/>
                                            <w:bCs/>
                                          </w:rPr>
                                          <w:t>Out</w:t>
                                        </w:r>
                                      </w:p>
                                    </w:tc>
                                  </w:tr>
                                  <w:tr w:rsidR="00233F84" w:rsidRPr="0054503D" w14:paraId="30AE5197" w14:textId="77777777" w:rsidTr="00271BC2">
                                    <w:tc>
                                      <w:tcPr>
                                        <w:tcW w:w="0" w:type="auto"/>
                                        <w:tcBorders>
                                          <w:top w:val="single" w:sz="4" w:space="0" w:color="auto"/>
                                          <w:left w:val="single" w:sz="4" w:space="0" w:color="auto"/>
                                          <w:bottom w:val="single" w:sz="4" w:space="0" w:color="auto"/>
                                          <w:right w:val="single" w:sz="4" w:space="0" w:color="auto"/>
                                        </w:tcBorders>
                                        <w:hideMark/>
                                      </w:tcPr>
                                      <w:p w14:paraId="2CBF8331" w14:textId="77777777" w:rsidR="00233F84" w:rsidRPr="002E7AD8" w:rsidRDefault="00233F84" w:rsidP="00271BC2">
                                        <w:r w:rsidRPr="002E7AD8">
                                          <w:t>-2</w:t>
                                        </w:r>
                                      </w:p>
                                    </w:tc>
                                    <w:tc>
                                      <w:tcPr>
                                        <w:tcW w:w="0" w:type="auto"/>
                                        <w:tcBorders>
                                          <w:top w:val="single" w:sz="4" w:space="0" w:color="auto"/>
                                          <w:left w:val="single" w:sz="4" w:space="0" w:color="auto"/>
                                          <w:bottom w:val="single" w:sz="4" w:space="0" w:color="auto"/>
                                          <w:right w:val="single" w:sz="4" w:space="0" w:color="auto"/>
                                        </w:tcBorders>
                                        <w:hideMark/>
                                      </w:tcPr>
                                      <w:p w14:paraId="4A18B396" w14:textId="77777777" w:rsidR="00233F84" w:rsidRPr="002E7AD8" w:rsidRDefault="00233F84" w:rsidP="00271BC2">
                                        <w:r w:rsidRPr="002E7AD8">
                                          <w:t>4</w:t>
                                        </w:r>
                                      </w:p>
                                    </w:tc>
                                  </w:tr>
                                  <w:tr w:rsidR="00233F84" w:rsidRPr="0054503D" w14:paraId="173DB1E7" w14:textId="77777777" w:rsidTr="00271BC2">
                                    <w:tc>
                                      <w:tcPr>
                                        <w:tcW w:w="0" w:type="auto"/>
                                        <w:tcBorders>
                                          <w:top w:val="single" w:sz="4" w:space="0" w:color="auto"/>
                                          <w:left w:val="single" w:sz="4" w:space="0" w:color="auto"/>
                                          <w:bottom w:val="single" w:sz="4" w:space="0" w:color="auto"/>
                                          <w:right w:val="single" w:sz="4" w:space="0" w:color="auto"/>
                                        </w:tcBorders>
                                        <w:hideMark/>
                                      </w:tcPr>
                                      <w:p w14:paraId="2A7CEE5D" w14:textId="77777777" w:rsidR="00233F84" w:rsidRPr="002E7AD8" w:rsidRDefault="00233F84" w:rsidP="00271BC2">
                                        <w:r w:rsidRPr="002E7AD8">
                                          <w:t>-1</w:t>
                                        </w:r>
                                      </w:p>
                                    </w:tc>
                                    <w:tc>
                                      <w:tcPr>
                                        <w:tcW w:w="0" w:type="auto"/>
                                        <w:tcBorders>
                                          <w:top w:val="single" w:sz="4" w:space="0" w:color="auto"/>
                                          <w:left w:val="single" w:sz="4" w:space="0" w:color="auto"/>
                                          <w:bottom w:val="single" w:sz="4" w:space="0" w:color="auto"/>
                                          <w:right w:val="single" w:sz="4" w:space="0" w:color="auto"/>
                                        </w:tcBorders>
                                        <w:hideMark/>
                                      </w:tcPr>
                                      <w:p w14:paraId="15D13DD4" w14:textId="77777777" w:rsidR="00233F84" w:rsidRPr="002E7AD8" w:rsidRDefault="00233F84" w:rsidP="00271BC2">
                                        <w:r w:rsidRPr="002E7AD8">
                                          <w:t>1</w:t>
                                        </w:r>
                                      </w:p>
                                    </w:tc>
                                  </w:tr>
                                  <w:tr w:rsidR="00233F84" w:rsidRPr="0054503D" w14:paraId="45AE6F78" w14:textId="77777777" w:rsidTr="00271BC2">
                                    <w:tc>
                                      <w:tcPr>
                                        <w:tcW w:w="0" w:type="auto"/>
                                        <w:tcBorders>
                                          <w:top w:val="single" w:sz="4" w:space="0" w:color="auto"/>
                                          <w:left w:val="single" w:sz="4" w:space="0" w:color="auto"/>
                                          <w:bottom w:val="single" w:sz="4" w:space="0" w:color="auto"/>
                                          <w:right w:val="single" w:sz="4" w:space="0" w:color="auto"/>
                                        </w:tcBorders>
                                        <w:hideMark/>
                                      </w:tcPr>
                                      <w:p w14:paraId="34DEB420" w14:textId="77777777" w:rsidR="00233F84" w:rsidRPr="002E7AD8" w:rsidRDefault="00233F84" w:rsidP="00271BC2">
                                        <w:r w:rsidRPr="002E7AD8">
                                          <w:t>0</w:t>
                                        </w:r>
                                      </w:p>
                                    </w:tc>
                                    <w:tc>
                                      <w:tcPr>
                                        <w:tcW w:w="0" w:type="auto"/>
                                        <w:tcBorders>
                                          <w:top w:val="single" w:sz="4" w:space="0" w:color="auto"/>
                                          <w:left w:val="single" w:sz="4" w:space="0" w:color="auto"/>
                                          <w:bottom w:val="single" w:sz="4" w:space="0" w:color="auto"/>
                                          <w:right w:val="single" w:sz="4" w:space="0" w:color="auto"/>
                                        </w:tcBorders>
                                        <w:hideMark/>
                                      </w:tcPr>
                                      <w:p w14:paraId="5EB0F4DB" w14:textId="77777777" w:rsidR="00233F84" w:rsidRPr="002E7AD8" w:rsidRDefault="00233F84" w:rsidP="00271BC2">
                                        <w:r w:rsidRPr="002E7AD8">
                                          <w:t>0</w:t>
                                        </w:r>
                                      </w:p>
                                    </w:tc>
                                  </w:tr>
                                  <w:tr w:rsidR="00233F84" w:rsidRPr="0054503D" w14:paraId="1D448F61" w14:textId="77777777" w:rsidTr="00271BC2">
                                    <w:tc>
                                      <w:tcPr>
                                        <w:tcW w:w="0" w:type="auto"/>
                                        <w:tcBorders>
                                          <w:top w:val="single" w:sz="4" w:space="0" w:color="auto"/>
                                          <w:left w:val="single" w:sz="4" w:space="0" w:color="auto"/>
                                          <w:bottom w:val="single" w:sz="4" w:space="0" w:color="auto"/>
                                          <w:right w:val="single" w:sz="4" w:space="0" w:color="auto"/>
                                        </w:tcBorders>
                                        <w:hideMark/>
                                      </w:tcPr>
                                      <w:p w14:paraId="4FF71660" w14:textId="77777777" w:rsidR="00233F84" w:rsidRPr="002E7AD8" w:rsidRDefault="00233F84" w:rsidP="00271BC2">
                                        <w:r w:rsidRPr="002E7AD8">
                                          <w:t>1</w:t>
                                        </w:r>
                                      </w:p>
                                    </w:tc>
                                    <w:tc>
                                      <w:tcPr>
                                        <w:tcW w:w="0" w:type="auto"/>
                                        <w:tcBorders>
                                          <w:top w:val="single" w:sz="4" w:space="0" w:color="auto"/>
                                          <w:left w:val="single" w:sz="4" w:space="0" w:color="auto"/>
                                          <w:bottom w:val="single" w:sz="4" w:space="0" w:color="auto"/>
                                          <w:right w:val="single" w:sz="4" w:space="0" w:color="auto"/>
                                        </w:tcBorders>
                                        <w:hideMark/>
                                      </w:tcPr>
                                      <w:p w14:paraId="55223B2A" w14:textId="77777777" w:rsidR="00233F84" w:rsidRPr="002E7AD8" w:rsidRDefault="00233F84" w:rsidP="00271BC2">
                                        <w:r w:rsidRPr="002E7AD8">
                                          <w:t>1</w:t>
                                        </w:r>
                                      </w:p>
                                    </w:tc>
                                  </w:tr>
                                  <w:tr w:rsidR="00233F84" w:rsidRPr="0054503D" w14:paraId="690AEB50" w14:textId="77777777" w:rsidTr="00271BC2">
                                    <w:tc>
                                      <w:tcPr>
                                        <w:tcW w:w="0" w:type="auto"/>
                                        <w:tcBorders>
                                          <w:top w:val="single" w:sz="4" w:space="0" w:color="auto"/>
                                          <w:left w:val="single" w:sz="4" w:space="0" w:color="auto"/>
                                          <w:bottom w:val="single" w:sz="4" w:space="0" w:color="auto"/>
                                          <w:right w:val="single" w:sz="4" w:space="0" w:color="auto"/>
                                        </w:tcBorders>
                                        <w:hideMark/>
                                      </w:tcPr>
                                      <w:p w14:paraId="6A3D3CE6" w14:textId="77777777" w:rsidR="00233F84" w:rsidRPr="002E7AD8" w:rsidRDefault="00233F84" w:rsidP="00271BC2">
                                        <w:r w:rsidRPr="002E7AD8">
                                          <w:t>2</w:t>
                                        </w:r>
                                      </w:p>
                                    </w:tc>
                                    <w:tc>
                                      <w:tcPr>
                                        <w:tcW w:w="0" w:type="auto"/>
                                        <w:tcBorders>
                                          <w:top w:val="single" w:sz="4" w:space="0" w:color="auto"/>
                                          <w:left w:val="single" w:sz="4" w:space="0" w:color="auto"/>
                                          <w:bottom w:val="single" w:sz="4" w:space="0" w:color="auto"/>
                                          <w:right w:val="single" w:sz="4" w:space="0" w:color="auto"/>
                                        </w:tcBorders>
                                        <w:hideMark/>
                                      </w:tcPr>
                                      <w:p w14:paraId="4A563A64" w14:textId="77777777" w:rsidR="00233F84" w:rsidRPr="002E7AD8" w:rsidRDefault="00233F84" w:rsidP="00271BC2">
                                        <w:r w:rsidRPr="002E7AD8">
                                          <w:t>4</w:t>
                                        </w:r>
                                      </w:p>
                                    </w:tc>
                                  </w:tr>
                                  <w:tr w:rsidR="00233F84" w:rsidRPr="0054503D" w14:paraId="52BB84F5" w14:textId="77777777" w:rsidTr="00271BC2">
                                    <w:tc>
                                      <w:tcPr>
                                        <w:tcW w:w="0" w:type="auto"/>
                                        <w:tcBorders>
                                          <w:top w:val="single" w:sz="4" w:space="0" w:color="auto"/>
                                          <w:left w:val="single" w:sz="4" w:space="0" w:color="auto"/>
                                          <w:bottom w:val="single" w:sz="4" w:space="0" w:color="auto"/>
                                          <w:right w:val="single" w:sz="4" w:space="0" w:color="auto"/>
                                        </w:tcBorders>
                                        <w:hideMark/>
                                      </w:tcPr>
                                      <w:p w14:paraId="62F245DC" w14:textId="77777777" w:rsidR="00233F84" w:rsidRPr="002E7AD8" w:rsidRDefault="00233F84" w:rsidP="00271BC2">
                                        <w:r w:rsidRPr="002E7AD8">
                                          <w:t>3</w:t>
                                        </w:r>
                                      </w:p>
                                    </w:tc>
                                    <w:tc>
                                      <w:tcPr>
                                        <w:tcW w:w="0" w:type="auto"/>
                                        <w:tcBorders>
                                          <w:top w:val="single" w:sz="4" w:space="0" w:color="auto"/>
                                          <w:left w:val="single" w:sz="4" w:space="0" w:color="auto"/>
                                          <w:bottom w:val="single" w:sz="4" w:space="0" w:color="auto"/>
                                          <w:right w:val="single" w:sz="4" w:space="0" w:color="auto"/>
                                        </w:tcBorders>
                                        <w:hideMark/>
                                      </w:tcPr>
                                      <w:p w14:paraId="036EF50C" w14:textId="77777777" w:rsidR="00233F84" w:rsidRPr="002E7AD8" w:rsidRDefault="00233F84" w:rsidP="00271BC2">
                                        <w:r w:rsidRPr="002E7AD8">
                                          <w:t>9</w:t>
                                        </w:r>
                                      </w:p>
                                    </w:tc>
                                  </w:tr>
                                </w:tbl>
                                <w:p w14:paraId="7EE87C4C" w14:textId="77777777" w:rsidR="00233F84" w:rsidRPr="002E7AD8" w:rsidRDefault="00233F84" w:rsidP="00271BC2"/>
                              </w:tc>
                              <w:tc>
                                <w:tcPr>
                                  <w:tcW w:w="588" w:type="dxa"/>
                                </w:tcPr>
                                <w:p w14:paraId="37F572E2" w14:textId="77777777" w:rsidR="00233F84" w:rsidRPr="002E7AD8" w:rsidRDefault="00233F84" w:rsidP="00271BC2">
                                  <w:pPr>
                                    <w:jc w:val="right"/>
                                    <w:rPr>
                                      <w:bCs/>
                                    </w:rPr>
                                  </w:pPr>
                                  <w:r w:rsidRPr="002E7AD8">
                                    <w:rPr>
                                      <w:bCs/>
                                    </w:rPr>
                                    <w:t>v.</w:t>
                                  </w:r>
                                </w:p>
                              </w:tc>
                              <w:tc>
                                <w:tcPr>
                                  <w:tcW w:w="1241" w:type="dxa"/>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3"/>
                                    <w:gridCol w:w="617"/>
                                  </w:tblGrid>
                                  <w:tr w:rsidR="00233F84" w:rsidRPr="0054503D" w14:paraId="1CFBC2FB" w14:textId="77777777" w:rsidTr="00271BC2">
                                    <w:tc>
                                      <w:tcPr>
                                        <w:tcW w:w="0" w:type="auto"/>
                                        <w:tcBorders>
                                          <w:top w:val="single" w:sz="4" w:space="0" w:color="auto"/>
                                          <w:left w:val="single" w:sz="4" w:space="0" w:color="auto"/>
                                          <w:bottom w:val="single" w:sz="4" w:space="0" w:color="auto"/>
                                          <w:right w:val="single" w:sz="4" w:space="0" w:color="auto"/>
                                        </w:tcBorders>
                                        <w:hideMark/>
                                      </w:tcPr>
                                      <w:p w14:paraId="5E452AEE" w14:textId="77777777" w:rsidR="00233F84" w:rsidRPr="002E7AD8" w:rsidRDefault="00233F84" w:rsidP="00271BC2">
                                        <w:pPr>
                                          <w:jc w:val="center"/>
                                          <w:rPr>
                                            <w:b/>
                                            <w:bCs/>
                                          </w:rPr>
                                        </w:pPr>
                                        <w:r w:rsidRPr="002E7AD8">
                                          <w:rPr>
                                            <w:b/>
                                            <w:bCs/>
                                          </w:rPr>
                                          <w:t>In</w:t>
                                        </w:r>
                                      </w:p>
                                    </w:tc>
                                    <w:tc>
                                      <w:tcPr>
                                        <w:tcW w:w="0" w:type="auto"/>
                                        <w:tcBorders>
                                          <w:top w:val="single" w:sz="4" w:space="0" w:color="auto"/>
                                          <w:left w:val="single" w:sz="4" w:space="0" w:color="auto"/>
                                          <w:bottom w:val="single" w:sz="4" w:space="0" w:color="auto"/>
                                          <w:right w:val="single" w:sz="4" w:space="0" w:color="auto"/>
                                        </w:tcBorders>
                                        <w:hideMark/>
                                      </w:tcPr>
                                      <w:p w14:paraId="1E8CDCB5" w14:textId="77777777" w:rsidR="00233F84" w:rsidRPr="002E7AD8" w:rsidRDefault="00233F84" w:rsidP="00271BC2">
                                        <w:pPr>
                                          <w:jc w:val="center"/>
                                          <w:rPr>
                                            <w:b/>
                                            <w:bCs/>
                                          </w:rPr>
                                        </w:pPr>
                                        <w:r w:rsidRPr="002E7AD8">
                                          <w:rPr>
                                            <w:b/>
                                            <w:bCs/>
                                          </w:rPr>
                                          <w:t>Out</w:t>
                                        </w:r>
                                      </w:p>
                                    </w:tc>
                                  </w:tr>
                                  <w:tr w:rsidR="00233F84" w:rsidRPr="0054503D" w14:paraId="1B06B9E5" w14:textId="77777777" w:rsidTr="00271BC2">
                                    <w:tc>
                                      <w:tcPr>
                                        <w:tcW w:w="0" w:type="auto"/>
                                        <w:tcBorders>
                                          <w:top w:val="single" w:sz="4" w:space="0" w:color="auto"/>
                                          <w:left w:val="single" w:sz="4" w:space="0" w:color="auto"/>
                                          <w:bottom w:val="single" w:sz="4" w:space="0" w:color="auto"/>
                                          <w:right w:val="single" w:sz="4" w:space="0" w:color="auto"/>
                                        </w:tcBorders>
                                        <w:hideMark/>
                                      </w:tcPr>
                                      <w:p w14:paraId="0173C5A5" w14:textId="77777777" w:rsidR="00233F84" w:rsidRPr="002E7AD8" w:rsidRDefault="00233F84" w:rsidP="00271BC2">
                                        <w:r w:rsidRPr="002E7AD8">
                                          <w:t>-2</w:t>
                                        </w:r>
                                      </w:p>
                                    </w:tc>
                                    <w:tc>
                                      <w:tcPr>
                                        <w:tcW w:w="0" w:type="auto"/>
                                        <w:tcBorders>
                                          <w:top w:val="single" w:sz="4" w:space="0" w:color="auto"/>
                                          <w:left w:val="single" w:sz="4" w:space="0" w:color="auto"/>
                                          <w:bottom w:val="single" w:sz="4" w:space="0" w:color="auto"/>
                                          <w:right w:val="single" w:sz="4" w:space="0" w:color="auto"/>
                                        </w:tcBorders>
                                        <w:hideMark/>
                                      </w:tcPr>
                                      <w:p w14:paraId="5171EFBB" w14:textId="77777777" w:rsidR="00233F84" w:rsidRPr="002E7AD8" w:rsidRDefault="00233F84" w:rsidP="00271BC2">
                                        <w:r w:rsidRPr="002E7AD8">
                                          <w:t>_</w:t>
                                        </w:r>
                                      </w:p>
                                    </w:tc>
                                  </w:tr>
                                  <w:tr w:rsidR="00233F84" w:rsidRPr="0054503D" w14:paraId="5B927613" w14:textId="77777777" w:rsidTr="00271BC2">
                                    <w:tc>
                                      <w:tcPr>
                                        <w:tcW w:w="0" w:type="auto"/>
                                        <w:tcBorders>
                                          <w:top w:val="single" w:sz="4" w:space="0" w:color="auto"/>
                                          <w:left w:val="single" w:sz="4" w:space="0" w:color="auto"/>
                                          <w:bottom w:val="single" w:sz="4" w:space="0" w:color="auto"/>
                                          <w:right w:val="single" w:sz="4" w:space="0" w:color="auto"/>
                                        </w:tcBorders>
                                        <w:hideMark/>
                                      </w:tcPr>
                                      <w:p w14:paraId="6C1646C7" w14:textId="77777777" w:rsidR="00233F84" w:rsidRPr="002E7AD8" w:rsidRDefault="00233F84" w:rsidP="00271BC2">
                                        <w:r w:rsidRPr="002E7AD8">
                                          <w:t>-1</w:t>
                                        </w:r>
                                      </w:p>
                                    </w:tc>
                                    <w:tc>
                                      <w:tcPr>
                                        <w:tcW w:w="0" w:type="auto"/>
                                        <w:tcBorders>
                                          <w:top w:val="single" w:sz="4" w:space="0" w:color="auto"/>
                                          <w:left w:val="single" w:sz="4" w:space="0" w:color="auto"/>
                                          <w:bottom w:val="single" w:sz="4" w:space="0" w:color="auto"/>
                                          <w:right w:val="single" w:sz="4" w:space="0" w:color="auto"/>
                                        </w:tcBorders>
                                        <w:hideMark/>
                                      </w:tcPr>
                                      <w:p w14:paraId="2DA6302A" w14:textId="77777777" w:rsidR="00233F84" w:rsidRPr="002E7AD8" w:rsidRDefault="00233F84" w:rsidP="00271BC2">
                                        <w:r w:rsidRPr="002E7AD8">
                                          <w:t>_</w:t>
                                        </w:r>
                                      </w:p>
                                    </w:tc>
                                  </w:tr>
                                  <w:tr w:rsidR="00233F84" w:rsidRPr="0054503D" w14:paraId="5EB6F924" w14:textId="77777777" w:rsidTr="00271BC2">
                                    <w:tc>
                                      <w:tcPr>
                                        <w:tcW w:w="0" w:type="auto"/>
                                        <w:tcBorders>
                                          <w:top w:val="single" w:sz="4" w:space="0" w:color="auto"/>
                                          <w:left w:val="single" w:sz="4" w:space="0" w:color="auto"/>
                                          <w:bottom w:val="single" w:sz="4" w:space="0" w:color="auto"/>
                                          <w:right w:val="single" w:sz="4" w:space="0" w:color="auto"/>
                                        </w:tcBorders>
                                        <w:hideMark/>
                                      </w:tcPr>
                                      <w:p w14:paraId="1CC8A74C" w14:textId="77777777" w:rsidR="00233F84" w:rsidRPr="002E7AD8" w:rsidRDefault="00233F84" w:rsidP="00271BC2">
                                        <w:r w:rsidRPr="002E7AD8">
                                          <w:t>0</w:t>
                                        </w:r>
                                      </w:p>
                                    </w:tc>
                                    <w:tc>
                                      <w:tcPr>
                                        <w:tcW w:w="0" w:type="auto"/>
                                        <w:tcBorders>
                                          <w:top w:val="single" w:sz="4" w:space="0" w:color="auto"/>
                                          <w:left w:val="single" w:sz="4" w:space="0" w:color="auto"/>
                                          <w:bottom w:val="single" w:sz="4" w:space="0" w:color="auto"/>
                                          <w:right w:val="single" w:sz="4" w:space="0" w:color="auto"/>
                                        </w:tcBorders>
                                        <w:hideMark/>
                                      </w:tcPr>
                                      <w:p w14:paraId="58C6D3C4" w14:textId="77777777" w:rsidR="00233F84" w:rsidRPr="002E7AD8" w:rsidRDefault="00233F84" w:rsidP="00271BC2">
                                        <w:r w:rsidRPr="002E7AD8">
                                          <w:t>0</w:t>
                                        </w:r>
                                      </w:p>
                                    </w:tc>
                                  </w:tr>
                                  <w:tr w:rsidR="00233F84" w:rsidRPr="0054503D" w14:paraId="0CB627BF" w14:textId="77777777" w:rsidTr="00271BC2">
                                    <w:tc>
                                      <w:tcPr>
                                        <w:tcW w:w="0" w:type="auto"/>
                                        <w:tcBorders>
                                          <w:top w:val="single" w:sz="4" w:space="0" w:color="auto"/>
                                          <w:left w:val="single" w:sz="4" w:space="0" w:color="auto"/>
                                          <w:bottom w:val="single" w:sz="4" w:space="0" w:color="auto"/>
                                          <w:right w:val="single" w:sz="4" w:space="0" w:color="auto"/>
                                        </w:tcBorders>
                                        <w:hideMark/>
                                      </w:tcPr>
                                      <w:p w14:paraId="2C80CC58" w14:textId="77777777" w:rsidR="00233F84" w:rsidRPr="002E7AD8" w:rsidRDefault="00233F84" w:rsidP="00271BC2">
                                        <w:r w:rsidRPr="002E7AD8">
                                          <w:t>1</w:t>
                                        </w:r>
                                      </w:p>
                                    </w:tc>
                                    <w:tc>
                                      <w:tcPr>
                                        <w:tcW w:w="0" w:type="auto"/>
                                        <w:tcBorders>
                                          <w:top w:val="single" w:sz="4" w:space="0" w:color="auto"/>
                                          <w:left w:val="single" w:sz="4" w:space="0" w:color="auto"/>
                                          <w:bottom w:val="single" w:sz="4" w:space="0" w:color="auto"/>
                                          <w:right w:val="single" w:sz="4" w:space="0" w:color="auto"/>
                                        </w:tcBorders>
                                        <w:hideMark/>
                                      </w:tcPr>
                                      <w:p w14:paraId="642C25E1" w14:textId="77777777" w:rsidR="00233F84" w:rsidRPr="002E7AD8" w:rsidRDefault="00233F84" w:rsidP="00271BC2">
                                        <w:r w:rsidRPr="002E7AD8">
                                          <w:t>1</w:t>
                                        </w:r>
                                      </w:p>
                                    </w:tc>
                                  </w:tr>
                                  <w:tr w:rsidR="00233F84" w:rsidRPr="0054503D" w14:paraId="3B964D10" w14:textId="77777777" w:rsidTr="00271BC2">
                                    <w:tc>
                                      <w:tcPr>
                                        <w:tcW w:w="0" w:type="auto"/>
                                        <w:tcBorders>
                                          <w:top w:val="single" w:sz="4" w:space="0" w:color="auto"/>
                                          <w:left w:val="single" w:sz="4" w:space="0" w:color="auto"/>
                                          <w:bottom w:val="single" w:sz="4" w:space="0" w:color="auto"/>
                                          <w:right w:val="single" w:sz="4" w:space="0" w:color="auto"/>
                                        </w:tcBorders>
                                        <w:hideMark/>
                                      </w:tcPr>
                                      <w:p w14:paraId="431F794B" w14:textId="77777777" w:rsidR="00233F84" w:rsidRPr="002E7AD8" w:rsidRDefault="00233F84" w:rsidP="00271BC2">
                                        <w:r w:rsidRPr="002E7AD8">
                                          <w:t>4</w:t>
                                        </w:r>
                                      </w:p>
                                    </w:tc>
                                    <w:tc>
                                      <w:tcPr>
                                        <w:tcW w:w="0" w:type="auto"/>
                                        <w:tcBorders>
                                          <w:top w:val="single" w:sz="4" w:space="0" w:color="auto"/>
                                          <w:left w:val="single" w:sz="4" w:space="0" w:color="auto"/>
                                          <w:bottom w:val="single" w:sz="4" w:space="0" w:color="auto"/>
                                          <w:right w:val="single" w:sz="4" w:space="0" w:color="auto"/>
                                        </w:tcBorders>
                                        <w:hideMark/>
                                      </w:tcPr>
                                      <w:p w14:paraId="297D00D9" w14:textId="77777777" w:rsidR="00233F84" w:rsidRPr="002E7AD8" w:rsidRDefault="00233F84" w:rsidP="00271BC2">
                                        <w:r w:rsidRPr="002E7AD8">
                                          <w:t>2</w:t>
                                        </w:r>
                                      </w:p>
                                    </w:tc>
                                  </w:tr>
                                  <w:tr w:rsidR="00233F84" w:rsidRPr="0054503D" w14:paraId="0AC9D550" w14:textId="77777777" w:rsidTr="00271BC2">
                                    <w:tc>
                                      <w:tcPr>
                                        <w:tcW w:w="0" w:type="auto"/>
                                        <w:tcBorders>
                                          <w:top w:val="single" w:sz="4" w:space="0" w:color="auto"/>
                                          <w:left w:val="single" w:sz="4" w:space="0" w:color="auto"/>
                                          <w:bottom w:val="single" w:sz="4" w:space="0" w:color="auto"/>
                                          <w:right w:val="single" w:sz="4" w:space="0" w:color="auto"/>
                                        </w:tcBorders>
                                        <w:hideMark/>
                                      </w:tcPr>
                                      <w:p w14:paraId="10173C8D" w14:textId="77777777" w:rsidR="00233F84" w:rsidRPr="002E7AD8" w:rsidRDefault="00233F84" w:rsidP="00271BC2">
                                        <w:r w:rsidRPr="002E7AD8">
                                          <w:t>9</w:t>
                                        </w:r>
                                      </w:p>
                                    </w:tc>
                                    <w:tc>
                                      <w:tcPr>
                                        <w:tcW w:w="0" w:type="auto"/>
                                        <w:tcBorders>
                                          <w:top w:val="single" w:sz="4" w:space="0" w:color="auto"/>
                                          <w:left w:val="single" w:sz="4" w:space="0" w:color="auto"/>
                                          <w:bottom w:val="single" w:sz="4" w:space="0" w:color="auto"/>
                                          <w:right w:val="single" w:sz="4" w:space="0" w:color="auto"/>
                                        </w:tcBorders>
                                        <w:hideMark/>
                                      </w:tcPr>
                                      <w:p w14:paraId="667AA99D" w14:textId="77777777" w:rsidR="00233F84" w:rsidRPr="002E7AD8" w:rsidRDefault="00233F84" w:rsidP="00271BC2">
                                        <w:r w:rsidRPr="002E7AD8">
                                          <w:t>3</w:t>
                                        </w:r>
                                      </w:p>
                                    </w:tc>
                                  </w:tr>
                                </w:tbl>
                                <w:p w14:paraId="7C091967" w14:textId="77777777" w:rsidR="00233F84" w:rsidRPr="002E7AD8" w:rsidRDefault="00233F84" w:rsidP="00271BC2"/>
                              </w:tc>
                              <w:tc>
                                <w:tcPr>
                                  <w:tcW w:w="649" w:type="dxa"/>
                                </w:tcPr>
                                <w:p w14:paraId="04207F3B" w14:textId="77777777" w:rsidR="00233F84" w:rsidRPr="002E7AD8" w:rsidRDefault="00233F84" w:rsidP="00271BC2">
                                  <w:pPr>
                                    <w:jc w:val="right"/>
                                    <w:rPr>
                                      <w:bCs/>
                                    </w:rPr>
                                  </w:pPr>
                                  <w:r w:rsidRPr="002E7AD8">
                                    <w:rPr>
                                      <w:bCs/>
                                    </w:rPr>
                                    <w:t>vi.</w:t>
                                  </w:r>
                                </w:p>
                              </w:tc>
                              <w:tc>
                                <w:tcPr>
                                  <w:tcW w:w="1239" w:type="dxa"/>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3"/>
                                    <w:gridCol w:w="617"/>
                                  </w:tblGrid>
                                  <w:tr w:rsidR="00233F84" w:rsidRPr="0054503D" w14:paraId="1648E626" w14:textId="77777777" w:rsidTr="00271BC2">
                                    <w:tc>
                                      <w:tcPr>
                                        <w:tcW w:w="0" w:type="auto"/>
                                        <w:tcBorders>
                                          <w:top w:val="single" w:sz="4" w:space="0" w:color="auto"/>
                                          <w:left w:val="single" w:sz="4" w:space="0" w:color="auto"/>
                                          <w:bottom w:val="single" w:sz="4" w:space="0" w:color="auto"/>
                                          <w:right w:val="single" w:sz="4" w:space="0" w:color="auto"/>
                                        </w:tcBorders>
                                        <w:hideMark/>
                                      </w:tcPr>
                                      <w:p w14:paraId="6DBDA2D1" w14:textId="77777777" w:rsidR="00233F84" w:rsidRPr="002E7AD8" w:rsidRDefault="00233F84" w:rsidP="00271BC2">
                                        <w:pPr>
                                          <w:jc w:val="center"/>
                                          <w:rPr>
                                            <w:b/>
                                            <w:bCs/>
                                          </w:rPr>
                                        </w:pPr>
                                        <w:r w:rsidRPr="002E7AD8">
                                          <w:rPr>
                                            <w:b/>
                                            <w:bCs/>
                                          </w:rPr>
                                          <w:t>In</w:t>
                                        </w:r>
                                      </w:p>
                                    </w:tc>
                                    <w:tc>
                                      <w:tcPr>
                                        <w:tcW w:w="0" w:type="auto"/>
                                        <w:tcBorders>
                                          <w:top w:val="single" w:sz="4" w:space="0" w:color="auto"/>
                                          <w:left w:val="single" w:sz="4" w:space="0" w:color="auto"/>
                                          <w:bottom w:val="single" w:sz="4" w:space="0" w:color="auto"/>
                                          <w:right w:val="single" w:sz="4" w:space="0" w:color="auto"/>
                                        </w:tcBorders>
                                        <w:hideMark/>
                                      </w:tcPr>
                                      <w:p w14:paraId="1F1C2875" w14:textId="77777777" w:rsidR="00233F84" w:rsidRPr="002E7AD8" w:rsidRDefault="00233F84" w:rsidP="00271BC2">
                                        <w:pPr>
                                          <w:jc w:val="center"/>
                                          <w:rPr>
                                            <w:b/>
                                            <w:bCs/>
                                          </w:rPr>
                                        </w:pPr>
                                        <w:r w:rsidRPr="002E7AD8">
                                          <w:rPr>
                                            <w:b/>
                                            <w:bCs/>
                                          </w:rPr>
                                          <w:t>Out</w:t>
                                        </w:r>
                                      </w:p>
                                    </w:tc>
                                  </w:tr>
                                  <w:tr w:rsidR="00233F84" w:rsidRPr="0054503D" w14:paraId="4A8503F7" w14:textId="77777777" w:rsidTr="00271BC2">
                                    <w:tc>
                                      <w:tcPr>
                                        <w:tcW w:w="0" w:type="auto"/>
                                        <w:tcBorders>
                                          <w:top w:val="single" w:sz="4" w:space="0" w:color="auto"/>
                                          <w:left w:val="single" w:sz="4" w:space="0" w:color="auto"/>
                                          <w:bottom w:val="single" w:sz="4" w:space="0" w:color="auto"/>
                                          <w:right w:val="single" w:sz="4" w:space="0" w:color="auto"/>
                                        </w:tcBorders>
                                        <w:hideMark/>
                                      </w:tcPr>
                                      <w:p w14:paraId="05B20AE3" w14:textId="77777777" w:rsidR="00233F84" w:rsidRPr="002E7AD8" w:rsidRDefault="00233F84" w:rsidP="00271BC2">
                                        <w:r w:rsidRPr="002E7AD8">
                                          <w:t>-2</w:t>
                                        </w:r>
                                      </w:p>
                                    </w:tc>
                                    <w:tc>
                                      <w:tcPr>
                                        <w:tcW w:w="0" w:type="auto"/>
                                        <w:tcBorders>
                                          <w:top w:val="single" w:sz="4" w:space="0" w:color="auto"/>
                                          <w:left w:val="single" w:sz="4" w:space="0" w:color="auto"/>
                                          <w:bottom w:val="single" w:sz="4" w:space="0" w:color="auto"/>
                                          <w:right w:val="single" w:sz="4" w:space="0" w:color="auto"/>
                                        </w:tcBorders>
                                        <w:hideMark/>
                                      </w:tcPr>
                                      <w:p w14:paraId="1A585A18" w14:textId="77777777" w:rsidR="00233F84" w:rsidRPr="002E7AD8" w:rsidRDefault="00233F84" w:rsidP="00271BC2">
                                        <w:r w:rsidRPr="002E7AD8">
                                          <w:t>2</w:t>
                                        </w:r>
                                      </w:p>
                                    </w:tc>
                                  </w:tr>
                                  <w:tr w:rsidR="00233F84" w:rsidRPr="0054503D" w14:paraId="0A876258" w14:textId="77777777" w:rsidTr="00271BC2">
                                    <w:tc>
                                      <w:tcPr>
                                        <w:tcW w:w="0" w:type="auto"/>
                                        <w:tcBorders>
                                          <w:top w:val="single" w:sz="4" w:space="0" w:color="auto"/>
                                          <w:left w:val="single" w:sz="4" w:space="0" w:color="auto"/>
                                          <w:bottom w:val="single" w:sz="4" w:space="0" w:color="auto"/>
                                          <w:right w:val="single" w:sz="4" w:space="0" w:color="auto"/>
                                        </w:tcBorders>
                                        <w:hideMark/>
                                      </w:tcPr>
                                      <w:p w14:paraId="6BF5EBE0" w14:textId="77777777" w:rsidR="00233F84" w:rsidRPr="002E7AD8" w:rsidRDefault="00233F84" w:rsidP="00271BC2">
                                        <w:r w:rsidRPr="002E7AD8">
                                          <w:t>-1</w:t>
                                        </w:r>
                                      </w:p>
                                    </w:tc>
                                    <w:tc>
                                      <w:tcPr>
                                        <w:tcW w:w="0" w:type="auto"/>
                                        <w:tcBorders>
                                          <w:top w:val="single" w:sz="4" w:space="0" w:color="auto"/>
                                          <w:left w:val="single" w:sz="4" w:space="0" w:color="auto"/>
                                          <w:bottom w:val="single" w:sz="4" w:space="0" w:color="auto"/>
                                          <w:right w:val="single" w:sz="4" w:space="0" w:color="auto"/>
                                        </w:tcBorders>
                                        <w:hideMark/>
                                      </w:tcPr>
                                      <w:p w14:paraId="5466E5B6" w14:textId="77777777" w:rsidR="00233F84" w:rsidRPr="002E7AD8" w:rsidRDefault="00233F84" w:rsidP="00271BC2">
                                        <w:r w:rsidRPr="002E7AD8">
                                          <w:t>1</w:t>
                                        </w:r>
                                      </w:p>
                                    </w:tc>
                                  </w:tr>
                                  <w:tr w:rsidR="00233F84" w:rsidRPr="0054503D" w14:paraId="7528E76D" w14:textId="77777777" w:rsidTr="00271BC2">
                                    <w:tc>
                                      <w:tcPr>
                                        <w:tcW w:w="0" w:type="auto"/>
                                        <w:tcBorders>
                                          <w:top w:val="single" w:sz="4" w:space="0" w:color="auto"/>
                                          <w:left w:val="single" w:sz="4" w:space="0" w:color="auto"/>
                                          <w:bottom w:val="single" w:sz="4" w:space="0" w:color="auto"/>
                                          <w:right w:val="single" w:sz="4" w:space="0" w:color="auto"/>
                                        </w:tcBorders>
                                        <w:hideMark/>
                                      </w:tcPr>
                                      <w:p w14:paraId="06D47AAD" w14:textId="77777777" w:rsidR="00233F84" w:rsidRPr="002E7AD8" w:rsidRDefault="00233F84" w:rsidP="00271BC2">
                                        <w:r w:rsidRPr="002E7AD8">
                                          <w:t>0</w:t>
                                        </w:r>
                                      </w:p>
                                    </w:tc>
                                    <w:tc>
                                      <w:tcPr>
                                        <w:tcW w:w="0" w:type="auto"/>
                                        <w:tcBorders>
                                          <w:top w:val="single" w:sz="4" w:space="0" w:color="auto"/>
                                          <w:left w:val="single" w:sz="4" w:space="0" w:color="auto"/>
                                          <w:bottom w:val="single" w:sz="4" w:space="0" w:color="auto"/>
                                          <w:right w:val="single" w:sz="4" w:space="0" w:color="auto"/>
                                        </w:tcBorders>
                                        <w:hideMark/>
                                      </w:tcPr>
                                      <w:p w14:paraId="2072F4E0" w14:textId="77777777" w:rsidR="00233F84" w:rsidRPr="002E7AD8" w:rsidRDefault="00233F84" w:rsidP="00271BC2">
                                        <w:r w:rsidRPr="002E7AD8">
                                          <w:t>0</w:t>
                                        </w:r>
                                      </w:p>
                                    </w:tc>
                                  </w:tr>
                                  <w:tr w:rsidR="00233F84" w:rsidRPr="0054503D" w14:paraId="7AEB03DF" w14:textId="77777777" w:rsidTr="00271BC2">
                                    <w:tc>
                                      <w:tcPr>
                                        <w:tcW w:w="0" w:type="auto"/>
                                        <w:tcBorders>
                                          <w:top w:val="single" w:sz="4" w:space="0" w:color="auto"/>
                                          <w:left w:val="single" w:sz="4" w:space="0" w:color="auto"/>
                                          <w:bottom w:val="single" w:sz="4" w:space="0" w:color="auto"/>
                                          <w:right w:val="single" w:sz="4" w:space="0" w:color="auto"/>
                                        </w:tcBorders>
                                        <w:hideMark/>
                                      </w:tcPr>
                                      <w:p w14:paraId="3D432753" w14:textId="77777777" w:rsidR="00233F84" w:rsidRPr="002E7AD8" w:rsidRDefault="00233F84" w:rsidP="00271BC2">
                                        <w:r w:rsidRPr="002E7AD8">
                                          <w:t>1</w:t>
                                        </w:r>
                                      </w:p>
                                    </w:tc>
                                    <w:tc>
                                      <w:tcPr>
                                        <w:tcW w:w="0" w:type="auto"/>
                                        <w:tcBorders>
                                          <w:top w:val="single" w:sz="4" w:space="0" w:color="auto"/>
                                          <w:left w:val="single" w:sz="4" w:space="0" w:color="auto"/>
                                          <w:bottom w:val="single" w:sz="4" w:space="0" w:color="auto"/>
                                          <w:right w:val="single" w:sz="4" w:space="0" w:color="auto"/>
                                        </w:tcBorders>
                                        <w:hideMark/>
                                      </w:tcPr>
                                      <w:p w14:paraId="54487630" w14:textId="77777777" w:rsidR="00233F84" w:rsidRPr="002E7AD8" w:rsidRDefault="00233F84" w:rsidP="00271BC2">
                                        <w:r w:rsidRPr="002E7AD8">
                                          <w:t>1</w:t>
                                        </w:r>
                                      </w:p>
                                    </w:tc>
                                  </w:tr>
                                  <w:tr w:rsidR="00233F84" w:rsidRPr="0054503D" w14:paraId="6F5E59D6" w14:textId="77777777" w:rsidTr="00271BC2">
                                    <w:tc>
                                      <w:tcPr>
                                        <w:tcW w:w="0" w:type="auto"/>
                                        <w:tcBorders>
                                          <w:top w:val="single" w:sz="4" w:space="0" w:color="auto"/>
                                          <w:left w:val="single" w:sz="4" w:space="0" w:color="auto"/>
                                          <w:bottom w:val="single" w:sz="4" w:space="0" w:color="auto"/>
                                          <w:right w:val="single" w:sz="4" w:space="0" w:color="auto"/>
                                        </w:tcBorders>
                                        <w:hideMark/>
                                      </w:tcPr>
                                      <w:p w14:paraId="25008C8E" w14:textId="77777777" w:rsidR="00233F84" w:rsidRPr="002E7AD8" w:rsidRDefault="00233F84" w:rsidP="00271BC2">
                                        <w:r w:rsidRPr="002E7AD8">
                                          <w:t>2</w:t>
                                        </w:r>
                                      </w:p>
                                    </w:tc>
                                    <w:tc>
                                      <w:tcPr>
                                        <w:tcW w:w="0" w:type="auto"/>
                                        <w:tcBorders>
                                          <w:top w:val="single" w:sz="4" w:space="0" w:color="auto"/>
                                          <w:left w:val="single" w:sz="4" w:space="0" w:color="auto"/>
                                          <w:bottom w:val="single" w:sz="4" w:space="0" w:color="auto"/>
                                          <w:right w:val="single" w:sz="4" w:space="0" w:color="auto"/>
                                        </w:tcBorders>
                                        <w:hideMark/>
                                      </w:tcPr>
                                      <w:p w14:paraId="211CF7E2" w14:textId="77777777" w:rsidR="00233F84" w:rsidRPr="002E7AD8" w:rsidRDefault="00233F84" w:rsidP="00271BC2">
                                        <w:r w:rsidRPr="002E7AD8">
                                          <w:t>2</w:t>
                                        </w:r>
                                      </w:p>
                                    </w:tc>
                                  </w:tr>
                                  <w:tr w:rsidR="00233F84" w:rsidRPr="0054503D" w14:paraId="049AAE41" w14:textId="77777777" w:rsidTr="00271BC2">
                                    <w:tc>
                                      <w:tcPr>
                                        <w:tcW w:w="0" w:type="auto"/>
                                        <w:tcBorders>
                                          <w:top w:val="single" w:sz="4" w:space="0" w:color="auto"/>
                                          <w:left w:val="single" w:sz="4" w:space="0" w:color="auto"/>
                                          <w:bottom w:val="single" w:sz="4" w:space="0" w:color="auto"/>
                                          <w:right w:val="single" w:sz="4" w:space="0" w:color="auto"/>
                                        </w:tcBorders>
                                        <w:hideMark/>
                                      </w:tcPr>
                                      <w:p w14:paraId="11A9648D" w14:textId="77777777" w:rsidR="00233F84" w:rsidRPr="002E7AD8" w:rsidRDefault="00233F84" w:rsidP="00271BC2">
                                        <w:r w:rsidRPr="002E7AD8">
                                          <w:t>3</w:t>
                                        </w:r>
                                      </w:p>
                                    </w:tc>
                                    <w:tc>
                                      <w:tcPr>
                                        <w:tcW w:w="0" w:type="auto"/>
                                        <w:tcBorders>
                                          <w:top w:val="single" w:sz="4" w:space="0" w:color="auto"/>
                                          <w:left w:val="single" w:sz="4" w:space="0" w:color="auto"/>
                                          <w:bottom w:val="single" w:sz="4" w:space="0" w:color="auto"/>
                                          <w:right w:val="single" w:sz="4" w:space="0" w:color="auto"/>
                                        </w:tcBorders>
                                        <w:hideMark/>
                                      </w:tcPr>
                                      <w:p w14:paraId="2A8327CD" w14:textId="77777777" w:rsidR="00233F84" w:rsidRPr="002E7AD8" w:rsidRDefault="00233F84" w:rsidP="00271BC2">
                                        <w:r w:rsidRPr="002E7AD8">
                                          <w:t>3</w:t>
                                        </w:r>
                                      </w:p>
                                    </w:tc>
                                  </w:tr>
                                </w:tbl>
                                <w:p w14:paraId="3D1BB1BB" w14:textId="77777777" w:rsidR="00233F84" w:rsidRPr="002E7AD8" w:rsidRDefault="00233F84" w:rsidP="00271BC2"/>
                              </w:tc>
                            </w:tr>
                          </w:tbl>
                          <w:p w14:paraId="031E7569" w14:textId="77777777" w:rsidR="00233F84" w:rsidRPr="00491B22" w:rsidRDefault="00233F84" w:rsidP="00E95EAE"/>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AFE4461" id="Text Box 269" o:spid="_x0000_s1032" type="#_x0000_t202" style="position:absolute;left:0;text-align:left;margin-left:150.55pt;margin-top:3.65pt;width:274.7pt;height:228pt;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" stroked="f">
                <v:textbox>
                  <w:txbxContent>
                    <w:tbl>
                      <w:tblPr>
                        <w:tblW w:w="5307" w:type="dxa"/>
                        <w:tblLook w:val="04A0" w:firstRow="1" w:lastRow="0" w:firstColumn="1" w:lastColumn="0" w:noHBand="0" w:noVBand="1"/>
                      </w:tblPr>
                      <w:tblGrid>
                        <w:gridCol w:w="463"/>
                        <w:gridCol w:w="1305"/>
                        <w:gridCol w:w="451"/>
                        <w:gridCol w:w="1286"/>
                        <w:gridCol w:w="516"/>
                        <w:gridCol w:w="1286"/>
                      </w:tblGrid>
                      <w:tr w:rsidR="00233F84" w14:paraId="2A8BB97E" w14:textId="77777777" w:rsidTr="00271BC2">
                        <w:tc>
                          <w:tcPr>
                            <w:tcW w:w="333" w:type="dxa"/>
                          </w:tcPr>
                          <w:p w14:paraId="048A90BF" w14:textId="77777777" w:rsidR="00233F84" w:rsidRPr="002E7AD8" w:rsidRDefault="00233F84" w:rsidP="00271BC2">
                            <w:pPr>
                              <w:jc w:val="right"/>
                              <w:rPr>
                                <w:bCs/>
                              </w:rPr>
                            </w:pPr>
                            <w:proofErr w:type="spellStart"/>
                            <w:r w:rsidRPr="007A3632">
                              <w:rPr>
                                <w:bCs/>
                              </w:rPr>
                              <w:t>i</w:t>
                            </w:r>
                            <w:proofErr w:type="spellEnd"/>
                            <w:r w:rsidRPr="007A3632">
                              <w:rPr>
                                <w:bCs/>
                              </w:rPr>
                              <w:t>.</w:t>
                            </w:r>
                          </w:p>
                        </w:tc>
                        <w:tc>
                          <w:tcPr>
                            <w:tcW w:w="1257" w:type="dxa"/>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3"/>
                              <w:gridCol w:w="636"/>
                            </w:tblGrid>
                            <w:tr w:rsidR="00233F84" w:rsidRPr="0054503D" w14:paraId="5C21247A" w14:textId="77777777" w:rsidTr="00271BC2">
                              <w:tc>
                                <w:tcPr>
                                  <w:tcW w:w="0" w:type="auto"/>
                                  <w:tcBorders>
                                    <w:top w:val="single" w:sz="4" w:space="0" w:color="auto"/>
                                    <w:left w:val="single" w:sz="4" w:space="0" w:color="auto"/>
                                    <w:bottom w:val="single" w:sz="4" w:space="0" w:color="auto"/>
                                    <w:right w:val="single" w:sz="4" w:space="0" w:color="auto"/>
                                  </w:tcBorders>
                                  <w:hideMark/>
                                </w:tcPr>
                                <w:p w14:paraId="52DFAFD3" w14:textId="77777777" w:rsidR="00233F84" w:rsidRPr="002E7AD8" w:rsidRDefault="00233F84" w:rsidP="00271BC2">
                                  <w:pPr>
                                    <w:jc w:val="center"/>
                                    <w:rPr>
                                      <w:b/>
                                      <w:bCs/>
                                    </w:rPr>
                                  </w:pPr>
                                  <w:r w:rsidRPr="002E7AD8">
                                    <w:rPr>
                                      <w:b/>
                                      <w:bCs/>
                                    </w:rPr>
                                    <w:t>In</w:t>
                                  </w:r>
                                </w:p>
                              </w:tc>
                              <w:tc>
                                <w:tcPr>
                                  <w:tcW w:w="0" w:type="auto"/>
                                  <w:tcBorders>
                                    <w:top w:val="single" w:sz="4" w:space="0" w:color="auto"/>
                                    <w:left w:val="single" w:sz="4" w:space="0" w:color="auto"/>
                                    <w:bottom w:val="single" w:sz="4" w:space="0" w:color="auto"/>
                                    <w:right w:val="single" w:sz="4" w:space="0" w:color="auto"/>
                                  </w:tcBorders>
                                  <w:hideMark/>
                                </w:tcPr>
                                <w:p w14:paraId="6A691395" w14:textId="77777777" w:rsidR="00233F84" w:rsidRPr="002E7AD8" w:rsidRDefault="00233F84" w:rsidP="00271BC2">
                                  <w:pPr>
                                    <w:jc w:val="center"/>
                                    <w:rPr>
                                      <w:b/>
                                      <w:bCs/>
                                    </w:rPr>
                                  </w:pPr>
                                  <w:r w:rsidRPr="002E7AD8">
                                    <w:rPr>
                                      <w:b/>
                                      <w:bCs/>
                                    </w:rPr>
                                    <w:t>Out</w:t>
                                  </w:r>
                                </w:p>
                              </w:tc>
                            </w:tr>
                            <w:tr w:rsidR="00233F84" w:rsidRPr="0054503D" w14:paraId="0E513E6B" w14:textId="77777777" w:rsidTr="00271BC2">
                              <w:tc>
                                <w:tcPr>
                                  <w:tcW w:w="0" w:type="auto"/>
                                  <w:tcBorders>
                                    <w:top w:val="single" w:sz="4" w:space="0" w:color="auto"/>
                                    <w:left w:val="single" w:sz="4" w:space="0" w:color="auto"/>
                                    <w:bottom w:val="single" w:sz="4" w:space="0" w:color="auto"/>
                                    <w:right w:val="single" w:sz="4" w:space="0" w:color="auto"/>
                                  </w:tcBorders>
                                  <w:hideMark/>
                                </w:tcPr>
                                <w:p w14:paraId="7E8144FE" w14:textId="77777777" w:rsidR="00233F84" w:rsidRPr="002E7AD8" w:rsidRDefault="00233F84" w:rsidP="00271BC2">
                                  <w:r w:rsidRPr="002E7AD8">
                                    <w:t>-2</w:t>
                                  </w:r>
                                </w:p>
                              </w:tc>
                              <w:tc>
                                <w:tcPr>
                                  <w:tcW w:w="0" w:type="auto"/>
                                  <w:tcBorders>
                                    <w:top w:val="single" w:sz="4" w:space="0" w:color="auto"/>
                                    <w:left w:val="single" w:sz="4" w:space="0" w:color="auto"/>
                                    <w:bottom w:val="single" w:sz="4" w:space="0" w:color="auto"/>
                                    <w:right w:val="single" w:sz="4" w:space="0" w:color="auto"/>
                                  </w:tcBorders>
                                  <w:hideMark/>
                                </w:tcPr>
                                <w:p w14:paraId="4040BAF6" w14:textId="77777777" w:rsidR="00233F84" w:rsidRPr="002E7AD8" w:rsidRDefault="00233F84" w:rsidP="00271BC2">
                                  <w:r w:rsidRPr="002E7AD8">
                                    <w:t>-0.5</w:t>
                                  </w:r>
                                </w:p>
                              </w:tc>
                            </w:tr>
                            <w:tr w:rsidR="00233F84" w:rsidRPr="0054503D" w14:paraId="16B6F471" w14:textId="77777777" w:rsidTr="00271BC2">
                              <w:tc>
                                <w:tcPr>
                                  <w:tcW w:w="0" w:type="auto"/>
                                  <w:tcBorders>
                                    <w:top w:val="single" w:sz="4" w:space="0" w:color="auto"/>
                                    <w:left w:val="single" w:sz="4" w:space="0" w:color="auto"/>
                                    <w:bottom w:val="single" w:sz="4" w:space="0" w:color="auto"/>
                                    <w:right w:val="single" w:sz="4" w:space="0" w:color="auto"/>
                                  </w:tcBorders>
                                  <w:hideMark/>
                                </w:tcPr>
                                <w:p w14:paraId="5DD45A8C" w14:textId="77777777" w:rsidR="00233F84" w:rsidRPr="002E7AD8" w:rsidRDefault="00233F84" w:rsidP="00271BC2">
                                  <w:r w:rsidRPr="002E7AD8">
                                    <w:t>-1</w:t>
                                  </w:r>
                                </w:p>
                              </w:tc>
                              <w:tc>
                                <w:tcPr>
                                  <w:tcW w:w="0" w:type="auto"/>
                                  <w:tcBorders>
                                    <w:top w:val="single" w:sz="4" w:space="0" w:color="auto"/>
                                    <w:left w:val="single" w:sz="4" w:space="0" w:color="auto"/>
                                    <w:bottom w:val="single" w:sz="4" w:space="0" w:color="auto"/>
                                    <w:right w:val="single" w:sz="4" w:space="0" w:color="auto"/>
                                  </w:tcBorders>
                                  <w:hideMark/>
                                </w:tcPr>
                                <w:p w14:paraId="36A2983C" w14:textId="77777777" w:rsidR="00233F84" w:rsidRPr="002E7AD8" w:rsidRDefault="00233F84" w:rsidP="00271BC2">
                                  <w:r w:rsidRPr="002E7AD8">
                                    <w:t>-1</w:t>
                                  </w:r>
                                </w:p>
                              </w:tc>
                            </w:tr>
                            <w:tr w:rsidR="00233F84" w:rsidRPr="0054503D" w14:paraId="261B282E" w14:textId="77777777" w:rsidTr="00271BC2">
                              <w:tc>
                                <w:tcPr>
                                  <w:tcW w:w="0" w:type="auto"/>
                                  <w:tcBorders>
                                    <w:top w:val="single" w:sz="4" w:space="0" w:color="auto"/>
                                    <w:left w:val="single" w:sz="4" w:space="0" w:color="auto"/>
                                    <w:bottom w:val="single" w:sz="4" w:space="0" w:color="auto"/>
                                    <w:right w:val="single" w:sz="4" w:space="0" w:color="auto"/>
                                  </w:tcBorders>
                                  <w:hideMark/>
                                </w:tcPr>
                                <w:p w14:paraId="03CC40D6" w14:textId="77777777" w:rsidR="00233F84" w:rsidRPr="002E7AD8" w:rsidRDefault="00233F84" w:rsidP="00271BC2">
                                  <w:r w:rsidRPr="002E7AD8">
                                    <w:t>0</w:t>
                                  </w:r>
                                </w:p>
                              </w:tc>
                              <w:tc>
                                <w:tcPr>
                                  <w:tcW w:w="0" w:type="auto"/>
                                  <w:tcBorders>
                                    <w:top w:val="single" w:sz="4" w:space="0" w:color="auto"/>
                                    <w:left w:val="single" w:sz="4" w:space="0" w:color="auto"/>
                                    <w:bottom w:val="single" w:sz="4" w:space="0" w:color="auto"/>
                                    <w:right w:val="single" w:sz="4" w:space="0" w:color="auto"/>
                                  </w:tcBorders>
                                  <w:hideMark/>
                                </w:tcPr>
                                <w:p w14:paraId="4DE0048B" w14:textId="77777777" w:rsidR="00233F84" w:rsidRPr="002E7AD8" w:rsidRDefault="00233F84" w:rsidP="00271BC2">
                                  <w:r w:rsidRPr="002E7AD8">
                                    <w:t>_</w:t>
                                  </w:r>
                                </w:p>
                              </w:tc>
                            </w:tr>
                            <w:tr w:rsidR="00233F84" w:rsidRPr="0054503D" w14:paraId="1DAA872C" w14:textId="77777777" w:rsidTr="00271BC2">
                              <w:tc>
                                <w:tcPr>
                                  <w:tcW w:w="0" w:type="auto"/>
                                  <w:tcBorders>
                                    <w:top w:val="single" w:sz="4" w:space="0" w:color="auto"/>
                                    <w:left w:val="single" w:sz="4" w:space="0" w:color="auto"/>
                                    <w:bottom w:val="single" w:sz="4" w:space="0" w:color="auto"/>
                                    <w:right w:val="single" w:sz="4" w:space="0" w:color="auto"/>
                                  </w:tcBorders>
                                  <w:hideMark/>
                                </w:tcPr>
                                <w:p w14:paraId="7AE144D3" w14:textId="77777777" w:rsidR="00233F84" w:rsidRPr="002E7AD8" w:rsidRDefault="00233F84" w:rsidP="00271BC2">
                                  <w:r w:rsidRPr="002E7AD8">
                                    <w:t>1</w:t>
                                  </w:r>
                                </w:p>
                              </w:tc>
                              <w:tc>
                                <w:tcPr>
                                  <w:tcW w:w="0" w:type="auto"/>
                                  <w:tcBorders>
                                    <w:top w:val="single" w:sz="4" w:space="0" w:color="auto"/>
                                    <w:left w:val="single" w:sz="4" w:space="0" w:color="auto"/>
                                    <w:bottom w:val="single" w:sz="4" w:space="0" w:color="auto"/>
                                    <w:right w:val="single" w:sz="4" w:space="0" w:color="auto"/>
                                  </w:tcBorders>
                                  <w:hideMark/>
                                </w:tcPr>
                                <w:p w14:paraId="2F1A43DF" w14:textId="77777777" w:rsidR="00233F84" w:rsidRPr="002E7AD8" w:rsidRDefault="00233F84" w:rsidP="00271BC2">
                                  <w:r w:rsidRPr="002E7AD8">
                                    <w:t>1</w:t>
                                  </w:r>
                                </w:p>
                              </w:tc>
                            </w:tr>
                            <w:tr w:rsidR="00233F84" w:rsidRPr="0054503D" w14:paraId="52AC1EE5" w14:textId="77777777" w:rsidTr="00271BC2">
                              <w:tc>
                                <w:tcPr>
                                  <w:tcW w:w="0" w:type="auto"/>
                                  <w:tcBorders>
                                    <w:top w:val="single" w:sz="4" w:space="0" w:color="auto"/>
                                    <w:left w:val="single" w:sz="4" w:space="0" w:color="auto"/>
                                    <w:bottom w:val="single" w:sz="4" w:space="0" w:color="auto"/>
                                    <w:right w:val="single" w:sz="4" w:space="0" w:color="auto"/>
                                  </w:tcBorders>
                                  <w:hideMark/>
                                </w:tcPr>
                                <w:p w14:paraId="32106F90" w14:textId="77777777" w:rsidR="00233F84" w:rsidRPr="002E7AD8" w:rsidRDefault="00233F84" w:rsidP="00271BC2">
                                  <w:r w:rsidRPr="002E7AD8">
                                    <w:t>2</w:t>
                                  </w:r>
                                </w:p>
                              </w:tc>
                              <w:tc>
                                <w:tcPr>
                                  <w:tcW w:w="0" w:type="auto"/>
                                  <w:tcBorders>
                                    <w:top w:val="single" w:sz="4" w:space="0" w:color="auto"/>
                                    <w:left w:val="single" w:sz="4" w:space="0" w:color="auto"/>
                                    <w:bottom w:val="single" w:sz="4" w:space="0" w:color="auto"/>
                                    <w:right w:val="single" w:sz="4" w:space="0" w:color="auto"/>
                                  </w:tcBorders>
                                  <w:hideMark/>
                                </w:tcPr>
                                <w:p w14:paraId="3B94B337" w14:textId="77777777" w:rsidR="00233F84" w:rsidRPr="002E7AD8" w:rsidRDefault="00233F84" w:rsidP="00271BC2">
                                  <w:r w:rsidRPr="002E7AD8">
                                    <w:t>0.5</w:t>
                                  </w:r>
                                </w:p>
                              </w:tc>
                            </w:tr>
                            <w:tr w:rsidR="00233F84" w:rsidRPr="0054503D" w14:paraId="2E0035E8" w14:textId="77777777" w:rsidTr="00271BC2">
                              <w:tc>
                                <w:tcPr>
                                  <w:tcW w:w="0" w:type="auto"/>
                                  <w:tcBorders>
                                    <w:top w:val="single" w:sz="4" w:space="0" w:color="auto"/>
                                    <w:left w:val="single" w:sz="4" w:space="0" w:color="auto"/>
                                    <w:bottom w:val="single" w:sz="4" w:space="0" w:color="auto"/>
                                    <w:right w:val="single" w:sz="4" w:space="0" w:color="auto"/>
                                  </w:tcBorders>
                                  <w:hideMark/>
                                </w:tcPr>
                                <w:p w14:paraId="302A0FD5" w14:textId="77777777" w:rsidR="00233F84" w:rsidRPr="002E7AD8" w:rsidRDefault="00233F84" w:rsidP="00271BC2">
                                  <w:r w:rsidRPr="002E7AD8">
                                    <w:t>3</w:t>
                                  </w:r>
                                </w:p>
                              </w:tc>
                              <w:tc>
                                <w:tcPr>
                                  <w:tcW w:w="0" w:type="auto"/>
                                  <w:tcBorders>
                                    <w:top w:val="single" w:sz="4" w:space="0" w:color="auto"/>
                                    <w:left w:val="single" w:sz="4" w:space="0" w:color="auto"/>
                                    <w:bottom w:val="single" w:sz="4" w:space="0" w:color="auto"/>
                                    <w:right w:val="single" w:sz="4" w:space="0" w:color="auto"/>
                                  </w:tcBorders>
                                  <w:hideMark/>
                                </w:tcPr>
                                <w:p w14:paraId="58AE33A5" w14:textId="77777777" w:rsidR="00233F84" w:rsidRPr="002E7AD8" w:rsidRDefault="00233F84" w:rsidP="00271BC2">
                                  <w:r w:rsidRPr="002E7AD8">
                                    <w:t>0.33</w:t>
                                  </w:r>
                                </w:p>
                              </w:tc>
                            </w:tr>
                          </w:tbl>
                          <w:p w14:paraId="5920CD83" w14:textId="77777777" w:rsidR="00233F84" w:rsidRPr="002E7AD8" w:rsidRDefault="00233F84" w:rsidP="00271BC2"/>
                        </w:tc>
                        <w:tc>
                          <w:tcPr>
                            <w:tcW w:w="588" w:type="dxa"/>
                          </w:tcPr>
                          <w:p w14:paraId="5A78F853" w14:textId="77777777" w:rsidR="00233F84" w:rsidRPr="002E7AD8" w:rsidRDefault="00233F84" w:rsidP="00271BC2">
                            <w:pPr>
                              <w:jc w:val="right"/>
                              <w:rPr>
                                <w:bCs/>
                              </w:rPr>
                            </w:pPr>
                            <w:r w:rsidRPr="002E7AD8">
                              <w:rPr>
                                <w:bCs/>
                              </w:rPr>
                              <w:t>ii.</w:t>
                            </w:r>
                          </w:p>
                        </w:tc>
                        <w:tc>
                          <w:tcPr>
                            <w:tcW w:w="1241" w:type="dxa"/>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3"/>
                              <w:gridCol w:w="617"/>
                            </w:tblGrid>
                            <w:tr w:rsidR="00233F84" w:rsidRPr="0054503D" w14:paraId="63AA3C5E" w14:textId="77777777" w:rsidTr="00271BC2">
                              <w:tc>
                                <w:tcPr>
                                  <w:tcW w:w="0" w:type="auto"/>
                                  <w:tcBorders>
                                    <w:top w:val="single" w:sz="4" w:space="0" w:color="auto"/>
                                    <w:left w:val="single" w:sz="4" w:space="0" w:color="auto"/>
                                    <w:bottom w:val="single" w:sz="4" w:space="0" w:color="auto"/>
                                    <w:right w:val="single" w:sz="4" w:space="0" w:color="auto"/>
                                  </w:tcBorders>
                                  <w:hideMark/>
                                </w:tcPr>
                                <w:p w14:paraId="6DDB6AE8" w14:textId="77777777" w:rsidR="00233F84" w:rsidRPr="002E7AD8" w:rsidRDefault="00233F84" w:rsidP="00271BC2">
                                  <w:pPr>
                                    <w:jc w:val="center"/>
                                    <w:rPr>
                                      <w:b/>
                                      <w:bCs/>
                                    </w:rPr>
                                  </w:pPr>
                                  <w:r w:rsidRPr="002E7AD8">
                                    <w:rPr>
                                      <w:b/>
                                      <w:bCs/>
                                    </w:rPr>
                                    <w:t>In</w:t>
                                  </w:r>
                                </w:p>
                              </w:tc>
                              <w:tc>
                                <w:tcPr>
                                  <w:tcW w:w="0" w:type="auto"/>
                                  <w:tcBorders>
                                    <w:top w:val="single" w:sz="4" w:space="0" w:color="auto"/>
                                    <w:left w:val="single" w:sz="4" w:space="0" w:color="auto"/>
                                    <w:bottom w:val="single" w:sz="4" w:space="0" w:color="auto"/>
                                    <w:right w:val="single" w:sz="4" w:space="0" w:color="auto"/>
                                  </w:tcBorders>
                                  <w:hideMark/>
                                </w:tcPr>
                                <w:p w14:paraId="15A12F8F" w14:textId="77777777" w:rsidR="00233F84" w:rsidRPr="002E7AD8" w:rsidRDefault="00233F84" w:rsidP="00271BC2">
                                  <w:pPr>
                                    <w:jc w:val="center"/>
                                    <w:rPr>
                                      <w:b/>
                                      <w:bCs/>
                                    </w:rPr>
                                  </w:pPr>
                                  <w:r w:rsidRPr="002E7AD8">
                                    <w:rPr>
                                      <w:b/>
                                      <w:bCs/>
                                    </w:rPr>
                                    <w:t>Out</w:t>
                                  </w:r>
                                </w:p>
                              </w:tc>
                            </w:tr>
                            <w:tr w:rsidR="00233F84" w:rsidRPr="0054503D" w14:paraId="70E59F38" w14:textId="77777777" w:rsidTr="00271BC2">
                              <w:tc>
                                <w:tcPr>
                                  <w:tcW w:w="0" w:type="auto"/>
                                  <w:tcBorders>
                                    <w:top w:val="single" w:sz="4" w:space="0" w:color="auto"/>
                                    <w:left w:val="single" w:sz="4" w:space="0" w:color="auto"/>
                                    <w:bottom w:val="single" w:sz="4" w:space="0" w:color="auto"/>
                                    <w:right w:val="single" w:sz="4" w:space="0" w:color="auto"/>
                                  </w:tcBorders>
                                  <w:hideMark/>
                                </w:tcPr>
                                <w:p w14:paraId="14DABD90" w14:textId="77777777" w:rsidR="00233F84" w:rsidRPr="002E7AD8" w:rsidRDefault="00233F84" w:rsidP="00271BC2">
                                  <w:r w:rsidRPr="002E7AD8">
                                    <w:t>-2</w:t>
                                  </w:r>
                                </w:p>
                              </w:tc>
                              <w:tc>
                                <w:tcPr>
                                  <w:tcW w:w="0" w:type="auto"/>
                                  <w:tcBorders>
                                    <w:top w:val="single" w:sz="4" w:space="0" w:color="auto"/>
                                    <w:left w:val="single" w:sz="4" w:space="0" w:color="auto"/>
                                    <w:bottom w:val="single" w:sz="4" w:space="0" w:color="auto"/>
                                    <w:right w:val="single" w:sz="4" w:space="0" w:color="auto"/>
                                  </w:tcBorders>
                                  <w:hideMark/>
                                </w:tcPr>
                                <w:p w14:paraId="26A707DE" w14:textId="77777777" w:rsidR="00233F84" w:rsidRPr="002E7AD8" w:rsidRDefault="00233F84" w:rsidP="00271BC2">
                                  <w:r w:rsidRPr="002E7AD8">
                                    <w:t>-2</w:t>
                                  </w:r>
                                </w:p>
                              </w:tc>
                            </w:tr>
                            <w:tr w:rsidR="00233F84" w:rsidRPr="0054503D" w14:paraId="41462722" w14:textId="77777777" w:rsidTr="00271BC2">
                              <w:tc>
                                <w:tcPr>
                                  <w:tcW w:w="0" w:type="auto"/>
                                  <w:tcBorders>
                                    <w:top w:val="single" w:sz="4" w:space="0" w:color="auto"/>
                                    <w:left w:val="single" w:sz="4" w:space="0" w:color="auto"/>
                                    <w:bottom w:val="single" w:sz="4" w:space="0" w:color="auto"/>
                                    <w:right w:val="single" w:sz="4" w:space="0" w:color="auto"/>
                                  </w:tcBorders>
                                  <w:hideMark/>
                                </w:tcPr>
                                <w:p w14:paraId="341A23CD" w14:textId="77777777" w:rsidR="00233F84" w:rsidRPr="002E7AD8" w:rsidRDefault="00233F84" w:rsidP="00271BC2">
                                  <w:r w:rsidRPr="002E7AD8">
                                    <w:t>-1</w:t>
                                  </w:r>
                                </w:p>
                              </w:tc>
                              <w:tc>
                                <w:tcPr>
                                  <w:tcW w:w="0" w:type="auto"/>
                                  <w:tcBorders>
                                    <w:top w:val="single" w:sz="4" w:space="0" w:color="auto"/>
                                    <w:left w:val="single" w:sz="4" w:space="0" w:color="auto"/>
                                    <w:bottom w:val="single" w:sz="4" w:space="0" w:color="auto"/>
                                    <w:right w:val="single" w:sz="4" w:space="0" w:color="auto"/>
                                  </w:tcBorders>
                                  <w:hideMark/>
                                </w:tcPr>
                                <w:p w14:paraId="69DC3E12" w14:textId="77777777" w:rsidR="00233F84" w:rsidRPr="002E7AD8" w:rsidRDefault="00233F84" w:rsidP="00271BC2">
                                  <w:r w:rsidRPr="002E7AD8">
                                    <w:t>-1</w:t>
                                  </w:r>
                                </w:p>
                              </w:tc>
                            </w:tr>
                            <w:tr w:rsidR="00233F84" w:rsidRPr="0054503D" w14:paraId="1E6D27AA" w14:textId="77777777" w:rsidTr="00271BC2">
                              <w:tc>
                                <w:tcPr>
                                  <w:tcW w:w="0" w:type="auto"/>
                                  <w:tcBorders>
                                    <w:top w:val="single" w:sz="4" w:space="0" w:color="auto"/>
                                    <w:left w:val="single" w:sz="4" w:space="0" w:color="auto"/>
                                    <w:bottom w:val="single" w:sz="4" w:space="0" w:color="auto"/>
                                    <w:right w:val="single" w:sz="4" w:space="0" w:color="auto"/>
                                  </w:tcBorders>
                                  <w:hideMark/>
                                </w:tcPr>
                                <w:p w14:paraId="3B582116" w14:textId="77777777" w:rsidR="00233F84" w:rsidRPr="002E7AD8" w:rsidRDefault="00233F84" w:rsidP="00271BC2">
                                  <w:r w:rsidRPr="002E7AD8">
                                    <w:t>0</w:t>
                                  </w:r>
                                </w:p>
                              </w:tc>
                              <w:tc>
                                <w:tcPr>
                                  <w:tcW w:w="0" w:type="auto"/>
                                  <w:tcBorders>
                                    <w:top w:val="single" w:sz="4" w:space="0" w:color="auto"/>
                                    <w:left w:val="single" w:sz="4" w:space="0" w:color="auto"/>
                                    <w:bottom w:val="single" w:sz="4" w:space="0" w:color="auto"/>
                                    <w:right w:val="single" w:sz="4" w:space="0" w:color="auto"/>
                                  </w:tcBorders>
                                  <w:hideMark/>
                                </w:tcPr>
                                <w:p w14:paraId="3EFA2BC0" w14:textId="77777777" w:rsidR="00233F84" w:rsidRPr="002E7AD8" w:rsidRDefault="00233F84" w:rsidP="00271BC2">
                                  <w:r w:rsidRPr="002E7AD8">
                                    <w:t>0</w:t>
                                  </w:r>
                                </w:p>
                              </w:tc>
                            </w:tr>
                            <w:tr w:rsidR="00233F84" w:rsidRPr="0054503D" w14:paraId="00728E82" w14:textId="77777777" w:rsidTr="00271BC2">
                              <w:tc>
                                <w:tcPr>
                                  <w:tcW w:w="0" w:type="auto"/>
                                  <w:tcBorders>
                                    <w:top w:val="single" w:sz="4" w:space="0" w:color="auto"/>
                                    <w:left w:val="single" w:sz="4" w:space="0" w:color="auto"/>
                                    <w:bottom w:val="single" w:sz="4" w:space="0" w:color="auto"/>
                                    <w:right w:val="single" w:sz="4" w:space="0" w:color="auto"/>
                                  </w:tcBorders>
                                  <w:hideMark/>
                                </w:tcPr>
                                <w:p w14:paraId="5C976019" w14:textId="77777777" w:rsidR="00233F84" w:rsidRPr="002E7AD8" w:rsidRDefault="00233F84" w:rsidP="00271BC2">
                                  <w:r w:rsidRPr="002E7AD8">
                                    <w:t>1</w:t>
                                  </w:r>
                                </w:p>
                              </w:tc>
                              <w:tc>
                                <w:tcPr>
                                  <w:tcW w:w="0" w:type="auto"/>
                                  <w:tcBorders>
                                    <w:top w:val="single" w:sz="4" w:space="0" w:color="auto"/>
                                    <w:left w:val="single" w:sz="4" w:space="0" w:color="auto"/>
                                    <w:bottom w:val="single" w:sz="4" w:space="0" w:color="auto"/>
                                    <w:right w:val="single" w:sz="4" w:space="0" w:color="auto"/>
                                  </w:tcBorders>
                                  <w:hideMark/>
                                </w:tcPr>
                                <w:p w14:paraId="364E99E4" w14:textId="77777777" w:rsidR="00233F84" w:rsidRPr="002E7AD8" w:rsidRDefault="00233F84" w:rsidP="00271BC2">
                                  <w:r w:rsidRPr="002E7AD8">
                                    <w:t>1</w:t>
                                  </w:r>
                                </w:p>
                              </w:tc>
                            </w:tr>
                            <w:tr w:rsidR="00233F84" w:rsidRPr="0054503D" w14:paraId="20FE3132" w14:textId="77777777" w:rsidTr="00271BC2">
                              <w:tc>
                                <w:tcPr>
                                  <w:tcW w:w="0" w:type="auto"/>
                                  <w:tcBorders>
                                    <w:top w:val="single" w:sz="4" w:space="0" w:color="auto"/>
                                    <w:left w:val="single" w:sz="4" w:space="0" w:color="auto"/>
                                    <w:bottom w:val="single" w:sz="4" w:space="0" w:color="auto"/>
                                    <w:right w:val="single" w:sz="4" w:space="0" w:color="auto"/>
                                  </w:tcBorders>
                                  <w:hideMark/>
                                </w:tcPr>
                                <w:p w14:paraId="45D1BA10" w14:textId="77777777" w:rsidR="00233F84" w:rsidRPr="002E7AD8" w:rsidRDefault="00233F84" w:rsidP="00271BC2">
                                  <w:r w:rsidRPr="002E7AD8">
                                    <w:t>2</w:t>
                                  </w:r>
                                </w:p>
                              </w:tc>
                              <w:tc>
                                <w:tcPr>
                                  <w:tcW w:w="0" w:type="auto"/>
                                  <w:tcBorders>
                                    <w:top w:val="single" w:sz="4" w:space="0" w:color="auto"/>
                                    <w:left w:val="single" w:sz="4" w:space="0" w:color="auto"/>
                                    <w:bottom w:val="single" w:sz="4" w:space="0" w:color="auto"/>
                                    <w:right w:val="single" w:sz="4" w:space="0" w:color="auto"/>
                                  </w:tcBorders>
                                  <w:hideMark/>
                                </w:tcPr>
                                <w:p w14:paraId="19DBD16E" w14:textId="77777777" w:rsidR="00233F84" w:rsidRPr="002E7AD8" w:rsidRDefault="00233F84" w:rsidP="00271BC2">
                                  <w:r w:rsidRPr="002E7AD8">
                                    <w:t>2</w:t>
                                  </w:r>
                                </w:p>
                              </w:tc>
                            </w:tr>
                            <w:tr w:rsidR="00233F84" w:rsidRPr="0054503D" w14:paraId="433E11F4" w14:textId="77777777" w:rsidTr="00271BC2">
                              <w:tc>
                                <w:tcPr>
                                  <w:tcW w:w="0" w:type="auto"/>
                                  <w:tcBorders>
                                    <w:top w:val="single" w:sz="4" w:space="0" w:color="auto"/>
                                    <w:left w:val="single" w:sz="4" w:space="0" w:color="auto"/>
                                    <w:bottom w:val="single" w:sz="4" w:space="0" w:color="auto"/>
                                    <w:right w:val="single" w:sz="4" w:space="0" w:color="auto"/>
                                  </w:tcBorders>
                                  <w:hideMark/>
                                </w:tcPr>
                                <w:p w14:paraId="52B20289" w14:textId="77777777" w:rsidR="00233F84" w:rsidRPr="002E7AD8" w:rsidRDefault="00233F84" w:rsidP="00271BC2">
                                  <w:r w:rsidRPr="002E7AD8">
                                    <w:t>3</w:t>
                                  </w:r>
                                </w:p>
                              </w:tc>
                              <w:tc>
                                <w:tcPr>
                                  <w:tcW w:w="0" w:type="auto"/>
                                  <w:tcBorders>
                                    <w:top w:val="single" w:sz="4" w:space="0" w:color="auto"/>
                                    <w:left w:val="single" w:sz="4" w:space="0" w:color="auto"/>
                                    <w:bottom w:val="single" w:sz="4" w:space="0" w:color="auto"/>
                                    <w:right w:val="single" w:sz="4" w:space="0" w:color="auto"/>
                                  </w:tcBorders>
                                  <w:hideMark/>
                                </w:tcPr>
                                <w:p w14:paraId="12182487" w14:textId="77777777" w:rsidR="00233F84" w:rsidRPr="002E7AD8" w:rsidRDefault="00233F84" w:rsidP="00271BC2">
                                  <w:r w:rsidRPr="002E7AD8">
                                    <w:t>3</w:t>
                                  </w:r>
                                </w:p>
                              </w:tc>
                            </w:tr>
                          </w:tbl>
                          <w:p w14:paraId="3F439F59" w14:textId="77777777" w:rsidR="00233F84" w:rsidRPr="002E7AD8" w:rsidRDefault="00233F84" w:rsidP="00271BC2"/>
                        </w:tc>
                        <w:tc>
                          <w:tcPr>
                            <w:tcW w:w="649" w:type="dxa"/>
                          </w:tcPr>
                          <w:p w14:paraId="2044EDC7" w14:textId="77777777" w:rsidR="00233F84" w:rsidRPr="002E7AD8" w:rsidRDefault="00233F84" w:rsidP="00271BC2">
                            <w:pPr>
                              <w:jc w:val="right"/>
                              <w:rPr>
                                <w:bCs/>
                              </w:rPr>
                            </w:pPr>
                            <w:r w:rsidRPr="002E7AD8">
                              <w:rPr>
                                <w:bCs/>
                              </w:rPr>
                              <w:t>iii.</w:t>
                            </w:r>
                          </w:p>
                        </w:tc>
                        <w:tc>
                          <w:tcPr>
                            <w:tcW w:w="1239" w:type="dxa"/>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3"/>
                              <w:gridCol w:w="617"/>
                            </w:tblGrid>
                            <w:tr w:rsidR="00233F84" w:rsidRPr="0054503D" w14:paraId="654DCCDC" w14:textId="77777777" w:rsidTr="00271BC2">
                              <w:tc>
                                <w:tcPr>
                                  <w:tcW w:w="0" w:type="auto"/>
                                  <w:tcBorders>
                                    <w:top w:val="single" w:sz="4" w:space="0" w:color="auto"/>
                                    <w:left w:val="single" w:sz="4" w:space="0" w:color="auto"/>
                                    <w:bottom w:val="single" w:sz="4" w:space="0" w:color="auto"/>
                                    <w:right w:val="single" w:sz="4" w:space="0" w:color="auto"/>
                                  </w:tcBorders>
                                  <w:hideMark/>
                                </w:tcPr>
                                <w:p w14:paraId="0F62B9F9" w14:textId="77777777" w:rsidR="00233F84" w:rsidRPr="002E7AD8" w:rsidRDefault="00233F84" w:rsidP="00271BC2">
                                  <w:pPr>
                                    <w:jc w:val="center"/>
                                    <w:rPr>
                                      <w:b/>
                                      <w:bCs/>
                                    </w:rPr>
                                  </w:pPr>
                                  <w:r w:rsidRPr="002E7AD8">
                                    <w:rPr>
                                      <w:b/>
                                      <w:bCs/>
                                    </w:rPr>
                                    <w:t>In</w:t>
                                  </w:r>
                                </w:p>
                              </w:tc>
                              <w:tc>
                                <w:tcPr>
                                  <w:tcW w:w="0" w:type="auto"/>
                                  <w:tcBorders>
                                    <w:top w:val="single" w:sz="4" w:space="0" w:color="auto"/>
                                    <w:left w:val="single" w:sz="4" w:space="0" w:color="auto"/>
                                    <w:bottom w:val="single" w:sz="4" w:space="0" w:color="auto"/>
                                    <w:right w:val="single" w:sz="4" w:space="0" w:color="auto"/>
                                  </w:tcBorders>
                                  <w:hideMark/>
                                </w:tcPr>
                                <w:p w14:paraId="59852E4B" w14:textId="77777777" w:rsidR="00233F84" w:rsidRPr="002E7AD8" w:rsidRDefault="00233F84" w:rsidP="00271BC2">
                                  <w:pPr>
                                    <w:jc w:val="center"/>
                                    <w:rPr>
                                      <w:b/>
                                      <w:bCs/>
                                    </w:rPr>
                                  </w:pPr>
                                  <w:r w:rsidRPr="002E7AD8">
                                    <w:rPr>
                                      <w:b/>
                                      <w:bCs/>
                                    </w:rPr>
                                    <w:t>Out</w:t>
                                  </w:r>
                                </w:p>
                              </w:tc>
                            </w:tr>
                            <w:tr w:rsidR="00233F84" w:rsidRPr="0054503D" w14:paraId="20287C93" w14:textId="77777777" w:rsidTr="00271BC2">
                              <w:tc>
                                <w:tcPr>
                                  <w:tcW w:w="0" w:type="auto"/>
                                  <w:tcBorders>
                                    <w:top w:val="single" w:sz="4" w:space="0" w:color="auto"/>
                                    <w:left w:val="single" w:sz="4" w:space="0" w:color="auto"/>
                                    <w:bottom w:val="single" w:sz="4" w:space="0" w:color="auto"/>
                                    <w:right w:val="single" w:sz="4" w:space="0" w:color="auto"/>
                                  </w:tcBorders>
                                  <w:hideMark/>
                                </w:tcPr>
                                <w:p w14:paraId="74B8F70D" w14:textId="77777777" w:rsidR="00233F84" w:rsidRPr="002E7AD8" w:rsidRDefault="00233F84" w:rsidP="00271BC2">
                                  <w:r w:rsidRPr="002E7AD8">
                                    <w:t>-2</w:t>
                                  </w:r>
                                </w:p>
                              </w:tc>
                              <w:tc>
                                <w:tcPr>
                                  <w:tcW w:w="0" w:type="auto"/>
                                  <w:tcBorders>
                                    <w:top w:val="single" w:sz="4" w:space="0" w:color="auto"/>
                                    <w:left w:val="single" w:sz="4" w:space="0" w:color="auto"/>
                                    <w:bottom w:val="single" w:sz="4" w:space="0" w:color="auto"/>
                                    <w:right w:val="single" w:sz="4" w:space="0" w:color="auto"/>
                                  </w:tcBorders>
                                  <w:hideMark/>
                                </w:tcPr>
                                <w:p w14:paraId="76EA9379" w14:textId="77777777" w:rsidR="00233F84" w:rsidRPr="002E7AD8" w:rsidRDefault="00233F84" w:rsidP="00271BC2">
                                  <w:r w:rsidRPr="002E7AD8">
                                    <w:t>-8</w:t>
                                  </w:r>
                                </w:p>
                              </w:tc>
                            </w:tr>
                            <w:tr w:rsidR="00233F84" w:rsidRPr="0054503D" w14:paraId="5F1CB93A" w14:textId="77777777" w:rsidTr="00271BC2">
                              <w:tc>
                                <w:tcPr>
                                  <w:tcW w:w="0" w:type="auto"/>
                                  <w:tcBorders>
                                    <w:top w:val="single" w:sz="4" w:space="0" w:color="auto"/>
                                    <w:left w:val="single" w:sz="4" w:space="0" w:color="auto"/>
                                    <w:bottom w:val="single" w:sz="4" w:space="0" w:color="auto"/>
                                    <w:right w:val="single" w:sz="4" w:space="0" w:color="auto"/>
                                  </w:tcBorders>
                                  <w:hideMark/>
                                </w:tcPr>
                                <w:p w14:paraId="4C3FD15E" w14:textId="77777777" w:rsidR="00233F84" w:rsidRPr="002E7AD8" w:rsidRDefault="00233F84" w:rsidP="00271BC2">
                                  <w:r w:rsidRPr="002E7AD8">
                                    <w:t>-1</w:t>
                                  </w:r>
                                </w:p>
                              </w:tc>
                              <w:tc>
                                <w:tcPr>
                                  <w:tcW w:w="0" w:type="auto"/>
                                  <w:tcBorders>
                                    <w:top w:val="single" w:sz="4" w:space="0" w:color="auto"/>
                                    <w:left w:val="single" w:sz="4" w:space="0" w:color="auto"/>
                                    <w:bottom w:val="single" w:sz="4" w:space="0" w:color="auto"/>
                                    <w:right w:val="single" w:sz="4" w:space="0" w:color="auto"/>
                                  </w:tcBorders>
                                  <w:hideMark/>
                                </w:tcPr>
                                <w:p w14:paraId="474FE54E" w14:textId="77777777" w:rsidR="00233F84" w:rsidRPr="002E7AD8" w:rsidRDefault="00233F84" w:rsidP="00271BC2">
                                  <w:r w:rsidRPr="002E7AD8">
                                    <w:t>-1</w:t>
                                  </w:r>
                                </w:p>
                              </w:tc>
                            </w:tr>
                            <w:tr w:rsidR="00233F84" w:rsidRPr="0054503D" w14:paraId="304EE649" w14:textId="77777777" w:rsidTr="00271BC2">
                              <w:tc>
                                <w:tcPr>
                                  <w:tcW w:w="0" w:type="auto"/>
                                  <w:tcBorders>
                                    <w:top w:val="single" w:sz="4" w:space="0" w:color="auto"/>
                                    <w:left w:val="single" w:sz="4" w:space="0" w:color="auto"/>
                                    <w:bottom w:val="single" w:sz="4" w:space="0" w:color="auto"/>
                                    <w:right w:val="single" w:sz="4" w:space="0" w:color="auto"/>
                                  </w:tcBorders>
                                  <w:hideMark/>
                                </w:tcPr>
                                <w:p w14:paraId="6BFAC261" w14:textId="77777777" w:rsidR="00233F84" w:rsidRPr="002E7AD8" w:rsidRDefault="00233F84" w:rsidP="00271BC2">
                                  <w:r w:rsidRPr="002E7AD8">
                                    <w:t>0</w:t>
                                  </w:r>
                                </w:p>
                              </w:tc>
                              <w:tc>
                                <w:tcPr>
                                  <w:tcW w:w="0" w:type="auto"/>
                                  <w:tcBorders>
                                    <w:top w:val="single" w:sz="4" w:space="0" w:color="auto"/>
                                    <w:left w:val="single" w:sz="4" w:space="0" w:color="auto"/>
                                    <w:bottom w:val="single" w:sz="4" w:space="0" w:color="auto"/>
                                    <w:right w:val="single" w:sz="4" w:space="0" w:color="auto"/>
                                  </w:tcBorders>
                                  <w:hideMark/>
                                </w:tcPr>
                                <w:p w14:paraId="0DFFFB0D" w14:textId="77777777" w:rsidR="00233F84" w:rsidRPr="002E7AD8" w:rsidRDefault="00233F84" w:rsidP="00271BC2">
                                  <w:r w:rsidRPr="002E7AD8">
                                    <w:t>0</w:t>
                                  </w:r>
                                </w:p>
                              </w:tc>
                            </w:tr>
                            <w:tr w:rsidR="00233F84" w:rsidRPr="0054503D" w14:paraId="6B47ABD3" w14:textId="77777777" w:rsidTr="00271BC2">
                              <w:tc>
                                <w:tcPr>
                                  <w:tcW w:w="0" w:type="auto"/>
                                  <w:tcBorders>
                                    <w:top w:val="single" w:sz="4" w:space="0" w:color="auto"/>
                                    <w:left w:val="single" w:sz="4" w:space="0" w:color="auto"/>
                                    <w:bottom w:val="single" w:sz="4" w:space="0" w:color="auto"/>
                                    <w:right w:val="single" w:sz="4" w:space="0" w:color="auto"/>
                                  </w:tcBorders>
                                  <w:hideMark/>
                                </w:tcPr>
                                <w:p w14:paraId="5DE539B6" w14:textId="77777777" w:rsidR="00233F84" w:rsidRPr="002E7AD8" w:rsidRDefault="00233F84" w:rsidP="00271BC2">
                                  <w:r w:rsidRPr="002E7AD8">
                                    <w:t>1</w:t>
                                  </w:r>
                                </w:p>
                              </w:tc>
                              <w:tc>
                                <w:tcPr>
                                  <w:tcW w:w="0" w:type="auto"/>
                                  <w:tcBorders>
                                    <w:top w:val="single" w:sz="4" w:space="0" w:color="auto"/>
                                    <w:left w:val="single" w:sz="4" w:space="0" w:color="auto"/>
                                    <w:bottom w:val="single" w:sz="4" w:space="0" w:color="auto"/>
                                    <w:right w:val="single" w:sz="4" w:space="0" w:color="auto"/>
                                  </w:tcBorders>
                                  <w:hideMark/>
                                </w:tcPr>
                                <w:p w14:paraId="3DE3E7FD" w14:textId="77777777" w:rsidR="00233F84" w:rsidRPr="002E7AD8" w:rsidRDefault="00233F84" w:rsidP="00271BC2">
                                  <w:r w:rsidRPr="002E7AD8">
                                    <w:t>1</w:t>
                                  </w:r>
                                </w:p>
                              </w:tc>
                            </w:tr>
                            <w:tr w:rsidR="00233F84" w:rsidRPr="0054503D" w14:paraId="76BC4D4F" w14:textId="77777777" w:rsidTr="00271BC2">
                              <w:tc>
                                <w:tcPr>
                                  <w:tcW w:w="0" w:type="auto"/>
                                  <w:tcBorders>
                                    <w:top w:val="single" w:sz="4" w:space="0" w:color="auto"/>
                                    <w:left w:val="single" w:sz="4" w:space="0" w:color="auto"/>
                                    <w:bottom w:val="single" w:sz="4" w:space="0" w:color="auto"/>
                                    <w:right w:val="single" w:sz="4" w:space="0" w:color="auto"/>
                                  </w:tcBorders>
                                  <w:hideMark/>
                                </w:tcPr>
                                <w:p w14:paraId="3797B277" w14:textId="77777777" w:rsidR="00233F84" w:rsidRPr="002E7AD8" w:rsidRDefault="00233F84" w:rsidP="00271BC2">
                                  <w:r w:rsidRPr="002E7AD8">
                                    <w:t>2</w:t>
                                  </w:r>
                                </w:p>
                              </w:tc>
                              <w:tc>
                                <w:tcPr>
                                  <w:tcW w:w="0" w:type="auto"/>
                                  <w:tcBorders>
                                    <w:top w:val="single" w:sz="4" w:space="0" w:color="auto"/>
                                    <w:left w:val="single" w:sz="4" w:space="0" w:color="auto"/>
                                    <w:bottom w:val="single" w:sz="4" w:space="0" w:color="auto"/>
                                    <w:right w:val="single" w:sz="4" w:space="0" w:color="auto"/>
                                  </w:tcBorders>
                                  <w:hideMark/>
                                </w:tcPr>
                                <w:p w14:paraId="51A65FF6" w14:textId="77777777" w:rsidR="00233F84" w:rsidRPr="002E7AD8" w:rsidRDefault="00233F84" w:rsidP="00271BC2">
                                  <w:r w:rsidRPr="002E7AD8">
                                    <w:t>8</w:t>
                                  </w:r>
                                </w:p>
                              </w:tc>
                            </w:tr>
                            <w:tr w:rsidR="00233F84" w:rsidRPr="0054503D" w14:paraId="74098A35" w14:textId="77777777" w:rsidTr="00271BC2">
                              <w:tc>
                                <w:tcPr>
                                  <w:tcW w:w="0" w:type="auto"/>
                                  <w:tcBorders>
                                    <w:top w:val="single" w:sz="4" w:space="0" w:color="auto"/>
                                    <w:left w:val="single" w:sz="4" w:space="0" w:color="auto"/>
                                    <w:bottom w:val="single" w:sz="4" w:space="0" w:color="auto"/>
                                    <w:right w:val="single" w:sz="4" w:space="0" w:color="auto"/>
                                  </w:tcBorders>
                                  <w:hideMark/>
                                </w:tcPr>
                                <w:p w14:paraId="30EED3F3" w14:textId="77777777" w:rsidR="00233F84" w:rsidRPr="002E7AD8" w:rsidRDefault="00233F84" w:rsidP="00271BC2">
                                  <w:r w:rsidRPr="002E7AD8">
                                    <w:t>3</w:t>
                                  </w:r>
                                </w:p>
                              </w:tc>
                              <w:tc>
                                <w:tcPr>
                                  <w:tcW w:w="0" w:type="auto"/>
                                  <w:tcBorders>
                                    <w:top w:val="single" w:sz="4" w:space="0" w:color="auto"/>
                                    <w:left w:val="single" w:sz="4" w:space="0" w:color="auto"/>
                                    <w:bottom w:val="single" w:sz="4" w:space="0" w:color="auto"/>
                                    <w:right w:val="single" w:sz="4" w:space="0" w:color="auto"/>
                                  </w:tcBorders>
                                  <w:hideMark/>
                                </w:tcPr>
                                <w:p w14:paraId="5545DBAE" w14:textId="77777777" w:rsidR="00233F84" w:rsidRPr="002E7AD8" w:rsidRDefault="00233F84" w:rsidP="00271BC2">
                                  <w:r w:rsidRPr="002E7AD8">
                                    <w:t>27</w:t>
                                  </w:r>
                                </w:p>
                              </w:tc>
                            </w:tr>
                          </w:tbl>
                          <w:p w14:paraId="2D0817F4" w14:textId="77777777" w:rsidR="00233F84" w:rsidRPr="002E7AD8" w:rsidRDefault="00233F84" w:rsidP="00271BC2"/>
                        </w:tc>
                      </w:tr>
                      <w:tr w:rsidR="00233F84" w14:paraId="000C41CE" w14:textId="77777777" w:rsidTr="00271BC2">
                        <w:trPr>
                          <w:trHeight w:val="110"/>
                        </w:trPr>
                        <w:tc>
                          <w:tcPr>
                            <w:tcW w:w="333" w:type="dxa"/>
                          </w:tcPr>
                          <w:p w14:paraId="4D57E60C" w14:textId="77777777" w:rsidR="00233F84" w:rsidRPr="002E7AD8" w:rsidRDefault="00233F84" w:rsidP="00271BC2">
                            <w:pPr>
                              <w:jc w:val="right"/>
                              <w:rPr>
                                <w:bCs/>
                              </w:rPr>
                            </w:pPr>
                          </w:p>
                        </w:tc>
                        <w:tc>
                          <w:tcPr>
                            <w:tcW w:w="1257" w:type="dxa"/>
                          </w:tcPr>
                          <w:p w14:paraId="40213AF1" w14:textId="77777777" w:rsidR="00233F84" w:rsidRPr="002E7AD8" w:rsidRDefault="00233F84" w:rsidP="00271BC2">
                            <w:pPr>
                              <w:jc w:val="center"/>
                              <w:rPr>
                                <w:b/>
                                <w:bCs/>
                              </w:rPr>
                            </w:pPr>
                          </w:p>
                        </w:tc>
                        <w:tc>
                          <w:tcPr>
                            <w:tcW w:w="588" w:type="dxa"/>
                          </w:tcPr>
                          <w:p w14:paraId="55DF0E8F" w14:textId="77777777" w:rsidR="00233F84" w:rsidRPr="002E7AD8" w:rsidRDefault="00233F84" w:rsidP="00271BC2">
                            <w:pPr>
                              <w:jc w:val="right"/>
                              <w:rPr>
                                <w:bCs/>
                              </w:rPr>
                            </w:pPr>
                          </w:p>
                        </w:tc>
                        <w:tc>
                          <w:tcPr>
                            <w:tcW w:w="1241" w:type="dxa"/>
                          </w:tcPr>
                          <w:p w14:paraId="693E6A13" w14:textId="77777777" w:rsidR="00233F84" w:rsidRPr="002E7AD8" w:rsidRDefault="00233F84" w:rsidP="00271BC2">
                            <w:pPr>
                              <w:jc w:val="center"/>
                              <w:rPr>
                                <w:b/>
                                <w:bCs/>
                              </w:rPr>
                            </w:pPr>
                          </w:p>
                        </w:tc>
                        <w:tc>
                          <w:tcPr>
                            <w:tcW w:w="649" w:type="dxa"/>
                          </w:tcPr>
                          <w:p w14:paraId="1A784AD9" w14:textId="77777777" w:rsidR="00233F84" w:rsidRPr="002E7AD8" w:rsidRDefault="00233F84" w:rsidP="00271BC2">
                            <w:pPr>
                              <w:jc w:val="right"/>
                              <w:rPr>
                                <w:bCs/>
                              </w:rPr>
                            </w:pPr>
                          </w:p>
                        </w:tc>
                        <w:tc>
                          <w:tcPr>
                            <w:tcW w:w="1239" w:type="dxa"/>
                          </w:tcPr>
                          <w:p w14:paraId="13DC288C" w14:textId="77777777" w:rsidR="00233F84" w:rsidRPr="002E7AD8" w:rsidRDefault="00233F84" w:rsidP="00271BC2">
                            <w:pPr>
                              <w:jc w:val="center"/>
                              <w:rPr>
                                <w:b/>
                                <w:bCs/>
                              </w:rPr>
                            </w:pPr>
                          </w:p>
                        </w:tc>
                      </w:tr>
                      <w:tr w:rsidR="00233F84" w14:paraId="6A7E1CA9" w14:textId="77777777" w:rsidTr="00271BC2">
                        <w:tc>
                          <w:tcPr>
                            <w:tcW w:w="333" w:type="dxa"/>
                          </w:tcPr>
                          <w:p w14:paraId="71451F20" w14:textId="77777777" w:rsidR="00233F84" w:rsidRPr="002E7AD8" w:rsidRDefault="00233F84" w:rsidP="00271BC2">
                            <w:pPr>
                              <w:jc w:val="right"/>
                              <w:rPr>
                                <w:bCs/>
                              </w:rPr>
                            </w:pPr>
                            <w:r w:rsidRPr="002E7AD8">
                              <w:rPr>
                                <w:bCs/>
                              </w:rPr>
                              <w:t>iv.</w:t>
                            </w:r>
                          </w:p>
                        </w:tc>
                        <w:tc>
                          <w:tcPr>
                            <w:tcW w:w="1257" w:type="dxa"/>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3"/>
                              <w:gridCol w:w="617"/>
                            </w:tblGrid>
                            <w:tr w:rsidR="00233F84" w:rsidRPr="0054503D" w14:paraId="121AE492" w14:textId="77777777" w:rsidTr="00271BC2">
                              <w:tc>
                                <w:tcPr>
                                  <w:tcW w:w="0" w:type="auto"/>
                                  <w:tcBorders>
                                    <w:top w:val="single" w:sz="4" w:space="0" w:color="auto"/>
                                    <w:left w:val="single" w:sz="4" w:space="0" w:color="auto"/>
                                    <w:bottom w:val="single" w:sz="4" w:space="0" w:color="auto"/>
                                    <w:right w:val="single" w:sz="4" w:space="0" w:color="auto"/>
                                  </w:tcBorders>
                                  <w:hideMark/>
                                </w:tcPr>
                                <w:p w14:paraId="03C7FDAD" w14:textId="77777777" w:rsidR="00233F84" w:rsidRPr="002E7AD8" w:rsidRDefault="00233F84" w:rsidP="00271BC2">
                                  <w:pPr>
                                    <w:jc w:val="center"/>
                                    <w:rPr>
                                      <w:b/>
                                      <w:bCs/>
                                    </w:rPr>
                                  </w:pPr>
                                  <w:r w:rsidRPr="002E7AD8">
                                    <w:rPr>
                                      <w:b/>
                                      <w:bCs/>
                                    </w:rPr>
                                    <w:t>In</w:t>
                                  </w:r>
                                </w:p>
                              </w:tc>
                              <w:tc>
                                <w:tcPr>
                                  <w:tcW w:w="0" w:type="auto"/>
                                  <w:tcBorders>
                                    <w:top w:val="single" w:sz="4" w:space="0" w:color="auto"/>
                                    <w:left w:val="single" w:sz="4" w:space="0" w:color="auto"/>
                                    <w:bottom w:val="single" w:sz="4" w:space="0" w:color="auto"/>
                                    <w:right w:val="single" w:sz="4" w:space="0" w:color="auto"/>
                                  </w:tcBorders>
                                  <w:hideMark/>
                                </w:tcPr>
                                <w:p w14:paraId="2A5B7817" w14:textId="77777777" w:rsidR="00233F84" w:rsidRPr="002E7AD8" w:rsidRDefault="00233F84" w:rsidP="00271BC2">
                                  <w:pPr>
                                    <w:jc w:val="center"/>
                                    <w:rPr>
                                      <w:b/>
                                      <w:bCs/>
                                    </w:rPr>
                                  </w:pPr>
                                  <w:r w:rsidRPr="002E7AD8">
                                    <w:rPr>
                                      <w:b/>
                                      <w:bCs/>
                                    </w:rPr>
                                    <w:t>Out</w:t>
                                  </w:r>
                                </w:p>
                              </w:tc>
                            </w:tr>
                            <w:tr w:rsidR="00233F84" w:rsidRPr="0054503D" w14:paraId="30AE5197" w14:textId="77777777" w:rsidTr="00271BC2">
                              <w:tc>
                                <w:tcPr>
                                  <w:tcW w:w="0" w:type="auto"/>
                                  <w:tcBorders>
                                    <w:top w:val="single" w:sz="4" w:space="0" w:color="auto"/>
                                    <w:left w:val="single" w:sz="4" w:space="0" w:color="auto"/>
                                    <w:bottom w:val="single" w:sz="4" w:space="0" w:color="auto"/>
                                    <w:right w:val="single" w:sz="4" w:space="0" w:color="auto"/>
                                  </w:tcBorders>
                                  <w:hideMark/>
                                </w:tcPr>
                                <w:p w14:paraId="2CBF8331" w14:textId="77777777" w:rsidR="00233F84" w:rsidRPr="002E7AD8" w:rsidRDefault="00233F84" w:rsidP="00271BC2">
                                  <w:r w:rsidRPr="002E7AD8">
                                    <w:t>-2</w:t>
                                  </w:r>
                                </w:p>
                              </w:tc>
                              <w:tc>
                                <w:tcPr>
                                  <w:tcW w:w="0" w:type="auto"/>
                                  <w:tcBorders>
                                    <w:top w:val="single" w:sz="4" w:space="0" w:color="auto"/>
                                    <w:left w:val="single" w:sz="4" w:space="0" w:color="auto"/>
                                    <w:bottom w:val="single" w:sz="4" w:space="0" w:color="auto"/>
                                    <w:right w:val="single" w:sz="4" w:space="0" w:color="auto"/>
                                  </w:tcBorders>
                                  <w:hideMark/>
                                </w:tcPr>
                                <w:p w14:paraId="4A18B396" w14:textId="77777777" w:rsidR="00233F84" w:rsidRPr="002E7AD8" w:rsidRDefault="00233F84" w:rsidP="00271BC2">
                                  <w:r w:rsidRPr="002E7AD8">
                                    <w:t>4</w:t>
                                  </w:r>
                                </w:p>
                              </w:tc>
                            </w:tr>
                            <w:tr w:rsidR="00233F84" w:rsidRPr="0054503D" w14:paraId="173DB1E7" w14:textId="77777777" w:rsidTr="00271BC2">
                              <w:tc>
                                <w:tcPr>
                                  <w:tcW w:w="0" w:type="auto"/>
                                  <w:tcBorders>
                                    <w:top w:val="single" w:sz="4" w:space="0" w:color="auto"/>
                                    <w:left w:val="single" w:sz="4" w:space="0" w:color="auto"/>
                                    <w:bottom w:val="single" w:sz="4" w:space="0" w:color="auto"/>
                                    <w:right w:val="single" w:sz="4" w:space="0" w:color="auto"/>
                                  </w:tcBorders>
                                  <w:hideMark/>
                                </w:tcPr>
                                <w:p w14:paraId="2A7CEE5D" w14:textId="77777777" w:rsidR="00233F84" w:rsidRPr="002E7AD8" w:rsidRDefault="00233F84" w:rsidP="00271BC2">
                                  <w:r w:rsidRPr="002E7AD8">
                                    <w:t>-1</w:t>
                                  </w:r>
                                </w:p>
                              </w:tc>
                              <w:tc>
                                <w:tcPr>
                                  <w:tcW w:w="0" w:type="auto"/>
                                  <w:tcBorders>
                                    <w:top w:val="single" w:sz="4" w:space="0" w:color="auto"/>
                                    <w:left w:val="single" w:sz="4" w:space="0" w:color="auto"/>
                                    <w:bottom w:val="single" w:sz="4" w:space="0" w:color="auto"/>
                                    <w:right w:val="single" w:sz="4" w:space="0" w:color="auto"/>
                                  </w:tcBorders>
                                  <w:hideMark/>
                                </w:tcPr>
                                <w:p w14:paraId="15D13DD4" w14:textId="77777777" w:rsidR="00233F84" w:rsidRPr="002E7AD8" w:rsidRDefault="00233F84" w:rsidP="00271BC2">
                                  <w:r w:rsidRPr="002E7AD8">
                                    <w:t>1</w:t>
                                  </w:r>
                                </w:p>
                              </w:tc>
                            </w:tr>
                            <w:tr w:rsidR="00233F84" w:rsidRPr="0054503D" w14:paraId="45AE6F78" w14:textId="77777777" w:rsidTr="00271BC2">
                              <w:tc>
                                <w:tcPr>
                                  <w:tcW w:w="0" w:type="auto"/>
                                  <w:tcBorders>
                                    <w:top w:val="single" w:sz="4" w:space="0" w:color="auto"/>
                                    <w:left w:val="single" w:sz="4" w:space="0" w:color="auto"/>
                                    <w:bottom w:val="single" w:sz="4" w:space="0" w:color="auto"/>
                                    <w:right w:val="single" w:sz="4" w:space="0" w:color="auto"/>
                                  </w:tcBorders>
                                  <w:hideMark/>
                                </w:tcPr>
                                <w:p w14:paraId="34DEB420" w14:textId="77777777" w:rsidR="00233F84" w:rsidRPr="002E7AD8" w:rsidRDefault="00233F84" w:rsidP="00271BC2">
                                  <w:r w:rsidRPr="002E7AD8">
                                    <w:t>0</w:t>
                                  </w:r>
                                </w:p>
                              </w:tc>
                              <w:tc>
                                <w:tcPr>
                                  <w:tcW w:w="0" w:type="auto"/>
                                  <w:tcBorders>
                                    <w:top w:val="single" w:sz="4" w:space="0" w:color="auto"/>
                                    <w:left w:val="single" w:sz="4" w:space="0" w:color="auto"/>
                                    <w:bottom w:val="single" w:sz="4" w:space="0" w:color="auto"/>
                                    <w:right w:val="single" w:sz="4" w:space="0" w:color="auto"/>
                                  </w:tcBorders>
                                  <w:hideMark/>
                                </w:tcPr>
                                <w:p w14:paraId="5EB0F4DB" w14:textId="77777777" w:rsidR="00233F84" w:rsidRPr="002E7AD8" w:rsidRDefault="00233F84" w:rsidP="00271BC2">
                                  <w:r w:rsidRPr="002E7AD8">
                                    <w:t>0</w:t>
                                  </w:r>
                                </w:p>
                              </w:tc>
                            </w:tr>
                            <w:tr w:rsidR="00233F84" w:rsidRPr="0054503D" w14:paraId="1D448F61" w14:textId="77777777" w:rsidTr="00271BC2">
                              <w:tc>
                                <w:tcPr>
                                  <w:tcW w:w="0" w:type="auto"/>
                                  <w:tcBorders>
                                    <w:top w:val="single" w:sz="4" w:space="0" w:color="auto"/>
                                    <w:left w:val="single" w:sz="4" w:space="0" w:color="auto"/>
                                    <w:bottom w:val="single" w:sz="4" w:space="0" w:color="auto"/>
                                    <w:right w:val="single" w:sz="4" w:space="0" w:color="auto"/>
                                  </w:tcBorders>
                                  <w:hideMark/>
                                </w:tcPr>
                                <w:p w14:paraId="4FF71660" w14:textId="77777777" w:rsidR="00233F84" w:rsidRPr="002E7AD8" w:rsidRDefault="00233F84" w:rsidP="00271BC2">
                                  <w:r w:rsidRPr="002E7AD8">
                                    <w:t>1</w:t>
                                  </w:r>
                                </w:p>
                              </w:tc>
                              <w:tc>
                                <w:tcPr>
                                  <w:tcW w:w="0" w:type="auto"/>
                                  <w:tcBorders>
                                    <w:top w:val="single" w:sz="4" w:space="0" w:color="auto"/>
                                    <w:left w:val="single" w:sz="4" w:space="0" w:color="auto"/>
                                    <w:bottom w:val="single" w:sz="4" w:space="0" w:color="auto"/>
                                    <w:right w:val="single" w:sz="4" w:space="0" w:color="auto"/>
                                  </w:tcBorders>
                                  <w:hideMark/>
                                </w:tcPr>
                                <w:p w14:paraId="55223B2A" w14:textId="77777777" w:rsidR="00233F84" w:rsidRPr="002E7AD8" w:rsidRDefault="00233F84" w:rsidP="00271BC2">
                                  <w:r w:rsidRPr="002E7AD8">
                                    <w:t>1</w:t>
                                  </w:r>
                                </w:p>
                              </w:tc>
                            </w:tr>
                            <w:tr w:rsidR="00233F84" w:rsidRPr="0054503D" w14:paraId="690AEB50" w14:textId="77777777" w:rsidTr="00271BC2">
                              <w:tc>
                                <w:tcPr>
                                  <w:tcW w:w="0" w:type="auto"/>
                                  <w:tcBorders>
                                    <w:top w:val="single" w:sz="4" w:space="0" w:color="auto"/>
                                    <w:left w:val="single" w:sz="4" w:space="0" w:color="auto"/>
                                    <w:bottom w:val="single" w:sz="4" w:space="0" w:color="auto"/>
                                    <w:right w:val="single" w:sz="4" w:space="0" w:color="auto"/>
                                  </w:tcBorders>
                                  <w:hideMark/>
                                </w:tcPr>
                                <w:p w14:paraId="6A3D3CE6" w14:textId="77777777" w:rsidR="00233F84" w:rsidRPr="002E7AD8" w:rsidRDefault="00233F84" w:rsidP="00271BC2">
                                  <w:r w:rsidRPr="002E7AD8">
                                    <w:t>2</w:t>
                                  </w:r>
                                </w:p>
                              </w:tc>
                              <w:tc>
                                <w:tcPr>
                                  <w:tcW w:w="0" w:type="auto"/>
                                  <w:tcBorders>
                                    <w:top w:val="single" w:sz="4" w:space="0" w:color="auto"/>
                                    <w:left w:val="single" w:sz="4" w:space="0" w:color="auto"/>
                                    <w:bottom w:val="single" w:sz="4" w:space="0" w:color="auto"/>
                                    <w:right w:val="single" w:sz="4" w:space="0" w:color="auto"/>
                                  </w:tcBorders>
                                  <w:hideMark/>
                                </w:tcPr>
                                <w:p w14:paraId="4A563A64" w14:textId="77777777" w:rsidR="00233F84" w:rsidRPr="002E7AD8" w:rsidRDefault="00233F84" w:rsidP="00271BC2">
                                  <w:r w:rsidRPr="002E7AD8">
                                    <w:t>4</w:t>
                                  </w:r>
                                </w:p>
                              </w:tc>
                            </w:tr>
                            <w:tr w:rsidR="00233F84" w:rsidRPr="0054503D" w14:paraId="52BB84F5" w14:textId="77777777" w:rsidTr="00271BC2">
                              <w:tc>
                                <w:tcPr>
                                  <w:tcW w:w="0" w:type="auto"/>
                                  <w:tcBorders>
                                    <w:top w:val="single" w:sz="4" w:space="0" w:color="auto"/>
                                    <w:left w:val="single" w:sz="4" w:space="0" w:color="auto"/>
                                    <w:bottom w:val="single" w:sz="4" w:space="0" w:color="auto"/>
                                    <w:right w:val="single" w:sz="4" w:space="0" w:color="auto"/>
                                  </w:tcBorders>
                                  <w:hideMark/>
                                </w:tcPr>
                                <w:p w14:paraId="62F245DC" w14:textId="77777777" w:rsidR="00233F84" w:rsidRPr="002E7AD8" w:rsidRDefault="00233F84" w:rsidP="00271BC2">
                                  <w:r w:rsidRPr="002E7AD8">
                                    <w:t>3</w:t>
                                  </w:r>
                                </w:p>
                              </w:tc>
                              <w:tc>
                                <w:tcPr>
                                  <w:tcW w:w="0" w:type="auto"/>
                                  <w:tcBorders>
                                    <w:top w:val="single" w:sz="4" w:space="0" w:color="auto"/>
                                    <w:left w:val="single" w:sz="4" w:space="0" w:color="auto"/>
                                    <w:bottom w:val="single" w:sz="4" w:space="0" w:color="auto"/>
                                    <w:right w:val="single" w:sz="4" w:space="0" w:color="auto"/>
                                  </w:tcBorders>
                                  <w:hideMark/>
                                </w:tcPr>
                                <w:p w14:paraId="036EF50C" w14:textId="77777777" w:rsidR="00233F84" w:rsidRPr="002E7AD8" w:rsidRDefault="00233F84" w:rsidP="00271BC2">
                                  <w:r w:rsidRPr="002E7AD8">
                                    <w:t>9</w:t>
                                  </w:r>
                                </w:p>
                              </w:tc>
                            </w:tr>
                          </w:tbl>
                          <w:p w14:paraId="7EE87C4C" w14:textId="77777777" w:rsidR="00233F84" w:rsidRPr="002E7AD8" w:rsidRDefault="00233F84" w:rsidP="00271BC2"/>
                        </w:tc>
                        <w:tc>
                          <w:tcPr>
                            <w:tcW w:w="588" w:type="dxa"/>
                          </w:tcPr>
                          <w:p w14:paraId="37F572E2" w14:textId="77777777" w:rsidR="00233F84" w:rsidRPr="002E7AD8" w:rsidRDefault="00233F84" w:rsidP="00271BC2">
                            <w:pPr>
                              <w:jc w:val="right"/>
                              <w:rPr>
                                <w:bCs/>
                              </w:rPr>
                            </w:pPr>
                            <w:r w:rsidRPr="002E7AD8">
                              <w:rPr>
                                <w:bCs/>
                              </w:rPr>
                              <w:t>v.</w:t>
                            </w:r>
                          </w:p>
                        </w:tc>
                        <w:tc>
                          <w:tcPr>
                            <w:tcW w:w="1241" w:type="dxa"/>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3"/>
                              <w:gridCol w:w="617"/>
                            </w:tblGrid>
                            <w:tr w:rsidR="00233F84" w:rsidRPr="0054503D" w14:paraId="1CFBC2FB" w14:textId="77777777" w:rsidTr="00271BC2">
                              <w:tc>
                                <w:tcPr>
                                  <w:tcW w:w="0" w:type="auto"/>
                                  <w:tcBorders>
                                    <w:top w:val="single" w:sz="4" w:space="0" w:color="auto"/>
                                    <w:left w:val="single" w:sz="4" w:space="0" w:color="auto"/>
                                    <w:bottom w:val="single" w:sz="4" w:space="0" w:color="auto"/>
                                    <w:right w:val="single" w:sz="4" w:space="0" w:color="auto"/>
                                  </w:tcBorders>
                                  <w:hideMark/>
                                </w:tcPr>
                                <w:p w14:paraId="5E452AEE" w14:textId="77777777" w:rsidR="00233F84" w:rsidRPr="002E7AD8" w:rsidRDefault="00233F84" w:rsidP="00271BC2">
                                  <w:pPr>
                                    <w:jc w:val="center"/>
                                    <w:rPr>
                                      <w:b/>
                                      <w:bCs/>
                                    </w:rPr>
                                  </w:pPr>
                                  <w:r w:rsidRPr="002E7AD8">
                                    <w:rPr>
                                      <w:b/>
                                      <w:bCs/>
                                    </w:rPr>
                                    <w:t>In</w:t>
                                  </w:r>
                                </w:p>
                              </w:tc>
                              <w:tc>
                                <w:tcPr>
                                  <w:tcW w:w="0" w:type="auto"/>
                                  <w:tcBorders>
                                    <w:top w:val="single" w:sz="4" w:space="0" w:color="auto"/>
                                    <w:left w:val="single" w:sz="4" w:space="0" w:color="auto"/>
                                    <w:bottom w:val="single" w:sz="4" w:space="0" w:color="auto"/>
                                    <w:right w:val="single" w:sz="4" w:space="0" w:color="auto"/>
                                  </w:tcBorders>
                                  <w:hideMark/>
                                </w:tcPr>
                                <w:p w14:paraId="1E8CDCB5" w14:textId="77777777" w:rsidR="00233F84" w:rsidRPr="002E7AD8" w:rsidRDefault="00233F84" w:rsidP="00271BC2">
                                  <w:pPr>
                                    <w:jc w:val="center"/>
                                    <w:rPr>
                                      <w:b/>
                                      <w:bCs/>
                                    </w:rPr>
                                  </w:pPr>
                                  <w:r w:rsidRPr="002E7AD8">
                                    <w:rPr>
                                      <w:b/>
                                      <w:bCs/>
                                    </w:rPr>
                                    <w:t>Out</w:t>
                                  </w:r>
                                </w:p>
                              </w:tc>
                            </w:tr>
                            <w:tr w:rsidR="00233F84" w:rsidRPr="0054503D" w14:paraId="1B06B9E5" w14:textId="77777777" w:rsidTr="00271BC2">
                              <w:tc>
                                <w:tcPr>
                                  <w:tcW w:w="0" w:type="auto"/>
                                  <w:tcBorders>
                                    <w:top w:val="single" w:sz="4" w:space="0" w:color="auto"/>
                                    <w:left w:val="single" w:sz="4" w:space="0" w:color="auto"/>
                                    <w:bottom w:val="single" w:sz="4" w:space="0" w:color="auto"/>
                                    <w:right w:val="single" w:sz="4" w:space="0" w:color="auto"/>
                                  </w:tcBorders>
                                  <w:hideMark/>
                                </w:tcPr>
                                <w:p w14:paraId="0173C5A5" w14:textId="77777777" w:rsidR="00233F84" w:rsidRPr="002E7AD8" w:rsidRDefault="00233F84" w:rsidP="00271BC2">
                                  <w:r w:rsidRPr="002E7AD8">
                                    <w:t>-2</w:t>
                                  </w:r>
                                </w:p>
                              </w:tc>
                              <w:tc>
                                <w:tcPr>
                                  <w:tcW w:w="0" w:type="auto"/>
                                  <w:tcBorders>
                                    <w:top w:val="single" w:sz="4" w:space="0" w:color="auto"/>
                                    <w:left w:val="single" w:sz="4" w:space="0" w:color="auto"/>
                                    <w:bottom w:val="single" w:sz="4" w:space="0" w:color="auto"/>
                                    <w:right w:val="single" w:sz="4" w:space="0" w:color="auto"/>
                                  </w:tcBorders>
                                  <w:hideMark/>
                                </w:tcPr>
                                <w:p w14:paraId="5171EFBB" w14:textId="77777777" w:rsidR="00233F84" w:rsidRPr="002E7AD8" w:rsidRDefault="00233F84" w:rsidP="00271BC2">
                                  <w:r w:rsidRPr="002E7AD8">
                                    <w:t>_</w:t>
                                  </w:r>
                                </w:p>
                              </w:tc>
                            </w:tr>
                            <w:tr w:rsidR="00233F84" w:rsidRPr="0054503D" w14:paraId="5B927613" w14:textId="77777777" w:rsidTr="00271BC2">
                              <w:tc>
                                <w:tcPr>
                                  <w:tcW w:w="0" w:type="auto"/>
                                  <w:tcBorders>
                                    <w:top w:val="single" w:sz="4" w:space="0" w:color="auto"/>
                                    <w:left w:val="single" w:sz="4" w:space="0" w:color="auto"/>
                                    <w:bottom w:val="single" w:sz="4" w:space="0" w:color="auto"/>
                                    <w:right w:val="single" w:sz="4" w:space="0" w:color="auto"/>
                                  </w:tcBorders>
                                  <w:hideMark/>
                                </w:tcPr>
                                <w:p w14:paraId="6C1646C7" w14:textId="77777777" w:rsidR="00233F84" w:rsidRPr="002E7AD8" w:rsidRDefault="00233F84" w:rsidP="00271BC2">
                                  <w:r w:rsidRPr="002E7AD8">
                                    <w:t>-1</w:t>
                                  </w:r>
                                </w:p>
                              </w:tc>
                              <w:tc>
                                <w:tcPr>
                                  <w:tcW w:w="0" w:type="auto"/>
                                  <w:tcBorders>
                                    <w:top w:val="single" w:sz="4" w:space="0" w:color="auto"/>
                                    <w:left w:val="single" w:sz="4" w:space="0" w:color="auto"/>
                                    <w:bottom w:val="single" w:sz="4" w:space="0" w:color="auto"/>
                                    <w:right w:val="single" w:sz="4" w:space="0" w:color="auto"/>
                                  </w:tcBorders>
                                  <w:hideMark/>
                                </w:tcPr>
                                <w:p w14:paraId="2DA6302A" w14:textId="77777777" w:rsidR="00233F84" w:rsidRPr="002E7AD8" w:rsidRDefault="00233F84" w:rsidP="00271BC2">
                                  <w:r w:rsidRPr="002E7AD8">
                                    <w:t>_</w:t>
                                  </w:r>
                                </w:p>
                              </w:tc>
                            </w:tr>
                            <w:tr w:rsidR="00233F84" w:rsidRPr="0054503D" w14:paraId="5EB6F924" w14:textId="77777777" w:rsidTr="00271BC2">
                              <w:tc>
                                <w:tcPr>
                                  <w:tcW w:w="0" w:type="auto"/>
                                  <w:tcBorders>
                                    <w:top w:val="single" w:sz="4" w:space="0" w:color="auto"/>
                                    <w:left w:val="single" w:sz="4" w:space="0" w:color="auto"/>
                                    <w:bottom w:val="single" w:sz="4" w:space="0" w:color="auto"/>
                                    <w:right w:val="single" w:sz="4" w:space="0" w:color="auto"/>
                                  </w:tcBorders>
                                  <w:hideMark/>
                                </w:tcPr>
                                <w:p w14:paraId="1CC8A74C" w14:textId="77777777" w:rsidR="00233F84" w:rsidRPr="002E7AD8" w:rsidRDefault="00233F84" w:rsidP="00271BC2">
                                  <w:r w:rsidRPr="002E7AD8">
                                    <w:t>0</w:t>
                                  </w:r>
                                </w:p>
                              </w:tc>
                              <w:tc>
                                <w:tcPr>
                                  <w:tcW w:w="0" w:type="auto"/>
                                  <w:tcBorders>
                                    <w:top w:val="single" w:sz="4" w:space="0" w:color="auto"/>
                                    <w:left w:val="single" w:sz="4" w:space="0" w:color="auto"/>
                                    <w:bottom w:val="single" w:sz="4" w:space="0" w:color="auto"/>
                                    <w:right w:val="single" w:sz="4" w:space="0" w:color="auto"/>
                                  </w:tcBorders>
                                  <w:hideMark/>
                                </w:tcPr>
                                <w:p w14:paraId="58C6D3C4" w14:textId="77777777" w:rsidR="00233F84" w:rsidRPr="002E7AD8" w:rsidRDefault="00233F84" w:rsidP="00271BC2">
                                  <w:r w:rsidRPr="002E7AD8">
                                    <w:t>0</w:t>
                                  </w:r>
                                </w:p>
                              </w:tc>
                            </w:tr>
                            <w:tr w:rsidR="00233F84" w:rsidRPr="0054503D" w14:paraId="0CB627BF" w14:textId="77777777" w:rsidTr="00271BC2">
                              <w:tc>
                                <w:tcPr>
                                  <w:tcW w:w="0" w:type="auto"/>
                                  <w:tcBorders>
                                    <w:top w:val="single" w:sz="4" w:space="0" w:color="auto"/>
                                    <w:left w:val="single" w:sz="4" w:space="0" w:color="auto"/>
                                    <w:bottom w:val="single" w:sz="4" w:space="0" w:color="auto"/>
                                    <w:right w:val="single" w:sz="4" w:space="0" w:color="auto"/>
                                  </w:tcBorders>
                                  <w:hideMark/>
                                </w:tcPr>
                                <w:p w14:paraId="2C80CC58" w14:textId="77777777" w:rsidR="00233F84" w:rsidRPr="002E7AD8" w:rsidRDefault="00233F84" w:rsidP="00271BC2">
                                  <w:r w:rsidRPr="002E7AD8">
                                    <w:t>1</w:t>
                                  </w:r>
                                </w:p>
                              </w:tc>
                              <w:tc>
                                <w:tcPr>
                                  <w:tcW w:w="0" w:type="auto"/>
                                  <w:tcBorders>
                                    <w:top w:val="single" w:sz="4" w:space="0" w:color="auto"/>
                                    <w:left w:val="single" w:sz="4" w:space="0" w:color="auto"/>
                                    <w:bottom w:val="single" w:sz="4" w:space="0" w:color="auto"/>
                                    <w:right w:val="single" w:sz="4" w:space="0" w:color="auto"/>
                                  </w:tcBorders>
                                  <w:hideMark/>
                                </w:tcPr>
                                <w:p w14:paraId="642C25E1" w14:textId="77777777" w:rsidR="00233F84" w:rsidRPr="002E7AD8" w:rsidRDefault="00233F84" w:rsidP="00271BC2">
                                  <w:r w:rsidRPr="002E7AD8">
                                    <w:t>1</w:t>
                                  </w:r>
                                </w:p>
                              </w:tc>
                            </w:tr>
                            <w:tr w:rsidR="00233F84" w:rsidRPr="0054503D" w14:paraId="3B964D10" w14:textId="77777777" w:rsidTr="00271BC2">
                              <w:tc>
                                <w:tcPr>
                                  <w:tcW w:w="0" w:type="auto"/>
                                  <w:tcBorders>
                                    <w:top w:val="single" w:sz="4" w:space="0" w:color="auto"/>
                                    <w:left w:val="single" w:sz="4" w:space="0" w:color="auto"/>
                                    <w:bottom w:val="single" w:sz="4" w:space="0" w:color="auto"/>
                                    <w:right w:val="single" w:sz="4" w:space="0" w:color="auto"/>
                                  </w:tcBorders>
                                  <w:hideMark/>
                                </w:tcPr>
                                <w:p w14:paraId="431F794B" w14:textId="77777777" w:rsidR="00233F84" w:rsidRPr="002E7AD8" w:rsidRDefault="00233F84" w:rsidP="00271BC2">
                                  <w:r w:rsidRPr="002E7AD8">
                                    <w:t>4</w:t>
                                  </w:r>
                                </w:p>
                              </w:tc>
                              <w:tc>
                                <w:tcPr>
                                  <w:tcW w:w="0" w:type="auto"/>
                                  <w:tcBorders>
                                    <w:top w:val="single" w:sz="4" w:space="0" w:color="auto"/>
                                    <w:left w:val="single" w:sz="4" w:space="0" w:color="auto"/>
                                    <w:bottom w:val="single" w:sz="4" w:space="0" w:color="auto"/>
                                    <w:right w:val="single" w:sz="4" w:space="0" w:color="auto"/>
                                  </w:tcBorders>
                                  <w:hideMark/>
                                </w:tcPr>
                                <w:p w14:paraId="297D00D9" w14:textId="77777777" w:rsidR="00233F84" w:rsidRPr="002E7AD8" w:rsidRDefault="00233F84" w:rsidP="00271BC2">
                                  <w:r w:rsidRPr="002E7AD8">
                                    <w:t>2</w:t>
                                  </w:r>
                                </w:p>
                              </w:tc>
                            </w:tr>
                            <w:tr w:rsidR="00233F84" w:rsidRPr="0054503D" w14:paraId="0AC9D550" w14:textId="77777777" w:rsidTr="00271BC2">
                              <w:tc>
                                <w:tcPr>
                                  <w:tcW w:w="0" w:type="auto"/>
                                  <w:tcBorders>
                                    <w:top w:val="single" w:sz="4" w:space="0" w:color="auto"/>
                                    <w:left w:val="single" w:sz="4" w:space="0" w:color="auto"/>
                                    <w:bottom w:val="single" w:sz="4" w:space="0" w:color="auto"/>
                                    <w:right w:val="single" w:sz="4" w:space="0" w:color="auto"/>
                                  </w:tcBorders>
                                  <w:hideMark/>
                                </w:tcPr>
                                <w:p w14:paraId="10173C8D" w14:textId="77777777" w:rsidR="00233F84" w:rsidRPr="002E7AD8" w:rsidRDefault="00233F84" w:rsidP="00271BC2">
                                  <w:r w:rsidRPr="002E7AD8">
                                    <w:t>9</w:t>
                                  </w:r>
                                </w:p>
                              </w:tc>
                              <w:tc>
                                <w:tcPr>
                                  <w:tcW w:w="0" w:type="auto"/>
                                  <w:tcBorders>
                                    <w:top w:val="single" w:sz="4" w:space="0" w:color="auto"/>
                                    <w:left w:val="single" w:sz="4" w:space="0" w:color="auto"/>
                                    <w:bottom w:val="single" w:sz="4" w:space="0" w:color="auto"/>
                                    <w:right w:val="single" w:sz="4" w:space="0" w:color="auto"/>
                                  </w:tcBorders>
                                  <w:hideMark/>
                                </w:tcPr>
                                <w:p w14:paraId="667AA99D" w14:textId="77777777" w:rsidR="00233F84" w:rsidRPr="002E7AD8" w:rsidRDefault="00233F84" w:rsidP="00271BC2">
                                  <w:r w:rsidRPr="002E7AD8">
                                    <w:t>3</w:t>
                                  </w:r>
                                </w:p>
                              </w:tc>
                            </w:tr>
                          </w:tbl>
                          <w:p w14:paraId="7C091967" w14:textId="77777777" w:rsidR="00233F84" w:rsidRPr="002E7AD8" w:rsidRDefault="00233F84" w:rsidP="00271BC2"/>
                        </w:tc>
                        <w:tc>
                          <w:tcPr>
                            <w:tcW w:w="649" w:type="dxa"/>
                          </w:tcPr>
                          <w:p w14:paraId="04207F3B" w14:textId="77777777" w:rsidR="00233F84" w:rsidRPr="002E7AD8" w:rsidRDefault="00233F84" w:rsidP="00271BC2">
                            <w:pPr>
                              <w:jc w:val="right"/>
                              <w:rPr>
                                <w:bCs/>
                              </w:rPr>
                            </w:pPr>
                            <w:r w:rsidRPr="002E7AD8">
                              <w:rPr>
                                <w:bCs/>
                              </w:rPr>
                              <w:t>vi.</w:t>
                            </w:r>
                          </w:p>
                        </w:tc>
                        <w:tc>
                          <w:tcPr>
                            <w:tcW w:w="1239" w:type="dxa"/>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3"/>
                              <w:gridCol w:w="617"/>
                            </w:tblGrid>
                            <w:tr w:rsidR="00233F84" w:rsidRPr="0054503D" w14:paraId="1648E626" w14:textId="77777777" w:rsidTr="00271BC2">
                              <w:tc>
                                <w:tcPr>
                                  <w:tcW w:w="0" w:type="auto"/>
                                  <w:tcBorders>
                                    <w:top w:val="single" w:sz="4" w:space="0" w:color="auto"/>
                                    <w:left w:val="single" w:sz="4" w:space="0" w:color="auto"/>
                                    <w:bottom w:val="single" w:sz="4" w:space="0" w:color="auto"/>
                                    <w:right w:val="single" w:sz="4" w:space="0" w:color="auto"/>
                                  </w:tcBorders>
                                  <w:hideMark/>
                                </w:tcPr>
                                <w:p w14:paraId="6DBDA2D1" w14:textId="77777777" w:rsidR="00233F84" w:rsidRPr="002E7AD8" w:rsidRDefault="00233F84" w:rsidP="00271BC2">
                                  <w:pPr>
                                    <w:jc w:val="center"/>
                                    <w:rPr>
                                      <w:b/>
                                      <w:bCs/>
                                    </w:rPr>
                                  </w:pPr>
                                  <w:r w:rsidRPr="002E7AD8">
                                    <w:rPr>
                                      <w:b/>
                                      <w:bCs/>
                                    </w:rPr>
                                    <w:t>In</w:t>
                                  </w:r>
                                </w:p>
                              </w:tc>
                              <w:tc>
                                <w:tcPr>
                                  <w:tcW w:w="0" w:type="auto"/>
                                  <w:tcBorders>
                                    <w:top w:val="single" w:sz="4" w:space="0" w:color="auto"/>
                                    <w:left w:val="single" w:sz="4" w:space="0" w:color="auto"/>
                                    <w:bottom w:val="single" w:sz="4" w:space="0" w:color="auto"/>
                                    <w:right w:val="single" w:sz="4" w:space="0" w:color="auto"/>
                                  </w:tcBorders>
                                  <w:hideMark/>
                                </w:tcPr>
                                <w:p w14:paraId="1F1C2875" w14:textId="77777777" w:rsidR="00233F84" w:rsidRPr="002E7AD8" w:rsidRDefault="00233F84" w:rsidP="00271BC2">
                                  <w:pPr>
                                    <w:jc w:val="center"/>
                                    <w:rPr>
                                      <w:b/>
                                      <w:bCs/>
                                    </w:rPr>
                                  </w:pPr>
                                  <w:r w:rsidRPr="002E7AD8">
                                    <w:rPr>
                                      <w:b/>
                                      <w:bCs/>
                                    </w:rPr>
                                    <w:t>Out</w:t>
                                  </w:r>
                                </w:p>
                              </w:tc>
                            </w:tr>
                            <w:tr w:rsidR="00233F84" w:rsidRPr="0054503D" w14:paraId="4A8503F7" w14:textId="77777777" w:rsidTr="00271BC2">
                              <w:tc>
                                <w:tcPr>
                                  <w:tcW w:w="0" w:type="auto"/>
                                  <w:tcBorders>
                                    <w:top w:val="single" w:sz="4" w:space="0" w:color="auto"/>
                                    <w:left w:val="single" w:sz="4" w:space="0" w:color="auto"/>
                                    <w:bottom w:val="single" w:sz="4" w:space="0" w:color="auto"/>
                                    <w:right w:val="single" w:sz="4" w:space="0" w:color="auto"/>
                                  </w:tcBorders>
                                  <w:hideMark/>
                                </w:tcPr>
                                <w:p w14:paraId="05B20AE3" w14:textId="77777777" w:rsidR="00233F84" w:rsidRPr="002E7AD8" w:rsidRDefault="00233F84" w:rsidP="00271BC2">
                                  <w:r w:rsidRPr="002E7AD8">
                                    <w:t>-2</w:t>
                                  </w:r>
                                </w:p>
                              </w:tc>
                              <w:tc>
                                <w:tcPr>
                                  <w:tcW w:w="0" w:type="auto"/>
                                  <w:tcBorders>
                                    <w:top w:val="single" w:sz="4" w:space="0" w:color="auto"/>
                                    <w:left w:val="single" w:sz="4" w:space="0" w:color="auto"/>
                                    <w:bottom w:val="single" w:sz="4" w:space="0" w:color="auto"/>
                                    <w:right w:val="single" w:sz="4" w:space="0" w:color="auto"/>
                                  </w:tcBorders>
                                  <w:hideMark/>
                                </w:tcPr>
                                <w:p w14:paraId="1A585A18" w14:textId="77777777" w:rsidR="00233F84" w:rsidRPr="002E7AD8" w:rsidRDefault="00233F84" w:rsidP="00271BC2">
                                  <w:r w:rsidRPr="002E7AD8">
                                    <w:t>2</w:t>
                                  </w:r>
                                </w:p>
                              </w:tc>
                            </w:tr>
                            <w:tr w:rsidR="00233F84" w:rsidRPr="0054503D" w14:paraId="0A876258" w14:textId="77777777" w:rsidTr="00271BC2">
                              <w:tc>
                                <w:tcPr>
                                  <w:tcW w:w="0" w:type="auto"/>
                                  <w:tcBorders>
                                    <w:top w:val="single" w:sz="4" w:space="0" w:color="auto"/>
                                    <w:left w:val="single" w:sz="4" w:space="0" w:color="auto"/>
                                    <w:bottom w:val="single" w:sz="4" w:space="0" w:color="auto"/>
                                    <w:right w:val="single" w:sz="4" w:space="0" w:color="auto"/>
                                  </w:tcBorders>
                                  <w:hideMark/>
                                </w:tcPr>
                                <w:p w14:paraId="6BF5EBE0" w14:textId="77777777" w:rsidR="00233F84" w:rsidRPr="002E7AD8" w:rsidRDefault="00233F84" w:rsidP="00271BC2">
                                  <w:r w:rsidRPr="002E7AD8">
                                    <w:t>-1</w:t>
                                  </w:r>
                                </w:p>
                              </w:tc>
                              <w:tc>
                                <w:tcPr>
                                  <w:tcW w:w="0" w:type="auto"/>
                                  <w:tcBorders>
                                    <w:top w:val="single" w:sz="4" w:space="0" w:color="auto"/>
                                    <w:left w:val="single" w:sz="4" w:space="0" w:color="auto"/>
                                    <w:bottom w:val="single" w:sz="4" w:space="0" w:color="auto"/>
                                    <w:right w:val="single" w:sz="4" w:space="0" w:color="auto"/>
                                  </w:tcBorders>
                                  <w:hideMark/>
                                </w:tcPr>
                                <w:p w14:paraId="5466E5B6" w14:textId="77777777" w:rsidR="00233F84" w:rsidRPr="002E7AD8" w:rsidRDefault="00233F84" w:rsidP="00271BC2">
                                  <w:r w:rsidRPr="002E7AD8">
                                    <w:t>1</w:t>
                                  </w:r>
                                </w:p>
                              </w:tc>
                            </w:tr>
                            <w:tr w:rsidR="00233F84" w:rsidRPr="0054503D" w14:paraId="7528E76D" w14:textId="77777777" w:rsidTr="00271BC2">
                              <w:tc>
                                <w:tcPr>
                                  <w:tcW w:w="0" w:type="auto"/>
                                  <w:tcBorders>
                                    <w:top w:val="single" w:sz="4" w:space="0" w:color="auto"/>
                                    <w:left w:val="single" w:sz="4" w:space="0" w:color="auto"/>
                                    <w:bottom w:val="single" w:sz="4" w:space="0" w:color="auto"/>
                                    <w:right w:val="single" w:sz="4" w:space="0" w:color="auto"/>
                                  </w:tcBorders>
                                  <w:hideMark/>
                                </w:tcPr>
                                <w:p w14:paraId="06D47AAD" w14:textId="77777777" w:rsidR="00233F84" w:rsidRPr="002E7AD8" w:rsidRDefault="00233F84" w:rsidP="00271BC2">
                                  <w:r w:rsidRPr="002E7AD8">
                                    <w:t>0</w:t>
                                  </w:r>
                                </w:p>
                              </w:tc>
                              <w:tc>
                                <w:tcPr>
                                  <w:tcW w:w="0" w:type="auto"/>
                                  <w:tcBorders>
                                    <w:top w:val="single" w:sz="4" w:space="0" w:color="auto"/>
                                    <w:left w:val="single" w:sz="4" w:space="0" w:color="auto"/>
                                    <w:bottom w:val="single" w:sz="4" w:space="0" w:color="auto"/>
                                    <w:right w:val="single" w:sz="4" w:space="0" w:color="auto"/>
                                  </w:tcBorders>
                                  <w:hideMark/>
                                </w:tcPr>
                                <w:p w14:paraId="2072F4E0" w14:textId="77777777" w:rsidR="00233F84" w:rsidRPr="002E7AD8" w:rsidRDefault="00233F84" w:rsidP="00271BC2">
                                  <w:r w:rsidRPr="002E7AD8">
                                    <w:t>0</w:t>
                                  </w:r>
                                </w:p>
                              </w:tc>
                            </w:tr>
                            <w:tr w:rsidR="00233F84" w:rsidRPr="0054503D" w14:paraId="7AEB03DF" w14:textId="77777777" w:rsidTr="00271BC2">
                              <w:tc>
                                <w:tcPr>
                                  <w:tcW w:w="0" w:type="auto"/>
                                  <w:tcBorders>
                                    <w:top w:val="single" w:sz="4" w:space="0" w:color="auto"/>
                                    <w:left w:val="single" w:sz="4" w:space="0" w:color="auto"/>
                                    <w:bottom w:val="single" w:sz="4" w:space="0" w:color="auto"/>
                                    <w:right w:val="single" w:sz="4" w:space="0" w:color="auto"/>
                                  </w:tcBorders>
                                  <w:hideMark/>
                                </w:tcPr>
                                <w:p w14:paraId="3D432753" w14:textId="77777777" w:rsidR="00233F84" w:rsidRPr="002E7AD8" w:rsidRDefault="00233F84" w:rsidP="00271BC2">
                                  <w:r w:rsidRPr="002E7AD8">
                                    <w:t>1</w:t>
                                  </w:r>
                                </w:p>
                              </w:tc>
                              <w:tc>
                                <w:tcPr>
                                  <w:tcW w:w="0" w:type="auto"/>
                                  <w:tcBorders>
                                    <w:top w:val="single" w:sz="4" w:space="0" w:color="auto"/>
                                    <w:left w:val="single" w:sz="4" w:space="0" w:color="auto"/>
                                    <w:bottom w:val="single" w:sz="4" w:space="0" w:color="auto"/>
                                    <w:right w:val="single" w:sz="4" w:space="0" w:color="auto"/>
                                  </w:tcBorders>
                                  <w:hideMark/>
                                </w:tcPr>
                                <w:p w14:paraId="54487630" w14:textId="77777777" w:rsidR="00233F84" w:rsidRPr="002E7AD8" w:rsidRDefault="00233F84" w:rsidP="00271BC2">
                                  <w:r w:rsidRPr="002E7AD8">
                                    <w:t>1</w:t>
                                  </w:r>
                                </w:p>
                              </w:tc>
                            </w:tr>
                            <w:tr w:rsidR="00233F84" w:rsidRPr="0054503D" w14:paraId="6F5E59D6" w14:textId="77777777" w:rsidTr="00271BC2">
                              <w:tc>
                                <w:tcPr>
                                  <w:tcW w:w="0" w:type="auto"/>
                                  <w:tcBorders>
                                    <w:top w:val="single" w:sz="4" w:space="0" w:color="auto"/>
                                    <w:left w:val="single" w:sz="4" w:space="0" w:color="auto"/>
                                    <w:bottom w:val="single" w:sz="4" w:space="0" w:color="auto"/>
                                    <w:right w:val="single" w:sz="4" w:space="0" w:color="auto"/>
                                  </w:tcBorders>
                                  <w:hideMark/>
                                </w:tcPr>
                                <w:p w14:paraId="25008C8E" w14:textId="77777777" w:rsidR="00233F84" w:rsidRPr="002E7AD8" w:rsidRDefault="00233F84" w:rsidP="00271BC2">
                                  <w:r w:rsidRPr="002E7AD8">
                                    <w:t>2</w:t>
                                  </w:r>
                                </w:p>
                              </w:tc>
                              <w:tc>
                                <w:tcPr>
                                  <w:tcW w:w="0" w:type="auto"/>
                                  <w:tcBorders>
                                    <w:top w:val="single" w:sz="4" w:space="0" w:color="auto"/>
                                    <w:left w:val="single" w:sz="4" w:space="0" w:color="auto"/>
                                    <w:bottom w:val="single" w:sz="4" w:space="0" w:color="auto"/>
                                    <w:right w:val="single" w:sz="4" w:space="0" w:color="auto"/>
                                  </w:tcBorders>
                                  <w:hideMark/>
                                </w:tcPr>
                                <w:p w14:paraId="211CF7E2" w14:textId="77777777" w:rsidR="00233F84" w:rsidRPr="002E7AD8" w:rsidRDefault="00233F84" w:rsidP="00271BC2">
                                  <w:r w:rsidRPr="002E7AD8">
                                    <w:t>2</w:t>
                                  </w:r>
                                </w:p>
                              </w:tc>
                            </w:tr>
                            <w:tr w:rsidR="00233F84" w:rsidRPr="0054503D" w14:paraId="049AAE41" w14:textId="77777777" w:rsidTr="00271BC2">
                              <w:tc>
                                <w:tcPr>
                                  <w:tcW w:w="0" w:type="auto"/>
                                  <w:tcBorders>
                                    <w:top w:val="single" w:sz="4" w:space="0" w:color="auto"/>
                                    <w:left w:val="single" w:sz="4" w:space="0" w:color="auto"/>
                                    <w:bottom w:val="single" w:sz="4" w:space="0" w:color="auto"/>
                                    <w:right w:val="single" w:sz="4" w:space="0" w:color="auto"/>
                                  </w:tcBorders>
                                  <w:hideMark/>
                                </w:tcPr>
                                <w:p w14:paraId="11A9648D" w14:textId="77777777" w:rsidR="00233F84" w:rsidRPr="002E7AD8" w:rsidRDefault="00233F84" w:rsidP="00271BC2">
                                  <w:r w:rsidRPr="002E7AD8">
                                    <w:t>3</w:t>
                                  </w:r>
                                </w:p>
                              </w:tc>
                              <w:tc>
                                <w:tcPr>
                                  <w:tcW w:w="0" w:type="auto"/>
                                  <w:tcBorders>
                                    <w:top w:val="single" w:sz="4" w:space="0" w:color="auto"/>
                                    <w:left w:val="single" w:sz="4" w:space="0" w:color="auto"/>
                                    <w:bottom w:val="single" w:sz="4" w:space="0" w:color="auto"/>
                                    <w:right w:val="single" w:sz="4" w:space="0" w:color="auto"/>
                                  </w:tcBorders>
                                  <w:hideMark/>
                                </w:tcPr>
                                <w:p w14:paraId="2A8327CD" w14:textId="77777777" w:rsidR="00233F84" w:rsidRPr="002E7AD8" w:rsidRDefault="00233F84" w:rsidP="00271BC2">
                                  <w:r w:rsidRPr="002E7AD8">
                                    <w:t>3</w:t>
                                  </w:r>
                                </w:p>
                              </w:tc>
                            </w:tr>
                          </w:tbl>
                          <w:p w14:paraId="3D1BB1BB" w14:textId="77777777" w:rsidR="00233F84" w:rsidRPr="002E7AD8" w:rsidRDefault="00233F84" w:rsidP="00271BC2"/>
                        </w:tc>
                      </w:tr>
                    </w:tbl>
                    <w:p w14:paraId="031E7569" w14:textId="77777777" w:rsidR="00233F84" w:rsidRPr="00491B22" w:rsidRDefault="00233F84" w:rsidP="00E95EAE"/>
                  </w:txbxContent>
                </v:textbox>
              </v:shape>
            </w:pict>
          </mc:Fallback>
        </mc:AlternateContent>
      </w:r>
      <w:r w:rsidR="00E95EAE">
        <w:t xml:space="preserve">a. </w:t>
      </w:r>
      <w:r w:rsidR="00E95EAE" w:rsidRPr="002E7AD8">
        <w:rPr>
          <w:position w:val="-10"/>
        </w:rPr>
        <w:object w:dxaOrig="660" w:dyaOrig="360" w14:anchorId="3716D3C5">
          <v:shape id="_x0000_i1148" type="#_x0000_t75" style="width:33.75pt;height:18pt" o:ole="">
            <v:imagedata r:id="rId291" o:title=""/>
          </v:shape>
          <o:OLEObject Type="Embed" ProgID="Equation.3" ShapeID="_x0000_i1148" DrawAspect="Content" ObjectID="_1718714178" r:id="rId292"/>
        </w:object>
      </w:r>
    </w:p>
    <w:p w14:paraId="4E52592B" w14:textId="77777777" w:rsidR="00E95EAE" w:rsidRPr="00491B22" w:rsidRDefault="00E95EAE" w:rsidP="00E95EAE">
      <w:pPr>
        <w:pStyle w:val="MTDisplayEquation"/>
        <w:ind w:left="360"/>
        <w:rPr>
          <w:szCs w:val="24"/>
        </w:rPr>
      </w:pPr>
      <w:r>
        <w:t xml:space="preserve">b. </w:t>
      </w:r>
      <w:r w:rsidRPr="002E7AD8">
        <w:rPr>
          <w:position w:val="-10"/>
        </w:rPr>
        <w:object w:dxaOrig="580" w:dyaOrig="260" w14:anchorId="01C70968">
          <v:shape id="_x0000_i1149" type="#_x0000_t75" style="width:29.25pt;height:12pt" o:ole="">
            <v:imagedata r:id="rId293" o:title=""/>
          </v:shape>
          <o:OLEObject Type="Embed" ProgID="Equation.3" ShapeID="_x0000_i1149" DrawAspect="Content" ObjectID="_1718714179" r:id="rId294"/>
        </w:object>
      </w:r>
    </w:p>
    <w:p w14:paraId="4833AB8D" w14:textId="77777777" w:rsidR="00E95EAE" w:rsidRPr="00491B22" w:rsidRDefault="00E95EAE" w:rsidP="00E95EAE">
      <w:pPr>
        <w:pStyle w:val="MTDisplayEquation"/>
        <w:ind w:left="360"/>
        <w:rPr>
          <w:szCs w:val="24"/>
        </w:rPr>
      </w:pPr>
      <w:r>
        <w:t xml:space="preserve">c. </w:t>
      </w:r>
      <w:r w:rsidRPr="002E7AD8">
        <w:rPr>
          <w:position w:val="-10"/>
        </w:rPr>
        <w:object w:dxaOrig="760" w:dyaOrig="380" w14:anchorId="4BC09048">
          <v:shape id="_x0000_i1150" type="#_x0000_t75" style="width:38.25pt;height:19.5pt" o:ole="">
            <v:imagedata r:id="rId295" o:title=""/>
          </v:shape>
          <o:OLEObject Type="Embed" ProgID="Equation.3" ShapeID="_x0000_i1150" DrawAspect="Content" ObjectID="_1718714180" r:id="rId296"/>
        </w:object>
      </w:r>
    </w:p>
    <w:p w14:paraId="01492468" w14:textId="77777777" w:rsidR="00E95EAE" w:rsidRPr="00491B22" w:rsidRDefault="00E95EAE" w:rsidP="00E95EAE">
      <w:pPr>
        <w:pStyle w:val="MTDisplayEquation"/>
        <w:ind w:left="360"/>
        <w:rPr>
          <w:szCs w:val="24"/>
        </w:rPr>
      </w:pPr>
      <w:r>
        <w:t xml:space="preserve">d. </w:t>
      </w:r>
      <w:r w:rsidRPr="002E7AD8">
        <w:rPr>
          <w:position w:val="-10"/>
        </w:rPr>
        <w:object w:dxaOrig="800" w:dyaOrig="320" w14:anchorId="356BE829">
          <v:shape id="_x0000_i1151" type="#_x0000_t75" style="width:39.75pt;height:15pt" o:ole="">
            <v:imagedata r:id="rId297" o:title=""/>
          </v:shape>
          <o:OLEObject Type="Embed" ProgID="Equation.3" ShapeID="_x0000_i1151" DrawAspect="Content" ObjectID="_1718714181" r:id="rId298"/>
        </w:object>
      </w:r>
    </w:p>
    <w:p w14:paraId="6E0657A3" w14:textId="77777777" w:rsidR="00E95EAE" w:rsidRPr="00491B22" w:rsidRDefault="00E95EAE" w:rsidP="00E95EAE">
      <w:pPr>
        <w:pStyle w:val="MTDisplayEquation"/>
        <w:ind w:left="360"/>
        <w:rPr>
          <w:szCs w:val="24"/>
        </w:rPr>
      </w:pPr>
      <w:r>
        <w:t xml:space="preserve">e. </w:t>
      </w:r>
      <w:r w:rsidRPr="002E7AD8">
        <w:rPr>
          <w:position w:val="-10"/>
        </w:rPr>
        <w:object w:dxaOrig="680" w:dyaOrig="320" w14:anchorId="07B63AC0">
          <v:shape id="_x0000_i1152" type="#_x0000_t75" style="width:34.5pt;height:15pt" o:ole="">
            <v:imagedata r:id="rId299" o:title=""/>
          </v:shape>
          <o:OLEObject Type="Embed" ProgID="Equation.3" ShapeID="_x0000_i1152" DrawAspect="Content" ObjectID="_1718714182" r:id="rId300"/>
        </w:object>
      </w:r>
    </w:p>
    <w:p w14:paraId="045CE85A" w14:textId="77777777" w:rsidR="00E95EAE" w:rsidRPr="0054503D" w:rsidRDefault="00E95EAE" w:rsidP="00E95EAE">
      <w:pPr>
        <w:pStyle w:val="MTDisplayEquation"/>
        <w:ind w:left="360"/>
        <w:rPr>
          <w:szCs w:val="24"/>
        </w:rPr>
      </w:pPr>
      <w:r>
        <w:t xml:space="preserve">f. </w:t>
      </w:r>
      <w:r w:rsidRPr="002E7AD8">
        <w:rPr>
          <w:position w:val="-10"/>
        </w:rPr>
        <w:object w:dxaOrig="639" w:dyaOrig="360" w14:anchorId="74F880A8">
          <v:shape id="_x0000_i1153" type="#_x0000_t75" style="width:32.25pt;height:18pt" o:ole="">
            <v:imagedata r:id="rId301" o:title=""/>
          </v:shape>
          <o:OLEObject Type="Embed" ProgID="Equation.3" ShapeID="_x0000_i1153" DrawAspect="Content" ObjectID="_1718714183" r:id="rId302"/>
        </w:object>
      </w:r>
    </w:p>
    <w:p w14:paraId="7B4A8581" w14:textId="77777777" w:rsidR="00E95EAE" w:rsidRPr="0054503D" w:rsidRDefault="00E95EAE" w:rsidP="00E95EAE">
      <w:pPr>
        <w:rPr>
          <w:vanish/>
        </w:rPr>
      </w:pPr>
    </w:p>
    <w:p w14:paraId="74F0AAA2" w14:textId="77777777" w:rsidR="00E95EAE" w:rsidRPr="0054503D" w:rsidRDefault="00E95EAE" w:rsidP="00E95EAE">
      <w:pPr>
        <w:rPr>
          <w:vanish/>
        </w:rPr>
      </w:pPr>
    </w:p>
    <w:p w14:paraId="4FCF03F5" w14:textId="77777777" w:rsidR="00E95EAE" w:rsidRPr="0054503D" w:rsidRDefault="00E95EAE" w:rsidP="00E95EAE">
      <w:pPr>
        <w:spacing w:before="100" w:beforeAutospacing="1" w:after="100" w:afterAutospacing="1"/>
        <w:ind w:left="900"/>
      </w:pPr>
    </w:p>
    <w:p w14:paraId="53D7B8A0" w14:textId="77777777" w:rsidR="00E95EAE" w:rsidRPr="0054503D" w:rsidRDefault="00E95EAE" w:rsidP="00E95EAE">
      <w:r w:rsidRPr="0054503D">
        <w:t> </w:t>
      </w:r>
    </w:p>
    <w:p w14:paraId="15D2BE2D" w14:textId="77777777" w:rsidR="00E95EAE" w:rsidRPr="0054503D" w:rsidRDefault="00E95EAE" w:rsidP="00E95EAE">
      <w:r w:rsidRPr="0054503D">
        <w:t> </w:t>
      </w:r>
    </w:p>
    <w:p w14:paraId="50D674FA" w14:textId="77777777" w:rsidR="00E95EAE" w:rsidRDefault="00E95EAE" w:rsidP="00E95EAE"/>
    <w:p w14:paraId="4E52703D" w14:textId="77777777" w:rsidR="00E95EAE" w:rsidRDefault="00E95EAE" w:rsidP="00E95EAE"/>
    <w:p w14:paraId="4BA8B0B2" w14:textId="77777777" w:rsidR="00E95EAE" w:rsidRDefault="00E95EAE" w:rsidP="00E95EAE"/>
    <w:p w14:paraId="218F8305" w14:textId="77777777" w:rsidR="00626252" w:rsidRDefault="00626252" w:rsidP="00E95EAE"/>
    <w:p w14:paraId="19A20EF1" w14:textId="77777777" w:rsidR="00E95EAE" w:rsidRPr="00491B22" w:rsidRDefault="00E95EAE" w:rsidP="00F62BB1">
      <w:pPr>
        <w:pStyle w:val="ListParagraph"/>
        <w:numPr>
          <w:ilvl w:val="0"/>
          <w:numId w:val="28"/>
        </w:numPr>
        <w:spacing w:line="240" w:lineRule="auto"/>
        <w:rPr>
          <w:szCs w:val="24"/>
        </w:rPr>
      </w:pPr>
      <w:r w:rsidRPr="00491B22">
        <w:rPr>
          <w:szCs w:val="24"/>
        </w:rPr>
        <w:t>Match each equation with its table</w:t>
      </w:r>
    </w:p>
    <w:p w14:paraId="7923E8E6" w14:textId="77777777" w:rsidR="00E95EAE" w:rsidRPr="0054503D" w:rsidRDefault="00B642A4" w:rsidP="00F62BB1">
      <w:pPr>
        <w:numPr>
          <w:ilvl w:val="0"/>
          <w:numId w:val="9"/>
        </w:numPr>
        <w:tabs>
          <w:tab w:val="clear" w:pos="360"/>
          <w:tab w:val="num" w:pos="720"/>
        </w:tabs>
        <w:spacing w:after="100" w:afterAutospacing="1"/>
        <w:ind w:left="720"/>
      </w:pPr>
      <w:r>
        <w:rPr>
          <w:noProof/>
        </w:rPr>
        <mc:AlternateContent>
          <mc:Choice Requires="wps">
            <w:drawing>
              <wp:anchor distT="0" distB="0" distL="114300" distR="114300" simplePos="0" relativeHeight="251683328" behindDoc="0" locked="0" layoutInCell="1" allowOverlap="1" wp14:anchorId="7C6CB3F9" wp14:editId="71415CE7">
                <wp:simplePos x="0" y="0"/>
                <wp:positionH relativeFrom="column">
                  <wp:posOffset>1898650</wp:posOffset>
                </wp:positionH>
                <wp:positionV relativeFrom="paragraph">
                  <wp:posOffset>46355</wp:posOffset>
                </wp:positionV>
                <wp:extent cx="3488690" cy="2943225"/>
                <wp:effectExtent l="0" t="0" r="0" b="0"/>
                <wp:wrapNone/>
                <wp:docPr id="268" name="Text Box 2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8690" cy="2943225"/>
                        </a:xfrm>
                        <a:prstGeom prst="rect">
                          <a:avLst/>
                        </a:prstGeom>
                        <a:solidFill>
                          <a:srgbClr val="FFFFFF"/>
                        </a:solidFill>
                        <a:ln>
                          <a:noFill/>
                        </a:ln>
                        <a:extLst>
                          <a:ext uri="{91240B29-F687-4f45-9708-019B960494DF}">
                            <a14:hiddenLine xmlns="" xmlns:a14="http://schemas.microsoft.com/office/drawing/2010/main" xmlns:w="http://schemas.openxmlformats.org/wordprocessingml/2006/main" xmlns:w10="urn:schemas-microsoft-com:office:word" xmlns:v="urn:schemas-microsoft-com:vml" xmlns:o="urn:schemas-microsoft-com:office:office" w="9525">
                              <a:solidFill>
                                <a:srgbClr val="000000"/>
                              </a:solidFill>
                              <a:miter lim="800000"/>
                              <a:headEnd/>
                              <a:tailEnd/>
                            </a14:hiddenLine>
                          </a:ext>
                        </a:extLst>
                      </wps:spPr>
                      <wps:txbx>
                        <w:txbxContent>
                          <w:tbl>
                            <w:tblPr>
                              <w:tblW w:w="5307" w:type="dxa"/>
                              <w:tblLook w:val="04A0" w:firstRow="1" w:lastRow="0" w:firstColumn="1" w:lastColumn="0" w:noHBand="0" w:noVBand="1"/>
                            </w:tblPr>
                            <w:tblGrid>
                              <w:gridCol w:w="463"/>
                              <w:gridCol w:w="1305"/>
                              <w:gridCol w:w="451"/>
                              <w:gridCol w:w="1286"/>
                              <w:gridCol w:w="516"/>
                              <w:gridCol w:w="1286"/>
                            </w:tblGrid>
                            <w:tr w:rsidR="00233F84" w14:paraId="2954386D" w14:textId="77777777" w:rsidTr="00271BC2">
                              <w:tc>
                                <w:tcPr>
                                  <w:tcW w:w="333" w:type="dxa"/>
                                </w:tcPr>
                                <w:p w14:paraId="67B96FDF" w14:textId="77777777" w:rsidR="00233F84" w:rsidRPr="002E7AD8" w:rsidRDefault="00233F84" w:rsidP="00271BC2">
                                  <w:pPr>
                                    <w:jc w:val="right"/>
                                    <w:rPr>
                                      <w:bCs/>
                                    </w:rPr>
                                  </w:pPr>
                                  <w:proofErr w:type="spellStart"/>
                                  <w:r w:rsidRPr="007A3632">
                                    <w:rPr>
                                      <w:bCs/>
                                    </w:rPr>
                                    <w:t>i</w:t>
                                  </w:r>
                                  <w:proofErr w:type="spellEnd"/>
                                  <w:r w:rsidRPr="007A3632">
                                    <w:rPr>
                                      <w:bCs/>
                                    </w:rPr>
                                    <w:t>.</w:t>
                                  </w:r>
                                </w:p>
                              </w:tc>
                              <w:tc>
                                <w:tcPr>
                                  <w:tcW w:w="1257" w:type="dxa"/>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3"/>
                                    <w:gridCol w:w="636"/>
                                  </w:tblGrid>
                                  <w:tr w:rsidR="00233F84" w:rsidRPr="0054503D" w14:paraId="0167E2D0" w14:textId="77777777" w:rsidTr="00271BC2">
                                    <w:tc>
                                      <w:tcPr>
                                        <w:tcW w:w="0" w:type="auto"/>
                                        <w:tcBorders>
                                          <w:top w:val="single" w:sz="4" w:space="0" w:color="auto"/>
                                          <w:left w:val="single" w:sz="4" w:space="0" w:color="auto"/>
                                          <w:bottom w:val="single" w:sz="4" w:space="0" w:color="auto"/>
                                          <w:right w:val="single" w:sz="4" w:space="0" w:color="auto"/>
                                        </w:tcBorders>
                                        <w:hideMark/>
                                      </w:tcPr>
                                      <w:p w14:paraId="5005BD04" w14:textId="77777777" w:rsidR="00233F84" w:rsidRPr="002E7AD8" w:rsidRDefault="00233F84" w:rsidP="00271BC2">
                                        <w:pPr>
                                          <w:jc w:val="center"/>
                                          <w:rPr>
                                            <w:b/>
                                            <w:bCs/>
                                          </w:rPr>
                                        </w:pPr>
                                        <w:r w:rsidRPr="002E7AD8">
                                          <w:rPr>
                                            <w:b/>
                                            <w:bCs/>
                                          </w:rPr>
                                          <w:t>In</w:t>
                                        </w:r>
                                      </w:p>
                                    </w:tc>
                                    <w:tc>
                                      <w:tcPr>
                                        <w:tcW w:w="0" w:type="auto"/>
                                        <w:tcBorders>
                                          <w:top w:val="single" w:sz="4" w:space="0" w:color="auto"/>
                                          <w:left w:val="single" w:sz="4" w:space="0" w:color="auto"/>
                                          <w:bottom w:val="single" w:sz="4" w:space="0" w:color="auto"/>
                                          <w:right w:val="single" w:sz="4" w:space="0" w:color="auto"/>
                                        </w:tcBorders>
                                        <w:hideMark/>
                                      </w:tcPr>
                                      <w:p w14:paraId="073117BA" w14:textId="77777777" w:rsidR="00233F84" w:rsidRPr="002E7AD8" w:rsidRDefault="00233F84" w:rsidP="00271BC2">
                                        <w:pPr>
                                          <w:jc w:val="center"/>
                                          <w:rPr>
                                            <w:b/>
                                            <w:bCs/>
                                          </w:rPr>
                                        </w:pPr>
                                        <w:r w:rsidRPr="002E7AD8">
                                          <w:rPr>
                                            <w:b/>
                                            <w:bCs/>
                                          </w:rPr>
                                          <w:t>Out</w:t>
                                        </w:r>
                                      </w:p>
                                    </w:tc>
                                  </w:tr>
                                  <w:tr w:rsidR="00233F84" w:rsidRPr="0054503D" w14:paraId="645B4EEB" w14:textId="77777777" w:rsidTr="00271BC2">
                                    <w:tc>
                                      <w:tcPr>
                                        <w:tcW w:w="0" w:type="auto"/>
                                        <w:tcBorders>
                                          <w:top w:val="single" w:sz="4" w:space="0" w:color="auto"/>
                                          <w:left w:val="single" w:sz="4" w:space="0" w:color="auto"/>
                                          <w:bottom w:val="single" w:sz="4" w:space="0" w:color="auto"/>
                                          <w:right w:val="single" w:sz="4" w:space="0" w:color="auto"/>
                                        </w:tcBorders>
                                        <w:hideMark/>
                                      </w:tcPr>
                                      <w:p w14:paraId="0974E76F" w14:textId="77777777" w:rsidR="00233F84" w:rsidRPr="002E7AD8" w:rsidRDefault="00233F84" w:rsidP="00271BC2">
                                        <w:r w:rsidRPr="002E7AD8">
                                          <w:t>-2</w:t>
                                        </w:r>
                                      </w:p>
                                    </w:tc>
                                    <w:tc>
                                      <w:tcPr>
                                        <w:tcW w:w="0" w:type="auto"/>
                                        <w:tcBorders>
                                          <w:top w:val="single" w:sz="4" w:space="0" w:color="auto"/>
                                          <w:left w:val="single" w:sz="4" w:space="0" w:color="auto"/>
                                          <w:bottom w:val="single" w:sz="4" w:space="0" w:color="auto"/>
                                          <w:right w:val="single" w:sz="4" w:space="0" w:color="auto"/>
                                        </w:tcBorders>
                                        <w:hideMark/>
                                      </w:tcPr>
                                      <w:p w14:paraId="64DF44B2" w14:textId="77777777" w:rsidR="00233F84" w:rsidRPr="002E7AD8" w:rsidRDefault="00233F84" w:rsidP="00271BC2">
                                        <w:r w:rsidRPr="002E7AD8">
                                          <w:t>-0.5</w:t>
                                        </w:r>
                                      </w:p>
                                    </w:tc>
                                  </w:tr>
                                  <w:tr w:rsidR="00233F84" w:rsidRPr="0054503D" w14:paraId="6195526D" w14:textId="77777777" w:rsidTr="00271BC2">
                                    <w:tc>
                                      <w:tcPr>
                                        <w:tcW w:w="0" w:type="auto"/>
                                        <w:tcBorders>
                                          <w:top w:val="single" w:sz="4" w:space="0" w:color="auto"/>
                                          <w:left w:val="single" w:sz="4" w:space="0" w:color="auto"/>
                                          <w:bottom w:val="single" w:sz="4" w:space="0" w:color="auto"/>
                                          <w:right w:val="single" w:sz="4" w:space="0" w:color="auto"/>
                                        </w:tcBorders>
                                        <w:hideMark/>
                                      </w:tcPr>
                                      <w:p w14:paraId="1DEF8542" w14:textId="77777777" w:rsidR="00233F84" w:rsidRPr="002E7AD8" w:rsidRDefault="00233F84" w:rsidP="00271BC2">
                                        <w:r w:rsidRPr="002E7AD8">
                                          <w:t>-1</w:t>
                                        </w:r>
                                      </w:p>
                                    </w:tc>
                                    <w:tc>
                                      <w:tcPr>
                                        <w:tcW w:w="0" w:type="auto"/>
                                        <w:tcBorders>
                                          <w:top w:val="single" w:sz="4" w:space="0" w:color="auto"/>
                                          <w:left w:val="single" w:sz="4" w:space="0" w:color="auto"/>
                                          <w:bottom w:val="single" w:sz="4" w:space="0" w:color="auto"/>
                                          <w:right w:val="single" w:sz="4" w:space="0" w:color="auto"/>
                                        </w:tcBorders>
                                        <w:hideMark/>
                                      </w:tcPr>
                                      <w:p w14:paraId="08D8006F" w14:textId="77777777" w:rsidR="00233F84" w:rsidRPr="002E7AD8" w:rsidRDefault="00233F84" w:rsidP="00271BC2">
                                        <w:r w:rsidRPr="002E7AD8">
                                          <w:t>-1</w:t>
                                        </w:r>
                                      </w:p>
                                    </w:tc>
                                  </w:tr>
                                  <w:tr w:rsidR="00233F84" w:rsidRPr="0054503D" w14:paraId="28ACF77B" w14:textId="77777777" w:rsidTr="00271BC2">
                                    <w:tc>
                                      <w:tcPr>
                                        <w:tcW w:w="0" w:type="auto"/>
                                        <w:tcBorders>
                                          <w:top w:val="single" w:sz="4" w:space="0" w:color="auto"/>
                                          <w:left w:val="single" w:sz="4" w:space="0" w:color="auto"/>
                                          <w:bottom w:val="single" w:sz="4" w:space="0" w:color="auto"/>
                                          <w:right w:val="single" w:sz="4" w:space="0" w:color="auto"/>
                                        </w:tcBorders>
                                        <w:hideMark/>
                                      </w:tcPr>
                                      <w:p w14:paraId="388810F7" w14:textId="77777777" w:rsidR="00233F84" w:rsidRPr="002E7AD8" w:rsidRDefault="00233F84" w:rsidP="00271BC2">
                                        <w:r w:rsidRPr="002E7AD8">
                                          <w:t>0</w:t>
                                        </w:r>
                                      </w:p>
                                    </w:tc>
                                    <w:tc>
                                      <w:tcPr>
                                        <w:tcW w:w="0" w:type="auto"/>
                                        <w:tcBorders>
                                          <w:top w:val="single" w:sz="4" w:space="0" w:color="auto"/>
                                          <w:left w:val="single" w:sz="4" w:space="0" w:color="auto"/>
                                          <w:bottom w:val="single" w:sz="4" w:space="0" w:color="auto"/>
                                          <w:right w:val="single" w:sz="4" w:space="0" w:color="auto"/>
                                        </w:tcBorders>
                                        <w:hideMark/>
                                      </w:tcPr>
                                      <w:p w14:paraId="56FFA6C0" w14:textId="77777777" w:rsidR="00233F84" w:rsidRPr="002E7AD8" w:rsidRDefault="00233F84" w:rsidP="00271BC2">
                                        <w:r w:rsidRPr="002E7AD8">
                                          <w:t>_</w:t>
                                        </w:r>
                                      </w:p>
                                    </w:tc>
                                  </w:tr>
                                  <w:tr w:rsidR="00233F84" w:rsidRPr="0054503D" w14:paraId="55FA3250" w14:textId="77777777" w:rsidTr="00271BC2">
                                    <w:tc>
                                      <w:tcPr>
                                        <w:tcW w:w="0" w:type="auto"/>
                                        <w:tcBorders>
                                          <w:top w:val="single" w:sz="4" w:space="0" w:color="auto"/>
                                          <w:left w:val="single" w:sz="4" w:space="0" w:color="auto"/>
                                          <w:bottom w:val="single" w:sz="4" w:space="0" w:color="auto"/>
                                          <w:right w:val="single" w:sz="4" w:space="0" w:color="auto"/>
                                        </w:tcBorders>
                                        <w:hideMark/>
                                      </w:tcPr>
                                      <w:p w14:paraId="0E9EFA76" w14:textId="77777777" w:rsidR="00233F84" w:rsidRPr="002E7AD8" w:rsidRDefault="00233F84" w:rsidP="00271BC2">
                                        <w:r w:rsidRPr="002E7AD8">
                                          <w:t>1</w:t>
                                        </w:r>
                                      </w:p>
                                    </w:tc>
                                    <w:tc>
                                      <w:tcPr>
                                        <w:tcW w:w="0" w:type="auto"/>
                                        <w:tcBorders>
                                          <w:top w:val="single" w:sz="4" w:space="0" w:color="auto"/>
                                          <w:left w:val="single" w:sz="4" w:space="0" w:color="auto"/>
                                          <w:bottom w:val="single" w:sz="4" w:space="0" w:color="auto"/>
                                          <w:right w:val="single" w:sz="4" w:space="0" w:color="auto"/>
                                        </w:tcBorders>
                                        <w:hideMark/>
                                      </w:tcPr>
                                      <w:p w14:paraId="03FB2D01" w14:textId="77777777" w:rsidR="00233F84" w:rsidRPr="002E7AD8" w:rsidRDefault="00233F84" w:rsidP="00271BC2">
                                        <w:r w:rsidRPr="002E7AD8">
                                          <w:t>1</w:t>
                                        </w:r>
                                      </w:p>
                                    </w:tc>
                                  </w:tr>
                                  <w:tr w:rsidR="00233F84" w:rsidRPr="0054503D" w14:paraId="5FE70087" w14:textId="77777777" w:rsidTr="00271BC2">
                                    <w:tc>
                                      <w:tcPr>
                                        <w:tcW w:w="0" w:type="auto"/>
                                        <w:tcBorders>
                                          <w:top w:val="single" w:sz="4" w:space="0" w:color="auto"/>
                                          <w:left w:val="single" w:sz="4" w:space="0" w:color="auto"/>
                                          <w:bottom w:val="single" w:sz="4" w:space="0" w:color="auto"/>
                                          <w:right w:val="single" w:sz="4" w:space="0" w:color="auto"/>
                                        </w:tcBorders>
                                        <w:hideMark/>
                                      </w:tcPr>
                                      <w:p w14:paraId="7A6914AE" w14:textId="77777777" w:rsidR="00233F84" w:rsidRPr="002E7AD8" w:rsidRDefault="00233F84" w:rsidP="00271BC2">
                                        <w:r w:rsidRPr="002E7AD8">
                                          <w:t>2</w:t>
                                        </w:r>
                                      </w:p>
                                    </w:tc>
                                    <w:tc>
                                      <w:tcPr>
                                        <w:tcW w:w="0" w:type="auto"/>
                                        <w:tcBorders>
                                          <w:top w:val="single" w:sz="4" w:space="0" w:color="auto"/>
                                          <w:left w:val="single" w:sz="4" w:space="0" w:color="auto"/>
                                          <w:bottom w:val="single" w:sz="4" w:space="0" w:color="auto"/>
                                          <w:right w:val="single" w:sz="4" w:space="0" w:color="auto"/>
                                        </w:tcBorders>
                                        <w:hideMark/>
                                      </w:tcPr>
                                      <w:p w14:paraId="2C4B4D73" w14:textId="77777777" w:rsidR="00233F84" w:rsidRPr="002E7AD8" w:rsidRDefault="00233F84" w:rsidP="00271BC2">
                                        <w:r w:rsidRPr="002E7AD8">
                                          <w:t>0.5</w:t>
                                        </w:r>
                                      </w:p>
                                    </w:tc>
                                  </w:tr>
                                  <w:tr w:rsidR="00233F84" w:rsidRPr="0054503D" w14:paraId="414B0E91" w14:textId="77777777" w:rsidTr="00271BC2">
                                    <w:tc>
                                      <w:tcPr>
                                        <w:tcW w:w="0" w:type="auto"/>
                                        <w:tcBorders>
                                          <w:top w:val="single" w:sz="4" w:space="0" w:color="auto"/>
                                          <w:left w:val="single" w:sz="4" w:space="0" w:color="auto"/>
                                          <w:bottom w:val="single" w:sz="4" w:space="0" w:color="auto"/>
                                          <w:right w:val="single" w:sz="4" w:space="0" w:color="auto"/>
                                        </w:tcBorders>
                                        <w:hideMark/>
                                      </w:tcPr>
                                      <w:p w14:paraId="3C0C2D62" w14:textId="77777777" w:rsidR="00233F84" w:rsidRPr="002E7AD8" w:rsidRDefault="00233F84" w:rsidP="00271BC2">
                                        <w:r w:rsidRPr="002E7AD8">
                                          <w:t>3</w:t>
                                        </w:r>
                                      </w:p>
                                    </w:tc>
                                    <w:tc>
                                      <w:tcPr>
                                        <w:tcW w:w="0" w:type="auto"/>
                                        <w:tcBorders>
                                          <w:top w:val="single" w:sz="4" w:space="0" w:color="auto"/>
                                          <w:left w:val="single" w:sz="4" w:space="0" w:color="auto"/>
                                          <w:bottom w:val="single" w:sz="4" w:space="0" w:color="auto"/>
                                          <w:right w:val="single" w:sz="4" w:space="0" w:color="auto"/>
                                        </w:tcBorders>
                                        <w:hideMark/>
                                      </w:tcPr>
                                      <w:p w14:paraId="3A35E97C" w14:textId="77777777" w:rsidR="00233F84" w:rsidRPr="002E7AD8" w:rsidRDefault="00233F84" w:rsidP="00271BC2">
                                        <w:r w:rsidRPr="002E7AD8">
                                          <w:t>0.33</w:t>
                                        </w:r>
                                      </w:p>
                                    </w:tc>
                                  </w:tr>
                                </w:tbl>
                                <w:p w14:paraId="777AA651" w14:textId="77777777" w:rsidR="00233F84" w:rsidRPr="002E7AD8" w:rsidRDefault="00233F84" w:rsidP="00271BC2"/>
                              </w:tc>
                              <w:tc>
                                <w:tcPr>
                                  <w:tcW w:w="588" w:type="dxa"/>
                                </w:tcPr>
                                <w:p w14:paraId="374B62DE" w14:textId="77777777" w:rsidR="00233F84" w:rsidRPr="002E7AD8" w:rsidRDefault="00233F84" w:rsidP="00271BC2">
                                  <w:pPr>
                                    <w:jc w:val="right"/>
                                    <w:rPr>
                                      <w:bCs/>
                                    </w:rPr>
                                  </w:pPr>
                                  <w:r w:rsidRPr="002E7AD8">
                                    <w:rPr>
                                      <w:bCs/>
                                    </w:rPr>
                                    <w:t>ii.</w:t>
                                  </w:r>
                                </w:p>
                              </w:tc>
                              <w:tc>
                                <w:tcPr>
                                  <w:tcW w:w="1241" w:type="dxa"/>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3"/>
                                    <w:gridCol w:w="617"/>
                                  </w:tblGrid>
                                  <w:tr w:rsidR="00233F84" w:rsidRPr="0054503D" w14:paraId="61F25794" w14:textId="77777777" w:rsidTr="00271BC2">
                                    <w:tc>
                                      <w:tcPr>
                                        <w:tcW w:w="0" w:type="auto"/>
                                        <w:tcBorders>
                                          <w:top w:val="single" w:sz="4" w:space="0" w:color="auto"/>
                                          <w:left w:val="single" w:sz="4" w:space="0" w:color="auto"/>
                                          <w:bottom w:val="single" w:sz="4" w:space="0" w:color="auto"/>
                                          <w:right w:val="single" w:sz="4" w:space="0" w:color="auto"/>
                                        </w:tcBorders>
                                        <w:hideMark/>
                                      </w:tcPr>
                                      <w:p w14:paraId="621CB8C9" w14:textId="77777777" w:rsidR="00233F84" w:rsidRPr="002E7AD8" w:rsidRDefault="00233F84" w:rsidP="00271BC2">
                                        <w:pPr>
                                          <w:jc w:val="center"/>
                                          <w:rPr>
                                            <w:b/>
                                            <w:bCs/>
                                          </w:rPr>
                                        </w:pPr>
                                        <w:r w:rsidRPr="002E7AD8">
                                          <w:rPr>
                                            <w:b/>
                                            <w:bCs/>
                                          </w:rPr>
                                          <w:t>In</w:t>
                                        </w:r>
                                      </w:p>
                                    </w:tc>
                                    <w:tc>
                                      <w:tcPr>
                                        <w:tcW w:w="0" w:type="auto"/>
                                        <w:tcBorders>
                                          <w:top w:val="single" w:sz="4" w:space="0" w:color="auto"/>
                                          <w:left w:val="single" w:sz="4" w:space="0" w:color="auto"/>
                                          <w:bottom w:val="single" w:sz="4" w:space="0" w:color="auto"/>
                                          <w:right w:val="single" w:sz="4" w:space="0" w:color="auto"/>
                                        </w:tcBorders>
                                        <w:hideMark/>
                                      </w:tcPr>
                                      <w:p w14:paraId="02E9E492" w14:textId="77777777" w:rsidR="00233F84" w:rsidRPr="002E7AD8" w:rsidRDefault="00233F84" w:rsidP="00271BC2">
                                        <w:pPr>
                                          <w:jc w:val="center"/>
                                          <w:rPr>
                                            <w:b/>
                                            <w:bCs/>
                                          </w:rPr>
                                        </w:pPr>
                                        <w:r w:rsidRPr="002E7AD8">
                                          <w:rPr>
                                            <w:b/>
                                            <w:bCs/>
                                          </w:rPr>
                                          <w:t>Out</w:t>
                                        </w:r>
                                      </w:p>
                                    </w:tc>
                                  </w:tr>
                                  <w:tr w:rsidR="00233F84" w:rsidRPr="0054503D" w14:paraId="107010A7" w14:textId="77777777" w:rsidTr="00271BC2">
                                    <w:tc>
                                      <w:tcPr>
                                        <w:tcW w:w="0" w:type="auto"/>
                                        <w:tcBorders>
                                          <w:top w:val="single" w:sz="4" w:space="0" w:color="auto"/>
                                          <w:left w:val="single" w:sz="4" w:space="0" w:color="auto"/>
                                          <w:bottom w:val="single" w:sz="4" w:space="0" w:color="auto"/>
                                          <w:right w:val="single" w:sz="4" w:space="0" w:color="auto"/>
                                        </w:tcBorders>
                                        <w:hideMark/>
                                      </w:tcPr>
                                      <w:p w14:paraId="2916BEDB" w14:textId="77777777" w:rsidR="00233F84" w:rsidRPr="002E7AD8" w:rsidRDefault="00233F84" w:rsidP="00271BC2">
                                        <w:r w:rsidRPr="002E7AD8">
                                          <w:t>-2</w:t>
                                        </w:r>
                                      </w:p>
                                    </w:tc>
                                    <w:tc>
                                      <w:tcPr>
                                        <w:tcW w:w="0" w:type="auto"/>
                                        <w:tcBorders>
                                          <w:top w:val="single" w:sz="4" w:space="0" w:color="auto"/>
                                          <w:left w:val="single" w:sz="4" w:space="0" w:color="auto"/>
                                          <w:bottom w:val="single" w:sz="4" w:space="0" w:color="auto"/>
                                          <w:right w:val="single" w:sz="4" w:space="0" w:color="auto"/>
                                        </w:tcBorders>
                                        <w:hideMark/>
                                      </w:tcPr>
                                      <w:p w14:paraId="68A4AC3A" w14:textId="77777777" w:rsidR="00233F84" w:rsidRPr="002E7AD8" w:rsidRDefault="00233F84" w:rsidP="00271BC2">
                                        <w:r w:rsidRPr="002E7AD8">
                                          <w:t>-2</w:t>
                                        </w:r>
                                      </w:p>
                                    </w:tc>
                                  </w:tr>
                                  <w:tr w:rsidR="00233F84" w:rsidRPr="0054503D" w14:paraId="788F2082" w14:textId="77777777" w:rsidTr="00271BC2">
                                    <w:tc>
                                      <w:tcPr>
                                        <w:tcW w:w="0" w:type="auto"/>
                                        <w:tcBorders>
                                          <w:top w:val="single" w:sz="4" w:space="0" w:color="auto"/>
                                          <w:left w:val="single" w:sz="4" w:space="0" w:color="auto"/>
                                          <w:bottom w:val="single" w:sz="4" w:space="0" w:color="auto"/>
                                          <w:right w:val="single" w:sz="4" w:space="0" w:color="auto"/>
                                        </w:tcBorders>
                                        <w:hideMark/>
                                      </w:tcPr>
                                      <w:p w14:paraId="363B9981" w14:textId="77777777" w:rsidR="00233F84" w:rsidRPr="002E7AD8" w:rsidRDefault="00233F84" w:rsidP="00271BC2">
                                        <w:r w:rsidRPr="002E7AD8">
                                          <w:t>-1</w:t>
                                        </w:r>
                                      </w:p>
                                    </w:tc>
                                    <w:tc>
                                      <w:tcPr>
                                        <w:tcW w:w="0" w:type="auto"/>
                                        <w:tcBorders>
                                          <w:top w:val="single" w:sz="4" w:space="0" w:color="auto"/>
                                          <w:left w:val="single" w:sz="4" w:space="0" w:color="auto"/>
                                          <w:bottom w:val="single" w:sz="4" w:space="0" w:color="auto"/>
                                          <w:right w:val="single" w:sz="4" w:space="0" w:color="auto"/>
                                        </w:tcBorders>
                                        <w:hideMark/>
                                      </w:tcPr>
                                      <w:p w14:paraId="277CC49A" w14:textId="77777777" w:rsidR="00233F84" w:rsidRPr="002E7AD8" w:rsidRDefault="00233F84" w:rsidP="00271BC2">
                                        <w:r w:rsidRPr="002E7AD8">
                                          <w:t>-1</w:t>
                                        </w:r>
                                      </w:p>
                                    </w:tc>
                                  </w:tr>
                                  <w:tr w:rsidR="00233F84" w:rsidRPr="0054503D" w14:paraId="0FFA78F4" w14:textId="77777777" w:rsidTr="00271BC2">
                                    <w:tc>
                                      <w:tcPr>
                                        <w:tcW w:w="0" w:type="auto"/>
                                        <w:tcBorders>
                                          <w:top w:val="single" w:sz="4" w:space="0" w:color="auto"/>
                                          <w:left w:val="single" w:sz="4" w:space="0" w:color="auto"/>
                                          <w:bottom w:val="single" w:sz="4" w:space="0" w:color="auto"/>
                                          <w:right w:val="single" w:sz="4" w:space="0" w:color="auto"/>
                                        </w:tcBorders>
                                        <w:hideMark/>
                                      </w:tcPr>
                                      <w:p w14:paraId="25DF0FE4" w14:textId="77777777" w:rsidR="00233F84" w:rsidRPr="002E7AD8" w:rsidRDefault="00233F84" w:rsidP="00271BC2">
                                        <w:r w:rsidRPr="002E7AD8">
                                          <w:t>0</w:t>
                                        </w:r>
                                      </w:p>
                                    </w:tc>
                                    <w:tc>
                                      <w:tcPr>
                                        <w:tcW w:w="0" w:type="auto"/>
                                        <w:tcBorders>
                                          <w:top w:val="single" w:sz="4" w:space="0" w:color="auto"/>
                                          <w:left w:val="single" w:sz="4" w:space="0" w:color="auto"/>
                                          <w:bottom w:val="single" w:sz="4" w:space="0" w:color="auto"/>
                                          <w:right w:val="single" w:sz="4" w:space="0" w:color="auto"/>
                                        </w:tcBorders>
                                        <w:hideMark/>
                                      </w:tcPr>
                                      <w:p w14:paraId="7971709F" w14:textId="77777777" w:rsidR="00233F84" w:rsidRPr="002E7AD8" w:rsidRDefault="00233F84" w:rsidP="00271BC2">
                                        <w:r w:rsidRPr="002E7AD8">
                                          <w:t>0</w:t>
                                        </w:r>
                                      </w:p>
                                    </w:tc>
                                  </w:tr>
                                  <w:tr w:rsidR="00233F84" w:rsidRPr="0054503D" w14:paraId="50EDB99E" w14:textId="77777777" w:rsidTr="00271BC2">
                                    <w:tc>
                                      <w:tcPr>
                                        <w:tcW w:w="0" w:type="auto"/>
                                        <w:tcBorders>
                                          <w:top w:val="single" w:sz="4" w:space="0" w:color="auto"/>
                                          <w:left w:val="single" w:sz="4" w:space="0" w:color="auto"/>
                                          <w:bottom w:val="single" w:sz="4" w:space="0" w:color="auto"/>
                                          <w:right w:val="single" w:sz="4" w:space="0" w:color="auto"/>
                                        </w:tcBorders>
                                        <w:hideMark/>
                                      </w:tcPr>
                                      <w:p w14:paraId="16FEDF6B" w14:textId="77777777" w:rsidR="00233F84" w:rsidRPr="002E7AD8" w:rsidRDefault="00233F84" w:rsidP="00271BC2">
                                        <w:r w:rsidRPr="002E7AD8">
                                          <w:t>1</w:t>
                                        </w:r>
                                      </w:p>
                                    </w:tc>
                                    <w:tc>
                                      <w:tcPr>
                                        <w:tcW w:w="0" w:type="auto"/>
                                        <w:tcBorders>
                                          <w:top w:val="single" w:sz="4" w:space="0" w:color="auto"/>
                                          <w:left w:val="single" w:sz="4" w:space="0" w:color="auto"/>
                                          <w:bottom w:val="single" w:sz="4" w:space="0" w:color="auto"/>
                                          <w:right w:val="single" w:sz="4" w:space="0" w:color="auto"/>
                                        </w:tcBorders>
                                        <w:hideMark/>
                                      </w:tcPr>
                                      <w:p w14:paraId="4ACDB6E1" w14:textId="77777777" w:rsidR="00233F84" w:rsidRPr="002E7AD8" w:rsidRDefault="00233F84" w:rsidP="00271BC2">
                                        <w:r w:rsidRPr="002E7AD8">
                                          <w:t>1</w:t>
                                        </w:r>
                                      </w:p>
                                    </w:tc>
                                  </w:tr>
                                  <w:tr w:rsidR="00233F84" w:rsidRPr="0054503D" w14:paraId="7CEB44A8" w14:textId="77777777" w:rsidTr="00271BC2">
                                    <w:tc>
                                      <w:tcPr>
                                        <w:tcW w:w="0" w:type="auto"/>
                                        <w:tcBorders>
                                          <w:top w:val="single" w:sz="4" w:space="0" w:color="auto"/>
                                          <w:left w:val="single" w:sz="4" w:space="0" w:color="auto"/>
                                          <w:bottom w:val="single" w:sz="4" w:space="0" w:color="auto"/>
                                          <w:right w:val="single" w:sz="4" w:space="0" w:color="auto"/>
                                        </w:tcBorders>
                                        <w:hideMark/>
                                      </w:tcPr>
                                      <w:p w14:paraId="4AF6C11C" w14:textId="77777777" w:rsidR="00233F84" w:rsidRPr="002E7AD8" w:rsidRDefault="00233F84" w:rsidP="00271BC2">
                                        <w:r w:rsidRPr="002E7AD8">
                                          <w:t>2</w:t>
                                        </w:r>
                                      </w:p>
                                    </w:tc>
                                    <w:tc>
                                      <w:tcPr>
                                        <w:tcW w:w="0" w:type="auto"/>
                                        <w:tcBorders>
                                          <w:top w:val="single" w:sz="4" w:space="0" w:color="auto"/>
                                          <w:left w:val="single" w:sz="4" w:space="0" w:color="auto"/>
                                          <w:bottom w:val="single" w:sz="4" w:space="0" w:color="auto"/>
                                          <w:right w:val="single" w:sz="4" w:space="0" w:color="auto"/>
                                        </w:tcBorders>
                                        <w:hideMark/>
                                      </w:tcPr>
                                      <w:p w14:paraId="775B196C" w14:textId="77777777" w:rsidR="00233F84" w:rsidRPr="002E7AD8" w:rsidRDefault="00233F84" w:rsidP="00271BC2">
                                        <w:r w:rsidRPr="002E7AD8">
                                          <w:t>2</w:t>
                                        </w:r>
                                      </w:p>
                                    </w:tc>
                                  </w:tr>
                                  <w:tr w:rsidR="00233F84" w:rsidRPr="0054503D" w14:paraId="2301B60D" w14:textId="77777777" w:rsidTr="00271BC2">
                                    <w:tc>
                                      <w:tcPr>
                                        <w:tcW w:w="0" w:type="auto"/>
                                        <w:tcBorders>
                                          <w:top w:val="single" w:sz="4" w:space="0" w:color="auto"/>
                                          <w:left w:val="single" w:sz="4" w:space="0" w:color="auto"/>
                                          <w:bottom w:val="single" w:sz="4" w:space="0" w:color="auto"/>
                                          <w:right w:val="single" w:sz="4" w:space="0" w:color="auto"/>
                                        </w:tcBorders>
                                        <w:hideMark/>
                                      </w:tcPr>
                                      <w:p w14:paraId="68B5EE1E" w14:textId="77777777" w:rsidR="00233F84" w:rsidRPr="002E7AD8" w:rsidRDefault="00233F84" w:rsidP="00271BC2">
                                        <w:r w:rsidRPr="002E7AD8">
                                          <w:t>3</w:t>
                                        </w:r>
                                      </w:p>
                                    </w:tc>
                                    <w:tc>
                                      <w:tcPr>
                                        <w:tcW w:w="0" w:type="auto"/>
                                        <w:tcBorders>
                                          <w:top w:val="single" w:sz="4" w:space="0" w:color="auto"/>
                                          <w:left w:val="single" w:sz="4" w:space="0" w:color="auto"/>
                                          <w:bottom w:val="single" w:sz="4" w:space="0" w:color="auto"/>
                                          <w:right w:val="single" w:sz="4" w:space="0" w:color="auto"/>
                                        </w:tcBorders>
                                        <w:hideMark/>
                                      </w:tcPr>
                                      <w:p w14:paraId="267CF64D" w14:textId="77777777" w:rsidR="00233F84" w:rsidRPr="002E7AD8" w:rsidRDefault="00233F84" w:rsidP="00271BC2">
                                        <w:r w:rsidRPr="002E7AD8">
                                          <w:t>3</w:t>
                                        </w:r>
                                      </w:p>
                                    </w:tc>
                                  </w:tr>
                                </w:tbl>
                                <w:p w14:paraId="13B1CE8B" w14:textId="77777777" w:rsidR="00233F84" w:rsidRPr="002E7AD8" w:rsidRDefault="00233F84" w:rsidP="00271BC2"/>
                              </w:tc>
                              <w:tc>
                                <w:tcPr>
                                  <w:tcW w:w="649" w:type="dxa"/>
                                </w:tcPr>
                                <w:p w14:paraId="274D585B" w14:textId="77777777" w:rsidR="00233F84" w:rsidRPr="002E7AD8" w:rsidRDefault="00233F84" w:rsidP="00271BC2">
                                  <w:pPr>
                                    <w:jc w:val="right"/>
                                    <w:rPr>
                                      <w:bCs/>
                                    </w:rPr>
                                  </w:pPr>
                                  <w:r w:rsidRPr="002E7AD8">
                                    <w:rPr>
                                      <w:bCs/>
                                    </w:rPr>
                                    <w:t>iii.</w:t>
                                  </w:r>
                                </w:p>
                              </w:tc>
                              <w:tc>
                                <w:tcPr>
                                  <w:tcW w:w="1239" w:type="dxa"/>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3"/>
                                    <w:gridCol w:w="617"/>
                                  </w:tblGrid>
                                  <w:tr w:rsidR="00233F84" w:rsidRPr="0054503D" w14:paraId="34FA1A42" w14:textId="77777777" w:rsidTr="00271BC2">
                                    <w:tc>
                                      <w:tcPr>
                                        <w:tcW w:w="0" w:type="auto"/>
                                        <w:tcBorders>
                                          <w:top w:val="single" w:sz="4" w:space="0" w:color="auto"/>
                                          <w:left w:val="single" w:sz="4" w:space="0" w:color="auto"/>
                                          <w:bottom w:val="single" w:sz="4" w:space="0" w:color="auto"/>
                                          <w:right w:val="single" w:sz="4" w:space="0" w:color="auto"/>
                                        </w:tcBorders>
                                        <w:hideMark/>
                                      </w:tcPr>
                                      <w:p w14:paraId="5D4354D4" w14:textId="77777777" w:rsidR="00233F84" w:rsidRPr="002E7AD8" w:rsidRDefault="00233F84" w:rsidP="00271BC2">
                                        <w:pPr>
                                          <w:jc w:val="center"/>
                                          <w:rPr>
                                            <w:b/>
                                            <w:bCs/>
                                          </w:rPr>
                                        </w:pPr>
                                        <w:r w:rsidRPr="002E7AD8">
                                          <w:rPr>
                                            <w:b/>
                                            <w:bCs/>
                                          </w:rPr>
                                          <w:t>In</w:t>
                                        </w:r>
                                      </w:p>
                                    </w:tc>
                                    <w:tc>
                                      <w:tcPr>
                                        <w:tcW w:w="0" w:type="auto"/>
                                        <w:tcBorders>
                                          <w:top w:val="single" w:sz="4" w:space="0" w:color="auto"/>
                                          <w:left w:val="single" w:sz="4" w:space="0" w:color="auto"/>
                                          <w:bottom w:val="single" w:sz="4" w:space="0" w:color="auto"/>
                                          <w:right w:val="single" w:sz="4" w:space="0" w:color="auto"/>
                                        </w:tcBorders>
                                        <w:hideMark/>
                                      </w:tcPr>
                                      <w:p w14:paraId="7B1A2493" w14:textId="77777777" w:rsidR="00233F84" w:rsidRPr="002E7AD8" w:rsidRDefault="00233F84" w:rsidP="00271BC2">
                                        <w:pPr>
                                          <w:jc w:val="center"/>
                                          <w:rPr>
                                            <w:b/>
                                            <w:bCs/>
                                          </w:rPr>
                                        </w:pPr>
                                        <w:r w:rsidRPr="002E7AD8">
                                          <w:rPr>
                                            <w:b/>
                                            <w:bCs/>
                                          </w:rPr>
                                          <w:t>Out</w:t>
                                        </w:r>
                                      </w:p>
                                    </w:tc>
                                  </w:tr>
                                  <w:tr w:rsidR="00233F84" w:rsidRPr="0054503D" w14:paraId="7C4AA3DD" w14:textId="77777777" w:rsidTr="00271BC2">
                                    <w:tc>
                                      <w:tcPr>
                                        <w:tcW w:w="0" w:type="auto"/>
                                        <w:tcBorders>
                                          <w:top w:val="single" w:sz="4" w:space="0" w:color="auto"/>
                                          <w:left w:val="single" w:sz="4" w:space="0" w:color="auto"/>
                                          <w:bottom w:val="single" w:sz="4" w:space="0" w:color="auto"/>
                                          <w:right w:val="single" w:sz="4" w:space="0" w:color="auto"/>
                                        </w:tcBorders>
                                        <w:hideMark/>
                                      </w:tcPr>
                                      <w:p w14:paraId="79CE1D61" w14:textId="77777777" w:rsidR="00233F84" w:rsidRPr="002E7AD8" w:rsidRDefault="00233F84" w:rsidP="00271BC2">
                                        <w:r w:rsidRPr="002E7AD8">
                                          <w:t>-2</w:t>
                                        </w:r>
                                      </w:p>
                                    </w:tc>
                                    <w:tc>
                                      <w:tcPr>
                                        <w:tcW w:w="0" w:type="auto"/>
                                        <w:tcBorders>
                                          <w:top w:val="single" w:sz="4" w:space="0" w:color="auto"/>
                                          <w:left w:val="single" w:sz="4" w:space="0" w:color="auto"/>
                                          <w:bottom w:val="single" w:sz="4" w:space="0" w:color="auto"/>
                                          <w:right w:val="single" w:sz="4" w:space="0" w:color="auto"/>
                                        </w:tcBorders>
                                        <w:hideMark/>
                                      </w:tcPr>
                                      <w:p w14:paraId="734A1669" w14:textId="77777777" w:rsidR="00233F84" w:rsidRPr="002E7AD8" w:rsidRDefault="00233F84" w:rsidP="00271BC2">
                                        <w:r w:rsidRPr="002E7AD8">
                                          <w:t>-8</w:t>
                                        </w:r>
                                      </w:p>
                                    </w:tc>
                                  </w:tr>
                                  <w:tr w:rsidR="00233F84" w:rsidRPr="0054503D" w14:paraId="796EB444" w14:textId="77777777" w:rsidTr="00271BC2">
                                    <w:tc>
                                      <w:tcPr>
                                        <w:tcW w:w="0" w:type="auto"/>
                                        <w:tcBorders>
                                          <w:top w:val="single" w:sz="4" w:space="0" w:color="auto"/>
                                          <w:left w:val="single" w:sz="4" w:space="0" w:color="auto"/>
                                          <w:bottom w:val="single" w:sz="4" w:space="0" w:color="auto"/>
                                          <w:right w:val="single" w:sz="4" w:space="0" w:color="auto"/>
                                        </w:tcBorders>
                                        <w:hideMark/>
                                      </w:tcPr>
                                      <w:p w14:paraId="567D60E0" w14:textId="77777777" w:rsidR="00233F84" w:rsidRPr="002E7AD8" w:rsidRDefault="00233F84" w:rsidP="00271BC2">
                                        <w:r w:rsidRPr="002E7AD8">
                                          <w:t>-1</w:t>
                                        </w:r>
                                      </w:p>
                                    </w:tc>
                                    <w:tc>
                                      <w:tcPr>
                                        <w:tcW w:w="0" w:type="auto"/>
                                        <w:tcBorders>
                                          <w:top w:val="single" w:sz="4" w:space="0" w:color="auto"/>
                                          <w:left w:val="single" w:sz="4" w:space="0" w:color="auto"/>
                                          <w:bottom w:val="single" w:sz="4" w:space="0" w:color="auto"/>
                                          <w:right w:val="single" w:sz="4" w:space="0" w:color="auto"/>
                                        </w:tcBorders>
                                        <w:hideMark/>
                                      </w:tcPr>
                                      <w:p w14:paraId="22FA5A80" w14:textId="77777777" w:rsidR="00233F84" w:rsidRPr="002E7AD8" w:rsidRDefault="00233F84" w:rsidP="00271BC2">
                                        <w:r w:rsidRPr="002E7AD8">
                                          <w:t>-1</w:t>
                                        </w:r>
                                      </w:p>
                                    </w:tc>
                                  </w:tr>
                                  <w:tr w:rsidR="00233F84" w:rsidRPr="0054503D" w14:paraId="557D56BF" w14:textId="77777777" w:rsidTr="00271BC2">
                                    <w:tc>
                                      <w:tcPr>
                                        <w:tcW w:w="0" w:type="auto"/>
                                        <w:tcBorders>
                                          <w:top w:val="single" w:sz="4" w:space="0" w:color="auto"/>
                                          <w:left w:val="single" w:sz="4" w:space="0" w:color="auto"/>
                                          <w:bottom w:val="single" w:sz="4" w:space="0" w:color="auto"/>
                                          <w:right w:val="single" w:sz="4" w:space="0" w:color="auto"/>
                                        </w:tcBorders>
                                        <w:hideMark/>
                                      </w:tcPr>
                                      <w:p w14:paraId="270697C1" w14:textId="77777777" w:rsidR="00233F84" w:rsidRPr="002E7AD8" w:rsidRDefault="00233F84" w:rsidP="00271BC2">
                                        <w:r w:rsidRPr="002E7AD8">
                                          <w:t>0</w:t>
                                        </w:r>
                                      </w:p>
                                    </w:tc>
                                    <w:tc>
                                      <w:tcPr>
                                        <w:tcW w:w="0" w:type="auto"/>
                                        <w:tcBorders>
                                          <w:top w:val="single" w:sz="4" w:space="0" w:color="auto"/>
                                          <w:left w:val="single" w:sz="4" w:space="0" w:color="auto"/>
                                          <w:bottom w:val="single" w:sz="4" w:space="0" w:color="auto"/>
                                          <w:right w:val="single" w:sz="4" w:space="0" w:color="auto"/>
                                        </w:tcBorders>
                                        <w:hideMark/>
                                      </w:tcPr>
                                      <w:p w14:paraId="42F8951D" w14:textId="77777777" w:rsidR="00233F84" w:rsidRPr="002E7AD8" w:rsidRDefault="00233F84" w:rsidP="00271BC2">
                                        <w:r w:rsidRPr="002E7AD8">
                                          <w:t>0</w:t>
                                        </w:r>
                                      </w:p>
                                    </w:tc>
                                  </w:tr>
                                  <w:tr w:rsidR="00233F84" w:rsidRPr="0054503D" w14:paraId="374CF59A" w14:textId="77777777" w:rsidTr="00271BC2">
                                    <w:tc>
                                      <w:tcPr>
                                        <w:tcW w:w="0" w:type="auto"/>
                                        <w:tcBorders>
                                          <w:top w:val="single" w:sz="4" w:space="0" w:color="auto"/>
                                          <w:left w:val="single" w:sz="4" w:space="0" w:color="auto"/>
                                          <w:bottom w:val="single" w:sz="4" w:space="0" w:color="auto"/>
                                          <w:right w:val="single" w:sz="4" w:space="0" w:color="auto"/>
                                        </w:tcBorders>
                                        <w:hideMark/>
                                      </w:tcPr>
                                      <w:p w14:paraId="4475B5BA" w14:textId="77777777" w:rsidR="00233F84" w:rsidRPr="002E7AD8" w:rsidRDefault="00233F84" w:rsidP="00271BC2">
                                        <w:r w:rsidRPr="002E7AD8">
                                          <w:t>1</w:t>
                                        </w:r>
                                      </w:p>
                                    </w:tc>
                                    <w:tc>
                                      <w:tcPr>
                                        <w:tcW w:w="0" w:type="auto"/>
                                        <w:tcBorders>
                                          <w:top w:val="single" w:sz="4" w:space="0" w:color="auto"/>
                                          <w:left w:val="single" w:sz="4" w:space="0" w:color="auto"/>
                                          <w:bottom w:val="single" w:sz="4" w:space="0" w:color="auto"/>
                                          <w:right w:val="single" w:sz="4" w:space="0" w:color="auto"/>
                                        </w:tcBorders>
                                        <w:hideMark/>
                                      </w:tcPr>
                                      <w:p w14:paraId="72C98053" w14:textId="77777777" w:rsidR="00233F84" w:rsidRPr="002E7AD8" w:rsidRDefault="00233F84" w:rsidP="00271BC2">
                                        <w:r w:rsidRPr="002E7AD8">
                                          <w:t>1</w:t>
                                        </w:r>
                                      </w:p>
                                    </w:tc>
                                  </w:tr>
                                  <w:tr w:rsidR="00233F84" w:rsidRPr="0054503D" w14:paraId="3A9A5D76" w14:textId="77777777" w:rsidTr="00271BC2">
                                    <w:tc>
                                      <w:tcPr>
                                        <w:tcW w:w="0" w:type="auto"/>
                                        <w:tcBorders>
                                          <w:top w:val="single" w:sz="4" w:space="0" w:color="auto"/>
                                          <w:left w:val="single" w:sz="4" w:space="0" w:color="auto"/>
                                          <w:bottom w:val="single" w:sz="4" w:space="0" w:color="auto"/>
                                          <w:right w:val="single" w:sz="4" w:space="0" w:color="auto"/>
                                        </w:tcBorders>
                                        <w:hideMark/>
                                      </w:tcPr>
                                      <w:p w14:paraId="1E76DBC1" w14:textId="77777777" w:rsidR="00233F84" w:rsidRPr="002E7AD8" w:rsidRDefault="00233F84" w:rsidP="00271BC2">
                                        <w:r w:rsidRPr="002E7AD8">
                                          <w:t>2</w:t>
                                        </w:r>
                                      </w:p>
                                    </w:tc>
                                    <w:tc>
                                      <w:tcPr>
                                        <w:tcW w:w="0" w:type="auto"/>
                                        <w:tcBorders>
                                          <w:top w:val="single" w:sz="4" w:space="0" w:color="auto"/>
                                          <w:left w:val="single" w:sz="4" w:space="0" w:color="auto"/>
                                          <w:bottom w:val="single" w:sz="4" w:space="0" w:color="auto"/>
                                          <w:right w:val="single" w:sz="4" w:space="0" w:color="auto"/>
                                        </w:tcBorders>
                                        <w:hideMark/>
                                      </w:tcPr>
                                      <w:p w14:paraId="50D9478A" w14:textId="77777777" w:rsidR="00233F84" w:rsidRPr="002E7AD8" w:rsidRDefault="00233F84" w:rsidP="00271BC2">
                                        <w:r w:rsidRPr="002E7AD8">
                                          <w:t>8</w:t>
                                        </w:r>
                                      </w:p>
                                    </w:tc>
                                  </w:tr>
                                  <w:tr w:rsidR="00233F84" w:rsidRPr="0054503D" w14:paraId="68FA3ED9" w14:textId="77777777" w:rsidTr="00271BC2">
                                    <w:tc>
                                      <w:tcPr>
                                        <w:tcW w:w="0" w:type="auto"/>
                                        <w:tcBorders>
                                          <w:top w:val="single" w:sz="4" w:space="0" w:color="auto"/>
                                          <w:left w:val="single" w:sz="4" w:space="0" w:color="auto"/>
                                          <w:bottom w:val="single" w:sz="4" w:space="0" w:color="auto"/>
                                          <w:right w:val="single" w:sz="4" w:space="0" w:color="auto"/>
                                        </w:tcBorders>
                                        <w:hideMark/>
                                      </w:tcPr>
                                      <w:p w14:paraId="4F005A06" w14:textId="77777777" w:rsidR="00233F84" w:rsidRPr="002E7AD8" w:rsidRDefault="00233F84" w:rsidP="00271BC2">
                                        <w:r w:rsidRPr="002E7AD8">
                                          <w:t>3</w:t>
                                        </w:r>
                                      </w:p>
                                    </w:tc>
                                    <w:tc>
                                      <w:tcPr>
                                        <w:tcW w:w="0" w:type="auto"/>
                                        <w:tcBorders>
                                          <w:top w:val="single" w:sz="4" w:space="0" w:color="auto"/>
                                          <w:left w:val="single" w:sz="4" w:space="0" w:color="auto"/>
                                          <w:bottom w:val="single" w:sz="4" w:space="0" w:color="auto"/>
                                          <w:right w:val="single" w:sz="4" w:space="0" w:color="auto"/>
                                        </w:tcBorders>
                                        <w:hideMark/>
                                      </w:tcPr>
                                      <w:p w14:paraId="5B8A7012" w14:textId="77777777" w:rsidR="00233F84" w:rsidRPr="002E7AD8" w:rsidRDefault="00233F84" w:rsidP="00271BC2">
                                        <w:r w:rsidRPr="002E7AD8">
                                          <w:t>27</w:t>
                                        </w:r>
                                      </w:p>
                                    </w:tc>
                                  </w:tr>
                                </w:tbl>
                                <w:p w14:paraId="634A02A4" w14:textId="77777777" w:rsidR="00233F84" w:rsidRPr="002E7AD8" w:rsidRDefault="00233F84" w:rsidP="00271BC2"/>
                              </w:tc>
                            </w:tr>
                            <w:tr w:rsidR="00233F84" w14:paraId="1D67C3BB" w14:textId="77777777" w:rsidTr="00271BC2">
                              <w:trPr>
                                <w:trHeight w:val="110"/>
                              </w:trPr>
                              <w:tc>
                                <w:tcPr>
                                  <w:tcW w:w="333" w:type="dxa"/>
                                </w:tcPr>
                                <w:p w14:paraId="1F058830" w14:textId="77777777" w:rsidR="00233F84" w:rsidRPr="002E7AD8" w:rsidRDefault="00233F84" w:rsidP="00271BC2">
                                  <w:pPr>
                                    <w:jc w:val="right"/>
                                    <w:rPr>
                                      <w:bCs/>
                                    </w:rPr>
                                  </w:pPr>
                                </w:p>
                              </w:tc>
                              <w:tc>
                                <w:tcPr>
                                  <w:tcW w:w="1257" w:type="dxa"/>
                                </w:tcPr>
                                <w:p w14:paraId="32466411" w14:textId="77777777" w:rsidR="00233F84" w:rsidRPr="002E7AD8" w:rsidRDefault="00233F84" w:rsidP="00271BC2">
                                  <w:pPr>
                                    <w:jc w:val="center"/>
                                    <w:rPr>
                                      <w:b/>
                                      <w:bCs/>
                                    </w:rPr>
                                  </w:pPr>
                                </w:p>
                              </w:tc>
                              <w:tc>
                                <w:tcPr>
                                  <w:tcW w:w="588" w:type="dxa"/>
                                </w:tcPr>
                                <w:p w14:paraId="5179B6B8" w14:textId="77777777" w:rsidR="00233F84" w:rsidRPr="002E7AD8" w:rsidRDefault="00233F84" w:rsidP="00271BC2">
                                  <w:pPr>
                                    <w:jc w:val="right"/>
                                    <w:rPr>
                                      <w:bCs/>
                                    </w:rPr>
                                  </w:pPr>
                                </w:p>
                              </w:tc>
                              <w:tc>
                                <w:tcPr>
                                  <w:tcW w:w="1241" w:type="dxa"/>
                                </w:tcPr>
                                <w:p w14:paraId="456382D1" w14:textId="77777777" w:rsidR="00233F84" w:rsidRPr="002E7AD8" w:rsidRDefault="00233F84" w:rsidP="00271BC2">
                                  <w:pPr>
                                    <w:jc w:val="center"/>
                                    <w:rPr>
                                      <w:b/>
                                      <w:bCs/>
                                    </w:rPr>
                                  </w:pPr>
                                </w:p>
                              </w:tc>
                              <w:tc>
                                <w:tcPr>
                                  <w:tcW w:w="649" w:type="dxa"/>
                                </w:tcPr>
                                <w:p w14:paraId="159E5AD4" w14:textId="77777777" w:rsidR="00233F84" w:rsidRPr="002E7AD8" w:rsidRDefault="00233F84" w:rsidP="00271BC2">
                                  <w:pPr>
                                    <w:jc w:val="right"/>
                                    <w:rPr>
                                      <w:bCs/>
                                    </w:rPr>
                                  </w:pPr>
                                </w:p>
                              </w:tc>
                              <w:tc>
                                <w:tcPr>
                                  <w:tcW w:w="1239" w:type="dxa"/>
                                </w:tcPr>
                                <w:p w14:paraId="770F34C1" w14:textId="77777777" w:rsidR="00233F84" w:rsidRPr="002E7AD8" w:rsidRDefault="00233F84" w:rsidP="00271BC2">
                                  <w:pPr>
                                    <w:jc w:val="center"/>
                                    <w:rPr>
                                      <w:b/>
                                      <w:bCs/>
                                    </w:rPr>
                                  </w:pPr>
                                </w:p>
                              </w:tc>
                            </w:tr>
                            <w:tr w:rsidR="00233F84" w14:paraId="4A14FA3D" w14:textId="77777777" w:rsidTr="00271BC2">
                              <w:tc>
                                <w:tcPr>
                                  <w:tcW w:w="333" w:type="dxa"/>
                                </w:tcPr>
                                <w:p w14:paraId="30CC9AE7" w14:textId="77777777" w:rsidR="00233F84" w:rsidRPr="002E7AD8" w:rsidRDefault="00233F84" w:rsidP="00271BC2">
                                  <w:pPr>
                                    <w:jc w:val="right"/>
                                    <w:rPr>
                                      <w:bCs/>
                                    </w:rPr>
                                  </w:pPr>
                                  <w:r w:rsidRPr="002E7AD8">
                                    <w:rPr>
                                      <w:bCs/>
                                    </w:rPr>
                                    <w:t>iv.</w:t>
                                  </w:r>
                                </w:p>
                              </w:tc>
                              <w:tc>
                                <w:tcPr>
                                  <w:tcW w:w="1257" w:type="dxa"/>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3"/>
                                    <w:gridCol w:w="617"/>
                                  </w:tblGrid>
                                  <w:tr w:rsidR="00233F84" w:rsidRPr="0054503D" w14:paraId="5B44F209" w14:textId="77777777" w:rsidTr="00271BC2">
                                    <w:tc>
                                      <w:tcPr>
                                        <w:tcW w:w="0" w:type="auto"/>
                                        <w:tcBorders>
                                          <w:top w:val="single" w:sz="4" w:space="0" w:color="auto"/>
                                          <w:left w:val="single" w:sz="4" w:space="0" w:color="auto"/>
                                          <w:bottom w:val="single" w:sz="4" w:space="0" w:color="auto"/>
                                          <w:right w:val="single" w:sz="4" w:space="0" w:color="auto"/>
                                        </w:tcBorders>
                                        <w:hideMark/>
                                      </w:tcPr>
                                      <w:p w14:paraId="345F4BB6" w14:textId="77777777" w:rsidR="00233F84" w:rsidRPr="002E7AD8" w:rsidRDefault="00233F84" w:rsidP="00271BC2">
                                        <w:pPr>
                                          <w:jc w:val="center"/>
                                          <w:rPr>
                                            <w:b/>
                                            <w:bCs/>
                                          </w:rPr>
                                        </w:pPr>
                                        <w:r w:rsidRPr="002E7AD8">
                                          <w:rPr>
                                            <w:b/>
                                            <w:bCs/>
                                          </w:rPr>
                                          <w:t>In</w:t>
                                        </w:r>
                                      </w:p>
                                    </w:tc>
                                    <w:tc>
                                      <w:tcPr>
                                        <w:tcW w:w="0" w:type="auto"/>
                                        <w:tcBorders>
                                          <w:top w:val="single" w:sz="4" w:space="0" w:color="auto"/>
                                          <w:left w:val="single" w:sz="4" w:space="0" w:color="auto"/>
                                          <w:bottom w:val="single" w:sz="4" w:space="0" w:color="auto"/>
                                          <w:right w:val="single" w:sz="4" w:space="0" w:color="auto"/>
                                        </w:tcBorders>
                                        <w:hideMark/>
                                      </w:tcPr>
                                      <w:p w14:paraId="46E85D02" w14:textId="77777777" w:rsidR="00233F84" w:rsidRPr="002E7AD8" w:rsidRDefault="00233F84" w:rsidP="00271BC2">
                                        <w:pPr>
                                          <w:jc w:val="center"/>
                                          <w:rPr>
                                            <w:b/>
                                            <w:bCs/>
                                          </w:rPr>
                                        </w:pPr>
                                        <w:r w:rsidRPr="002E7AD8">
                                          <w:rPr>
                                            <w:b/>
                                            <w:bCs/>
                                          </w:rPr>
                                          <w:t>Out</w:t>
                                        </w:r>
                                      </w:p>
                                    </w:tc>
                                  </w:tr>
                                  <w:tr w:rsidR="00233F84" w:rsidRPr="0054503D" w14:paraId="27088846" w14:textId="77777777" w:rsidTr="00271BC2">
                                    <w:tc>
                                      <w:tcPr>
                                        <w:tcW w:w="0" w:type="auto"/>
                                        <w:tcBorders>
                                          <w:top w:val="single" w:sz="4" w:space="0" w:color="auto"/>
                                          <w:left w:val="single" w:sz="4" w:space="0" w:color="auto"/>
                                          <w:bottom w:val="single" w:sz="4" w:space="0" w:color="auto"/>
                                          <w:right w:val="single" w:sz="4" w:space="0" w:color="auto"/>
                                        </w:tcBorders>
                                        <w:hideMark/>
                                      </w:tcPr>
                                      <w:p w14:paraId="7F063B14" w14:textId="77777777" w:rsidR="00233F84" w:rsidRPr="002E7AD8" w:rsidRDefault="00233F84" w:rsidP="00271BC2">
                                        <w:r w:rsidRPr="002E7AD8">
                                          <w:t>-2</w:t>
                                        </w:r>
                                      </w:p>
                                    </w:tc>
                                    <w:tc>
                                      <w:tcPr>
                                        <w:tcW w:w="0" w:type="auto"/>
                                        <w:tcBorders>
                                          <w:top w:val="single" w:sz="4" w:space="0" w:color="auto"/>
                                          <w:left w:val="single" w:sz="4" w:space="0" w:color="auto"/>
                                          <w:bottom w:val="single" w:sz="4" w:space="0" w:color="auto"/>
                                          <w:right w:val="single" w:sz="4" w:space="0" w:color="auto"/>
                                        </w:tcBorders>
                                        <w:hideMark/>
                                      </w:tcPr>
                                      <w:p w14:paraId="2D15591D" w14:textId="77777777" w:rsidR="00233F84" w:rsidRPr="002E7AD8" w:rsidRDefault="00233F84" w:rsidP="00271BC2">
                                        <w:r w:rsidRPr="002E7AD8">
                                          <w:t>4</w:t>
                                        </w:r>
                                      </w:p>
                                    </w:tc>
                                  </w:tr>
                                  <w:tr w:rsidR="00233F84" w:rsidRPr="0054503D" w14:paraId="7ECEA2E8" w14:textId="77777777" w:rsidTr="00271BC2">
                                    <w:tc>
                                      <w:tcPr>
                                        <w:tcW w:w="0" w:type="auto"/>
                                        <w:tcBorders>
                                          <w:top w:val="single" w:sz="4" w:space="0" w:color="auto"/>
                                          <w:left w:val="single" w:sz="4" w:space="0" w:color="auto"/>
                                          <w:bottom w:val="single" w:sz="4" w:space="0" w:color="auto"/>
                                          <w:right w:val="single" w:sz="4" w:space="0" w:color="auto"/>
                                        </w:tcBorders>
                                        <w:hideMark/>
                                      </w:tcPr>
                                      <w:p w14:paraId="0D60BE00" w14:textId="77777777" w:rsidR="00233F84" w:rsidRPr="002E7AD8" w:rsidRDefault="00233F84" w:rsidP="00271BC2">
                                        <w:r w:rsidRPr="002E7AD8">
                                          <w:t>-1</w:t>
                                        </w:r>
                                      </w:p>
                                    </w:tc>
                                    <w:tc>
                                      <w:tcPr>
                                        <w:tcW w:w="0" w:type="auto"/>
                                        <w:tcBorders>
                                          <w:top w:val="single" w:sz="4" w:space="0" w:color="auto"/>
                                          <w:left w:val="single" w:sz="4" w:space="0" w:color="auto"/>
                                          <w:bottom w:val="single" w:sz="4" w:space="0" w:color="auto"/>
                                          <w:right w:val="single" w:sz="4" w:space="0" w:color="auto"/>
                                        </w:tcBorders>
                                        <w:hideMark/>
                                      </w:tcPr>
                                      <w:p w14:paraId="5365ADF0" w14:textId="77777777" w:rsidR="00233F84" w:rsidRPr="002E7AD8" w:rsidRDefault="00233F84" w:rsidP="00271BC2">
                                        <w:r w:rsidRPr="002E7AD8">
                                          <w:t>1</w:t>
                                        </w:r>
                                      </w:p>
                                    </w:tc>
                                  </w:tr>
                                  <w:tr w:rsidR="00233F84" w:rsidRPr="0054503D" w14:paraId="03822259" w14:textId="77777777" w:rsidTr="00271BC2">
                                    <w:tc>
                                      <w:tcPr>
                                        <w:tcW w:w="0" w:type="auto"/>
                                        <w:tcBorders>
                                          <w:top w:val="single" w:sz="4" w:space="0" w:color="auto"/>
                                          <w:left w:val="single" w:sz="4" w:space="0" w:color="auto"/>
                                          <w:bottom w:val="single" w:sz="4" w:space="0" w:color="auto"/>
                                          <w:right w:val="single" w:sz="4" w:space="0" w:color="auto"/>
                                        </w:tcBorders>
                                        <w:hideMark/>
                                      </w:tcPr>
                                      <w:p w14:paraId="584C8C80" w14:textId="77777777" w:rsidR="00233F84" w:rsidRPr="002E7AD8" w:rsidRDefault="00233F84" w:rsidP="00271BC2">
                                        <w:r w:rsidRPr="002E7AD8">
                                          <w:t>0</w:t>
                                        </w:r>
                                      </w:p>
                                    </w:tc>
                                    <w:tc>
                                      <w:tcPr>
                                        <w:tcW w:w="0" w:type="auto"/>
                                        <w:tcBorders>
                                          <w:top w:val="single" w:sz="4" w:space="0" w:color="auto"/>
                                          <w:left w:val="single" w:sz="4" w:space="0" w:color="auto"/>
                                          <w:bottom w:val="single" w:sz="4" w:space="0" w:color="auto"/>
                                          <w:right w:val="single" w:sz="4" w:space="0" w:color="auto"/>
                                        </w:tcBorders>
                                        <w:hideMark/>
                                      </w:tcPr>
                                      <w:p w14:paraId="0BB6EBD6" w14:textId="77777777" w:rsidR="00233F84" w:rsidRPr="002E7AD8" w:rsidRDefault="00233F84" w:rsidP="00271BC2">
                                        <w:r w:rsidRPr="002E7AD8">
                                          <w:t>0</w:t>
                                        </w:r>
                                      </w:p>
                                    </w:tc>
                                  </w:tr>
                                  <w:tr w:rsidR="00233F84" w:rsidRPr="0054503D" w14:paraId="3BB7DBA0" w14:textId="77777777" w:rsidTr="00271BC2">
                                    <w:tc>
                                      <w:tcPr>
                                        <w:tcW w:w="0" w:type="auto"/>
                                        <w:tcBorders>
                                          <w:top w:val="single" w:sz="4" w:space="0" w:color="auto"/>
                                          <w:left w:val="single" w:sz="4" w:space="0" w:color="auto"/>
                                          <w:bottom w:val="single" w:sz="4" w:space="0" w:color="auto"/>
                                          <w:right w:val="single" w:sz="4" w:space="0" w:color="auto"/>
                                        </w:tcBorders>
                                        <w:hideMark/>
                                      </w:tcPr>
                                      <w:p w14:paraId="326C6D40" w14:textId="77777777" w:rsidR="00233F84" w:rsidRPr="002E7AD8" w:rsidRDefault="00233F84" w:rsidP="00271BC2">
                                        <w:r w:rsidRPr="002E7AD8">
                                          <w:t>1</w:t>
                                        </w:r>
                                      </w:p>
                                    </w:tc>
                                    <w:tc>
                                      <w:tcPr>
                                        <w:tcW w:w="0" w:type="auto"/>
                                        <w:tcBorders>
                                          <w:top w:val="single" w:sz="4" w:space="0" w:color="auto"/>
                                          <w:left w:val="single" w:sz="4" w:space="0" w:color="auto"/>
                                          <w:bottom w:val="single" w:sz="4" w:space="0" w:color="auto"/>
                                          <w:right w:val="single" w:sz="4" w:space="0" w:color="auto"/>
                                        </w:tcBorders>
                                        <w:hideMark/>
                                      </w:tcPr>
                                      <w:p w14:paraId="04A7FD94" w14:textId="77777777" w:rsidR="00233F84" w:rsidRPr="002E7AD8" w:rsidRDefault="00233F84" w:rsidP="00271BC2">
                                        <w:r w:rsidRPr="002E7AD8">
                                          <w:t>1</w:t>
                                        </w:r>
                                      </w:p>
                                    </w:tc>
                                  </w:tr>
                                  <w:tr w:rsidR="00233F84" w:rsidRPr="0054503D" w14:paraId="2D074DDB" w14:textId="77777777" w:rsidTr="00271BC2">
                                    <w:tc>
                                      <w:tcPr>
                                        <w:tcW w:w="0" w:type="auto"/>
                                        <w:tcBorders>
                                          <w:top w:val="single" w:sz="4" w:space="0" w:color="auto"/>
                                          <w:left w:val="single" w:sz="4" w:space="0" w:color="auto"/>
                                          <w:bottom w:val="single" w:sz="4" w:space="0" w:color="auto"/>
                                          <w:right w:val="single" w:sz="4" w:space="0" w:color="auto"/>
                                        </w:tcBorders>
                                        <w:hideMark/>
                                      </w:tcPr>
                                      <w:p w14:paraId="17716032" w14:textId="77777777" w:rsidR="00233F84" w:rsidRPr="002E7AD8" w:rsidRDefault="00233F84" w:rsidP="00271BC2">
                                        <w:r w:rsidRPr="002E7AD8">
                                          <w:t>2</w:t>
                                        </w:r>
                                      </w:p>
                                    </w:tc>
                                    <w:tc>
                                      <w:tcPr>
                                        <w:tcW w:w="0" w:type="auto"/>
                                        <w:tcBorders>
                                          <w:top w:val="single" w:sz="4" w:space="0" w:color="auto"/>
                                          <w:left w:val="single" w:sz="4" w:space="0" w:color="auto"/>
                                          <w:bottom w:val="single" w:sz="4" w:space="0" w:color="auto"/>
                                          <w:right w:val="single" w:sz="4" w:space="0" w:color="auto"/>
                                        </w:tcBorders>
                                        <w:hideMark/>
                                      </w:tcPr>
                                      <w:p w14:paraId="7384142F" w14:textId="77777777" w:rsidR="00233F84" w:rsidRPr="002E7AD8" w:rsidRDefault="00233F84" w:rsidP="00271BC2">
                                        <w:r w:rsidRPr="002E7AD8">
                                          <w:t>4</w:t>
                                        </w:r>
                                      </w:p>
                                    </w:tc>
                                  </w:tr>
                                  <w:tr w:rsidR="00233F84" w:rsidRPr="0054503D" w14:paraId="5A1C4C22" w14:textId="77777777" w:rsidTr="00271BC2">
                                    <w:tc>
                                      <w:tcPr>
                                        <w:tcW w:w="0" w:type="auto"/>
                                        <w:tcBorders>
                                          <w:top w:val="single" w:sz="4" w:space="0" w:color="auto"/>
                                          <w:left w:val="single" w:sz="4" w:space="0" w:color="auto"/>
                                          <w:bottom w:val="single" w:sz="4" w:space="0" w:color="auto"/>
                                          <w:right w:val="single" w:sz="4" w:space="0" w:color="auto"/>
                                        </w:tcBorders>
                                        <w:hideMark/>
                                      </w:tcPr>
                                      <w:p w14:paraId="0C428AED" w14:textId="77777777" w:rsidR="00233F84" w:rsidRPr="002E7AD8" w:rsidRDefault="00233F84" w:rsidP="00271BC2">
                                        <w:r w:rsidRPr="002E7AD8">
                                          <w:t>3</w:t>
                                        </w:r>
                                      </w:p>
                                    </w:tc>
                                    <w:tc>
                                      <w:tcPr>
                                        <w:tcW w:w="0" w:type="auto"/>
                                        <w:tcBorders>
                                          <w:top w:val="single" w:sz="4" w:space="0" w:color="auto"/>
                                          <w:left w:val="single" w:sz="4" w:space="0" w:color="auto"/>
                                          <w:bottom w:val="single" w:sz="4" w:space="0" w:color="auto"/>
                                          <w:right w:val="single" w:sz="4" w:space="0" w:color="auto"/>
                                        </w:tcBorders>
                                        <w:hideMark/>
                                      </w:tcPr>
                                      <w:p w14:paraId="6FD85AB2" w14:textId="77777777" w:rsidR="00233F84" w:rsidRPr="002E7AD8" w:rsidRDefault="00233F84" w:rsidP="00271BC2">
                                        <w:r w:rsidRPr="002E7AD8">
                                          <w:t>9</w:t>
                                        </w:r>
                                      </w:p>
                                    </w:tc>
                                  </w:tr>
                                </w:tbl>
                                <w:p w14:paraId="0AA19CBB" w14:textId="77777777" w:rsidR="00233F84" w:rsidRPr="002E7AD8" w:rsidRDefault="00233F84" w:rsidP="00271BC2"/>
                              </w:tc>
                              <w:tc>
                                <w:tcPr>
                                  <w:tcW w:w="588" w:type="dxa"/>
                                </w:tcPr>
                                <w:p w14:paraId="75066661" w14:textId="77777777" w:rsidR="00233F84" w:rsidRPr="002E7AD8" w:rsidRDefault="00233F84" w:rsidP="00271BC2">
                                  <w:pPr>
                                    <w:jc w:val="right"/>
                                    <w:rPr>
                                      <w:bCs/>
                                    </w:rPr>
                                  </w:pPr>
                                  <w:r w:rsidRPr="002E7AD8">
                                    <w:rPr>
                                      <w:bCs/>
                                    </w:rPr>
                                    <w:t>v.</w:t>
                                  </w:r>
                                </w:p>
                              </w:tc>
                              <w:tc>
                                <w:tcPr>
                                  <w:tcW w:w="1241" w:type="dxa"/>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3"/>
                                    <w:gridCol w:w="617"/>
                                  </w:tblGrid>
                                  <w:tr w:rsidR="00233F84" w:rsidRPr="0054503D" w14:paraId="4AF53128" w14:textId="77777777" w:rsidTr="00271BC2">
                                    <w:tc>
                                      <w:tcPr>
                                        <w:tcW w:w="0" w:type="auto"/>
                                        <w:tcBorders>
                                          <w:top w:val="single" w:sz="4" w:space="0" w:color="auto"/>
                                          <w:left w:val="single" w:sz="4" w:space="0" w:color="auto"/>
                                          <w:bottom w:val="single" w:sz="4" w:space="0" w:color="auto"/>
                                          <w:right w:val="single" w:sz="4" w:space="0" w:color="auto"/>
                                        </w:tcBorders>
                                        <w:hideMark/>
                                      </w:tcPr>
                                      <w:p w14:paraId="11929D23" w14:textId="77777777" w:rsidR="00233F84" w:rsidRPr="002E7AD8" w:rsidRDefault="00233F84" w:rsidP="00271BC2">
                                        <w:pPr>
                                          <w:jc w:val="center"/>
                                          <w:rPr>
                                            <w:b/>
                                            <w:bCs/>
                                          </w:rPr>
                                        </w:pPr>
                                        <w:r w:rsidRPr="002E7AD8">
                                          <w:rPr>
                                            <w:b/>
                                            <w:bCs/>
                                          </w:rPr>
                                          <w:t>In</w:t>
                                        </w:r>
                                      </w:p>
                                    </w:tc>
                                    <w:tc>
                                      <w:tcPr>
                                        <w:tcW w:w="0" w:type="auto"/>
                                        <w:tcBorders>
                                          <w:top w:val="single" w:sz="4" w:space="0" w:color="auto"/>
                                          <w:left w:val="single" w:sz="4" w:space="0" w:color="auto"/>
                                          <w:bottom w:val="single" w:sz="4" w:space="0" w:color="auto"/>
                                          <w:right w:val="single" w:sz="4" w:space="0" w:color="auto"/>
                                        </w:tcBorders>
                                        <w:hideMark/>
                                      </w:tcPr>
                                      <w:p w14:paraId="40A311F8" w14:textId="77777777" w:rsidR="00233F84" w:rsidRPr="002E7AD8" w:rsidRDefault="00233F84" w:rsidP="00271BC2">
                                        <w:pPr>
                                          <w:jc w:val="center"/>
                                          <w:rPr>
                                            <w:b/>
                                            <w:bCs/>
                                          </w:rPr>
                                        </w:pPr>
                                        <w:r w:rsidRPr="002E7AD8">
                                          <w:rPr>
                                            <w:b/>
                                            <w:bCs/>
                                          </w:rPr>
                                          <w:t>Out</w:t>
                                        </w:r>
                                      </w:p>
                                    </w:tc>
                                  </w:tr>
                                  <w:tr w:rsidR="00233F84" w:rsidRPr="0054503D" w14:paraId="6E13D8E0" w14:textId="77777777" w:rsidTr="00271BC2">
                                    <w:tc>
                                      <w:tcPr>
                                        <w:tcW w:w="0" w:type="auto"/>
                                        <w:tcBorders>
                                          <w:top w:val="single" w:sz="4" w:space="0" w:color="auto"/>
                                          <w:left w:val="single" w:sz="4" w:space="0" w:color="auto"/>
                                          <w:bottom w:val="single" w:sz="4" w:space="0" w:color="auto"/>
                                          <w:right w:val="single" w:sz="4" w:space="0" w:color="auto"/>
                                        </w:tcBorders>
                                        <w:hideMark/>
                                      </w:tcPr>
                                      <w:p w14:paraId="3B6BB21C" w14:textId="77777777" w:rsidR="00233F84" w:rsidRPr="002E7AD8" w:rsidRDefault="00233F84" w:rsidP="00271BC2">
                                        <w:r w:rsidRPr="002E7AD8">
                                          <w:t>-2</w:t>
                                        </w:r>
                                      </w:p>
                                    </w:tc>
                                    <w:tc>
                                      <w:tcPr>
                                        <w:tcW w:w="0" w:type="auto"/>
                                        <w:tcBorders>
                                          <w:top w:val="single" w:sz="4" w:space="0" w:color="auto"/>
                                          <w:left w:val="single" w:sz="4" w:space="0" w:color="auto"/>
                                          <w:bottom w:val="single" w:sz="4" w:space="0" w:color="auto"/>
                                          <w:right w:val="single" w:sz="4" w:space="0" w:color="auto"/>
                                        </w:tcBorders>
                                        <w:hideMark/>
                                      </w:tcPr>
                                      <w:p w14:paraId="2D9CA933" w14:textId="77777777" w:rsidR="00233F84" w:rsidRPr="002E7AD8" w:rsidRDefault="00233F84" w:rsidP="00271BC2">
                                        <w:r w:rsidRPr="002E7AD8">
                                          <w:t>_</w:t>
                                        </w:r>
                                      </w:p>
                                    </w:tc>
                                  </w:tr>
                                  <w:tr w:rsidR="00233F84" w:rsidRPr="0054503D" w14:paraId="06F5FFCB" w14:textId="77777777" w:rsidTr="00271BC2">
                                    <w:tc>
                                      <w:tcPr>
                                        <w:tcW w:w="0" w:type="auto"/>
                                        <w:tcBorders>
                                          <w:top w:val="single" w:sz="4" w:space="0" w:color="auto"/>
                                          <w:left w:val="single" w:sz="4" w:space="0" w:color="auto"/>
                                          <w:bottom w:val="single" w:sz="4" w:space="0" w:color="auto"/>
                                          <w:right w:val="single" w:sz="4" w:space="0" w:color="auto"/>
                                        </w:tcBorders>
                                        <w:hideMark/>
                                      </w:tcPr>
                                      <w:p w14:paraId="0A73F0EE" w14:textId="77777777" w:rsidR="00233F84" w:rsidRPr="002E7AD8" w:rsidRDefault="00233F84" w:rsidP="00271BC2">
                                        <w:r w:rsidRPr="002E7AD8">
                                          <w:t>-1</w:t>
                                        </w:r>
                                      </w:p>
                                    </w:tc>
                                    <w:tc>
                                      <w:tcPr>
                                        <w:tcW w:w="0" w:type="auto"/>
                                        <w:tcBorders>
                                          <w:top w:val="single" w:sz="4" w:space="0" w:color="auto"/>
                                          <w:left w:val="single" w:sz="4" w:space="0" w:color="auto"/>
                                          <w:bottom w:val="single" w:sz="4" w:space="0" w:color="auto"/>
                                          <w:right w:val="single" w:sz="4" w:space="0" w:color="auto"/>
                                        </w:tcBorders>
                                        <w:hideMark/>
                                      </w:tcPr>
                                      <w:p w14:paraId="1CEE8F23" w14:textId="77777777" w:rsidR="00233F84" w:rsidRPr="002E7AD8" w:rsidRDefault="00233F84" w:rsidP="00271BC2">
                                        <w:r w:rsidRPr="002E7AD8">
                                          <w:t>_</w:t>
                                        </w:r>
                                      </w:p>
                                    </w:tc>
                                  </w:tr>
                                  <w:tr w:rsidR="00233F84" w:rsidRPr="0054503D" w14:paraId="5A3F358A" w14:textId="77777777" w:rsidTr="00271BC2">
                                    <w:tc>
                                      <w:tcPr>
                                        <w:tcW w:w="0" w:type="auto"/>
                                        <w:tcBorders>
                                          <w:top w:val="single" w:sz="4" w:space="0" w:color="auto"/>
                                          <w:left w:val="single" w:sz="4" w:space="0" w:color="auto"/>
                                          <w:bottom w:val="single" w:sz="4" w:space="0" w:color="auto"/>
                                          <w:right w:val="single" w:sz="4" w:space="0" w:color="auto"/>
                                        </w:tcBorders>
                                        <w:hideMark/>
                                      </w:tcPr>
                                      <w:p w14:paraId="2662CC90" w14:textId="77777777" w:rsidR="00233F84" w:rsidRPr="002E7AD8" w:rsidRDefault="00233F84" w:rsidP="00271BC2">
                                        <w:r w:rsidRPr="002E7AD8">
                                          <w:t>0</w:t>
                                        </w:r>
                                      </w:p>
                                    </w:tc>
                                    <w:tc>
                                      <w:tcPr>
                                        <w:tcW w:w="0" w:type="auto"/>
                                        <w:tcBorders>
                                          <w:top w:val="single" w:sz="4" w:space="0" w:color="auto"/>
                                          <w:left w:val="single" w:sz="4" w:space="0" w:color="auto"/>
                                          <w:bottom w:val="single" w:sz="4" w:space="0" w:color="auto"/>
                                          <w:right w:val="single" w:sz="4" w:space="0" w:color="auto"/>
                                        </w:tcBorders>
                                        <w:hideMark/>
                                      </w:tcPr>
                                      <w:p w14:paraId="374E8488" w14:textId="77777777" w:rsidR="00233F84" w:rsidRPr="002E7AD8" w:rsidRDefault="00233F84" w:rsidP="00271BC2">
                                        <w:r w:rsidRPr="002E7AD8">
                                          <w:t>0</w:t>
                                        </w:r>
                                      </w:p>
                                    </w:tc>
                                  </w:tr>
                                  <w:tr w:rsidR="00233F84" w:rsidRPr="0054503D" w14:paraId="7049B0DC" w14:textId="77777777" w:rsidTr="00271BC2">
                                    <w:tc>
                                      <w:tcPr>
                                        <w:tcW w:w="0" w:type="auto"/>
                                        <w:tcBorders>
                                          <w:top w:val="single" w:sz="4" w:space="0" w:color="auto"/>
                                          <w:left w:val="single" w:sz="4" w:space="0" w:color="auto"/>
                                          <w:bottom w:val="single" w:sz="4" w:space="0" w:color="auto"/>
                                          <w:right w:val="single" w:sz="4" w:space="0" w:color="auto"/>
                                        </w:tcBorders>
                                        <w:hideMark/>
                                      </w:tcPr>
                                      <w:p w14:paraId="45F5CAB2" w14:textId="77777777" w:rsidR="00233F84" w:rsidRPr="002E7AD8" w:rsidRDefault="00233F84" w:rsidP="00271BC2">
                                        <w:r w:rsidRPr="002E7AD8">
                                          <w:t>1</w:t>
                                        </w:r>
                                      </w:p>
                                    </w:tc>
                                    <w:tc>
                                      <w:tcPr>
                                        <w:tcW w:w="0" w:type="auto"/>
                                        <w:tcBorders>
                                          <w:top w:val="single" w:sz="4" w:space="0" w:color="auto"/>
                                          <w:left w:val="single" w:sz="4" w:space="0" w:color="auto"/>
                                          <w:bottom w:val="single" w:sz="4" w:space="0" w:color="auto"/>
                                          <w:right w:val="single" w:sz="4" w:space="0" w:color="auto"/>
                                        </w:tcBorders>
                                        <w:hideMark/>
                                      </w:tcPr>
                                      <w:p w14:paraId="016DE729" w14:textId="77777777" w:rsidR="00233F84" w:rsidRPr="002E7AD8" w:rsidRDefault="00233F84" w:rsidP="00271BC2">
                                        <w:r w:rsidRPr="002E7AD8">
                                          <w:t>1</w:t>
                                        </w:r>
                                      </w:p>
                                    </w:tc>
                                  </w:tr>
                                  <w:tr w:rsidR="00233F84" w:rsidRPr="0054503D" w14:paraId="76A96E53" w14:textId="77777777" w:rsidTr="00271BC2">
                                    <w:tc>
                                      <w:tcPr>
                                        <w:tcW w:w="0" w:type="auto"/>
                                        <w:tcBorders>
                                          <w:top w:val="single" w:sz="4" w:space="0" w:color="auto"/>
                                          <w:left w:val="single" w:sz="4" w:space="0" w:color="auto"/>
                                          <w:bottom w:val="single" w:sz="4" w:space="0" w:color="auto"/>
                                          <w:right w:val="single" w:sz="4" w:space="0" w:color="auto"/>
                                        </w:tcBorders>
                                        <w:hideMark/>
                                      </w:tcPr>
                                      <w:p w14:paraId="5612E521" w14:textId="77777777" w:rsidR="00233F84" w:rsidRPr="002E7AD8" w:rsidRDefault="00233F84" w:rsidP="00271BC2">
                                        <w:r w:rsidRPr="002E7AD8">
                                          <w:t>4</w:t>
                                        </w:r>
                                      </w:p>
                                    </w:tc>
                                    <w:tc>
                                      <w:tcPr>
                                        <w:tcW w:w="0" w:type="auto"/>
                                        <w:tcBorders>
                                          <w:top w:val="single" w:sz="4" w:space="0" w:color="auto"/>
                                          <w:left w:val="single" w:sz="4" w:space="0" w:color="auto"/>
                                          <w:bottom w:val="single" w:sz="4" w:space="0" w:color="auto"/>
                                          <w:right w:val="single" w:sz="4" w:space="0" w:color="auto"/>
                                        </w:tcBorders>
                                        <w:hideMark/>
                                      </w:tcPr>
                                      <w:p w14:paraId="2DECF616" w14:textId="77777777" w:rsidR="00233F84" w:rsidRPr="002E7AD8" w:rsidRDefault="00233F84" w:rsidP="00271BC2">
                                        <w:r w:rsidRPr="002E7AD8">
                                          <w:t>2</w:t>
                                        </w:r>
                                      </w:p>
                                    </w:tc>
                                  </w:tr>
                                  <w:tr w:rsidR="00233F84" w:rsidRPr="0054503D" w14:paraId="087F2C71" w14:textId="77777777" w:rsidTr="00271BC2">
                                    <w:tc>
                                      <w:tcPr>
                                        <w:tcW w:w="0" w:type="auto"/>
                                        <w:tcBorders>
                                          <w:top w:val="single" w:sz="4" w:space="0" w:color="auto"/>
                                          <w:left w:val="single" w:sz="4" w:space="0" w:color="auto"/>
                                          <w:bottom w:val="single" w:sz="4" w:space="0" w:color="auto"/>
                                          <w:right w:val="single" w:sz="4" w:space="0" w:color="auto"/>
                                        </w:tcBorders>
                                        <w:hideMark/>
                                      </w:tcPr>
                                      <w:p w14:paraId="5CFA592A" w14:textId="77777777" w:rsidR="00233F84" w:rsidRPr="002E7AD8" w:rsidRDefault="00233F84" w:rsidP="00271BC2">
                                        <w:r w:rsidRPr="002E7AD8">
                                          <w:t>9</w:t>
                                        </w:r>
                                      </w:p>
                                    </w:tc>
                                    <w:tc>
                                      <w:tcPr>
                                        <w:tcW w:w="0" w:type="auto"/>
                                        <w:tcBorders>
                                          <w:top w:val="single" w:sz="4" w:space="0" w:color="auto"/>
                                          <w:left w:val="single" w:sz="4" w:space="0" w:color="auto"/>
                                          <w:bottom w:val="single" w:sz="4" w:space="0" w:color="auto"/>
                                          <w:right w:val="single" w:sz="4" w:space="0" w:color="auto"/>
                                        </w:tcBorders>
                                        <w:hideMark/>
                                      </w:tcPr>
                                      <w:p w14:paraId="0B3B9992" w14:textId="77777777" w:rsidR="00233F84" w:rsidRPr="002E7AD8" w:rsidRDefault="00233F84" w:rsidP="00271BC2">
                                        <w:r w:rsidRPr="002E7AD8">
                                          <w:t>3</w:t>
                                        </w:r>
                                      </w:p>
                                    </w:tc>
                                  </w:tr>
                                </w:tbl>
                                <w:p w14:paraId="11D89996" w14:textId="77777777" w:rsidR="00233F84" w:rsidRPr="002E7AD8" w:rsidRDefault="00233F84" w:rsidP="00271BC2"/>
                              </w:tc>
                              <w:tc>
                                <w:tcPr>
                                  <w:tcW w:w="649" w:type="dxa"/>
                                </w:tcPr>
                                <w:p w14:paraId="3D88BB40" w14:textId="77777777" w:rsidR="00233F84" w:rsidRPr="002E7AD8" w:rsidRDefault="00233F84" w:rsidP="00271BC2">
                                  <w:pPr>
                                    <w:jc w:val="right"/>
                                    <w:rPr>
                                      <w:bCs/>
                                    </w:rPr>
                                  </w:pPr>
                                  <w:r w:rsidRPr="002E7AD8">
                                    <w:rPr>
                                      <w:bCs/>
                                    </w:rPr>
                                    <w:t>vi.</w:t>
                                  </w:r>
                                </w:p>
                              </w:tc>
                              <w:tc>
                                <w:tcPr>
                                  <w:tcW w:w="1239" w:type="dxa"/>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3"/>
                                    <w:gridCol w:w="617"/>
                                  </w:tblGrid>
                                  <w:tr w:rsidR="00233F84" w:rsidRPr="0054503D" w14:paraId="60DE858F" w14:textId="77777777" w:rsidTr="00271BC2">
                                    <w:tc>
                                      <w:tcPr>
                                        <w:tcW w:w="0" w:type="auto"/>
                                        <w:tcBorders>
                                          <w:top w:val="single" w:sz="4" w:space="0" w:color="auto"/>
                                          <w:left w:val="single" w:sz="4" w:space="0" w:color="auto"/>
                                          <w:bottom w:val="single" w:sz="4" w:space="0" w:color="auto"/>
                                          <w:right w:val="single" w:sz="4" w:space="0" w:color="auto"/>
                                        </w:tcBorders>
                                        <w:hideMark/>
                                      </w:tcPr>
                                      <w:p w14:paraId="41846316" w14:textId="77777777" w:rsidR="00233F84" w:rsidRPr="002E7AD8" w:rsidRDefault="00233F84" w:rsidP="00271BC2">
                                        <w:pPr>
                                          <w:jc w:val="center"/>
                                          <w:rPr>
                                            <w:b/>
                                            <w:bCs/>
                                          </w:rPr>
                                        </w:pPr>
                                        <w:r w:rsidRPr="002E7AD8">
                                          <w:rPr>
                                            <w:b/>
                                            <w:bCs/>
                                          </w:rPr>
                                          <w:t>In</w:t>
                                        </w:r>
                                      </w:p>
                                    </w:tc>
                                    <w:tc>
                                      <w:tcPr>
                                        <w:tcW w:w="0" w:type="auto"/>
                                        <w:tcBorders>
                                          <w:top w:val="single" w:sz="4" w:space="0" w:color="auto"/>
                                          <w:left w:val="single" w:sz="4" w:space="0" w:color="auto"/>
                                          <w:bottom w:val="single" w:sz="4" w:space="0" w:color="auto"/>
                                          <w:right w:val="single" w:sz="4" w:space="0" w:color="auto"/>
                                        </w:tcBorders>
                                        <w:hideMark/>
                                      </w:tcPr>
                                      <w:p w14:paraId="0EDA1EDC" w14:textId="77777777" w:rsidR="00233F84" w:rsidRPr="002E7AD8" w:rsidRDefault="00233F84" w:rsidP="00271BC2">
                                        <w:pPr>
                                          <w:jc w:val="center"/>
                                          <w:rPr>
                                            <w:b/>
                                            <w:bCs/>
                                          </w:rPr>
                                        </w:pPr>
                                        <w:r w:rsidRPr="002E7AD8">
                                          <w:rPr>
                                            <w:b/>
                                            <w:bCs/>
                                          </w:rPr>
                                          <w:t>Out</w:t>
                                        </w:r>
                                      </w:p>
                                    </w:tc>
                                  </w:tr>
                                  <w:tr w:rsidR="00233F84" w:rsidRPr="0054503D" w14:paraId="3216428E" w14:textId="77777777" w:rsidTr="00271BC2">
                                    <w:tc>
                                      <w:tcPr>
                                        <w:tcW w:w="0" w:type="auto"/>
                                        <w:tcBorders>
                                          <w:top w:val="single" w:sz="4" w:space="0" w:color="auto"/>
                                          <w:left w:val="single" w:sz="4" w:space="0" w:color="auto"/>
                                          <w:bottom w:val="single" w:sz="4" w:space="0" w:color="auto"/>
                                          <w:right w:val="single" w:sz="4" w:space="0" w:color="auto"/>
                                        </w:tcBorders>
                                        <w:hideMark/>
                                      </w:tcPr>
                                      <w:p w14:paraId="53B69C29" w14:textId="77777777" w:rsidR="00233F84" w:rsidRPr="002E7AD8" w:rsidRDefault="00233F84" w:rsidP="00271BC2">
                                        <w:r w:rsidRPr="002E7AD8">
                                          <w:t>-2</w:t>
                                        </w:r>
                                      </w:p>
                                    </w:tc>
                                    <w:tc>
                                      <w:tcPr>
                                        <w:tcW w:w="0" w:type="auto"/>
                                        <w:tcBorders>
                                          <w:top w:val="single" w:sz="4" w:space="0" w:color="auto"/>
                                          <w:left w:val="single" w:sz="4" w:space="0" w:color="auto"/>
                                          <w:bottom w:val="single" w:sz="4" w:space="0" w:color="auto"/>
                                          <w:right w:val="single" w:sz="4" w:space="0" w:color="auto"/>
                                        </w:tcBorders>
                                        <w:hideMark/>
                                      </w:tcPr>
                                      <w:p w14:paraId="1F91A93D" w14:textId="77777777" w:rsidR="00233F84" w:rsidRPr="002E7AD8" w:rsidRDefault="00233F84" w:rsidP="00271BC2">
                                        <w:r w:rsidRPr="002E7AD8">
                                          <w:t>2</w:t>
                                        </w:r>
                                      </w:p>
                                    </w:tc>
                                  </w:tr>
                                  <w:tr w:rsidR="00233F84" w:rsidRPr="0054503D" w14:paraId="52E182CD" w14:textId="77777777" w:rsidTr="00271BC2">
                                    <w:tc>
                                      <w:tcPr>
                                        <w:tcW w:w="0" w:type="auto"/>
                                        <w:tcBorders>
                                          <w:top w:val="single" w:sz="4" w:space="0" w:color="auto"/>
                                          <w:left w:val="single" w:sz="4" w:space="0" w:color="auto"/>
                                          <w:bottom w:val="single" w:sz="4" w:space="0" w:color="auto"/>
                                          <w:right w:val="single" w:sz="4" w:space="0" w:color="auto"/>
                                        </w:tcBorders>
                                        <w:hideMark/>
                                      </w:tcPr>
                                      <w:p w14:paraId="1B0420AC" w14:textId="77777777" w:rsidR="00233F84" w:rsidRPr="002E7AD8" w:rsidRDefault="00233F84" w:rsidP="00271BC2">
                                        <w:r w:rsidRPr="002E7AD8">
                                          <w:t>-1</w:t>
                                        </w:r>
                                      </w:p>
                                    </w:tc>
                                    <w:tc>
                                      <w:tcPr>
                                        <w:tcW w:w="0" w:type="auto"/>
                                        <w:tcBorders>
                                          <w:top w:val="single" w:sz="4" w:space="0" w:color="auto"/>
                                          <w:left w:val="single" w:sz="4" w:space="0" w:color="auto"/>
                                          <w:bottom w:val="single" w:sz="4" w:space="0" w:color="auto"/>
                                          <w:right w:val="single" w:sz="4" w:space="0" w:color="auto"/>
                                        </w:tcBorders>
                                        <w:hideMark/>
                                      </w:tcPr>
                                      <w:p w14:paraId="08662D38" w14:textId="77777777" w:rsidR="00233F84" w:rsidRPr="002E7AD8" w:rsidRDefault="00233F84" w:rsidP="00271BC2">
                                        <w:r w:rsidRPr="002E7AD8">
                                          <w:t>1</w:t>
                                        </w:r>
                                      </w:p>
                                    </w:tc>
                                  </w:tr>
                                  <w:tr w:rsidR="00233F84" w:rsidRPr="0054503D" w14:paraId="0159B05F" w14:textId="77777777" w:rsidTr="00271BC2">
                                    <w:tc>
                                      <w:tcPr>
                                        <w:tcW w:w="0" w:type="auto"/>
                                        <w:tcBorders>
                                          <w:top w:val="single" w:sz="4" w:space="0" w:color="auto"/>
                                          <w:left w:val="single" w:sz="4" w:space="0" w:color="auto"/>
                                          <w:bottom w:val="single" w:sz="4" w:space="0" w:color="auto"/>
                                          <w:right w:val="single" w:sz="4" w:space="0" w:color="auto"/>
                                        </w:tcBorders>
                                        <w:hideMark/>
                                      </w:tcPr>
                                      <w:p w14:paraId="3063DAED" w14:textId="77777777" w:rsidR="00233F84" w:rsidRPr="002E7AD8" w:rsidRDefault="00233F84" w:rsidP="00271BC2">
                                        <w:r w:rsidRPr="002E7AD8">
                                          <w:t>0</w:t>
                                        </w:r>
                                      </w:p>
                                    </w:tc>
                                    <w:tc>
                                      <w:tcPr>
                                        <w:tcW w:w="0" w:type="auto"/>
                                        <w:tcBorders>
                                          <w:top w:val="single" w:sz="4" w:space="0" w:color="auto"/>
                                          <w:left w:val="single" w:sz="4" w:space="0" w:color="auto"/>
                                          <w:bottom w:val="single" w:sz="4" w:space="0" w:color="auto"/>
                                          <w:right w:val="single" w:sz="4" w:space="0" w:color="auto"/>
                                        </w:tcBorders>
                                        <w:hideMark/>
                                      </w:tcPr>
                                      <w:p w14:paraId="01D27185" w14:textId="77777777" w:rsidR="00233F84" w:rsidRPr="002E7AD8" w:rsidRDefault="00233F84" w:rsidP="00271BC2">
                                        <w:r w:rsidRPr="002E7AD8">
                                          <w:t>0</w:t>
                                        </w:r>
                                      </w:p>
                                    </w:tc>
                                  </w:tr>
                                  <w:tr w:rsidR="00233F84" w:rsidRPr="0054503D" w14:paraId="4B8210A6" w14:textId="77777777" w:rsidTr="00271BC2">
                                    <w:tc>
                                      <w:tcPr>
                                        <w:tcW w:w="0" w:type="auto"/>
                                        <w:tcBorders>
                                          <w:top w:val="single" w:sz="4" w:space="0" w:color="auto"/>
                                          <w:left w:val="single" w:sz="4" w:space="0" w:color="auto"/>
                                          <w:bottom w:val="single" w:sz="4" w:space="0" w:color="auto"/>
                                          <w:right w:val="single" w:sz="4" w:space="0" w:color="auto"/>
                                        </w:tcBorders>
                                        <w:hideMark/>
                                      </w:tcPr>
                                      <w:p w14:paraId="68CFD0B4" w14:textId="77777777" w:rsidR="00233F84" w:rsidRPr="002E7AD8" w:rsidRDefault="00233F84" w:rsidP="00271BC2">
                                        <w:r w:rsidRPr="002E7AD8">
                                          <w:t>1</w:t>
                                        </w:r>
                                      </w:p>
                                    </w:tc>
                                    <w:tc>
                                      <w:tcPr>
                                        <w:tcW w:w="0" w:type="auto"/>
                                        <w:tcBorders>
                                          <w:top w:val="single" w:sz="4" w:space="0" w:color="auto"/>
                                          <w:left w:val="single" w:sz="4" w:space="0" w:color="auto"/>
                                          <w:bottom w:val="single" w:sz="4" w:space="0" w:color="auto"/>
                                          <w:right w:val="single" w:sz="4" w:space="0" w:color="auto"/>
                                        </w:tcBorders>
                                        <w:hideMark/>
                                      </w:tcPr>
                                      <w:p w14:paraId="07866FF7" w14:textId="77777777" w:rsidR="00233F84" w:rsidRPr="002E7AD8" w:rsidRDefault="00233F84" w:rsidP="00271BC2">
                                        <w:r w:rsidRPr="002E7AD8">
                                          <w:t>1</w:t>
                                        </w:r>
                                      </w:p>
                                    </w:tc>
                                  </w:tr>
                                  <w:tr w:rsidR="00233F84" w:rsidRPr="0054503D" w14:paraId="6902C812" w14:textId="77777777" w:rsidTr="00271BC2">
                                    <w:tc>
                                      <w:tcPr>
                                        <w:tcW w:w="0" w:type="auto"/>
                                        <w:tcBorders>
                                          <w:top w:val="single" w:sz="4" w:space="0" w:color="auto"/>
                                          <w:left w:val="single" w:sz="4" w:space="0" w:color="auto"/>
                                          <w:bottom w:val="single" w:sz="4" w:space="0" w:color="auto"/>
                                          <w:right w:val="single" w:sz="4" w:space="0" w:color="auto"/>
                                        </w:tcBorders>
                                        <w:hideMark/>
                                      </w:tcPr>
                                      <w:p w14:paraId="57C599CD" w14:textId="77777777" w:rsidR="00233F84" w:rsidRPr="002E7AD8" w:rsidRDefault="00233F84" w:rsidP="00271BC2">
                                        <w:r w:rsidRPr="002E7AD8">
                                          <w:t>2</w:t>
                                        </w:r>
                                      </w:p>
                                    </w:tc>
                                    <w:tc>
                                      <w:tcPr>
                                        <w:tcW w:w="0" w:type="auto"/>
                                        <w:tcBorders>
                                          <w:top w:val="single" w:sz="4" w:space="0" w:color="auto"/>
                                          <w:left w:val="single" w:sz="4" w:space="0" w:color="auto"/>
                                          <w:bottom w:val="single" w:sz="4" w:space="0" w:color="auto"/>
                                          <w:right w:val="single" w:sz="4" w:space="0" w:color="auto"/>
                                        </w:tcBorders>
                                        <w:hideMark/>
                                      </w:tcPr>
                                      <w:p w14:paraId="52AA4415" w14:textId="77777777" w:rsidR="00233F84" w:rsidRPr="002E7AD8" w:rsidRDefault="00233F84" w:rsidP="00271BC2">
                                        <w:r w:rsidRPr="002E7AD8">
                                          <w:t>2</w:t>
                                        </w:r>
                                      </w:p>
                                    </w:tc>
                                  </w:tr>
                                  <w:tr w:rsidR="00233F84" w:rsidRPr="0054503D" w14:paraId="1652A4B5" w14:textId="77777777" w:rsidTr="00271BC2">
                                    <w:tc>
                                      <w:tcPr>
                                        <w:tcW w:w="0" w:type="auto"/>
                                        <w:tcBorders>
                                          <w:top w:val="single" w:sz="4" w:space="0" w:color="auto"/>
                                          <w:left w:val="single" w:sz="4" w:space="0" w:color="auto"/>
                                          <w:bottom w:val="single" w:sz="4" w:space="0" w:color="auto"/>
                                          <w:right w:val="single" w:sz="4" w:space="0" w:color="auto"/>
                                        </w:tcBorders>
                                        <w:hideMark/>
                                      </w:tcPr>
                                      <w:p w14:paraId="2AC250B4" w14:textId="77777777" w:rsidR="00233F84" w:rsidRPr="002E7AD8" w:rsidRDefault="00233F84" w:rsidP="00271BC2">
                                        <w:r w:rsidRPr="002E7AD8">
                                          <w:t>3</w:t>
                                        </w:r>
                                      </w:p>
                                    </w:tc>
                                    <w:tc>
                                      <w:tcPr>
                                        <w:tcW w:w="0" w:type="auto"/>
                                        <w:tcBorders>
                                          <w:top w:val="single" w:sz="4" w:space="0" w:color="auto"/>
                                          <w:left w:val="single" w:sz="4" w:space="0" w:color="auto"/>
                                          <w:bottom w:val="single" w:sz="4" w:space="0" w:color="auto"/>
                                          <w:right w:val="single" w:sz="4" w:space="0" w:color="auto"/>
                                        </w:tcBorders>
                                        <w:hideMark/>
                                      </w:tcPr>
                                      <w:p w14:paraId="7B9ECE06" w14:textId="77777777" w:rsidR="00233F84" w:rsidRPr="002E7AD8" w:rsidRDefault="00233F84" w:rsidP="00271BC2">
                                        <w:r w:rsidRPr="002E7AD8">
                                          <w:t>3</w:t>
                                        </w:r>
                                      </w:p>
                                    </w:tc>
                                  </w:tr>
                                </w:tbl>
                                <w:p w14:paraId="7B857636" w14:textId="77777777" w:rsidR="00233F84" w:rsidRPr="002E7AD8" w:rsidRDefault="00233F84" w:rsidP="00271BC2"/>
                              </w:tc>
                            </w:tr>
                          </w:tbl>
                          <w:p w14:paraId="21D0E37C" w14:textId="77777777" w:rsidR="00233F84" w:rsidRPr="00491B22" w:rsidRDefault="00233F84" w:rsidP="00E95EAE"/>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C6CB3F9" id="Text Box 268" o:spid="_x0000_s1033" type="#_x0000_t202" style="position:absolute;left:0;text-align:left;margin-left:149.5pt;margin-top:3.65pt;width:274.7pt;height:231.75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" stroked="f">
                <v:textbox>
                  <w:txbxContent>
                    <w:tbl>
                      <w:tblPr>
                        <w:tblW w:w="5307" w:type="dxa"/>
                        <w:tblLook w:val="04A0" w:firstRow="1" w:lastRow="0" w:firstColumn="1" w:lastColumn="0" w:noHBand="0" w:noVBand="1"/>
                      </w:tblPr>
                      <w:tblGrid>
                        <w:gridCol w:w="463"/>
                        <w:gridCol w:w="1305"/>
                        <w:gridCol w:w="451"/>
                        <w:gridCol w:w="1286"/>
                        <w:gridCol w:w="516"/>
                        <w:gridCol w:w="1286"/>
                      </w:tblGrid>
                      <w:tr w:rsidR="00233F84" w14:paraId="2954386D" w14:textId="77777777" w:rsidTr="00271BC2">
                        <w:tc>
                          <w:tcPr>
                            <w:tcW w:w="333" w:type="dxa"/>
                          </w:tcPr>
                          <w:p w14:paraId="67B96FDF" w14:textId="77777777" w:rsidR="00233F84" w:rsidRPr="002E7AD8" w:rsidRDefault="00233F84" w:rsidP="00271BC2">
                            <w:pPr>
                              <w:jc w:val="right"/>
                              <w:rPr>
                                <w:bCs/>
                              </w:rPr>
                            </w:pPr>
                            <w:proofErr w:type="spellStart"/>
                            <w:r w:rsidRPr="007A3632">
                              <w:rPr>
                                <w:bCs/>
                              </w:rPr>
                              <w:t>i</w:t>
                            </w:r>
                            <w:proofErr w:type="spellEnd"/>
                            <w:r w:rsidRPr="007A3632">
                              <w:rPr>
                                <w:bCs/>
                              </w:rPr>
                              <w:t>.</w:t>
                            </w:r>
                          </w:p>
                        </w:tc>
                        <w:tc>
                          <w:tcPr>
                            <w:tcW w:w="1257" w:type="dxa"/>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3"/>
                              <w:gridCol w:w="636"/>
                            </w:tblGrid>
                            <w:tr w:rsidR="00233F84" w:rsidRPr="0054503D" w14:paraId="0167E2D0" w14:textId="77777777" w:rsidTr="00271BC2">
                              <w:tc>
                                <w:tcPr>
                                  <w:tcW w:w="0" w:type="auto"/>
                                  <w:tcBorders>
                                    <w:top w:val="single" w:sz="4" w:space="0" w:color="auto"/>
                                    <w:left w:val="single" w:sz="4" w:space="0" w:color="auto"/>
                                    <w:bottom w:val="single" w:sz="4" w:space="0" w:color="auto"/>
                                    <w:right w:val="single" w:sz="4" w:space="0" w:color="auto"/>
                                  </w:tcBorders>
                                  <w:hideMark/>
                                </w:tcPr>
                                <w:p w14:paraId="5005BD04" w14:textId="77777777" w:rsidR="00233F84" w:rsidRPr="002E7AD8" w:rsidRDefault="00233F84" w:rsidP="00271BC2">
                                  <w:pPr>
                                    <w:jc w:val="center"/>
                                    <w:rPr>
                                      <w:b/>
                                      <w:bCs/>
                                    </w:rPr>
                                  </w:pPr>
                                  <w:r w:rsidRPr="002E7AD8">
                                    <w:rPr>
                                      <w:b/>
                                      <w:bCs/>
                                    </w:rPr>
                                    <w:t>In</w:t>
                                  </w:r>
                                </w:p>
                              </w:tc>
                              <w:tc>
                                <w:tcPr>
                                  <w:tcW w:w="0" w:type="auto"/>
                                  <w:tcBorders>
                                    <w:top w:val="single" w:sz="4" w:space="0" w:color="auto"/>
                                    <w:left w:val="single" w:sz="4" w:space="0" w:color="auto"/>
                                    <w:bottom w:val="single" w:sz="4" w:space="0" w:color="auto"/>
                                    <w:right w:val="single" w:sz="4" w:space="0" w:color="auto"/>
                                  </w:tcBorders>
                                  <w:hideMark/>
                                </w:tcPr>
                                <w:p w14:paraId="073117BA" w14:textId="77777777" w:rsidR="00233F84" w:rsidRPr="002E7AD8" w:rsidRDefault="00233F84" w:rsidP="00271BC2">
                                  <w:pPr>
                                    <w:jc w:val="center"/>
                                    <w:rPr>
                                      <w:b/>
                                      <w:bCs/>
                                    </w:rPr>
                                  </w:pPr>
                                  <w:r w:rsidRPr="002E7AD8">
                                    <w:rPr>
                                      <w:b/>
                                      <w:bCs/>
                                    </w:rPr>
                                    <w:t>Out</w:t>
                                  </w:r>
                                </w:p>
                              </w:tc>
                            </w:tr>
                            <w:tr w:rsidR="00233F84" w:rsidRPr="0054503D" w14:paraId="645B4EEB" w14:textId="77777777" w:rsidTr="00271BC2">
                              <w:tc>
                                <w:tcPr>
                                  <w:tcW w:w="0" w:type="auto"/>
                                  <w:tcBorders>
                                    <w:top w:val="single" w:sz="4" w:space="0" w:color="auto"/>
                                    <w:left w:val="single" w:sz="4" w:space="0" w:color="auto"/>
                                    <w:bottom w:val="single" w:sz="4" w:space="0" w:color="auto"/>
                                    <w:right w:val="single" w:sz="4" w:space="0" w:color="auto"/>
                                  </w:tcBorders>
                                  <w:hideMark/>
                                </w:tcPr>
                                <w:p w14:paraId="0974E76F" w14:textId="77777777" w:rsidR="00233F84" w:rsidRPr="002E7AD8" w:rsidRDefault="00233F84" w:rsidP="00271BC2">
                                  <w:r w:rsidRPr="002E7AD8">
                                    <w:t>-2</w:t>
                                  </w:r>
                                </w:p>
                              </w:tc>
                              <w:tc>
                                <w:tcPr>
                                  <w:tcW w:w="0" w:type="auto"/>
                                  <w:tcBorders>
                                    <w:top w:val="single" w:sz="4" w:space="0" w:color="auto"/>
                                    <w:left w:val="single" w:sz="4" w:space="0" w:color="auto"/>
                                    <w:bottom w:val="single" w:sz="4" w:space="0" w:color="auto"/>
                                    <w:right w:val="single" w:sz="4" w:space="0" w:color="auto"/>
                                  </w:tcBorders>
                                  <w:hideMark/>
                                </w:tcPr>
                                <w:p w14:paraId="64DF44B2" w14:textId="77777777" w:rsidR="00233F84" w:rsidRPr="002E7AD8" w:rsidRDefault="00233F84" w:rsidP="00271BC2">
                                  <w:r w:rsidRPr="002E7AD8">
                                    <w:t>-0.5</w:t>
                                  </w:r>
                                </w:p>
                              </w:tc>
                            </w:tr>
                            <w:tr w:rsidR="00233F84" w:rsidRPr="0054503D" w14:paraId="6195526D" w14:textId="77777777" w:rsidTr="00271BC2">
                              <w:tc>
                                <w:tcPr>
                                  <w:tcW w:w="0" w:type="auto"/>
                                  <w:tcBorders>
                                    <w:top w:val="single" w:sz="4" w:space="0" w:color="auto"/>
                                    <w:left w:val="single" w:sz="4" w:space="0" w:color="auto"/>
                                    <w:bottom w:val="single" w:sz="4" w:space="0" w:color="auto"/>
                                    <w:right w:val="single" w:sz="4" w:space="0" w:color="auto"/>
                                  </w:tcBorders>
                                  <w:hideMark/>
                                </w:tcPr>
                                <w:p w14:paraId="1DEF8542" w14:textId="77777777" w:rsidR="00233F84" w:rsidRPr="002E7AD8" w:rsidRDefault="00233F84" w:rsidP="00271BC2">
                                  <w:r w:rsidRPr="002E7AD8">
                                    <w:t>-1</w:t>
                                  </w:r>
                                </w:p>
                              </w:tc>
                              <w:tc>
                                <w:tcPr>
                                  <w:tcW w:w="0" w:type="auto"/>
                                  <w:tcBorders>
                                    <w:top w:val="single" w:sz="4" w:space="0" w:color="auto"/>
                                    <w:left w:val="single" w:sz="4" w:space="0" w:color="auto"/>
                                    <w:bottom w:val="single" w:sz="4" w:space="0" w:color="auto"/>
                                    <w:right w:val="single" w:sz="4" w:space="0" w:color="auto"/>
                                  </w:tcBorders>
                                  <w:hideMark/>
                                </w:tcPr>
                                <w:p w14:paraId="08D8006F" w14:textId="77777777" w:rsidR="00233F84" w:rsidRPr="002E7AD8" w:rsidRDefault="00233F84" w:rsidP="00271BC2">
                                  <w:r w:rsidRPr="002E7AD8">
                                    <w:t>-1</w:t>
                                  </w:r>
                                </w:p>
                              </w:tc>
                            </w:tr>
                            <w:tr w:rsidR="00233F84" w:rsidRPr="0054503D" w14:paraId="28ACF77B" w14:textId="77777777" w:rsidTr="00271BC2">
                              <w:tc>
                                <w:tcPr>
                                  <w:tcW w:w="0" w:type="auto"/>
                                  <w:tcBorders>
                                    <w:top w:val="single" w:sz="4" w:space="0" w:color="auto"/>
                                    <w:left w:val="single" w:sz="4" w:space="0" w:color="auto"/>
                                    <w:bottom w:val="single" w:sz="4" w:space="0" w:color="auto"/>
                                    <w:right w:val="single" w:sz="4" w:space="0" w:color="auto"/>
                                  </w:tcBorders>
                                  <w:hideMark/>
                                </w:tcPr>
                                <w:p w14:paraId="388810F7" w14:textId="77777777" w:rsidR="00233F84" w:rsidRPr="002E7AD8" w:rsidRDefault="00233F84" w:rsidP="00271BC2">
                                  <w:r w:rsidRPr="002E7AD8">
                                    <w:t>0</w:t>
                                  </w:r>
                                </w:p>
                              </w:tc>
                              <w:tc>
                                <w:tcPr>
                                  <w:tcW w:w="0" w:type="auto"/>
                                  <w:tcBorders>
                                    <w:top w:val="single" w:sz="4" w:space="0" w:color="auto"/>
                                    <w:left w:val="single" w:sz="4" w:space="0" w:color="auto"/>
                                    <w:bottom w:val="single" w:sz="4" w:space="0" w:color="auto"/>
                                    <w:right w:val="single" w:sz="4" w:space="0" w:color="auto"/>
                                  </w:tcBorders>
                                  <w:hideMark/>
                                </w:tcPr>
                                <w:p w14:paraId="56FFA6C0" w14:textId="77777777" w:rsidR="00233F84" w:rsidRPr="002E7AD8" w:rsidRDefault="00233F84" w:rsidP="00271BC2">
                                  <w:r w:rsidRPr="002E7AD8">
                                    <w:t>_</w:t>
                                  </w:r>
                                </w:p>
                              </w:tc>
                            </w:tr>
                            <w:tr w:rsidR="00233F84" w:rsidRPr="0054503D" w14:paraId="55FA3250" w14:textId="77777777" w:rsidTr="00271BC2">
                              <w:tc>
                                <w:tcPr>
                                  <w:tcW w:w="0" w:type="auto"/>
                                  <w:tcBorders>
                                    <w:top w:val="single" w:sz="4" w:space="0" w:color="auto"/>
                                    <w:left w:val="single" w:sz="4" w:space="0" w:color="auto"/>
                                    <w:bottom w:val="single" w:sz="4" w:space="0" w:color="auto"/>
                                    <w:right w:val="single" w:sz="4" w:space="0" w:color="auto"/>
                                  </w:tcBorders>
                                  <w:hideMark/>
                                </w:tcPr>
                                <w:p w14:paraId="0E9EFA76" w14:textId="77777777" w:rsidR="00233F84" w:rsidRPr="002E7AD8" w:rsidRDefault="00233F84" w:rsidP="00271BC2">
                                  <w:r w:rsidRPr="002E7AD8">
                                    <w:t>1</w:t>
                                  </w:r>
                                </w:p>
                              </w:tc>
                              <w:tc>
                                <w:tcPr>
                                  <w:tcW w:w="0" w:type="auto"/>
                                  <w:tcBorders>
                                    <w:top w:val="single" w:sz="4" w:space="0" w:color="auto"/>
                                    <w:left w:val="single" w:sz="4" w:space="0" w:color="auto"/>
                                    <w:bottom w:val="single" w:sz="4" w:space="0" w:color="auto"/>
                                    <w:right w:val="single" w:sz="4" w:space="0" w:color="auto"/>
                                  </w:tcBorders>
                                  <w:hideMark/>
                                </w:tcPr>
                                <w:p w14:paraId="03FB2D01" w14:textId="77777777" w:rsidR="00233F84" w:rsidRPr="002E7AD8" w:rsidRDefault="00233F84" w:rsidP="00271BC2">
                                  <w:r w:rsidRPr="002E7AD8">
                                    <w:t>1</w:t>
                                  </w:r>
                                </w:p>
                              </w:tc>
                            </w:tr>
                            <w:tr w:rsidR="00233F84" w:rsidRPr="0054503D" w14:paraId="5FE70087" w14:textId="77777777" w:rsidTr="00271BC2">
                              <w:tc>
                                <w:tcPr>
                                  <w:tcW w:w="0" w:type="auto"/>
                                  <w:tcBorders>
                                    <w:top w:val="single" w:sz="4" w:space="0" w:color="auto"/>
                                    <w:left w:val="single" w:sz="4" w:space="0" w:color="auto"/>
                                    <w:bottom w:val="single" w:sz="4" w:space="0" w:color="auto"/>
                                    <w:right w:val="single" w:sz="4" w:space="0" w:color="auto"/>
                                  </w:tcBorders>
                                  <w:hideMark/>
                                </w:tcPr>
                                <w:p w14:paraId="7A6914AE" w14:textId="77777777" w:rsidR="00233F84" w:rsidRPr="002E7AD8" w:rsidRDefault="00233F84" w:rsidP="00271BC2">
                                  <w:r w:rsidRPr="002E7AD8">
                                    <w:t>2</w:t>
                                  </w:r>
                                </w:p>
                              </w:tc>
                              <w:tc>
                                <w:tcPr>
                                  <w:tcW w:w="0" w:type="auto"/>
                                  <w:tcBorders>
                                    <w:top w:val="single" w:sz="4" w:space="0" w:color="auto"/>
                                    <w:left w:val="single" w:sz="4" w:space="0" w:color="auto"/>
                                    <w:bottom w:val="single" w:sz="4" w:space="0" w:color="auto"/>
                                    <w:right w:val="single" w:sz="4" w:space="0" w:color="auto"/>
                                  </w:tcBorders>
                                  <w:hideMark/>
                                </w:tcPr>
                                <w:p w14:paraId="2C4B4D73" w14:textId="77777777" w:rsidR="00233F84" w:rsidRPr="002E7AD8" w:rsidRDefault="00233F84" w:rsidP="00271BC2">
                                  <w:r w:rsidRPr="002E7AD8">
                                    <w:t>0.5</w:t>
                                  </w:r>
                                </w:p>
                              </w:tc>
                            </w:tr>
                            <w:tr w:rsidR="00233F84" w:rsidRPr="0054503D" w14:paraId="414B0E91" w14:textId="77777777" w:rsidTr="00271BC2">
                              <w:tc>
                                <w:tcPr>
                                  <w:tcW w:w="0" w:type="auto"/>
                                  <w:tcBorders>
                                    <w:top w:val="single" w:sz="4" w:space="0" w:color="auto"/>
                                    <w:left w:val="single" w:sz="4" w:space="0" w:color="auto"/>
                                    <w:bottom w:val="single" w:sz="4" w:space="0" w:color="auto"/>
                                    <w:right w:val="single" w:sz="4" w:space="0" w:color="auto"/>
                                  </w:tcBorders>
                                  <w:hideMark/>
                                </w:tcPr>
                                <w:p w14:paraId="3C0C2D62" w14:textId="77777777" w:rsidR="00233F84" w:rsidRPr="002E7AD8" w:rsidRDefault="00233F84" w:rsidP="00271BC2">
                                  <w:r w:rsidRPr="002E7AD8">
                                    <w:t>3</w:t>
                                  </w:r>
                                </w:p>
                              </w:tc>
                              <w:tc>
                                <w:tcPr>
                                  <w:tcW w:w="0" w:type="auto"/>
                                  <w:tcBorders>
                                    <w:top w:val="single" w:sz="4" w:space="0" w:color="auto"/>
                                    <w:left w:val="single" w:sz="4" w:space="0" w:color="auto"/>
                                    <w:bottom w:val="single" w:sz="4" w:space="0" w:color="auto"/>
                                    <w:right w:val="single" w:sz="4" w:space="0" w:color="auto"/>
                                  </w:tcBorders>
                                  <w:hideMark/>
                                </w:tcPr>
                                <w:p w14:paraId="3A35E97C" w14:textId="77777777" w:rsidR="00233F84" w:rsidRPr="002E7AD8" w:rsidRDefault="00233F84" w:rsidP="00271BC2">
                                  <w:r w:rsidRPr="002E7AD8">
                                    <w:t>0.33</w:t>
                                  </w:r>
                                </w:p>
                              </w:tc>
                            </w:tr>
                          </w:tbl>
                          <w:p w14:paraId="777AA651" w14:textId="77777777" w:rsidR="00233F84" w:rsidRPr="002E7AD8" w:rsidRDefault="00233F84" w:rsidP="00271BC2"/>
                        </w:tc>
                        <w:tc>
                          <w:tcPr>
                            <w:tcW w:w="588" w:type="dxa"/>
                          </w:tcPr>
                          <w:p w14:paraId="374B62DE" w14:textId="77777777" w:rsidR="00233F84" w:rsidRPr="002E7AD8" w:rsidRDefault="00233F84" w:rsidP="00271BC2">
                            <w:pPr>
                              <w:jc w:val="right"/>
                              <w:rPr>
                                <w:bCs/>
                              </w:rPr>
                            </w:pPr>
                            <w:r w:rsidRPr="002E7AD8">
                              <w:rPr>
                                <w:bCs/>
                              </w:rPr>
                              <w:t>ii.</w:t>
                            </w:r>
                          </w:p>
                        </w:tc>
                        <w:tc>
                          <w:tcPr>
                            <w:tcW w:w="1241" w:type="dxa"/>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3"/>
                              <w:gridCol w:w="617"/>
                            </w:tblGrid>
                            <w:tr w:rsidR="00233F84" w:rsidRPr="0054503D" w14:paraId="61F25794" w14:textId="77777777" w:rsidTr="00271BC2">
                              <w:tc>
                                <w:tcPr>
                                  <w:tcW w:w="0" w:type="auto"/>
                                  <w:tcBorders>
                                    <w:top w:val="single" w:sz="4" w:space="0" w:color="auto"/>
                                    <w:left w:val="single" w:sz="4" w:space="0" w:color="auto"/>
                                    <w:bottom w:val="single" w:sz="4" w:space="0" w:color="auto"/>
                                    <w:right w:val="single" w:sz="4" w:space="0" w:color="auto"/>
                                  </w:tcBorders>
                                  <w:hideMark/>
                                </w:tcPr>
                                <w:p w14:paraId="621CB8C9" w14:textId="77777777" w:rsidR="00233F84" w:rsidRPr="002E7AD8" w:rsidRDefault="00233F84" w:rsidP="00271BC2">
                                  <w:pPr>
                                    <w:jc w:val="center"/>
                                    <w:rPr>
                                      <w:b/>
                                      <w:bCs/>
                                    </w:rPr>
                                  </w:pPr>
                                  <w:r w:rsidRPr="002E7AD8">
                                    <w:rPr>
                                      <w:b/>
                                      <w:bCs/>
                                    </w:rPr>
                                    <w:t>In</w:t>
                                  </w:r>
                                </w:p>
                              </w:tc>
                              <w:tc>
                                <w:tcPr>
                                  <w:tcW w:w="0" w:type="auto"/>
                                  <w:tcBorders>
                                    <w:top w:val="single" w:sz="4" w:space="0" w:color="auto"/>
                                    <w:left w:val="single" w:sz="4" w:space="0" w:color="auto"/>
                                    <w:bottom w:val="single" w:sz="4" w:space="0" w:color="auto"/>
                                    <w:right w:val="single" w:sz="4" w:space="0" w:color="auto"/>
                                  </w:tcBorders>
                                  <w:hideMark/>
                                </w:tcPr>
                                <w:p w14:paraId="02E9E492" w14:textId="77777777" w:rsidR="00233F84" w:rsidRPr="002E7AD8" w:rsidRDefault="00233F84" w:rsidP="00271BC2">
                                  <w:pPr>
                                    <w:jc w:val="center"/>
                                    <w:rPr>
                                      <w:b/>
                                      <w:bCs/>
                                    </w:rPr>
                                  </w:pPr>
                                  <w:r w:rsidRPr="002E7AD8">
                                    <w:rPr>
                                      <w:b/>
                                      <w:bCs/>
                                    </w:rPr>
                                    <w:t>Out</w:t>
                                  </w:r>
                                </w:p>
                              </w:tc>
                            </w:tr>
                            <w:tr w:rsidR="00233F84" w:rsidRPr="0054503D" w14:paraId="107010A7" w14:textId="77777777" w:rsidTr="00271BC2">
                              <w:tc>
                                <w:tcPr>
                                  <w:tcW w:w="0" w:type="auto"/>
                                  <w:tcBorders>
                                    <w:top w:val="single" w:sz="4" w:space="0" w:color="auto"/>
                                    <w:left w:val="single" w:sz="4" w:space="0" w:color="auto"/>
                                    <w:bottom w:val="single" w:sz="4" w:space="0" w:color="auto"/>
                                    <w:right w:val="single" w:sz="4" w:space="0" w:color="auto"/>
                                  </w:tcBorders>
                                  <w:hideMark/>
                                </w:tcPr>
                                <w:p w14:paraId="2916BEDB" w14:textId="77777777" w:rsidR="00233F84" w:rsidRPr="002E7AD8" w:rsidRDefault="00233F84" w:rsidP="00271BC2">
                                  <w:r w:rsidRPr="002E7AD8">
                                    <w:t>-2</w:t>
                                  </w:r>
                                </w:p>
                              </w:tc>
                              <w:tc>
                                <w:tcPr>
                                  <w:tcW w:w="0" w:type="auto"/>
                                  <w:tcBorders>
                                    <w:top w:val="single" w:sz="4" w:space="0" w:color="auto"/>
                                    <w:left w:val="single" w:sz="4" w:space="0" w:color="auto"/>
                                    <w:bottom w:val="single" w:sz="4" w:space="0" w:color="auto"/>
                                    <w:right w:val="single" w:sz="4" w:space="0" w:color="auto"/>
                                  </w:tcBorders>
                                  <w:hideMark/>
                                </w:tcPr>
                                <w:p w14:paraId="68A4AC3A" w14:textId="77777777" w:rsidR="00233F84" w:rsidRPr="002E7AD8" w:rsidRDefault="00233F84" w:rsidP="00271BC2">
                                  <w:r w:rsidRPr="002E7AD8">
                                    <w:t>-2</w:t>
                                  </w:r>
                                </w:p>
                              </w:tc>
                            </w:tr>
                            <w:tr w:rsidR="00233F84" w:rsidRPr="0054503D" w14:paraId="788F2082" w14:textId="77777777" w:rsidTr="00271BC2">
                              <w:tc>
                                <w:tcPr>
                                  <w:tcW w:w="0" w:type="auto"/>
                                  <w:tcBorders>
                                    <w:top w:val="single" w:sz="4" w:space="0" w:color="auto"/>
                                    <w:left w:val="single" w:sz="4" w:space="0" w:color="auto"/>
                                    <w:bottom w:val="single" w:sz="4" w:space="0" w:color="auto"/>
                                    <w:right w:val="single" w:sz="4" w:space="0" w:color="auto"/>
                                  </w:tcBorders>
                                  <w:hideMark/>
                                </w:tcPr>
                                <w:p w14:paraId="363B9981" w14:textId="77777777" w:rsidR="00233F84" w:rsidRPr="002E7AD8" w:rsidRDefault="00233F84" w:rsidP="00271BC2">
                                  <w:r w:rsidRPr="002E7AD8">
                                    <w:t>-1</w:t>
                                  </w:r>
                                </w:p>
                              </w:tc>
                              <w:tc>
                                <w:tcPr>
                                  <w:tcW w:w="0" w:type="auto"/>
                                  <w:tcBorders>
                                    <w:top w:val="single" w:sz="4" w:space="0" w:color="auto"/>
                                    <w:left w:val="single" w:sz="4" w:space="0" w:color="auto"/>
                                    <w:bottom w:val="single" w:sz="4" w:space="0" w:color="auto"/>
                                    <w:right w:val="single" w:sz="4" w:space="0" w:color="auto"/>
                                  </w:tcBorders>
                                  <w:hideMark/>
                                </w:tcPr>
                                <w:p w14:paraId="277CC49A" w14:textId="77777777" w:rsidR="00233F84" w:rsidRPr="002E7AD8" w:rsidRDefault="00233F84" w:rsidP="00271BC2">
                                  <w:r w:rsidRPr="002E7AD8">
                                    <w:t>-1</w:t>
                                  </w:r>
                                </w:p>
                              </w:tc>
                            </w:tr>
                            <w:tr w:rsidR="00233F84" w:rsidRPr="0054503D" w14:paraId="0FFA78F4" w14:textId="77777777" w:rsidTr="00271BC2">
                              <w:tc>
                                <w:tcPr>
                                  <w:tcW w:w="0" w:type="auto"/>
                                  <w:tcBorders>
                                    <w:top w:val="single" w:sz="4" w:space="0" w:color="auto"/>
                                    <w:left w:val="single" w:sz="4" w:space="0" w:color="auto"/>
                                    <w:bottom w:val="single" w:sz="4" w:space="0" w:color="auto"/>
                                    <w:right w:val="single" w:sz="4" w:space="0" w:color="auto"/>
                                  </w:tcBorders>
                                  <w:hideMark/>
                                </w:tcPr>
                                <w:p w14:paraId="25DF0FE4" w14:textId="77777777" w:rsidR="00233F84" w:rsidRPr="002E7AD8" w:rsidRDefault="00233F84" w:rsidP="00271BC2">
                                  <w:r w:rsidRPr="002E7AD8">
                                    <w:t>0</w:t>
                                  </w:r>
                                </w:p>
                              </w:tc>
                              <w:tc>
                                <w:tcPr>
                                  <w:tcW w:w="0" w:type="auto"/>
                                  <w:tcBorders>
                                    <w:top w:val="single" w:sz="4" w:space="0" w:color="auto"/>
                                    <w:left w:val="single" w:sz="4" w:space="0" w:color="auto"/>
                                    <w:bottom w:val="single" w:sz="4" w:space="0" w:color="auto"/>
                                    <w:right w:val="single" w:sz="4" w:space="0" w:color="auto"/>
                                  </w:tcBorders>
                                  <w:hideMark/>
                                </w:tcPr>
                                <w:p w14:paraId="7971709F" w14:textId="77777777" w:rsidR="00233F84" w:rsidRPr="002E7AD8" w:rsidRDefault="00233F84" w:rsidP="00271BC2">
                                  <w:r w:rsidRPr="002E7AD8">
                                    <w:t>0</w:t>
                                  </w:r>
                                </w:p>
                              </w:tc>
                            </w:tr>
                            <w:tr w:rsidR="00233F84" w:rsidRPr="0054503D" w14:paraId="50EDB99E" w14:textId="77777777" w:rsidTr="00271BC2">
                              <w:tc>
                                <w:tcPr>
                                  <w:tcW w:w="0" w:type="auto"/>
                                  <w:tcBorders>
                                    <w:top w:val="single" w:sz="4" w:space="0" w:color="auto"/>
                                    <w:left w:val="single" w:sz="4" w:space="0" w:color="auto"/>
                                    <w:bottom w:val="single" w:sz="4" w:space="0" w:color="auto"/>
                                    <w:right w:val="single" w:sz="4" w:space="0" w:color="auto"/>
                                  </w:tcBorders>
                                  <w:hideMark/>
                                </w:tcPr>
                                <w:p w14:paraId="16FEDF6B" w14:textId="77777777" w:rsidR="00233F84" w:rsidRPr="002E7AD8" w:rsidRDefault="00233F84" w:rsidP="00271BC2">
                                  <w:r w:rsidRPr="002E7AD8">
                                    <w:t>1</w:t>
                                  </w:r>
                                </w:p>
                              </w:tc>
                              <w:tc>
                                <w:tcPr>
                                  <w:tcW w:w="0" w:type="auto"/>
                                  <w:tcBorders>
                                    <w:top w:val="single" w:sz="4" w:space="0" w:color="auto"/>
                                    <w:left w:val="single" w:sz="4" w:space="0" w:color="auto"/>
                                    <w:bottom w:val="single" w:sz="4" w:space="0" w:color="auto"/>
                                    <w:right w:val="single" w:sz="4" w:space="0" w:color="auto"/>
                                  </w:tcBorders>
                                  <w:hideMark/>
                                </w:tcPr>
                                <w:p w14:paraId="4ACDB6E1" w14:textId="77777777" w:rsidR="00233F84" w:rsidRPr="002E7AD8" w:rsidRDefault="00233F84" w:rsidP="00271BC2">
                                  <w:r w:rsidRPr="002E7AD8">
                                    <w:t>1</w:t>
                                  </w:r>
                                </w:p>
                              </w:tc>
                            </w:tr>
                            <w:tr w:rsidR="00233F84" w:rsidRPr="0054503D" w14:paraId="7CEB44A8" w14:textId="77777777" w:rsidTr="00271BC2">
                              <w:tc>
                                <w:tcPr>
                                  <w:tcW w:w="0" w:type="auto"/>
                                  <w:tcBorders>
                                    <w:top w:val="single" w:sz="4" w:space="0" w:color="auto"/>
                                    <w:left w:val="single" w:sz="4" w:space="0" w:color="auto"/>
                                    <w:bottom w:val="single" w:sz="4" w:space="0" w:color="auto"/>
                                    <w:right w:val="single" w:sz="4" w:space="0" w:color="auto"/>
                                  </w:tcBorders>
                                  <w:hideMark/>
                                </w:tcPr>
                                <w:p w14:paraId="4AF6C11C" w14:textId="77777777" w:rsidR="00233F84" w:rsidRPr="002E7AD8" w:rsidRDefault="00233F84" w:rsidP="00271BC2">
                                  <w:r w:rsidRPr="002E7AD8">
                                    <w:t>2</w:t>
                                  </w:r>
                                </w:p>
                              </w:tc>
                              <w:tc>
                                <w:tcPr>
                                  <w:tcW w:w="0" w:type="auto"/>
                                  <w:tcBorders>
                                    <w:top w:val="single" w:sz="4" w:space="0" w:color="auto"/>
                                    <w:left w:val="single" w:sz="4" w:space="0" w:color="auto"/>
                                    <w:bottom w:val="single" w:sz="4" w:space="0" w:color="auto"/>
                                    <w:right w:val="single" w:sz="4" w:space="0" w:color="auto"/>
                                  </w:tcBorders>
                                  <w:hideMark/>
                                </w:tcPr>
                                <w:p w14:paraId="775B196C" w14:textId="77777777" w:rsidR="00233F84" w:rsidRPr="002E7AD8" w:rsidRDefault="00233F84" w:rsidP="00271BC2">
                                  <w:r w:rsidRPr="002E7AD8">
                                    <w:t>2</w:t>
                                  </w:r>
                                </w:p>
                              </w:tc>
                            </w:tr>
                            <w:tr w:rsidR="00233F84" w:rsidRPr="0054503D" w14:paraId="2301B60D" w14:textId="77777777" w:rsidTr="00271BC2">
                              <w:tc>
                                <w:tcPr>
                                  <w:tcW w:w="0" w:type="auto"/>
                                  <w:tcBorders>
                                    <w:top w:val="single" w:sz="4" w:space="0" w:color="auto"/>
                                    <w:left w:val="single" w:sz="4" w:space="0" w:color="auto"/>
                                    <w:bottom w:val="single" w:sz="4" w:space="0" w:color="auto"/>
                                    <w:right w:val="single" w:sz="4" w:space="0" w:color="auto"/>
                                  </w:tcBorders>
                                  <w:hideMark/>
                                </w:tcPr>
                                <w:p w14:paraId="68B5EE1E" w14:textId="77777777" w:rsidR="00233F84" w:rsidRPr="002E7AD8" w:rsidRDefault="00233F84" w:rsidP="00271BC2">
                                  <w:r w:rsidRPr="002E7AD8">
                                    <w:t>3</w:t>
                                  </w:r>
                                </w:p>
                              </w:tc>
                              <w:tc>
                                <w:tcPr>
                                  <w:tcW w:w="0" w:type="auto"/>
                                  <w:tcBorders>
                                    <w:top w:val="single" w:sz="4" w:space="0" w:color="auto"/>
                                    <w:left w:val="single" w:sz="4" w:space="0" w:color="auto"/>
                                    <w:bottom w:val="single" w:sz="4" w:space="0" w:color="auto"/>
                                    <w:right w:val="single" w:sz="4" w:space="0" w:color="auto"/>
                                  </w:tcBorders>
                                  <w:hideMark/>
                                </w:tcPr>
                                <w:p w14:paraId="267CF64D" w14:textId="77777777" w:rsidR="00233F84" w:rsidRPr="002E7AD8" w:rsidRDefault="00233F84" w:rsidP="00271BC2">
                                  <w:r w:rsidRPr="002E7AD8">
                                    <w:t>3</w:t>
                                  </w:r>
                                </w:p>
                              </w:tc>
                            </w:tr>
                          </w:tbl>
                          <w:p w14:paraId="13B1CE8B" w14:textId="77777777" w:rsidR="00233F84" w:rsidRPr="002E7AD8" w:rsidRDefault="00233F84" w:rsidP="00271BC2"/>
                        </w:tc>
                        <w:tc>
                          <w:tcPr>
                            <w:tcW w:w="649" w:type="dxa"/>
                          </w:tcPr>
                          <w:p w14:paraId="274D585B" w14:textId="77777777" w:rsidR="00233F84" w:rsidRPr="002E7AD8" w:rsidRDefault="00233F84" w:rsidP="00271BC2">
                            <w:pPr>
                              <w:jc w:val="right"/>
                              <w:rPr>
                                <w:bCs/>
                              </w:rPr>
                            </w:pPr>
                            <w:r w:rsidRPr="002E7AD8">
                              <w:rPr>
                                <w:bCs/>
                              </w:rPr>
                              <w:t>iii.</w:t>
                            </w:r>
                          </w:p>
                        </w:tc>
                        <w:tc>
                          <w:tcPr>
                            <w:tcW w:w="1239" w:type="dxa"/>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3"/>
                              <w:gridCol w:w="617"/>
                            </w:tblGrid>
                            <w:tr w:rsidR="00233F84" w:rsidRPr="0054503D" w14:paraId="34FA1A42" w14:textId="77777777" w:rsidTr="00271BC2">
                              <w:tc>
                                <w:tcPr>
                                  <w:tcW w:w="0" w:type="auto"/>
                                  <w:tcBorders>
                                    <w:top w:val="single" w:sz="4" w:space="0" w:color="auto"/>
                                    <w:left w:val="single" w:sz="4" w:space="0" w:color="auto"/>
                                    <w:bottom w:val="single" w:sz="4" w:space="0" w:color="auto"/>
                                    <w:right w:val="single" w:sz="4" w:space="0" w:color="auto"/>
                                  </w:tcBorders>
                                  <w:hideMark/>
                                </w:tcPr>
                                <w:p w14:paraId="5D4354D4" w14:textId="77777777" w:rsidR="00233F84" w:rsidRPr="002E7AD8" w:rsidRDefault="00233F84" w:rsidP="00271BC2">
                                  <w:pPr>
                                    <w:jc w:val="center"/>
                                    <w:rPr>
                                      <w:b/>
                                      <w:bCs/>
                                    </w:rPr>
                                  </w:pPr>
                                  <w:r w:rsidRPr="002E7AD8">
                                    <w:rPr>
                                      <w:b/>
                                      <w:bCs/>
                                    </w:rPr>
                                    <w:t>In</w:t>
                                  </w:r>
                                </w:p>
                              </w:tc>
                              <w:tc>
                                <w:tcPr>
                                  <w:tcW w:w="0" w:type="auto"/>
                                  <w:tcBorders>
                                    <w:top w:val="single" w:sz="4" w:space="0" w:color="auto"/>
                                    <w:left w:val="single" w:sz="4" w:space="0" w:color="auto"/>
                                    <w:bottom w:val="single" w:sz="4" w:space="0" w:color="auto"/>
                                    <w:right w:val="single" w:sz="4" w:space="0" w:color="auto"/>
                                  </w:tcBorders>
                                  <w:hideMark/>
                                </w:tcPr>
                                <w:p w14:paraId="7B1A2493" w14:textId="77777777" w:rsidR="00233F84" w:rsidRPr="002E7AD8" w:rsidRDefault="00233F84" w:rsidP="00271BC2">
                                  <w:pPr>
                                    <w:jc w:val="center"/>
                                    <w:rPr>
                                      <w:b/>
                                      <w:bCs/>
                                    </w:rPr>
                                  </w:pPr>
                                  <w:r w:rsidRPr="002E7AD8">
                                    <w:rPr>
                                      <w:b/>
                                      <w:bCs/>
                                    </w:rPr>
                                    <w:t>Out</w:t>
                                  </w:r>
                                </w:p>
                              </w:tc>
                            </w:tr>
                            <w:tr w:rsidR="00233F84" w:rsidRPr="0054503D" w14:paraId="7C4AA3DD" w14:textId="77777777" w:rsidTr="00271BC2">
                              <w:tc>
                                <w:tcPr>
                                  <w:tcW w:w="0" w:type="auto"/>
                                  <w:tcBorders>
                                    <w:top w:val="single" w:sz="4" w:space="0" w:color="auto"/>
                                    <w:left w:val="single" w:sz="4" w:space="0" w:color="auto"/>
                                    <w:bottom w:val="single" w:sz="4" w:space="0" w:color="auto"/>
                                    <w:right w:val="single" w:sz="4" w:space="0" w:color="auto"/>
                                  </w:tcBorders>
                                  <w:hideMark/>
                                </w:tcPr>
                                <w:p w14:paraId="79CE1D61" w14:textId="77777777" w:rsidR="00233F84" w:rsidRPr="002E7AD8" w:rsidRDefault="00233F84" w:rsidP="00271BC2">
                                  <w:r w:rsidRPr="002E7AD8">
                                    <w:t>-2</w:t>
                                  </w:r>
                                </w:p>
                              </w:tc>
                              <w:tc>
                                <w:tcPr>
                                  <w:tcW w:w="0" w:type="auto"/>
                                  <w:tcBorders>
                                    <w:top w:val="single" w:sz="4" w:space="0" w:color="auto"/>
                                    <w:left w:val="single" w:sz="4" w:space="0" w:color="auto"/>
                                    <w:bottom w:val="single" w:sz="4" w:space="0" w:color="auto"/>
                                    <w:right w:val="single" w:sz="4" w:space="0" w:color="auto"/>
                                  </w:tcBorders>
                                  <w:hideMark/>
                                </w:tcPr>
                                <w:p w14:paraId="734A1669" w14:textId="77777777" w:rsidR="00233F84" w:rsidRPr="002E7AD8" w:rsidRDefault="00233F84" w:rsidP="00271BC2">
                                  <w:r w:rsidRPr="002E7AD8">
                                    <w:t>-8</w:t>
                                  </w:r>
                                </w:p>
                              </w:tc>
                            </w:tr>
                            <w:tr w:rsidR="00233F84" w:rsidRPr="0054503D" w14:paraId="796EB444" w14:textId="77777777" w:rsidTr="00271BC2">
                              <w:tc>
                                <w:tcPr>
                                  <w:tcW w:w="0" w:type="auto"/>
                                  <w:tcBorders>
                                    <w:top w:val="single" w:sz="4" w:space="0" w:color="auto"/>
                                    <w:left w:val="single" w:sz="4" w:space="0" w:color="auto"/>
                                    <w:bottom w:val="single" w:sz="4" w:space="0" w:color="auto"/>
                                    <w:right w:val="single" w:sz="4" w:space="0" w:color="auto"/>
                                  </w:tcBorders>
                                  <w:hideMark/>
                                </w:tcPr>
                                <w:p w14:paraId="567D60E0" w14:textId="77777777" w:rsidR="00233F84" w:rsidRPr="002E7AD8" w:rsidRDefault="00233F84" w:rsidP="00271BC2">
                                  <w:r w:rsidRPr="002E7AD8">
                                    <w:t>-1</w:t>
                                  </w:r>
                                </w:p>
                              </w:tc>
                              <w:tc>
                                <w:tcPr>
                                  <w:tcW w:w="0" w:type="auto"/>
                                  <w:tcBorders>
                                    <w:top w:val="single" w:sz="4" w:space="0" w:color="auto"/>
                                    <w:left w:val="single" w:sz="4" w:space="0" w:color="auto"/>
                                    <w:bottom w:val="single" w:sz="4" w:space="0" w:color="auto"/>
                                    <w:right w:val="single" w:sz="4" w:space="0" w:color="auto"/>
                                  </w:tcBorders>
                                  <w:hideMark/>
                                </w:tcPr>
                                <w:p w14:paraId="22FA5A80" w14:textId="77777777" w:rsidR="00233F84" w:rsidRPr="002E7AD8" w:rsidRDefault="00233F84" w:rsidP="00271BC2">
                                  <w:r w:rsidRPr="002E7AD8">
                                    <w:t>-1</w:t>
                                  </w:r>
                                </w:p>
                              </w:tc>
                            </w:tr>
                            <w:tr w:rsidR="00233F84" w:rsidRPr="0054503D" w14:paraId="557D56BF" w14:textId="77777777" w:rsidTr="00271BC2">
                              <w:tc>
                                <w:tcPr>
                                  <w:tcW w:w="0" w:type="auto"/>
                                  <w:tcBorders>
                                    <w:top w:val="single" w:sz="4" w:space="0" w:color="auto"/>
                                    <w:left w:val="single" w:sz="4" w:space="0" w:color="auto"/>
                                    <w:bottom w:val="single" w:sz="4" w:space="0" w:color="auto"/>
                                    <w:right w:val="single" w:sz="4" w:space="0" w:color="auto"/>
                                  </w:tcBorders>
                                  <w:hideMark/>
                                </w:tcPr>
                                <w:p w14:paraId="270697C1" w14:textId="77777777" w:rsidR="00233F84" w:rsidRPr="002E7AD8" w:rsidRDefault="00233F84" w:rsidP="00271BC2">
                                  <w:r w:rsidRPr="002E7AD8">
                                    <w:t>0</w:t>
                                  </w:r>
                                </w:p>
                              </w:tc>
                              <w:tc>
                                <w:tcPr>
                                  <w:tcW w:w="0" w:type="auto"/>
                                  <w:tcBorders>
                                    <w:top w:val="single" w:sz="4" w:space="0" w:color="auto"/>
                                    <w:left w:val="single" w:sz="4" w:space="0" w:color="auto"/>
                                    <w:bottom w:val="single" w:sz="4" w:space="0" w:color="auto"/>
                                    <w:right w:val="single" w:sz="4" w:space="0" w:color="auto"/>
                                  </w:tcBorders>
                                  <w:hideMark/>
                                </w:tcPr>
                                <w:p w14:paraId="42F8951D" w14:textId="77777777" w:rsidR="00233F84" w:rsidRPr="002E7AD8" w:rsidRDefault="00233F84" w:rsidP="00271BC2">
                                  <w:r w:rsidRPr="002E7AD8">
                                    <w:t>0</w:t>
                                  </w:r>
                                </w:p>
                              </w:tc>
                            </w:tr>
                            <w:tr w:rsidR="00233F84" w:rsidRPr="0054503D" w14:paraId="374CF59A" w14:textId="77777777" w:rsidTr="00271BC2">
                              <w:tc>
                                <w:tcPr>
                                  <w:tcW w:w="0" w:type="auto"/>
                                  <w:tcBorders>
                                    <w:top w:val="single" w:sz="4" w:space="0" w:color="auto"/>
                                    <w:left w:val="single" w:sz="4" w:space="0" w:color="auto"/>
                                    <w:bottom w:val="single" w:sz="4" w:space="0" w:color="auto"/>
                                    <w:right w:val="single" w:sz="4" w:space="0" w:color="auto"/>
                                  </w:tcBorders>
                                  <w:hideMark/>
                                </w:tcPr>
                                <w:p w14:paraId="4475B5BA" w14:textId="77777777" w:rsidR="00233F84" w:rsidRPr="002E7AD8" w:rsidRDefault="00233F84" w:rsidP="00271BC2">
                                  <w:r w:rsidRPr="002E7AD8">
                                    <w:t>1</w:t>
                                  </w:r>
                                </w:p>
                              </w:tc>
                              <w:tc>
                                <w:tcPr>
                                  <w:tcW w:w="0" w:type="auto"/>
                                  <w:tcBorders>
                                    <w:top w:val="single" w:sz="4" w:space="0" w:color="auto"/>
                                    <w:left w:val="single" w:sz="4" w:space="0" w:color="auto"/>
                                    <w:bottom w:val="single" w:sz="4" w:space="0" w:color="auto"/>
                                    <w:right w:val="single" w:sz="4" w:space="0" w:color="auto"/>
                                  </w:tcBorders>
                                  <w:hideMark/>
                                </w:tcPr>
                                <w:p w14:paraId="72C98053" w14:textId="77777777" w:rsidR="00233F84" w:rsidRPr="002E7AD8" w:rsidRDefault="00233F84" w:rsidP="00271BC2">
                                  <w:r w:rsidRPr="002E7AD8">
                                    <w:t>1</w:t>
                                  </w:r>
                                </w:p>
                              </w:tc>
                            </w:tr>
                            <w:tr w:rsidR="00233F84" w:rsidRPr="0054503D" w14:paraId="3A9A5D76" w14:textId="77777777" w:rsidTr="00271BC2">
                              <w:tc>
                                <w:tcPr>
                                  <w:tcW w:w="0" w:type="auto"/>
                                  <w:tcBorders>
                                    <w:top w:val="single" w:sz="4" w:space="0" w:color="auto"/>
                                    <w:left w:val="single" w:sz="4" w:space="0" w:color="auto"/>
                                    <w:bottom w:val="single" w:sz="4" w:space="0" w:color="auto"/>
                                    <w:right w:val="single" w:sz="4" w:space="0" w:color="auto"/>
                                  </w:tcBorders>
                                  <w:hideMark/>
                                </w:tcPr>
                                <w:p w14:paraId="1E76DBC1" w14:textId="77777777" w:rsidR="00233F84" w:rsidRPr="002E7AD8" w:rsidRDefault="00233F84" w:rsidP="00271BC2">
                                  <w:r w:rsidRPr="002E7AD8">
                                    <w:t>2</w:t>
                                  </w:r>
                                </w:p>
                              </w:tc>
                              <w:tc>
                                <w:tcPr>
                                  <w:tcW w:w="0" w:type="auto"/>
                                  <w:tcBorders>
                                    <w:top w:val="single" w:sz="4" w:space="0" w:color="auto"/>
                                    <w:left w:val="single" w:sz="4" w:space="0" w:color="auto"/>
                                    <w:bottom w:val="single" w:sz="4" w:space="0" w:color="auto"/>
                                    <w:right w:val="single" w:sz="4" w:space="0" w:color="auto"/>
                                  </w:tcBorders>
                                  <w:hideMark/>
                                </w:tcPr>
                                <w:p w14:paraId="50D9478A" w14:textId="77777777" w:rsidR="00233F84" w:rsidRPr="002E7AD8" w:rsidRDefault="00233F84" w:rsidP="00271BC2">
                                  <w:r w:rsidRPr="002E7AD8">
                                    <w:t>8</w:t>
                                  </w:r>
                                </w:p>
                              </w:tc>
                            </w:tr>
                            <w:tr w:rsidR="00233F84" w:rsidRPr="0054503D" w14:paraId="68FA3ED9" w14:textId="77777777" w:rsidTr="00271BC2">
                              <w:tc>
                                <w:tcPr>
                                  <w:tcW w:w="0" w:type="auto"/>
                                  <w:tcBorders>
                                    <w:top w:val="single" w:sz="4" w:space="0" w:color="auto"/>
                                    <w:left w:val="single" w:sz="4" w:space="0" w:color="auto"/>
                                    <w:bottom w:val="single" w:sz="4" w:space="0" w:color="auto"/>
                                    <w:right w:val="single" w:sz="4" w:space="0" w:color="auto"/>
                                  </w:tcBorders>
                                  <w:hideMark/>
                                </w:tcPr>
                                <w:p w14:paraId="4F005A06" w14:textId="77777777" w:rsidR="00233F84" w:rsidRPr="002E7AD8" w:rsidRDefault="00233F84" w:rsidP="00271BC2">
                                  <w:r w:rsidRPr="002E7AD8">
                                    <w:t>3</w:t>
                                  </w:r>
                                </w:p>
                              </w:tc>
                              <w:tc>
                                <w:tcPr>
                                  <w:tcW w:w="0" w:type="auto"/>
                                  <w:tcBorders>
                                    <w:top w:val="single" w:sz="4" w:space="0" w:color="auto"/>
                                    <w:left w:val="single" w:sz="4" w:space="0" w:color="auto"/>
                                    <w:bottom w:val="single" w:sz="4" w:space="0" w:color="auto"/>
                                    <w:right w:val="single" w:sz="4" w:space="0" w:color="auto"/>
                                  </w:tcBorders>
                                  <w:hideMark/>
                                </w:tcPr>
                                <w:p w14:paraId="5B8A7012" w14:textId="77777777" w:rsidR="00233F84" w:rsidRPr="002E7AD8" w:rsidRDefault="00233F84" w:rsidP="00271BC2">
                                  <w:r w:rsidRPr="002E7AD8">
                                    <w:t>27</w:t>
                                  </w:r>
                                </w:p>
                              </w:tc>
                            </w:tr>
                          </w:tbl>
                          <w:p w14:paraId="634A02A4" w14:textId="77777777" w:rsidR="00233F84" w:rsidRPr="002E7AD8" w:rsidRDefault="00233F84" w:rsidP="00271BC2"/>
                        </w:tc>
                      </w:tr>
                      <w:tr w:rsidR="00233F84" w14:paraId="1D67C3BB" w14:textId="77777777" w:rsidTr="00271BC2">
                        <w:trPr>
                          <w:trHeight w:val="110"/>
                        </w:trPr>
                        <w:tc>
                          <w:tcPr>
                            <w:tcW w:w="333" w:type="dxa"/>
                          </w:tcPr>
                          <w:p w14:paraId="1F058830" w14:textId="77777777" w:rsidR="00233F84" w:rsidRPr="002E7AD8" w:rsidRDefault="00233F84" w:rsidP="00271BC2">
                            <w:pPr>
                              <w:jc w:val="right"/>
                              <w:rPr>
                                <w:bCs/>
                              </w:rPr>
                            </w:pPr>
                          </w:p>
                        </w:tc>
                        <w:tc>
                          <w:tcPr>
                            <w:tcW w:w="1257" w:type="dxa"/>
                          </w:tcPr>
                          <w:p w14:paraId="32466411" w14:textId="77777777" w:rsidR="00233F84" w:rsidRPr="002E7AD8" w:rsidRDefault="00233F84" w:rsidP="00271BC2">
                            <w:pPr>
                              <w:jc w:val="center"/>
                              <w:rPr>
                                <w:b/>
                                <w:bCs/>
                              </w:rPr>
                            </w:pPr>
                          </w:p>
                        </w:tc>
                        <w:tc>
                          <w:tcPr>
                            <w:tcW w:w="588" w:type="dxa"/>
                          </w:tcPr>
                          <w:p w14:paraId="5179B6B8" w14:textId="77777777" w:rsidR="00233F84" w:rsidRPr="002E7AD8" w:rsidRDefault="00233F84" w:rsidP="00271BC2">
                            <w:pPr>
                              <w:jc w:val="right"/>
                              <w:rPr>
                                <w:bCs/>
                              </w:rPr>
                            </w:pPr>
                          </w:p>
                        </w:tc>
                        <w:tc>
                          <w:tcPr>
                            <w:tcW w:w="1241" w:type="dxa"/>
                          </w:tcPr>
                          <w:p w14:paraId="456382D1" w14:textId="77777777" w:rsidR="00233F84" w:rsidRPr="002E7AD8" w:rsidRDefault="00233F84" w:rsidP="00271BC2">
                            <w:pPr>
                              <w:jc w:val="center"/>
                              <w:rPr>
                                <w:b/>
                                <w:bCs/>
                              </w:rPr>
                            </w:pPr>
                          </w:p>
                        </w:tc>
                        <w:tc>
                          <w:tcPr>
                            <w:tcW w:w="649" w:type="dxa"/>
                          </w:tcPr>
                          <w:p w14:paraId="159E5AD4" w14:textId="77777777" w:rsidR="00233F84" w:rsidRPr="002E7AD8" w:rsidRDefault="00233F84" w:rsidP="00271BC2">
                            <w:pPr>
                              <w:jc w:val="right"/>
                              <w:rPr>
                                <w:bCs/>
                              </w:rPr>
                            </w:pPr>
                          </w:p>
                        </w:tc>
                        <w:tc>
                          <w:tcPr>
                            <w:tcW w:w="1239" w:type="dxa"/>
                          </w:tcPr>
                          <w:p w14:paraId="770F34C1" w14:textId="77777777" w:rsidR="00233F84" w:rsidRPr="002E7AD8" w:rsidRDefault="00233F84" w:rsidP="00271BC2">
                            <w:pPr>
                              <w:jc w:val="center"/>
                              <w:rPr>
                                <w:b/>
                                <w:bCs/>
                              </w:rPr>
                            </w:pPr>
                          </w:p>
                        </w:tc>
                      </w:tr>
                      <w:tr w:rsidR="00233F84" w14:paraId="4A14FA3D" w14:textId="77777777" w:rsidTr="00271BC2">
                        <w:tc>
                          <w:tcPr>
                            <w:tcW w:w="333" w:type="dxa"/>
                          </w:tcPr>
                          <w:p w14:paraId="30CC9AE7" w14:textId="77777777" w:rsidR="00233F84" w:rsidRPr="002E7AD8" w:rsidRDefault="00233F84" w:rsidP="00271BC2">
                            <w:pPr>
                              <w:jc w:val="right"/>
                              <w:rPr>
                                <w:bCs/>
                              </w:rPr>
                            </w:pPr>
                            <w:r w:rsidRPr="002E7AD8">
                              <w:rPr>
                                <w:bCs/>
                              </w:rPr>
                              <w:t>iv.</w:t>
                            </w:r>
                          </w:p>
                        </w:tc>
                        <w:tc>
                          <w:tcPr>
                            <w:tcW w:w="1257" w:type="dxa"/>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3"/>
                              <w:gridCol w:w="617"/>
                            </w:tblGrid>
                            <w:tr w:rsidR="00233F84" w:rsidRPr="0054503D" w14:paraId="5B44F209" w14:textId="77777777" w:rsidTr="00271BC2">
                              <w:tc>
                                <w:tcPr>
                                  <w:tcW w:w="0" w:type="auto"/>
                                  <w:tcBorders>
                                    <w:top w:val="single" w:sz="4" w:space="0" w:color="auto"/>
                                    <w:left w:val="single" w:sz="4" w:space="0" w:color="auto"/>
                                    <w:bottom w:val="single" w:sz="4" w:space="0" w:color="auto"/>
                                    <w:right w:val="single" w:sz="4" w:space="0" w:color="auto"/>
                                  </w:tcBorders>
                                  <w:hideMark/>
                                </w:tcPr>
                                <w:p w14:paraId="345F4BB6" w14:textId="77777777" w:rsidR="00233F84" w:rsidRPr="002E7AD8" w:rsidRDefault="00233F84" w:rsidP="00271BC2">
                                  <w:pPr>
                                    <w:jc w:val="center"/>
                                    <w:rPr>
                                      <w:b/>
                                      <w:bCs/>
                                    </w:rPr>
                                  </w:pPr>
                                  <w:r w:rsidRPr="002E7AD8">
                                    <w:rPr>
                                      <w:b/>
                                      <w:bCs/>
                                    </w:rPr>
                                    <w:t>In</w:t>
                                  </w:r>
                                </w:p>
                              </w:tc>
                              <w:tc>
                                <w:tcPr>
                                  <w:tcW w:w="0" w:type="auto"/>
                                  <w:tcBorders>
                                    <w:top w:val="single" w:sz="4" w:space="0" w:color="auto"/>
                                    <w:left w:val="single" w:sz="4" w:space="0" w:color="auto"/>
                                    <w:bottom w:val="single" w:sz="4" w:space="0" w:color="auto"/>
                                    <w:right w:val="single" w:sz="4" w:space="0" w:color="auto"/>
                                  </w:tcBorders>
                                  <w:hideMark/>
                                </w:tcPr>
                                <w:p w14:paraId="46E85D02" w14:textId="77777777" w:rsidR="00233F84" w:rsidRPr="002E7AD8" w:rsidRDefault="00233F84" w:rsidP="00271BC2">
                                  <w:pPr>
                                    <w:jc w:val="center"/>
                                    <w:rPr>
                                      <w:b/>
                                      <w:bCs/>
                                    </w:rPr>
                                  </w:pPr>
                                  <w:r w:rsidRPr="002E7AD8">
                                    <w:rPr>
                                      <w:b/>
                                      <w:bCs/>
                                    </w:rPr>
                                    <w:t>Out</w:t>
                                  </w:r>
                                </w:p>
                              </w:tc>
                            </w:tr>
                            <w:tr w:rsidR="00233F84" w:rsidRPr="0054503D" w14:paraId="27088846" w14:textId="77777777" w:rsidTr="00271BC2">
                              <w:tc>
                                <w:tcPr>
                                  <w:tcW w:w="0" w:type="auto"/>
                                  <w:tcBorders>
                                    <w:top w:val="single" w:sz="4" w:space="0" w:color="auto"/>
                                    <w:left w:val="single" w:sz="4" w:space="0" w:color="auto"/>
                                    <w:bottom w:val="single" w:sz="4" w:space="0" w:color="auto"/>
                                    <w:right w:val="single" w:sz="4" w:space="0" w:color="auto"/>
                                  </w:tcBorders>
                                  <w:hideMark/>
                                </w:tcPr>
                                <w:p w14:paraId="7F063B14" w14:textId="77777777" w:rsidR="00233F84" w:rsidRPr="002E7AD8" w:rsidRDefault="00233F84" w:rsidP="00271BC2">
                                  <w:r w:rsidRPr="002E7AD8">
                                    <w:t>-2</w:t>
                                  </w:r>
                                </w:p>
                              </w:tc>
                              <w:tc>
                                <w:tcPr>
                                  <w:tcW w:w="0" w:type="auto"/>
                                  <w:tcBorders>
                                    <w:top w:val="single" w:sz="4" w:space="0" w:color="auto"/>
                                    <w:left w:val="single" w:sz="4" w:space="0" w:color="auto"/>
                                    <w:bottom w:val="single" w:sz="4" w:space="0" w:color="auto"/>
                                    <w:right w:val="single" w:sz="4" w:space="0" w:color="auto"/>
                                  </w:tcBorders>
                                  <w:hideMark/>
                                </w:tcPr>
                                <w:p w14:paraId="2D15591D" w14:textId="77777777" w:rsidR="00233F84" w:rsidRPr="002E7AD8" w:rsidRDefault="00233F84" w:rsidP="00271BC2">
                                  <w:r w:rsidRPr="002E7AD8">
                                    <w:t>4</w:t>
                                  </w:r>
                                </w:p>
                              </w:tc>
                            </w:tr>
                            <w:tr w:rsidR="00233F84" w:rsidRPr="0054503D" w14:paraId="7ECEA2E8" w14:textId="77777777" w:rsidTr="00271BC2">
                              <w:tc>
                                <w:tcPr>
                                  <w:tcW w:w="0" w:type="auto"/>
                                  <w:tcBorders>
                                    <w:top w:val="single" w:sz="4" w:space="0" w:color="auto"/>
                                    <w:left w:val="single" w:sz="4" w:space="0" w:color="auto"/>
                                    <w:bottom w:val="single" w:sz="4" w:space="0" w:color="auto"/>
                                    <w:right w:val="single" w:sz="4" w:space="0" w:color="auto"/>
                                  </w:tcBorders>
                                  <w:hideMark/>
                                </w:tcPr>
                                <w:p w14:paraId="0D60BE00" w14:textId="77777777" w:rsidR="00233F84" w:rsidRPr="002E7AD8" w:rsidRDefault="00233F84" w:rsidP="00271BC2">
                                  <w:r w:rsidRPr="002E7AD8">
                                    <w:t>-1</w:t>
                                  </w:r>
                                </w:p>
                              </w:tc>
                              <w:tc>
                                <w:tcPr>
                                  <w:tcW w:w="0" w:type="auto"/>
                                  <w:tcBorders>
                                    <w:top w:val="single" w:sz="4" w:space="0" w:color="auto"/>
                                    <w:left w:val="single" w:sz="4" w:space="0" w:color="auto"/>
                                    <w:bottom w:val="single" w:sz="4" w:space="0" w:color="auto"/>
                                    <w:right w:val="single" w:sz="4" w:space="0" w:color="auto"/>
                                  </w:tcBorders>
                                  <w:hideMark/>
                                </w:tcPr>
                                <w:p w14:paraId="5365ADF0" w14:textId="77777777" w:rsidR="00233F84" w:rsidRPr="002E7AD8" w:rsidRDefault="00233F84" w:rsidP="00271BC2">
                                  <w:r w:rsidRPr="002E7AD8">
                                    <w:t>1</w:t>
                                  </w:r>
                                </w:p>
                              </w:tc>
                            </w:tr>
                            <w:tr w:rsidR="00233F84" w:rsidRPr="0054503D" w14:paraId="03822259" w14:textId="77777777" w:rsidTr="00271BC2">
                              <w:tc>
                                <w:tcPr>
                                  <w:tcW w:w="0" w:type="auto"/>
                                  <w:tcBorders>
                                    <w:top w:val="single" w:sz="4" w:space="0" w:color="auto"/>
                                    <w:left w:val="single" w:sz="4" w:space="0" w:color="auto"/>
                                    <w:bottom w:val="single" w:sz="4" w:space="0" w:color="auto"/>
                                    <w:right w:val="single" w:sz="4" w:space="0" w:color="auto"/>
                                  </w:tcBorders>
                                  <w:hideMark/>
                                </w:tcPr>
                                <w:p w14:paraId="584C8C80" w14:textId="77777777" w:rsidR="00233F84" w:rsidRPr="002E7AD8" w:rsidRDefault="00233F84" w:rsidP="00271BC2">
                                  <w:r w:rsidRPr="002E7AD8">
                                    <w:t>0</w:t>
                                  </w:r>
                                </w:p>
                              </w:tc>
                              <w:tc>
                                <w:tcPr>
                                  <w:tcW w:w="0" w:type="auto"/>
                                  <w:tcBorders>
                                    <w:top w:val="single" w:sz="4" w:space="0" w:color="auto"/>
                                    <w:left w:val="single" w:sz="4" w:space="0" w:color="auto"/>
                                    <w:bottom w:val="single" w:sz="4" w:space="0" w:color="auto"/>
                                    <w:right w:val="single" w:sz="4" w:space="0" w:color="auto"/>
                                  </w:tcBorders>
                                  <w:hideMark/>
                                </w:tcPr>
                                <w:p w14:paraId="0BB6EBD6" w14:textId="77777777" w:rsidR="00233F84" w:rsidRPr="002E7AD8" w:rsidRDefault="00233F84" w:rsidP="00271BC2">
                                  <w:r w:rsidRPr="002E7AD8">
                                    <w:t>0</w:t>
                                  </w:r>
                                </w:p>
                              </w:tc>
                            </w:tr>
                            <w:tr w:rsidR="00233F84" w:rsidRPr="0054503D" w14:paraId="3BB7DBA0" w14:textId="77777777" w:rsidTr="00271BC2">
                              <w:tc>
                                <w:tcPr>
                                  <w:tcW w:w="0" w:type="auto"/>
                                  <w:tcBorders>
                                    <w:top w:val="single" w:sz="4" w:space="0" w:color="auto"/>
                                    <w:left w:val="single" w:sz="4" w:space="0" w:color="auto"/>
                                    <w:bottom w:val="single" w:sz="4" w:space="0" w:color="auto"/>
                                    <w:right w:val="single" w:sz="4" w:space="0" w:color="auto"/>
                                  </w:tcBorders>
                                  <w:hideMark/>
                                </w:tcPr>
                                <w:p w14:paraId="326C6D40" w14:textId="77777777" w:rsidR="00233F84" w:rsidRPr="002E7AD8" w:rsidRDefault="00233F84" w:rsidP="00271BC2">
                                  <w:r w:rsidRPr="002E7AD8">
                                    <w:t>1</w:t>
                                  </w:r>
                                </w:p>
                              </w:tc>
                              <w:tc>
                                <w:tcPr>
                                  <w:tcW w:w="0" w:type="auto"/>
                                  <w:tcBorders>
                                    <w:top w:val="single" w:sz="4" w:space="0" w:color="auto"/>
                                    <w:left w:val="single" w:sz="4" w:space="0" w:color="auto"/>
                                    <w:bottom w:val="single" w:sz="4" w:space="0" w:color="auto"/>
                                    <w:right w:val="single" w:sz="4" w:space="0" w:color="auto"/>
                                  </w:tcBorders>
                                  <w:hideMark/>
                                </w:tcPr>
                                <w:p w14:paraId="04A7FD94" w14:textId="77777777" w:rsidR="00233F84" w:rsidRPr="002E7AD8" w:rsidRDefault="00233F84" w:rsidP="00271BC2">
                                  <w:r w:rsidRPr="002E7AD8">
                                    <w:t>1</w:t>
                                  </w:r>
                                </w:p>
                              </w:tc>
                            </w:tr>
                            <w:tr w:rsidR="00233F84" w:rsidRPr="0054503D" w14:paraId="2D074DDB" w14:textId="77777777" w:rsidTr="00271BC2">
                              <w:tc>
                                <w:tcPr>
                                  <w:tcW w:w="0" w:type="auto"/>
                                  <w:tcBorders>
                                    <w:top w:val="single" w:sz="4" w:space="0" w:color="auto"/>
                                    <w:left w:val="single" w:sz="4" w:space="0" w:color="auto"/>
                                    <w:bottom w:val="single" w:sz="4" w:space="0" w:color="auto"/>
                                    <w:right w:val="single" w:sz="4" w:space="0" w:color="auto"/>
                                  </w:tcBorders>
                                  <w:hideMark/>
                                </w:tcPr>
                                <w:p w14:paraId="17716032" w14:textId="77777777" w:rsidR="00233F84" w:rsidRPr="002E7AD8" w:rsidRDefault="00233F84" w:rsidP="00271BC2">
                                  <w:r w:rsidRPr="002E7AD8">
                                    <w:t>2</w:t>
                                  </w:r>
                                </w:p>
                              </w:tc>
                              <w:tc>
                                <w:tcPr>
                                  <w:tcW w:w="0" w:type="auto"/>
                                  <w:tcBorders>
                                    <w:top w:val="single" w:sz="4" w:space="0" w:color="auto"/>
                                    <w:left w:val="single" w:sz="4" w:space="0" w:color="auto"/>
                                    <w:bottom w:val="single" w:sz="4" w:space="0" w:color="auto"/>
                                    <w:right w:val="single" w:sz="4" w:space="0" w:color="auto"/>
                                  </w:tcBorders>
                                  <w:hideMark/>
                                </w:tcPr>
                                <w:p w14:paraId="7384142F" w14:textId="77777777" w:rsidR="00233F84" w:rsidRPr="002E7AD8" w:rsidRDefault="00233F84" w:rsidP="00271BC2">
                                  <w:r w:rsidRPr="002E7AD8">
                                    <w:t>4</w:t>
                                  </w:r>
                                </w:p>
                              </w:tc>
                            </w:tr>
                            <w:tr w:rsidR="00233F84" w:rsidRPr="0054503D" w14:paraId="5A1C4C22" w14:textId="77777777" w:rsidTr="00271BC2">
                              <w:tc>
                                <w:tcPr>
                                  <w:tcW w:w="0" w:type="auto"/>
                                  <w:tcBorders>
                                    <w:top w:val="single" w:sz="4" w:space="0" w:color="auto"/>
                                    <w:left w:val="single" w:sz="4" w:space="0" w:color="auto"/>
                                    <w:bottom w:val="single" w:sz="4" w:space="0" w:color="auto"/>
                                    <w:right w:val="single" w:sz="4" w:space="0" w:color="auto"/>
                                  </w:tcBorders>
                                  <w:hideMark/>
                                </w:tcPr>
                                <w:p w14:paraId="0C428AED" w14:textId="77777777" w:rsidR="00233F84" w:rsidRPr="002E7AD8" w:rsidRDefault="00233F84" w:rsidP="00271BC2">
                                  <w:r w:rsidRPr="002E7AD8">
                                    <w:t>3</w:t>
                                  </w:r>
                                </w:p>
                              </w:tc>
                              <w:tc>
                                <w:tcPr>
                                  <w:tcW w:w="0" w:type="auto"/>
                                  <w:tcBorders>
                                    <w:top w:val="single" w:sz="4" w:space="0" w:color="auto"/>
                                    <w:left w:val="single" w:sz="4" w:space="0" w:color="auto"/>
                                    <w:bottom w:val="single" w:sz="4" w:space="0" w:color="auto"/>
                                    <w:right w:val="single" w:sz="4" w:space="0" w:color="auto"/>
                                  </w:tcBorders>
                                  <w:hideMark/>
                                </w:tcPr>
                                <w:p w14:paraId="6FD85AB2" w14:textId="77777777" w:rsidR="00233F84" w:rsidRPr="002E7AD8" w:rsidRDefault="00233F84" w:rsidP="00271BC2">
                                  <w:r w:rsidRPr="002E7AD8">
                                    <w:t>9</w:t>
                                  </w:r>
                                </w:p>
                              </w:tc>
                            </w:tr>
                          </w:tbl>
                          <w:p w14:paraId="0AA19CBB" w14:textId="77777777" w:rsidR="00233F84" w:rsidRPr="002E7AD8" w:rsidRDefault="00233F84" w:rsidP="00271BC2"/>
                        </w:tc>
                        <w:tc>
                          <w:tcPr>
                            <w:tcW w:w="588" w:type="dxa"/>
                          </w:tcPr>
                          <w:p w14:paraId="75066661" w14:textId="77777777" w:rsidR="00233F84" w:rsidRPr="002E7AD8" w:rsidRDefault="00233F84" w:rsidP="00271BC2">
                            <w:pPr>
                              <w:jc w:val="right"/>
                              <w:rPr>
                                <w:bCs/>
                              </w:rPr>
                            </w:pPr>
                            <w:r w:rsidRPr="002E7AD8">
                              <w:rPr>
                                <w:bCs/>
                              </w:rPr>
                              <w:t>v.</w:t>
                            </w:r>
                          </w:p>
                        </w:tc>
                        <w:tc>
                          <w:tcPr>
                            <w:tcW w:w="1241" w:type="dxa"/>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3"/>
                              <w:gridCol w:w="617"/>
                            </w:tblGrid>
                            <w:tr w:rsidR="00233F84" w:rsidRPr="0054503D" w14:paraId="4AF53128" w14:textId="77777777" w:rsidTr="00271BC2">
                              <w:tc>
                                <w:tcPr>
                                  <w:tcW w:w="0" w:type="auto"/>
                                  <w:tcBorders>
                                    <w:top w:val="single" w:sz="4" w:space="0" w:color="auto"/>
                                    <w:left w:val="single" w:sz="4" w:space="0" w:color="auto"/>
                                    <w:bottom w:val="single" w:sz="4" w:space="0" w:color="auto"/>
                                    <w:right w:val="single" w:sz="4" w:space="0" w:color="auto"/>
                                  </w:tcBorders>
                                  <w:hideMark/>
                                </w:tcPr>
                                <w:p w14:paraId="11929D23" w14:textId="77777777" w:rsidR="00233F84" w:rsidRPr="002E7AD8" w:rsidRDefault="00233F84" w:rsidP="00271BC2">
                                  <w:pPr>
                                    <w:jc w:val="center"/>
                                    <w:rPr>
                                      <w:b/>
                                      <w:bCs/>
                                    </w:rPr>
                                  </w:pPr>
                                  <w:r w:rsidRPr="002E7AD8">
                                    <w:rPr>
                                      <w:b/>
                                      <w:bCs/>
                                    </w:rPr>
                                    <w:t>In</w:t>
                                  </w:r>
                                </w:p>
                              </w:tc>
                              <w:tc>
                                <w:tcPr>
                                  <w:tcW w:w="0" w:type="auto"/>
                                  <w:tcBorders>
                                    <w:top w:val="single" w:sz="4" w:space="0" w:color="auto"/>
                                    <w:left w:val="single" w:sz="4" w:space="0" w:color="auto"/>
                                    <w:bottom w:val="single" w:sz="4" w:space="0" w:color="auto"/>
                                    <w:right w:val="single" w:sz="4" w:space="0" w:color="auto"/>
                                  </w:tcBorders>
                                  <w:hideMark/>
                                </w:tcPr>
                                <w:p w14:paraId="40A311F8" w14:textId="77777777" w:rsidR="00233F84" w:rsidRPr="002E7AD8" w:rsidRDefault="00233F84" w:rsidP="00271BC2">
                                  <w:pPr>
                                    <w:jc w:val="center"/>
                                    <w:rPr>
                                      <w:b/>
                                      <w:bCs/>
                                    </w:rPr>
                                  </w:pPr>
                                  <w:r w:rsidRPr="002E7AD8">
                                    <w:rPr>
                                      <w:b/>
                                      <w:bCs/>
                                    </w:rPr>
                                    <w:t>Out</w:t>
                                  </w:r>
                                </w:p>
                              </w:tc>
                            </w:tr>
                            <w:tr w:rsidR="00233F84" w:rsidRPr="0054503D" w14:paraId="6E13D8E0" w14:textId="77777777" w:rsidTr="00271BC2">
                              <w:tc>
                                <w:tcPr>
                                  <w:tcW w:w="0" w:type="auto"/>
                                  <w:tcBorders>
                                    <w:top w:val="single" w:sz="4" w:space="0" w:color="auto"/>
                                    <w:left w:val="single" w:sz="4" w:space="0" w:color="auto"/>
                                    <w:bottom w:val="single" w:sz="4" w:space="0" w:color="auto"/>
                                    <w:right w:val="single" w:sz="4" w:space="0" w:color="auto"/>
                                  </w:tcBorders>
                                  <w:hideMark/>
                                </w:tcPr>
                                <w:p w14:paraId="3B6BB21C" w14:textId="77777777" w:rsidR="00233F84" w:rsidRPr="002E7AD8" w:rsidRDefault="00233F84" w:rsidP="00271BC2">
                                  <w:r w:rsidRPr="002E7AD8">
                                    <w:t>-2</w:t>
                                  </w:r>
                                </w:p>
                              </w:tc>
                              <w:tc>
                                <w:tcPr>
                                  <w:tcW w:w="0" w:type="auto"/>
                                  <w:tcBorders>
                                    <w:top w:val="single" w:sz="4" w:space="0" w:color="auto"/>
                                    <w:left w:val="single" w:sz="4" w:space="0" w:color="auto"/>
                                    <w:bottom w:val="single" w:sz="4" w:space="0" w:color="auto"/>
                                    <w:right w:val="single" w:sz="4" w:space="0" w:color="auto"/>
                                  </w:tcBorders>
                                  <w:hideMark/>
                                </w:tcPr>
                                <w:p w14:paraId="2D9CA933" w14:textId="77777777" w:rsidR="00233F84" w:rsidRPr="002E7AD8" w:rsidRDefault="00233F84" w:rsidP="00271BC2">
                                  <w:r w:rsidRPr="002E7AD8">
                                    <w:t>_</w:t>
                                  </w:r>
                                </w:p>
                              </w:tc>
                            </w:tr>
                            <w:tr w:rsidR="00233F84" w:rsidRPr="0054503D" w14:paraId="06F5FFCB" w14:textId="77777777" w:rsidTr="00271BC2">
                              <w:tc>
                                <w:tcPr>
                                  <w:tcW w:w="0" w:type="auto"/>
                                  <w:tcBorders>
                                    <w:top w:val="single" w:sz="4" w:space="0" w:color="auto"/>
                                    <w:left w:val="single" w:sz="4" w:space="0" w:color="auto"/>
                                    <w:bottom w:val="single" w:sz="4" w:space="0" w:color="auto"/>
                                    <w:right w:val="single" w:sz="4" w:space="0" w:color="auto"/>
                                  </w:tcBorders>
                                  <w:hideMark/>
                                </w:tcPr>
                                <w:p w14:paraId="0A73F0EE" w14:textId="77777777" w:rsidR="00233F84" w:rsidRPr="002E7AD8" w:rsidRDefault="00233F84" w:rsidP="00271BC2">
                                  <w:r w:rsidRPr="002E7AD8">
                                    <w:t>-1</w:t>
                                  </w:r>
                                </w:p>
                              </w:tc>
                              <w:tc>
                                <w:tcPr>
                                  <w:tcW w:w="0" w:type="auto"/>
                                  <w:tcBorders>
                                    <w:top w:val="single" w:sz="4" w:space="0" w:color="auto"/>
                                    <w:left w:val="single" w:sz="4" w:space="0" w:color="auto"/>
                                    <w:bottom w:val="single" w:sz="4" w:space="0" w:color="auto"/>
                                    <w:right w:val="single" w:sz="4" w:space="0" w:color="auto"/>
                                  </w:tcBorders>
                                  <w:hideMark/>
                                </w:tcPr>
                                <w:p w14:paraId="1CEE8F23" w14:textId="77777777" w:rsidR="00233F84" w:rsidRPr="002E7AD8" w:rsidRDefault="00233F84" w:rsidP="00271BC2">
                                  <w:r w:rsidRPr="002E7AD8">
                                    <w:t>_</w:t>
                                  </w:r>
                                </w:p>
                              </w:tc>
                            </w:tr>
                            <w:tr w:rsidR="00233F84" w:rsidRPr="0054503D" w14:paraId="5A3F358A" w14:textId="77777777" w:rsidTr="00271BC2">
                              <w:tc>
                                <w:tcPr>
                                  <w:tcW w:w="0" w:type="auto"/>
                                  <w:tcBorders>
                                    <w:top w:val="single" w:sz="4" w:space="0" w:color="auto"/>
                                    <w:left w:val="single" w:sz="4" w:space="0" w:color="auto"/>
                                    <w:bottom w:val="single" w:sz="4" w:space="0" w:color="auto"/>
                                    <w:right w:val="single" w:sz="4" w:space="0" w:color="auto"/>
                                  </w:tcBorders>
                                  <w:hideMark/>
                                </w:tcPr>
                                <w:p w14:paraId="2662CC90" w14:textId="77777777" w:rsidR="00233F84" w:rsidRPr="002E7AD8" w:rsidRDefault="00233F84" w:rsidP="00271BC2">
                                  <w:r w:rsidRPr="002E7AD8">
                                    <w:t>0</w:t>
                                  </w:r>
                                </w:p>
                              </w:tc>
                              <w:tc>
                                <w:tcPr>
                                  <w:tcW w:w="0" w:type="auto"/>
                                  <w:tcBorders>
                                    <w:top w:val="single" w:sz="4" w:space="0" w:color="auto"/>
                                    <w:left w:val="single" w:sz="4" w:space="0" w:color="auto"/>
                                    <w:bottom w:val="single" w:sz="4" w:space="0" w:color="auto"/>
                                    <w:right w:val="single" w:sz="4" w:space="0" w:color="auto"/>
                                  </w:tcBorders>
                                  <w:hideMark/>
                                </w:tcPr>
                                <w:p w14:paraId="374E8488" w14:textId="77777777" w:rsidR="00233F84" w:rsidRPr="002E7AD8" w:rsidRDefault="00233F84" w:rsidP="00271BC2">
                                  <w:r w:rsidRPr="002E7AD8">
                                    <w:t>0</w:t>
                                  </w:r>
                                </w:p>
                              </w:tc>
                            </w:tr>
                            <w:tr w:rsidR="00233F84" w:rsidRPr="0054503D" w14:paraId="7049B0DC" w14:textId="77777777" w:rsidTr="00271BC2">
                              <w:tc>
                                <w:tcPr>
                                  <w:tcW w:w="0" w:type="auto"/>
                                  <w:tcBorders>
                                    <w:top w:val="single" w:sz="4" w:space="0" w:color="auto"/>
                                    <w:left w:val="single" w:sz="4" w:space="0" w:color="auto"/>
                                    <w:bottom w:val="single" w:sz="4" w:space="0" w:color="auto"/>
                                    <w:right w:val="single" w:sz="4" w:space="0" w:color="auto"/>
                                  </w:tcBorders>
                                  <w:hideMark/>
                                </w:tcPr>
                                <w:p w14:paraId="45F5CAB2" w14:textId="77777777" w:rsidR="00233F84" w:rsidRPr="002E7AD8" w:rsidRDefault="00233F84" w:rsidP="00271BC2">
                                  <w:r w:rsidRPr="002E7AD8">
                                    <w:t>1</w:t>
                                  </w:r>
                                </w:p>
                              </w:tc>
                              <w:tc>
                                <w:tcPr>
                                  <w:tcW w:w="0" w:type="auto"/>
                                  <w:tcBorders>
                                    <w:top w:val="single" w:sz="4" w:space="0" w:color="auto"/>
                                    <w:left w:val="single" w:sz="4" w:space="0" w:color="auto"/>
                                    <w:bottom w:val="single" w:sz="4" w:space="0" w:color="auto"/>
                                    <w:right w:val="single" w:sz="4" w:space="0" w:color="auto"/>
                                  </w:tcBorders>
                                  <w:hideMark/>
                                </w:tcPr>
                                <w:p w14:paraId="016DE729" w14:textId="77777777" w:rsidR="00233F84" w:rsidRPr="002E7AD8" w:rsidRDefault="00233F84" w:rsidP="00271BC2">
                                  <w:r w:rsidRPr="002E7AD8">
                                    <w:t>1</w:t>
                                  </w:r>
                                </w:p>
                              </w:tc>
                            </w:tr>
                            <w:tr w:rsidR="00233F84" w:rsidRPr="0054503D" w14:paraId="76A96E53" w14:textId="77777777" w:rsidTr="00271BC2">
                              <w:tc>
                                <w:tcPr>
                                  <w:tcW w:w="0" w:type="auto"/>
                                  <w:tcBorders>
                                    <w:top w:val="single" w:sz="4" w:space="0" w:color="auto"/>
                                    <w:left w:val="single" w:sz="4" w:space="0" w:color="auto"/>
                                    <w:bottom w:val="single" w:sz="4" w:space="0" w:color="auto"/>
                                    <w:right w:val="single" w:sz="4" w:space="0" w:color="auto"/>
                                  </w:tcBorders>
                                  <w:hideMark/>
                                </w:tcPr>
                                <w:p w14:paraId="5612E521" w14:textId="77777777" w:rsidR="00233F84" w:rsidRPr="002E7AD8" w:rsidRDefault="00233F84" w:rsidP="00271BC2">
                                  <w:r w:rsidRPr="002E7AD8">
                                    <w:t>4</w:t>
                                  </w:r>
                                </w:p>
                              </w:tc>
                              <w:tc>
                                <w:tcPr>
                                  <w:tcW w:w="0" w:type="auto"/>
                                  <w:tcBorders>
                                    <w:top w:val="single" w:sz="4" w:space="0" w:color="auto"/>
                                    <w:left w:val="single" w:sz="4" w:space="0" w:color="auto"/>
                                    <w:bottom w:val="single" w:sz="4" w:space="0" w:color="auto"/>
                                    <w:right w:val="single" w:sz="4" w:space="0" w:color="auto"/>
                                  </w:tcBorders>
                                  <w:hideMark/>
                                </w:tcPr>
                                <w:p w14:paraId="2DECF616" w14:textId="77777777" w:rsidR="00233F84" w:rsidRPr="002E7AD8" w:rsidRDefault="00233F84" w:rsidP="00271BC2">
                                  <w:r w:rsidRPr="002E7AD8">
                                    <w:t>2</w:t>
                                  </w:r>
                                </w:p>
                              </w:tc>
                            </w:tr>
                            <w:tr w:rsidR="00233F84" w:rsidRPr="0054503D" w14:paraId="087F2C71" w14:textId="77777777" w:rsidTr="00271BC2">
                              <w:tc>
                                <w:tcPr>
                                  <w:tcW w:w="0" w:type="auto"/>
                                  <w:tcBorders>
                                    <w:top w:val="single" w:sz="4" w:space="0" w:color="auto"/>
                                    <w:left w:val="single" w:sz="4" w:space="0" w:color="auto"/>
                                    <w:bottom w:val="single" w:sz="4" w:space="0" w:color="auto"/>
                                    <w:right w:val="single" w:sz="4" w:space="0" w:color="auto"/>
                                  </w:tcBorders>
                                  <w:hideMark/>
                                </w:tcPr>
                                <w:p w14:paraId="5CFA592A" w14:textId="77777777" w:rsidR="00233F84" w:rsidRPr="002E7AD8" w:rsidRDefault="00233F84" w:rsidP="00271BC2">
                                  <w:r w:rsidRPr="002E7AD8">
                                    <w:t>9</w:t>
                                  </w:r>
                                </w:p>
                              </w:tc>
                              <w:tc>
                                <w:tcPr>
                                  <w:tcW w:w="0" w:type="auto"/>
                                  <w:tcBorders>
                                    <w:top w:val="single" w:sz="4" w:space="0" w:color="auto"/>
                                    <w:left w:val="single" w:sz="4" w:space="0" w:color="auto"/>
                                    <w:bottom w:val="single" w:sz="4" w:space="0" w:color="auto"/>
                                    <w:right w:val="single" w:sz="4" w:space="0" w:color="auto"/>
                                  </w:tcBorders>
                                  <w:hideMark/>
                                </w:tcPr>
                                <w:p w14:paraId="0B3B9992" w14:textId="77777777" w:rsidR="00233F84" w:rsidRPr="002E7AD8" w:rsidRDefault="00233F84" w:rsidP="00271BC2">
                                  <w:r w:rsidRPr="002E7AD8">
                                    <w:t>3</w:t>
                                  </w:r>
                                </w:p>
                              </w:tc>
                            </w:tr>
                          </w:tbl>
                          <w:p w14:paraId="11D89996" w14:textId="77777777" w:rsidR="00233F84" w:rsidRPr="002E7AD8" w:rsidRDefault="00233F84" w:rsidP="00271BC2"/>
                        </w:tc>
                        <w:tc>
                          <w:tcPr>
                            <w:tcW w:w="649" w:type="dxa"/>
                          </w:tcPr>
                          <w:p w14:paraId="3D88BB40" w14:textId="77777777" w:rsidR="00233F84" w:rsidRPr="002E7AD8" w:rsidRDefault="00233F84" w:rsidP="00271BC2">
                            <w:pPr>
                              <w:jc w:val="right"/>
                              <w:rPr>
                                <w:bCs/>
                              </w:rPr>
                            </w:pPr>
                            <w:r w:rsidRPr="002E7AD8">
                              <w:rPr>
                                <w:bCs/>
                              </w:rPr>
                              <w:t>vi.</w:t>
                            </w:r>
                          </w:p>
                        </w:tc>
                        <w:tc>
                          <w:tcPr>
                            <w:tcW w:w="1239" w:type="dxa"/>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3"/>
                              <w:gridCol w:w="617"/>
                            </w:tblGrid>
                            <w:tr w:rsidR="00233F84" w:rsidRPr="0054503D" w14:paraId="60DE858F" w14:textId="77777777" w:rsidTr="00271BC2">
                              <w:tc>
                                <w:tcPr>
                                  <w:tcW w:w="0" w:type="auto"/>
                                  <w:tcBorders>
                                    <w:top w:val="single" w:sz="4" w:space="0" w:color="auto"/>
                                    <w:left w:val="single" w:sz="4" w:space="0" w:color="auto"/>
                                    <w:bottom w:val="single" w:sz="4" w:space="0" w:color="auto"/>
                                    <w:right w:val="single" w:sz="4" w:space="0" w:color="auto"/>
                                  </w:tcBorders>
                                  <w:hideMark/>
                                </w:tcPr>
                                <w:p w14:paraId="41846316" w14:textId="77777777" w:rsidR="00233F84" w:rsidRPr="002E7AD8" w:rsidRDefault="00233F84" w:rsidP="00271BC2">
                                  <w:pPr>
                                    <w:jc w:val="center"/>
                                    <w:rPr>
                                      <w:b/>
                                      <w:bCs/>
                                    </w:rPr>
                                  </w:pPr>
                                  <w:r w:rsidRPr="002E7AD8">
                                    <w:rPr>
                                      <w:b/>
                                      <w:bCs/>
                                    </w:rPr>
                                    <w:t>In</w:t>
                                  </w:r>
                                </w:p>
                              </w:tc>
                              <w:tc>
                                <w:tcPr>
                                  <w:tcW w:w="0" w:type="auto"/>
                                  <w:tcBorders>
                                    <w:top w:val="single" w:sz="4" w:space="0" w:color="auto"/>
                                    <w:left w:val="single" w:sz="4" w:space="0" w:color="auto"/>
                                    <w:bottom w:val="single" w:sz="4" w:space="0" w:color="auto"/>
                                    <w:right w:val="single" w:sz="4" w:space="0" w:color="auto"/>
                                  </w:tcBorders>
                                  <w:hideMark/>
                                </w:tcPr>
                                <w:p w14:paraId="0EDA1EDC" w14:textId="77777777" w:rsidR="00233F84" w:rsidRPr="002E7AD8" w:rsidRDefault="00233F84" w:rsidP="00271BC2">
                                  <w:pPr>
                                    <w:jc w:val="center"/>
                                    <w:rPr>
                                      <w:b/>
                                      <w:bCs/>
                                    </w:rPr>
                                  </w:pPr>
                                  <w:r w:rsidRPr="002E7AD8">
                                    <w:rPr>
                                      <w:b/>
                                      <w:bCs/>
                                    </w:rPr>
                                    <w:t>Out</w:t>
                                  </w:r>
                                </w:p>
                              </w:tc>
                            </w:tr>
                            <w:tr w:rsidR="00233F84" w:rsidRPr="0054503D" w14:paraId="3216428E" w14:textId="77777777" w:rsidTr="00271BC2">
                              <w:tc>
                                <w:tcPr>
                                  <w:tcW w:w="0" w:type="auto"/>
                                  <w:tcBorders>
                                    <w:top w:val="single" w:sz="4" w:space="0" w:color="auto"/>
                                    <w:left w:val="single" w:sz="4" w:space="0" w:color="auto"/>
                                    <w:bottom w:val="single" w:sz="4" w:space="0" w:color="auto"/>
                                    <w:right w:val="single" w:sz="4" w:space="0" w:color="auto"/>
                                  </w:tcBorders>
                                  <w:hideMark/>
                                </w:tcPr>
                                <w:p w14:paraId="53B69C29" w14:textId="77777777" w:rsidR="00233F84" w:rsidRPr="002E7AD8" w:rsidRDefault="00233F84" w:rsidP="00271BC2">
                                  <w:r w:rsidRPr="002E7AD8">
                                    <w:t>-2</w:t>
                                  </w:r>
                                </w:p>
                              </w:tc>
                              <w:tc>
                                <w:tcPr>
                                  <w:tcW w:w="0" w:type="auto"/>
                                  <w:tcBorders>
                                    <w:top w:val="single" w:sz="4" w:space="0" w:color="auto"/>
                                    <w:left w:val="single" w:sz="4" w:space="0" w:color="auto"/>
                                    <w:bottom w:val="single" w:sz="4" w:space="0" w:color="auto"/>
                                    <w:right w:val="single" w:sz="4" w:space="0" w:color="auto"/>
                                  </w:tcBorders>
                                  <w:hideMark/>
                                </w:tcPr>
                                <w:p w14:paraId="1F91A93D" w14:textId="77777777" w:rsidR="00233F84" w:rsidRPr="002E7AD8" w:rsidRDefault="00233F84" w:rsidP="00271BC2">
                                  <w:r w:rsidRPr="002E7AD8">
                                    <w:t>2</w:t>
                                  </w:r>
                                </w:p>
                              </w:tc>
                            </w:tr>
                            <w:tr w:rsidR="00233F84" w:rsidRPr="0054503D" w14:paraId="52E182CD" w14:textId="77777777" w:rsidTr="00271BC2">
                              <w:tc>
                                <w:tcPr>
                                  <w:tcW w:w="0" w:type="auto"/>
                                  <w:tcBorders>
                                    <w:top w:val="single" w:sz="4" w:space="0" w:color="auto"/>
                                    <w:left w:val="single" w:sz="4" w:space="0" w:color="auto"/>
                                    <w:bottom w:val="single" w:sz="4" w:space="0" w:color="auto"/>
                                    <w:right w:val="single" w:sz="4" w:space="0" w:color="auto"/>
                                  </w:tcBorders>
                                  <w:hideMark/>
                                </w:tcPr>
                                <w:p w14:paraId="1B0420AC" w14:textId="77777777" w:rsidR="00233F84" w:rsidRPr="002E7AD8" w:rsidRDefault="00233F84" w:rsidP="00271BC2">
                                  <w:r w:rsidRPr="002E7AD8">
                                    <w:t>-1</w:t>
                                  </w:r>
                                </w:p>
                              </w:tc>
                              <w:tc>
                                <w:tcPr>
                                  <w:tcW w:w="0" w:type="auto"/>
                                  <w:tcBorders>
                                    <w:top w:val="single" w:sz="4" w:space="0" w:color="auto"/>
                                    <w:left w:val="single" w:sz="4" w:space="0" w:color="auto"/>
                                    <w:bottom w:val="single" w:sz="4" w:space="0" w:color="auto"/>
                                    <w:right w:val="single" w:sz="4" w:space="0" w:color="auto"/>
                                  </w:tcBorders>
                                  <w:hideMark/>
                                </w:tcPr>
                                <w:p w14:paraId="08662D38" w14:textId="77777777" w:rsidR="00233F84" w:rsidRPr="002E7AD8" w:rsidRDefault="00233F84" w:rsidP="00271BC2">
                                  <w:r w:rsidRPr="002E7AD8">
                                    <w:t>1</w:t>
                                  </w:r>
                                </w:p>
                              </w:tc>
                            </w:tr>
                            <w:tr w:rsidR="00233F84" w:rsidRPr="0054503D" w14:paraId="0159B05F" w14:textId="77777777" w:rsidTr="00271BC2">
                              <w:tc>
                                <w:tcPr>
                                  <w:tcW w:w="0" w:type="auto"/>
                                  <w:tcBorders>
                                    <w:top w:val="single" w:sz="4" w:space="0" w:color="auto"/>
                                    <w:left w:val="single" w:sz="4" w:space="0" w:color="auto"/>
                                    <w:bottom w:val="single" w:sz="4" w:space="0" w:color="auto"/>
                                    <w:right w:val="single" w:sz="4" w:space="0" w:color="auto"/>
                                  </w:tcBorders>
                                  <w:hideMark/>
                                </w:tcPr>
                                <w:p w14:paraId="3063DAED" w14:textId="77777777" w:rsidR="00233F84" w:rsidRPr="002E7AD8" w:rsidRDefault="00233F84" w:rsidP="00271BC2">
                                  <w:r w:rsidRPr="002E7AD8">
                                    <w:t>0</w:t>
                                  </w:r>
                                </w:p>
                              </w:tc>
                              <w:tc>
                                <w:tcPr>
                                  <w:tcW w:w="0" w:type="auto"/>
                                  <w:tcBorders>
                                    <w:top w:val="single" w:sz="4" w:space="0" w:color="auto"/>
                                    <w:left w:val="single" w:sz="4" w:space="0" w:color="auto"/>
                                    <w:bottom w:val="single" w:sz="4" w:space="0" w:color="auto"/>
                                    <w:right w:val="single" w:sz="4" w:space="0" w:color="auto"/>
                                  </w:tcBorders>
                                  <w:hideMark/>
                                </w:tcPr>
                                <w:p w14:paraId="01D27185" w14:textId="77777777" w:rsidR="00233F84" w:rsidRPr="002E7AD8" w:rsidRDefault="00233F84" w:rsidP="00271BC2">
                                  <w:r w:rsidRPr="002E7AD8">
                                    <w:t>0</w:t>
                                  </w:r>
                                </w:p>
                              </w:tc>
                            </w:tr>
                            <w:tr w:rsidR="00233F84" w:rsidRPr="0054503D" w14:paraId="4B8210A6" w14:textId="77777777" w:rsidTr="00271BC2">
                              <w:tc>
                                <w:tcPr>
                                  <w:tcW w:w="0" w:type="auto"/>
                                  <w:tcBorders>
                                    <w:top w:val="single" w:sz="4" w:space="0" w:color="auto"/>
                                    <w:left w:val="single" w:sz="4" w:space="0" w:color="auto"/>
                                    <w:bottom w:val="single" w:sz="4" w:space="0" w:color="auto"/>
                                    <w:right w:val="single" w:sz="4" w:space="0" w:color="auto"/>
                                  </w:tcBorders>
                                  <w:hideMark/>
                                </w:tcPr>
                                <w:p w14:paraId="68CFD0B4" w14:textId="77777777" w:rsidR="00233F84" w:rsidRPr="002E7AD8" w:rsidRDefault="00233F84" w:rsidP="00271BC2">
                                  <w:r w:rsidRPr="002E7AD8">
                                    <w:t>1</w:t>
                                  </w:r>
                                </w:p>
                              </w:tc>
                              <w:tc>
                                <w:tcPr>
                                  <w:tcW w:w="0" w:type="auto"/>
                                  <w:tcBorders>
                                    <w:top w:val="single" w:sz="4" w:space="0" w:color="auto"/>
                                    <w:left w:val="single" w:sz="4" w:space="0" w:color="auto"/>
                                    <w:bottom w:val="single" w:sz="4" w:space="0" w:color="auto"/>
                                    <w:right w:val="single" w:sz="4" w:space="0" w:color="auto"/>
                                  </w:tcBorders>
                                  <w:hideMark/>
                                </w:tcPr>
                                <w:p w14:paraId="07866FF7" w14:textId="77777777" w:rsidR="00233F84" w:rsidRPr="002E7AD8" w:rsidRDefault="00233F84" w:rsidP="00271BC2">
                                  <w:r w:rsidRPr="002E7AD8">
                                    <w:t>1</w:t>
                                  </w:r>
                                </w:p>
                              </w:tc>
                            </w:tr>
                            <w:tr w:rsidR="00233F84" w:rsidRPr="0054503D" w14:paraId="6902C812" w14:textId="77777777" w:rsidTr="00271BC2">
                              <w:tc>
                                <w:tcPr>
                                  <w:tcW w:w="0" w:type="auto"/>
                                  <w:tcBorders>
                                    <w:top w:val="single" w:sz="4" w:space="0" w:color="auto"/>
                                    <w:left w:val="single" w:sz="4" w:space="0" w:color="auto"/>
                                    <w:bottom w:val="single" w:sz="4" w:space="0" w:color="auto"/>
                                    <w:right w:val="single" w:sz="4" w:space="0" w:color="auto"/>
                                  </w:tcBorders>
                                  <w:hideMark/>
                                </w:tcPr>
                                <w:p w14:paraId="57C599CD" w14:textId="77777777" w:rsidR="00233F84" w:rsidRPr="002E7AD8" w:rsidRDefault="00233F84" w:rsidP="00271BC2">
                                  <w:r w:rsidRPr="002E7AD8">
                                    <w:t>2</w:t>
                                  </w:r>
                                </w:p>
                              </w:tc>
                              <w:tc>
                                <w:tcPr>
                                  <w:tcW w:w="0" w:type="auto"/>
                                  <w:tcBorders>
                                    <w:top w:val="single" w:sz="4" w:space="0" w:color="auto"/>
                                    <w:left w:val="single" w:sz="4" w:space="0" w:color="auto"/>
                                    <w:bottom w:val="single" w:sz="4" w:space="0" w:color="auto"/>
                                    <w:right w:val="single" w:sz="4" w:space="0" w:color="auto"/>
                                  </w:tcBorders>
                                  <w:hideMark/>
                                </w:tcPr>
                                <w:p w14:paraId="52AA4415" w14:textId="77777777" w:rsidR="00233F84" w:rsidRPr="002E7AD8" w:rsidRDefault="00233F84" w:rsidP="00271BC2">
                                  <w:r w:rsidRPr="002E7AD8">
                                    <w:t>2</w:t>
                                  </w:r>
                                </w:p>
                              </w:tc>
                            </w:tr>
                            <w:tr w:rsidR="00233F84" w:rsidRPr="0054503D" w14:paraId="1652A4B5" w14:textId="77777777" w:rsidTr="00271BC2">
                              <w:tc>
                                <w:tcPr>
                                  <w:tcW w:w="0" w:type="auto"/>
                                  <w:tcBorders>
                                    <w:top w:val="single" w:sz="4" w:space="0" w:color="auto"/>
                                    <w:left w:val="single" w:sz="4" w:space="0" w:color="auto"/>
                                    <w:bottom w:val="single" w:sz="4" w:space="0" w:color="auto"/>
                                    <w:right w:val="single" w:sz="4" w:space="0" w:color="auto"/>
                                  </w:tcBorders>
                                  <w:hideMark/>
                                </w:tcPr>
                                <w:p w14:paraId="2AC250B4" w14:textId="77777777" w:rsidR="00233F84" w:rsidRPr="002E7AD8" w:rsidRDefault="00233F84" w:rsidP="00271BC2">
                                  <w:r w:rsidRPr="002E7AD8">
                                    <w:t>3</w:t>
                                  </w:r>
                                </w:p>
                              </w:tc>
                              <w:tc>
                                <w:tcPr>
                                  <w:tcW w:w="0" w:type="auto"/>
                                  <w:tcBorders>
                                    <w:top w:val="single" w:sz="4" w:space="0" w:color="auto"/>
                                    <w:left w:val="single" w:sz="4" w:space="0" w:color="auto"/>
                                    <w:bottom w:val="single" w:sz="4" w:space="0" w:color="auto"/>
                                    <w:right w:val="single" w:sz="4" w:space="0" w:color="auto"/>
                                  </w:tcBorders>
                                  <w:hideMark/>
                                </w:tcPr>
                                <w:p w14:paraId="7B9ECE06" w14:textId="77777777" w:rsidR="00233F84" w:rsidRPr="002E7AD8" w:rsidRDefault="00233F84" w:rsidP="00271BC2">
                                  <w:r w:rsidRPr="002E7AD8">
                                    <w:t>3</w:t>
                                  </w:r>
                                </w:p>
                              </w:tc>
                            </w:tr>
                          </w:tbl>
                          <w:p w14:paraId="7B857636" w14:textId="77777777" w:rsidR="00233F84" w:rsidRPr="002E7AD8" w:rsidRDefault="00233F84" w:rsidP="00271BC2"/>
                        </w:tc>
                      </w:tr>
                    </w:tbl>
                    <w:p w14:paraId="21D0E37C" w14:textId="77777777" w:rsidR="00233F84" w:rsidRPr="00491B22" w:rsidRDefault="00233F84" w:rsidP="00E95EAE"/>
                  </w:txbxContent>
                </v:textbox>
              </v:shape>
            </w:pict>
          </mc:Fallback>
        </mc:AlternateContent>
      </w:r>
      <w:r w:rsidR="00E95EAE" w:rsidRPr="0054503D">
        <w:t>Quadratic</w:t>
      </w:r>
    </w:p>
    <w:p w14:paraId="71AAA5FB" w14:textId="77777777" w:rsidR="00E95EAE" w:rsidRPr="0054503D" w:rsidRDefault="00E95EAE" w:rsidP="00F62BB1">
      <w:pPr>
        <w:numPr>
          <w:ilvl w:val="0"/>
          <w:numId w:val="9"/>
        </w:numPr>
        <w:tabs>
          <w:tab w:val="clear" w:pos="360"/>
          <w:tab w:val="num" w:pos="720"/>
        </w:tabs>
        <w:spacing w:before="100" w:beforeAutospacing="1" w:after="100" w:afterAutospacing="1"/>
        <w:ind w:left="720"/>
      </w:pPr>
      <w:r w:rsidRPr="0054503D">
        <w:t>Absolute Value</w:t>
      </w:r>
    </w:p>
    <w:p w14:paraId="3AAE73B6" w14:textId="77777777" w:rsidR="00E95EAE" w:rsidRPr="0054503D" w:rsidRDefault="00E95EAE" w:rsidP="00F62BB1">
      <w:pPr>
        <w:numPr>
          <w:ilvl w:val="0"/>
          <w:numId w:val="9"/>
        </w:numPr>
        <w:tabs>
          <w:tab w:val="clear" w:pos="360"/>
          <w:tab w:val="num" w:pos="720"/>
        </w:tabs>
        <w:spacing w:before="100" w:beforeAutospacing="1" w:after="100" w:afterAutospacing="1"/>
        <w:ind w:left="720"/>
      </w:pPr>
      <w:r w:rsidRPr="0054503D">
        <w:t>Square Root</w:t>
      </w:r>
    </w:p>
    <w:p w14:paraId="5199EBC0" w14:textId="77777777" w:rsidR="00E95EAE" w:rsidRPr="0054503D" w:rsidRDefault="00E95EAE" w:rsidP="00F62BB1">
      <w:pPr>
        <w:numPr>
          <w:ilvl w:val="0"/>
          <w:numId w:val="9"/>
        </w:numPr>
        <w:tabs>
          <w:tab w:val="clear" w:pos="360"/>
          <w:tab w:val="num" w:pos="720"/>
        </w:tabs>
        <w:spacing w:before="100" w:beforeAutospacing="1" w:after="100" w:afterAutospacing="1"/>
        <w:ind w:left="720"/>
      </w:pPr>
      <w:r w:rsidRPr="0054503D">
        <w:t>Linear</w:t>
      </w:r>
    </w:p>
    <w:p w14:paraId="18F60E67" w14:textId="77777777" w:rsidR="00E95EAE" w:rsidRPr="0054503D" w:rsidRDefault="00E95EAE" w:rsidP="00F62BB1">
      <w:pPr>
        <w:numPr>
          <w:ilvl w:val="0"/>
          <w:numId w:val="9"/>
        </w:numPr>
        <w:tabs>
          <w:tab w:val="clear" w:pos="360"/>
          <w:tab w:val="num" w:pos="720"/>
        </w:tabs>
        <w:spacing w:before="100" w:beforeAutospacing="1" w:after="100" w:afterAutospacing="1"/>
        <w:ind w:left="720"/>
      </w:pPr>
      <w:r w:rsidRPr="0054503D">
        <w:t>Cubic</w:t>
      </w:r>
    </w:p>
    <w:p w14:paraId="32933D3E" w14:textId="77777777" w:rsidR="00E95EAE" w:rsidRPr="0054503D" w:rsidRDefault="00E95EAE" w:rsidP="00F62BB1">
      <w:pPr>
        <w:numPr>
          <w:ilvl w:val="0"/>
          <w:numId w:val="9"/>
        </w:numPr>
        <w:tabs>
          <w:tab w:val="clear" w:pos="360"/>
          <w:tab w:val="num" w:pos="720"/>
        </w:tabs>
        <w:spacing w:before="100" w:beforeAutospacing="1" w:after="100" w:afterAutospacing="1"/>
        <w:ind w:left="720"/>
      </w:pPr>
      <w:r w:rsidRPr="0054503D">
        <w:t>Reciprocal</w:t>
      </w:r>
    </w:p>
    <w:p w14:paraId="55A1335D" w14:textId="77777777" w:rsidR="00E95EAE" w:rsidRPr="0054503D" w:rsidRDefault="00E95EAE" w:rsidP="00E95EAE">
      <w:r w:rsidRPr="0054503D">
        <w:t> </w:t>
      </w:r>
    </w:p>
    <w:p w14:paraId="243C4756" w14:textId="77777777" w:rsidR="00E95EAE" w:rsidRPr="0054503D" w:rsidRDefault="00E95EAE" w:rsidP="00E95EAE">
      <w:r w:rsidRPr="0054503D">
        <w:t> </w:t>
      </w:r>
    </w:p>
    <w:p w14:paraId="37896BD6" w14:textId="77777777" w:rsidR="00E95EAE" w:rsidRPr="0054503D" w:rsidRDefault="00E95EAE" w:rsidP="00E95EAE">
      <w:r w:rsidRPr="0054503D">
        <w:t> </w:t>
      </w:r>
    </w:p>
    <w:p w14:paraId="2DFAB00F" w14:textId="77777777" w:rsidR="00E95EAE" w:rsidRDefault="00E95EAE" w:rsidP="00E95EAE">
      <w:r w:rsidRPr="0054503D">
        <w:t> </w:t>
      </w:r>
    </w:p>
    <w:p w14:paraId="0540F596" w14:textId="77777777" w:rsidR="00E95EAE" w:rsidRDefault="00E95EAE" w:rsidP="00E95EAE"/>
    <w:p w14:paraId="281A2F92" w14:textId="77777777" w:rsidR="00E95EAE" w:rsidRDefault="00E95EAE" w:rsidP="00E95EAE"/>
    <w:p w14:paraId="0F9FB0BC" w14:textId="77777777" w:rsidR="00E95EAE" w:rsidRDefault="00E95EAE" w:rsidP="00E95EAE"/>
    <w:p w14:paraId="7C4BD4B7" w14:textId="77777777" w:rsidR="00626252" w:rsidRDefault="00626252" w:rsidP="00E95EAE"/>
    <w:p w14:paraId="042C6812" w14:textId="77777777" w:rsidR="00626252" w:rsidRDefault="00626252" w:rsidP="00E95EAE"/>
    <w:p w14:paraId="36A12A1F" w14:textId="77777777" w:rsidR="00E95EAE" w:rsidRDefault="00E95EAE" w:rsidP="00E95EAE"/>
    <w:p w14:paraId="5FD9A7D9" w14:textId="77777777" w:rsidR="00E95EAE" w:rsidRDefault="00E95EAE" w:rsidP="00F62BB1">
      <w:pPr>
        <w:pStyle w:val="ListParagraph"/>
        <w:numPr>
          <w:ilvl w:val="0"/>
          <w:numId w:val="30"/>
        </w:numPr>
        <w:spacing w:line="240" w:lineRule="auto"/>
        <w:rPr>
          <w:szCs w:val="24"/>
        </w:rPr>
      </w:pPr>
      <w:r w:rsidRPr="008C5F50">
        <w:rPr>
          <w:szCs w:val="24"/>
        </w:rPr>
        <w:t xml:space="preserve">Write the equation of the circle centered at  </w:t>
      </w:r>
      <w:r w:rsidRPr="002E7AD8">
        <w:rPr>
          <w:position w:val="-10"/>
        </w:rPr>
        <w:object w:dxaOrig="800" w:dyaOrig="320" w14:anchorId="7395F716">
          <v:shape id="_x0000_i1154" type="#_x0000_t75" style="width:39.75pt;height:15pt" o:ole="">
            <v:imagedata r:id="rId303" o:title=""/>
          </v:shape>
          <o:OLEObject Type="Embed" ProgID="Equation.3" ShapeID="_x0000_i1154" DrawAspect="Content" ObjectID="_1718714184" r:id="rId304"/>
        </w:object>
      </w:r>
      <w:r w:rsidRPr="008C5F50">
        <w:rPr>
          <w:szCs w:val="24"/>
        </w:rPr>
        <w:t xml:space="preserve">  with radius 6. </w:t>
      </w:r>
    </w:p>
    <w:p w14:paraId="3C091FB3" w14:textId="77777777" w:rsidR="00E95EAE" w:rsidRPr="00CD5F4E" w:rsidRDefault="00E95EAE" w:rsidP="00E95EAE">
      <w:pPr>
        <w:pStyle w:val="ListParagraph"/>
        <w:spacing w:line="240" w:lineRule="auto"/>
        <w:ind w:left="360"/>
        <w:rPr>
          <w:szCs w:val="24"/>
        </w:rPr>
      </w:pPr>
    </w:p>
    <w:p w14:paraId="4511F722" w14:textId="77777777" w:rsidR="00E95EAE" w:rsidRPr="008C5F50" w:rsidRDefault="00E95EAE" w:rsidP="00F62BB1">
      <w:pPr>
        <w:pStyle w:val="ListParagraph"/>
        <w:numPr>
          <w:ilvl w:val="0"/>
          <w:numId w:val="30"/>
        </w:numPr>
        <w:spacing w:line="240" w:lineRule="auto"/>
        <w:rPr>
          <w:szCs w:val="24"/>
        </w:rPr>
      </w:pPr>
      <w:r w:rsidRPr="008C5F50">
        <w:rPr>
          <w:szCs w:val="24"/>
        </w:rPr>
        <w:t xml:space="preserve">Write the equation of the circle centered at  </w:t>
      </w:r>
      <w:r w:rsidRPr="002E7AD8">
        <w:rPr>
          <w:position w:val="-10"/>
        </w:rPr>
        <w:object w:dxaOrig="820" w:dyaOrig="320" w14:anchorId="5B34F9DB">
          <v:shape id="_x0000_i1155" type="#_x0000_t75" style="width:41.25pt;height:15pt" o:ole="">
            <v:imagedata r:id="rId305" o:title=""/>
          </v:shape>
          <o:OLEObject Type="Embed" ProgID="Equation.3" ShapeID="_x0000_i1155" DrawAspect="Content" ObjectID="_1718714185" r:id="rId306"/>
        </w:object>
      </w:r>
      <w:r w:rsidRPr="008C5F50">
        <w:rPr>
          <w:szCs w:val="24"/>
        </w:rPr>
        <w:t xml:space="preserve"> </w:t>
      </w:r>
      <w:r>
        <w:rPr>
          <w:szCs w:val="24"/>
        </w:rPr>
        <w:t xml:space="preserve"> with radius 11. </w:t>
      </w:r>
      <w:r w:rsidRPr="008C5F50">
        <w:rPr>
          <w:szCs w:val="24"/>
        </w:rPr>
        <w:t xml:space="preserve"> </w:t>
      </w:r>
    </w:p>
    <w:p w14:paraId="5D42BCC6" w14:textId="77777777" w:rsidR="00E95EAE" w:rsidRDefault="00E95EAE" w:rsidP="00E95EAE"/>
    <w:p w14:paraId="6450E792" w14:textId="77777777" w:rsidR="00E95EAE" w:rsidRPr="007B10E9" w:rsidRDefault="00E95EAE" w:rsidP="00F62BB1">
      <w:pPr>
        <w:pStyle w:val="ListParagraph"/>
        <w:numPr>
          <w:ilvl w:val="0"/>
          <w:numId w:val="30"/>
        </w:numPr>
      </w:pPr>
      <w:r w:rsidRPr="007B10E9">
        <w:t xml:space="preserve">Sketch a reasonable graph for each of the following functions. </w:t>
      </w:r>
      <w:r>
        <w:t xml:space="preserve"> [UW]</w:t>
      </w:r>
    </w:p>
    <w:p w14:paraId="0ED0BE9C" w14:textId="77777777" w:rsidR="00E95EAE" w:rsidRPr="007B10E9" w:rsidRDefault="00E95EAE" w:rsidP="00F62BB1">
      <w:pPr>
        <w:pStyle w:val="ListParagraph"/>
        <w:numPr>
          <w:ilvl w:val="1"/>
          <w:numId w:val="29"/>
        </w:numPr>
        <w:ind w:left="720"/>
      </w:pPr>
      <w:r w:rsidRPr="007B10E9">
        <w:t>Height of a person depending on age.</w:t>
      </w:r>
    </w:p>
    <w:p w14:paraId="792D0FBB" w14:textId="77777777" w:rsidR="00E95EAE" w:rsidRPr="007B10E9" w:rsidRDefault="00E95EAE" w:rsidP="00F62BB1">
      <w:pPr>
        <w:pStyle w:val="ListParagraph"/>
        <w:numPr>
          <w:ilvl w:val="1"/>
          <w:numId w:val="29"/>
        </w:numPr>
        <w:ind w:left="720"/>
      </w:pPr>
      <w:r w:rsidRPr="007B10E9">
        <w:t>Height of the top of your h</w:t>
      </w:r>
      <w:r>
        <w:t>ea</w:t>
      </w:r>
      <w:r w:rsidRPr="007B10E9">
        <w:t>d as you jump on a pogo stick for 5 seconds.</w:t>
      </w:r>
    </w:p>
    <w:p w14:paraId="50C16774" w14:textId="77777777" w:rsidR="00E95EAE" w:rsidRDefault="00E95EAE" w:rsidP="00F62BB1">
      <w:pPr>
        <w:pStyle w:val="ListParagraph"/>
        <w:numPr>
          <w:ilvl w:val="1"/>
          <w:numId w:val="29"/>
        </w:numPr>
        <w:ind w:left="720"/>
      </w:pPr>
      <w:r w:rsidRPr="007B10E9">
        <w:t>The amount of postage you must put on a first class letter, depending on the weight of the letter.</w:t>
      </w:r>
    </w:p>
    <w:p w14:paraId="26AAA3FC" w14:textId="77777777" w:rsidR="00E95EAE" w:rsidRDefault="00E95EAE" w:rsidP="00E95EAE">
      <w:pPr>
        <w:pStyle w:val="ListParagraph"/>
      </w:pPr>
    </w:p>
    <w:p w14:paraId="7B61C206" w14:textId="77777777" w:rsidR="00E95EAE" w:rsidRPr="007B10E9" w:rsidRDefault="00E95EAE" w:rsidP="00F62BB1">
      <w:pPr>
        <w:pStyle w:val="ListParagraph"/>
        <w:numPr>
          <w:ilvl w:val="0"/>
          <w:numId w:val="30"/>
        </w:numPr>
      </w:pPr>
      <w:r w:rsidRPr="007B10E9">
        <w:t xml:space="preserve">Sketch a reasonable graph for each of the following functions. </w:t>
      </w:r>
      <w:r>
        <w:t xml:space="preserve"> [UW]</w:t>
      </w:r>
    </w:p>
    <w:p w14:paraId="705D6B52" w14:textId="77777777" w:rsidR="00E95EAE" w:rsidRPr="007B10E9" w:rsidRDefault="00E95EAE" w:rsidP="00F62BB1">
      <w:pPr>
        <w:pStyle w:val="ListParagraph"/>
        <w:numPr>
          <w:ilvl w:val="0"/>
          <w:numId w:val="31"/>
        </w:numPr>
        <w:ind w:left="720"/>
      </w:pPr>
      <w:r w:rsidRPr="007B10E9">
        <w:t>Distance of your big toe from the ground as you ride your bike for 10 seconds.</w:t>
      </w:r>
    </w:p>
    <w:p w14:paraId="4AEB0E77" w14:textId="77777777" w:rsidR="00E95EAE" w:rsidRDefault="00E95EAE" w:rsidP="00F62BB1">
      <w:pPr>
        <w:pStyle w:val="ListParagraph"/>
        <w:numPr>
          <w:ilvl w:val="0"/>
          <w:numId w:val="31"/>
        </w:numPr>
        <w:ind w:left="720"/>
      </w:pPr>
      <w:r w:rsidRPr="007B10E9">
        <w:t>You</w:t>
      </w:r>
      <w:r>
        <w:t>r</w:t>
      </w:r>
      <w:r w:rsidRPr="007B10E9">
        <w:t xml:space="preserve"> height above the water level in a swimming pool after you dive off the high board. </w:t>
      </w:r>
    </w:p>
    <w:p w14:paraId="3696D7CD" w14:textId="77777777" w:rsidR="00E95EAE" w:rsidRDefault="00B642A4" w:rsidP="00F62BB1">
      <w:pPr>
        <w:pStyle w:val="ListParagraph"/>
        <w:numPr>
          <w:ilvl w:val="0"/>
          <w:numId w:val="31"/>
        </w:numPr>
        <w:ind w:left="720"/>
      </w:pPr>
      <w:r>
        <w:rPr>
          <w:noProof/>
        </w:rPr>
        <mc:AlternateContent>
          <mc:Choice Requires="wpg">
            <w:drawing>
              <wp:anchor distT="0" distB="0" distL="114300" distR="114300" simplePos="0" relativeHeight="251678208" behindDoc="0" locked="0" layoutInCell="1" allowOverlap="1" wp14:anchorId="1A6231EF" wp14:editId="44225C77">
                <wp:simplePos x="0" y="0"/>
                <wp:positionH relativeFrom="margin">
                  <wp:posOffset>3466465</wp:posOffset>
                </wp:positionH>
                <wp:positionV relativeFrom="page">
                  <wp:posOffset>2073275</wp:posOffset>
                </wp:positionV>
                <wp:extent cx="2019935" cy="1727200"/>
                <wp:effectExtent l="18415" t="15875" r="0" b="0"/>
                <wp:wrapSquare wrapText="bothSides"/>
                <wp:docPr id="49" name="Canvas 2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19935" cy="1727200"/>
                          <a:chOff x="0" y="0"/>
                          <a:chExt cx="20199" cy="17272"/>
                        </a:xfrm>
                      </wpg:grpSpPr>
                      <wps:wsp>
                        <wps:cNvPr id="50" name="AutoShape 13"/>
                        <wps:cNvSpPr>
                          <a:spLocks noChangeAspect="1" noChangeArrowheads="1"/>
                        </wps:cNvSpPr>
                        <wps:spPr bwMode="auto">
                          <a:xfrm>
                            <a:off x="0" y="0"/>
                            <a:ext cx="20199" cy="17272"/>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4" name="AutoShape 93"/>
                        <wps:cNvCnPr>
                          <a:cxnSpLocks noChangeShapeType="1"/>
                        </wps:cNvCnPr>
                        <wps:spPr bwMode="auto">
                          <a:xfrm>
                            <a:off x="8312" y="0"/>
                            <a:ext cx="12" cy="16617"/>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55" name="AutoShape 94"/>
                        <wps:cNvCnPr>
                          <a:cxnSpLocks noChangeShapeType="1"/>
                        </wps:cNvCnPr>
                        <wps:spPr bwMode="auto">
                          <a:xfrm>
                            <a:off x="0" y="8312"/>
                            <a:ext cx="16624" cy="12"/>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56" name="Text Box 95"/>
                        <wps:cNvSpPr txBox="1">
                          <a:spLocks noChangeArrowheads="1"/>
                        </wps:cNvSpPr>
                        <wps:spPr bwMode="auto">
                          <a:xfrm>
                            <a:off x="16624" y="6242"/>
                            <a:ext cx="3575" cy="237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DB6872" w14:textId="77777777" w:rsidR="00233F84" w:rsidRPr="00B501DA" w:rsidRDefault="00233F84" w:rsidP="00E95EAE">
                              <w:pPr>
                                <w:rPr>
                                  <w:i/>
                                </w:rPr>
                              </w:pPr>
                              <w:r w:rsidRPr="007A3632">
                                <w:rPr>
                                  <w:i/>
                                </w:rPr>
                                <w:t>x</w:t>
                              </w:r>
                            </w:p>
                          </w:txbxContent>
                        </wps:txbx>
                        <wps:bodyPr rot="0" vert="horz" wrap="square" lIns="0" tIns="0" rIns="0" bIns="0" anchor="t" anchorCtr="0" upright="1">
                          <a:noAutofit/>
                        </wps:bodyPr>
                      </wps:wsp>
                      <wps:wsp>
                        <wps:cNvPr id="60" name="Freeform 96"/>
                        <wps:cNvSpPr>
                          <a:spLocks/>
                        </wps:cNvSpPr>
                        <wps:spPr bwMode="auto">
                          <a:xfrm>
                            <a:off x="1193" y="2374"/>
                            <a:ext cx="15431" cy="14243"/>
                          </a:xfrm>
                          <a:custGeom>
                            <a:avLst/>
                            <a:gdLst>
                              <a:gd name="T0" fmla="*/ 0 w 2430"/>
                              <a:gd name="T1" fmla="*/ 1424305 h 2243"/>
                              <a:gd name="T2" fmla="*/ 237490 w 2430"/>
                              <a:gd name="T3" fmla="*/ 594995 h 2243"/>
                              <a:gd name="T4" fmla="*/ 711835 w 2430"/>
                              <a:gd name="T5" fmla="*/ 237490 h 2243"/>
                              <a:gd name="T6" fmla="*/ 1543050 w 2430"/>
                              <a:gd name="T7" fmla="*/ 0 h 2243"/>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2430" h="2243">
                                <a:moveTo>
                                  <a:pt x="0" y="2243"/>
                                </a:moveTo>
                                <a:cubicBezTo>
                                  <a:pt x="93" y="1745"/>
                                  <a:pt x="187" y="1248"/>
                                  <a:pt x="374" y="937"/>
                                </a:cubicBezTo>
                                <a:cubicBezTo>
                                  <a:pt x="561" y="626"/>
                                  <a:pt x="778" y="530"/>
                                  <a:pt x="1121" y="374"/>
                                </a:cubicBezTo>
                                <a:cubicBezTo>
                                  <a:pt x="1464" y="218"/>
                                  <a:pt x="2087" y="93"/>
                                  <a:pt x="2430" y="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1" name="AutoShape 97"/>
                        <wps:cNvCnPr>
                          <a:cxnSpLocks noChangeShapeType="1"/>
                        </wps:cNvCnPr>
                        <wps:spPr bwMode="auto">
                          <a:xfrm>
                            <a:off x="1778" y="7759"/>
                            <a:ext cx="6" cy="118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2" name="AutoShape 98"/>
                        <wps:cNvCnPr>
                          <a:cxnSpLocks noChangeShapeType="1"/>
                        </wps:cNvCnPr>
                        <wps:spPr bwMode="auto">
                          <a:xfrm>
                            <a:off x="3587" y="7759"/>
                            <a:ext cx="7" cy="118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28" name="AutoShape 99"/>
                        <wps:cNvCnPr>
                          <a:cxnSpLocks noChangeShapeType="1"/>
                        </wps:cNvCnPr>
                        <wps:spPr bwMode="auto">
                          <a:xfrm>
                            <a:off x="13970" y="7759"/>
                            <a:ext cx="6" cy="118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29" name="AutoShape 100"/>
                        <wps:cNvCnPr>
                          <a:cxnSpLocks noChangeShapeType="1"/>
                        </wps:cNvCnPr>
                        <wps:spPr bwMode="auto">
                          <a:xfrm>
                            <a:off x="7708" y="4718"/>
                            <a:ext cx="1188" cy="6"/>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31" name="AutoShape 101"/>
                        <wps:cNvCnPr>
                          <a:cxnSpLocks noChangeShapeType="1"/>
                        </wps:cNvCnPr>
                        <wps:spPr bwMode="auto">
                          <a:xfrm>
                            <a:off x="7708" y="3054"/>
                            <a:ext cx="1188" cy="6"/>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32" name="AutoShape 102"/>
                        <wps:cNvCnPr>
                          <a:cxnSpLocks noChangeShapeType="1"/>
                        </wps:cNvCnPr>
                        <wps:spPr bwMode="auto">
                          <a:xfrm>
                            <a:off x="7708" y="13538"/>
                            <a:ext cx="1188" cy="6"/>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33" name="Text Box 103"/>
                        <wps:cNvSpPr txBox="1">
                          <a:spLocks noChangeArrowheads="1"/>
                        </wps:cNvSpPr>
                        <wps:spPr bwMode="auto">
                          <a:xfrm>
                            <a:off x="16903" y="889"/>
                            <a:ext cx="2426" cy="237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D8DAA2" w14:textId="77777777" w:rsidR="00233F84" w:rsidRPr="00B501DA" w:rsidRDefault="00233F84" w:rsidP="00E95EAE">
                              <w:pPr>
                                <w:rPr>
                                  <w:i/>
                                </w:rPr>
                              </w:pPr>
                              <w:r w:rsidRPr="007A3632">
                                <w:rPr>
                                  <w:i/>
                                </w:rPr>
                                <w:t>f(x)</w:t>
                              </w:r>
                            </w:p>
                          </w:txbxContent>
                        </wps:txbx>
                        <wps:bodyPr rot="0" vert="horz" wrap="square" lIns="0" tIns="0" rIns="0" bIns="0" anchor="t" anchorCtr="0" upright="1">
                          <a:noAutofit/>
                        </wps:bodyPr>
                      </wps:wsp>
                      <wps:wsp>
                        <wps:cNvPr id="934" name="Text Box 104"/>
                        <wps:cNvSpPr txBox="1">
                          <a:spLocks noChangeArrowheads="1"/>
                        </wps:cNvSpPr>
                        <wps:spPr bwMode="auto">
                          <a:xfrm>
                            <a:off x="1498" y="5880"/>
                            <a:ext cx="1143" cy="23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4D605A" w14:textId="77777777" w:rsidR="00233F84" w:rsidRPr="00B501DA" w:rsidRDefault="00233F84" w:rsidP="00E95EAE">
                              <w:pPr>
                                <w:rPr>
                                  <w:i/>
                                </w:rPr>
                              </w:pPr>
                              <w:r w:rsidRPr="007A3632">
                                <w:rPr>
                                  <w:i/>
                                </w:rPr>
                                <w:t>a</w:t>
                              </w:r>
                            </w:p>
                          </w:txbxContent>
                        </wps:txbx>
                        <wps:bodyPr rot="0" vert="horz" wrap="square" lIns="0" tIns="0" rIns="0" bIns="0" anchor="t" anchorCtr="0" upright="1">
                          <a:noAutofit/>
                        </wps:bodyPr>
                      </wps:wsp>
                      <wps:wsp>
                        <wps:cNvPr id="935" name="Text Box 105"/>
                        <wps:cNvSpPr txBox="1">
                          <a:spLocks noChangeArrowheads="1"/>
                        </wps:cNvSpPr>
                        <wps:spPr bwMode="auto">
                          <a:xfrm>
                            <a:off x="3276" y="6032"/>
                            <a:ext cx="1143" cy="23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CC91D2" w14:textId="77777777" w:rsidR="00233F84" w:rsidRPr="00B501DA" w:rsidRDefault="00233F84" w:rsidP="00E95EAE">
                              <w:pPr>
                                <w:rPr>
                                  <w:i/>
                                </w:rPr>
                              </w:pPr>
                              <w:r w:rsidRPr="007A3632">
                                <w:rPr>
                                  <w:i/>
                                </w:rPr>
                                <w:t>b</w:t>
                              </w:r>
                            </w:p>
                          </w:txbxContent>
                        </wps:txbx>
                        <wps:bodyPr rot="0" vert="horz" wrap="square" lIns="0" tIns="0" rIns="0" bIns="0" anchor="t" anchorCtr="0" upright="1">
                          <a:noAutofit/>
                        </wps:bodyPr>
                      </wps:wsp>
                      <wps:wsp>
                        <wps:cNvPr id="936" name="Text Box 106"/>
                        <wps:cNvSpPr txBox="1">
                          <a:spLocks noChangeArrowheads="1"/>
                        </wps:cNvSpPr>
                        <wps:spPr bwMode="auto">
                          <a:xfrm>
                            <a:off x="13652" y="5988"/>
                            <a:ext cx="1143" cy="17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326AEA" w14:textId="77777777" w:rsidR="00233F84" w:rsidRPr="00B501DA" w:rsidRDefault="00233F84" w:rsidP="00E95EAE">
                              <w:pPr>
                                <w:rPr>
                                  <w:i/>
                                </w:rPr>
                              </w:pPr>
                              <w:r w:rsidRPr="007A3632">
                                <w:rPr>
                                  <w:i/>
                                </w:rPr>
                                <w:t>c</w:t>
                              </w:r>
                            </w:p>
                          </w:txbxContent>
                        </wps:txbx>
                        <wps:bodyPr rot="0" vert="horz" wrap="square" lIns="0" tIns="0" rIns="0" bIns="0" anchor="t" anchorCtr="0" upright="1">
                          <a:noAutofit/>
                        </wps:bodyPr>
                      </wps:wsp>
                      <wps:wsp>
                        <wps:cNvPr id="937" name="Text Box 107"/>
                        <wps:cNvSpPr txBox="1">
                          <a:spLocks noChangeArrowheads="1"/>
                        </wps:cNvSpPr>
                        <wps:spPr bwMode="auto">
                          <a:xfrm>
                            <a:off x="6718" y="12484"/>
                            <a:ext cx="1143" cy="23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79CABE" w14:textId="77777777" w:rsidR="00233F84" w:rsidRPr="00B501DA" w:rsidRDefault="00233F84" w:rsidP="00E95EAE">
                              <w:pPr>
                                <w:rPr>
                                  <w:i/>
                                </w:rPr>
                              </w:pPr>
                              <w:r w:rsidRPr="007A3632">
                                <w:rPr>
                                  <w:i/>
                                </w:rPr>
                                <w:t>p</w:t>
                              </w:r>
                            </w:p>
                          </w:txbxContent>
                        </wps:txbx>
                        <wps:bodyPr rot="0" vert="horz" wrap="square" lIns="0" tIns="0" rIns="0" bIns="0" anchor="t" anchorCtr="0" upright="1">
                          <a:noAutofit/>
                        </wps:bodyPr>
                      </wps:wsp>
                      <wps:wsp>
                        <wps:cNvPr id="938" name="Text Box 108"/>
                        <wps:cNvSpPr txBox="1">
                          <a:spLocks noChangeArrowheads="1"/>
                        </wps:cNvSpPr>
                        <wps:spPr bwMode="auto">
                          <a:xfrm>
                            <a:off x="7016" y="3460"/>
                            <a:ext cx="1143" cy="23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387231" w14:textId="77777777" w:rsidR="00233F84" w:rsidRPr="00B501DA" w:rsidRDefault="00233F84" w:rsidP="00E95EAE">
                              <w:pPr>
                                <w:rPr>
                                  <w:i/>
                                </w:rPr>
                              </w:pPr>
                              <w:r w:rsidRPr="007A3632">
                                <w:rPr>
                                  <w:i/>
                                </w:rPr>
                                <w:t>r</w:t>
                              </w:r>
                            </w:p>
                          </w:txbxContent>
                        </wps:txbx>
                        <wps:bodyPr rot="0" vert="horz" wrap="square" lIns="0" tIns="0" rIns="0" bIns="0" anchor="t" anchorCtr="0" upright="1">
                          <a:noAutofit/>
                        </wps:bodyPr>
                      </wps:wsp>
                      <wps:wsp>
                        <wps:cNvPr id="939" name="Text Box 109"/>
                        <wps:cNvSpPr txBox="1">
                          <a:spLocks noChangeArrowheads="1"/>
                        </wps:cNvSpPr>
                        <wps:spPr bwMode="auto">
                          <a:xfrm>
                            <a:off x="7023" y="1949"/>
                            <a:ext cx="1143" cy="23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C2C91D" w14:textId="77777777" w:rsidR="00233F84" w:rsidRPr="00B501DA" w:rsidRDefault="00233F84" w:rsidP="00E95EAE">
                              <w:pPr>
                                <w:rPr>
                                  <w:i/>
                                </w:rPr>
                              </w:pPr>
                              <w:r w:rsidRPr="007A3632">
                                <w:rPr>
                                  <w:i/>
                                </w:rPr>
                                <w:t>t</w:t>
                              </w:r>
                            </w:p>
                          </w:txbxContent>
                        </wps:txbx>
                        <wps:bodyPr rot="0" vert="horz" wrap="square" lIns="0" tIns="0" rIns="0" bIns="0" anchor="t" anchorCtr="0" upright="1">
                          <a:noAutofit/>
                        </wps:bodyPr>
                      </wps:wsp>
                      <wps:wsp>
                        <wps:cNvPr id="940" name="Oval 110"/>
                        <wps:cNvSpPr>
                          <a:spLocks noChangeArrowheads="1"/>
                        </wps:cNvSpPr>
                        <wps:spPr bwMode="auto">
                          <a:xfrm>
                            <a:off x="13703" y="2813"/>
                            <a:ext cx="501" cy="501"/>
                          </a:xfrm>
                          <a:prstGeom prst="ellipse">
                            <a:avLst/>
                          </a:prstGeom>
                          <a:solidFill>
                            <a:srgbClr val="000000"/>
                          </a:solidFill>
                          <a:ln w="9525">
                            <a:solidFill>
                              <a:srgbClr val="000000"/>
                            </a:solidFill>
                            <a:round/>
                            <a:headEnd/>
                            <a:tailEnd/>
                          </a:ln>
                        </wps:spPr>
                        <wps:bodyPr rot="0" vert="horz" wrap="square" lIns="91440" tIns="45720" rIns="91440" bIns="45720" anchor="t" anchorCtr="0" upright="1">
                          <a:noAutofit/>
                        </wps:bodyPr>
                      </wps:wsp>
                      <wps:wsp>
                        <wps:cNvPr id="941" name="Oval 111"/>
                        <wps:cNvSpPr>
                          <a:spLocks noChangeArrowheads="1"/>
                        </wps:cNvSpPr>
                        <wps:spPr bwMode="auto">
                          <a:xfrm>
                            <a:off x="1562" y="13246"/>
                            <a:ext cx="501" cy="501"/>
                          </a:xfrm>
                          <a:prstGeom prst="ellipse">
                            <a:avLst/>
                          </a:prstGeom>
                          <a:solidFill>
                            <a:srgbClr val="000000"/>
                          </a:solidFill>
                          <a:ln w="9525">
                            <a:solidFill>
                              <a:srgbClr val="000000"/>
                            </a:solidFill>
                            <a:round/>
                            <a:headEnd/>
                            <a:tailEnd/>
                          </a:ln>
                        </wps:spPr>
                        <wps:bodyPr rot="0" vert="horz" wrap="square" lIns="91440" tIns="45720" rIns="91440" bIns="45720" anchor="t" anchorCtr="0" upright="1">
                          <a:noAutofit/>
                        </wps:bodyPr>
                      </wps:wsp>
                      <wps:wsp>
                        <wps:cNvPr id="942" name="Text Box 112"/>
                        <wps:cNvSpPr txBox="1">
                          <a:spLocks noChangeArrowheads="1"/>
                        </wps:cNvSpPr>
                        <wps:spPr bwMode="auto">
                          <a:xfrm>
                            <a:off x="2235" y="12534"/>
                            <a:ext cx="1143" cy="23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AB6B9D" w14:textId="77777777" w:rsidR="00233F84" w:rsidRPr="00B501DA" w:rsidRDefault="00233F84" w:rsidP="00E95EAE">
                              <w:pPr>
                                <w:rPr>
                                  <w:i/>
                                </w:rPr>
                              </w:pPr>
                              <w:r w:rsidRPr="007A3632">
                                <w:rPr>
                                  <w:i/>
                                </w:rPr>
                                <w:t>K</w:t>
                              </w:r>
                            </w:p>
                          </w:txbxContent>
                        </wps:txbx>
                        <wps:bodyPr rot="0" vert="horz" wrap="square" lIns="0" tIns="0" rIns="0" bIns="0" anchor="t" anchorCtr="0" upright="1">
                          <a:noAutofit/>
                        </wps:bodyPr>
                      </wps:wsp>
                      <wps:wsp>
                        <wps:cNvPr id="943" name="Text Box 113"/>
                        <wps:cNvSpPr txBox="1">
                          <a:spLocks noChangeArrowheads="1"/>
                        </wps:cNvSpPr>
                        <wps:spPr bwMode="auto">
                          <a:xfrm>
                            <a:off x="13061" y="1143"/>
                            <a:ext cx="1143" cy="237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335479" w14:textId="77777777" w:rsidR="00233F84" w:rsidRPr="00B501DA" w:rsidRDefault="00233F84" w:rsidP="00E95EAE">
                              <w:pPr>
                                <w:rPr>
                                  <w:i/>
                                </w:rPr>
                              </w:pPr>
                              <w:r w:rsidRPr="007A3632">
                                <w:rPr>
                                  <w:i/>
                                </w:rPr>
                                <w:t>L</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A6231EF" id="Canvas 267" o:spid="_x0000_s1034" style="position:absolute;left:0;text-align:left;margin-left:272.95pt;margin-top:163.25pt;width:159.05pt;height:136pt;z-index:251678208;mso-position-horizontal-relative:margin;mso-position-vertical-relative:page" coordsize="20199,172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">
                <v:rect id="AutoShape 13" o:spid="_x0000_s1035" style="position:absolute;width:20199;height:17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" filled="f" stroked="f">
                  <o:lock v:ext="edit" aspectratio="t"/>
                </v:rect>
                <v:shapetype id="_x0000_t32" coordsize="21600,21600" o:spt="32" o:oned="t" path="m,l21600,21600e" filled="f">
                  <v:path arrowok="t" fillok="f" o:connecttype="none"/>
                  <o:lock v:ext="edit" shapetype="t"/>
                </v:shapetype>
                <v:shape id="AutoShape 93" o:spid="_x0000_s1036" type="#_x0000_t32" style="position:absolute;left:8312;width:12;height:1661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">
                  <v:stroke startarrow="block" endarrow="block"/>
                </v:shape>
                <v:shape id="AutoShape 94" o:spid="_x0000_s1037" type="#_x0000_t32" style="position:absolute;top:8312;width:16624;height:1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">
                  <v:stroke startarrow="block" endarrow="block"/>
                </v:shape>
                <v:shape id="Text Box 95" o:spid="_x0000_s1038" type="#_x0000_t202" style="position:absolute;left:16624;top:6242;width:3575;height:23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" filled="f" stroked="f">
                  <v:textbox inset="0,0,0,0">
                    <w:txbxContent>
                      <w:p w14:paraId="3BDB6872" w14:textId="77777777" w:rsidR="00233F84" w:rsidRPr="00B501DA" w:rsidRDefault="00233F84" w:rsidP="00E95EAE">
                        <w:pPr>
                          <w:rPr>
                            <w:i/>
                          </w:rPr>
                        </w:pPr>
                        <w:r w:rsidRPr="007A3632">
                          <w:rPr>
                            <w:i/>
                          </w:rPr>
                          <w:t>x</w:t>
                        </w:r>
                      </w:p>
                    </w:txbxContent>
                  </v:textbox>
                </v:shape>
                <v:shape id="Freeform 96" o:spid="_x0000_s1039" style="position:absolute;left:1193;top:2374;width:15431;height:14243;visibility:visible;mso-wrap-style:square;v-text-anchor:top" coordsize="2430,22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" path="m,2243c93,1745,187,1248,374,937,561,626,778,530,1121,374,1464,218,2087,93,2430,e" filled="f">
                  <v:path arrowok="t" o:connecttype="custom" o:connectlocs="0,9044305;1508110,3778205;4520299,1508056;9798685,0" o:connectangles="0,0,0,0"/>
                </v:shape>
                <v:shape id="AutoShape 97" o:spid="_x0000_s1040" type="#_x0000_t32" style="position:absolute;left:1778;top:7759;width:6;height:118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"/>
                <v:shape id="AutoShape 98" o:spid="_x0000_s1041" type="#_x0000_t32" style="position:absolute;left:3587;top:7759;width:7;height:118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"/>
                <v:shape id="AutoShape 99" o:spid="_x0000_s1042" type="#_x0000_t32" style="position:absolute;left:13970;top:7759;width:6;height:118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"/>
                <v:shape id="AutoShape 100" o:spid="_x0000_s1043" type="#_x0000_t32" style="position:absolute;left:7708;top:4718;width:1188;height: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"/>
                <v:shape id="AutoShape 101" o:spid="_x0000_s1044" type="#_x0000_t32" style="position:absolute;left:7708;top:3054;width:1188;height: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"/>
                <v:shape id="AutoShape 102" o:spid="_x0000_s1045" type="#_x0000_t32" style="position:absolute;left:7708;top:13538;width:1188;height: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"/>
                <v:shape id="Text Box 103" o:spid="_x0000_s1046" type="#_x0000_t202" style="position:absolute;left:16903;top:889;width:2426;height:23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" filled="f" stroked="f">
                  <v:textbox inset="0,0,0,0">
                    <w:txbxContent>
                      <w:p w14:paraId="7AD8DAA2" w14:textId="77777777" w:rsidR="00233F84" w:rsidRPr="00B501DA" w:rsidRDefault="00233F84" w:rsidP="00E95EAE">
                        <w:pPr>
                          <w:rPr>
                            <w:i/>
                          </w:rPr>
                        </w:pPr>
                        <w:r w:rsidRPr="007A3632">
                          <w:rPr>
                            <w:i/>
                          </w:rPr>
                          <w:t>f(x)</w:t>
                        </w:r>
                      </w:p>
                    </w:txbxContent>
                  </v:textbox>
                </v:shape>
                <v:shape id="Text Box 104" o:spid="_x0000_s1047" type="#_x0000_t202" style="position:absolute;left:1498;top:5880;width:1143;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" filled="f" stroked="f">
                  <v:textbox inset="0,0,0,0">
                    <w:txbxContent>
                      <w:p w14:paraId="334D605A" w14:textId="77777777" w:rsidR="00233F84" w:rsidRPr="00B501DA" w:rsidRDefault="00233F84" w:rsidP="00E95EAE">
                        <w:pPr>
                          <w:rPr>
                            <w:i/>
                          </w:rPr>
                        </w:pPr>
                        <w:r w:rsidRPr="007A3632">
                          <w:rPr>
                            <w:i/>
                          </w:rPr>
                          <w:t>a</w:t>
                        </w:r>
                      </w:p>
                    </w:txbxContent>
                  </v:textbox>
                </v:shape>
                <v:shape id="Text Box 105" o:spid="_x0000_s1048" type="#_x0000_t202" style="position:absolute;left:3276;top:6032;width:1143;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" filled="f" stroked="f">
                  <v:textbox inset="0,0,0,0">
                    <w:txbxContent>
                      <w:p w14:paraId="61CC91D2" w14:textId="77777777" w:rsidR="00233F84" w:rsidRPr="00B501DA" w:rsidRDefault="00233F84" w:rsidP="00E95EAE">
                        <w:pPr>
                          <w:rPr>
                            <w:i/>
                          </w:rPr>
                        </w:pPr>
                        <w:r w:rsidRPr="007A3632">
                          <w:rPr>
                            <w:i/>
                          </w:rPr>
                          <w:t>b</w:t>
                        </w:r>
                      </w:p>
                    </w:txbxContent>
                  </v:textbox>
                </v:shape>
                <v:shape id="Text Box 106" o:spid="_x0000_s1049" type="#_x0000_t202" style="position:absolute;left:13652;top:5988;width:1143;height:1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" filled="f" stroked="f">
                  <v:textbox inset="0,0,0,0">
                    <w:txbxContent>
                      <w:p w14:paraId="13326AEA" w14:textId="77777777" w:rsidR="00233F84" w:rsidRPr="00B501DA" w:rsidRDefault="00233F84" w:rsidP="00E95EAE">
                        <w:pPr>
                          <w:rPr>
                            <w:i/>
                          </w:rPr>
                        </w:pPr>
                        <w:r w:rsidRPr="007A3632">
                          <w:rPr>
                            <w:i/>
                          </w:rPr>
                          <w:t>c</w:t>
                        </w:r>
                      </w:p>
                    </w:txbxContent>
                  </v:textbox>
                </v:shape>
                <v:shape id="Text Box 107" o:spid="_x0000_s1050" type="#_x0000_t202" style="position:absolute;left:6718;top:12484;width:1143;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" filled="f" stroked="f">
                  <v:textbox inset="0,0,0,0">
                    <w:txbxContent>
                      <w:p w14:paraId="7579CABE" w14:textId="77777777" w:rsidR="00233F84" w:rsidRPr="00B501DA" w:rsidRDefault="00233F84" w:rsidP="00E95EAE">
                        <w:pPr>
                          <w:rPr>
                            <w:i/>
                          </w:rPr>
                        </w:pPr>
                        <w:r w:rsidRPr="007A3632">
                          <w:rPr>
                            <w:i/>
                          </w:rPr>
                          <w:t>p</w:t>
                        </w:r>
                      </w:p>
                    </w:txbxContent>
                  </v:textbox>
                </v:shape>
                <v:shape id="Text Box 108" o:spid="_x0000_s1051" type="#_x0000_t202" style="position:absolute;left:7016;top:3460;width:1143;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" filled="f" stroked="f">
                  <v:textbox inset="0,0,0,0">
                    <w:txbxContent>
                      <w:p w14:paraId="7F387231" w14:textId="77777777" w:rsidR="00233F84" w:rsidRPr="00B501DA" w:rsidRDefault="00233F84" w:rsidP="00E95EAE">
                        <w:pPr>
                          <w:rPr>
                            <w:i/>
                          </w:rPr>
                        </w:pPr>
                        <w:r w:rsidRPr="007A3632">
                          <w:rPr>
                            <w:i/>
                          </w:rPr>
                          <w:t>r</w:t>
                        </w:r>
                      </w:p>
                    </w:txbxContent>
                  </v:textbox>
                </v:shape>
                <v:shape id="Text Box 109" o:spid="_x0000_s1052" type="#_x0000_t202" style="position:absolute;left:7023;top:1949;width:1143;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" filled="f" stroked="f">
                  <v:textbox inset="0,0,0,0">
                    <w:txbxContent>
                      <w:p w14:paraId="14C2C91D" w14:textId="77777777" w:rsidR="00233F84" w:rsidRPr="00B501DA" w:rsidRDefault="00233F84" w:rsidP="00E95EAE">
                        <w:pPr>
                          <w:rPr>
                            <w:i/>
                          </w:rPr>
                        </w:pPr>
                        <w:r w:rsidRPr="007A3632">
                          <w:rPr>
                            <w:i/>
                          </w:rPr>
                          <w:t>t</w:t>
                        </w:r>
                      </w:p>
                    </w:txbxContent>
                  </v:textbox>
                </v:shape>
                <v:oval id="Oval 110" o:spid="_x0000_s1053" style="position:absolute;left:13703;top:2813;width:501;height:5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" fillcolor="black"/>
                <v:oval id="Oval 111" o:spid="_x0000_s1054" style="position:absolute;left:1562;top:13246;width:501;height:5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" fillcolor="black"/>
                <v:shape id="Text Box 112" o:spid="_x0000_s1055" type="#_x0000_t202" style="position:absolute;left:2235;top:12534;width:1143;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" filled="f" stroked="f">
                  <v:textbox inset="0,0,0,0">
                    <w:txbxContent>
                      <w:p w14:paraId="0DAB6B9D" w14:textId="77777777" w:rsidR="00233F84" w:rsidRPr="00B501DA" w:rsidRDefault="00233F84" w:rsidP="00E95EAE">
                        <w:pPr>
                          <w:rPr>
                            <w:i/>
                          </w:rPr>
                        </w:pPr>
                        <w:r w:rsidRPr="007A3632">
                          <w:rPr>
                            <w:i/>
                          </w:rPr>
                          <w:t>K</w:t>
                        </w:r>
                      </w:p>
                    </w:txbxContent>
                  </v:textbox>
                </v:shape>
                <v:shape id="Text Box 113" o:spid="_x0000_s1056" type="#_x0000_t202" style="position:absolute;left:13061;top:1143;width:1143;height:23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" filled="f" stroked="f">
                  <v:textbox inset="0,0,0,0">
                    <w:txbxContent>
                      <w:p w14:paraId="78335479" w14:textId="77777777" w:rsidR="00233F84" w:rsidRPr="00B501DA" w:rsidRDefault="00233F84" w:rsidP="00E95EAE">
                        <w:pPr>
                          <w:rPr>
                            <w:i/>
                          </w:rPr>
                        </w:pPr>
                        <w:r w:rsidRPr="007A3632">
                          <w:rPr>
                            <w:i/>
                          </w:rPr>
                          <w:t>L</w:t>
                        </w:r>
                      </w:p>
                    </w:txbxContent>
                  </v:textbox>
                </v:shape>
                <w10:wrap type="square" anchorx="margin" anchory="page"/>
              </v:group>
            </w:pict>
          </mc:Fallback>
        </mc:AlternateContent>
      </w:r>
      <w:r w:rsidR="00E95EAE">
        <w:t>The percentage of dates and names you’ll remember for a history test, depending on the time you study.</w:t>
      </w:r>
    </w:p>
    <w:p w14:paraId="53E1B4E1" w14:textId="77777777" w:rsidR="00E95EAE" w:rsidRDefault="00E95EAE" w:rsidP="00E95EAE">
      <w:pPr>
        <w:pStyle w:val="ListParagraph"/>
      </w:pPr>
    </w:p>
    <w:p w14:paraId="14E4FAAD" w14:textId="77777777" w:rsidR="00E95EAE" w:rsidRDefault="00E95EAE" w:rsidP="00F62BB1">
      <w:pPr>
        <w:pStyle w:val="ListParagraph"/>
        <w:numPr>
          <w:ilvl w:val="0"/>
          <w:numId w:val="30"/>
        </w:numPr>
      </w:pPr>
      <w:r>
        <w:t>Using the graph shown,</w:t>
      </w:r>
    </w:p>
    <w:p w14:paraId="2F7177A5" w14:textId="77777777" w:rsidR="00E95EAE" w:rsidRDefault="00E95EAE" w:rsidP="00F62BB1">
      <w:pPr>
        <w:pStyle w:val="ListParagraph"/>
        <w:numPr>
          <w:ilvl w:val="0"/>
          <w:numId w:val="32"/>
        </w:numPr>
        <w:ind w:left="720"/>
      </w:pPr>
      <w:r>
        <w:t xml:space="preserve">Evaluate </w:t>
      </w:r>
      <w:r w:rsidRPr="00973AD4">
        <w:rPr>
          <w:position w:val="-10"/>
        </w:rPr>
        <w:object w:dxaOrig="520" w:dyaOrig="320" w14:anchorId="7542155F">
          <v:shape id="_x0000_i1156" type="#_x0000_t75" style="width:25.5pt;height:15pt" o:ole="">
            <v:imagedata r:id="rId307" o:title=""/>
          </v:shape>
          <o:OLEObject Type="Embed" ProgID="Equation.3" ShapeID="_x0000_i1156" DrawAspect="Content" ObjectID="_1718714186" r:id="rId308"/>
        </w:object>
      </w:r>
    </w:p>
    <w:p w14:paraId="2F07C2A5" w14:textId="77777777" w:rsidR="00E95EAE" w:rsidRDefault="00E95EAE" w:rsidP="00F62BB1">
      <w:pPr>
        <w:pStyle w:val="ListParagraph"/>
        <w:numPr>
          <w:ilvl w:val="0"/>
          <w:numId w:val="32"/>
        </w:numPr>
        <w:ind w:left="720"/>
      </w:pPr>
      <w:r>
        <w:t xml:space="preserve">Solve </w:t>
      </w:r>
      <w:r w:rsidRPr="00973AD4">
        <w:rPr>
          <w:position w:val="-14"/>
        </w:rPr>
        <w:object w:dxaOrig="980" w:dyaOrig="400" w14:anchorId="033ADD0B">
          <v:shape id="_x0000_i1157" type="#_x0000_t75" style="width:49.5pt;height:19.5pt" o:ole="">
            <v:imagedata r:id="rId309" o:title=""/>
          </v:shape>
          <o:OLEObject Type="Embed" ProgID="Equation.3" ShapeID="_x0000_i1157" DrawAspect="Content" ObjectID="_1718714187" r:id="rId310"/>
        </w:object>
      </w:r>
    </w:p>
    <w:p w14:paraId="57C2F547" w14:textId="77777777" w:rsidR="00E95EAE" w:rsidRDefault="00E95EAE" w:rsidP="00F62BB1">
      <w:pPr>
        <w:pStyle w:val="ListParagraph"/>
        <w:numPr>
          <w:ilvl w:val="0"/>
          <w:numId w:val="32"/>
        </w:numPr>
        <w:ind w:left="720"/>
      </w:pPr>
      <w:r>
        <w:t xml:space="preserve">Suppose </w:t>
      </w:r>
      <w:r w:rsidRPr="00973AD4">
        <w:rPr>
          <w:position w:val="-14"/>
        </w:rPr>
        <w:object w:dxaOrig="920" w:dyaOrig="400" w14:anchorId="043EA878">
          <v:shape id="_x0000_i1158" type="#_x0000_t75" style="width:46.5pt;height:19.5pt" o:ole="">
            <v:imagedata r:id="rId311" o:title=""/>
          </v:shape>
          <o:OLEObject Type="Embed" ProgID="Equation.3" ShapeID="_x0000_i1158" DrawAspect="Content" ObjectID="_1718714188" r:id="rId312"/>
        </w:object>
      </w:r>
      <w:r>
        <w:t xml:space="preserve">.  Find </w:t>
      </w:r>
      <w:bookmarkStart w:id="8" w:name="MTBlankEqn"/>
      <w:r w:rsidRPr="00973AD4">
        <w:rPr>
          <w:position w:val="-10"/>
        </w:rPr>
        <w:object w:dxaOrig="520" w:dyaOrig="320" w14:anchorId="72D1C348">
          <v:shape id="_x0000_i1159" type="#_x0000_t75" style="width:25.5pt;height:15pt" o:ole="">
            <v:imagedata r:id="rId313" o:title=""/>
          </v:shape>
          <o:OLEObject Type="Embed" ProgID="Equation.3" ShapeID="_x0000_i1159" DrawAspect="Content" ObjectID="_1718714189" r:id="rId314"/>
        </w:object>
      </w:r>
      <w:bookmarkEnd w:id="8"/>
    </w:p>
    <w:p w14:paraId="6D488D9D" w14:textId="77777777" w:rsidR="00E95EAE" w:rsidRDefault="00E95EAE" w:rsidP="00F62BB1">
      <w:pPr>
        <w:pStyle w:val="ListParagraph"/>
        <w:numPr>
          <w:ilvl w:val="0"/>
          <w:numId w:val="32"/>
        </w:numPr>
        <w:ind w:left="720"/>
      </w:pPr>
      <w:r>
        <w:t xml:space="preserve">What are the coordinates of points </w:t>
      </w:r>
      <w:r>
        <w:rPr>
          <w:i/>
        </w:rPr>
        <w:t>L</w:t>
      </w:r>
      <w:r>
        <w:t xml:space="preserve"> and </w:t>
      </w:r>
      <w:r>
        <w:rPr>
          <w:i/>
        </w:rPr>
        <w:t>K</w:t>
      </w:r>
      <w:r>
        <w:t>?</w:t>
      </w:r>
    </w:p>
    <w:p w14:paraId="136DC4A9" w14:textId="77777777" w:rsidR="00E95EAE" w:rsidRDefault="00E95EAE" w:rsidP="00E95EAE">
      <w:pPr>
        <w:pStyle w:val="ListParagraph"/>
        <w:ind w:left="360"/>
      </w:pPr>
    </w:p>
    <w:p w14:paraId="751E4E59" w14:textId="77777777" w:rsidR="00E95EAE" w:rsidRDefault="00E95EAE" w:rsidP="00E95EAE">
      <w:pPr>
        <w:pStyle w:val="ListParagraph"/>
        <w:ind w:left="360"/>
      </w:pPr>
    </w:p>
    <w:p w14:paraId="26B0AD10" w14:textId="77777777" w:rsidR="00E95EAE" w:rsidRDefault="00E95EAE" w:rsidP="00E95EAE">
      <w:pPr>
        <w:pStyle w:val="ListParagraph"/>
        <w:ind w:left="360"/>
      </w:pPr>
    </w:p>
    <w:p w14:paraId="62EBF4AF" w14:textId="77777777" w:rsidR="00E95EAE" w:rsidRPr="007B10E9" w:rsidRDefault="00E95EAE" w:rsidP="00F62BB1">
      <w:pPr>
        <w:pStyle w:val="ListParagraph"/>
        <w:numPr>
          <w:ilvl w:val="0"/>
          <w:numId w:val="30"/>
        </w:numPr>
      </w:pPr>
      <w:r w:rsidRPr="007B10E9">
        <w:t xml:space="preserve">Dave leaves his office in Padelford Hall on his way to teach in Gould Hall. Below are several different scenarios. In each case, sketch a plausible (reasonable) graph of the function </w:t>
      </w:r>
      <w:r w:rsidRPr="00DA4FEF">
        <w:rPr>
          <w:i/>
        </w:rPr>
        <w:t>s</w:t>
      </w:r>
      <w:r w:rsidRPr="007B10E9">
        <w:t xml:space="preserve"> = </w:t>
      </w:r>
      <w:r w:rsidRPr="00DA4FEF">
        <w:rPr>
          <w:i/>
        </w:rPr>
        <w:t>d</w:t>
      </w:r>
      <w:r w:rsidRPr="007B10E9">
        <w:t>(</w:t>
      </w:r>
      <w:r w:rsidRPr="00DA4FEF">
        <w:rPr>
          <w:i/>
        </w:rPr>
        <w:t>t</w:t>
      </w:r>
      <w:r w:rsidRPr="007B10E9">
        <w:t xml:space="preserve">) which keeps track of Dave’s distance </w:t>
      </w:r>
      <w:r w:rsidRPr="00DA4FEF">
        <w:rPr>
          <w:i/>
        </w:rPr>
        <w:t>s</w:t>
      </w:r>
      <w:r w:rsidRPr="007B10E9">
        <w:t xml:space="preserve"> from Padelford Hall at time </w:t>
      </w:r>
      <w:r w:rsidRPr="00DA4FEF">
        <w:rPr>
          <w:i/>
        </w:rPr>
        <w:t>t</w:t>
      </w:r>
      <w:r w:rsidRPr="007B10E9">
        <w:t>. Take distance units to be “feet” and time units to be “minutes.” Assume Dave’s path to Gou</w:t>
      </w:r>
      <w:r>
        <w:t>ld Hall is long a straight line</w:t>
      </w:r>
      <w:r w:rsidRPr="007B10E9">
        <w:t xml:space="preserve"> which is 2400 feet long.</w:t>
      </w:r>
      <w:r>
        <w:t xml:space="preserve">  [UW]</w:t>
      </w:r>
    </w:p>
    <w:p w14:paraId="1116CE6B" w14:textId="77777777" w:rsidR="00E95EAE" w:rsidRDefault="00422460" w:rsidP="00E95EAE">
      <w:pPr>
        <w:pStyle w:val="ListParagraph"/>
        <w:ind w:left="1080"/>
        <w:rPr>
          <w:noProof/>
        </w:rPr>
      </w:pPr>
      <w:r>
        <w:rPr>
          <w:noProof/>
        </w:rPr>
        <w:drawing>
          <wp:inline distT="0" distB="0" distL="0" distR="0" wp14:anchorId="743DA11F" wp14:editId="7B5B1C9E">
            <wp:extent cx="4686300" cy="847725"/>
            <wp:effectExtent l="19050" t="0" r="0" b="0"/>
            <wp:docPr id="178" name="Picture 95" descr="Description: Description: 5 poin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Description: Description: 5 point 3"/>
                    <pic:cNvPicPr>
                      <a:picLocks noChangeAspect="1" noChangeArrowheads="1"/>
                    </pic:cNvPicPr>
                  </pic:nvPicPr>
                  <pic:blipFill>
                    <a:blip r:embed="rId315" cstate="print"/>
                    <a:srcRect t="20244" b="17586"/>
                    <a:stretch>
                      <a:fillRect/>
                    </a:stretch>
                  </pic:blipFill>
                  <pic:spPr bwMode="auto">
                    <a:xfrm>
                      <a:off x="0" y="0"/>
                      <a:ext cx="4686300" cy="847725"/>
                    </a:xfrm>
                    <a:prstGeom prst="rect">
                      <a:avLst/>
                    </a:prstGeom>
                    <a:noFill/>
                    <a:ln w="9525">
                      <a:noFill/>
                      <a:miter lim="800000"/>
                      <a:headEnd/>
                      <a:tailEnd/>
                    </a:ln>
                  </pic:spPr>
                </pic:pic>
              </a:graphicData>
            </a:graphic>
          </wp:inline>
        </w:drawing>
      </w:r>
    </w:p>
    <w:p w14:paraId="32F9A77A" w14:textId="77777777" w:rsidR="00E95EAE" w:rsidRPr="007B10E9" w:rsidRDefault="00E95EAE" w:rsidP="00E95EAE">
      <w:pPr>
        <w:pStyle w:val="ListParagraph"/>
        <w:ind w:left="1080"/>
      </w:pPr>
    </w:p>
    <w:p w14:paraId="2E9ACD89" w14:textId="77777777" w:rsidR="00E95EAE" w:rsidRDefault="00E95EAE" w:rsidP="00F62BB1">
      <w:pPr>
        <w:pStyle w:val="ListParagraph"/>
        <w:numPr>
          <w:ilvl w:val="0"/>
          <w:numId w:val="7"/>
        </w:numPr>
        <w:ind w:left="720"/>
      </w:pPr>
      <w:r w:rsidRPr="007B10E9">
        <w:t>Dave leaves Padelford Hall and walks at a constant spend until he reaches Gould Hall 10 minutes later.</w:t>
      </w:r>
    </w:p>
    <w:p w14:paraId="03CBCEEC" w14:textId="77777777" w:rsidR="00E95EAE" w:rsidRPr="007B10E9" w:rsidRDefault="00E95EAE" w:rsidP="00E95EAE">
      <w:pPr>
        <w:pStyle w:val="ListParagraph"/>
        <w:ind w:left="0"/>
      </w:pPr>
    </w:p>
    <w:p w14:paraId="3CCDF885" w14:textId="77777777" w:rsidR="00E95EAE" w:rsidRDefault="00E95EAE" w:rsidP="00F62BB1">
      <w:pPr>
        <w:pStyle w:val="ListParagraph"/>
        <w:numPr>
          <w:ilvl w:val="0"/>
          <w:numId w:val="7"/>
        </w:numPr>
        <w:ind w:left="720"/>
      </w:pPr>
      <w:r w:rsidRPr="007B10E9">
        <w:t>Dave leaves Padelford Hall and walks at a constant speed. It takes him 6 minutes to reach the half-way point. Then he gets confused and stops for 1 minute. He then continues on to Gould Hall at the same constant speed he had when he originally left Padelford Hall.</w:t>
      </w:r>
    </w:p>
    <w:p w14:paraId="44C3D66A" w14:textId="77777777" w:rsidR="00E95EAE" w:rsidRPr="007B10E9" w:rsidRDefault="00E95EAE" w:rsidP="00E95EAE">
      <w:pPr>
        <w:pStyle w:val="ListParagraph"/>
      </w:pPr>
    </w:p>
    <w:p w14:paraId="28058104" w14:textId="77777777" w:rsidR="00E95EAE" w:rsidRDefault="00E95EAE" w:rsidP="00F62BB1">
      <w:pPr>
        <w:pStyle w:val="ListParagraph"/>
        <w:numPr>
          <w:ilvl w:val="0"/>
          <w:numId w:val="7"/>
        </w:numPr>
        <w:ind w:left="720"/>
      </w:pPr>
      <w:r w:rsidRPr="007B10E9">
        <w:t>Dave leaves Padelford Hall and walks at a constant speed.  It takes him 6 minutes to reach the half-way point. Then he gets confused and stops for 1 minute to figure out where he is. Dave then continues on to Gould Hall at twice the constant speed he had when he originally left Padelford Hall.</w:t>
      </w:r>
    </w:p>
    <w:p w14:paraId="76334E7E" w14:textId="77777777" w:rsidR="00E95EAE" w:rsidRDefault="00E95EAE" w:rsidP="00E95EAE">
      <w:pPr>
        <w:pStyle w:val="ListParagraph"/>
      </w:pPr>
    </w:p>
    <w:p w14:paraId="29572206" w14:textId="77777777" w:rsidR="00E95EAE" w:rsidRPr="007B10E9" w:rsidRDefault="00E95EAE" w:rsidP="00E95EAE">
      <w:pPr>
        <w:pStyle w:val="ListParagraph"/>
      </w:pPr>
    </w:p>
    <w:p w14:paraId="0EC1098A" w14:textId="77777777" w:rsidR="00E95EAE" w:rsidRDefault="00E95EAE" w:rsidP="00F62BB1">
      <w:pPr>
        <w:pStyle w:val="ListParagraph"/>
        <w:numPr>
          <w:ilvl w:val="0"/>
          <w:numId w:val="7"/>
        </w:numPr>
        <w:ind w:left="720"/>
      </w:pPr>
      <w:r w:rsidRPr="007B10E9">
        <w:t>Dave leaves Padelford Hall and walks at a constant speed.  It takes him 6 minutes to reach the half-way point. Then he gets confused and stops for 1 minute to figure out where he is. Dave is totally lost, so he simply heads back to his office, walking the same constant speed he had when he originally left Padelford Hall.</w:t>
      </w:r>
    </w:p>
    <w:p w14:paraId="1E979FF1" w14:textId="77777777" w:rsidR="00E95EAE" w:rsidRPr="007B10E9" w:rsidRDefault="00E95EAE" w:rsidP="00E95EAE">
      <w:pPr>
        <w:pStyle w:val="ListParagraph"/>
      </w:pPr>
    </w:p>
    <w:p w14:paraId="39DFABDB" w14:textId="77777777" w:rsidR="00E95EAE" w:rsidRDefault="00E95EAE" w:rsidP="00F62BB1">
      <w:pPr>
        <w:pStyle w:val="ListParagraph"/>
        <w:numPr>
          <w:ilvl w:val="0"/>
          <w:numId w:val="7"/>
        </w:numPr>
        <w:ind w:left="720"/>
      </w:pPr>
      <w:r w:rsidRPr="007B10E9">
        <w:t>Dave leaves Padelford heading for Gould Hall at the same instant Angela leaves Gould Hall heading for Padelford Hall. Both walk at a constant speed, but Angela walks twice as fast as Dave. Indicate a plot of “distance from Padelford” vs. “time” for the both Angela and Dave.</w:t>
      </w:r>
    </w:p>
    <w:p w14:paraId="54D0B917" w14:textId="77777777" w:rsidR="00E95EAE" w:rsidRPr="007B10E9" w:rsidRDefault="00E95EAE" w:rsidP="00E95EAE">
      <w:pPr>
        <w:pStyle w:val="ListParagraph"/>
      </w:pPr>
    </w:p>
    <w:p w14:paraId="66597A99" w14:textId="77777777" w:rsidR="00E95EAE" w:rsidRPr="007B10E9" w:rsidRDefault="00E95EAE" w:rsidP="00F62BB1">
      <w:pPr>
        <w:pStyle w:val="ListParagraph"/>
        <w:numPr>
          <w:ilvl w:val="0"/>
          <w:numId w:val="7"/>
        </w:numPr>
        <w:ind w:left="720"/>
      </w:pPr>
      <w:r w:rsidRPr="007B10E9">
        <w:t>Suppose you want to sketch the graph of a new function s = g(t) that keeps track of Dave’s distance s from Gould Hall at time t. How would your graphs change in (a)-(e)?</w:t>
      </w:r>
    </w:p>
    <w:p w14:paraId="11C13838" w14:textId="77777777" w:rsidR="00E95EAE" w:rsidRPr="00EA3011" w:rsidRDefault="00E95EAE" w:rsidP="00E95EAE">
      <w:pPr>
        <w:ind w:left="720" w:hanging="360"/>
        <w:sectPr w:rsidR="00E95EAE" w:rsidRPr="00EA3011" w:rsidSect="00E95EAE">
          <w:pgSz w:w="12240" w:h="15840" w:code="1"/>
          <w:pgMar w:top="1440" w:right="1440" w:bottom="1440" w:left="1440" w:header="720" w:footer="720" w:gutter="720"/>
          <w:cols w:space="720"/>
          <w:docGrid w:linePitch="360"/>
        </w:sectPr>
      </w:pPr>
    </w:p>
    <w:p w14:paraId="3C9680C1" w14:textId="77777777" w:rsidR="00E95EAE" w:rsidRPr="007D0AEF" w:rsidRDefault="00E95EAE" w:rsidP="00E95EAE">
      <w:pPr>
        <w:pStyle w:val="Heading2"/>
      </w:pPr>
      <w:bookmarkStart w:id="9" w:name="_Toc271805623"/>
      <w:bookmarkStart w:id="10" w:name="_Toc299028286"/>
      <w:r>
        <w:lastRenderedPageBreak/>
        <w:t xml:space="preserve">Section 1.2 </w:t>
      </w:r>
      <w:r w:rsidRPr="001C443B">
        <w:t>Domain and Range</w:t>
      </w:r>
      <w:bookmarkEnd w:id="9"/>
      <w:bookmarkEnd w:id="10"/>
      <w:r w:rsidR="00DD446B">
        <w:fldChar w:fldCharType="begin"/>
      </w:r>
      <w:r>
        <w:instrText>xe "</w:instrText>
      </w:r>
      <w:r w:rsidRPr="00CF595E">
        <w:instrText>Function:Domain and Range</w:instrText>
      </w:r>
      <w:r>
        <w:instrText>"</w:instrText>
      </w:r>
      <w:r w:rsidR="00DD446B">
        <w:fldChar w:fldCharType="end"/>
      </w:r>
      <w:r w:rsidRPr="001C443B">
        <w:t xml:space="preserve"> </w:t>
      </w:r>
    </w:p>
    <w:p w14:paraId="74D63FBB" w14:textId="77777777" w:rsidR="00E95EAE" w:rsidRDefault="00E95EAE" w:rsidP="00E95EAE"/>
    <w:p w14:paraId="5A57DE0C" w14:textId="77777777" w:rsidR="00E95EAE" w:rsidRDefault="00E95EAE" w:rsidP="00E95EAE">
      <w:r>
        <w:t xml:space="preserve">One of our main goals in mathematics is to model the real world with mathematical functions.  In doing so, it is important to keep in mind the limitations of those models we create.  </w:t>
      </w:r>
    </w:p>
    <w:p w14:paraId="77EE4899" w14:textId="77777777" w:rsidR="00E95EAE" w:rsidRDefault="00E95EAE" w:rsidP="00E95EAE"/>
    <w:p w14:paraId="0B641869" w14:textId="77777777" w:rsidR="00E95EAE" w:rsidRDefault="00E95EAE" w:rsidP="00E95EAE">
      <w:r>
        <w:t xml:space="preserve">This table shows a relationship between circumference and height </w:t>
      </w:r>
      <w:r w:rsidR="0058685C">
        <w:t>of a</w:t>
      </w:r>
      <w:r>
        <w:t xml:space="preserve"> tree </w:t>
      </w:r>
      <w:r w:rsidR="0058685C">
        <w:t xml:space="preserve">as it </w:t>
      </w:r>
      <w:r>
        <w:t xml:space="preserve">grows.  </w:t>
      </w:r>
    </w:p>
    <w:p w14:paraId="1A092D51" w14:textId="77777777" w:rsidR="00E95EAE" w:rsidRPr="007D0AEF" w:rsidRDefault="00E95EAE" w:rsidP="00E95EAE"/>
    <w:tbl>
      <w:tblPr>
        <w:tblW w:w="0" w:type="auto"/>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8"/>
        <w:gridCol w:w="720"/>
        <w:gridCol w:w="720"/>
        <w:gridCol w:w="720"/>
        <w:gridCol w:w="720"/>
        <w:gridCol w:w="720"/>
      </w:tblGrid>
      <w:tr w:rsidR="00E95EAE" w:rsidRPr="007D0AEF" w14:paraId="68FEFC2D" w14:textId="77777777" w:rsidTr="00E95EAE">
        <w:tc>
          <w:tcPr>
            <w:tcW w:w="1908" w:type="dxa"/>
          </w:tcPr>
          <w:p w14:paraId="6D1C469A" w14:textId="77777777" w:rsidR="00E95EAE" w:rsidRPr="007D0AEF" w:rsidRDefault="00E95EAE" w:rsidP="00E95EAE">
            <w:r w:rsidRPr="007D0AEF">
              <w:t xml:space="preserve">Circumference, </w:t>
            </w:r>
            <w:r w:rsidRPr="005229B9">
              <w:rPr>
                <w:i/>
              </w:rPr>
              <w:t>c</w:t>
            </w:r>
          </w:p>
        </w:tc>
        <w:tc>
          <w:tcPr>
            <w:tcW w:w="720" w:type="dxa"/>
          </w:tcPr>
          <w:p w14:paraId="70CD7B67" w14:textId="77777777" w:rsidR="00E95EAE" w:rsidRPr="007D0AEF" w:rsidRDefault="00E95EAE" w:rsidP="00E95EAE">
            <w:r w:rsidRPr="007D0AEF">
              <w:t>1.7</w:t>
            </w:r>
          </w:p>
        </w:tc>
        <w:tc>
          <w:tcPr>
            <w:tcW w:w="720" w:type="dxa"/>
          </w:tcPr>
          <w:p w14:paraId="16040932" w14:textId="77777777" w:rsidR="00E95EAE" w:rsidRPr="007D0AEF" w:rsidRDefault="00E95EAE" w:rsidP="00E95EAE">
            <w:r w:rsidRPr="007D0AEF">
              <w:t>2.5</w:t>
            </w:r>
          </w:p>
        </w:tc>
        <w:tc>
          <w:tcPr>
            <w:tcW w:w="720" w:type="dxa"/>
          </w:tcPr>
          <w:p w14:paraId="33E1707F" w14:textId="77777777" w:rsidR="00E95EAE" w:rsidRPr="007D0AEF" w:rsidRDefault="00E95EAE" w:rsidP="00E95EAE">
            <w:r w:rsidRPr="007D0AEF">
              <w:t>5.5</w:t>
            </w:r>
          </w:p>
        </w:tc>
        <w:tc>
          <w:tcPr>
            <w:tcW w:w="720" w:type="dxa"/>
          </w:tcPr>
          <w:p w14:paraId="6AA58DDA" w14:textId="77777777" w:rsidR="00E95EAE" w:rsidRPr="007D0AEF" w:rsidRDefault="00E95EAE" w:rsidP="00E95EAE">
            <w:r w:rsidRPr="007D0AEF">
              <w:t>8.2</w:t>
            </w:r>
          </w:p>
        </w:tc>
        <w:tc>
          <w:tcPr>
            <w:tcW w:w="720" w:type="dxa"/>
          </w:tcPr>
          <w:p w14:paraId="6C3FDC9A" w14:textId="77777777" w:rsidR="00E95EAE" w:rsidRPr="007D0AEF" w:rsidRDefault="00E95EAE" w:rsidP="00E95EAE">
            <w:r w:rsidRPr="007D0AEF">
              <w:t>13.7</w:t>
            </w:r>
          </w:p>
        </w:tc>
      </w:tr>
      <w:tr w:rsidR="00E95EAE" w:rsidRPr="007D0AEF" w14:paraId="3CD19DE8" w14:textId="77777777" w:rsidTr="00E95EAE">
        <w:tc>
          <w:tcPr>
            <w:tcW w:w="1908" w:type="dxa"/>
          </w:tcPr>
          <w:p w14:paraId="191D2A7C" w14:textId="77777777" w:rsidR="00E95EAE" w:rsidRPr="007D0AEF" w:rsidRDefault="00E95EAE" w:rsidP="00E95EAE">
            <w:r w:rsidRPr="007D0AEF">
              <w:t xml:space="preserve">Height, </w:t>
            </w:r>
            <w:r w:rsidRPr="005229B9">
              <w:rPr>
                <w:i/>
              </w:rPr>
              <w:t>h</w:t>
            </w:r>
          </w:p>
        </w:tc>
        <w:tc>
          <w:tcPr>
            <w:tcW w:w="720" w:type="dxa"/>
          </w:tcPr>
          <w:p w14:paraId="0EF38C40" w14:textId="77777777" w:rsidR="00E95EAE" w:rsidRPr="007D0AEF" w:rsidRDefault="00E95EAE" w:rsidP="00E95EAE">
            <w:r w:rsidRPr="007D0AEF">
              <w:t>24.5</w:t>
            </w:r>
          </w:p>
        </w:tc>
        <w:tc>
          <w:tcPr>
            <w:tcW w:w="720" w:type="dxa"/>
          </w:tcPr>
          <w:p w14:paraId="30582561" w14:textId="77777777" w:rsidR="00E95EAE" w:rsidRPr="007D0AEF" w:rsidRDefault="00E95EAE" w:rsidP="00E95EAE">
            <w:r w:rsidRPr="007D0AEF">
              <w:t>31</w:t>
            </w:r>
          </w:p>
        </w:tc>
        <w:tc>
          <w:tcPr>
            <w:tcW w:w="720" w:type="dxa"/>
          </w:tcPr>
          <w:p w14:paraId="409EC192" w14:textId="77777777" w:rsidR="00E95EAE" w:rsidRPr="007D0AEF" w:rsidRDefault="00E95EAE" w:rsidP="00E95EAE">
            <w:r w:rsidRPr="007D0AEF">
              <w:t>45.2</w:t>
            </w:r>
          </w:p>
        </w:tc>
        <w:tc>
          <w:tcPr>
            <w:tcW w:w="720" w:type="dxa"/>
          </w:tcPr>
          <w:p w14:paraId="2574D4E2" w14:textId="77777777" w:rsidR="00E95EAE" w:rsidRPr="007D0AEF" w:rsidRDefault="00E95EAE" w:rsidP="00E95EAE">
            <w:r w:rsidRPr="007D0AEF">
              <w:t>54.6</w:t>
            </w:r>
          </w:p>
        </w:tc>
        <w:tc>
          <w:tcPr>
            <w:tcW w:w="720" w:type="dxa"/>
          </w:tcPr>
          <w:p w14:paraId="0E17A996" w14:textId="77777777" w:rsidR="00E95EAE" w:rsidRPr="007D0AEF" w:rsidRDefault="00E95EAE" w:rsidP="00E95EAE">
            <w:r w:rsidRPr="007D0AEF">
              <w:t>92.1</w:t>
            </w:r>
          </w:p>
        </w:tc>
      </w:tr>
    </w:tbl>
    <w:p w14:paraId="50A3B2E2" w14:textId="77777777" w:rsidR="00E95EAE" w:rsidRDefault="00E95EAE" w:rsidP="00E95EAE">
      <w:pPr>
        <w:rPr>
          <w:color w:val="FF0000"/>
        </w:rPr>
      </w:pPr>
    </w:p>
    <w:p w14:paraId="33126DA1" w14:textId="77777777" w:rsidR="00E95EAE" w:rsidRDefault="00E95EAE" w:rsidP="00E95EAE">
      <w:r>
        <w:t>While there is a strong relationship between the two, it would certainly be ridiculous to talk about a tree with a circumference of -3 feet, or a height of 3000 feet.  When we identify limitations on the inputs and outputs of a function, we are determining the domain and range of the function.</w:t>
      </w:r>
    </w:p>
    <w:p w14:paraId="6504980C" w14:textId="77777777" w:rsidR="00E95EAE" w:rsidRDefault="00E95EAE" w:rsidP="00E95EAE"/>
    <w:p w14:paraId="7C49E709" w14:textId="77777777" w:rsidR="00E95EAE" w:rsidRDefault="00E95EAE" w:rsidP="00E95EAE"/>
    <w:p w14:paraId="3A314CF0" w14:textId="77777777" w:rsidR="00E95EAE" w:rsidRPr="009C2197" w:rsidRDefault="00E95EAE" w:rsidP="00E95EAE">
      <w:pPr>
        <w:pStyle w:val="DefinitionHeader"/>
      </w:pPr>
      <w:r>
        <w:t>Domain and Range</w:t>
      </w:r>
    </w:p>
    <w:p w14:paraId="10617905" w14:textId="77777777" w:rsidR="00E95EAE" w:rsidRDefault="00E95EAE" w:rsidP="00E95EAE">
      <w:pPr>
        <w:pStyle w:val="Definition"/>
      </w:pPr>
      <w:r w:rsidRPr="00A75EE1">
        <w:rPr>
          <w:b/>
        </w:rPr>
        <w:t>Domain</w:t>
      </w:r>
      <w:r w:rsidR="00DD446B">
        <w:rPr>
          <w:b/>
        </w:rPr>
        <w:fldChar w:fldCharType="begin"/>
      </w:r>
      <w:r>
        <w:instrText>xe "</w:instrText>
      </w:r>
      <w:r w:rsidRPr="00DD398B">
        <w:rPr>
          <w:b/>
        </w:rPr>
        <w:instrText>Domain</w:instrText>
      </w:r>
      <w:r>
        <w:instrText>"</w:instrText>
      </w:r>
      <w:r w:rsidR="00DD446B">
        <w:rPr>
          <w:b/>
        </w:rPr>
        <w:fldChar w:fldCharType="end"/>
      </w:r>
      <w:r w:rsidRPr="00A75EE1">
        <w:rPr>
          <w:b/>
        </w:rPr>
        <w:t>:</w:t>
      </w:r>
      <w:r>
        <w:t xml:space="preserve">  The set of possible input values to a function</w:t>
      </w:r>
    </w:p>
    <w:p w14:paraId="066C6287" w14:textId="77777777" w:rsidR="00E95EAE" w:rsidRDefault="00E95EAE" w:rsidP="00E95EAE">
      <w:pPr>
        <w:pStyle w:val="Definition"/>
      </w:pPr>
      <w:r w:rsidRPr="00A75EE1">
        <w:rPr>
          <w:b/>
        </w:rPr>
        <w:t>Range</w:t>
      </w:r>
      <w:r w:rsidR="00DD446B">
        <w:rPr>
          <w:b/>
        </w:rPr>
        <w:fldChar w:fldCharType="begin"/>
      </w:r>
      <w:r>
        <w:instrText>xe "</w:instrText>
      </w:r>
      <w:r w:rsidRPr="000855EB">
        <w:rPr>
          <w:b/>
        </w:rPr>
        <w:instrText>Range</w:instrText>
      </w:r>
      <w:r>
        <w:instrText>"</w:instrText>
      </w:r>
      <w:r w:rsidR="00DD446B">
        <w:rPr>
          <w:b/>
        </w:rPr>
        <w:fldChar w:fldCharType="end"/>
      </w:r>
      <w:r w:rsidRPr="00A75EE1">
        <w:rPr>
          <w:b/>
        </w:rPr>
        <w:t>:</w:t>
      </w:r>
      <w:r>
        <w:t xml:space="preserve">  The set of possible output values of a function</w:t>
      </w:r>
    </w:p>
    <w:p w14:paraId="070C80E1" w14:textId="77777777" w:rsidR="00E95EAE" w:rsidRDefault="00E95EAE" w:rsidP="00E95EAE"/>
    <w:p w14:paraId="05B8F52F" w14:textId="77777777" w:rsidR="00E95EAE" w:rsidRDefault="00E95EAE" w:rsidP="00E95EAE"/>
    <w:p w14:paraId="23A2BD74" w14:textId="77777777" w:rsidR="00E95EAE" w:rsidRDefault="00E95EAE" w:rsidP="00E95EAE">
      <w:pPr>
        <w:pStyle w:val="ExampleHeader"/>
      </w:pPr>
      <w:r>
        <w:t>Example 1</w:t>
      </w:r>
    </w:p>
    <w:p w14:paraId="354AD984" w14:textId="77777777" w:rsidR="00E95EAE" w:rsidRDefault="00E95EAE" w:rsidP="00E95EAE">
      <w:pPr>
        <w:pStyle w:val="Example"/>
      </w:pPr>
      <w:r>
        <w:t>Using the tree table above, determine a reasonable domain and range.</w:t>
      </w:r>
    </w:p>
    <w:p w14:paraId="138776A5" w14:textId="77777777" w:rsidR="00E95EAE" w:rsidRDefault="00E95EAE" w:rsidP="00E95EAE">
      <w:pPr>
        <w:pStyle w:val="Example"/>
      </w:pPr>
    </w:p>
    <w:p w14:paraId="4EDF5BAD" w14:textId="77777777" w:rsidR="00E95EAE" w:rsidRDefault="00E95EAE" w:rsidP="00E95EAE">
      <w:pPr>
        <w:pStyle w:val="Example"/>
      </w:pPr>
      <w:r>
        <w:t xml:space="preserve">We could combine the data provided with our own experiences and reason to approximate the domain and range of the function </w:t>
      </w:r>
      <w:r w:rsidRPr="001C037E">
        <w:rPr>
          <w:i/>
        </w:rPr>
        <w:t>h = f(c)</w:t>
      </w:r>
      <w:r>
        <w:t xml:space="preserve">.  For the domain, possible values for the input circumference </w:t>
      </w:r>
      <w:r>
        <w:rPr>
          <w:i/>
        </w:rPr>
        <w:t>c</w:t>
      </w:r>
      <w:r>
        <w:t xml:space="preserve">, it doesn’t make sense to have negative values, so </w:t>
      </w:r>
      <w:r>
        <w:rPr>
          <w:i/>
        </w:rPr>
        <w:t>c</w:t>
      </w:r>
      <w:r>
        <w:t xml:space="preserve"> &gt; 0.  We could make an educated guess at a maximum reasonable value, or look up that the maximum circumference measured is about 119 feet</w:t>
      </w:r>
      <w:r>
        <w:rPr>
          <w:rStyle w:val="FootnoteReference"/>
        </w:rPr>
        <w:footnoteReference w:id="1"/>
      </w:r>
      <w:r>
        <w:t xml:space="preserve">.  With this </w:t>
      </w:r>
      <w:r w:rsidR="00FE37F6">
        <w:t>information,</w:t>
      </w:r>
      <w:r>
        <w:t xml:space="preserve"> we would say a reasonable domain is </w:t>
      </w:r>
      <w:r w:rsidRPr="009D7918">
        <w:rPr>
          <w:position w:val="-6"/>
        </w:rPr>
        <w:object w:dxaOrig="1100" w:dyaOrig="279" w14:anchorId="7165CB10">
          <v:shape id="_x0000_i1160" type="#_x0000_t75" style="width:54pt;height:15pt" o:ole="">
            <v:imagedata r:id="rId316" o:title=""/>
          </v:shape>
          <o:OLEObject Type="Embed" ProgID="Equation.3" ShapeID="_x0000_i1160" DrawAspect="Content" ObjectID="_1718714190" r:id="rId317"/>
        </w:object>
      </w:r>
      <w:r>
        <w:t xml:space="preserve">feet.  </w:t>
      </w:r>
    </w:p>
    <w:p w14:paraId="69CCDD7A" w14:textId="77777777" w:rsidR="00E95EAE" w:rsidRDefault="00E95EAE" w:rsidP="00E95EAE">
      <w:pPr>
        <w:pStyle w:val="Example"/>
      </w:pPr>
    </w:p>
    <w:p w14:paraId="73598528" w14:textId="77777777" w:rsidR="00E95EAE" w:rsidRDefault="00E95EAE" w:rsidP="00E95EAE">
      <w:pPr>
        <w:pStyle w:val="Example"/>
      </w:pPr>
      <w:r>
        <w:t xml:space="preserve">Similarly for the range, it doesn’t make sense to have negative heights, and the maximum height of a tree could be looked up to be 379 feet, so a reasonable range is </w:t>
      </w:r>
      <w:r w:rsidRPr="009D7918">
        <w:rPr>
          <w:position w:val="-6"/>
        </w:rPr>
        <w:object w:dxaOrig="1140" w:dyaOrig="279" w14:anchorId="692C13C7">
          <v:shape id="_x0000_i1161" type="#_x0000_t75" style="width:57pt;height:15pt" o:ole="">
            <v:imagedata r:id="rId318" o:title=""/>
          </v:shape>
          <o:OLEObject Type="Embed" ProgID="Equation.3" ShapeID="_x0000_i1161" DrawAspect="Content" ObjectID="_1718714191" r:id="rId319"/>
        </w:object>
      </w:r>
      <w:r>
        <w:t>feet.</w:t>
      </w:r>
    </w:p>
    <w:p w14:paraId="4C5648B1" w14:textId="77777777" w:rsidR="00E95EAE" w:rsidRDefault="00E95EAE" w:rsidP="00E95EAE"/>
    <w:p w14:paraId="252F7D34" w14:textId="77777777" w:rsidR="00E95EAE" w:rsidRDefault="00E95EAE" w:rsidP="00E95EAE"/>
    <w:p w14:paraId="29E2F1A2" w14:textId="77777777" w:rsidR="004B642B" w:rsidRDefault="004B642B" w:rsidP="00E95EAE"/>
    <w:p w14:paraId="025CA11B" w14:textId="77777777" w:rsidR="004B642B" w:rsidRDefault="004B642B" w:rsidP="00E95EAE"/>
    <w:p w14:paraId="369D46B3" w14:textId="77777777" w:rsidR="004B642B" w:rsidRDefault="004B642B" w:rsidP="00E95EAE"/>
    <w:p w14:paraId="4AAE1C38" w14:textId="77777777" w:rsidR="004B642B" w:rsidRDefault="004B642B" w:rsidP="00E95EAE"/>
    <w:p w14:paraId="147D5D00" w14:textId="77777777" w:rsidR="004B642B" w:rsidRDefault="004B642B" w:rsidP="00E95EAE"/>
    <w:p w14:paraId="28657582" w14:textId="77777777" w:rsidR="00E95EAE" w:rsidRDefault="00E95EAE" w:rsidP="00E95EAE">
      <w:pPr>
        <w:pStyle w:val="ExampleHeader"/>
      </w:pPr>
      <w:r>
        <w:lastRenderedPageBreak/>
        <w:t>Example 2</w:t>
      </w:r>
    </w:p>
    <w:p w14:paraId="5759D205" w14:textId="77777777" w:rsidR="00E95EAE" w:rsidRDefault="00E95EAE" w:rsidP="00E95EAE">
      <w:pPr>
        <w:pStyle w:val="Example"/>
      </w:pPr>
      <w:r>
        <w:t>When sending a letter through the United States Postal Service, the price depends upon the weight of the letter</w:t>
      </w:r>
      <w:r>
        <w:rPr>
          <w:rStyle w:val="FootnoteReference"/>
        </w:rPr>
        <w:footnoteReference w:id="2"/>
      </w:r>
      <w:r>
        <w:t>, as shown in the table below.  Determine the domain and range.</w:t>
      </w:r>
    </w:p>
    <w:p w14:paraId="2BDAE2D5" w14:textId="77777777" w:rsidR="00E95EAE" w:rsidRDefault="00B642A4" w:rsidP="00E95EAE">
      <w:pPr>
        <w:pStyle w:val="Example"/>
      </w:pPr>
      <w:r>
        <w:rPr>
          <w:noProof/>
        </w:rPr>
        <mc:AlternateContent>
          <mc:Choice Requires="wps">
            <w:drawing>
              <wp:anchor distT="0" distB="0" distL="114300" distR="114300" simplePos="0" relativeHeight="251658752" behindDoc="0" locked="0" layoutInCell="1" allowOverlap="1" wp14:anchorId="5AFFB9F2" wp14:editId="1F8D4E09">
                <wp:simplePos x="0" y="0"/>
                <wp:positionH relativeFrom="column">
                  <wp:posOffset>6496050</wp:posOffset>
                </wp:positionH>
                <wp:positionV relativeFrom="paragraph">
                  <wp:posOffset>-3117215</wp:posOffset>
                </wp:positionV>
                <wp:extent cx="914400" cy="914400"/>
                <wp:effectExtent l="0" t="0" r="0" b="0"/>
                <wp:wrapNone/>
                <wp:docPr id="48" name="Text Box 2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14:paraId="032D0256" w14:textId="77777777" w:rsidR="00233F84" w:rsidRDefault="00233F84" w:rsidP="00E95EAE"/>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AFFB9F2" id="Text Box 245" o:spid="_x0000_s1057" type="#_x0000_t202" style="position:absolute;left:0;text-align:left;margin-left:511.5pt;margin-top:-245.45pt;width:1in;height:1in;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">
                <v:textbox>
                  <w:txbxContent>
                    <w:p w14:paraId="032D0256" w14:textId="77777777" w:rsidR="00233F84" w:rsidRDefault="00233F84" w:rsidP="00E95EAE"/>
                  </w:txbxContent>
                </v:textbox>
              </v:shape>
            </w:pict>
          </mc:Fallback>
        </mc:AlternateContent>
      </w:r>
      <w:r>
        <w:rPr>
          <w:noProof/>
        </w:rPr>
        <mc:AlternateContent>
          <mc:Choice Requires="wps">
            <w:drawing>
              <wp:inline distT="0" distB="0" distL="0" distR="0" wp14:anchorId="0AF76FF0" wp14:editId="518DF44C">
                <wp:extent cx="2552700" cy="1295400"/>
                <wp:effectExtent l="0" t="0" r="0" b="0"/>
                <wp:docPr id="47" name="Text Box 2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2700" cy="12954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980"/>
                              <w:gridCol w:w="990"/>
                            </w:tblGrid>
                            <w:tr w:rsidR="00233F84" w14:paraId="270A8515" w14:textId="77777777" w:rsidTr="00C443D6">
                              <w:tc>
                                <w:tcPr>
                                  <w:tcW w:w="2970" w:type="dxa"/>
                                  <w:gridSpan w:val="2"/>
                                  <w:shd w:val="clear" w:color="auto" w:fill="B3B3B3"/>
                                </w:tcPr>
                                <w:p w14:paraId="764097C0" w14:textId="77777777" w:rsidR="00233F84" w:rsidRDefault="00233F84" w:rsidP="00C443D6">
                                  <w:pPr>
                                    <w:jc w:val="center"/>
                                  </w:pPr>
                                  <w:r w:rsidRPr="007A3632">
                                    <w:t>Letters</w:t>
                                  </w:r>
                                </w:p>
                              </w:tc>
                            </w:tr>
                            <w:tr w:rsidR="00233F84" w14:paraId="239EDED4" w14:textId="77777777" w:rsidTr="00C443D6">
                              <w:tc>
                                <w:tcPr>
                                  <w:tcW w:w="1980" w:type="dxa"/>
                                  <w:shd w:val="clear" w:color="auto" w:fill="B3B3B3"/>
                                </w:tcPr>
                                <w:p w14:paraId="59A0327F" w14:textId="77777777" w:rsidR="00233F84" w:rsidRDefault="00233F84" w:rsidP="00C443D6">
                                  <w:r>
                                    <w:t>Weight not Over</w:t>
                                  </w:r>
                                </w:p>
                              </w:tc>
                              <w:tc>
                                <w:tcPr>
                                  <w:tcW w:w="990" w:type="dxa"/>
                                  <w:shd w:val="clear" w:color="auto" w:fill="B3B3B3"/>
                                </w:tcPr>
                                <w:p w14:paraId="71BE10FE" w14:textId="77777777" w:rsidR="00233F84" w:rsidRDefault="00233F84" w:rsidP="00C443D6">
                                  <w:r>
                                    <w:t>Price</w:t>
                                  </w:r>
                                </w:p>
                              </w:tc>
                            </w:tr>
                            <w:tr w:rsidR="00233F84" w14:paraId="09EC736B" w14:textId="77777777" w:rsidTr="00C443D6">
                              <w:tc>
                                <w:tcPr>
                                  <w:tcW w:w="1980" w:type="dxa"/>
                                </w:tcPr>
                                <w:p w14:paraId="20D73CEA" w14:textId="77777777" w:rsidR="00233F84" w:rsidRDefault="00233F84" w:rsidP="00C443D6">
                                  <w:r>
                                    <w:t>1 ounce</w:t>
                                  </w:r>
                                </w:p>
                              </w:tc>
                              <w:tc>
                                <w:tcPr>
                                  <w:tcW w:w="990" w:type="dxa"/>
                                </w:tcPr>
                                <w:p w14:paraId="7C48A4F0" w14:textId="6200A3CF" w:rsidR="00233F84" w:rsidRDefault="00233F84" w:rsidP="004B36D8">
                                  <w:r>
                                    <w:t>$0.5</w:t>
                                  </w:r>
                                  <w:r w:rsidR="005A6E89">
                                    <w:t>8</w:t>
                                  </w:r>
                                </w:p>
                              </w:tc>
                            </w:tr>
                            <w:tr w:rsidR="00233F84" w14:paraId="37003D8F" w14:textId="77777777" w:rsidTr="00C443D6">
                              <w:tc>
                                <w:tcPr>
                                  <w:tcW w:w="1980" w:type="dxa"/>
                                  <w:shd w:val="clear" w:color="auto" w:fill="E6E6E6"/>
                                </w:tcPr>
                                <w:p w14:paraId="4F147675" w14:textId="77777777" w:rsidR="00233F84" w:rsidRDefault="00233F84" w:rsidP="00C443D6">
                                  <w:r>
                                    <w:t>2 ounces</w:t>
                                  </w:r>
                                </w:p>
                              </w:tc>
                              <w:tc>
                                <w:tcPr>
                                  <w:tcW w:w="990" w:type="dxa"/>
                                  <w:shd w:val="clear" w:color="auto" w:fill="E6E6E6"/>
                                </w:tcPr>
                                <w:p w14:paraId="5F11553F" w14:textId="08AF641D" w:rsidR="00233F84" w:rsidRDefault="00233F84" w:rsidP="004B36D8">
                                  <w:r>
                                    <w:t>$0.7</w:t>
                                  </w:r>
                                  <w:r w:rsidR="005A6E89">
                                    <w:t>8</w:t>
                                  </w:r>
                                </w:p>
                              </w:tc>
                            </w:tr>
                            <w:tr w:rsidR="00233F84" w14:paraId="5E97F67D" w14:textId="77777777" w:rsidTr="00C443D6">
                              <w:tc>
                                <w:tcPr>
                                  <w:tcW w:w="1980" w:type="dxa"/>
                                </w:tcPr>
                                <w:p w14:paraId="1F467177" w14:textId="77777777" w:rsidR="00233F84" w:rsidRDefault="00233F84" w:rsidP="00C443D6">
                                  <w:r>
                                    <w:t>3 ounces</w:t>
                                  </w:r>
                                </w:p>
                              </w:tc>
                              <w:tc>
                                <w:tcPr>
                                  <w:tcW w:w="990" w:type="dxa"/>
                                </w:tcPr>
                                <w:p w14:paraId="6C7BA5E3" w14:textId="63311D85" w:rsidR="00233F84" w:rsidRDefault="00233F84" w:rsidP="004B36D8">
                                  <w:r>
                                    <w:t>$0.9</w:t>
                                  </w:r>
                                  <w:r w:rsidR="005A6E89">
                                    <w:t>8</w:t>
                                  </w:r>
                                </w:p>
                              </w:tc>
                            </w:tr>
                            <w:tr w:rsidR="00233F84" w14:paraId="67D7E5F3" w14:textId="77777777" w:rsidTr="00C443D6">
                              <w:tc>
                                <w:tcPr>
                                  <w:tcW w:w="1980" w:type="dxa"/>
                                  <w:shd w:val="clear" w:color="auto" w:fill="E6E6E6"/>
                                </w:tcPr>
                                <w:p w14:paraId="06D81186" w14:textId="77777777" w:rsidR="00233F84" w:rsidRDefault="00233F84" w:rsidP="00C443D6">
                                  <w:r>
                                    <w:t>3.5 ounces</w:t>
                                  </w:r>
                                </w:p>
                              </w:tc>
                              <w:tc>
                                <w:tcPr>
                                  <w:tcW w:w="990" w:type="dxa"/>
                                  <w:shd w:val="clear" w:color="auto" w:fill="E6E6E6"/>
                                </w:tcPr>
                                <w:p w14:paraId="2A24FBAD" w14:textId="7D573135" w:rsidR="00233F84" w:rsidRDefault="00233F84" w:rsidP="004B36D8">
                                  <w:r>
                                    <w:t>$1.1</w:t>
                                  </w:r>
                                  <w:r w:rsidR="005A6E89">
                                    <w:t>8</w:t>
                                  </w:r>
                                </w:p>
                              </w:tc>
                            </w:tr>
                          </w:tbl>
                          <w:p w14:paraId="609D8DC4" w14:textId="77777777" w:rsidR="00233F84" w:rsidRDefault="00233F84" w:rsidP="00E95EAE"/>
                        </w:txbxContent>
                      </wps:txbx>
                      <wps:bodyPr rot="0" vert="horz" wrap="square" lIns="91440" tIns="45720" rIns="91440" bIns="45720" anchor="t" anchorCtr="0" upright="1">
                        <a:noAutofit/>
                      </wps:bodyPr>
                    </wps:wsp>
                  </a:graphicData>
                </a:graphic>
              </wp:inline>
            </w:drawing>
          </mc:Choice>
          <mc:Fallback>
            <w:pict>
              <v:shape w14:anchorId="0AF76FF0" id="Text Box 244" o:spid="_x0000_s1058" type="#_x0000_t202" style="width:201pt;height:10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" stroked="f">
                <v:textbox>
                  <w:txbxContent>
                    <w:tbl>
                      <w:tblPr>
                        <w:tblW w:w="0" w:type="auto"/>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980"/>
                        <w:gridCol w:w="990"/>
                      </w:tblGrid>
                      <w:tr w:rsidR="00233F84" w14:paraId="270A8515" w14:textId="77777777" w:rsidTr="00C443D6">
                        <w:tc>
                          <w:tcPr>
                            <w:tcW w:w="2970" w:type="dxa"/>
                            <w:gridSpan w:val="2"/>
                            <w:shd w:val="clear" w:color="auto" w:fill="B3B3B3"/>
                          </w:tcPr>
                          <w:p w14:paraId="764097C0" w14:textId="77777777" w:rsidR="00233F84" w:rsidRDefault="00233F84" w:rsidP="00C443D6">
                            <w:pPr>
                              <w:jc w:val="center"/>
                            </w:pPr>
                            <w:r w:rsidRPr="007A3632">
                              <w:t>Letters</w:t>
                            </w:r>
                          </w:p>
                        </w:tc>
                      </w:tr>
                      <w:tr w:rsidR="00233F84" w14:paraId="239EDED4" w14:textId="77777777" w:rsidTr="00C443D6">
                        <w:tc>
                          <w:tcPr>
                            <w:tcW w:w="1980" w:type="dxa"/>
                            <w:shd w:val="clear" w:color="auto" w:fill="B3B3B3"/>
                          </w:tcPr>
                          <w:p w14:paraId="59A0327F" w14:textId="77777777" w:rsidR="00233F84" w:rsidRDefault="00233F84" w:rsidP="00C443D6">
                            <w:r>
                              <w:t>Weight not Over</w:t>
                            </w:r>
                          </w:p>
                        </w:tc>
                        <w:tc>
                          <w:tcPr>
                            <w:tcW w:w="990" w:type="dxa"/>
                            <w:shd w:val="clear" w:color="auto" w:fill="B3B3B3"/>
                          </w:tcPr>
                          <w:p w14:paraId="71BE10FE" w14:textId="77777777" w:rsidR="00233F84" w:rsidRDefault="00233F84" w:rsidP="00C443D6">
                            <w:r>
                              <w:t>Price</w:t>
                            </w:r>
                          </w:p>
                        </w:tc>
                      </w:tr>
                      <w:tr w:rsidR="00233F84" w14:paraId="09EC736B" w14:textId="77777777" w:rsidTr="00C443D6">
                        <w:tc>
                          <w:tcPr>
                            <w:tcW w:w="1980" w:type="dxa"/>
                          </w:tcPr>
                          <w:p w14:paraId="20D73CEA" w14:textId="77777777" w:rsidR="00233F84" w:rsidRDefault="00233F84" w:rsidP="00C443D6">
                            <w:r>
                              <w:t>1 ounce</w:t>
                            </w:r>
                          </w:p>
                        </w:tc>
                        <w:tc>
                          <w:tcPr>
                            <w:tcW w:w="990" w:type="dxa"/>
                          </w:tcPr>
                          <w:p w14:paraId="7C48A4F0" w14:textId="6200A3CF" w:rsidR="00233F84" w:rsidRDefault="00233F84" w:rsidP="004B36D8">
                            <w:r>
                              <w:t>$0.5</w:t>
                            </w:r>
                            <w:r w:rsidR="005A6E89">
                              <w:t>8</w:t>
                            </w:r>
                          </w:p>
                        </w:tc>
                      </w:tr>
                      <w:tr w:rsidR="00233F84" w14:paraId="37003D8F" w14:textId="77777777" w:rsidTr="00C443D6">
                        <w:tc>
                          <w:tcPr>
                            <w:tcW w:w="1980" w:type="dxa"/>
                            <w:shd w:val="clear" w:color="auto" w:fill="E6E6E6"/>
                          </w:tcPr>
                          <w:p w14:paraId="4F147675" w14:textId="77777777" w:rsidR="00233F84" w:rsidRDefault="00233F84" w:rsidP="00C443D6">
                            <w:r>
                              <w:t>2 ounces</w:t>
                            </w:r>
                          </w:p>
                        </w:tc>
                        <w:tc>
                          <w:tcPr>
                            <w:tcW w:w="990" w:type="dxa"/>
                            <w:shd w:val="clear" w:color="auto" w:fill="E6E6E6"/>
                          </w:tcPr>
                          <w:p w14:paraId="5F11553F" w14:textId="08AF641D" w:rsidR="00233F84" w:rsidRDefault="00233F84" w:rsidP="004B36D8">
                            <w:r>
                              <w:t>$0.7</w:t>
                            </w:r>
                            <w:r w:rsidR="005A6E89">
                              <w:t>8</w:t>
                            </w:r>
                          </w:p>
                        </w:tc>
                      </w:tr>
                      <w:tr w:rsidR="00233F84" w14:paraId="5E97F67D" w14:textId="77777777" w:rsidTr="00C443D6">
                        <w:tc>
                          <w:tcPr>
                            <w:tcW w:w="1980" w:type="dxa"/>
                          </w:tcPr>
                          <w:p w14:paraId="1F467177" w14:textId="77777777" w:rsidR="00233F84" w:rsidRDefault="00233F84" w:rsidP="00C443D6">
                            <w:r>
                              <w:t>3 ounces</w:t>
                            </w:r>
                          </w:p>
                        </w:tc>
                        <w:tc>
                          <w:tcPr>
                            <w:tcW w:w="990" w:type="dxa"/>
                          </w:tcPr>
                          <w:p w14:paraId="6C7BA5E3" w14:textId="63311D85" w:rsidR="00233F84" w:rsidRDefault="00233F84" w:rsidP="004B36D8">
                            <w:r>
                              <w:t>$0.9</w:t>
                            </w:r>
                            <w:r w:rsidR="005A6E89">
                              <w:t>8</w:t>
                            </w:r>
                          </w:p>
                        </w:tc>
                      </w:tr>
                      <w:tr w:rsidR="00233F84" w14:paraId="67D7E5F3" w14:textId="77777777" w:rsidTr="00C443D6">
                        <w:tc>
                          <w:tcPr>
                            <w:tcW w:w="1980" w:type="dxa"/>
                            <w:shd w:val="clear" w:color="auto" w:fill="E6E6E6"/>
                          </w:tcPr>
                          <w:p w14:paraId="06D81186" w14:textId="77777777" w:rsidR="00233F84" w:rsidRDefault="00233F84" w:rsidP="00C443D6">
                            <w:r>
                              <w:t>3.5 ounces</w:t>
                            </w:r>
                          </w:p>
                        </w:tc>
                        <w:tc>
                          <w:tcPr>
                            <w:tcW w:w="990" w:type="dxa"/>
                            <w:shd w:val="clear" w:color="auto" w:fill="E6E6E6"/>
                          </w:tcPr>
                          <w:p w14:paraId="2A24FBAD" w14:textId="7D573135" w:rsidR="00233F84" w:rsidRDefault="00233F84" w:rsidP="004B36D8">
                            <w:r>
                              <w:t>$1.1</w:t>
                            </w:r>
                            <w:r w:rsidR="005A6E89">
                              <w:t>8</w:t>
                            </w:r>
                          </w:p>
                        </w:tc>
                      </w:tr>
                    </w:tbl>
                    <w:p w14:paraId="609D8DC4" w14:textId="77777777" w:rsidR="00233F84" w:rsidRDefault="00233F84" w:rsidP="00E95EAE"/>
                  </w:txbxContent>
                </v:textbox>
                <w10:anchorlock/>
              </v:shape>
            </w:pict>
          </mc:Fallback>
        </mc:AlternateContent>
      </w:r>
    </w:p>
    <w:p w14:paraId="073CD721" w14:textId="77777777" w:rsidR="00E95EAE" w:rsidRDefault="00E95EAE" w:rsidP="00E95EAE">
      <w:pPr>
        <w:pStyle w:val="Example"/>
      </w:pPr>
      <w:r>
        <w:t xml:space="preserve">Suppose we notate Weight by </w:t>
      </w:r>
      <w:r>
        <w:rPr>
          <w:i/>
        </w:rPr>
        <w:t>w</w:t>
      </w:r>
      <w:r>
        <w:t xml:space="preserve"> and Price by </w:t>
      </w:r>
      <w:r>
        <w:rPr>
          <w:i/>
        </w:rPr>
        <w:t>p</w:t>
      </w:r>
      <w:r>
        <w:t xml:space="preserve">, and set up a function named </w:t>
      </w:r>
      <w:r w:rsidRPr="007D0AEF">
        <w:rPr>
          <w:i/>
        </w:rPr>
        <w:t>P</w:t>
      </w:r>
      <w:r>
        <w:t xml:space="preserve">, where Price, </w:t>
      </w:r>
      <w:r w:rsidRPr="007D0AEF">
        <w:rPr>
          <w:i/>
        </w:rPr>
        <w:t>p</w:t>
      </w:r>
      <w:r>
        <w:t xml:space="preserve"> is a function of Weight, </w:t>
      </w:r>
      <w:r w:rsidRPr="007D0AEF">
        <w:rPr>
          <w:i/>
        </w:rPr>
        <w:t>w</w:t>
      </w:r>
      <w:r>
        <w:t xml:space="preserve">.  </w:t>
      </w:r>
      <w:r>
        <w:rPr>
          <w:i/>
        </w:rPr>
        <w:t>p = P(w)</w:t>
      </w:r>
      <w:r>
        <w:t>.</w:t>
      </w:r>
    </w:p>
    <w:p w14:paraId="4415C6FC" w14:textId="77777777" w:rsidR="00E95EAE" w:rsidRPr="00E2730E" w:rsidRDefault="00E95EAE" w:rsidP="00E95EAE">
      <w:pPr>
        <w:pStyle w:val="Example"/>
      </w:pPr>
    </w:p>
    <w:p w14:paraId="127F7BA7" w14:textId="77777777" w:rsidR="00E95EAE" w:rsidRDefault="00E95EAE" w:rsidP="00E95EAE">
      <w:pPr>
        <w:pStyle w:val="Example"/>
      </w:pPr>
      <w:r>
        <w:t xml:space="preserve">Since acceptable weights are 3.5 ounces or less, and negative weights don’t make sense, the domain would be </w:t>
      </w:r>
      <w:r w:rsidRPr="0045610A">
        <w:rPr>
          <w:position w:val="-6"/>
        </w:rPr>
        <w:object w:dxaOrig="1120" w:dyaOrig="279" w14:anchorId="4DE1E498">
          <v:shape id="_x0000_i1162" type="#_x0000_t75" style="width:55.5pt;height:15pt" o:ole="">
            <v:imagedata r:id="rId320" o:title=""/>
          </v:shape>
          <o:OLEObject Type="Embed" ProgID="Equation.3" ShapeID="_x0000_i1162" DrawAspect="Content" ObjectID="_1718714192" r:id="rId321"/>
        </w:object>
      </w:r>
      <w:r>
        <w:t>.  Technically 0 could be included in the domain, but logically it would mean we are mailing nothing, so it doesn’t hurt to leave it out.</w:t>
      </w:r>
    </w:p>
    <w:p w14:paraId="3FB781CC" w14:textId="77777777" w:rsidR="00E95EAE" w:rsidRDefault="00E95EAE" w:rsidP="00E95EAE">
      <w:pPr>
        <w:pStyle w:val="Example"/>
      </w:pPr>
    </w:p>
    <w:p w14:paraId="7DFB3790" w14:textId="5953D083" w:rsidR="00E95EAE" w:rsidRDefault="00E95EAE" w:rsidP="00E95EAE">
      <w:pPr>
        <w:pStyle w:val="Example"/>
      </w:pPr>
      <w:r>
        <w:t xml:space="preserve">Since possible prices are from a limited set of values, we can only define the range of this function by listing the possible values.  The range is </w:t>
      </w:r>
      <w:r>
        <w:rPr>
          <w:i/>
        </w:rPr>
        <w:t>p</w:t>
      </w:r>
      <w:r>
        <w:t xml:space="preserve"> = $0.</w:t>
      </w:r>
      <w:r w:rsidR="004B36D8">
        <w:t>5</w:t>
      </w:r>
      <w:r w:rsidR="005A6E89">
        <w:t>8</w:t>
      </w:r>
      <w:r>
        <w:t>, $0.</w:t>
      </w:r>
      <w:r w:rsidR="004B36D8">
        <w:t>7</w:t>
      </w:r>
      <w:r w:rsidR="005A6E89">
        <w:t>8</w:t>
      </w:r>
      <w:r>
        <w:t>, $0.</w:t>
      </w:r>
      <w:r w:rsidR="004B36D8">
        <w:t>9</w:t>
      </w:r>
      <w:r w:rsidR="005A6E89">
        <w:t>8</w:t>
      </w:r>
      <w:r>
        <w:t>, or $</w:t>
      </w:r>
      <w:r w:rsidR="004B36D8">
        <w:t>1.1</w:t>
      </w:r>
      <w:r w:rsidR="005A6E89">
        <w:t>8</w:t>
      </w:r>
      <w:r>
        <w:t>.</w:t>
      </w:r>
    </w:p>
    <w:p w14:paraId="298F81F4" w14:textId="77777777" w:rsidR="00E95EAE" w:rsidRDefault="00E95EAE" w:rsidP="00E95EAE"/>
    <w:p w14:paraId="01794430" w14:textId="77777777" w:rsidR="00E95EAE" w:rsidRDefault="00E95EAE" w:rsidP="00E95EAE"/>
    <w:p w14:paraId="2439910C" w14:textId="77777777" w:rsidR="00E95EAE" w:rsidRPr="00D50564" w:rsidRDefault="00E95EAE" w:rsidP="00E95EAE">
      <w:pPr>
        <w:pStyle w:val="TryitNow"/>
      </w:pPr>
      <w:r>
        <w:t>Try it Now</w:t>
      </w:r>
    </w:p>
    <w:p w14:paraId="4F7E4842" w14:textId="77777777" w:rsidR="00E95EAE" w:rsidRDefault="00E95EAE" w:rsidP="00BC78F7">
      <w:pPr>
        <w:pStyle w:val="TryitNowbody"/>
        <w:numPr>
          <w:ilvl w:val="0"/>
          <w:numId w:val="1"/>
        </w:numPr>
        <w:ind w:left="360"/>
      </w:pPr>
      <w:r>
        <w:t>The population of a small town in the year 1960 was 100 people.  Since then the population has grown to 1400 people reported during the 2010 census. Choose descriptive variables for your input and output and use interval notation to write the domain and range.</w:t>
      </w:r>
    </w:p>
    <w:p w14:paraId="3AA6FB95" w14:textId="77777777" w:rsidR="00E95EAE" w:rsidRDefault="00E95EAE" w:rsidP="00E95EAE"/>
    <w:p w14:paraId="330E5EFE" w14:textId="77777777" w:rsidR="00E95EAE" w:rsidRDefault="00E95EAE" w:rsidP="00E95EAE"/>
    <w:p w14:paraId="495F0446" w14:textId="77777777" w:rsidR="00E95EAE" w:rsidRPr="009D7918" w:rsidRDefault="00E95EAE" w:rsidP="00E95EAE">
      <w:pPr>
        <w:rPr>
          <w:b/>
        </w:rPr>
      </w:pPr>
      <w:r w:rsidRPr="009D7918">
        <w:rPr>
          <w:b/>
        </w:rPr>
        <w:t>Notation</w:t>
      </w:r>
    </w:p>
    <w:p w14:paraId="5D33CEA4" w14:textId="77777777" w:rsidR="004B642B" w:rsidRDefault="004B642B" w:rsidP="00E95EAE"/>
    <w:p w14:paraId="278B41EC" w14:textId="77777777" w:rsidR="00E95EAE" w:rsidRDefault="00E95EAE" w:rsidP="00E95EAE">
      <w:r>
        <w:t>In the previous examples, we used inequalities to describe the domain and range of the functions.  This is one way to describe intervals of input and output values, but is not the only way.  Let us take a moment to discuss notation for domain and range.</w:t>
      </w:r>
    </w:p>
    <w:p w14:paraId="246CB422" w14:textId="77777777" w:rsidR="00E95EAE" w:rsidRDefault="00E95EAE" w:rsidP="00E95EAE"/>
    <w:p w14:paraId="79473512" w14:textId="77777777" w:rsidR="00E95EAE" w:rsidRDefault="00E95EAE" w:rsidP="00E95EAE">
      <w:r>
        <w:t xml:space="preserve">Using inequalities, such as </w:t>
      </w:r>
      <w:r w:rsidRPr="009D7918">
        <w:rPr>
          <w:position w:val="-6"/>
        </w:rPr>
        <w:object w:dxaOrig="1100" w:dyaOrig="279" w14:anchorId="6E0B8504">
          <v:shape id="_x0000_i1163" type="#_x0000_t75" style="width:54pt;height:15pt" o:ole="">
            <v:imagedata r:id="rId322" o:title=""/>
          </v:shape>
          <o:OLEObject Type="Embed" ProgID="Equation.3" ShapeID="_x0000_i1163" DrawAspect="Content" ObjectID="_1718714193" r:id="rId323"/>
        </w:object>
      </w:r>
      <w:r>
        <w:t xml:space="preserve">, </w:t>
      </w:r>
      <w:r w:rsidRPr="0045610A">
        <w:rPr>
          <w:position w:val="-6"/>
        </w:rPr>
        <w:object w:dxaOrig="1120" w:dyaOrig="279" w14:anchorId="4AFAD693">
          <v:shape id="_x0000_i1164" type="#_x0000_t75" style="width:55.5pt;height:15pt" o:ole="">
            <v:imagedata r:id="rId320" o:title=""/>
          </v:shape>
          <o:OLEObject Type="Embed" ProgID="Equation.3" ShapeID="_x0000_i1164" DrawAspect="Content" ObjectID="_1718714194" r:id="rId324"/>
        </w:object>
      </w:r>
      <w:r>
        <w:t xml:space="preserve">, and </w:t>
      </w:r>
      <w:r w:rsidRPr="009D7918">
        <w:rPr>
          <w:position w:val="-6"/>
        </w:rPr>
        <w:object w:dxaOrig="1140" w:dyaOrig="279" w14:anchorId="1406A371">
          <v:shape id="_x0000_i1165" type="#_x0000_t75" style="width:57pt;height:15pt" o:ole="">
            <v:imagedata r:id="rId318" o:title=""/>
          </v:shape>
          <o:OLEObject Type="Embed" ProgID="Equation.3" ShapeID="_x0000_i1165" DrawAspect="Content" ObjectID="_1718714195" r:id="rId325"/>
        </w:object>
      </w:r>
      <w:r>
        <w:t xml:space="preserve"> imply that we are interested in all values between the low and high values, including the high values in these examples.</w:t>
      </w:r>
    </w:p>
    <w:p w14:paraId="3BCBE0A3" w14:textId="77777777" w:rsidR="00E95EAE" w:rsidRDefault="00E95EAE" w:rsidP="00E95EAE"/>
    <w:p w14:paraId="177592AD" w14:textId="10203F6F" w:rsidR="00E95EAE" w:rsidRDefault="00E95EAE" w:rsidP="00E95EAE">
      <w:r>
        <w:t xml:space="preserve">However, occasionally we are interested in a specific list of numbers like the range for the price to send letters,  </w:t>
      </w:r>
      <w:r>
        <w:rPr>
          <w:i/>
        </w:rPr>
        <w:t>p</w:t>
      </w:r>
      <w:r>
        <w:t xml:space="preserve"> = $0.</w:t>
      </w:r>
      <w:r w:rsidR="005A6E89">
        <w:t>58</w:t>
      </w:r>
      <w:r>
        <w:t>, $0.</w:t>
      </w:r>
      <w:r w:rsidR="005A6E89">
        <w:t>78</w:t>
      </w:r>
      <w:r>
        <w:t>, $0.</w:t>
      </w:r>
      <w:r w:rsidR="005A6E89">
        <w:t>9</w:t>
      </w:r>
      <w:r>
        <w:t>8, or $</w:t>
      </w:r>
      <w:r w:rsidR="005A6E89">
        <w:t>1.18</w:t>
      </w:r>
      <w:r>
        <w:t>.  These numbers represent a set of specific values: {0.</w:t>
      </w:r>
      <w:r w:rsidR="005A6E89">
        <w:t>58</w:t>
      </w:r>
      <w:r>
        <w:t>, 0.</w:t>
      </w:r>
      <w:r w:rsidR="005A6E89">
        <w:t>78</w:t>
      </w:r>
      <w:r>
        <w:t>, 0.</w:t>
      </w:r>
      <w:r w:rsidR="005A6E89">
        <w:t>9</w:t>
      </w:r>
      <w:r>
        <w:t xml:space="preserve">8, </w:t>
      </w:r>
      <w:r w:rsidR="005A6E89">
        <w:t>1.18</w:t>
      </w:r>
      <w:r>
        <w:t>}</w:t>
      </w:r>
    </w:p>
    <w:p w14:paraId="1488B8F0" w14:textId="77777777" w:rsidR="00E95EAE" w:rsidRDefault="00E95EAE" w:rsidP="00E95EAE"/>
    <w:p w14:paraId="5C2B8A9B" w14:textId="77777777" w:rsidR="00E95EAE" w:rsidRDefault="00E95EAE" w:rsidP="00E95EAE">
      <w:r>
        <w:lastRenderedPageBreak/>
        <w:t>Representing values as a set, or giving instructions on how a set is built, leads us to another type of notation to describe the domain and range.</w:t>
      </w:r>
    </w:p>
    <w:p w14:paraId="0D7137B9" w14:textId="77777777" w:rsidR="00E95EAE" w:rsidRDefault="00E95EAE" w:rsidP="00E95EAE"/>
    <w:p w14:paraId="4B737EC3" w14:textId="77777777" w:rsidR="00E95EAE" w:rsidRDefault="00E95EAE" w:rsidP="00E95EAE">
      <w:r>
        <w:t xml:space="preserve">Suppose we want to describe the values for a variable </w:t>
      </w:r>
      <w:r>
        <w:rPr>
          <w:i/>
        </w:rPr>
        <w:t>x</w:t>
      </w:r>
      <w:r>
        <w:t xml:space="preserve"> that are 10 or greater, but less than 30.  In inequalities, we would write </w:t>
      </w:r>
      <w:r w:rsidRPr="0045610A">
        <w:rPr>
          <w:position w:val="-6"/>
        </w:rPr>
        <w:object w:dxaOrig="1120" w:dyaOrig="279" w14:anchorId="5DB8D7F4">
          <v:shape id="_x0000_i1166" type="#_x0000_t75" style="width:55.5pt;height:15pt" o:ole="">
            <v:imagedata r:id="rId326" o:title=""/>
          </v:shape>
          <o:OLEObject Type="Embed" ProgID="Equation.3" ShapeID="_x0000_i1166" DrawAspect="Content" ObjectID="_1718714196" r:id="rId327"/>
        </w:object>
      </w:r>
      <w:r>
        <w:t xml:space="preserve">.  </w:t>
      </w:r>
    </w:p>
    <w:p w14:paraId="28D2CE6A" w14:textId="77777777" w:rsidR="00E95EAE" w:rsidRDefault="00E95EAE" w:rsidP="00E95EAE"/>
    <w:p w14:paraId="3A458E9A" w14:textId="77777777" w:rsidR="00E95EAE" w:rsidRDefault="00E95EAE" w:rsidP="00E95EAE">
      <w:r>
        <w:t xml:space="preserve">When describing domains and ranges, we sometimes extend this into </w:t>
      </w:r>
      <w:r>
        <w:rPr>
          <w:b/>
        </w:rPr>
        <w:t>set-builder notation</w:t>
      </w:r>
      <w:r w:rsidR="00DD446B">
        <w:rPr>
          <w:b/>
        </w:rPr>
        <w:fldChar w:fldCharType="begin"/>
      </w:r>
      <w:r>
        <w:instrText>xe "</w:instrText>
      </w:r>
      <w:r>
        <w:rPr>
          <w:b/>
        </w:rPr>
        <w:instrText>Set-Builder N</w:instrText>
      </w:r>
      <w:r w:rsidRPr="00426EDF">
        <w:rPr>
          <w:b/>
        </w:rPr>
        <w:instrText>otation</w:instrText>
      </w:r>
      <w:r>
        <w:instrText>"</w:instrText>
      </w:r>
      <w:r w:rsidR="00DD446B">
        <w:rPr>
          <w:b/>
        </w:rPr>
        <w:fldChar w:fldCharType="end"/>
      </w:r>
      <w:r>
        <w:t xml:space="preserve">, which would look like this: </w:t>
      </w:r>
      <w:r w:rsidRPr="00D77061">
        <w:rPr>
          <w:position w:val="-14"/>
        </w:rPr>
        <w:object w:dxaOrig="1560" w:dyaOrig="400" w14:anchorId="1741846F">
          <v:shape id="_x0000_i1167" type="#_x0000_t75" style="width:78.75pt;height:19.5pt" o:ole="">
            <v:imagedata r:id="rId328" o:title=""/>
          </v:shape>
          <o:OLEObject Type="Embed" ProgID="Equation.3" ShapeID="_x0000_i1167" DrawAspect="Content" ObjectID="_1718714197" r:id="rId329"/>
        </w:object>
      </w:r>
      <w:r>
        <w:t xml:space="preserve">.  The curly brackets {} are read as “the set of”, and the vertical bar | is read as “such that”, so altogether we would read </w:t>
      </w:r>
      <w:r w:rsidRPr="00D77061">
        <w:rPr>
          <w:position w:val="-14"/>
        </w:rPr>
        <w:object w:dxaOrig="1560" w:dyaOrig="400" w14:anchorId="4782532A">
          <v:shape id="_x0000_i1168" type="#_x0000_t75" style="width:78.75pt;height:19.5pt" o:ole="">
            <v:imagedata r:id="rId328" o:title=""/>
          </v:shape>
          <o:OLEObject Type="Embed" ProgID="Equation.3" ShapeID="_x0000_i1168" DrawAspect="Content" ObjectID="_1718714198" r:id="rId330"/>
        </w:object>
      </w:r>
      <w:r>
        <w:t xml:space="preserve"> as “the set of </w:t>
      </w:r>
      <w:r w:rsidRPr="00D77061">
        <w:rPr>
          <w:i/>
        </w:rPr>
        <w:t>x</w:t>
      </w:r>
      <w:r>
        <w:t xml:space="preserve">-values such that 10 is less than or equal to </w:t>
      </w:r>
      <w:r w:rsidRPr="00D77061">
        <w:rPr>
          <w:i/>
        </w:rPr>
        <w:t>x</w:t>
      </w:r>
      <w:r>
        <w:t xml:space="preserve"> and </w:t>
      </w:r>
      <w:r w:rsidRPr="00D77061">
        <w:rPr>
          <w:i/>
        </w:rPr>
        <w:t>x</w:t>
      </w:r>
      <w:r>
        <w:t xml:space="preserve"> is less than 30.”</w:t>
      </w:r>
    </w:p>
    <w:p w14:paraId="197C7879" w14:textId="77777777" w:rsidR="00E95EAE" w:rsidRDefault="00E95EAE" w:rsidP="00E95EAE"/>
    <w:p w14:paraId="57267B38" w14:textId="77777777" w:rsidR="00E95EAE" w:rsidRDefault="00E95EAE" w:rsidP="00E95EAE">
      <w:r>
        <w:t xml:space="preserve">When describing ranges in set-builder notation, we could similarly write something like </w:t>
      </w:r>
      <w:r w:rsidRPr="00D77061">
        <w:rPr>
          <w:position w:val="-14"/>
        </w:rPr>
        <w:object w:dxaOrig="2240" w:dyaOrig="400" w14:anchorId="6DBD5EFA">
          <v:shape id="_x0000_i1169" type="#_x0000_t75" style="width:112.5pt;height:19.5pt" o:ole="">
            <v:imagedata r:id="rId331" o:title=""/>
          </v:shape>
          <o:OLEObject Type="Embed" ProgID="Equation.3" ShapeID="_x0000_i1169" DrawAspect="Content" ObjectID="_1718714199" r:id="rId332"/>
        </w:object>
      </w:r>
      <w:r>
        <w:t xml:space="preserve">, or if the output had its own variable, we could use it.  So for our tree height example above, we could write for the range </w:t>
      </w:r>
      <w:r w:rsidRPr="00D77061">
        <w:rPr>
          <w:position w:val="-14"/>
        </w:rPr>
        <w:object w:dxaOrig="1579" w:dyaOrig="400" w14:anchorId="14F18C2B">
          <v:shape id="_x0000_i1170" type="#_x0000_t75" style="width:78.75pt;height:19.5pt" o:ole="">
            <v:imagedata r:id="rId333" o:title=""/>
          </v:shape>
          <o:OLEObject Type="Embed" ProgID="Equation.3" ShapeID="_x0000_i1170" DrawAspect="Content" ObjectID="_1718714200" r:id="rId334"/>
        </w:object>
      </w:r>
      <w:r>
        <w:t xml:space="preserve">.  In set-builder notation, if a domain or range is not limited, we could write </w:t>
      </w:r>
      <w:r w:rsidRPr="00D77061">
        <w:rPr>
          <w:position w:val="-14"/>
        </w:rPr>
        <w:object w:dxaOrig="2160" w:dyaOrig="400" w14:anchorId="119AFE1A">
          <v:shape id="_x0000_i1171" type="#_x0000_t75" style="width:108.75pt;height:19.5pt" o:ole="">
            <v:imagedata r:id="rId335" o:title=""/>
          </v:shape>
          <o:OLEObject Type="Embed" ProgID="Equation.3" ShapeID="_x0000_i1171" DrawAspect="Content" ObjectID="_1718714201" r:id="rId336"/>
        </w:object>
      </w:r>
      <w:r>
        <w:t xml:space="preserve">, or </w:t>
      </w:r>
      <w:r w:rsidRPr="00D77061">
        <w:rPr>
          <w:position w:val="-14"/>
        </w:rPr>
        <w:object w:dxaOrig="960" w:dyaOrig="400" w14:anchorId="0212F2EE">
          <v:shape id="_x0000_i1172" type="#_x0000_t75" style="width:47.25pt;height:19.5pt" o:ole="">
            <v:imagedata r:id="rId337" o:title=""/>
          </v:shape>
          <o:OLEObject Type="Embed" ProgID="Equation.3" ShapeID="_x0000_i1172" DrawAspect="Content" ObjectID="_1718714202" r:id="rId338"/>
        </w:object>
      </w:r>
      <w:r>
        <w:t xml:space="preserve">, read as “the set of </w:t>
      </w:r>
      <w:r w:rsidRPr="000B4942">
        <w:rPr>
          <w:i/>
        </w:rPr>
        <w:t>t</w:t>
      </w:r>
      <w:r>
        <w:t xml:space="preserve">-values such that </w:t>
      </w:r>
      <w:r w:rsidRPr="000B4942">
        <w:rPr>
          <w:i/>
        </w:rPr>
        <w:t>t</w:t>
      </w:r>
      <w:r>
        <w:t xml:space="preserve"> is an element of the set of real numbers.</w:t>
      </w:r>
    </w:p>
    <w:p w14:paraId="7A51F532" w14:textId="77777777" w:rsidR="00E95EAE" w:rsidRDefault="00E95EAE" w:rsidP="00E95EAE"/>
    <w:p w14:paraId="353887E9" w14:textId="77777777" w:rsidR="00E95EAE" w:rsidRDefault="00E95EAE" w:rsidP="00E95EAE">
      <w:r>
        <w:t xml:space="preserve">A more compact alternative to set-builder notation is </w:t>
      </w:r>
      <w:r>
        <w:rPr>
          <w:b/>
        </w:rPr>
        <w:t>interval notation</w:t>
      </w:r>
      <w:r w:rsidR="00DD446B">
        <w:rPr>
          <w:b/>
        </w:rPr>
        <w:fldChar w:fldCharType="begin"/>
      </w:r>
      <w:r>
        <w:instrText>xe "</w:instrText>
      </w:r>
      <w:r>
        <w:rPr>
          <w:b/>
        </w:rPr>
        <w:instrText>Interval N</w:instrText>
      </w:r>
      <w:r w:rsidRPr="00E538F6">
        <w:rPr>
          <w:b/>
        </w:rPr>
        <w:instrText>otation</w:instrText>
      </w:r>
      <w:r>
        <w:instrText>"</w:instrText>
      </w:r>
      <w:r w:rsidR="00DD446B">
        <w:rPr>
          <w:b/>
        </w:rPr>
        <w:fldChar w:fldCharType="end"/>
      </w:r>
      <w:r>
        <w:t>, in which intervals of values are referred to by the starting and ending values.  Curved parentheses are used for “strictly less than,” and square brackets are used for “less than or equal to.”  Since infinity is not a number, we can’t include it in the interval, so we always use curved parentheses with ∞ and -∞.  The table below will help you see how inequalities correspond to set-builder notation and interval notation:</w:t>
      </w:r>
    </w:p>
    <w:p w14:paraId="54C2BC27" w14:textId="77777777" w:rsidR="00E95EAE" w:rsidRDefault="00E95EAE" w:rsidP="00E95EAE"/>
    <w:tbl>
      <w:tblPr>
        <w:tblW w:w="756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30"/>
        <w:gridCol w:w="2749"/>
        <w:gridCol w:w="2381"/>
      </w:tblGrid>
      <w:tr w:rsidR="00E95EAE" w14:paraId="544189BB" w14:textId="77777777" w:rsidTr="00E95EAE">
        <w:tc>
          <w:tcPr>
            <w:tcW w:w="2430" w:type="dxa"/>
          </w:tcPr>
          <w:p w14:paraId="4DB8FB16" w14:textId="77777777" w:rsidR="00E95EAE" w:rsidRPr="005229B9" w:rsidRDefault="00E95EAE" w:rsidP="00E95EAE">
            <w:pPr>
              <w:rPr>
                <w:b/>
              </w:rPr>
            </w:pPr>
            <w:r w:rsidRPr="005229B9">
              <w:rPr>
                <w:b/>
              </w:rPr>
              <w:t>Inequality</w:t>
            </w:r>
          </w:p>
        </w:tc>
        <w:tc>
          <w:tcPr>
            <w:tcW w:w="2749" w:type="dxa"/>
          </w:tcPr>
          <w:p w14:paraId="4C854971" w14:textId="77777777" w:rsidR="00E95EAE" w:rsidRPr="005229B9" w:rsidRDefault="00E95EAE" w:rsidP="00E95EAE">
            <w:pPr>
              <w:rPr>
                <w:b/>
              </w:rPr>
            </w:pPr>
            <w:r w:rsidRPr="005229B9">
              <w:rPr>
                <w:b/>
              </w:rPr>
              <w:t>Set Builder Notation</w:t>
            </w:r>
          </w:p>
        </w:tc>
        <w:tc>
          <w:tcPr>
            <w:tcW w:w="2381" w:type="dxa"/>
          </w:tcPr>
          <w:p w14:paraId="305F54B6" w14:textId="77777777" w:rsidR="00E95EAE" w:rsidRPr="005229B9" w:rsidRDefault="00E95EAE" w:rsidP="00E95EAE">
            <w:pPr>
              <w:rPr>
                <w:b/>
              </w:rPr>
            </w:pPr>
            <w:r w:rsidRPr="005229B9">
              <w:rPr>
                <w:b/>
              </w:rPr>
              <w:t>Interval notation</w:t>
            </w:r>
          </w:p>
        </w:tc>
      </w:tr>
      <w:tr w:rsidR="00E95EAE" w14:paraId="341F2971" w14:textId="77777777" w:rsidTr="00E95EAE">
        <w:tc>
          <w:tcPr>
            <w:tcW w:w="2430" w:type="dxa"/>
          </w:tcPr>
          <w:p w14:paraId="714DACF0" w14:textId="77777777" w:rsidR="00E95EAE" w:rsidRDefault="00E95EAE" w:rsidP="00E95EAE">
            <w:r w:rsidRPr="005229B9">
              <w:rPr>
                <w:position w:val="-6"/>
              </w:rPr>
              <w:object w:dxaOrig="999" w:dyaOrig="279" w14:anchorId="2BFE52E1">
                <v:shape id="_x0000_i1173" type="#_x0000_t75" style="width:49.5pt;height:15pt" o:ole="">
                  <v:imagedata r:id="rId339" o:title=""/>
                </v:shape>
                <o:OLEObject Type="Embed" ProgID="Equation.3" ShapeID="_x0000_i1173" DrawAspect="Content" ObjectID="_1718714203" r:id="rId340"/>
              </w:object>
            </w:r>
          </w:p>
        </w:tc>
        <w:tc>
          <w:tcPr>
            <w:tcW w:w="2749" w:type="dxa"/>
          </w:tcPr>
          <w:p w14:paraId="4BF06381" w14:textId="77777777" w:rsidR="00E95EAE" w:rsidRDefault="00E95EAE" w:rsidP="00E95EAE">
            <w:r w:rsidRPr="005229B9">
              <w:rPr>
                <w:position w:val="-14"/>
              </w:rPr>
              <w:object w:dxaOrig="1440" w:dyaOrig="400" w14:anchorId="56BE40FB">
                <v:shape id="_x0000_i1174" type="#_x0000_t75" style="width:1in;height:19.5pt" o:ole="">
                  <v:imagedata r:id="rId341" o:title=""/>
                </v:shape>
                <o:OLEObject Type="Embed" ProgID="Equation.3" ShapeID="_x0000_i1174" DrawAspect="Content" ObjectID="_1718714204" r:id="rId342"/>
              </w:object>
            </w:r>
          </w:p>
        </w:tc>
        <w:tc>
          <w:tcPr>
            <w:tcW w:w="2381" w:type="dxa"/>
          </w:tcPr>
          <w:p w14:paraId="6026307E" w14:textId="77777777" w:rsidR="00E95EAE" w:rsidRDefault="00E95EAE" w:rsidP="00E95EAE">
            <w:r>
              <w:t>(5, 10]</w:t>
            </w:r>
          </w:p>
        </w:tc>
      </w:tr>
      <w:tr w:rsidR="00E95EAE" w14:paraId="723AAF2C" w14:textId="77777777" w:rsidTr="00E95EAE">
        <w:tc>
          <w:tcPr>
            <w:tcW w:w="2430" w:type="dxa"/>
          </w:tcPr>
          <w:p w14:paraId="2A859B76" w14:textId="77777777" w:rsidR="00E95EAE" w:rsidRDefault="00E95EAE" w:rsidP="00E95EAE">
            <w:r w:rsidRPr="005229B9">
              <w:rPr>
                <w:position w:val="-6"/>
              </w:rPr>
              <w:object w:dxaOrig="999" w:dyaOrig="279" w14:anchorId="5BCFB35A">
                <v:shape id="_x0000_i1175" type="#_x0000_t75" style="width:49.5pt;height:15pt" o:ole="">
                  <v:imagedata r:id="rId343" o:title=""/>
                </v:shape>
                <o:OLEObject Type="Embed" ProgID="Equation.3" ShapeID="_x0000_i1175" DrawAspect="Content" ObjectID="_1718714205" r:id="rId344"/>
              </w:object>
            </w:r>
          </w:p>
        </w:tc>
        <w:tc>
          <w:tcPr>
            <w:tcW w:w="2749" w:type="dxa"/>
          </w:tcPr>
          <w:p w14:paraId="62A9B550" w14:textId="77777777" w:rsidR="00E95EAE" w:rsidRDefault="00E95EAE" w:rsidP="00E95EAE">
            <w:r w:rsidRPr="005229B9">
              <w:rPr>
                <w:position w:val="-14"/>
              </w:rPr>
              <w:object w:dxaOrig="1440" w:dyaOrig="400" w14:anchorId="4A205930">
                <v:shape id="_x0000_i1176" type="#_x0000_t75" style="width:1in;height:19.5pt" o:ole="">
                  <v:imagedata r:id="rId345" o:title=""/>
                </v:shape>
                <o:OLEObject Type="Embed" ProgID="Equation.3" ShapeID="_x0000_i1176" DrawAspect="Content" ObjectID="_1718714206" r:id="rId346"/>
              </w:object>
            </w:r>
          </w:p>
        </w:tc>
        <w:tc>
          <w:tcPr>
            <w:tcW w:w="2381" w:type="dxa"/>
          </w:tcPr>
          <w:p w14:paraId="239DA7CA" w14:textId="77777777" w:rsidR="00E95EAE" w:rsidRDefault="00E95EAE" w:rsidP="00E95EAE">
            <w:r>
              <w:t>[5, 10)</w:t>
            </w:r>
          </w:p>
        </w:tc>
      </w:tr>
      <w:tr w:rsidR="00E95EAE" w14:paraId="5AC70BEA" w14:textId="77777777" w:rsidTr="00E95EAE">
        <w:tc>
          <w:tcPr>
            <w:tcW w:w="2430" w:type="dxa"/>
          </w:tcPr>
          <w:p w14:paraId="505F0D11" w14:textId="77777777" w:rsidR="00E95EAE" w:rsidRDefault="00E95EAE" w:rsidP="00E95EAE">
            <w:r w:rsidRPr="005229B9">
              <w:rPr>
                <w:position w:val="-6"/>
              </w:rPr>
              <w:object w:dxaOrig="999" w:dyaOrig="279" w14:anchorId="560A69F1">
                <v:shape id="_x0000_i1177" type="#_x0000_t75" style="width:49.5pt;height:15pt" o:ole="">
                  <v:imagedata r:id="rId347" o:title=""/>
                </v:shape>
                <o:OLEObject Type="Embed" ProgID="Equation.3" ShapeID="_x0000_i1177" DrawAspect="Content" ObjectID="_1718714207" r:id="rId348"/>
              </w:object>
            </w:r>
          </w:p>
        </w:tc>
        <w:tc>
          <w:tcPr>
            <w:tcW w:w="2749" w:type="dxa"/>
          </w:tcPr>
          <w:p w14:paraId="6985162C" w14:textId="77777777" w:rsidR="00E95EAE" w:rsidRDefault="00E95EAE" w:rsidP="00E95EAE">
            <w:r w:rsidRPr="005229B9">
              <w:rPr>
                <w:position w:val="-14"/>
              </w:rPr>
              <w:object w:dxaOrig="1440" w:dyaOrig="400" w14:anchorId="688F24C8">
                <v:shape id="_x0000_i1178" type="#_x0000_t75" style="width:1in;height:19.5pt" o:ole="">
                  <v:imagedata r:id="rId349" o:title=""/>
                </v:shape>
                <o:OLEObject Type="Embed" ProgID="Equation.3" ShapeID="_x0000_i1178" DrawAspect="Content" ObjectID="_1718714208" r:id="rId350"/>
              </w:object>
            </w:r>
          </w:p>
        </w:tc>
        <w:tc>
          <w:tcPr>
            <w:tcW w:w="2381" w:type="dxa"/>
          </w:tcPr>
          <w:p w14:paraId="31B07D63" w14:textId="77777777" w:rsidR="00E95EAE" w:rsidRDefault="00E95EAE" w:rsidP="00E95EAE">
            <w:r>
              <w:t>(5, 10)</w:t>
            </w:r>
          </w:p>
        </w:tc>
      </w:tr>
      <w:tr w:rsidR="00E95EAE" w14:paraId="3489BD69" w14:textId="77777777" w:rsidTr="00E95EAE">
        <w:tc>
          <w:tcPr>
            <w:tcW w:w="2430" w:type="dxa"/>
          </w:tcPr>
          <w:p w14:paraId="2120FEC1" w14:textId="77777777" w:rsidR="00E95EAE" w:rsidRDefault="00E95EAE" w:rsidP="00E95EAE">
            <w:r w:rsidRPr="005229B9">
              <w:rPr>
                <w:position w:val="-6"/>
              </w:rPr>
              <w:object w:dxaOrig="639" w:dyaOrig="279" w14:anchorId="5682EB84">
                <v:shape id="_x0000_i1179" type="#_x0000_t75" style="width:32.25pt;height:15pt" o:ole="">
                  <v:imagedata r:id="rId351" o:title=""/>
                </v:shape>
                <o:OLEObject Type="Embed" ProgID="Equation.3" ShapeID="_x0000_i1179" DrawAspect="Content" ObjectID="_1718714209" r:id="rId352"/>
              </w:object>
            </w:r>
          </w:p>
        </w:tc>
        <w:tc>
          <w:tcPr>
            <w:tcW w:w="2749" w:type="dxa"/>
          </w:tcPr>
          <w:p w14:paraId="09D9F76D" w14:textId="77777777" w:rsidR="00E95EAE" w:rsidRDefault="00E95EAE" w:rsidP="00E95EAE">
            <w:r w:rsidRPr="005229B9">
              <w:rPr>
                <w:position w:val="-14"/>
              </w:rPr>
              <w:object w:dxaOrig="1100" w:dyaOrig="400" w14:anchorId="7791FF24">
                <v:shape id="_x0000_i1180" type="#_x0000_t75" style="width:54pt;height:19.5pt" o:ole="">
                  <v:imagedata r:id="rId353" o:title=""/>
                </v:shape>
                <o:OLEObject Type="Embed" ProgID="Equation.3" ShapeID="_x0000_i1180" DrawAspect="Content" ObjectID="_1718714210" r:id="rId354"/>
              </w:object>
            </w:r>
          </w:p>
        </w:tc>
        <w:tc>
          <w:tcPr>
            <w:tcW w:w="2381" w:type="dxa"/>
          </w:tcPr>
          <w:p w14:paraId="09F5C4C0" w14:textId="77777777" w:rsidR="00E95EAE" w:rsidRDefault="00E95EAE" w:rsidP="00E95EAE">
            <w:r w:rsidRPr="005229B9">
              <w:rPr>
                <w:position w:val="-10"/>
              </w:rPr>
              <w:object w:dxaOrig="840" w:dyaOrig="320" w14:anchorId="36F60044">
                <v:shape id="_x0000_i1181" type="#_x0000_t75" style="width:41.25pt;height:15pt" o:ole="">
                  <v:imagedata r:id="rId355" o:title=""/>
                </v:shape>
                <o:OLEObject Type="Embed" ProgID="Equation.3" ShapeID="_x0000_i1181" DrawAspect="Content" ObjectID="_1718714211" r:id="rId356"/>
              </w:object>
            </w:r>
          </w:p>
        </w:tc>
      </w:tr>
      <w:tr w:rsidR="00E95EAE" w14:paraId="3562C8C1" w14:textId="77777777" w:rsidTr="00E95EAE">
        <w:tc>
          <w:tcPr>
            <w:tcW w:w="2430" w:type="dxa"/>
          </w:tcPr>
          <w:p w14:paraId="23343FCF" w14:textId="77777777" w:rsidR="00E95EAE" w:rsidRDefault="00E95EAE" w:rsidP="00E95EAE">
            <w:r w:rsidRPr="005229B9">
              <w:rPr>
                <w:position w:val="-6"/>
              </w:rPr>
              <w:object w:dxaOrig="639" w:dyaOrig="279" w14:anchorId="1674F1AB">
                <v:shape id="_x0000_i1182" type="#_x0000_t75" style="width:32.25pt;height:15pt" o:ole="">
                  <v:imagedata r:id="rId357" o:title=""/>
                </v:shape>
                <o:OLEObject Type="Embed" ProgID="Equation.3" ShapeID="_x0000_i1182" DrawAspect="Content" ObjectID="_1718714212" r:id="rId358"/>
              </w:object>
            </w:r>
          </w:p>
        </w:tc>
        <w:tc>
          <w:tcPr>
            <w:tcW w:w="2749" w:type="dxa"/>
          </w:tcPr>
          <w:p w14:paraId="2680B9CC" w14:textId="77777777" w:rsidR="00E95EAE" w:rsidRDefault="00E95EAE" w:rsidP="00E95EAE">
            <w:r w:rsidRPr="005229B9">
              <w:rPr>
                <w:position w:val="-14"/>
              </w:rPr>
              <w:object w:dxaOrig="1100" w:dyaOrig="400" w14:anchorId="1F67F31B">
                <v:shape id="_x0000_i1183" type="#_x0000_t75" style="width:54pt;height:19.5pt" o:ole="">
                  <v:imagedata r:id="rId359" o:title=""/>
                </v:shape>
                <o:OLEObject Type="Embed" ProgID="Equation.3" ShapeID="_x0000_i1183" DrawAspect="Content" ObjectID="_1718714213" r:id="rId360"/>
              </w:object>
            </w:r>
          </w:p>
        </w:tc>
        <w:tc>
          <w:tcPr>
            <w:tcW w:w="2381" w:type="dxa"/>
          </w:tcPr>
          <w:p w14:paraId="33649988" w14:textId="77777777" w:rsidR="00E95EAE" w:rsidRDefault="00E95EAE" w:rsidP="00E95EAE">
            <w:r w:rsidRPr="005229B9">
              <w:rPr>
                <w:position w:val="-10"/>
              </w:rPr>
              <w:object w:dxaOrig="700" w:dyaOrig="320" w14:anchorId="71E61F4F">
                <v:shape id="_x0000_i1184" type="#_x0000_t75" style="width:34.5pt;height:15pt" o:ole="">
                  <v:imagedata r:id="rId361" o:title=""/>
                </v:shape>
                <o:OLEObject Type="Embed" ProgID="Equation.3" ShapeID="_x0000_i1184" DrawAspect="Content" ObjectID="_1718714214" r:id="rId362"/>
              </w:object>
            </w:r>
          </w:p>
        </w:tc>
      </w:tr>
      <w:tr w:rsidR="00E95EAE" w14:paraId="70558A3B" w14:textId="77777777" w:rsidTr="00E95EAE">
        <w:tc>
          <w:tcPr>
            <w:tcW w:w="2430" w:type="dxa"/>
          </w:tcPr>
          <w:p w14:paraId="29BC5F7E" w14:textId="77777777" w:rsidR="00E95EAE" w:rsidRDefault="00E95EAE" w:rsidP="00E95EAE">
            <w:r>
              <w:t>all real numbers</w:t>
            </w:r>
          </w:p>
        </w:tc>
        <w:tc>
          <w:tcPr>
            <w:tcW w:w="2749" w:type="dxa"/>
          </w:tcPr>
          <w:p w14:paraId="3AA83446" w14:textId="77777777" w:rsidR="00E95EAE" w:rsidRDefault="00E95EAE" w:rsidP="00E95EAE">
            <w:r w:rsidRPr="005229B9">
              <w:rPr>
                <w:position w:val="-14"/>
              </w:rPr>
              <w:object w:dxaOrig="1060" w:dyaOrig="400" w14:anchorId="244C0500">
                <v:shape id="_x0000_i1185" type="#_x0000_t75" style="width:52.5pt;height:19.5pt" o:ole="">
                  <v:imagedata r:id="rId363" o:title=""/>
                </v:shape>
                <o:OLEObject Type="Embed" ProgID="Equation.3" ShapeID="_x0000_i1185" DrawAspect="Content" ObjectID="_1718714215" r:id="rId364"/>
              </w:object>
            </w:r>
          </w:p>
        </w:tc>
        <w:tc>
          <w:tcPr>
            <w:tcW w:w="2381" w:type="dxa"/>
          </w:tcPr>
          <w:p w14:paraId="61EA308D" w14:textId="77777777" w:rsidR="00E95EAE" w:rsidRDefault="00E95EAE" w:rsidP="00E95EAE">
            <w:r w:rsidRPr="005229B9">
              <w:rPr>
                <w:position w:val="-10"/>
              </w:rPr>
              <w:object w:dxaOrig="800" w:dyaOrig="320" w14:anchorId="136888AD">
                <v:shape id="_x0000_i1186" type="#_x0000_t75" style="width:39.75pt;height:15pt" o:ole="">
                  <v:imagedata r:id="rId365" o:title=""/>
                </v:shape>
                <o:OLEObject Type="Embed" ProgID="Equation.3" ShapeID="_x0000_i1186" DrawAspect="Content" ObjectID="_1718714216" r:id="rId366"/>
              </w:object>
            </w:r>
          </w:p>
        </w:tc>
      </w:tr>
    </w:tbl>
    <w:p w14:paraId="1CA4E0B0" w14:textId="77777777" w:rsidR="00E95EAE" w:rsidRDefault="00E95EAE" w:rsidP="00E95EAE"/>
    <w:p w14:paraId="7C4C7F19" w14:textId="77777777" w:rsidR="00E95EAE" w:rsidRDefault="00E95EAE" w:rsidP="00E95EAE"/>
    <w:p w14:paraId="1DB4E702" w14:textId="77777777" w:rsidR="00E95EAE" w:rsidRDefault="00E95EAE" w:rsidP="00E95EAE">
      <w:r>
        <w:t>To combine two intervals together, using inequalities or set-builder notation we can use the word “or”.  In interval notation, we use the union</w:t>
      </w:r>
      <w:r w:rsidR="00DD446B">
        <w:fldChar w:fldCharType="begin"/>
      </w:r>
      <w:r>
        <w:instrText>xe "</w:instrText>
      </w:r>
      <w:r w:rsidRPr="00067E33">
        <w:rPr>
          <w:b/>
        </w:rPr>
        <w:instrText>Interval Notation</w:instrText>
      </w:r>
      <w:r w:rsidRPr="008A279C">
        <w:instrText>:</w:instrText>
      </w:r>
      <w:r>
        <w:instrText>U</w:instrText>
      </w:r>
      <w:r w:rsidRPr="008A279C">
        <w:instrText>nion</w:instrText>
      </w:r>
      <w:r>
        <w:instrText>"</w:instrText>
      </w:r>
      <w:r w:rsidR="00DD446B">
        <w:fldChar w:fldCharType="end"/>
      </w:r>
      <w:r>
        <w:t xml:space="preserve"> symbol, </w:t>
      </w:r>
      <w:r w:rsidRPr="009466C2">
        <w:rPr>
          <w:position w:val="-4"/>
        </w:rPr>
        <w:object w:dxaOrig="260" w:dyaOrig="200" w14:anchorId="2C5006C0">
          <v:shape id="_x0000_i1187" type="#_x0000_t75" style="width:12.75pt;height:9.75pt" o:ole="">
            <v:imagedata r:id="rId367" o:title=""/>
          </v:shape>
          <o:OLEObject Type="Embed" ProgID="Equation.3" ShapeID="_x0000_i1187" DrawAspect="Content" ObjectID="_1718714217" r:id="rId368"/>
        </w:object>
      </w:r>
      <w:r>
        <w:t xml:space="preserve">, to combine two unconnected intervals together.  </w:t>
      </w:r>
    </w:p>
    <w:p w14:paraId="400EF432" w14:textId="77777777" w:rsidR="00E95EAE" w:rsidRDefault="00E95EAE" w:rsidP="00E95EAE"/>
    <w:p w14:paraId="18BAEC0C" w14:textId="77777777" w:rsidR="004B642B" w:rsidRDefault="004B642B" w:rsidP="00E95EAE"/>
    <w:p w14:paraId="55FE3F95" w14:textId="77777777" w:rsidR="004B642B" w:rsidRDefault="004B642B" w:rsidP="00E95EAE"/>
    <w:p w14:paraId="15DA0BF3" w14:textId="77777777" w:rsidR="00E95EAE" w:rsidRDefault="00E95EAE" w:rsidP="00E95EAE"/>
    <w:p w14:paraId="6909346E" w14:textId="77777777" w:rsidR="00E95EAE" w:rsidRDefault="00E95EAE" w:rsidP="00E95EAE">
      <w:pPr>
        <w:pStyle w:val="ExampleHeader"/>
      </w:pPr>
      <w:r>
        <w:lastRenderedPageBreak/>
        <w:t>Example 3</w:t>
      </w:r>
    </w:p>
    <w:p w14:paraId="212D40EC" w14:textId="77777777" w:rsidR="00E95EAE" w:rsidRDefault="00E95EAE" w:rsidP="00E95EAE">
      <w:pPr>
        <w:pStyle w:val="Example"/>
      </w:pPr>
      <w:r>
        <w:t>Describe the intervals of values shown on the line graph below using set builder and interval notations.</w:t>
      </w:r>
    </w:p>
    <w:p w14:paraId="602052DB" w14:textId="77777777" w:rsidR="00E95EAE" w:rsidRDefault="00422460" w:rsidP="00E95EAE">
      <w:pPr>
        <w:pStyle w:val="Example"/>
      </w:pPr>
      <w:r>
        <w:rPr>
          <w:noProof/>
        </w:rPr>
        <w:drawing>
          <wp:inline distT="0" distB="0" distL="0" distR="0" wp14:anchorId="151FCC8B" wp14:editId="5AB0DCB4">
            <wp:extent cx="3810000" cy="476250"/>
            <wp:effectExtent l="19050" t="0" r="0" b="0"/>
            <wp:docPr id="208" name="Picture 94" descr="A number line from -2 to 7 with two shaded section. There are closed dots at 1 and 3 with the number line between shaded. There is an open dot at 5 with the number line shaded to the righ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94" descr="A number line from -2 to 7 with two shaded section. There are closed dots at 1 and 3 with the number line between shaded. There is an open dot at 5 with the number line shaded to the right. "/>
                    <pic:cNvPicPr>
                      <a:picLocks noChangeAspect="1" noChangeArrowheads="1"/>
                    </pic:cNvPicPr>
                  </pic:nvPicPr>
                  <pic:blipFill>
                    <a:blip r:embed="rId369" cstate="print"/>
                    <a:srcRect/>
                    <a:stretch>
                      <a:fillRect/>
                    </a:stretch>
                  </pic:blipFill>
                  <pic:spPr bwMode="auto">
                    <a:xfrm>
                      <a:off x="0" y="0"/>
                      <a:ext cx="3810000" cy="476250"/>
                    </a:xfrm>
                    <a:prstGeom prst="rect">
                      <a:avLst/>
                    </a:prstGeom>
                    <a:noFill/>
                    <a:ln w="9525">
                      <a:noFill/>
                      <a:miter lim="800000"/>
                      <a:headEnd/>
                      <a:tailEnd/>
                    </a:ln>
                  </pic:spPr>
                </pic:pic>
              </a:graphicData>
            </a:graphic>
          </wp:inline>
        </w:drawing>
      </w:r>
      <w:r w:rsidR="00E95EAE">
        <w:t xml:space="preserve"> </w:t>
      </w:r>
    </w:p>
    <w:p w14:paraId="53179371" w14:textId="77777777" w:rsidR="00E95EAE" w:rsidRDefault="00E95EAE" w:rsidP="00E95EAE">
      <w:pPr>
        <w:pStyle w:val="Example"/>
      </w:pPr>
    </w:p>
    <w:p w14:paraId="4A8047DE" w14:textId="77777777" w:rsidR="00E95EAE" w:rsidRDefault="00E95EAE" w:rsidP="00E95EAE">
      <w:pPr>
        <w:pStyle w:val="Example"/>
      </w:pPr>
      <w:r>
        <w:t xml:space="preserve">To describe the values, </w:t>
      </w:r>
      <w:r>
        <w:rPr>
          <w:i/>
        </w:rPr>
        <w:t>x</w:t>
      </w:r>
      <w:r>
        <w:t>, that lie in the intervals shown above we would say, “</w:t>
      </w:r>
      <w:r w:rsidRPr="007D0AEF">
        <w:rPr>
          <w:i/>
        </w:rPr>
        <w:t>x</w:t>
      </w:r>
      <w:r>
        <w:t xml:space="preserve"> is a real number greater than or equal to 1 and less than or equal to 3, or a real number greater than 5.”</w:t>
      </w:r>
    </w:p>
    <w:p w14:paraId="3651E61E" w14:textId="77777777" w:rsidR="00E95EAE" w:rsidRDefault="00E95EAE" w:rsidP="00E95EAE">
      <w:pPr>
        <w:pStyle w:val="Example"/>
      </w:pPr>
    </w:p>
    <w:p w14:paraId="7EF5D7E6" w14:textId="77777777" w:rsidR="00E95EAE" w:rsidRDefault="00E95EAE" w:rsidP="00E95EAE">
      <w:pPr>
        <w:pStyle w:val="Example"/>
      </w:pPr>
      <w:r>
        <w:t xml:space="preserve">As an inequality it is: </w:t>
      </w:r>
      <w:r w:rsidRPr="008F6D2A">
        <w:rPr>
          <w:position w:val="-10"/>
        </w:rPr>
        <w:object w:dxaOrig="1640" w:dyaOrig="320" w14:anchorId="3564A8F7">
          <v:shape id="_x0000_i1188" type="#_x0000_t75" style="width:82.5pt;height:15pt" o:ole="">
            <v:imagedata r:id="rId370" o:title=""/>
          </v:shape>
          <o:OLEObject Type="Embed" ProgID="Equation.3" ShapeID="_x0000_i1188" DrawAspect="Content" ObjectID="_1718714218" r:id="rId371"/>
        </w:object>
      </w:r>
    </w:p>
    <w:p w14:paraId="38688BF0" w14:textId="77777777" w:rsidR="00E95EAE" w:rsidRDefault="00E95EAE" w:rsidP="00E95EAE">
      <w:pPr>
        <w:pStyle w:val="Example"/>
      </w:pPr>
      <w:r>
        <w:t xml:space="preserve">In set builder notation: </w:t>
      </w:r>
      <w:r w:rsidRPr="00D77061">
        <w:rPr>
          <w:position w:val="-14"/>
        </w:rPr>
        <w:object w:dxaOrig="2079" w:dyaOrig="400" w14:anchorId="71B2D4C8">
          <v:shape id="_x0000_i1189" type="#_x0000_t75" style="width:104.25pt;height:19.5pt" o:ole="">
            <v:imagedata r:id="rId372" o:title=""/>
          </v:shape>
          <o:OLEObject Type="Embed" ProgID="Equation.3" ShapeID="_x0000_i1189" DrawAspect="Content" ObjectID="_1718714219" r:id="rId373"/>
        </w:object>
      </w:r>
      <w:r>
        <w:t xml:space="preserve">  </w:t>
      </w:r>
    </w:p>
    <w:p w14:paraId="1DCD59EB" w14:textId="77777777" w:rsidR="00E95EAE" w:rsidRPr="009D7918" w:rsidRDefault="00E95EAE" w:rsidP="00E95EAE">
      <w:pPr>
        <w:pStyle w:val="Example"/>
      </w:pPr>
      <w:r>
        <w:t xml:space="preserve">In interval notation:  </w:t>
      </w:r>
      <w:r w:rsidRPr="009466C2">
        <w:rPr>
          <w:position w:val="-10"/>
        </w:rPr>
        <w:object w:dxaOrig="1260" w:dyaOrig="320" w14:anchorId="749A00AD">
          <v:shape id="_x0000_i1190" type="#_x0000_t75" style="width:63.75pt;height:15pt" o:ole="">
            <v:imagedata r:id="rId374" o:title=""/>
          </v:shape>
          <o:OLEObject Type="Embed" ProgID="Equation.3" ShapeID="_x0000_i1190" DrawAspect="Content" ObjectID="_1718714220" r:id="rId375"/>
        </w:object>
      </w:r>
    </w:p>
    <w:p w14:paraId="69FF5D24" w14:textId="77777777" w:rsidR="00E95EAE" w:rsidRDefault="00E95EAE" w:rsidP="00E95EAE"/>
    <w:p w14:paraId="04A526F1" w14:textId="77777777" w:rsidR="00E95EAE" w:rsidRDefault="00E95EAE" w:rsidP="00E95EAE"/>
    <w:p w14:paraId="4ED39E80" w14:textId="77777777" w:rsidR="00E95EAE" w:rsidRDefault="00E95EAE" w:rsidP="00E95EAE">
      <w:r>
        <w:t>Remember when writing or reading interval notation:</w:t>
      </w:r>
    </w:p>
    <w:p w14:paraId="2774821F" w14:textId="77777777" w:rsidR="00E95EAE" w:rsidRDefault="00E95EAE" w:rsidP="00E95EAE">
      <w:r>
        <w:t>Using a square bracket [ means the start value is included in the set</w:t>
      </w:r>
    </w:p>
    <w:p w14:paraId="3BB0AF23" w14:textId="77777777" w:rsidR="00E95EAE" w:rsidRDefault="00E95EAE" w:rsidP="00E95EAE">
      <w:r>
        <w:t xml:space="preserve">Using a parenthesis ( means the start value is not included in the set </w:t>
      </w:r>
    </w:p>
    <w:p w14:paraId="043B9D52" w14:textId="77777777" w:rsidR="00E95EAE" w:rsidRDefault="00E95EAE" w:rsidP="00E95EAE">
      <w:pPr>
        <w:rPr>
          <w:b/>
        </w:rPr>
      </w:pPr>
    </w:p>
    <w:p w14:paraId="7E0F10D4" w14:textId="77777777" w:rsidR="00E95EAE" w:rsidRDefault="00E95EAE" w:rsidP="00E95EAE">
      <w:pPr>
        <w:rPr>
          <w:b/>
        </w:rPr>
      </w:pPr>
    </w:p>
    <w:p w14:paraId="23057E24" w14:textId="77777777" w:rsidR="00E95EAE" w:rsidRPr="00D50564" w:rsidRDefault="00E95EAE" w:rsidP="00E95EAE">
      <w:pPr>
        <w:pStyle w:val="TryitNow"/>
      </w:pPr>
      <w:r>
        <w:t>Try it Now</w:t>
      </w:r>
    </w:p>
    <w:p w14:paraId="24C4FEED" w14:textId="77777777" w:rsidR="00E95EAE" w:rsidRPr="000B4942" w:rsidRDefault="00E95EAE" w:rsidP="00BC78F7">
      <w:pPr>
        <w:pStyle w:val="TryitNowbody"/>
        <w:ind w:left="270" w:hanging="270"/>
      </w:pPr>
      <w:r w:rsidRPr="00E15A8A">
        <w:t>2.  Given the following interval</w:t>
      </w:r>
      <w:r>
        <w:t>,</w:t>
      </w:r>
      <w:r w:rsidRPr="00E15A8A">
        <w:t xml:space="preserve"> write its meaning in words, set builder notation</w:t>
      </w:r>
      <w:r>
        <w:t>,</w:t>
      </w:r>
      <w:r w:rsidRPr="00E15A8A">
        <w:t xml:space="preserve"> and interval notation.</w:t>
      </w:r>
    </w:p>
    <w:p w14:paraId="34748764" w14:textId="77777777" w:rsidR="00E95EAE" w:rsidRDefault="00BC78F7" w:rsidP="00E95EAE">
      <w:pPr>
        <w:pStyle w:val="TryitNowbody"/>
        <w:rPr>
          <w:b/>
        </w:rPr>
      </w:pPr>
      <w:r>
        <w:rPr>
          <w:b/>
        </w:rPr>
        <w:t xml:space="preserve">    </w:t>
      </w:r>
      <w:r w:rsidR="00422460">
        <w:rPr>
          <w:b/>
          <w:noProof/>
        </w:rPr>
        <w:drawing>
          <wp:inline distT="0" distB="0" distL="0" distR="0" wp14:anchorId="5318EF26" wp14:editId="4092421F">
            <wp:extent cx="3810000" cy="476250"/>
            <wp:effectExtent l="19050" t="0" r="0" b="0"/>
            <wp:docPr id="212" name="Picture 93" descr="A number line from -5 to 5 with two shaded section. There is a closed dot at -2 with the number line to the left shaded. There is a closed dot at -1 and open dot at 3 with the number line between shad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93" descr="A number line from -5 to 5 with two shaded section. There is a closed dot at -2 with the number line to the left shaded. There is a closed dot at -1 and open dot at 3 with the number line between shaded."/>
                    <pic:cNvPicPr>
                      <a:picLocks noChangeAspect="1" noChangeArrowheads="1"/>
                    </pic:cNvPicPr>
                  </pic:nvPicPr>
                  <pic:blipFill>
                    <a:blip r:embed="rId376" cstate="print"/>
                    <a:srcRect/>
                    <a:stretch>
                      <a:fillRect/>
                    </a:stretch>
                  </pic:blipFill>
                  <pic:spPr bwMode="auto">
                    <a:xfrm>
                      <a:off x="0" y="0"/>
                      <a:ext cx="3810000" cy="476250"/>
                    </a:xfrm>
                    <a:prstGeom prst="rect">
                      <a:avLst/>
                    </a:prstGeom>
                    <a:noFill/>
                    <a:ln w="9525">
                      <a:noFill/>
                      <a:miter lim="800000"/>
                      <a:headEnd/>
                      <a:tailEnd/>
                    </a:ln>
                  </pic:spPr>
                </pic:pic>
              </a:graphicData>
            </a:graphic>
          </wp:inline>
        </w:drawing>
      </w:r>
    </w:p>
    <w:p w14:paraId="757AD121" w14:textId="77777777" w:rsidR="00E95EAE" w:rsidRDefault="00E95EAE" w:rsidP="00E95EAE">
      <w:pPr>
        <w:rPr>
          <w:b/>
        </w:rPr>
      </w:pPr>
    </w:p>
    <w:p w14:paraId="03B5DBF9" w14:textId="77777777" w:rsidR="00E95EAE" w:rsidRDefault="00E95EAE" w:rsidP="00E95EAE">
      <w:pPr>
        <w:rPr>
          <w:b/>
        </w:rPr>
      </w:pPr>
    </w:p>
    <w:p w14:paraId="72C49208" w14:textId="77777777" w:rsidR="00E95EAE" w:rsidRPr="009D7918" w:rsidRDefault="00E95EAE" w:rsidP="00E95EAE">
      <w:pPr>
        <w:rPr>
          <w:b/>
        </w:rPr>
      </w:pPr>
      <w:r w:rsidRPr="009D7918">
        <w:rPr>
          <w:b/>
        </w:rPr>
        <w:t>Domain and Range from Graphs</w:t>
      </w:r>
    </w:p>
    <w:p w14:paraId="7A232E0B" w14:textId="77777777" w:rsidR="004B642B" w:rsidRDefault="004B642B" w:rsidP="00E95EAE"/>
    <w:p w14:paraId="32AA66FD" w14:textId="77777777" w:rsidR="00E95EAE" w:rsidRDefault="00E95EAE" w:rsidP="00E95EAE">
      <w:r>
        <w:t xml:space="preserve">We can also talk about domain and range based on graphs.  Since domain refers to the set of possible input values, the domain of a graph consists of all the input values shown on the graph.  Remember that input values are almost always shown along the horizontal axis of the graph.  Likewise, since range is the set of possible output values, the range of a graph we can see from the possible values along the vertical axis of the graph.  </w:t>
      </w:r>
    </w:p>
    <w:p w14:paraId="4E3DCFA7" w14:textId="77777777" w:rsidR="00E95EAE" w:rsidRDefault="00E95EAE" w:rsidP="00E95EAE"/>
    <w:p w14:paraId="3454080B" w14:textId="77777777" w:rsidR="00E95EAE" w:rsidRDefault="00E95EAE" w:rsidP="00E95EAE">
      <w:r>
        <w:t>Be careful – if the graph continues beyond the window on which we can see the graph, the domain and range might be larger than the values we can see.</w:t>
      </w:r>
    </w:p>
    <w:p w14:paraId="16C567B0" w14:textId="77777777" w:rsidR="00E95EAE" w:rsidRDefault="00E95EAE" w:rsidP="00E95EAE"/>
    <w:p w14:paraId="2E278EAD" w14:textId="77777777" w:rsidR="00E95EAE" w:rsidRDefault="00E95EAE" w:rsidP="00E95EAE"/>
    <w:p w14:paraId="3E993E1E" w14:textId="77777777" w:rsidR="00E95EAE" w:rsidRDefault="00E95EAE" w:rsidP="00E95EAE"/>
    <w:p w14:paraId="17F0D261" w14:textId="77777777" w:rsidR="00E95EAE" w:rsidRDefault="00E95EAE" w:rsidP="00E95EAE"/>
    <w:p w14:paraId="0CC37FAD" w14:textId="77777777" w:rsidR="00E95EAE" w:rsidRDefault="00E95EAE" w:rsidP="00E95EAE"/>
    <w:p w14:paraId="4305B84F" w14:textId="77777777" w:rsidR="00E95EAE" w:rsidRDefault="00E95EAE" w:rsidP="00E95EAE"/>
    <w:p w14:paraId="4D7C8BD6" w14:textId="77777777" w:rsidR="00E95EAE" w:rsidRDefault="00E95EAE" w:rsidP="00E95EAE">
      <w:pPr>
        <w:pStyle w:val="ExampleHeader"/>
      </w:pPr>
      <w:r>
        <w:lastRenderedPageBreak/>
        <w:t>Example 4</w:t>
      </w:r>
    </w:p>
    <w:p w14:paraId="3E0D621D" w14:textId="77777777" w:rsidR="00E95EAE" w:rsidRDefault="00E95EAE" w:rsidP="00E95EAE">
      <w:pPr>
        <w:pStyle w:val="Example"/>
      </w:pPr>
      <w:r>
        <w:t>Determine the domain and range of the graph below.</w:t>
      </w:r>
    </w:p>
    <w:p w14:paraId="2279D66B" w14:textId="77777777" w:rsidR="00E95EAE" w:rsidRDefault="00E95EAE" w:rsidP="00E95EAE">
      <w:pPr>
        <w:pStyle w:val="Example"/>
      </w:pPr>
    </w:p>
    <w:p w14:paraId="37237F38" w14:textId="77777777" w:rsidR="00E95EAE" w:rsidRDefault="00422460" w:rsidP="00E95EAE">
      <w:pPr>
        <w:pStyle w:val="Example"/>
      </w:pPr>
      <w:r>
        <w:rPr>
          <w:noProof/>
        </w:rPr>
        <w:drawing>
          <wp:inline distT="0" distB="0" distL="0" distR="0" wp14:anchorId="28D2B9E4" wp14:editId="663704FF">
            <wp:extent cx="3429000" cy="3190875"/>
            <wp:effectExtent l="19050" t="0" r="0" b="0"/>
            <wp:docPr id="213" name="Picture 92" descr="A graph labeled Alaska Crude Oil Production in thousands of barrels per day, with the horizontal axis showing years from 1975 to 2008, and the vertical axis from 0 to 2200.  The graph starts in 1975 around 200, drops a little to about 180, increases up to about 2010 in 1988, then drops to about 700 in 2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92" descr="A graph labeled Alaska Crude Oil Production in thousands of barrels per day, with the horizontal axis showing years from 1975 to 2008, and the vertical axis from 0 to 2200.  The graph starts in 1975 around 200, drops a little to about 180, increases up to about 2010 in 1988, then drops to about 700 in 2008."/>
                    <pic:cNvPicPr>
                      <a:picLocks noChangeAspect="1" noChangeArrowheads="1"/>
                    </pic:cNvPicPr>
                  </pic:nvPicPr>
                  <pic:blipFill>
                    <a:blip r:embed="rId377" cstate="print"/>
                    <a:srcRect/>
                    <a:stretch>
                      <a:fillRect/>
                    </a:stretch>
                  </pic:blipFill>
                  <pic:spPr bwMode="auto">
                    <a:xfrm>
                      <a:off x="0" y="0"/>
                      <a:ext cx="3429000" cy="3190875"/>
                    </a:xfrm>
                    <a:prstGeom prst="rect">
                      <a:avLst/>
                    </a:prstGeom>
                    <a:noFill/>
                    <a:ln w="9525">
                      <a:noFill/>
                      <a:miter lim="800000"/>
                      <a:headEnd/>
                      <a:tailEnd/>
                    </a:ln>
                  </pic:spPr>
                </pic:pic>
              </a:graphicData>
            </a:graphic>
          </wp:inline>
        </w:drawing>
      </w:r>
    </w:p>
    <w:p w14:paraId="67D45198" w14:textId="77777777" w:rsidR="00E95EAE" w:rsidRDefault="00E95EAE" w:rsidP="00E95EAE">
      <w:pPr>
        <w:pStyle w:val="Example"/>
      </w:pPr>
    </w:p>
    <w:p w14:paraId="574B34A5" w14:textId="77777777" w:rsidR="00E95EAE" w:rsidRDefault="00E95EAE" w:rsidP="00E95EAE">
      <w:pPr>
        <w:pStyle w:val="Example"/>
      </w:pPr>
      <w:r>
        <w:t>In the graph above</w:t>
      </w:r>
      <w:r>
        <w:rPr>
          <w:rStyle w:val="FootnoteReference"/>
        </w:rPr>
        <w:footnoteReference w:id="3"/>
      </w:r>
      <w:r>
        <w:t xml:space="preserve">, the input quantity along the horizontal axis appears to be “year”, which we could notate with the variable </w:t>
      </w:r>
      <w:r w:rsidRPr="00872950">
        <w:rPr>
          <w:i/>
        </w:rPr>
        <w:t>y</w:t>
      </w:r>
      <w:r>
        <w:t xml:space="preserve">.  The output is “thousands of barrels of oil per day”, which we might notate with the variable </w:t>
      </w:r>
      <w:r>
        <w:rPr>
          <w:i/>
        </w:rPr>
        <w:t>b</w:t>
      </w:r>
      <w:r>
        <w:t>, for barrels.  The graph would likely continue to the left and right beyond what is shown, b</w:t>
      </w:r>
      <w:r w:rsidRPr="00872950">
        <w:t>ut</w:t>
      </w:r>
      <w:r>
        <w:t xml:space="preserve"> based on the portion of the graph that is shown to us, we can determine the domain is </w:t>
      </w:r>
      <w:r w:rsidRPr="00872950">
        <w:rPr>
          <w:position w:val="-10"/>
        </w:rPr>
        <w:object w:dxaOrig="1620" w:dyaOrig="320" w14:anchorId="1C17AF97">
          <v:shape id="_x0000_i1191" type="#_x0000_t75" style="width:81.75pt;height:15pt" o:ole="">
            <v:imagedata r:id="rId378" o:title=""/>
          </v:shape>
          <o:OLEObject Type="Embed" ProgID="Equation.3" ShapeID="_x0000_i1191" DrawAspect="Content" ObjectID="_1718714221" r:id="rId379"/>
        </w:object>
      </w:r>
      <w:r>
        <w:t>, and the range is approximately</w:t>
      </w:r>
      <w:r w:rsidRPr="00872950">
        <w:rPr>
          <w:position w:val="-6"/>
        </w:rPr>
        <w:object w:dxaOrig="1480" w:dyaOrig="279" w14:anchorId="53B7F292">
          <v:shape id="_x0000_i1192" type="#_x0000_t75" style="width:72.75pt;height:15pt" o:ole="">
            <v:imagedata r:id="rId380" o:title=""/>
          </v:shape>
          <o:OLEObject Type="Embed" ProgID="Equation.3" ShapeID="_x0000_i1192" DrawAspect="Content" ObjectID="_1718714222" r:id="rId381"/>
        </w:object>
      </w:r>
      <w:r>
        <w:t xml:space="preserve">.  </w:t>
      </w:r>
    </w:p>
    <w:p w14:paraId="7B2F8484" w14:textId="77777777" w:rsidR="00E95EAE" w:rsidRDefault="00E95EAE" w:rsidP="00E95EAE">
      <w:pPr>
        <w:pStyle w:val="Example"/>
      </w:pPr>
    </w:p>
    <w:p w14:paraId="68FBAF57" w14:textId="77777777" w:rsidR="00E95EAE" w:rsidRDefault="00E95EAE" w:rsidP="00E95EAE">
      <w:pPr>
        <w:pStyle w:val="Example"/>
      </w:pPr>
      <w:r>
        <w:t>In interval notation, the domain would be [1975, 2008] and the range would be about [180, 2010].  For the range, we have to approximate the smallest and largest outputs since they don’t fall exactly on the grid lines.</w:t>
      </w:r>
    </w:p>
    <w:p w14:paraId="1A829252" w14:textId="77777777" w:rsidR="00E95EAE" w:rsidRPr="000B4942" w:rsidRDefault="00E95EAE" w:rsidP="00E95EAE"/>
    <w:p w14:paraId="1E3414FB" w14:textId="77777777" w:rsidR="00E95EAE" w:rsidRDefault="00E95EAE" w:rsidP="00E95EAE"/>
    <w:p w14:paraId="4F1595B5" w14:textId="77777777" w:rsidR="00E95EAE" w:rsidRPr="007D0AEF" w:rsidRDefault="00E95EAE" w:rsidP="00E95EAE">
      <w:r w:rsidRPr="007D0AEF">
        <w:t>Remember</w:t>
      </w:r>
      <w:r>
        <w:t xml:space="preserve"> that, as in the previous example</w:t>
      </w:r>
      <w:r w:rsidRPr="007D0AEF">
        <w:t xml:space="preserve">, </w:t>
      </w:r>
      <w:r w:rsidRPr="007D0AEF">
        <w:rPr>
          <w:i/>
        </w:rPr>
        <w:t>x</w:t>
      </w:r>
      <w:r w:rsidRPr="007D0AEF">
        <w:t xml:space="preserve"> </w:t>
      </w:r>
      <w:r>
        <w:t>and</w:t>
      </w:r>
      <w:r w:rsidRPr="007D0AEF">
        <w:t xml:space="preserve"> </w:t>
      </w:r>
      <w:r w:rsidRPr="007D0AEF">
        <w:rPr>
          <w:i/>
        </w:rPr>
        <w:t>y</w:t>
      </w:r>
      <w:r w:rsidRPr="007D0AEF">
        <w:t xml:space="preserve"> are not always the input </w:t>
      </w:r>
      <w:r>
        <w:t>and</w:t>
      </w:r>
      <w:r w:rsidRPr="007D0AEF">
        <w:t xml:space="preserve"> output variables.  Using descriptive variables is an important tool to remembering the context of the problem</w:t>
      </w:r>
      <w:r>
        <w:t>.</w:t>
      </w:r>
    </w:p>
    <w:p w14:paraId="0A1D2742" w14:textId="77777777" w:rsidR="00E95EAE" w:rsidRDefault="00E95EAE" w:rsidP="00E95EAE">
      <w:pPr>
        <w:rPr>
          <w:b/>
        </w:rPr>
      </w:pPr>
    </w:p>
    <w:p w14:paraId="1B77D509" w14:textId="77777777" w:rsidR="00E95EAE" w:rsidRDefault="00E95EAE" w:rsidP="00E95EAE">
      <w:pPr>
        <w:rPr>
          <w:b/>
        </w:rPr>
      </w:pPr>
    </w:p>
    <w:p w14:paraId="5F348DBD" w14:textId="77777777" w:rsidR="004B642B" w:rsidRDefault="004B642B" w:rsidP="00E95EAE">
      <w:pPr>
        <w:rPr>
          <w:b/>
        </w:rPr>
      </w:pPr>
    </w:p>
    <w:p w14:paraId="7E2E72D5" w14:textId="77777777" w:rsidR="004B642B" w:rsidRDefault="004B642B" w:rsidP="00E95EAE">
      <w:pPr>
        <w:rPr>
          <w:b/>
        </w:rPr>
      </w:pPr>
    </w:p>
    <w:p w14:paraId="56F85A27" w14:textId="77777777" w:rsidR="004B642B" w:rsidRDefault="004B642B" w:rsidP="00E95EAE">
      <w:pPr>
        <w:rPr>
          <w:b/>
        </w:rPr>
      </w:pPr>
    </w:p>
    <w:p w14:paraId="10A75EEA" w14:textId="77777777" w:rsidR="004B642B" w:rsidRDefault="004B642B" w:rsidP="00E95EAE">
      <w:pPr>
        <w:rPr>
          <w:b/>
        </w:rPr>
      </w:pPr>
    </w:p>
    <w:p w14:paraId="7FF0FB30" w14:textId="77777777" w:rsidR="004B642B" w:rsidRDefault="004B642B" w:rsidP="00E95EAE">
      <w:pPr>
        <w:rPr>
          <w:b/>
        </w:rPr>
      </w:pPr>
    </w:p>
    <w:p w14:paraId="5AE16BE1" w14:textId="77777777" w:rsidR="00E95EAE" w:rsidRDefault="00E95EAE" w:rsidP="00E95EAE">
      <w:pPr>
        <w:pStyle w:val="TryitNow"/>
      </w:pPr>
      <w:r>
        <w:lastRenderedPageBreak/>
        <w:t>Try it Now</w:t>
      </w:r>
    </w:p>
    <w:p w14:paraId="14F471EE" w14:textId="77777777" w:rsidR="00E95EAE" w:rsidRDefault="004B642B" w:rsidP="004B642B">
      <w:pPr>
        <w:pStyle w:val="TryitNowbody"/>
      </w:pPr>
      <w:r>
        <w:t xml:space="preserve">3. </w:t>
      </w:r>
      <w:r w:rsidR="00E95EAE">
        <w:t>Given the graph below write the domain and range in interval notation</w:t>
      </w:r>
    </w:p>
    <w:p w14:paraId="00C36D1D" w14:textId="77777777" w:rsidR="00E95EAE" w:rsidRDefault="00E95EAE" w:rsidP="00E95EAE">
      <w:pPr>
        <w:pStyle w:val="TryitNowbody"/>
      </w:pPr>
    </w:p>
    <w:p w14:paraId="643DA71B" w14:textId="77777777" w:rsidR="00E95EAE" w:rsidRDefault="00BC78F7" w:rsidP="00E95EAE">
      <w:pPr>
        <w:pStyle w:val="TryitNowbody"/>
      </w:pPr>
      <w:r>
        <w:t xml:space="preserve">   </w:t>
      </w:r>
      <w:r w:rsidR="00422460">
        <w:rPr>
          <w:noProof/>
          <w:color w:val="0000FF"/>
        </w:rPr>
        <w:drawing>
          <wp:inline distT="0" distB="0" distL="0" distR="0" wp14:anchorId="52E1A627" wp14:editId="5474836E">
            <wp:extent cx="3514725" cy="2400300"/>
            <wp:effectExtent l="19050" t="0" r="9525" b="0"/>
            <wp:docPr id="216" name="Picture 91" descr="A graph labeled World Population Increase. The vertical axis is labeled population increase in millions, and the horizontal axis is in years.  The graph starts around 45 in 1952, increases for a while, then drops to 40 in 1960. It increases and decreases a bit, reaching a high of 88 in 1989.  The graph ends at 76 in 2002.">
              <a:hlinkClick xmlns:a="http://schemas.openxmlformats.org/drawingml/2006/main" r:id="rId38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91" descr="A graph labeled World Population Increase. The vertical axis is labeled population increase in millions, and the horizontal axis is in years.  The graph starts around 45 in 1952, increases for a while, then drops to 40 in 1960. It increases and decreases a bit, reaching a high of 88 in 1989.  The graph ends at 76 in 2002.">
                      <a:hlinkClick r:id="rId382"/>
                    </pic:cNvPr>
                    <pic:cNvPicPr>
                      <a:picLocks noChangeAspect="1" noChangeArrowheads="1"/>
                    </pic:cNvPicPr>
                  </pic:nvPicPr>
                  <pic:blipFill>
                    <a:blip r:embed="rId383" cstate="print"/>
                    <a:srcRect/>
                    <a:stretch>
                      <a:fillRect/>
                    </a:stretch>
                  </pic:blipFill>
                  <pic:spPr bwMode="auto">
                    <a:xfrm>
                      <a:off x="0" y="0"/>
                      <a:ext cx="3514725" cy="2400300"/>
                    </a:xfrm>
                    <a:prstGeom prst="rect">
                      <a:avLst/>
                    </a:prstGeom>
                    <a:noFill/>
                    <a:ln w="9525">
                      <a:noFill/>
                      <a:miter lim="800000"/>
                      <a:headEnd/>
                      <a:tailEnd/>
                    </a:ln>
                  </pic:spPr>
                </pic:pic>
              </a:graphicData>
            </a:graphic>
          </wp:inline>
        </w:drawing>
      </w:r>
    </w:p>
    <w:p w14:paraId="2C40B225" w14:textId="77777777" w:rsidR="00E95EAE" w:rsidRDefault="00E95EAE" w:rsidP="00E95EAE">
      <w:pPr>
        <w:rPr>
          <w:b/>
        </w:rPr>
      </w:pPr>
    </w:p>
    <w:p w14:paraId="48FEF3A2" w14:textId="77777777" w:rsidR="00E95EAE" w:rsidRDefault="00E95EAE" w:rsidP="00E95EAE">
      <w:pPr>
        <w:rPr>
          <w:b/>
        </w:rPr>
      </w:pPr>
    </w:p>
    <w:p w14:paraId="77D55E8C" w14:textId="77777777" w:rsidR="00E95EAE" w:rsidRPr="00BB1F30" w:rsidRDefault="00E95EAE" w:rsidP="00E95EAE">
      <w:pPr>
        <w:rPr>
          <w:b/>
        </w:rPr>
      </w:pPr>
      <w:r>
        <w:rPr>
          <w:b/>
        </w:rPr>
        <w:t>Domains and Ranges of the Toolkit functions</w:t>
      </w:r>
      <w:r w:rsidR="00DD446B">
        <w:rPr>
          <w:b/>
        </w:rPr>
        <w:fldChar w:fldCharType="begin"/>
      </w:r>
      <w:r>
        <w:instrText>xe "</w:instrText>
      </w:r>
      <w:r w:rsidRPr="00067E33">
        <w:rPr>
          <w:b/>
        </w:rPr>
        <w:instrText>Toolkit Functions</w:instrText>
      </w:r>
      <w:r w:rsidRPr="006769B4">
        <w:instrText>:Dom</w:instrText>
      </w:r>
      <w:r>
        <w:instrText>ains and Ranges of Toolkit F</w:instrText>
      </w:r>
      <w:r w:rsidRPr="006769B4">
        <w:instrText>unctions</w:instrText>
      </w:r>
      <w:r>
        <w:instrText>"</w:instrText>
      </w:r>
      <w:r w:rsidR="00DD446B">
        <w:rPr>
          <w:b/>
        </w:rPr>
        <w:fldChar w:fldCharType="end"/>
      </w:r>
    </w:p>
    <w:p w14:paraId="4F9912C0" w14:textId="77777777" w:rsidR="004B642B" w:rsidRDefault="004B642B" w:rsidP="00E95EAE"/>
    <w:p w14:paraId="3E712D30" w14:textId="77777777" w:rsidR="00E95EAE" w:rsidRDefault="00E95EAE" w:rsidP="00E95EAE">
      <w:r>
        <w:t>We will now return to our set of toolkit functions to note the domain and range of each.</w:t>
      </w:r>
    </w:p>
    <w:p w14:paraId="16DF5153" w14:textId="77777777" w:rsidR="00E95EAE" w:rsidRDefault="00E95EAE" w:rsidP="00E95EAE"/>
    <w:p w14:paraId="103F8A30" w14:textId="77777777" w:rsidR="00E95EAE" w:rsidRDefault="00E95EAE" w:rsidP="00E95EAE">
      <w:r w:rsidRPr="00665A13">
        <w:rPr>
          <w:u w:val="single"/>
        </w:rPr>
        <w:t>Constant Function</w:t>
      </w:r>
      <w:r w:rsidRPr="00ED6957">
        <w:t xml:space="preserve">: </w:t>
      </w:r>
      <w:r w:rsidRPr="009D7918">
        <w:rPr>
          <w:position w:val="-10"/>
        </w:rPr>
        <w:object w:dxaOrig="880" w:dyaOrig="320" w14:anchorId="3B4526AD">
          <v:shape id="_x0000_i1193" type="#_x0000_t75" style="width:42.75pt;height:15pt" o:ole="">
            <v:imagedata r:id="rId384" o:title=""/>
          </v:shape>
          <o:OLEObject Type="Embed" ProgID="Equation.3" ShapeID="_x0000_i1193" DrawAspect="Content" ObjectID="_1718714223" r:id="rId385"/>
        </w:object>
      </w:r>
    </w:p>
    <w:p w14:paraId="70A50D48" w14:textId="77777777" w:rsidR="00E95EAE" w:rsidRDefault="00E95EAE" w:rsidP="00E95EAE">
      <w:r>
        <w:t xml:space="preserve">The domain here is not restricted; </w:t>
      </w:r>
      <w:r>
        <w:rPr>
          <w:i/>
        </w:rPr>
        <w:t>x</w:t>
      </w:r>
      <w:r>
        <w:t xml:space="preserve"> can be anything.  When this is the case we say the domain is all real numbers.  The outputs are limited to the constant value of the function.</w:t>
      </w:r>
    </w:p>
    <w:p w14:paraId="06FB65B1" w14:textId="77777777" w:rsidR="00E95EAE" w:rsidRDefault="00E95EAE" w:rsidP="00E95EAE">
      <w:r>
        <w:t xml:space="preserve">Domain: </w:t>
      </w:r>
      <w:r w:rsidRPr="009D7918">
        <w:rPr>
          <w:position w:val="-10"/>
        </w:rPr>
        <w:object w:dxaOrig="800" w:dyaOrig="320" w14:anchorId="66E98F71">
          <v:shape id="_x0000_i1194" type="#_x0000_t75" style="width:39.75pt;height:15pt" o:ole="">
            <v:imagedata r:id="rId365" o:title=""/>
          </v:shape>
          <o:OLEObject Type="Embed" ProgID="Equation.3" ShapeID="_x0000_i1194" DrawAspect="Content" ObjectID="_1718714224" r:id="rId386"/>
        </w:object>
      </w:r>
    </w:p>
    <w:p w14:paraId="7578E561" w14:textId="77777777" w:rsidR="00E95EAE" w:rsidRDefault="00E95EAE" w:rsidP="00E95EAE">
      <w:r>
        <w:t>Range:  [</w:t>
      </w:r>
      <w:r w:rsidRPr="009466C2">
        <w:rPr>
          <w:i/>
        </w:rPr>
        <w:t>c</w:t>
      </w:r>
      <w:r>
        <w:t xml:space="preserve">]   </w:t>
      </w:r>
    </w:p>
    <w:p w14:paraId="3A04AF47" w14:textId="77777777" w:rsidR="00E95EAE" w:rsidRPr="003F4E97" w:rsidRDefault="00E95EAE" w:rsidP="00E95EAE">
      <w:pPr>
        <w:rPr>
          <w:i/>
        </w:rPr>
      </w:pPr>
      <w:r>
        <w:rPr>
          <w:i/>
        </w:rPr>
        <w:t>S</w:t>
      </w:r>
      <w:r w:rsidRPr="003F4E97">
        <w:rPr>
          <w:i/>
        </w:rPr>
        <w:t>ince there is only one output value, we list it by itself in square brackets.</w:t>
      </w:r>
    </w:p>
    <w:p w14:paraId="60C50624" w14:textId="77777777" w:rsidR="00E95EAE" w:rsidRDefault="00E95EAE" w:rsidP="00E95EAE"/>
    <w:p w14:paraId="01897AA2" w14:textId="77777777" w:rsidR="00E95EAE" w:rsidRDefault="00E95EAE" w:rsidP="00E95EAE">
      <w:r w:rsidRPr="00665A13">
        <w:rPr>
          <w:u w:val="single"/>
        </w:rPr>
        <w:t>Identity Function</w:t>
      </w:r>
      <w:r w:rsidRPr="00ED6957">
        <w:t xml:space="preserve">: </w:t>
      </w:r>
      <w:r w:rsidRPr="009D7918">
        <w:rPr>
          <w:position w:val="-10"/>
        </w:rPr>
        <w:object w:dxaOrig="900" w:dyaOrig="320" w14:anchorId="2930BEAA">
          <v:shape id="_x0000_i1195" type="#_x0000_t75" style="width:46.5pt;height:15pt" o:ole="">
            <v:imagedata r:id="rId387" o:title=""/>
          </v:shape>
          <o:OLEObject Type="Embed" ProgID="Equation.3" ShapeID="_x0000_i1195" DrawAspect="Content" ObjectID="_1718714225" r:id="rId388"/>
        </w:object>
      </w:r>
    </w:p>
    <w:p w14:paraId="12324D61" w14:textId="77777777" w:rsidR="00E95EAE" w:rsidRDefault="00E95EAE" w:rsidP="00E95EAE">
      <w:r>
        <w:t xml:space="preserve">Domain: </w:t>
      </w:r>
      <w:r w:rsidRPr="009D7918">
        <w:rPr>
          <w:position w:val="-10"/>
        </w:rPr>
        <w:object w:dxaOrig="800" w:dyaOrig="320" w14:anchorId="4E0F46B7">
          <v:shape id="_x0000_i1196" type="#_x0000_t75" style="width:39.75pt;height:15pt" o:ole="">
            <v:imagedata r:id="rId365" o:title=""/>
          </v:shape>
          <o:OLEObject Type="Embed" ProgID="Equation.3" ShapeID="_x0000_i1196" DrawAspect="Content" ObjectID="_1718714226" r:id="rId389"/>
        </w:object>
      </w:r>
    </w:p>
    <w:p w14:paraId="2ECF4261" w14:textId="77777777" w:rsidR="00E95EAE" w:rsidRDefault="00E95EAE" w:rsidP="00E95EAE">
      <w:r>
        <w:t xml:space="preserve">Range: </w:t>
      </w:r>
      <w:r w:rsidRPr="009D7918">
        <w:rPr>
          <w:position w:val="-10"/>
        </w:rPr>
        <w:object w:dxaOrig="800" w:dyaOrig="320" w14:anchorId="3B18B4D8">
          <v:shape id="_x0000_i1197" type="#_x0000_t75" style="width:39.75pt;height:15pt" o:ole="">
            <v:imagedata r:id="rId365" o:title=""/>
          </v:shape>
          <o:OLEObject Type="Embed" ProgID="Equation.3" ShapeID="_x0000_i1197" DrawAspect="Content" ObjectID="_1718714227" r:id="rId390"/>
        </w:object>
      </w:r>
    </w:p>
    <w:p w14:paraId="603254CC" w14:textId="77777777" w:rsidR="00E95EAE" w:rsidRDefault="00E95EAE" w:rsidP="00E95EAE"/>
    <w:p w14:paraId="05EBF83B" w14:textId="77777777" w:rsidR="00E95EAE" w:rsidRDefault="00E95EAE" w:rsidP="00E95EAE">
      <w:r w:rsidRPr="00665A13">
        <w:rPr>
          <w:u w:val="single"/>
        </w:rPr>
        <w:t>Quadratic Function</w:t>
      </w:r>
      <w:r>
        <w:t xml:space="preserve">: </w:t>
      </w:r>
      <w:r w:rsidRPr="009D7918">
        <w:rPr>
          <w:position w:val="-10"/>
        </w:rPr>
        <w:object w:dxaOrig="980" w:dyaOrig="360" w14:anchorId="3DDE9E8E">
          <v:shape id="_x0000_i1198" type="#_x0000_t75" style="width:49.5pt;height:18pt" o:ole="">
            <v:imagedata r:id="rId391" o:title=""/>
          </v:shape>
          <o:OLEObject Type="Embed" ProgID="Equation.3" ShapeID="_x0000_i1198" DrawAspect="Content" ObjectID="_1718714228" r:id="rId392"/>
        </w:object>
      </w:r>
    </w:p>
    <w:p w14:paraId="489EB09F" w14:textId="77777777" w:rsidR="00E95EAE" w:rsidRDefault="00E95EAE" w:rsidP="00E95EAE">
      <w:r>
        <w:t xml:space="preserve">Domain: </w:t>
      </w:r>
      <w:r w:rsidRPr="009D7918">
        <w:rPr>
          <w:position w:val="-10"/>
        </w:rPr>
        <w:object w:dxaOrig="800" w:dyaOrig="320" w14:anchorId="2075907E">
          <v:shape id="_x0000_i1199" type="#_x0000_t75" style="width:39.75pt;height:15pt" o:ole="">
            <v:imagedata r:id="rId365" o:title=""/>
          </v:shape>
          <o:OLEObject Type="Embed" ProgID="Equation.3" ShapeID="_x0000_i1199" DrawAspect="Content" ObjectID="_1718714229" r:id="rId393"/>
        </w:object>
      </w:r>
    </w:p>
    <w:p w14:paraId="0AEA9EA7" w14:textId="77777777" w:rsidR="00E95EAE" w:rsidRDefault="00E95EAE" w:rsidP="00E95EAE">
      <w:r>
        <w:t xml:space="preserve">Range: </w:t>
      </w:r>
      <w:r w:rsidRPr="009D7918">
        <w:rPr>
          <w:position w:val="-10"/>
        </w:rPr>
        <w:object w:dxaOrig="600" w:dyaOrig="320" w14:anchorId="5935029F">
          <v:shape id="_x0000_i1200" type="#_x0000_t75" style="width:30.75pt;height:15pt" o:ole="">
            <v:imagedata r:id="rId394" o:title=""/>
          </v:shape>
          <o:OLEObject Type="Embed" ProgID="Equation.3" ShapeID="_x0000_i1200" DrawAspect="Content" ObjectID="_1718714230" r:id="rId395"/>
        </w:object>
      </w:r>
    </w:p>
    <w:p w14:paraId="65D52CCE" w14:textId="77777777" w:rsidR="00E95EAE" w:rsidRPr="003F4E97" w:rsidRDefault="00E95EAE" w:rsidP="00E95EAE">
      <w:pPr>
        <w:rPr>
          <w:i/>
        </w:rPr>
      </w:pPr>
      <w:r w:rsidRPr="003F4E97">
        <w:rPr>
          <w:i/>
        </w:rPr>
        <w:t xml:space="preserve">Multiplying a negative or positive number by itself </w:t>
      </w:r>
      <w:r>
        <w:rPr>
          <w:i/>
        </w:rPr>
        <w:t xml:space="preserve">can </w:t>
      </w:r>
      <w:r w:rsidRPr="003F4E97">
        <w:rPr>
          <w:i/>
        </w:rPr>
        <w:t>only yield</w:t>
      </w:r>
      <w:r>
        <w:rPr>
          <w:i/>
        </w:rPr>
        <w:t xml:space="preserve"> a positive o</w:t>
      </w:r>
      <w:r w:rsidRPr="003F4E97">
        <w:rPr>
          <w:i/>
        </w:rPr>
        <w:t>utput</w:t>
      </w:r>
      <w:r>
        <w:rPr>
          <w:i/>
        </w:rPr>
        <w:t>.</w:t>
      </w:r>
      <w:r w:rsidRPr="003F4E97">
        <w:rPr>
          <w:i/>
        </w:rPr>
        <w:t xml:space="preserve"> </w:t>
      </w:r>
    </w:p>
    <w:p w14:paraId="3E24C742" w14:textId="77777777" w:rsidR="00E95EAE" w:rsidRDefault="00E95EAE" w:rsidP="00E95EAE">
      <w:r>
        <w:t xml:space="preserve"> </w:t>
      </w:r>
    </w:p>
    <w:p w14:paraId="23FD0273" w14:textId="77777777" w:rsidR="00E95EAE" w:rsidRPr="00665A13" w:rsidRDefault="00E95EAE" w:rsidP="00E95EAE">
      <w:pPr>
        <w:rPr>
          <w:u w:val="single"/>
        </w:rPr>
      </w:pPr>
      <w:r w:rsidRPr="00665A13">
        <w:rPr>
          <w:u w:val="single"/>
        </w:rPr>
        <w:t>Cubic Function</w:t>
      </w:r>
      <w:r w:rsidRPr="00ED6957">
        <w:t xml:space="preserve">: </w:t>
      </w:r>
      <w:r w:rsidRPr="007D0AEF">
        <w:rPr>
          <w:position w:val="-10"/>
        </w:rPr>
        <w:object w:dxaOrig="980" w:dyaOrig="360" w14:anchorId="61B26739">
          <v:shape id="_x0000_i1201" type="#_x0000_t75" style="width:49.5pt;height:18pt" o:ole="">
            <v:imagedata r:id="rId396" o:title=""/>
          </v:shape>
          <o:OLEObject Type="Embed" ProgID="Equation.3" ShapeID="_x0000_i1201" DrawAspect="Content" ObjectID="_1718714231" r:id="rId397"/>
        </w:object>
      </w:r>
    </w:p>
    <w:p w14:paraId="3C53B697" w14:textId="77777777" w:rsidR="00E95EAE" w:rsidRDefault="00E95EAE" w:rsidP="00E95EAE">
      <w:r>
        <w:t xml:space="preserve">Domain: </w:t>
      </w:r>
      <w:r w:rsidRPr="009D7918">
        <w:rPr>
          <w:position w:val="-10"/>
        </w:rPr>
        <w:object w:dxaOrig="800" w:dyaOrig="320" w14:anchorId="142EF144">
          <v:shape id="_x0000_i1202" type="#_x0000_t75" style="width:39.75pt;height:15pt" o:ole="">
            <v:imagedata r:id="rId365" o:title=""/>
          </v:shape>
          <o:OLEObject Type="Embed" ProgID="Equation.3" ShapeID="_x0000_i1202" DrawAspect="Content" ObjectID="_1718714232" r:id="rId398"/>
        </w:object>
      </w:r>
    </w:p>
    <w:p w14:paraId="72909D43" w14:textId="77777777" w:rsidR="00E95EAE" w:rsidRDefault="00E95EAE" w:rsidP="00E95EAE">
      <w:r>
        <w:t xml:space="preserve">Range: </w:t>
      </w:r>
      <w:r w:rsidRPr="009D7918">
        <w:rPr>
          <w:position w:val="-10"/>
        </w:rPr>
        <w:object w:dxaOrig="800" w:dyaOrig="320" w14:anchorId="67EA8555">
          <v:shape id="_x0000_i1203" type="#_x0000_t75" style="width:39.75pt;height:15pt" o:ole="">
            <v:imagedata r:id="rId365" o:title=""/>
          </v:shape>
          <o:OLEObject Type="Embed" ProgID="Equation.3" ShapeID="_x0000_i1203" DrawAspect="Content" ObjectID="_1718714233" r:id="rId399"/>
        </w:object>
      </w:r>
    </w:p>
    <w:p w14:paraId="30EE0E73" w14:textId="77777777" w:rsidR="00E95EAE" w:rsidRDefault="00E95EAE" w:rsidP="00E95EAE"/>
    <w:p w14:paraId="37AD160A" w14:textId="77777777" w:rsidR="00E95EAE" w:rsidRDefault="00E95EAE" w:rsidP="00E95EAE"/>
    <w:p w14:paraId="06334352" w14:textId="77777777" w:rsidR="00E95EAE" w:rsidRDefault="00E95EAE" w:rsidP="00E95EAE">
      <w:pPr>
        <w:rPr>
          <w:b/>
          <w:bCs/>
        </w:rPr>
      </w:pPr>
      <w:r w:rsidRPr="007D0AEF">
        <w:rPr>
          <w:u w:val="single"/>
        </w:rPr>
        <w:lastRenderedPageBreak/>
        <w:t>Reciprocal</w:t>
      </w:r>
      <w:r>
        <w:t xml:space="preserve">: </w:t>
      </w:r>
      <w:r w:rsidRPr="000264CC">
        <w:rPr>
          <w:b/>
          <w:bCs/>
          <w:position w:val="-24"/>
        </w:rPr>
        <w:object w:dxaOrig="940" w:dyaOrig="620" w14:anchorId="2B0A0099">
          <v:shape id="_x0000_i1204" type="#_x0000_t75" style="width:47.25pt;height:30.75pt" o:ole="">
            <v:imagedata r:id="rId73" o:title=""/>
          </v:shape>
          <o:OLEObject Type="Embed" ProgID="Equation.3" ShapeID="_x0000_i1204" DrawAspect="Content" ObjectID="_1718714234" r:id="rId400"/>
        </w:object>
      </w:r>
    </w:p>
    <w:p w14:paraId="77AA516A" w14:textId="77777777" w:rsidR="00E95EAE" w:rsidRDefault="00E95EAE" w:rsidP="00E95EAE">
      <w:r>
        <w:t xml:space="preserve">Domain: </w:t>
      </w:r>
      <w:r w:rsidRPr="009D7918">
        <w:rPr>
          <w:position w:val="-10"/>
        </w:rPr>
        <w:object w:dxaOrig="1540" w:dyaOrig="320" w14:anchorId="39C5A495">
          <v:shape id="_x0000_i1205" type="#_x0000_t75" style="width:75.75pt;height:15pt" o:ole="">
            <v:imagedata r:id="rId401" o:title=""/>
          </v:shape>
          <o:OLEObject Type="Embed" ProgID="Equation.3" ShapeID="_x0000_i1205" DrawAspect="Content" ObjectID="_1718714235" r:id="rId402"/>
        </w:object>
      </w:r>
    </w:p>
    <w:p w14:paraId="5C024B4A" w14:textId="77777777" w:rsidR="00E95EAE" w:rsidRDefault="00E95EAE" w:rsidP="00E95EAE">
      <w:r>
        <w:t xml:space="preserve">Range: </w:t>
      </w:r>
      <w:r w:rsidRPr="009D7918">
        <w:rPr>
          <w:position w:val="-10"/>
        </w:rPr>
        <w:object w:dxaOrig="1540" w:dyaOrig="320" w14:anchorId="6E47A80A">
          <v:shape id="_x0000_i1206" type="#_x0000_t75" style="width:75.75pt;height:15pt" o:ole="">
            <v:imagedata r:id="rId401" o:title=""/>
          </v:shape>
          <o:OLEObject Type="Embed" ProgID="Equation.3" ShapeID="_x0000_i1206" DrawAspect="Content" ObjectID="_1718714236" r:id="rId403"/>
        </w:object>
      </w:r>
    </w:p>
    <w:p w14:paraId="5F0F326B" w14:textId="77777777" w:rsidR="00E95EAE" w:rsidRDefault="00E95EAE" w:rsidP="00E95EAE">
      <w:pPr>
        <w:rPr>
          <w:i/>
        </w:rPr>
      </w:pPr>
      <w:r>
        <w:rPr>
          <w:i/>
        </w:rPr>
        <w:t>We cannot divide by 0</w:t>
      </w:r>
      <w:r w:rsidRPr="0090231C">
        <w:rPr>
          <w:i/>
        </w:rPr>
        <w:t xml:space="preserve"> </w:t>
      </w:r>
      <w:r>
        <w:rPr>
          <w:i/>
        </w:rPr>
        <w:t>so we must exclude 0 from the domain.</w:t>
      </w:r>
    </w:p>
    <w:p w14:paraId="650E1939" w14:textId="77777777" w:rsidR="00E95EAE" w:rsidRPr="0090231C" w:rsidRDefault="00E95EAE" w:rsidP="00E95EAE">
      <w:pPr>
        <w:rPr>
          <w:i/>
        </w:rPr>
      </w:pPr>
      <w:r>
        <w:rPr>
          <w:i/>
        </w:rPr>
        <w:t>One divide by any value can never be 0, so the range will not include 0.</w:t>
      </w:r>
    </w:p>
    <w:p w14:paraId="68EA7E30" w14:textId="77777777" w:rsidR="00E95EAE" w:rsidRDefault="00E95EAE" w:rsidP="00E95EAE"/>
    <w:p w14:paraId="06F7F984" w14:textId="77777777" w:rsidR="00E95EAE" w:rsidRDefault="00E95EAE" w:rsidP="00E95EAE">
      <w:r w:rsidRPr="007D0AEF">
        <w:rPr>
          <w:u w:val="single"/>
        </w:rPr>
        <w:t xml:space="preserve">Reciprocal </w:t>
      </w:r>
      <w:r>
        <w:rPr>
          <w:u w:val="single"/>
        </w:rPr>
        <w:t>squared</w:t>
      </w:r>
      <w:r>
        <w:t xml:space="preserve">: </w:t>
      </w:r>
      <w:r w:rsidRPr="000264CC">
        <w:rPr>
          <w:b/>
          <w:bCs/>
          <w:position w:val="-24"/>
        </w:rPr>
        <w:object w:dxaOrig="1040" w:dyaOrig="620" w14:anchorId="4E068583">
          <v:shape id="_x0000_i1207" type="#_x0000_t75" style="width:52.5pt;height:30.75pt" o:ole="">
            <v:imagedata r:id="rId75" o:title=""/>
          </v:shape>
          <o:OLEObject Type="Embed" ProgID="Equation.3" ShapeID="_x0000_i1207" DrawAspect="Content" ObjectID="_1718714237" r:id="rId404"/>
        </w:object>
      </w:r>
    </w:p>
    <w:p w14:paraId="722BFD04" w14:textId="77777777" w:rsidR="00E95EAE" w:rsidRDefault="00E95EAE" w:rsidP="00E95EAE">
      <w:r>
        <w:t xml:space="preserve">Domain: </w:t>
      </w:r>
      <w:r w:rsidRPr="009D7918">
        <w:rPr>
          <w:position w:val="-10"/>
        </w:rPr>
        <w:object w:dxaOrig="1540" w:dyaOrig="320" w14:anchorId="6B3CD26C">
          <v:shape id="_x0000_i1208" type="#_x0000_t75" style="width:75.75pt;height:15pt" o:ole="">
            <v:imagedata r:id="rId401" o:title=""/>
          </v:shape>
          <o:OLEObject Type="Embed" ProgID="Equation.3" ShapeID="_x0000_i1208" DrawAspect="Content" ObjectID="_1718714238" r:id="rId405"/>
        </w:object>
      </w:r>
    </w:p>
    <w:p w14:paraId="1C9667E9" w14:textId="77777777" w:rsidR="00E95EAE" w:rsidRDefault="00E95EAE" w:rsidP="00E95EAE">
      <w:r>
        <w:t xml:space="preserve">Range: </w:t>
      </w:r>
      <w:r w:rsidRPr="009D7918">
        <w:rPr>
          <w:position w:val="-10"/>
        </w:rPr>
        <w:object w:dxaOrig="620" w:dyaOrig="320" w14:anchorId="17615F4A">
          <v:shape id="_x0000_i1209" type="#_x0000_t75" style="width:30.75pt;height:15pt" o:ole="">
            <v:imagedata r:id="rId406" o:title=""/>
          </v:shape>
          <o:OLEObject Type="Embed" ProgID="Equation.3" ShapeID="_x0000_i1209" DrawAspect="Content" ObjectID="_1718714239" r:id="rId407"/>
        </w:object>
      </w:r>
    </w:p>
    <w:p w14:paraId="511D0706" w14:textId="77777777" w:rsidR="00E95EAE" w:rsidRDefault="00E95EAE" w:rsidP="00E95EAE">
      <w:pPr>
        <w:rPr>
          <w:i/>
        </w:rPr>
      </w:pPr>
      <w:r>
        <w:rPr>
          <w:i/>
        </w:rPr>
        <w:t>We cannot divide by 0</w:t>
      </w:r>
      <w:r w:rsidRPr="0090231C">
        <w:rPr>
          <w:i/>
        </w:rPr>
        <w:t xml:space="preserve"> </w:t>
      </w:r>
      <w:r>
        <w:rPr>
          <w:i/>
        </w:rPr>
        <w:t xml:space="preserve">so we must exclude 0 from the domain.  </w:t>
      </w:r>
    </w:p>
    <w:p w14:paraId="61A33F8E" w14:textId="77777777" w:rsidR="00E95EAE" w:rsidRDefault="00E95EAE" w:rsidP="00E95EAE"/>
    <w:p w14:paraId="4ECA0446" w14:textId="77777777" w:rsidR="00E95EAE" w:rsidRDefault="00E95EAE" w:rsidP="00E95EAE">
      <w:pPr>
        <w:rPr>
          <w:b/>
          <w:bCs/>
        </w:rPr>
      </w:pPr>
      <w:r w:rsidRPr="007D0AEF">
        <w:rPr>
          <w:u w:val="single"/>
        </w:rPr>
        <w:t>Cube Root</w:t>
      </w:r>
      <w:r>
        <w:t xml:space="preserve">: </w:t>
      </w:r>
      <w:r w:rsidRPr="000264CC">
        <w:rPr>
          <w:b/>
          <w:bCs/>
          <w:position w:val="-10"/>
        </w:rPr>
        <w:object w:dxaOrig="1080" w:dyaOrig="380" w14:anchorId="0D915CA6">
          <v:shape id="_x0000_i1210" type="#_x0000_t75" style="width:54pt;height:19.5pt" o:ole="">
            <v:imagedata r:id="rId79" o:title=""/>
          </v:shape>
          <o:OLEObject Type="Embed" ProgID="Equation.3" ShapeID="_x0000_i1210" DrawAspect="Content" ObjectID="_1718714240" r:id="rId408"/>
        </w:object>
      </w:r>
      <w:r>
        <w:rPr>
          <w:b/>
          <w:bCs/>
        </w:rPr>
        <w:t xml:space="preserve"> </w:t>
      </w:r>
    </w:p>
    <w:p w14:paraId="3712DB87" w14:textId="77777777" w:rsidR="00E95EAE" w:rsidRDefault="00E95EAE" w:rsidP="00E95EAE">
      <w:r>
        <w:t xml:space="preserve">Domain: </w:t>
      </w:r>
      <w:r w:rsidRPr="009D7918">
        <w:rPr>
          <w:position w:val="-10"/>
        </w:rPr>
        <w:object w:dxaOrig="800" w:dyaOrig="320" w14:anchorId="1C9BF9B7">
          <v:shape id="_x0000_i1211" type="#_x0000_t75" style="width:39.75pt;height:15pt" o:ole="">
            <v:imagedata r:id="rId409" o:title=""/>
          </v:shape>
          <o:OLEObject Type="Embed" ProgID="Equation.3" ShapeID="_x0000_i1211" DrawAspect="Content" ObjectID="_1718714241" r:id="rId410"/>
        </w:object>
      </w:r>
    </w:p>
    <w:p w14:paraId="697CABAC" w14:textId="77777777" w:rsidR="00E95EAE" w:rsidRDefault="00E95EAE" w:rsidP="00E95EAE">
      <w:r>
        <w:t xml:space="preserve">Range: </w:t>
      </w:r>
      <w:r w:rsidRPr="009D7918">
        <w:rPr>
          <w:position w:val="-10"/>
        </w:rPr>
        <w:object w:dxaOrig="800" w:dyaOrig="320" w14:anchorId="26C797CE">
          <v:shape id="_x0000_i1212" type="#_x0000_t75" style="width:39.75pt;height:15pt" o:ole="">
            <v:imagedata r:id="rId409" o:title=""/>
          </v:shape>
          <o:OLEObject Type="Embed" ProgID="Equation.3" ShapeID="_x0000_i1212" DrawAspect="Content" ObjectID="_1718714242" r:id="rId411"/>
        </w:object>
      </w:r>
    </w:p>
    <w:p w14:paraId="6ED2D952" w14:textId="77777777" w:rsidR="00E95EAE" w:rsidRPr="00665A13" w:rsidRDefault="00E95EAE" w:rsidP="00E95EAE"/>
    <w:p w14:paraId="29E817F3" w14:textId="77777777" w:rsidR="00E95EAE" w:rsidRDefault="00E95EAE" w:rsidP="00E95EAE">
      <w:pPr>
        <w:rPr>
          <w:b/>
          <w:bCs/>
        </w:rPr>
      </w:pPr>
      <w:r w:rsidRPr="007D0AEF">
        <w:rPr>
          <w:u w:val="single"/>
        </w:rPr>
        <w:t>Square Root</w:t>
      </w:r>
      <w:r>
        <w:t xml:space="preserve">: </w:t>
      </w:r>
      <w:r w:rsidRPr="0090231C">
        <w:rPr>
          <w:bCs/>
          <w:position w:val="-10"/>
        </w:rPr>
        <w:object w:dxaOrig="1080" w:dyaOrig="380" w14:anchorId="521787C3">
          <v:shape id="_x0000_i1213" type="#_x0000_t75" style="width:54pt;height:19.5pt" o:ole="">
            <v:imagedata r:id="rId412" o:title=""/>
          </v:shape>
          <o:OLEObject Type="Embed" ProgID="Equation.3" ShapeID="_x0000_i1213" DrawAspect="Content" ObjectID="_1718714243" r:id="rId413"/>
        </w:object>
      </w:r>
      <w:r w:rsidRPr="0090231C">
        <w:rPr>
          <w:bCs/>
        </w:rPr>
        <w:t>, commonly just written as,</w:t>
      </w:r>
      <w:r>
        <w:rPr>
          <w:b/>
          <w:bCs/>
        </w:rPr>
        <w:t xml:space="preserve"> </w:t>
      </w:r>
      <w:r w:rsidRPr="000264CC">
        <w:rPr>
          <w:b/>
          <w:bCs/>
          <w:position w:val="-10"/>
        </w:rPr>
        <w:object w:dxaOrig="1080" w:dyaOrig="380" w14:anchorId="6BC01A14">
          <v:shape id="_x0000_i1214" type="#_x0000_t75" style="width:54pt;height:19.5pt" o:ole="">
            <v:imagedata r:id="rId414" o:title=""/>
          </v:shape>
          <o:OLEObject Type="Embed" ProgID="Equation.3" ShapeID="_x0000_i1214" DrawAspect="Content" ObjectID="_1718714244" r:id="rId415"/>
        </w:object>
      </w:r>
    </w:p>
    <w:p w14:paraId="47EB942D" w14:textId="77777777" w:rsidR="00E95EAE" w:rsidRDefault="00E95EAE" w:rsidP="00E95EAE">
      <w:r>
        <w:t xml:space="preserve">Domain: </w:t>
      </w:r>
      <w:r w:rsidRPr="009D7918">
        <w:rPr>
          <w:position w:val="-10"/>
        </w:rPr>
        <w:object w:dxaOrig="600" w:dyaOrig="320" w14:anchorId="43B57417">
          <v:shape id="_x0000_i1215" type="#_x0000_t75" style="width:30.75pt;height:15pt" o:ole="">
            <v:imagedata r:id="rId394" o:title=""/>
          </v:shape>
          <o:OLEObject Type="Embed" ProgID="Equation.3" ShapeID="_x0000_i1215" DrawAspect="Content" ObjectID="_1718714245" r:id="rId416"/>
        </w:object>
      </w:r>
    </w:p>
    <w:p w14:paraId="33A06674" w14:textId="77777777" w:rsidR="00E95EAE" w:rsidRDefault="00E95EAE" w:rsidP="00E95EAE">
      <w:r>
        <w:t>Range:</w:t>
      </w:r>
      <w:r w:rsidRPr="0090231C">
        <w:t xml:space="preserve"> </w:t>
      </w:r>
      <w:r w:rsidRPr="009D7918">
        <w:rPr>
          <w:position w:val="-10"/>
        </w:rPr>
        <w:object w:dxaOrig="600" w:dyaOrig="320" w14:anchorId="233375E4">
          <v:shape id="_x0000_i1216" type="#_x0000_t75" style="width:30.75pt;height:15pt" o:ole="">
            <v:imagedata r:id="rId394" o:title=""/>
          </v:shape>
          <o:OLEObject Type="Embed" ProgID="Equation.3" ShapeID="_x0000_i1216" DrawAspect="Content" ObjectID="_1718714246" r:id="rId417"/>
        </w:object>
      </w:r>
    </w:p>
    <w:p w14:paraId="2B873D65" w14:textId="77777777" w:rsidR="00E95EAE" w:rsidRPr="003F4E97" w:rsidRDefault="00E95EAE" w:rsidP="00E95EAE">
      <w:pPr>
        <w:rPr>
          <w:i/>
        </w:rPr>
      </w:pPr>
      <w:r w:rsidRPr="003F4E97">
        <w:rPr>
          <w:i/>
        </w:rPr>
        <w:t>When dealing with the set of real numbers we cannot take the square root of a negative number</w:t>
      </w:r>
      <w:r>
        <w:rPr>
          <w:i/>
        </w:rPr>
        <w:t xml:space="preserve"> so the domain is limited to 0 or greater.</w:t>
      </w:r>
    </w:p>
    <w:p w14:paraId="7E4B0994" w14:textId="77777777" w:rsidR="00E95EAE" w:rsidRDefault="00E95EAE" w:rsidP="00E95EAE"/>
    <w:p w14:paraId="1FBB7452" w14:textId="77777777" w:rsidR="00E95EAE" w:rsidRDefault="00E95EAE" w:rsidP="00E95EAE">
      <w:r w:rsidRPr="007D0AEF">
        <w:rPr>
          <w:u w:val="single"/>
        </w:rPr>
        <w:t>Absolute Value Function</w:t>
      </w:r>
      <w:r>
        <w:t xml:space="preserve">: </w:t>
      </w:r>
      <w:r w:rsidRPr="0067077A">
        <w:rPr>
          <w:position w:val="-14"/>
        </w:rPr>
        <w:object w:dxaOrig="980" w:dyaOrig="400" w14:anchorId="083E7603">
          <v:shape id="_x0000_i1217" type="#_x0000_t75" style="width:49.5pt;height:19.5pt" o:ole="">
            <v:imagedata r:id="rId418" o:title=""/>
          </v:shape>
          <o:OLEObject Type="Embed" ProgID="Equation.3" ShapeID="_x0000_i1217" DrawAspect="Content" ObjectID="_1718714247" r:id="rId419"/>
        </w:object>
      </w:r>
    </w:p>
    <w:p w14:paraId="756A2382" w14:textId="77777777" w:rsidR="00E95EAE" w:rsidRDefault="00E95EAE" w:rsidP="00E95EAE">
      <w:r>
        <w:t xml:space="preserve">Domain: </w:t>
      </w:r>
      <w:r w:rsidRPr="009D7918">
        <w:rPr>
          <w:position w:val="-10"/>
        </w:rPr>
        <w:object w:dxaOrig="800" w:dyaOrig="320" w14:anchorId="5F41FDD2">
          <v:shape id="_x0000_i1218" type="#_x0000_t75" style="width:39.75pt;height:15pt" o:ole="">
            <v:imagedata r:id="rId365" o:title=""/>
          </v:shape>
          <o:OLEObject Type="Embed" ProgID="Equation.3" ShapeID="_x0000_i1218" DrawAspect="Content" ObjectID="_1718714248" r:id="rId420"/>
        </w:object>
      </w:r>
    </w:p>
    <w:p w14:paraId="03E13B80" w14:textId="77777777" w:rsidR="00E95EAE" w:rsidRDefault="00E95EAE" w:rsidP="00E95EAE">
      <w:r>
        <w:t xml:space="preserve">Range: </w:t>
      </w:r>
      <w:r w:rsidRPr="009D7918">
        <w:rPr>
          <w:position w:val="-10"/>
        </w:rPr>
        <w:object w:dxaOrig="600" w:dyaOrig="320" w14:anchorId="01B34BFE">
          <v:shape id="_x0000_i1219" type="#_x0000_t75" style="width:30.75pt;height:15pt" o:ole="">
            <v:imagedata r:id="rId394" o:title=""/>
          </v:shape>
          <o:OLEObject Type="Embed" ProgID="Equation.3" ShapeID="_x0000_i1219" DrawAspect="Content" ObjectID="_1718714249" r:id="rId421"/>
        </w:object>
      </w:r>
      <w:r>
        <w:t xml:space="preserve">   </w:t>
      </w:r>
    </w:p>
    <w:p w14:paraId="72B447FB" w14:textId="77777777" w:rsidR="00E95EAE" w:rsidRPr="003F4E97" w:rsidRDefault="00E95EAE" w:rsidP="00E95EAE">
      <w:pPr>
        <w:rPr>
          <w:b/>
          <w:i/>
        </w:rPr>
      </w:pPr>
      <w:r w:rsidRPr="003F4E97">
        <w:rPr>
          <w:i/>
        </w:rPr>
        <w:t xml:space="preserve">Since </w:t>
      </w:r>
      <w:r>
        <w:rPr>
          <w:i/>
        </w:rPr>
        <w:t>a</w:t>
      </w:r>
      <w:r w:rsidRPr="003F4E97">
        <w:rPr>
          <w:i/>
        </w:rPr>
        <w:t>bsolute value is defined as a distance from 0, the output can only be greater than or equal to 0.</w:t>
      </w:r>
    </w:p>
    <w:p w14:paraId="093A6804" w14:textId="77777777" w:rsidR="00E95EAE" w:rsidRDefault="00E95EAE" w:rsidP="00E95EAE">
      <w:pPr>
        <w:rPr>
          <w:b/>
        </w:rPr>
      </w:pPr>
    </w:p>
    <w:p w14:paraId="20B5106F" w14:textId="77777777" w:rsidR="0010215A" w:rsidRDefault="0010215A" w:rsidP="00E95EAE">
      <w:pPr>
        <w:rPr>
          <w:b/>
        </w:rPr>
      </w:pPr>
    </w:p>
    <w:p w14:paraId="5D4447E4" w14:textId="77777777" w:rsidR="0010215A" w:rsidRDefault="0010215A" w:rsidP="0010215A">
      <w:pPr>
        <w:pStyle w:val="ExampleHeader"/>
      </w:pPr>
      <w:r>
        <w:t xml:space="preserve">Example </w:t>
      </w:r>
      <w:r w:rsidR="004B5866">
        <w:t>5</w:t>
      </w:r>
    </w:p>
    <w:p w14:paraId="1F86E04E" w14:textId="77777777" w:rsidR="0010215A" w:rsidRDefault="0010215A" w:rsidP="0010215A">
      <w:pPr>
        <w:pStyle w:val="Example"/>
      </w:pPr>
      <w:r>
        <w:t xml:space="preserve">Find the domain of each function:   a) </w:t>
      </w:r>
      <w:r w:rsidRPr="0010215A">
        <w:rPr>
          <w:position w:val="-10"/>
        </w:rPr>
        <w:object w:dxaOrig="1560" w:dyaOrig="380" w14:anchorId="5676F590">
          <v:shape id="_x0000_i1220" type="#_x0000_t75" style="width:78.75pt;height:19.5pt" o:ole="">
            <v:imagedata r:id="rId422" o:title=""/>
          </v:shape>
          <o:OLEObject Type="Embed" ProgID="Equation.3" ShapeID="_x0000_i1220" DrawAspect="Content" ObjectID="_1718714250" r:id="rId423"/>
        </w:object>
      </w:r>
      <w:r>
        <w:t xml:space="preserve">      b) </w:t>
      </w:r>
      <w:r w:rsidRPr="0010215A">
        <w:rPr>
          <w:position w:val="-24"/>
        </w:rPr>
        <w:object w:dxaOrig="1380" w:dyaOrig="620" w14:anchorId="2CB76830">
          <v:shape id="_x0000_i1221" type="#_x0000_t75" style="width:69pt;height:30.75pt" o:ole="">
            <v:imagedata r:id="rId424" o:title=""/>
          </v:shape>
          <o:OLEObject Type="Embed" ProgID="Equation.3" ShapeID="_x0000_i1221" DrawAspect="Content" ObjectID="_1718714251" r:id="rId425"/>
        </w:object>
      </w:r>
    </w:p>
    <w:p w14:paraId="1457C816" w14:textId="77777777" w:rsidR="0010215A" w:rsidRDefault="0010215A" w:rsidP="0010215A">
      <w:pPr>
        <w:pStyle w:val="Example"/>
      </w:pPr>
    </w:p>
    <w:p w14:paraId="06A3ACDE" w14:textId="77777777" w:rsidR="0010215A" w:rsidRDefault="0010215A" w:rsidP="0010215A">
      <w:pPr>
        <w:pStyle w:val="Example"/>
      </w:pPr>
      <w:r>
        <w:t xml:space="preserve">a) Since we cannot take the square root of a negative number, we need the inside of the square root to be non-negative.  </w:t>
      </w:r>
    </w:p>
    <w:p w14:paraId="502B6EF4" w14:textId="77777777" w:rsidR="0010215A" w:rsidRDefault="0010215A" w:rsidP="0010215A">
      <w:pPr>
        <w:pStyle w:val="Example"/>
        <w:rPr>
          <w:bCs/>
        </w:rPr>
      </w:pPr>
      <w:r w:rsidRPr="0010215A">
        <w:rPr>
          <w:bCs/>
          <w:position w:val="-6"/>
        </w:rPr>
        <w:object w:dxaOrig="920" w:dyaOrig="279" w14:anchorId="1324BFE0">
          <v:shape id="_x0000_i1222" type="#_x0000_t75" style="width:46.5pt;height:15pt" o:ole="">
            <v:imagedata r:id="rId426" o:title=""/>
          </v:shape>
          <o:OLEObject Type="Embed" ProgID="Equation.3" ShapeID="_x0000_i1222" DrawAspect="Content" ObjectID="_1718714252" r:id="rId427"/>
        </w:object>
      </w:r>
      <w:r>
        <w:rPr>
          <w:bCs/>
        </w:rPr>
        <w:t xml:space="preserve"> when </w:t>
      </w:r>
      <w:r w:rsidRPr="0010215A">
        <w:rPr>
          <w:bCs/>
          <w:position w:val="-6"/>
        </w:rPr>
        <w:object w:dxaOrig="700" w:dyaOrig="279" w14:anchorId="03E19DF7">
          <v:shape id="_x0000_i1223" type="#_x0000_t75" style="width:34.5pt;height:15pt" o:ole="">
            <v:imagedata r:id="rId428" o:title=""/>
          </v:shape>
          <o:OLEObject Type="Embed" ProgID="Equation.3" ShapeID="_x0000_i1223" DrawAspect="Content" ObjectID="_1718714253" r:id="rId429"/>
        </w:object>
      </w:r>
      <w:r>
        <w:rPr>
          <w:bCs/>
        </w:rPr>
        <w:t xml:space="preserve">.  </w:t>
      </w:r>
    </w:p>
    <w:p w14:paraId="2D4C6A39" w14:textId="77777777" w:rsidR="0010215A" w:rsidRDefault="0010215A" w:rsidP="0010215A">
      <w:pPr>
        <w:pStyle w:val="Example"/>
      </w:pPr>
      <w:r>
        <w:rPr>
          <w:bCs/>
        </w:rPr>
        <w:t xml:space="preserve">The domain of </w:t>
      </w:r>
      <w:r>
        <w:rPr>
          <w:bCs/>
          <w:i/>
        </w:rPr>
        <w:t>f(x)</w:t>
      </w:r>
      <w:r>
        <w:rPr>
          <w:bCs/>
        </w:rPr>
        <w:t xml:space="preserve"> is </w:t>
      </w:r>
      <w:r w:rsidRPr="009D7918">
        <w:rPr>
          <w:position w:val="-10"/>
        </w:rPr>
        <w:object w:dxaOrig="740" w:dyaOrig="320" w14:anchorId="0175B8F1">
          <v:shape id="_x0000_i1224" type="#_x0000_t75" style="width:36.75pt;height:15pt" o:ole="">
            <v:imagedata r:id="rId430" o:title=""/>
          </v:shape>
          <o:OLEObject Type="Embed" ProgID="Equation.3" ShapeID="_x0000_i1224" DrawAspect="Content" ObjectID="_1718714254" r:id="rId431"/>
        </w:object>
      </w:r>
      <w:r>
        <w:t>.</w:t>
      </w:r>
    </w:p>
    <w:p w14:paraId="6793CF8A" w14:textId="77777777" w:rsidR="0010215A" w:rsidRDefault="0010215A" w:rsidP="0010215A">
      <w:pPr>
        <w:pStyle w:val="Example"/>
      </w:pPr>
    </w:p>
    <w:p w14:paraId="2C8DE23C" w14:textId="77777777" w:rsidR="0010215A" w:rsidRDefault="0010215A" w:rsidP="0010215A">
      <w:pPr>
        <w:pStyle w:val="Example"/>
      </w:pPr>
      <w:r>
        <w:t xml:space="preserve">b) We cannot divide by zero, so we need the denominator to be non-zero.  </w:t>
      </w:r>
    </w:p>
    <w:p w14:paraId="5A2CF05C" w14:textId="77777777" w:rsidR="0010215A" w:rsidRDefault="0010215A" w:rsidP="0010215A">
      <w:pPr>
        <w:pStyle w:val="Example"/>
      </w:pPr>
      <w:r w:rsidRPr="0010215A">
        <w:rPr>
          <w:position w:val="-6"/>
        </w:rPr>
        <w:object w:dxaOrig="1020" w:dyaOrig="279" w14:anchorId="1C44AF79">
          <v:shape id="_x0000_i1225" type="#_x0000_t75" style="width:49.5pt;height:15pt" o:ole="">
            <v:imagedata r:id="rId432" o:title=""/>
          </v:shape>
          <o:OLEObject Type="Embed" ProgID="Equation.3" ShapeID="_x0000_i1225" DrawAspect="Content" ObjectID="_1718714255" r:id="rId433"/>
        </w:object>
      </w:r>
      <w:r>
        <w:t xml:space="preserve"> when </w:t>
      </w:r>
      <w:r>
        <w:rPr>
          <w:i/>
        </w:rPr>
        <w:t>x</w:t>
      </w:r>
      <w:r>
        <w:t xml:space="preserve"> = 2, so we must exclude 2 from the domain.  </w:t>
      </w:r>
    </w:p>
    <w:p w14:paraId="090DEE17" w14:textId="77777777" w:rsidR="0010215A" w:rsidRPr="0010215A" w:rsidRDefault="0010215A" w:rsidP="0010215A">
      <w:pPr>
        <w:pStyle w:val="Example"/>
      </w:pPr>
      <w:r>
        <w:t xml:space="preserve">The domain </w:t>
      </w:r>
      <w:r>
        <w:rPr>
          <w:bCs/>
        </w:rPr>
        <w:t xml:space="preserve">of </w:t>
      </w:r>
      <w:r>
        <w:rPr>
          <w:bCs/>
          <w:i/>
        </w:rPr>
        <w:t>g(x)</w:t>
      </w:r>
      <w:r>
        <w:rPr>
          <w:bCs/>
        </w:rPr>
        <w:t xml:space="preserve"> </w:t>
      </w:r>
      <w:r>
        <w:t xml:space="preserve">is </w:t>
      </w:r>
      <w:r w:rsidRPr="009D7918">
        <w:rPr>
          <w:position w:val="-10"/>
        </w:rPr>
        <w:object w:dxaOrig="1540" w:dyaOrig="320" w14:anchorId="120C7819">
          <v:shape id="_x0000_i1226" type="#_x0000_t75" style="width:75.75pt;height:15pt" o:ole="">
            <v:imagedata r:id="rId434" o:title=""/>
          </v:shape>
          <o:OLEObject Type="Embed" ProgID="Equation.3" ShapeID="_x0000_i1226" DrawAspect="Content" ObjectID="_1718714256" r:id="rId435"/>
        </w:object>
      </w:r>
      <w:r>
        <w:t>.</w:t>
      </w:r>
    </w:p>
    <w:p w14:paraId="767394B6" w14:textId="77777777" w:rsidR="00E95EAE" w:rsidRDefault="00E95EAE" w:rsidP="00E95EAE">
      <w:pPr>
        <w:rPr>
          <w:b/>
        </w:rPr>
      </w:pPr>
      <w:r>
        <w:rPr>
          <w:b/>
        </w:rPr>
        <w:lastRenderedPageBreak/>
        <w:t>Piecewise Functions</w:t>
      </w:r>
    </w:p>
    <w:p w14:paraId="4B1CF856" w14:textId="77777777" w:rsidR="004B642B" w:rsidRDefault="004B642B" w:rsidP="00E95EAE"/>
    <w:p w14:paraId="316FDC93" w14:textId="77777777" w:rsidR="00E95EAE" w:rsidRDefault="00E95EAE" w:rsidP="00E95EAE">
      <w:r>
        <w:t xml:space="preserve">In the toolkit functions we introduced the absolute value function </w:t>
      </w:r>
      <w:r w:rsidRPr="0067077A">
        <w:rPr>
          <w:position w:val="-14"/>
        </w:rPr>
        <w:object w:dxaOrig="980" w:dyaOrig="400" w14:anchorId="03680C79">
          <v:shape id="_x0000_i1227" type="#_x0000_t75" style="width:49.5pt;height:19.5pt" o:ole="">
            <v:imagedata r:id="rId418" o:title=""/>
          </v:shape>
          <o:OLEObject Type="Embed" ProgID="Equation.3" ShapeID="_x0000_i1227" DrawAspect="Content" ObjectID="_1718714257" r:id="rId436"/>
        </w:object>
      </w:r>
      <w:r>
        <w:t xml:space="preserve">. </w:t>
      </w:r>
    </w:p>
    <w:p w14:paraId="2B6DCB5F" w14:textId="77777777" w:rsidR="00E95EAE" w:rsidRDefault="00E95EAE" w:rsidP="00E95EAE">
      <w:r>
        <w:t>With a domain of all real numbers and a range of values greater than or equal to 0, the absolute value can be defined as the magnitude or modulus of a number, a real number value regardless of sign, the size of the number, or the distance from 0 on the number line.  All of these definitions require the output to be greater than or equal to 0.</w:t>
      </w:r>
    </w:p>
    <w:p w14:paraId="2E1FB86E" w14:textId="77777777" w:rsidR="00E95EAE" w:rsidRDefault="00E95EAE" w:rsidP="00E95EAE"/>
    <w:p w14:paraId="11F3214A" w14:textId="77777777" w:rsidR="00E95EAE" w:rsidRDefault="00E95EAE" w:rsidP="00E95EAE">
      <w:r>
        <w:t>If we input 0, or a positive value the output is unchanged</w:t>
      </w:r>
    </w:p>
    <w:p w14:paraId="3750D8BE" w14:textId="77777777" w:rsidR="00E95EAE" w:rsidRDefault="00E95EAE" w:rsidP="00E95EAE">
      <w:r w:rsidRPr="00BF5FAB">
        <w:rPr>
          <w:position w:val="-10"/>
        </w:rPr>
        <w:object w:dxaOrig="900" w:dyaOrig="320" w14:anchorId="49B32E53">
          <v:shape id="_x0000_i1228" type="#_x0000_t75" style="width:46.5pt;height:15pt" o:ole="">
            <v:imagedata r:id="rId437" o:title=""/>
          </v:shape>
          <o:OLEObject Type="Embed" ProgID="Equation.3" ShapeID="_x0000_i1228" DrawAspect="Content" ObjectID="_1718714258" r:id="rId438"/>
        </w:object>
      </w:r>
      <w:r>
        <w:t xml:space="preserve">    if   </w:t>
      </w:r>
      <w:r w:rsidRPr="00BF5FAB">
        <w:rPr>
          <w:position w:val="-6"/>
        </w:rPr>
        <w:object w:dxaOrig="560" w:dyaOrig="279" w14:anchorId="7A04F65C">
          <v:shape id="_x0000_i1229" type="#_x0000_t75" style="width:27pt;height:15pt" o:ole="">
            <v:imagedata r:id="rId439" o:title=""/>
          </v:shape>
          <o:OLEObject Type="Embed" ProgID="Equation.3" ShapeID="_x0000_i1229" DrawAspect="Content" ObjectID="_1718714259" r:id="rId440"/>
        </w:object>
      </w:r>
    </w:p>
    <w:p w14:paraId="3397C817" w14:textId="77777777" w:rsidR="00E95EAE" w:rsidRDefault="00E95EAE" w:rsidP="00E95EAE"/>
    <w:p w14:paraId="60E3F6BE" w14:textId="77777777" w:rsidR="00E95EAE" w:rsidRDefault="00E95EAE" w:rsidP="00E95EAE">
      <w:r>
        <w:t>If we input a negative value the sign must change from negative to positive.</w:t>
      </w:r>
    </w:p>
    <w:p w14:paraId="247DAF71" w14:textId="77777777" w:rsidR="00E95EAE" w:rsidRPr="007B3E61" w:rsidRDefault="00E95EAE" w:rsidP="00E95EAE">
      <w:pPr>
        <w:rPr>
          <w:i/>
          <w:sz w:val="20"/>
          <w:szCs w:val="20"/>
        </w:rPr>
      </w:pPr>
      <w:r w:rsidRPr="00BF5FAB">
        <w:rPr>
          <w:position w:val="-10"/>
        </w:rPr>
        <w:object w:dxaOrig="1040" w:dyaOrig="320" w14:anchorId="2B6C259A">
          <v:shape id="_x0000_i1230" type="#_x0000_t75" style="width:52.5pt;height:15pt" o:ole="">
            <v:imagedata r:id="rId441" o:title=""/>
          </v:shape>
          <o:OLEObject Type="Embed" ProgID="Equation.3" ShapeID="_x0000_i1230" DrawAspect="Content" ObjectID="_1718714260" r:id="rId442"/>
        </w:object>
      </w:r>
      <w:r>
        <w:t xml:space="preserve">  if   </w:t>
      </w:r>
      <w:r w:rsidRPr="00BF5FAB">
        <w:rPr>
          <w:position w:val="-6"/>
        </w:rPr>
        <w:object w:dxaOrig="560" w:dyaOrig="279" w14:anchorId="6EEB5A49">
          <v:shape id="_x0000_i1231" type="#_x0000_t75" style="width:27pt;height:15pt" o:ole="">
            <v:imagedata r:id="rId443" o:title=""/>
          </v:shape>
          <o:OLEObject Type="Embed" ProgID="Equation.3" ShapeID="_x0000_i1231" DrawAspect="Content" ObjectID="_1718714261" r:id="rId444"/>
        </w:object>
      </w:r>
      <w:r w:rsidR="00F36F7D">
        <w:t xml:space="preserve">,     </w:t>
      </w:r>
      <w:r w:rsidRPr="007D0AEF">
        <w:t>since multiplying a negative value by -1 makes it positive.</w:t>
      </w:r>
    </w:p>
    <w:p w14:paraId="04C0426B" w14:textId="77777777" w:rsidR="00F36F7D" w:rsidRDefault="00F36F7D" w:rsidP="00E95EAE"/>
    <w:p w14:paraId="5EC0B778" w14:textId="77777777" w:rsidR="00E95EAE" w:rsidRDefault="00E95EAE" w:rsidP="00E95EAE">
      <w:r>
        <w:t>Since this requires two different processes or pieces, the absolute value function is often called the most basic piecewise defined function.</w:t>
      </w:r>
    </w:p>
    <w:p w14:paraId="224B6411" w14:textId="77777777" w:rsidR="00E95EAE" w:rsidRDefault="00E95EAE" w:rsidP="00E95EAE"/>
    <w:p w14:paraId="414AA21D" w14:textId="77777777" w:rsidR="00E95EAE" w:rsidRDefault="00E95EAE" w:rsidP="00E95EAE"/>
    <w:p w14:paraId="673A0661" w14:textId="77777777" w:rsidR="00E95EAE" w:rsidRDefault="00E95EAE" w:rsidP="00E95EAE">
      <w:pPr>
        <w:pStyle w:val="DefinitionHeader"/>
      </w:pPr>
      <w:r>
        <w:t>Piecewise Function</w:t>
      </w:r>
    </w:p>
    <w:p w14:paraId="38139AE5" w14:textId="77777777" w:rsidR="00E95EAE" w:rsidRDefault="00E95EAE" w:rsidP="00E95EAE">
      <w:pPr>
        <w:pStyle w:val="Definition"/>
      </w:pPr>
      <w:r>
        <w:t xml:space="preserve">A </w:t>
      </w:r>
      <w:r w:rsidRPr="007D0AEF">
        <w:rPr>
          <w:b/>
        </w:rPr>
        <w:t>piecewise function</w:t>
      </w:r>
      <w:r w:rsidR="00DD446B">
        <w:rPr>
          <w:b/>
        </w:rPr>
        <w:fldChar w:fldCharType="begin"/>
      </w:r>
      <w:r>
        <w:instrText>xe "</w:instrText>
      </w:r>
      <w:r>
        <w:rPr>
          <w:b/>
        </w:rPr>
        <w:instrText>Piecewise F</w:instrText>
      </w:r>
      <w:r w:rsidRPr="00CD5820">
        <w:rPr>
          <w:b/>
        </w:rPr>
        <w:instrText>unction</w:instrText>
      </w:r>
      <w:r>
        <w:instrText>"</w:instrText>
      </w:r>
      <w:r w:rsidR="00DD446B">
        <w:rPr>
          <w:b/>
        </w:rPr>
        <w:fldChar w:fldCharType="end"/>
      </w:r>
      <w:r w:rsidR="00DD446B">
        <w:rPr>
          <w:b/>
        </w:rPr>
        <w:fldChar w:fldCharType="begin"/>
      </w:r>
      <w:r>
        <w:instrText>xe "</w:instrText>
      </w:r>
      <w:r w:rsidRPr="00BF5B22">
        <w:instrText>Function:</w:instrText>
      </w:r>
      <w:r>
        <w:instrText>Piecewise F</w:instrText>
      </w:r>
      <w:r w:rsidRPr="00BF5B22">
        <w:instrText>unction</w:instrText>
      </w:r>
      <w:r>
        <w:instrText>"</w:instrText>
      </w:r>
      <w:r w:rsidR="00DD446B">
        <w:rPr>
          <w:b/>
        </w:rPr>
        <w:fldChar w:fldCharType="end"/>
      </w:r>
      <w:r>
        <w:t xml:space="preserve"> is a function in which the formula used depends upon the domain the input lies in.  We notate this idea like:</w:t>
      </w:r>
    </w:p>
    <w:p w14:paraId="632A0CFE" w14:textId="77777777" w:rsidR="00E95EAE" w:rsidRDefault="00E95EAE" w:rsidP="00E95EAE">
      <w:pPr>
        <w:pStyle w:val="Definition"/>
      </w:pPr>
    </w:p>
    <w:p w14:paraId="5F416941" w14:textId="77777777" w:rsidR="00E95EAE" w:rsidRDefault="00E95EAE" w:rsidP="00E95EAE">
      <w:pPr>
        <w:pStyle w:val="Definition"/>
      </w:pPr>
      <w:r w:rsidRPr="0067077A">
        <w:rPr>
          <w:position w:val="-50"/>
        </w:rPr>
        <w:object w:dxaOrig="4780" w:dyaOrig="1120" w14:anchorId="55F39E73">
          <v:shape id="_x0000_i1232" type="#_x0000_t75" style="width:238.5pt;height:55.5pt" o:ole="">
            <v:imagedata r:id="rId445" o:title=""/>
          </v:shape>
          <o:OLEObject Type="Embed" ProgID="Equation.3" ShapeID="_x0000_i1232" DrawAspect="Content" ObjectID="_1718714262" r:id="rId446"/>
        </w:object>
      </w:r>
    </w:p>
    <w:p w14:paraId="6B6FBB8D" w14:textId="77777777" w:rsidR="00E95EAE" w:rsidRDefault="00E95EAE" w:rsidP="00E95EAE"/>
    <w:p w14:paraId="387B015D" w14:textId="77777777" w:rsidR="00E95EAE" w:rsidRDefault="00E95EAE" w:rsidP="00E95EAE"/>
    <w:p w14:paraId="61F03169" w14:textId="77777777" w:rsidR="00E95EAE" w:rsidRDefault="00E95EAE" w:rsidP="00E95EAE">
      <w:pPr>
        <w:pStyle w:val="ExampleHeader"/>
      </w:pPr>
      <w:r>
        <w:t xml:space="preserve">Example </w:t>
      </w:r>
      <w:r w:rsidR="004B5866">
        <w:t>6</w:t>
      </w:r>
    </w:p>
    <w:p w14:paraId="56A4872C" w14:textId="77777777" w:rsidR="00E95EAE" w:rsidRDefault="00E95EAE" w:rsidP="00E95EAE">
      <w:pPr>
        <w:pStyle w:val="Example"/>
      </w:pPr>
      <w:r>
        <w:t xml:space="preserve">A museum charges $5 per person for a guided tour with a group of 1 to 9 people, or a fixed $50 fee for 10 or more people in the group.  Set up a function relating the number of people, </w:t>
      </w:r>
      <w:r w:rsidRPr="0067077A">
        <w:rPr>
          <w:i/>
        </w:rPr>
        <w:t>n</w:t>
      </w:r>
      <w:r>
        <w:t xml:space="preserve">, to the cost, </w:t>
      </w:r>
      <w:r w:rsidRPr="0067077A">
        <w:rPr>
          <w:i/>
        </w:rPr>
        <w:t>C</w:t>
      </w:r>
      <w:r>
        <w:t>.</w:t>
      </w:r>
    </w:p>
    <w:p w14:paraId="00E290C2" w14:textId="77777777" w:rsidR="00E95EAE" w:rsidRDefault="00E95EAE" w:rsidP="00E95EAE">
      <w:pPr>
        <w:pStyle w:val="Example"/>
      </w:pPr>
    </w:p>
    <w:p w14:paraId="0ED819ED" w14:textId="77777777" w:rsidR="00E95EAE" w:rsidRDefault="00E95EAE" w:rsidP="00E95EAE">
      <w:pPr>
        <w:pStyle w:val="Example"/>
      </w:pPr>
      <w:r>
        <w:t>To set up this function, t</w:t>
      </w:r>
      <w:r w:rsidRPr="0067077A">
        <w:t>wo</w:t>
      </w:r>
      <w:r>
        <w:t xml:space="preserve"> different formulas would be needed.  </w:t>
      </w:r>
      <w:r w:rsidRPr="0067077A">
        <w:rPr>
          <w:i/>
        </w:rPr>
        <w:t>C</w:t>
      </w:r>
      <w:r>
        <w:t xml:space="preserve"> = 5</w:t>
      </w:r>
      <w:r w:rsidRPr="0067077A">
        <w:rPr>
          <w:i/>
        </w:rPr>
        <w:t>n</w:t>
      </w:r>
      <w:r>
        <w:t xml:space="preserve"> would work for </w:t>
      </w:r>
      <w:r>
        <w:rPr>
          <w:i/>
        </w:rPr>
        <w:t>n</w:t>
      </w:r>
      <w:r>
        <w:t xml:space="preserve"> values under 10, and </w:t>
      </w:r>
      <w:r>
        <w:rPr>
          <w:i/>
        </w:rPr>
        <w:t>C</w:t>
      </w:r>
      <w:r>
        <w:t xml:space="preserve"> = 50 would work for values of </w:t>
      </w:r>
      <w:r>
        <w:rPr>
          <w:i/>
        </w:rPr>
        <w:t>n</w:t>
      </w:r>
      <w:r>
        <w:t xml:space="preserve"> ten or greater.   Notating this:</w:t>
      </w:r>
    </w:p>
    <w:p w14:paraId="13675C76" w14:textId="77777777" w:rsidR="00E95EAE" w:rsidRDefault="00E95EAE" w:rsidP="00E95EAE">
      <w:pPr>
        <w:pStyle w:val="Example"/>
      </w:pPr>
      <w:r w:rsidRPr="00727ADC">
        <w:rPr>
          <w:position w:val="-30"/>
        </w:rPr>
        <w:object w:dxaOrig="2700" w:dyaOrig="720" w14:anchorId="7E128C66">
          <v:shape id="_x0000_i1233" type="#_x0000_t75" style="width:135.75pt;height:36.75pt" o:ole="">
            <v:imagedata r:id="rId447" o:title=""/>
          </v:shape>
          <o:OLEObject Type="Embed" ProgID="Equation.3" ShapeID="_x0000_i1233" DrawAspect="Content" ObjectID="_1718714263" r:id="rId448"/>
        </w:object>
      </w:r>
    </w:p>
    <w:p w14:paraId="7F52E528" w14:textId="77777777" w:rsidR="00E95EAE" w:rsidRDefault="00E95EAE" w:rsidP="00E95EAE"/>
    <w:p w14:paraId="2A2E2043" w14:textId="77777777" w:rsidR="00E95EAE" w:rsidRDefault="00E95EAE" w:rsidP="00E95EAE"/>
    <w:p w14:paraId="46987BC9" w14:textId="77777777" w:rsidR="004B642B" w:rsidRDefault="004B642B" w:rsidP="00E95EAE"/>
    <w:p w14:paraId="62D1B8DE" w14:textId="77777777" w:rsidR="004B642B" w:rsidRDefault="004B642B" w:rsidP="00E95EAE"/>
    <w:p w14:paraId="22ADF73D" w14:textId="77777777" w:rsidR="004B642B" w:rsidRDefault="004B642B" w:rsidP="00E95EAE"/>
    <w:p w14:paraId="06F2A9CB" w14:textId="77777777" w:rsidR="004B642B" w:rsidRDefault="004B642B" w:rsidP="00E95EAE"/>
    <w:p w14:paraId="266880ED" w14:textId="77777777" w:rsidR="00E95EAE" w:rsidRDefault="00E95EAE" w:rsidP="00E95EAE">
      <w:pPr>
        <w:pStyle w:val="ExampleHeader"/>
      </w:pPr>
      <w:r>
        <w:lastRenderedPageBreak/>
        <w:t xml:space="preserve">Example </w:t>
      </w:r>
      <w:r w:rsidR="004B5866">
        <w:t>7</w:t>
      </w:r>
    </w:p>
    <w:p w14:paraId="1226D613" w14:textId="3916293B" w:rsidR="0010215A" w:rsidRDefault="00E95EAE" w:rsidP="0010215A">
      <w:pPr>
        <w:pStyle w:val="Example"/>
      </w:pPr>
      <w:r>
        <w:t xml:space="preserve">A </w:t>
      </w:r>
      <w:r w:rsidR="005A6E89">
        <w:t xml:space="preserve">prepaid </w:t>
      </w:r>
      <w:r>
        <w:t xml:space="preserve">cell phone company uses the function below to determine the cost, </w:t>
      </w:r>
      <w:r>
        <w:rPr>
          <w:i/>
        </w:rPr>
        <w:t>C</w:t>
      </w:r>
      <w:r>
        <w:t xml:space="preserve">, in dollars for </w:t>
      </w:r>
      <w:r>
        <w:rPr>
          <w:i/>
        </w:rPr>
        <w:t>g</w:t>
      </w:r>
      <w:r>
        <w:t xml:space="preserve"> gigabytes of data transfer.</w:t>
      </w:r>
      <w:r w:rsidR="0010215A">
        <w:t xml:space="preserve">  </w:t>
      </w:r>
    </w:p>
    <w:p w14:paraId="76EF3F6F" w14:textId="77777777" w:rsidR="00E95EAE" w:rsidRDefault="00E95EAE" w:rsidP="00E95EAE">
      <w:pPr>
        <w:pStyle w:val="Example"/>
      </w:pPr>
      <w:r w:rsidRPr="00727ADC">
        <w:rPr>
          <w:position w:val="-30"/>
        </w:rPr>
        <w:object w:dxaOrig="3739" w:dyaOrig="720" w14:anchorId="28A1111A">
          <v:shape id="_x0000_i1234" type="#_x0000_t75" style="width:188.25pt;height:36.75pt" o:ole="">
            <v:imagedata r:id="rId449" o:title=""/>
          </v:shape>
          <o:OLEObject Type="Embed" ProgID="Equation.3" ShapeID="_x0000_i1234" DrawAspect="Content" ObjectID="_1718714264" r:id="rId450"/>
        </w:object>
      </w:r>
    </w:p>
    <w:p w14:paraId="53618FCA" w14:textId="77777777" w:rsidR="0010215A" w:rsidRDefault="00112A0C" w:rsidP="00E95EAE">
      <w:pPr>
        <w:pStyle w:val="Example"/>
      </w:pPr>
      <w:r>
        <w:t>Find the cost of using 1.5 gigabytes of data, and the cost of using 4 gigabytes of data.</w:t>
      </w:r>
    </w:p>
    <w:p w14:paraId="60D62BFF" w14:textId="77777777" w:rsidR="00112A0C" w:rsidRDefault="00112A0C" w:rsidP="00E95EAE">
      <w:pPr>
        <w:pStyle w:val="Example"/>
      </w:pPr>
    </w:p>
    <w:p w14:paraId="1362B9E5" w14:textId="77777777" w:rsidR="00E95EAE" w:rsidRDefault="00E95EAE" w:rsidP="00E95EAE">
      <w:pPr>
        <w:pStyle w:val="Example"/>
      </w:pPr>
      <w:r>
        <w:t xml:space="preserve">To find the cost of using 1.5 gigabytes of data, </w:t>
      </w:r>
      <w:r w:rsidRPr="007D0AEF">
        <w:rPr>
          <w:i/>
        </w:rPr>
        <w:t>C</w:t>
      </w:r>
      <w:r>
        <w:t xml:space="preserve">(1.5), we first look to see which piece of domain our input falls in.  Since 1.5 is less than 2, we use the first formula, giving </w:t>
      </w:r>
      <w:r w:rsidRPr="007D0AEF">
        <w:rPr>
          <w:i/>
        </w:rPr>
        <w:t>C</w:t>
      </w:r>
      <w:r>
        <w:t>(1.5) = $25.</w:t>
      </w:r>
    </w:p>
    <w:p w14:paraId="4D823B04" w14:textId="77777777" w:rsidR="00E95EAE" w:rsidRDefault="00E95EAE" w:rsidP="00E95EAE">
      <w:pPr>
        <w:pStyle w:val="Example"/>
      </w:pPr>
    </w:p>
    <w:p w14:paraId="181EE478" w14:textId="77777777" w:rsidR="00E95EAE" w:rsidRDefault="00E95EAE" w:rsidP="00E95EAE">
      <w:pPr>
        <w:pStyle w:val="Example"/>
      </w:pPr>
      <w:r>
        <w:t xml:space="preserve">The find the cost of using 4 gigabytes of data, </w:t>
      </w:r>
      <w:r w:rsidRPr="007D0AEF">
        <w:rPr>
          <w:i/>
        </w:rPr>
        <w:t>C</w:t>
      </w:r>
      <w:r>
        <w:t xml:space="preserve">(4), we see that our input of 4 is greater than 2, so we’ll use the second formula.  </w:t>
      </w:r>
      <w:r w:rsidRPr="007D0AEF">
        <w:rPr>
          <w:i/>
        </w:rPr>
        <w:t>C</w:t>
      </w:r>
      <w:r>
        <w:t>(4) = 25 + 10(4-2) = $45.</w:t>
      </w:r>
    </w:p>
    <w:p w14:paraId="742F852A" w14:textId="77777777" w:rsidR="00E95EAE" w:rsidRDefault="00E95EAE" w:rsidP="00E95EAE"/>
    <w:p w14:paraId="5E149797" w14:textId="77777777" w:rsidR="00E95EAE" w:rsidRPr="007D0AEF" w:rsidRDefault="00E95EAE" w:rsidP="00E95EAE"/>
    <w:p w14:paraId="57085518" w14:textId="77777777" w:rsidR="00E95EAE" w:rsidRDefault="00E95EAE" w:rsidP="00E95EAE">
      <w:pPr>
        <w:pStyle w:val="ExampleHeader"/>
      </w:pPr>
      <w:r>
        <w:t xml:space="preserve">Example </w:t>
      </w:r>
      <w:r w:rsidR="004B5866">
        <w:t>8</w:t>
      </w:r>
    </w:p>
    <w:p w14:paraId="75B5605E" w14:textId="77777777" w:rsidR="00E95EAE" w:rsidRDefault="00E95EAE" w:rsidP="00E95EAE">
      <w:pPr>
        <w:pStyle w:val="Example"/>
      </w:pPr>
      <w:r>
        <w:t xml:space="preserve">Sketch a graph of the function </w:t>
      </w:r>
      <w:r w:rsidR="00797953" w:rsidRPr="002F33F3">
        <w:rPr>
          <w:position w:val="-52"/>
        </w:rPr>
        <w:object w:dxaOrig="2860" w:dyaOrig="1160" w14:anchorId="4619E996">
          <v:shape id="_x0000_i1235" type="#_x0000_t75" style="width:2in;height:58.5pt" o:ole="">
            <v:imagedata r:id="rId451" o:title=""/>
          </v:shape>
          <o:OLEObject Type="Embed" ProgID="Equation.3" ShapeID="_x0000_i1235" DrawAspect="Content" ObjectID="_1718714265" r:id="rId452"/>
        </w:object>
      </w:r>
    </w:p>
    <w:p w14:paraId="4A3EF082" w14:textId="77777777" w:rsidR="00233F84" w:rsidRDefault="00233F84" w:rsidP="00E95EAE">
      <w:pPr>
        <w:pStyle w:val="Example"/>
      </w:pPr>
    </w:p>
    <w:p w14:paraId="6B9D7687" w14:textId="77777777" w:rsidR="002A3C6D" w:rsidRDefault="00797953" w:rsidP="00233F84">
      <w:pPr>
        <w:pStyle w:val="Example"/>
      </w:pPr>
      <w:r>
        <w:t>The first two</w:t>
      </w:r>
      <w:r w:rsidR="00E95EAE">
        <w:t xml:space="preserve"> component functions are from our library of Toolkit functions, </w:t>
      </w:r>
      <w:r>
        <w:t xml:space="preserve">so </w:t>
      </w:r>
      <w:r w:rsidR="00E95EAE">
        <w:t>we know their shapes.  We can imagine graphing each function, then limiting the graph to the indicated domain.  At the endpoints of the domain, we put open circles to indicate where the endpoint is not included, due to a strictly-less-than inequality, and a closed circle where the endpoint is included, due to a less-than-or-equal-to inequality.</w:t>
      </w:r>
      <w:r>
        <w:t xml:space="preserve">  </w:t>
      </w:r>
    </w:p>
    <w:p w14:paraId="12D907F1" w14:textId="2514EE80" w:rsidR="00233F84" w:rsidRDefault="001B59BE" w:rsidP="00233F84">
      <w:pPr>
        <w:pStyle w:val="Example"/>
      </w:pPr>
      <w:r>
        <w:rPr>
          <w:noProof/>
        </w:rPr>
        <w:drawing>
          <wp:anchor distT="0" distB="0" distL="114300" distR="114300" simplePos="0" relativeHeight="251656704" behindDoc="0" locked="0" layoutInCell="1" allowOverlap="1" wp14:anchorId="2F6451D9" wp14:editId="49466929">
            <wp:simplePos x="0" y="0"/>
            <wp:positionH relativeFrom="column">
              <wp:posOffset>3745830</wp:posOffset>
            </wp:positionH>
            <wp:positionV relativeFrom="paragraph">
              <wp:posOffset>176765</wp:posOffset>
            </wp:positionV>
            <wp:extent cx="1660383" cy="1645920"/>
            <wp:effectExtent l="0" t="0" r="0" b="0"/>
            <wp:wrapSquare wrapText="bothSides"/>
            <wp:docPr id="16" name="Picture 16" descr="A portion of a decreasing line starting at an open dot at 2 comma 4 and continuing to and past 3 comma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ortion of a decreasing line starting at an open dot at 2 comma 4 and continuing to and past 3 comma 3"/>
                    <pic:cNvPicPr/>
                  </pic:nvPicPr>
                  <pic:blipFill>
                    <a:blip r:embed="rId453"/>
                    <a:stretch>
                      <a:fillRect/>
                    </a:stretch>
                  </pic:blipFill>
                  <pic:spPr>
                    <a:xfrm>
                      <a:off x="0" y="0"/>
                      <a:ext cx="1660383" cy="1645920"/>
                    </a:xfrm>
                    <a:prstGeom prst="rect">
                      <a:avLst/>
                    </a:prstGeom>
                  </pic:spPr>
                </pic:pic>
              </a:graphicData>
            </a:graphic>
            <wp14:sizeRelH relativeFrom="page">
              <wp14:pctWidth>0</wp14:pctWidth>
            </wp14:sizeRelH>
            <wp14:sizeRelV relativeFrom="page">
              <wp14:pctHeight>0</wp14:pctHeight>
            </wp14:sizeRelV>
          </wp:anchor>
        </w:drawing>
      </w:r>
    </w:p>
    <w:p w14:paraId="2B12556F" w14:textId="08A46074" w:rsidR="002A3C6D" w:rsidRDefault="002A3C6D" w:rsidP="00E95EAE">
      <w:pPr>
        <w:pStyle w:val="Example"/>
      </w:pPr>
      <w:r>
        <w:rPr>
          <w:noProof/>
        </w:rPr>
        <w:drawing>
          <wp:inline distT="0" distB="0" distL="0" distR="0" wp14:anchorId="6B2302D8" wp14:editId="5918FC76">
            <wp:extent cx="1637348" cy="1645920"/>
            <wp:effectExtent l="0" t="0" r="0" b="0"/>
            <wp:docPr id="4" name="Picture 4" descr="The portion of the U-shaped graph of x squared to the left of x=1, and a closed dot at 1 comm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he portion of the U-shaped graph of x squared to the left of x=1, and a closed dot at 1 comma 1"/>
                    <pic:cNvPicPr/>
                  </pic:nvPicPr>
                  <pic:blipFill>
                    <a:blip r:embed="rId454"/>
                    <a:stretch>
                      <a:fillRect/>
                    </a:stretch>
                  </pic:blipFill>
                  <pic:spPr>
                    <a:xfrm>
                      <a:off x="0" y="0"/>
                      <a:ext cx="1637348" cy="1645920"/>
                    </a:xfrm>
                    <a:prstGeom prst="rect">
                      <a:avLst/>
                    </a:prstGeom>
                  </pic:spPr>
                </pic:pic>
              </a:graphicData>
            </a:graphic>
          </wp:inline>
        </w:drawing>
      </w:r>
      <w:r>
        <w:t xml:space="preserve">    </w:t>
      </w:r>
      <w:r>
        <w:rPr>
          <w:noProof/>
        </w:rPr>
        <w:t>.</w:t>
      </w:r>
      <w:r>
        <w:rPr>
          <w:noProof/>
        </w:rPr>
        <w:drawing>
          <wp:inline distT="0" distB="0" distL="0" distR="0" wp14:anchorId="2AB799CE" wp14:editId="6C9591CC">
            <wp:extent cx="1651665" cy="1645920"/>
            <wp:effectExtent l="0" t="0" r="0" b="0"/>
            <wp:docPr id="15" name="Picture 15" descr="A horizontal line segment connecting an open dot at 1 comma 3 to a closed dot at 2 comma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horizontal line segment connecting an open dot at 1 comma 3 to a closed dot at 2 comma 3"/>
                    <pic:cNvPicPr/>
                  </pic:nvPicPr>
                  <pic:blipFill>
                    <a:blip r:embed="rId455"/>
                    <a:stretch>
                      <a:fillRect/>
                    </a:stretch>
                  </pic:blipFill>
                  <pic:spPr>
                    <a:xfrm>
                      <a:off x="0" y="0"/>
                      <a:ext cx="1651665" cy="1645920"/>
                    </a:xfrm>
                    <a:prstGeom prst="rect">
                      <a:avLst/>
                    </a:prstGeom>
                  </pic:spPr>
                </pic:pic>
              </a:graphicData>
            </a:graphic>
          </wp:inline>
        </w:drawing>
      </w:r>
      <w:r>
        <w:t xml:space="preserve">  </w:t>
      </w:r>
    </w:p>
    <w:p w14:paraId="79645598" w14:textId="34E109AA" w:rsidR="002A3C6D" w:rsidRDefault="002A3C6D" w:rsidP="002A3C6D">
      <w:pPr>
        <w:pStyle w:val="Example"/>
      </w:pPr>
      <w:r>
        <w:t xml:space="preserve">For the third function, you should recognize this as a linear equation from your previous coursework.  If you remember how to graph a line using slope and intercept, you can do that.  Otherwise, we could calculate a couple values, plot points, and connect them with a line.  </w:t>
      </w:r>
    </w:p>
    <w:p w14:paraId="193492FF" w14:textId="77777777" w:rsidR="002A3C6D" w:rsidRDefault="002A3C6D" w:rsidP="002A3C6D">
      <w:pPr>
        <w:pStyle w:val="Example"/>
      </w:pPr>
    </w:p>
    <w:p w14:paraId="10F7EDF9" w14:textId="414E3AD5" w:rsidR="002A3C6D" w:rsidRDefault="002A3C6D" w:rsidP="002A3C6D">
      <w:pPr>
        <w:pStyle w:val="Example"/>
      </w:pPr>
      <w:r>
        <w:t xml:space="preserve">At </w:t>
      </w:r>
      <w:r>
        <w:rPr>
          <w:i/>
        </w:rPr>
        <w:t>x</w:t>
      </w:r>
      <w:r>
        <w:t xml:space="preserve"> = 2, </w:t>
      </w:r>
      <w:r>
        <w:rPr>
          <w:i/>
        </w:rPr>
        <w:t>f</w:t>
      </w:r>
      <w:r>
        <w:t xml:space="preserve">(2) = 6 – 2 = 4.  We place an open circle here. </w:t>
      </w:r>
      <w:r>
        <w:br/>
        <w:t xml:space="preserve">At </w:t>
      </w:r>
      <w:r>
        <w:rPr>
          <w:i/>
        </w:rPr>
        <w:t>x</w:t>
      </w:r>
      <w:r>
        <w:t xml:space="preserve"> = 3, </w:t>
      </w:r>
      <w:r>
        <w:rPr>
          <w:i/>
        </w:rPr>
        <w:t>f</w:t>
      </w:r>
      <w:r>
        <w:t>(3) = 6 – 3 = 3.  Connect these points with a line.</w:t>
      </w:r>
    </w:p>
    <w:p w14:paraId="127118D1" w14:textId="436E1BE7" w:rsidR="00233F84" w:rsidRPr="002A3C6D" w:rsidRDefault="00233F84" w:rsidP="002A3C6D">
      <w:pPr>
        <w:pStyle w:val="Example"/>
      </w:pPr>
    </w:p>
    <w:p w14:paraId="17D1B59D" w14:textId="77777777" w:rsidR="00E95EAE" w:rsidRDefault="00E95EAE" w:rsidP="00E95EAE">
      <w:pPr>
        <w:pStyle w:val="Example"/>
      </w:pPr>
      <w:r>
        <w:t>Now that we have each piece individually, we combine them onto the same graph:</w:t>
      </w:r>
    </w:p>
    <w:p w14:paraId="6330F78A" w14:textId="77777777" w:rsidR="00E95EAE" w:rsidRDefault="002A3C6D" w:rsidP="00E95EAE">
      <w:pPr>
        <w:pStyle w:val="Example"/>
      </w:pPr>
      <w:r>
        <w:rPr>
          <w:noProof/>
        </w:rPr>
        <w:lastRenderedPageBreak/>
        <w:drawing>
          <wp:inline distT="0" distB="0" distL="0" distR="0" wp14:anchorId="67E79C87" wp14:editId="1E684B46">
            <wp:extent cx="2015203" cy="2011680"/>
            <wp:effectExtent l="0" t="0" r="0" b="0"/>
            <wp:docPr id="17" name="Picture 17" descr="A graph combining the previous three graph segments in 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graph combining the previous three graph segments in one"/>
                    <pic:cNvPicPr/>
                  </pic:nvPicPr>
                  <pic:blipFill>
                    <a:blip r:embed="rId456"/>
                    <a:stretch>
                      <a:fillRect/>
                    </a:stretch>
                  </pic:blipFill>
                  <pic:spPr>
                    <a:xfrm>
                      <a:off x="0" y="0"/>
                      <a:ext cx="2015203" cy="2011680"/>
                    </a:xfrm>
                    <a:prstGeom prst="rect">
                      <a:avLst/>
                    </a:prstGeom>
                  </pic:spPr>
                </pic:pic>
              </a:graphicData>
            </a:graphic>
          </wp:inline>
        </w:drawing>
      </w:r>
    </w:p>
    <w:p w14:paraId="6895491D" w14:textId="77777777" w:rsidR="002A3C6D" w:rsidRDefault="002A3C6D" w:rsidP="002A3C6D"/>
    <w:p w14:paraId="4222D186" w14:textId="77777777" w:rsidR="002A3C6D" w:rsidRDefault="002A3C6D" w:rsidP="002A3C6D"/>
    <w:p w14:paraId="4CCCE269" w14:textId="77777777" w:rsidR="00BC78F7" w:rsidRDefault="00E95EAE" w:rsidP="00BC78F7">
      <w:pPr>
        <w:pStyle w:val="TryitNow"/>
      </w:pPr>
      <w:r>
        <w:t>Try it Now</w:t>
      </w:r>
    </w:p>
    <w:p w14:paraId="6B16C317" w14:textId="77777777" w:rsidR="00E95EAE" w:rsidRPr="00D50564" w:rsidRDefault="00E95EAE" w:rsidP="00BC78F7">
      <w:pPr>
        <w:pStyle w:val="TryitNowbody"/>
        <w:ind w:left="270" w:hanging="270"/>
      </w:pPr>
      <w:r w:rsidRPr="00D50564">
        <w:t xml:space="preserve">4. At Pierce College during the 2009-2010 school year tuition rates for </w:t>
      </w:r>
      <w:r>
        <w:t>in-state residents were</w:t>
      </w:r>
      <w:r w:rsidRPr="00D50564">
        <w:t xml:space="preserve"> $89.50 per credit for the first 10 credits, $33 per credit</w:t>
      </w:r>
      <w:r>
        <w:t xml:space="preserve"> </w:t>
      </w:r>
      <w:r w:rsidRPr="00D50564">
        <w:t>for credits 11-18, and for over 18 credits the rate is $73 per credit</w:t>
      </w:r>
      <w:r>
        <w:rPr>
          <w:rStyle w:val="FootnoteReference"/>
        </w:rPr>
        <w:footnoteReference w:id="4"/>
      </w:r>
      <w:r w:rsidRPr="00D50564">
        <w:t xml:space="preserve">.  Write a piecewise defined function for the </w:t>
      </w:r>
      <w:r>
        <w:t xml:space="preserve">total tuition, </w:t>
      </w:r>
      <w:r w:rsidRPr="0002011C">
        <w:rPr>
          <w:i/>
        </w:rPr>
        <w:t>T</w:t>
      </w:r>
      <w:r>
        <w:t xml:space="preserve">, </w:t>
      </w:r>
      <w:r w:rsidRPr="00D50564">
        <w:t xml:space="preserve">at Pierce College </w:t>
      </w:r>
      <w:r>
        <w:t xml:space="preserve">during </w:t>
      </w:r>
      <w:r w:rsidRPr="00D50564">
        <w:t>2009-2010 as a fun</w:t>
      </w:r>
      <w:r>
        <w:t xml:space="preserve">ction of the number of credits taken, </w:t>
      </w:r>
      <w:r>
        <w:rPr>
          <w:i/>
        </w:rPr>
        <w:t>c</w:t>
      </w:r>
      <w:r>
        <w:t>.  Be sure to c</w:t>
      </w:r>
      <w:r w:rsidRPr="00D50564">
        <w:t>onsider</w:t>
      </w:r>
      <w:r>
        <w:t xml:space="preserve"> a</w:t>
      </w:r>
      <w:r w:rsidRPr="00D50564">
        <w:t xml:space="preserve"> reasonable domain </w:t>
      </w:r>
      <w:r>
        <w:t>and</w:t>
      </w:r>
      <w:r w:rsidRPr="00D50564">
        <w:t xml:space="preserve"> range.</w:t>
      </w:r>
    </w:p>
    <w:p w14:paraId="6347273D" w14:textId="77777777" w:rsidR="00E95EAE" w:rsidRDefault="00E95EAE" w:rsidP="00E95EAE">
      <w:pPr>
        <w:rPr>
          <w:b/>
          <w:u w:val="single"/>
        </w:rPr>
      </w:pPr>
    </w:p>
    <w:p w14:paraId="3BB93FEE" w14:textId="77777777" w:rsidR="00E95EAE" w:rsidRDefault="00E95EAE" w:rsidP="00E95EAE">
      <w:pPr>
        <w:rPr>
          <w:b/>
          <w:u w:val="single"/>
        </w:rPr>
      </w:pPr>
    </w:p>
    <w:p w14:paraId="4CD64F19" w14:textId="77777777" w:rsidR="00E95EAE" w:rsidRPr="001C44C5" w:rsidRDefault="00E95EAE" w:rsidP="00E95EAE">
      <w:pPr>
        <w:pStyle w:val="DefinitionHeader"/>
      </w:pPr>
      <w:r w:rsidRPr="001C44C5">
        <w:t>Important Topics of this Section</w:t>
      </w:r>
    </w:p>
    <w:p w14:paraId="54A5506A" w14:textId="77777777" w:rsidR="00E95EAE" w:rsidRDefault="00E95EAE" w:rsidP="00E95EAE">
      <w:pPr>
        <w:pStyle w:val="Definition"/>
      </w:pPr>
      <w:r>
        <w:t>Definition of domain</w:t>
      </w:r>
    </w:p>
    <w:p w14:paraId="650AE6A5" w14:textId="77777777" w:rsidR="00E95EAE" w:rsidRDefault="00E95EAE" w:rsidP="00E95EAE">
      <w:pPr>
        <w:pStyle w:val="Definition"/>
      </w:pPr>
      <w:r>
        <w:t>Definition of range</w:t>
      </w:r>
    </w:p>
    <w:p w14:paraId="6E3F369C" w14:textId="77777777" w:rsidR="00E95EAE" w:rsidRDefault="00E95EAE" w:rsidP="00E95EAE">
      <w:pPr>
        <w:pStyle w:val="Definition"/>
      </w:pPr>
      <w:r>
        <w:t>Inequalities</w:t>
      </w:r>
    </w:p>
    <w:p w14:paraId="0A1EE361" w14:textId="77777777" w:rsidR="00E95EAE" w:rsidRDefault="00E95EAE" w:rsidP="00E95EAE">
      <w:pPr>
        <w:pStyle w:val="Definition"/>
      </w:pPr>
      <w:r>
        <w:t>Interval notation</w:t>
      </w:r>
    </w:p>
    <w:p w14:paraId="5E05B882" w14:textId="77777777" w:rsidR="00E95EAE" w:rsidRDefault="00E95EAE" w:rsidP="00E95EAE">
      <w:pPr>
        <w:pStyle w:val="Definition"/>
      </w:pPr>
      <w:r>
        <w:t>Set builder notation</w:t>
      </w:r>
    </w:p>
    <w:p w14:paraId="1C843CE1" w14:textId="77777777" w:rsidR="00E95EAE" w:rsidRDefault="00E95EAE" w:rsidP="00E95EAE">
      <w:pPr>
        <w:pStyle w:val="Definition"/>
      </w:pPr>
      <w:r>
        <w:t>Domain and Range from graphs</w:t>
      </w:r>
    </w:p>
    <w:p w14:paraId="18203B90" w14:textId="77777777" w:rsidR="00E95EAE" w:rsidRDefault="00E95EAE" w:rsidP="00E95EAE">
      <w:pPr>
        <w:pStyle w:val="Definition"/>
      </w:pPr>
      <w:r>
        <w:t>Domain and Range of toolkit functions</w:t>
      </w:r>
    </w:p>
    <w:p w14:paraId="2799C327" w14:textId="77777777" w:rsidR="00E95EAE" w:rsidRDefault="00E95EAE" w:rsidP="00E95EAE">
      <w:pPr>
        <w:pStyle w:val="Definition"/>
      </w:pPr>
      <w:r>
        <w:t>Piecewise defined functions</w:t>
      </w:r>
    </w:p>
    <w:p w14:paraId="50E07FB7" w14:textId="77777777" w:rsidR="002A3C6D" w:rsidRDefault="002A3C6D" w:rsidP="00E95EAE"/>
    <w:p w14:paraId="4F90736F" w14:textId="77777777" w:rsidR="00E95EAE" w:rsidRPr="00AE7AC9" w:rsidRDefault="00E95EAE" w:rsidP="00E95EAE">
      <w:pPr>
        <w:pStyle w:val="TryitNow"/>
      </w:pPr>
      <w:r>
        <w:t>Try it Now Answers</w:t>
      </w:r>
    </w:p>
    <w:p w14:paraId="73A94F00" w14:textId="77777777" w:rsidR="00F36F7D" w:rsidRDefault="00F36F7D" w:rsidP="00F36F7D">
      <w:pPr>
        <w:pStyle w:val="TryitNowbody"/>
        <w:ind w:left="270" w:hanging="270"/>
        <w:rPr>
          <w:lang w:val="fr-FR"/>
        </w:rPr>
      </w:pPr>
      <w:r>
        <w:rPr>
          <w:lang w:val="fr-FR"/>
        </w:rPr>
        <w:t xml:space="preserve">1. </w:t>
      </w:r>
      <w:r w:rsidR="00E95EAE" w:rsidRPr="00B06878">
        <w:rPr>
          <w:lang w:val="fr-FR"/>
        </w:rPr>
        <w:t xml:space="preserve">Domain; </w:t>
      </w:r>
      <w:r w:rsidR="00E95EAE" w:rsidRPr="00B06878">
        <w:rPr>
          <w:i/>
          <w:lang w:val="fr-FR"/>
        </w:rPr>
        <w:t>y</w:t>
      </w:r>
      <w:r w:rsidR="00E95EAE" w:rsidRPr="00B06878">
        <w:rPr>
          <w:lang w:val="fr-FR"/>
        </w:rPr>
        <w:t xml:space="preserve"> = </w:t>
      </w:r>
      <w:proofErr w:type="spellStart"/>
      <w:r w:rsidR="00E95EAE" w:rsidRPr="00B06878">
        <w:rPr>
          <w:lang w:val="fr-FR"/>
        </w:rPr>
        <w:t>years</w:t>
      </w:r>
      <w:proofErr w:type="spellEnd"/>
      <w:r w:rsidR="00E95EAE" w:rsidRPr="00B06878">
        <w:rPr>
          <w:lang w:val="fr-FR"/>
        </w:rPr>
        <w:t xml:space="preserve"> [1960,2010] ; Range, </w:t>
      </w:r>
      <w:r w:rsidR="00E95EAE" w:rsidRPr="00B06878">
        <w:rPr>
          <w:i/>
          <w:lang w:val="fr-FR"/>
        </w:rPr>
        <w:t>p</w:t>
      </w:r>
      <w:r w:rsidR="00E95EAE" w:rsidRPr="00B06878">
        <w:rPr>
          <w:lang w:val="fr-FR"/>
        </w:rPr>
        <w:t xml:space="preserve"> = population,  [100,1400]</w:t>
      </w:r>
      <w:r w:rsidR="00B25008">
        <w:rPr>
          <w:lang w:val="fr-FR"/>
        </w:rPr>
        <w:br/>
      </w:r>
    </w:p>
    <w:p w14:paraId="41489F7F" w14:textId="77777777" w:rsidR="00E95EAE" w:rsidRPr="004B36D8" w:rsidRDefault="00F36F7D" w:rsidP="00F36F7D">
      <w:pPr>
        <w:pStyle w:val="TryitNowbody"/>
        <w:ind w:left="270" w:hanging="270"/>
      </w:pPr>
      <w:r w:rsidRPr="004B36D8">
        <w:t xml:space="preserve">2.  </w:t>
      </w:r>
      <w:r w:rsidR="00E95EAE">
        <w:t>a. Values that are less than or equal to -2, or values that are greater than or equal to -1 and less than 3</w:t>
      </w:r>
      <w:r w:rsidRPr="004B36D8">
        <w:br/>
      </w:r>
      <w:r w:rsidR="00E95EAE" w:rsidRPr="00A01C3B">
        <w:rPr>
          <w:bCs/>
        </w:rPr>
        <w:t xml:space="preserve">b. </w:t>
      </w:r>
      <w:r w:rsidR="00E95EAE" w:rsidRPr="00A01C3B">
        <w:rPr>
          <w:bCs/>
          <w:position w:val="-14"/>
        </w:rPr>
        <w:object w:dxaOrig="2420" w:dyaOrig="400" w14:anchorId="5C210B5C">
          <v:shape id="_x0000_i1236" type="#_x0000_t75" style="width:121.5pt;height:19.5pt" o:ole="">
            <v:imagedata r:id="rId457" o:title=""/>
          </v:shape>
          <o:OLEObject Type="Embed" ProgID="Equation.3" ShapeID="_x0000_i1236" DrawAspect="Content" ObjectID="_1718714266" r:id="rId458"/>
        </w:object>
      </w:r>
      <w:r w:rsidR="00E95EAE" w:rsidRPr="00A01C3B">
        <w:rPr>
          <w:bCs/>
        </w:rPr>
        <w:t xml:space="preserve"> </w:t>
      </w:r>
      <w:r w:rsidRPr="004B36D8">
        <w:br/>
      </w:r>
      <w:r w:rsidR="00E95EAE" w:rsidRPr="00A01C3B">
        <w:rPr>
          <w:bCs/>
        </w:rPr>
        <w:t xml:space="preserve">c. </w:t>
      </w:r>
      <w:r w:rsidR="00E95EAE" w:rsidRPr="00A01C3B">
        <w:rPr>
          <w:bCs/>
          <w:position w:val="-10"/>
        </w:rPr>
        <w:object w:dxaOrig="1700" w:dyaOrig="320" w14:anchorId="7ABDA87A">
          <v:shape id="_x0000_i1237" type="#_x0000_t75" style="width:84pt;height:15pt" o:ole="">
            <v:imagedata r:id="rId459" o:title=""/>
          </v:shape>
          <o:OLEObject Type="Embed" ProgID="Equation.3" ShapeID="_x0000_i1237" DrawAspect="Content" ObjectID="_1718714267" r:id="rId460"/>
        </w:object>
      </w:r>
    </w:p>
    <w:p w14:paraId="1A1BA594" w14:textId="77777777" w:rsidR="00E95EAE" w:rsidRPr="00A01C3B" w:rsidRDefault="00E95EAE" w:rsidP="00E95EAE">
      <w:pPr>
        <w:pStyle w:val="TryitNowbody"/>
      </w:pPr>
    </w:p>
    <w:p w14:paraId="31ABDB75" w14:textId="77777777" w:rsidR="00E95EAE" w:rsidRDefault="00E95EAE" w:rsidP="00E95EAE">
      <w:pPr>
        <w:pStyle w:val="TryitNowbody"/>
      </w:pPr>
      <w:r>
        <w:t xml:space="preserve">3. Domain; </w:t>
      </w:r>
      <w:r w:rsidRPr="00085119">
        <w:rPr>
          <w:i/>
        </w:rPr>
        <w:t>y</w:t>
      </w:r>
      <w:r>
        <w:t xml:space="preserve">=years, [1952,2002] ; Range, </w:t>
      </w:r>
      <w:r w:rsidRPr="00085119">
        <w:rPr>
          <w:i/>
        </w:rPr>
        <w:t>p</w:t>
      </w:r>
      <w:r>
        <w:t>=population in millions, [40,88]</w:t>
      </w:r>
    </w:p>
    <w:p w14:paraId="290EF64A" w14:textId="77777777" w:rsidR="00E95EAE" w:rsidRDefault="00E95EAE" w:rsidP="00E95EAE">
      <w:pPr>
        <w:pStyle w:val="TryitNowbody"/>
      </w:pPr>
    </w:p>
    <w:p w14:paraId="3E0B461B" w14:textId="77777777" w:rsidR="00E95EAE" w:rsidRDefault="00E95EAE" w:rsidP="00E95EAE">
      <w:pPr>
        <w:pStyle w:val="TryitNowbody"/>
      </w:pPr>
      <w:r>
        <w:t xml:space="preserve">4. </w:t>
      </w:r>
      <w:r w:rsidRPr="000A162C">
        <w:rPr>
          <w:position w:val="-50"/>
        </w:rPr>
        <w:object w:dxaOrig="4160" w:dyaOrig="1120" w14:anchorId="58F54B47">
          <v:shape id="_x0000_i1238" type="#_x0000_t75" style="width:207pt;height:55.5pt" o:ole="">
            <v:imagedata r:id="rId461" o:title=""/>
          </v:shape>
          <o:OLEObject Type="Embed" ProgID="Equation.3" ShapeID="_x0000_i1238" DrawAspect="Content" ObjectID="_1718714268" r:id="rId462"/>
        </w:object>
      </w:r>
      <w:r>
        <w:t xml:space="preserve">  Tuition, </w:t>
      </w:r>
      <w:r>
        <w:rPr>
          <w:i/>
        </w:rPr>
        <w:t>T</w:t>
      </w:r>
      <w:r>
        <w:t xml:space="preserve">, as a function of credits, </w:t>
      </w:r>
      <w:r>
        <w:rPr>
          <w:i/>
        </w:rPr>
        <w:t>c</w:t>
      </w:r>
      <w:r>
        <w:t>.</w:t>
      </w:r>
    </w:p>
    <w:p w14:paraId="518D4FC0" w14:textId="77777777" w:rsidR="00E95EAE" w:rsidRDefault="00E95EAE" w:rsidP="00E95EAE">
      <w:pPr>
        <w:pStyle w:val="TryitNowbody"/>
      </w:pPr>
      <w:r>
        <w:t xml:space="preserve">  Reasonable domain should be whole numbers 0 to (answers may vary), e.g. </w:t>
      </w:r>
      <w:r w:rsidRPr="00A01C3B">
        <w:rPr>
          <w:bCs/>
          <w:position w:val="-10"/>
        </w:rPr>
        <w:object w:dxaOrig="639" w:dyaOrig="320" w14:anchorId="5555BF7A">
          <v:shape id="_x0000_i1239" type="#_x0000_t75" style="width:32.25pt;height:15pt" o:ole="">
            <v:imagedata r:id="rId463" o:title=""/>
          </v:shape>
          <o:OLEObject Type="Embed" ProgID="Equation.3" ShapeID="_x0000_i1239" DrawAspect="Content" ObjectID="_1718714269" r:id="rId464"/>
        </w:object>
      </w:r>
    </w:p>
    <w:p w14:paraId="35395FB4" w14:textId="77777777" w:rsidR="00E95EAE" w:rsidRDefault="00E95EAE" w:rsidP="00E95EAE">
      <w:pPr>
        <w:pStyle w:val="TryitNowbody"/>
      </w:pPr>
      <w:r>
        <w:t xml:space="preserve">  Reasonable range should be $0 – (answers may vary), e.g. </w:t>
      </w:r>
      <w:r w:rsidRPr="00A01C3B">
        <w:rPr>
          <w:bCs/>
          <w:position w:val="-10"/>
        </w:rPr>
        <w:object w:dxaOrig="859" w:dyaOrig="320" w14:anchorId="559F9F9C">
          <v:shape id="_x0000_i1240" type="#_x0000_t75" style="width:42.75pt;height:15pt" o:ole="">
            <v:imagedata r:id="rId465" o:title=""/>
          </v:shape>
          <o:OLEObject Type="Embed" ProgID="Equation.3" ShapeID="_x0000_i1240" DrawAspect="Content" ObjectID="_1718714270" r:id="rId466"/>
        </w:object>
      </w:r>
    </w:p>
    <w:p w14:paraId="751945E4" w14:textId="77777777" w:rsidR="00E95EAE" w:rsidRDefault="00E95EAE" w:rsidP="00E95EAE"/>
    <w:p w14:paraId="659B434C" w14:textId="77777777" w:rsidR="00E95EAE" w:rsidRDefault="00E95EAE" w:rsidP="00E95EAE">
      <w:pPr>
        <w:sectPr w:rsidR="00E95EAE" w:rsidSect="00E95EAE">
          <w:headerReference w:type="default" r:id="rId467"/>
          <w:pgSz w:w="12240" w:h="15840"/>
          <w:pgMar w:top="1440" w:right="1440" w:bottom="1440" w:left="1440" w:header="720" w:footer="720" w:gutter="720"/>
          <w:cols w:space="720"/>
          <w:docGrid w:linePitch="360"/>
        </w:sectPr>
      </w:pPr>
    </w:p>
    <w:p w14:paraId="1071A409" w14:textId="77777777" w:rsidR="00E95EAE" w:rsidRDefault="00E95EAE" w:rsidP="00E95EAE">
      <w:pPr>
        <w:pStyle w:val="Heading2"/>
      </w:pPr>
      <w:bookmarkStart w:id="11" w:name="_Toc299028287"/>
      <w:r>
        <w:lastRenderedPageBreak/>
        <w:t>Section 1.2 Exercises</w:t>
      </w:r>
      <w:bookmarkEnd w:id="11"/>
    </w:p>
    <w:p w14:paraId="72AEB68C" w14:textId="77777777" w:rsidR="00E95EAE" w:rsidRDefault="00E95EAE" w:rsidP="00E95EAE">
      <w:pPr>
        <w:ind w:left="-315"/>
      </w:pPr>
    </w:p>
    <w:p w14:paraId="339E0B6D" w14:textId="77777777" w:rsidR="00E95EAE" w:rsidRPr="00F36F7D" w:rsidRDefault="00E95EAE" w:rsidP="00F36F7D">
      <w:r w:rsidRPr="007F3EDB">
        <w:t xml:space="preserve">Write the domain </w:t>
      </w:r>
      <w:r>
        <w:t xml:space="preserve">and range </w:t>
      </w:r>
      <w:r w:rsidRPr="007F3EDB">
        <w:t>of the function using interval notation.</w:t>
      </w:r>
      <w:r w:rsidRPr="00E530A1">
        <w:rPr>
          <w:noProof/>
        </w:rPr>
        <w:t xml:space="preserve"> </w:t>
      </w:r>
    </w:p>
    <w:p w14:paraId="51292419" w14:textId="77777777" w:rsidR="00E95EAE" w:rsidRPr="007F3EDB" w:rsidRDefault="00E95EAE" w:rsidP="00E95EAE">
      <w:r>
        <w:t xml:space="preserve">1. </w:t>
      </w:r>
      <w:r w:rsidR="00947182">
        <w:rPr>
          <w:noProof/>
        </w:rPr>
        <w:drawing>
          <wp:inline distT="0" distB="0" distL="0" distR="0" wp14:anchorId="67BAF9EA" wp14:editId="0B126279">
            <wp:extent cx="2147285" cy="1463040"/>
            <wp:effectExtent l="0" t="0" r="0" b="0"/>
            <wp:docPr id="82" name="Picture 82" descr="Macintosh HD:Users:kimberleymstern:Documents:AAAAAA-CALC:X:EX1.2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5" descr="Macintosh HD:Users:kimberleymstern:Documents:AAAAAA-CALC:X:EX1.2_1.png"/>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2147285" cy="1463040"/>
                    </a:xfrm>
                    <a:prstGeom prst="rect">
                      <a:avLst/>
                    </a:prstGeom>
                    <a:noFill/>
                    <a:ln>
                      <a:noFill/>
                    </a:ln>
                  </pic:spPr>
                </pic:pic>
              </a:graphicData>
            </a:graphic>
          </wp:inline>
        </w:drawing>
      </w:r>
      <w:r>
        <w:tab/>
        <w:t xml:space="preserve">2. </w:t>
      </w:r>
      <w:r>
        <w:tab/>
      </w:r>
      <w:r w:rsidR="00947182">
        <w:rPr>
          <w:noProof/>
        </w:rPr>
        <w:drawing>
          <wp:inline distT="0" distB="0" distL="0" distR="0" wp14:anchorId="5B5874FA" wp14:editId="6B8C7D6C">
            <wp:extent cx="1527343" cy="1645920"/>
            <wp:effectExtent l="0" t="0" r="0" b="0"/>
            <wp:docPr id="83" name="Picture 83" descr="Macintosh HD:Users:kimberleymstern:Documents:AAAAAA-CALC:X:EX1.2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6" descr="Macintosh HD:Users:kimberleymstern:Documents:AAAAAA-CALC:X:EX1.2_2.png"/>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1527343" cy="1645920"/>
                    </a:xfrm>
                    <a:prstGeom prst="rect">
                      <a:avLst/>
                    </a:prstGeom>
                    <a:noFill/>
                    <a:ln>
                      <a:noFill/>
                    </a:ln>
                  </pic:spPr>
                </pic:pic>
              </a:graphicData>
            </a:graphic>
          </wp:inline>
        </w:drawing>
      </w:r>
      <w:r w:rsidRPr="007F3EDB">
        <w:br/>
      </w:r>
    </w:p>
    <w:p w14:paraId="325AA235" w14:textId="77777777" w:rsidR="00E95EAE" w:rsidRPr="007F3EDB" w:rsidRDefault="00E95EAE" w:rsidP="00E95EAE">
      <w:pPr>
        <w:spacing w:after="240"/>
      </w:pPr>
      <w:r w:rsidRPr="007F3EDB">
        <w:t xml:space="preserve">Write the domain </w:t>
      </w:r>
      <w:r>
        <w:t xml:space="preserve">and range </w:t>
      </w:r>
      <w:r w:rsidRPr="007F3EDB">
        <w:t xml:space="preserve">of </w:t>
      </w:r>
      <w:r>
        <w:t>each</w:t>
      </w:r>
      <w:r w:rsidRPr="007F3EDB">
        <w:t xml:space="preserve"> graph as an inequality.</w:t>
      </w:r>
      <w:r w:rsidRPr="007F3EDB">
        <w:br/>
      </w:r>
      <w:r>
        <w:t xml:space="preserve">3. </w:t>
      </w:r>
      <w:r w:rsidR="00025F02">
        <w:rPr>
          <w:noProof/>
        </w:rPr>
        <w:drawing>
          <wp:inline distT="0" distB="0" distL="0" distR="0" wp14:anchorId="07B499F0" wp14:editId="36824FD9">
            <wp:extent cx="1854557" cy="1828800"/>
            <wp:effectExtent l="0" t="0" r="0" b="0"/>
            <wp:docPr id="84" name="Picture 84" descr="Macintosh HD:Users:kimberleymstern:Documents:AAAAAA-CALC:X:EX1.2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7" descr="Macintosh HD:Users:kimberleymstern:Documents:AAAAAA-CALC:X:EX1.2_3.png"/>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1854557" cy="1828800"/>
                    </a:xfrm>
                    <a:prstGeom prst="rect">
                      <a:avLst/>
                    </a:prstGeom>
                    <a:noFill/>
                    <a:ln>
                      <a:noFill/>
                    </a:ln>
                  </pic:spPr>
                </pic:pic>
              </a:graphicData>
            </a:graphic>
          </wp:inline>
        </w:drawing>
      </w:r>
      <w:r>
        <w:tab/>
      </w:r>
      <w:r w:rsidR="00F36F7D">
        <w:tab/>
      </w:r>
      <w:r>
        <w:t xml:space="preserve">4. </w:t>
      </w:r>
      <w:r w:rsidR="00025F02">
        <w:rPr>
          <w:noProof/>
        </w:rPr>
        <w:drawing>
          <wp:inline distT="0" distB="0" distL="0" distR="0" wp14:anchorId="403E127F" wp14:editId="285863BC">
            <wp:extent cx="1865549" cy="1828800"/>
            <wp:effectExtent l="0" t="0" r="0" b="0"/>
            <wp:docPr id="85" name="Picture 85" descr="Macintosh HD:Users:kimberleymstern:Documents:AAAAAA-CALC:X:EX1.2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8" descr="Macintosh HD:Users:kimberleymstern:Documents:AAAAAA-CALC:X:EX1.2_4.png"/>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1865549" cy="1828800"/>
                    </a:xfrm>
                    <a:prstGeom prst="rect">
                      <a:avLst/>
                    </a:prstGeom>
                    <a:noFill/>
                    <a:ln>
                      <a:noFill/>
                    </a:ln>
                  </pic:spPr>
                </pic:pic>
              </a:graphicData>
            </a:graphic>
          </wp:inline>
        </w:drawing>
      </w:r>
    </w:p>
    <w:p w14:paraId="5A0D9DE6" w14:textId="77777777" w:rsidR="00F36F7D" w:rsidRDefault="00E95EAE" w:rsidP="00E95EAE">
      <w:r w:rsidRPr="007F3EDB">
        <w:t>Suppose that you are holding your toy submarine under the water. You release it and it begins to ascend. The graph models the depth of the submarine as a function of time</w:t>
      </w:r>
      <w:r>
        <w:t>, stopping once the sub surfaces</w:t>
      </w:r>
      <w:r w:rsidRPr="007F3EDB">
        <w:t>.</w:t>
      </w:r>
      <w:r>
        <w:t xml:space="preserve">  </w:t>
      </w:r>
      <w:r w:rsidRPr="007F3EDB">
        <w:t>What is the domain and range of the function in the graph?</w:t>
      </w:r>
    </w:p>
    <w:p w14:paraId="576F67CE" w14:textId="77777777" w:rsidR="00E95EAE" w:rsidRDefault="00E95EAE" w:rsidP="00E95EAE">
      <w:r w:rsidRPr="007F3EDB">
        <w:br/>
      </w:r>
      <w:r>
        <w:t xml:space="preserve">5. </w:t>
      </w:r>
      <w:r w:rsidR="001B563E">
        <w:rPr>
          <w:noProof/>
        </w:rPr>
        <w:drawing>
          <wp:inline distT="0" distB="0" distL="0" distR="0" wp14:anchorId="61F6F5B7" wp14:editId="5A3D6630">
            <wp:extent cx="1772232" cy="1737360"/>
            <wp:effectExtent l="0" t="0" r="0" b="0"/>
            <wp:docPr id="86" name="Picture 86" descr="Macintosh HD:Users:kimberleymstern:Documents:AAAAAA-CALC:X:EX1.2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9" descr="Macintosh HD:Users:kimberleymstern:Documents:AAAAAA-CALC:X:EX1.2_5.png"/>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1772232" cy="1737360"/>
                    </a:xfrm>
                    <a:prstGeom prst="rect">
                      <a:avLst/>
                    </a:prstGeom>
                    <a:noFill/>
                    <a:ln>
                      <a:noFill/>
                    </a:ln>
                  </pic:spPr>
                </pic:pic>
              </a:graphicData>
            </a:graphic>
          </wp:inline>
        </w:drawing>
      </w:r>
      <w:r>
        <w:tab/>
      </w:r>
      <w:r>
        <w:tab/>
        <w:t xml:space="preserve">6. </w:t>
      </w:r>
      <w:r w:rsidR="001B563E">
        <w:rPr>
          <w:noProof/>
        </w:rPr>
        <w:drawing>
          <wp:inline distT="0" distB="0" distL="0" distR="0" wp14:anchorId="0086312F" wp14:editId="37198136">
            <wp:extent cx="1725378" cy="1737360"/>
            <wp:effectExtent l="0" t="0" r="0" b="0"/>
            <wp:docPr id="87" name="Picture 87" descr="Macintosh HD:Users:kimberleymstern:Documents:AAAAAA-CALC:X:EX1.2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0" descr="Macintosh HD:Users:kimberleymstern:Documents:AAAAAA-CALC:X:EX1.2_6.png"/>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1725378" cy="1737360"/>
                    </a:xfrm>
                    <a:prstGeom prst="rect">
                      <a:avLst/>
                    </a:prstGeom>
                    <a:noFill/>
                    <a:ln>
                      <a:noFill/>
                    </a:ln>
                  </pic:spPr>
                </pic:pic>
              </a:graphicData>
            </a:graphic>
          </wp:inline>
        </w:drawing>
      </w:r>
      <w:r w:rsidR="008E7581">
        <w:br/>
      </w:r>
      <w:r w:rsidR="008E7581">
        <w:br/>
      </w:r>
    </w:p>
    <w:p w14:paraId="67EE2F36" w14:textId="77777777" w:rsidR="00E95EAE" w:rsidRDefault="00E95EAE" w:rsidP="00E95EAE"/>
    <w:p w14:paraId="3796219B" w14:textId="77777777" w:rsidR="00F36F7D" w:rsidRDefault="00F36F7D" w:rsidP="00E95EAE"/>
    <w:p w14:paraId="1593FBDF" w14:textId="77777777" w:rsidR="00E95EAE" w:rsidRPr="007F3EDB" w:rsidRDefault="00E95EAE" w:rsidP="00E95EAE">
      <w:r w:rsidRPr="007F3EDB">
        <w:lastRenderedPageBreak/>
        <w:t>Find the domain of each function</w:t>
      </w:r>
    </w:p>
    <w:p w14:paraId="69325534" w14:textId="77777777" w:rsidR="00E95EAE" w:rsidRDefault="00E95EAE" w:rsidP="00E95EAE"/>
    <w:p w14:paraId="4AFB98C3" w14:textId="77777777" w:rsidR="00E95EAE" w:rsidRDefault="00E95EAE" w:rsidP="00E95EAE">
      <w:r>
        <w:t xml:space="preserve">7. </w:t>
      </w:r>
      <w:r w:rsidRPr="005611EA">
        <w:rPr>
          <w:position w:val="-14"/>
        </w:rPr>
        <w:object w:dxaOrig="1560" w:dyaOrig="420" w14:anchorId="687EC3BE">
          <v:shape id="_x0000_i1241" type="#_x0000_t75" style="width:78.75pt;height:22.5pt" o:ole="">
            <v:imagedata r:id="rId474" o:title=""/>
          </v:shape>
          <o:OLEObject Type="Embed" ProgID="Equation.3" ShapeID="_x0000_i1241" DrawAspect="Content" ObjectID="_1718714271" r:id="rId475"/>
        </w:object>
      </w:r>
      <w:r>
        <w:tab/>
      </w:r>
      <w:r>
        <w:tab/>
      </w:r>
      <w:r>
        <w:tab/>
      </w:r>
      <w:r>
        <w:tab/>
        <w:t xml:space="preserve">8. </w:t>
      </w:r>
      <w:r w:rsidRPr="005611EA">
        <w:rPr>
          <w:position w:val="-14"/>
        </w:rPr>
        <w:object w:dxaOrig="1560" w:dyaOrig="420" w14:anchorId="62282E22">
          <v:shape id="_x0000_i1242" type="#_x0000_t75" style="width:78.75pt;height:22.5pt" o:ole="">
            <v:imagedata r:id="rId476" o:title=""/>
          </v:shape>
          <o:OLEObject Type="Embed" ProgID="Equation.3" ShapeID="_x0000_i1242" DrawAspect="Content" ObjectID="_1718714272" r:id="rId477"/>
        </w:object>
      </w:r>
    </w:p>
    <w:p w14:paraId="312047C2" w14:textId="77777777" w:rsidR="00E95EAE" w:rsidRDefault="00E95EAE" w:rsidP="00E95EAE"/>
    <w:p w14:paraId="3E6DABED" w14:textId="77777777" w:rsidR="00E95EAE" w:rsidRDefault="00E95EAE" w:rsidP="00E95EAE">
      <w:r>
        <w:t xml:space="preserve">9. </w:t>
      </w:r>
      <w:r w:rsidRPr="005611EA">
        <w:rPr>
          <w:position w:val="-14"/>
        </w:rPr>
        <w:object w:dxaOrig="1900" w:dyaOrig="420" w14:anchorId="3A7EAD96">
          <v:shape id="_x0000_i1243" type="#_x0000_t75" style="width:96pt;height:22.5pt" o:ole="">
            <v:imagedata r:id="rId478" o:title=""/>
          </v:shape>
          <o:OLEObject Type="Embed" ProgID="Equation.3" ShapeID="_x0000_i1243" DrawAspect="Content" ObjectID="_1718714273" r:id="rId479"/>
        </w:object>
      </w:r>
      <w:r>
        <w:t xml:space="preserve"> </w:t>
      </w:r>
      <w:r>
        <w:tab/>
      </w:r>
      <w:r>
        <w:tab/>
      </w:r>
      <w:r>
        <w:tab/>
        <w:t xml:space="preserve">10. </w:t>
      </w:r>
      <w:r w:rsidRPr="005611EA">
        <w:rPr>
          <w:position w:val="-14"/>
        </w:rPr>
        <w:object w:dxaOrig="2000" w:dyaOrig="420" w14:anchorId="28D6282A">
          <v:shape id="_x0000_i1244" type="#_x0000_t75" style="width:101.25pt;height:22.5pt" o:ole="">
            <v:imagedata r:id="rId480" o:title=""/>
          </v:shape>
          <o:OLEObject Type="Embed" ProgID="Equation.3" ShapeID="_x0000_i1244" DrawAspect="Content" ObjectID="_1718714274" r:id="rId481"/>
        </w:object>
      </w:r>
      <w:r>
        <w:t xml:space="preserve">   </w:t>
      </w:r>
    </w:p>
    <w:p w14:paraId="106983C2" w14:textId="77777777" w:rsidR="00E95EAE" w:rsidRPr="00E530A1" w:rsidRDefault="00E95EAE" w:rsidP="00E95EAE"/>
    <w:p w14:paraId="3AF06917" w14:textId="77777777" w:rsidR="00E95EAE" w:rsidRDefault="00E95EAE" w:rsidP="00E95EAE">
      <w:r>
        <w:t xml:space="preserve">11. </w:t>
      </w:r>
      <w:r w:rsidRPr="005611EA">
        <w:rPr>
          <w:position w:val="-24"/>
        </w:rPr>
        <w:object w:dxaOrig="1280" w:dyaOrig="620" w14:anchorId="3ACF907A">
          <v:shape id="_x0000_i1245" type="#_x0000_t75" style="width:64.5pt;height:30.75pt" o:ole="">
            <v:imagedata r:id="rId482" o:title=""/>
          </v:shape>
          <o:OLEObject Type="Embed" ProgID="Equation.3" ShapeID="_x0000_i1245" DrawAspect="Content" ObjectID="_1718714275" r:id="rId483"/>
        </w:object>
      </w:r>
      <w:r w:rsidRPr="007F3EDB">
        <w:t xml:space="preserve"> </w:t>
      </w:r>
      <w:r>
        <w:t xml:space="preserve"> </w:t>
      </w:r>
      <w:r>
        <w:tab/>
      </w:r>
      <w:r>
        <w:tab/>
      </w:r>
      <w:r>
        <w:tab/>
      </w:r>
      <w:r>
        <w:tab/>
        <w:t xml:space="preserve">12. </w:t>
      </w:r>
      <w:r w:rsidRPr="005611EA">
        <w:rPr>
          <w:position w:val="-24"/>
        </w:rPr>
        <w:object w:dxaOrig="1280" w:dyaOrig="620" w14:anchorId="47E65B28">
          <v:shape id="_x0000_i1246" type="#_x0000_t75" style="width:64.5pt;height:30.75pt" o:ole="">
            <v:imagedata r:id="rId484" o:title=""/>
          </v:shape>
          <o:OLEObject Type="Embed" ProgID="Equation.3" ShapeID="_x0000_i1246" DrawAspect="Content" ObjectID="_1718714276" r:id="rId485"/>
        </w:object>
      </w:r>
      <w:r w:rsidRPr="007F3EDB">
        <w:t xml:space="preserve"> </w:t>
      </w:r>
    </w:p>
    <w:p w14:paraId="33FC795D" w14:textId="77777777" w:rsidR="00E95EAE" w:rsidRDefault="00E95EAE" w:rsidP="00E95EAE"/>
    <w:p w14:paraId="77C8AEBC" w14:textId="77777777" w:rsidR="00E95EAE" w:rsidRPr="007F3EDB" w:rsidRDefault="00E95EAE" w:rsidP="00E95EAE">
      <w:r>
        <w:t xml:space="preserve">13. </w:t>
      </w:r>
      <w:r w:rsidRPr="005611EA">
        <w:rPr>
          <w:position w:val="-24"/>
        </w:rPr>
        <w:object w:dxaOrig="1440" w:dyaOrig="620" w14:anchorId="6B43E844">
          <v:shape id="_x0000_i1247" type="#_x0000_t75" style="width:1in;height:30.75pt" o:ole="">
            <v:imagedata r:id="rId486" o:title=""/>
          </v:shape>
          <o:OLEObject Type="Embed" ProgID="Equation.3" ShapeID="_x0000_i1247" DrawAspect="Content" ObjectID="_1718714277" r:id="rId487"/>
        </w:object>
      </w:r>
      <w:r>
        <w:t xml:space="preserve"> </w:t>
      </w:r>
      <w:r>
        <w:tab/>
      </w:r>
      <w:r>
        <w:tab/>
      </w:r>
      <w:r>
        <w:tab/>
      </w:r>
      <w:r>
        <w:tab/>
        <w:t xml:space="preserve">14. </w:t>
      </w:r>
      <w:r w:rsidRPr="005611EA">
        <w:rPr>
          <w:position w:val="-24"/>
        </w:rPr>
        <w:object w:dxaOrig="1420" w:dyaOrig="620" w14:anchorId="273277A2">
          <v:shape id="_x0000_i1248" type="#_x0000_t75" style="width:71.25pt;height:30.75pt" o:ole="">
            <v:imagedata r:id="rId488" o:title=""/>
          </v:shape>
          <o:OLEObject Type="Embed" ProgID="Equation.3" ShapeID="_x0000_i1248" DrawAspect="Content" ObjectID="_1718714278" r:id="rId489"/>
        </w:object>
      </w:r>
    </w:p>
    <w:p w14:paraId="68E46D36" w14:textId="77777777" w:rsidR="00E95EAE" w:rsidRPr="00E530A1" w:rsidRDefault="00E95EAE" w:rsidP="00E95EAE">
      <w:pPr>
        <w:ind w:left="-675"/>
      </w:pPr>
    </w:p>
    <w:p w14:paraId="1E3EA7D5" w14:textId="77777777" w:rsidR="00E95EAE" w:rsidRPr="007F3EDB" w:rsidRDefault="00E95EAE" w:rsidP="00E95EAE">
      <w:r>
        <w:t xml:space="preserve">15. </w:t>
      </w:r>
      <w:r w:rsidRPr="005611EA">
        <w:rPr>
          <w:position w:val="-24"/>
        </w:rPr>
        <w:object w:dxaOrig="1500" w:dyaOrig="680" w14:anchorId="5624504D">
          <v:shape id="_x0000_i1249" type="#_x0000_t75" style="width:75pt;height:33.75pt" o:ole="">
            <v:imagedata r:id="rId490" o:title=""/>
          </v:shape>
          <o:OLEObject Type="Embed" ProgID="Equation.3" ShapeID="_x0000_i1249" DrawAspect="Content" ObjectID="_1718714279" r:id="rId491"/>
        </w:object>
      </w:r>
      <w:r>
        <w:tab/>
      </w:r>
      <w:r>
        <w:tab/>
      </w:r>
      <w:r>
        <w:tab/>
      </w:r>
      <w:r>
        <w:tab/>
        <w:t xml:space="preserve">16. </w:t>
      </w:r>
      <w:r w:rsidRPr="005611EA">
        <w:rPr>
          <w:position w:val="-24"/>
        </w:rPr>
        <w:object w:dxaOrig="1480" w:dyaOrig="680" w14:anchorId="4A297AA1">
          <v:shape id="_x0000_i1250" type="#_x0000_t75" style="width:72.75pt;height:33.75pt" o:ole="">
            <v:imagedata r:id="rId492" o:title=""/>
          </v:shape>
          <o:OLEObject Type="Embed" ProgID="Equation.3" ShapeID="_x0000_i1250" DrawAspect="Content" ObjectID="_1718714280" r:id="rId493"/>
        </w:object>
      </w:r>
      <w:r w:rsidRPr="007F3EDB">
        <w:t xml:space="preserve"> </w:t>
      </w:r>
    </w:p>
    <w:p w14:paraId="64B9497A" w14:textId="77777777" w:rsidR="00E95EAE" w:rsidRPr="00E530A1" w:rsidRDefault="00E95EAE" w:rsidP="00E95EAE">
      <w:pPr>
        <w:ind w:left="-675"/>
      </w:pPr>
    </w:p>
    <w:p w14:paraId="3344C8E1" w14:textId="77777777" w:rsidR="00E95EAE" w:rsidRPr="007F3EDB" w:rsidRDefault="00E95EAE" w:rsidP="00E95EAE">
      <w:r>
        <w:t xml:space="preserve">17. </w:t>
      </w:r>
      <w:r w:rsidRPr="005611EA">
        <w:rPr>
          <w:position w:val="-24"/>
        </w:rPr>
        <w:object w:dxaOrig="1920" w:dyaOrig="620" w14:anchorId="34525877">
          <v:shape id="_x0000_i1251" type="#_x0000_t75" style="width:96.75pt;height:30.75pt" o:ole="">
            <v:imagedata r:id="rId494" o:title=""/>
          </v:shape>
          <o:OLEObject Type="Embed" ProgID="Equation.3" ShapeID="_x0000_i1251" DrawAspect="Content" ObjectID="_1718714281" r:id="rId495"/>
        </w:object>
      </w:r>
      <w:r>
        <w:t xml:space="preserve"> </w:t>
      </w:r>
      <w:r>
        <w:tab/>
      </w:r>
      <w:r>
        <w:tab/>
      </w:r>
      <w:r>
        <w:tab/>
        <w:t xml:space="preserve">18. </w:t>
      </w:r>
      <w:r w:rsidRPr="005611EA">
        <w:rPr>
          <w:position w:val="-24"/>
        </w:rPr>
        <w:object w:dxaOrig="1800" w:dyaOrig="620" w14:anchorId="5618AF3C">
          <v:shape id="_x0000_i1252" type="#_x0000_t75" style="width:90.75pt;height:30.75pt" o:ole="">
            <v:imagedata r:id="rId496" o:title=""/>
          </v:shape>
          <o:OLEObject Type="Embed" ProgID="Equation.3" ShapeID="_x0000_i1252" DrawAspect="Content" ObjectID="_1718714282" r:id="rId497"/>
        </w:object>
      </w:r>
    </w:p>
    <w:p w14:paraId="70DB275E" w14:textId="77777777" w:rsidR="00E95EAE" w:rsidRDefault="00E95EAE" w:rsidP="00E95EAE">
      <w:pPr>
        <w:ind w:left="-675"/>
      </w:pPr>
    </w:p>
    <w:p w14:paraId="228233DE" w14:textId="77777777" w:rsidR="00E95EAE" w:rsidRDefault="00E95EAE" w:rsidP="00E95EAE"/>
    <w:p w14:paraId="780C82B8" w14:textId="77777777" w:rsidR="00E95EAE" w:rsidRPr="007F3EDB" w:rsidRDefault="00E95EAE" w:rsidP="00E95EAE"/>
    <w:p w14:paraId="12FFBA18" w14:textId="77777777" w:rsidR="00E95EAE" w:rsidRPr="007F3EDB" w:rsidRDefault="00E95EAE" w:rsidP="00E95EAE">
      <w:r w:rsidRPr="007F3EDB">
        <w:t xml:space="preserve">Given </w:t>
      </w:r>
      <w:r>
        <w:t xml:space="preserve">each function, evaluate: </w:t>
      </w:r>
      <w:r w:rsidRPr="005611EA">
        <w:rPr>
          <w:position w:val="-10"/>
        </w:rPr>
        <w:object w:dxaOrig="639" w:dyaOrig="320" w14:anchorId="0C07811E">
          <v:shape id="_x0000_i1253" type="#_x0000_t75" style="width:32.25pt;height:15pt" o:ole="">
            <v:imagedata r:id="rId498" o:title=""/>
          </v:shape>
          <o:OLEObject Type="Embed" ProgID="Equation.3" ShapeID="_x0000_i1253" DrawAspect="Content" ObjectID="_1718714283" r:id="rId499"/>
        </w:object>
      </w:r>
      <w:r>
        <w:t>,</w:t>
      </w:r>
      <w:r w:rsidRPr="007F3EDB">
        <w:t xml:space="preserve"> </w:t>
      </w:r>
      <w:r w:rsidRPr="005611EA">
        <w:rPr>
          <w:position w:val="-10"/>
        </w:rPr>
        <w:object w:dxaOrig="520" w:dyaOrig="320" w14:anchorId="16F11A17">
          <v:shape id="_x0000_i1254" type="#_x0000_t75" style="width:25.5pt;height:15pt" o:ole="">
            <v:imagedata r:id="rId500" o:title=""/>
          </v:shape>
          <o:OLEObject Type="Embed" ProgID="Equation.3" ShapeID="_x0000_i1254" DrawAspect="Content" ObjectID="_1718714284" r:id="rId501"/>
        </w:object>
      </w:r>
      <w:r>
        <w:t>,</w:t>
      </w:r>
      <w:r w:rsidRPr="007F3EDB">
        <w:t xml:space="preserve"> </w:t>
      </w:r>
      <w:r w:rsidRPr="005611EA">
        <w:rPr>
          <w:position w:val="-10"/>
        </w:rPr>
        <w:object w:dxaOrig="540" w:dyaOrig="320" w14:anchorId="3A82B50E">
          <v:shape id="_x0000_i1255" type="#_x0000_t75" style="width:27pt;height:15pt" o:ole="">
            <v:imagedata r:id="rId502" o:title=""/>
          </v:shape>
          <o:OLEObject Type="Embed" ProgID="Equation.3" ShapeID="_x0000_i1255" DrawAspect="Content" ObjectID="_1718714285" r:id="rId503"/>
        </w:object>
      </w:r>
      <w:r>
        <w:t xml:space="preserve">, </w:t>
      </w:r>
      <w:r w:rsidRPr="005611EA">
        <w:rPr>
          <w:position w:val="-10"/>
        </w:rPr>
        <w:object w:dxaOrig="540" w:dyaOrig="320" w14:anchorId="4368A59D">
          <v:shape id="_x0000_i1256" type="#_x0000_t75" style="width:27pt;height:15pt" o:ole="">
            <v:imagedata r:id="rId504" o:title=""/>
          </v:shape>
          <o:OLEObject Type="Embed" ProgID="Equation.3" ShapeID="_x0000_i1256" DrawAspect="Content" ObjectID="_1718714286" r:id="rId505"/>
        </w:object>
      </w:r>
    </w:p>
    <w:p w14:paraId="7792D7E6" w14:textId="77777777" w:rsidR="00E95EAE" w:rsidRDefault="00E95EAE" w:rsidP="00E95EAE">
      <w:r>
        <w:t xml:space="preserve">19. </w:t>
      </w:r>
      <w:r w:rsidRPr="005611EA">
        <w:rPr>
          <w:position w:val="-30"/>
        </w:rPr>
        <w:object w:dxaOrig="2640" w:dyaOrig="720" w14:anchorId="20A65579">
          <v:shape id="_x0000_i1257" type="#_x0000_t75" style="width:131.25pt;height:36.75pt" o:ole="">
            <v:imagedata r:id="rId506" o:title=""/>
          </v:shape>
          <o:OLEObject Type="Embed" ProgID="Equation.3" ShapeID="_x0000_i1257" DrawAspect="Content" ObjectID="_1718714287" r:id="rId507"/>
        </w:object>
      </w:r>
      <w:r w:rsidRPr="007F3EDB">
        <w:t xml:space="preserve"> </w:t>
      </w:r>
      <w:r>
        <w:t xml:space="preserve"> </w:t>
      </w:r>
      <w:r>
        <w:tab/>
      </w:r>
      <w:r>
        <w:tab/>
        <w:t xml:space="preserve">20. </w:t>
      </w:r>
      <w:r w:rsidRPr="005611EA">
        <w:rPr>
          <w:position w:val="-30"/>
        </w:rPr>
        <w:object w:dxaOrig="2720" w:dyaOrig="720" w14:anchorId="2829C9D7">
          <v:shape id="_x0000_i1258" type="#_x0000_t75" style="width:135pt;height:36.75pt" o:ole="">
            <v:imagedata r:id="rId508" o:title=""/>
          </v:shape>
          <o:OLEObject Type="Embed" ProgID="Equation.3" ShapeID="_x0000_i1258" DrawAspect="Content" ObjectID="_1718714288" r:id="rId509"/>
        </w:object>
      </w:r>
      <w:r w:rsidRPr="007F3EDB">
        <w:t xml:space="preserve"> </w:t>
      </w:r>
    </w:p>
    <w:p w14:paraId="577180B3" w14:textId="77777777" w:rsidR="00E95EAE" w:rsidRDefault="00E95EAE" w:rsidP="00E95EAE"/>
    <w:p w14:paraId="38632D77" w14:textId="77777777" w:rsidR="00E95EAE" w:rsidRDefault="00E95EAE" w:rsidP="00E95EAE">
      <w:pPr>
        <w:spacing w:after="240"/>
      </w:pPr>
      <w:r>
        <w:t xml:space="preserve">21. </w:t>
      </w:r>
      <w:r w:rsidRPr="005611EA">
        <w:rPr>
          <w:position w:val="-34"/>
        </w:rPr>
        <w:object w:dxaOrig="2920" w:dyaOrig="800" w14:anchorId="66311080">
          <v:shape id="_x0000_i1259" type="#_x0000_t75" style="width:146.25pt;height:39.75pt" o:ole="">
            <v:imagedata r:id="rId510" o:title=""/>
          </v:shape>
          <o:OLEObject Type="Embed" ProgID="Equation.3" ShapeID="_x0000_i1259" DrawAspect="Content" ObjectID="_1718714289" r:id="rId511"/>
        </w:object>
      </w:r>
      <w:r w:rsidRPr="007F3EDB">
        <w:t xml:space="preserve"> </w:t>
      </w:r>
      <w:r>
        <w:tab/>
      </w:r>
      <w:r>
        <w:tab/>
        <w:t xml:space="preserve">22. </w:t>
      </w:r>
      <w:r w:rsidRPr="005611EA">
        <w:rPr>
          <w:position w:val="-36"/>
        </w:rPr>
        <w:object w:dxaOrig="2600" w:dyaOrig="840" w14:anchorId="0352DEB6">
          <v:shape id="_x0000_i1260" type="#_x0000_t75" style="width:129pt;height:41.25pt" o:ole="">
            <v:imagedata r:id="rId512" o:title=""/>
          </v:shape>
          <o:OLEObject Type="Embed" ProgID="Equation.3" ShapeID="_x0000_i1260" DrawAspect="Content" ObjectID="_1718714290" r:id="rId513"/>
        </w:object>
      </w:r>
      <w:r w:rsidRPr="007F3EDB">
        <w:t xml:space="preserve"> </w:t>
      </w:r>
    </w:p>
    <w:p w14:paraId="4FD41149" w14:textId="77777777" w:rsidR="00E95EAE" w:rsidRDefault="00E95EAE" w:rsidP="00E95EAE">
      <w:pPr>
        <w:spacing w:after="240"/>
      </w:pPr>
      <w:r>
        <w:t xml:space="preserve">23. </w:t>
      </w:r>
      <w:r w:rsidRPr="005611EA">
        <w:rPr>
          <w:position w:val="-50"/>
        </w:rPr>
        <w:object w:dxaOrig="2640" w:dyaOrig="1120" w14:anchorId="1D36A849">
          <v:shape id="_x0000_i1261" type="#_x0000_t75" style="width:131.25pt;height:55.5pt" o:ole="">
            <v:imagedata r:id="rId514" o:title=""/>
          </v:shape>
          <o:OLEObject Type="Embed" ProgID="Equation.3" ShapeID="_x0000_i1261" DrawAspect="Content" ObjectID="_1718714291" r:id="rId515"/>
        </w:object>
      </w:r>
      <w:r w:rsidRPr="007F3EDB">
        <w:t xml:space="preserve"> </w:t>
      </w:r>
      <w:r>
        <w:tab/>
      </w:r>
      <w:r>
        <w:tab/>
        <w:t xml:space="preserve">24. </w:t>
      </w:r>
      <w:r w:rsidRPr="005611EA">
        <w:rPr>
          <w:position w:val="-52"/>
        </w:rPr>
        <w:object w:dxaOrig="2920" w:dyaOrig="1160" w14:anchorId="54E2CCE4">
          <v:shape id="_x0000_i1262" type="#_x0000_t75" style="width:146.25pt;height:58.5pt" o:ole="">
            <v:imagedata r:id="rId516" o:title=""/>
          </v:shape>
          <o:OLEObject Type="Embed" ProgID="Equation.3" ShapeID="_x0000_i1262" DrawAspect="Content" ObjectID="_1718714292" r:id="rId517"/>
        </w:object>
      </w:r>
    </w:p>
    <w:p w14:paraId="15A7FC4F" w14:textId="77777777" w:rsidR="00E95EAE" w:rsidRDefault="00E95EAE" w:rsidP="00E95EAE">
      <w:pPr>
        <w:spacing w:after="240"/>
      </w:pPr>
    </w:p>
    <w:p w14:paraId="68870D8E" w14:textId="77777777" w:rsidR="00E95EAE" w:rsidRDefault="00E95EAE" w:rsidP="00E95EAE">
      <w:pPr>
        <w:spacing w:after="240"/>
      </w:pPr>
    </w:p>
    <w:p w14:paraId="201FFCE5" w14:textId="77777777" w:rsidR="00E95EAE" w:rsidRDefault="00E95EAE" w:rsidP="00E95EAE">
      <w:pPr>
        <w:spacing w:after="240"/>
      </w:pPr>
    </w:p>
    <w:p w14:paraId="06359DC9" w14:textId="77777777" w:rsidR="00E95EAE" w:rsidRDefault="00E95EAE" w:rsidP="00E95EAE">
      <w:pPr>
        <w:spacing w:after="240"/>
      </w:pPr>
    </w:p>
    <w:p w14:paraId="51F2CB29" w14:textId="77777777" w:rsidR="00E95EAE" w:rsidRDefault="00E95EAE" w:rsidP="00E95EAE">
      <w:pPr>
        <w:spacing w:after="240"/>
      </w:pPr>
    </w:p>
    <w:p w14:paraId="6A68C500" w14:textId="77777777" w:rsidR="00E95EAE" w:rsidRDefault="00E95EAE" w:rsidP="00E95EAE">
      <w:pPr>
        <w:spacing w:after="240"/>
        <w:rPr>
          <w:noProof/>
        </w:rPr>
      </w:pPr>
      <w:r>
        <w:lastRenderedPageBreak/>
        <w:t>Write a formula for the</w:t>
      </w:r>
      <w:r w:rsidRPr="007F3EDB">
        <w:t xml:space="preserve"> piecewise function graphed below.</w:t>
      </w:r>
      <w:r w:rsidRPr="007F3EDB">
        <w:br/>
      </w:r>
      <w:r>
        <w:t>25.</w:t>
      </w:r>
      <w:r w:rsidR="008E7581">
        <w:rPr>
          <w:noProof/>
        </w:rPr>
        <w:drawing>
          <wp:inline distT="0" distB="0" distL="0" distR="0" wp14:anchorId="1BDB258A" wp14:editId="413BE963">
            <wp:extent cx="2123713" cy="1737360"/>
            <wp:effectExtent l="0" t="0" r="0" b="0"/>
            <wp:docPr id="127" name="Picture 127" descr="Macintosh HD:Users:kimberleymstern:Documents:AAAAAA-CALC:X:EX1.2_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2" descr="Macintosh HD:Users:kimberleymstern:Documents:AAAAAA-CALC:X:EX1.2_25.png"/>
                    <pic:cNvPicPr>
                      <a:picLocks noChangeAspect="1" noChangeArrowheads="1"/>
                    </pic:cNvPicPr>
                  </pic:nvPicPr>
                  <pic:blipFill>
                    <a:blip r:embed="rId518">
                      <a:extLst>
                        <a:ext uri="{28A0092B-C50C-407E-A947-70E740481C1C}">
                          <a14:useLocalDpi xmlns:a14="http://schemas.microsoft.com/office/drawing/2010/main" val="0"/>
                        </a:ext>
                      </a:extLst>
                    </a:blip>
                    <a:srcRect/>
                    <a:stretch>
                      <a:fillRect/>
                    </a:stretch>
                  </pic:blipFill>
                  <pic:spPr bwMode="auto">
                    <a:xfrm>
                      <a:off x="0" y="0"/>
                      <a:ext cx="2123713" cy="1737360"/>
                    </a:xfrm>
                    <a:prstGeom prst="rect">
                      <a:avLst/>
                    </a:prstGeom>
                    <a:noFill/>
                    <a:ln>
                      <a:noFill/>
                    </a:ln>
                  </pic:spPr>
                </pic:pic>
              </a:graphicData>
            </a:graphic>
          </wp:inline>
        </w:drawing>
      </w:r>
      <w:r>
        <w:rPr>
          <w:noProof/>
        </w:rPr>
        <w:tab/>
      </w:r>
      <w:r>
        <w:t>26.</w:t>
      </w:r>
      <w:r w:rsidR="008E7581">
        <w:rPr>
          <w:noProof/>
        </w:rPr>
        <w:drawing>
          <wp:inline distT="0" distB="0" distL="0" distR="0" wp14:anchorId="32755508" wp14:editId="5A4BD41E">
            <wp:extent cx="2079531" cy="1737360"/>
            <wp:effectExtent l="0" t="0" r="0" b="0"/>
            <wp:docPr id="128" name="Picture 128" descr="Macintosh HD:Users:kimberleymstern:Documents:AAAAAA-CALC:X:EX1.2_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3" descr="Macintosh HD:Users:kimberleymstern:Documents:AAAAAA-CALC:X:EX1.2_26.png"/>
                    <pic:cNvPicPr>
                      <a:picLocks noChangeAspect="1" noChangeArrowheads="1"/>
                    </pic:cNvPicPr>
                  </pic:nvPicPr>
                  <pic:blipFill>
                    <a:blip r:embed="rId519">
                      <a:extLst>
                        <a:ext uri="{28A0092B-C50C-407E-A947-70E740481C1C}">
                          <a14:useLocalDpi xmlns:a14="http://schemas.microsoft.com/office/drawing/2010/main" val="0"/>
                        </a:ext>
                      </a:extLst>
                    </a:blip>
                    <a:srcRect/>
                    <a:stretch>
                      <a:fillRect/>
                    </a:stretch>
                  </pic:blipFill>
                  <pic:spPr bwMode="auto">
                    <a:xfrm>
                      <a:off x="0" y="0"/>
                      <a:ext cx="2079531" cy="1737360"/>
                    </a:xfrm>
                    <a:prstGeom prst="rect">
                      <a:avLst/>
                    </a:prstGeom>
                    <a:noFill/>
                    <a:ln>
                      <a:noFill/>
                    </a:ln>
                  </pic:spPr>
                </pic:pic>
              </a:graphicData>
            </a:graphic>
          </wp:inline>
        </w:drawing>
      </w:r>
    </w:p>
    <w:p w14:paraId="505A7A6C" w14:textId="77777777" w:rsidR="00E95EAE" w:rsidRDefault="00E95EAE" w:rsidP="002A3C6D">
      <w:p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8640"/>
        </w:tabs>
        <w:spacing w:after="240"/>
      </w:pPr>
      <w:r>
        <w:t>27.</w:t>
      </w:r>
      <w:r w:rsidRPr="003A4B2E">
        <w:t xml:space="preserve"> </w:t>
      </w:r>
      <w:r w:rsidR="007A470D">
        <w:rPr>
          <w:noProof/>
        </w:rPr>
        <w:drawing>
          <wp:inline distT="0" distB="0" distL="0" distR="0" wp14:anchorId="2A15764A" wp14:editId="1467C43C">
            <wp:extent cx="2065208" cy="1737360"/>
            <wp:effectExtent l="0" t="0" r="0" b="0"/>
            <wp:docPr id="129" name="Picture 129" descr="Macintosh HD:Users:kimberleymstern:Documents:AAAAAA-CALC:X:EX1.2_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4" descr="Macintosh HD:Users:kimberleymstern:Documents:AAAAAA-CALC:X:EX1.2_27.png"/>
                    <pic:cNvPicPr>
                      <a:picLocks noChangeAspect="1" noChangeArrowheads="1"/>
                    </pic:cNvPicPr>
                  </pic:nvPicPr>
                  <pic:blipFill>
                    <a:blip r:embed="rId520">
                      <a:extLst>
                        <a:ext uri="{28A0092B-C50C-407E-A947-70E740481C1C}">
                          <a14:useLocalDpi xmlns:a14="http://schemas.microsoft.com/office/drawing/2010/main" val="0"/>
                        </a:ext>
                      </a:extLst>
                    </a:blip>
                    <a:srcRect/>
                    <a:stretch>
                      <a:fillRect/>
                    </a:stretch>
                  </pic:blipFill>
                  <pic:spPr bwMode="auto">
                    <a:xfrm>
                      <a:off x="0" y="0"/>
                      <a:ext cx="2065208" cy="1737360"/>
                    </a:xfrm>
                    <a:prstGeom prst="rect">
                      <a:avLst/>
                    </a:prstGeom>
                    <a:noFill/>
                    <a:ln>
                      <a:noFill/>
                    </a:ln>
                  </pic:spPr>
                </pic:pic>
              </a:graphicData>
            </a:graphic>
          </wp:inline>
        </w:drawing>
      </w:r>
      <w:r>
        <w:tab/>
        <w:t>28.</w:t>
      </w:r>
      <w:r w:rsidR="007A470D">
        <w:rPr>
          <w:noProof/>
        </w:rPr>
        <w:drawing>
          <wp:inline distT="0" distB="0" distL="0" distR="0" wp14:anchorId="6BDFF2FB" wp14:editId="09798870">
            <wp:extent cx="2093554" cy="1737360"/>
            <wp:effectExtent l="0" t="0" r="0" b="0"/>
            <wp:docPr id="130" name="Picture 130" descr="Macintosh HD:Users:kimberleymstern:Documents:AAAAAA-CALC:X:EX1.2_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5" descr="Macintosh HD:Users:kimberleymstern:Documents:AAAAAA-CALC:X:EX1.2_28.png"/>
                    <pic:cNvPicPr>
                      <a:picLocks noChangeAspect="1" noChangeArrowheads="1"/>
                    </pic:cNvPicPr>
                  </pic:nvPicPr>
                  <pic:blipFill>
                    <a:blip r:embed="rId521">
                      <a:extLst>
                        <a:ext uri="{28A0092B-C50C-407E-A947-70E740481C1C}">
                          <a14:useLocalDpi xmlns:a14="http://schemas.microsoft.com/office/drawing/2010/main" val="0"/>
                        </a:ext>
                      </a:extLst>
                    </a:blip>
                    <a:srcRect/>
                    <a:stretch>
                      <a:fillRect/>
                    </a:stretch>
                  </pic:blipFill>
                  <pic:spPr bwMode="auto">
                    <a:xfrm>
                      <a:off x="0" y="0"/>
                      <a:ext cx="2093554" cy="1737360"/>
                    </a:xfrm>
                    <a:prstGeom prst="rect">
                      <a:avLst/>
                    </a:prstGeom>
                    <a:noFill/>
                    <a:ln>
                      <a:noFill/>
                    </a:ln>
                  </pic:spPr>
                </pic:pic>
              </a:graphicData>
            </a:graphic>
          </wp:inline>
        </w:drawing>
      </w:r>
      <w:r w:rsidR="002A3C6D">
        <w:tab/>
      </w:r>
      <w:r w:rsidR="002A3C6D">
        <w:tab/>
      </w:r>
    </w:p>
    <w:p w14:paraId="3A1770E1" w14:textId="77777777" w:rsidR="002A3C6D" w:rsidRPr="007F3EDB" w:rsidRDefault="002A3C6D" w:rsidP="002A3C6D">
      <w:p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8640"/>
        </w:tabs>
        <w:spacing w:after="240"/>
        <w:rPr>
          <w:noProof/>
        </w:rPr>
      </w:pPr>
      <w:r>
        <w:t xml:space="preserve">29. </w:t>
      </w:r>
      <w:r w:rsidR="00312186">
        <w:rPr>
          <w:noProof/>
        </w:rPr>
        <w:drawing>
          <wp:inline distT="0" distB="0" distL="0" distR="0" wp14:anchorId="1673F0E7" wp14:editId="78ED9AF1">
            <wp:extent cx="2171072" cy="17373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2"/>
                    <a:stretch>
                      <a:fillRect/>
                    </a:stretch>
                  </pic:blipFill>
                  <pic:spPr>
                    <a:xfrm>
                      <a:off x="0" y="0"/>
                      <a:ext cx="2171072" cy="1737360"/>
                    </a:xfrm>
                    <a:prstGeom prst="rect">
                      <a:avLst/>
                    </a:prstGeom>
                  </pic:spPr>
                </pic:pic>
              </a:graphicData>
            </a:graphic>
          </wp:inline>
        </w:drawing>
      </w:r>
      <w:r w:rsidR="00312186">
        <w:tab/>
        <w:t>30.</w:t>
      </w:r>
      <w:r w:rsidR="00312186">
        <w:rPr>
          <w:noProof/>
        </w:rPr>
        <w:drawing>
          <wp:inline distT="0" distB="0" distL="0" distR="0" wp14:anchorId="4E5E0543" wp14:editId="07FCC2F8">
            <wp:extent cx="2051215" cy="173736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3"/>
                    <a:stretch>
                      <a:fillRect/>
                    </a:stretch>
                  </pic:blipFill>
                  <pic:spPr>
                    <a:xfrm>
                      <a:off x="0" y="0"/>
                      <a:ext cx="2051215" cy="1737360"/>
                    </a:xfrm>
                    <a:prstGeom prst="rect">
                      <a:avLst/>
                    </a:prstGeom>
                  </pic:spPr>
                </pic:pic>
              </a:graphicData>
            </a:graphic>
          </wp:inline>
        </w:drawing>
      </w:r>
    </w:p>
    <w:p w14:paraId="305233F1" w14:textId="77777777" w:rsidR="00E95EAE" w:rsidRDefault="00E95EAE" w:rsidP="00E95EAE">
      <w:r w:rsidRPr="007F3EDB">
        <w:t>Sketch a graph of</w:t>
      </w:r>
      <w:r>
        <w:t xml:space="preserve"> each piecewise function</w:t>
      </w:r>
    </w:p>
    <w:p w14:paraId="5C9F73F9" w14:textId="77777777" w:rsidR="00E95EAE" w:rsidRDefault="00E95EAE" w:rsidP="00E95EAE">
      <w:pPr>
        <w:spacing w:after="240"/>
      </w:pPr>
      <w:r>
        <w:t xml:space="preserve">31. </w:t>
      </w:r>
      <w:r w:rsidRPr="005611EA">
        <w:rPr>
          <w:position w:val="-32"/>
        </w:rPr>
        <w:object w:dxaOrig="2260" w:dyaOrig="760" w14:anchorId="06D05F97">
          <v:shape id="_x0000_i1263" type="#_x0000_t75" style="width:113.25pt;height:38.25pt" o:ole="">
            <v:imagedata r:id="rId524" o:title=""/>
          </v:shape>
          <o:OLEObject Type="Embed" ProgID="Equation.3" ShapeID="_x0000_i1263" DrawAspect="Content" ObjectID="_1718714293" r:id="rId525"/>
        </w:object>
      </w:r>
      <w:r w:rsidRPr="007F3EDB">
        <w:t xml:space="preserve"> </w:t>
      </w:r>
      <w:r>
        <w:tab/>
      </w:r>
      <w:r>
        <w:tab/>
      </w:r>
      <w:r>
        <w:tab/>
        <w:t xml:space="preserve">32. </w:t>
      </w:r>
      <w:r w:rsidRPr="005611EA">
        <w:rPr>
          <w:position w:val="-34"/>
        </w:rPr>
        <w:object w:dxaOrig="2360" w:dyaOrig="800" w14:anchorId="02EFDFE1">
          <v:shape id="_x0000_i1264" type="#_x0000_t75" style="width:118.5pt;height:39.75pt" o:ole="">
            <v:imagedata r:id="rId526" o:title=""/>
          </v:shape>
          <o:OLEObject Type="Embed" ProgID="Equation.3" ShapeID="_x0000_i1264" DrawAspect="Content" ObjectID="_1718714294" r:id="rId527"/>
        </w:object>
      </w:r>
      <w:r w:rsidRPr="007F3EDB">
        <w:t xml:space="preserve"> </w:t>
      </w:r>
    </w:p>
    <w:p w14:paraId="6C3105F9" w14:textId="77777777" w:rsidR="00E95EAE" w:rsidRDefault="00E95EAE" w:rsidP="00E95EAE">
      <w:pPr>
        <w:spacing w:after="240"/>
      </w:pPr>
      <w:r>
        <w:t xml:space="preserve">33. </w:t>
      </w:r>
      <w:r w:rsidRPr="005611EA">
        <w:rPr>
          <w:position w:val="-32"/>
        </w:rPr>
        <w:object w:dxaOrig="2520" w:dyaOrig="760" w14:anchorId="476C5ACF">
          <v:shape id="_x0000_i1265" type="#_x0000_t75" style="width:126pt;height:38.25pt" o:ole="">
            <v:imagedata r:id="rId528" o:title=""/>
          </v:shape>
          <o:OLEObject Type="Embed" ProgID="Equation.3" ShapeID="_x0000_i1265" DrawAspect="Content" ObjectID="_1718714295" r:id="rId529"/>
        </w:object>
      </w:r>
      <w:r w:rsidRPr="007F3EDB">
        <w:t xml:space="preserve"> </w:t>
      </w:r>
      <w:r>
        <w:tab/>
      </w:r>
      <w:r>
        <w:tab/>
        <w:t xml:space="preserve">34. </w:t>
      </w:r>
      <w:r w:rsidRPr="005611EA">
        <w:rPr>
          <w:position w:val="-30"/>
        </w:rPr>
        <w:object w:dxaOrig="2420" w:dyaOrig="720" w14:anchorId="22E48727">
          <v:shape id="_x0000_i1266" type="#_x0000_t75" style="width:120.75pt;height:36.75pt" o:ole="">
            <v:imagedata r:id="rId530" o:title=""/>
          </v:shape>
          <o:OLEObject Type="Embed" ProgID="Equation.3" ShapeID="_x0000_i1266" DrawAspect="Content" ObjectID="_1718714296" r:id="rId531"/>
        </w:object>
      </w:r>
      <w:r w:rsidRPr="007F3EDB">
        <w:t xml:space="preserve"> </w:t>
      </w:r>
    </w:p>
    <w:p w14:paraId="2FBF1E97" w14:textId="77777777" w:rsidR="00E95EAE" w:rsidRPr="005611EA" w:rsidRDefault="00E95EAE" w:rsidP="00E95EAE">
      <w:r>
        <w:t xml:space="preserve">35. </w:t>
      </w:r>
      <w:r w:rsidRPr="005611EA">
        <w:rPr>
          <w:position w:val="-50"/>
        </w:rPr>
        <w:object w:dxaOrig="3060" w:dyaOrig="1120" w14:anchorId="3421A661">
          <v:shape id="_x0000_i1267" type="#_x0000_t75" style="width:154.5pt;height:55.5pt" o:ole="">
            <v:imagedata r:id="rId532" o:title=""/>
          </v:shape>
          <o:OLEObject Type="Embed" ProgID="Equation.3" ShapeID="_x0000_i1267" DrawAspect="Content" ObjectID="_1718714297" r:id="rId533"/>
        </w:object>
      </w:r>
      <w:r w:rsidRPr="007F3EDB">
        <w:t xml:space="preserve"> </w:t>
      </w:r>
      <w:r>
        <w:tab/>
      </w:r>
      <w:r>
        <w:tab/>
        <w:t xml:space="preserve">36. </w:t>
      </w:r>
      <w:r w:rsidRPr="005611EA">
        <w:rPr>
          <w:position w:val="-50"/>
        </w:rPr>
        <w:object w:dxaOrig="2960" w:dyaOrig="1120" w14:anchorId="09F8AE75">
          <v:shape id="_x0000_i1268" type="#_x0000_t75" style="width:147pt;height:55.5pt" o:ole="">
            <v:imagedata r:id="rId534" o:title=""/>
          </v:shape>
          <o:OLEObject Type="Embed" ProgID="Equation.3" ShapeID="_x0000_i1268" DrawAspect="Content" ObjectID="_1718714298" r:id="rId535"/>
        </w:object>
      </w:r>
      <w:r w:rsidRPr="007F3EDB">
        <w:t xml:space="preserve"> </w:t>
      </w:r>
      <w:r w:rsidRPr="005611EA">
        <w:t xml:space="preserve"> </w:t>
      </w:r>
    </w:p>
    <w:p w14:paraId="52054785" w14:textId="77777777" w:rsidR="00E95EAE" w:rsidRDefault="00E95EAE" w:rsidP="00E95EAE">
      <w:pPr>
        <w:sectPr w:rsidR="00E95EAE" w:rsidSect="00E95EAE">
          <w:pgSz w:w="12240" w:h="15840"/>
          <w:pgMar w:top="1440" w:right="1440" w:bottom="1440" w:left="1440" w:header="720" w:footer="720" w:gutter="720"/>
          <w:cols w:space="720"/>
          <w:docGrid w:linePitch="360"/>
        </w:sectPr>
      </w:pPr>
    </w:p>
    <w:p w14:paraId="2F9589CA" w14:textId="77777777" w:rsidR="00E95EAE" w:rsidRDefault="00E95EAE" w:rsidP="00E95EAE">
      <w:pPr>
        <w:pStyle w:val="Heading2"/>
      </w:pPr>
      <w:bookmarkStart w:id="12" w:name="_Toc299028288"/>
      <w:bookmarkStart w:id="13" w:name="_Toc271805624"/>
      <w:r>
        <w:lastRenderedPageBreak/>
        <w:t>Section 1.3 Rates of Change and Behavior of Graphs</w:t>
      </w:r>
      <w:bookmarkEnd w:id="12"/>
    </w:p>
    <w:p w14:paraId="16D3E75F" w14:textId="77777777" w:rsidR="00E95EAE" w:rsidRDefault="00E95EAE" w:rsidP="00E95EAE"/>
    <w:p w14:paraId="5A5FEAF2" w14:textId="77777777" w:rsidR="00E95EAE" w:rsidRDefault="00E95EAE" w:rsidP="00E95EAE">
      <w:r>
        <w:t xml:space="preserve">Since functions represent how an output quantity varies with an input quantity, it is natural to ask </w:t>
      </w:r>
      <w:r w:rsidR="00BB14EC">
        <w:t>about the rate at which</w:t>
      </w:r>
      <w:r>
        <w:t xml:space="preserve"> the values of the function are changing.  </w:t>
      </w:r>
    </w:p>
    <w:p w14:paraId="2CC53209" w14:textId="77777777" w:rsidR="00E95EAE" w:rsidRDefault="00E95EAE" w:rsidP="00E95EAE"/>
    <w:p w14:paraId="241D613B" w14:textId="77777777" w:rsidR="00E95EAE" w:rsidRDefault="00E95EAE" w:rsidP="00E95EAE">
      <w:r>
        <w:t xml:space="preserve">For example, the function </w:t>
      </w:r>
      <w:r>
        <w:rPr>
          <w:i/>
        </w:rPr>
        <w:t>C(t)</w:t>
      </w:r>
      <w:r>
        <w:t xml:space="preserve"> below gives the average cost, in dollars, of a gallon of gasoline </w:t>
      </w:r>
      <w:r>
        <w:rPr>
          <w:i/>
        </w:rPr>
        <w:t>t</w:t>
      </w:r>
      <w:r>
        <w:t xml:space="preserve"> years after 2000.</w:t>
      </w:r>
    </w:p>
    <w:p w14:paraId="1627E5BC" w14:textId="77777777" w:rsidR="00E95EAE" w:rsidRDefault="00E95EAE" w:rsidP="00E95EAE"/>
    <w:tbl>
      <w:tblPr>
        <w:tblW w:w="837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30"/>
        <w:gridCol w:w="930"/>
        <w:gridCol w:w="930"/>
        <w:gridCol w:w="930"/>
        <w:gridCol w:w="930"/>
        <w:gridCol w:w="930"/>
        <w:gridCol w:w="930"/>
        <w:gridCol w:w="930"/>
        <w:gridCol w:w="930"/>
      </w:tblGrid>
      <w:tr w:rsidR="00E95EAE" w14:paraId="68E2D4D8" w14:textId="77777777" w:rsidTr="00E95EAE">
        <w:tc>
          <w:tcPr>
            <w:tcW w:w="930" w:type="dxa"/>
          </w:tcPr>
          <w:p w14:paraId="13A513D9" w14:textId="77777777" w:rsidR="00E95EAE" w:rsidRPr="00B77C65" w:rsidRDefault="00E95EAE" w:rsidP="00E95EAE">
            <w:r w:rsidRPr="00C03934">
              <w:rPr>
                <w:i/>
              </w:rPr>
              <w:t>t</w:t>
            </w:r>
          </w:p>
        </w:tc>
        <w:tc>
          <w:tcPr>
            <w:tcW w:w="930" w:type="dxa"/>
          </w:tcPr>
          <w:p w14:paraId="3EF7284D" w14:textId="77777777" w:rsidR="00E95EAE" w:rsidRDefault="00E95EAE" w:rsidP="00E95EAE">
            <w:r>
              <w:t>2</w:t>
            </w:r>
          </w:p>
        </w:tc>
        <w:tc>
          <w:tcPr>
            <w:tcW w:w="930" w:type="dxa"/>
          </w:tcPr>
          <w:p w14:paraId="2AD1DBDB" w14:textId="77777777" w:rsidR="00E95EAE" w:rsidRDefault="00E95EAE" w:rsidP="00E95EAE">
            <w:r>
              <w:t>3</w:t>
            </w:r>
          </w:p>
        </w:tc>
        <w:tc>
          <w:tcPr>
            <w:tcW w:w="930" w:type="dxa"/>
          </w:tcPr>
          <w:p w14:paraId="4FEC17C8" w14:textId="77777777" w:rsidR="00E95EAE" w:rsidRDefault="00E95EAE" w:rsidP="00E95EAE">
            <w:r>
              <w:t>4</w:t>
            </w:r>
          </w:p>
        </w:tc>
        <w:tc>
          <w:tcPr>
            <w:tcW w:w="930" w:type="dxa"/>
          </w:tcPr>
          <w:p w14:paraId="2F59287A" w14:textId="77777777" w:rsidR="00E95EAE" w:rsidRDefault="00E95EAE" w:rsidP="00E95EAE">
            <w:r>
              <w:t>5</w:t>
            </w:r>
          </w:p>
        </w:tc>
        <w:tc>
          <w:tcPr>
            <w:tcW w:w="930" w:type="dxa"/>
          </w:tcPr>
          <w:p w14:paraId="0A729B7A" w14:textId="77777777" w:rsidR="00E95EAE" w:rsidRDefault="00E95EAE" w:rsidP="00E95EAE">
            <w:r>
              <w:t>6</w:t>
            </w:r>
          </w:p>
        </w:tc>
        <w:tc>
          <w:tcPr>
            <w:tcW w:w="930" w:type="dxa"/>
          </w:tcPr>
          <w:p w14:paraId="69C351E9" w14:textId="77777777" w:rsidR="00E95EAE" w:rsidRDefault="00E95EAE" w:rsidP="00E95EAE">
            <w:r>
              <w:t>7</w:t>
            </w:r>
          </w:p>
        </w:tc>
        <w:tc>
          <w:tcPr>
            <w:tcW w:w="930" w:type="dxa"/>
          </w:tcPr>
          <w:p w14:paraId="052A5980" w14:textId="77777777" w:rsidR="00E95EAE" w:rsidRDefault="00E95EAE" w:rsidP="00E95EAE">
            <w:r>
              <w:t>8</w:t>
            </w:r>
          </w:p>
        </w:tc>
        <w:tc>
          <w:tcPr>
            <w:tcW w:w="930" w:type="dxa"/>
          </w:tcPr>
          <w:p w14:paraId="44B82EA9" w14:textId="77777777" w:rsidR="00E95EAE" w:rsidRDefault="00E95EAE" w:rsidP="00E95EAE">
            <w:r>
              <w:t>9</w:t>
            </w:r>
          </w:p>
        </w:tc>
      </w:tr>
      <w:tr w:rsidR="00E95EAE" w14:paraId="2BCE0179" w14:textId="77777777" w:rsidTr="00E95EAE">
        <w:tc>
          <w:tcPr>
            <w:tcW w:w="930" w:type="dxa"/>
          </w:tcPr>
          <w:p w14:paraId="610C5F4C" w14:textId="77777777" w:rsidR="00E95EAE" w:rsidRPr="00B77C65" w:rsidRDefault="00E95EAE" w:rsidP="00E95EAE">
            <w:r w:rsidRPr="00C03934">
              <w:rPr>
                <w:i/>
              </w:rPr>
              <w:t>C(t)</w:t>
            </w:r>
          </w:p>
        </w:tc>
        <w:tc>
          <w:tcPr>
            <w:tcW w:w="930" w:type="dxa"/>
          </w:tcPr>
          <w:p w14:paraId="32B0D7FA" w14:textId="77777777" w:rsidR="00E95EAE" w:rsidRDefault="00E95EAE" w:rsidP="00E95EAE">
            <w:r>
              <w:t>1.47</w:t>
            </w:r>
          </w:p>
        </w:tc>
        <w:tc>
          <w:tcPr>
            <w:tcW w:w="930" w:type="dxa"/>
          </w:tcPr>
          <w:p w14:paraId="455A64D7" w14:textId="77777777" w:rsidR="00E95EAE" w:rsidRDefault="00E95EAE" w:rsidP="00E95EAE">
            <w:r>
              <w:t>1.69</w:t>
            </w:r>
          </w:p>
        </w:tc>
        <w:tc>
          <w:tcPr>
            <w:tcW w:w="930" w:type="dxa"/>
          </w:tcPr>
          <w:p w14:paraId="37DB6FD6" w14:textId="77777777" w:rsidR="00E95EAE" w:rsidRDefault="00E95EAE" w:rsidP="00E95EAE">
            <w:r>
              <w:t>1.94</w:t>
            </w:r>
          </w:p>
        </w:tc>
        <w:tc>
          <w:tcPr>
            <w:tcW w:w="930" w:type="dxa"/>
          </w:tcPr>
          <w:p w14:paraId="785E3583" w14:textId="77777777" w:rsidR="00E95EAE" w:rsidRDefault="00E95EAE" w:rsidP="00E95EAE">
            <w:r>
              <w:t>2.30</w:t>
            </w:r>
          </w:p>
        </w:tc>
        <w:tc>
          <w:tcPr>
            <w:tcW w:w="930" w:type="dxa"/>
          </w:tcPr>
          <w:p w14:paraId="5137DB73" w14:textId="77777777" w:rsidR="00E95EAE" w:rsidRDefault="00E95EAE" w:rsidP="00E95EAE">
            <w:r>
              <w:t>2.51</w:t>
            </w:r>
          </w:p>
        </w:tc>
        <w:tc>
          <w:tcPr>
            <w:tcW w:w="930" w:type="dxa"/>
          </w:tcPr>
          <w:p w14:paraId="66EAA42A" w14:textId="77777777" w:rsidR="00E95EAE" w:rsidRDefault="00E95EAE" w:rsidP="00E95EAE">
            <w:r>
              <w:t>2.64</w:t>
            </w:r>
          </w:p>
        </w:tc>
        <w:tc>
          <w:tcPr>
            <w:tcW w:w="930" w:type="dxa"/>
          </w:tcPr>
          <w:p w14:paraId="52A8D3D8" w14:textId="77777777" w:rsidR="00E95EAE" w:rsidRDefault="00E95EAE" w:rsidP="00E95EAE">
            <w:r>
              <w:t>3.01</w:t>
            </w:r>
          </w:p>
        </w:tc>
        <w:tc>
          <w:tcPr>
            <w:tcW w:w="930" w:type="dxa"/>
          </w:tcPr>
          <w:p w14:paraId="31D3F796" w14:textId="77777777" w:rsidR="00E95EAE" w:rsidRDefault="00E95EAE" w:rsidP="00E95EAE">
            <w:r>
              <w:t>2.14</w:t>
            </w:r>
          </w:p>
        </w:tc>
      </w:tr>
    </w:tbl>
    <w:p w14:paraId="191B397B" w14:textId="77777777" w:rsidR="00E95EAE" w:rsidRDefault="00E95EAE" w:rsidP="00E95EAE"/>
    <w:p w14:paraId="4478D1D7" w14:textId="77777777" w:rsidR="00E95EAE" w:rsidRDefault="00E95EAE" w:rsidP="00E95EAE">
      <w:r>
        <w:t xml:space="preserve">If we were interested in how the gas prices had changed between 2002 and 2009, we could compute that the cost per gallon had increased from $1.47 to $2.14, an increase of  $0.67.  While this is interesting, it might be more useful to look at how much the price changed </w:t>
      </w:r>
      <w:r>
        <w:rPr>
          <w:i/>
        </w:rPr>
        <w:t>per year</w:t>
      </w:r>
      <w:r>
        <w:t xml:space="preserve">.  You are probably noticing that the price didn’t change the same amount each year, so we would be finding the </w:t>
      </w:r>
      <w:r>
        <w:rPr>
          <w:b/>
        </w:rPr>
        <w:t>average rate of change</w:t>
      </w:r>
      <w:r>
        <w:t xml:space="preserve"> over a specified amount of time.</w:t>
      </w:r>
    </w:p>
    <w:p w14:paraId="6A16FABF" w14:textId="77777777" w:rsidR="00E95EAE" w:rsidRDefault="00E95EAE" w:rsidP="00E95EAE"/>
    <w:p w14:paraId="0E9E62D5" w14:textId="77777777" w:rsidR="00E95EAE" w:rsidRDefault="00E95EAE" w:rsidP="00E95EAE">
      <w:r>
        <w:t xml:space="preserve">The gas price increased by $0.67 from 2002 to 2009, over 7 years, for an average of </w:t>
      </w:r>
      <w:r w:rsidRPr="00B77C65">
        <w:rPr>
          <w:position w:val="-28"/>
        </w:rPr>
        <w:object w:dxaOrig="1579" w:dyaOrig="660" w14:anchorId="24498277">
          <v:shape id="_x0000_i1269" type="#_x0000_t75" style="width:78.75pt;height:33.75pt" o:ole="">
            <v:imagedata r:id="rId536" o:title=""/>
          </v:shape>
          <o:OLEObject Type="Embed" ProgID="Equation.3" ShapeID="_x0000_i1269" DrawAspect="Content" ObjectID="_1718714299" r:id="rId537"/>
        </w:object>
      </w:r>
      <w:r>
        <w:t xml:space="preserve">dollars per year.  On average, the price of gas increased by about 9.6 cents each year. </w:t>
      </w:r>
    </w:p>
    <w:p w14:paraId="6D423901" w14:textId="77777777" w:rsidR="00F36F7D" w:rsidRDefault="00F36F7D" w:rsidP="00E95EAE"/>
    <w:p w14:paraId="2091BAF9" w14:textId="77777777" w:rsidR="00E95EAE" w:rsidRDefault="00E95EAE" w:rsidP="00E95EAE">
      <w:pPr>
        <w:rPr>
          <w:b/>
        </w:rPr>
      </w:pPr>
    </w:p>
    <w:p w14:paraId="11BEB39C" w14:textId="77777777" w:rsidR="00E95EAE" w:rsidRDefault="00E95EAE" w:rsidP="00E95EAE">
      <w:pPr>
        <w:pStyle w:val="DefinitionHeader"/>
      </w:pPr>
      <w:r>
        <w:t>Rate of Change</w:t>
      </w:r>
    </w:p>
    <w:p w14:paraId="5BFD1048" w14:textId="77777777" w:rsidR="00E95EAE" w:rsidRDefault="00E95EAE" w:rsidP="00E95EAE">
      <w:pPr>
        <w:pStyle w:val="Definition"/>
      </w:pPr>
      <w:r>
        <w:t xml:space="preserve">A </w:t>
      </w:r>
      <w:r w:rsidRPr="00BC7EB9">
        <w:rPr>
          <w:b/>
        </w:rPr>
        <w:t>rate of change</w:t>
      </w:r>
      <w:r w:rsidR="00DD446B">
        <w:rPr>
          <w:b/>
        </w:rPr>
        <w:fldChar w:fldCharType="begin"/>
      </w:r>
      <w:r>
        <w:instrText>xe "</w:instrText>
      </w:r>
      <w:r w:rsidRPr="0005518C">
        <w:instrText>Rate of Change</w:instrText>
      </w:r>
      <w:r>
        <w:instrText>"</w:instrText>
      </w:r>
      <w:r w:rsidR="00DD446B">
        <w:rPr>
          <w:b/>
        </w:rPr>
        <w:fldChar w:fldCharType="end"/>
      </w:r>
      <w:r>
        <w:t xml:space="preserve"> describes how the output quantity changes in relation to the input quantity.  The units on a rate of change are “</w:t>
      </w:r>
      <w:r w:rsidRPr="003E7767">
        <w:rPr>
          <w:u w:val="single"/>
        </w:rPr>
        <w:t xml:space="preserve">output </w:t>
      </w:r>
      <w:r>
        <w:rPr>
          <w:u w:val="single"/>
        </w:rPr>
        <w:t>units</w:t>
      </w:r>
      <w:r>
        <w:t xml:space="preserve"> per </w:t>
      </w:r>
      <w:r w:rsidRPr="003E7767">
        <w:rPr>
          <w:u w:val="single"/>
        </w:rPr>
        <w:t xml:space="preserve">input </w:t>
      </w:r>
      <w:r>
        <w:rPr>
          <w:u w:val="single"/>
        </w:rPr>
        <w:t>units</w:t>
      </w:r>
      <w:r>
        <w:t>”</w:t>
      </w:r>
    </w:p>
    <w:p w14:paraId="1666853B" w14:textId="77777777" w:rsidR="00E95EAE" w:rsidRDefault="00E95EAE" w:rsidP="00E95EAE"/>
    <w:p w14:paraId="7611F190" w14:textId="77777777" w:rsidR="00F36F7D" w:rsidRDefault="00F36F7D" w:rsidP="00E95EAE"/>
    <w:p w14:paraId="296D05F1" w14:textId="77777777" w:rsidR="00E95EAE" w:rsidRDefault="00E95EAE" w:rsidP="00E95EAE">
      <w:r>
        <w:t>Some other examples of rates of change would be quantities like:</w:t>
      </w:r>
    </w:p>
    <w:p w14:paraId="5689C64A" w14:textId="77777777" w:rsidR="00E95EAE" w:rsidRDefault="00E95EAE" w:rsidP="00F62BB1">
      <w:pPr>
        <w:pStyle w:val="ListParagraph"/>
        <w:numPr>
          <w:ilvl w:val="0"/>
          <w:numId w:val="34"/>
        </w:numPr>
      </w:pPr>
      <w:r>
        <w:t>A population of rats increases by 40 rats per week</w:t>
      </w:r>
    </w:p>
    <w:p w14:paraId="7E88F99E" w14:textId="77777777" w:rsidR="00E95EAE" w:rsidRDefault="00E95EAE" w:rsidP="00F62BB1">
      <w:pPr>
        <w:pStyle w:val="ListParagraph"/>
        <w:numPr>
          <w:ilvl w:val="0"/>
          <w:numId w:val="34"/>
        </w:numPr>
      </w:pPr>
      <w:r>
        <w:t>A barista earns $9 per hour (dollars per hour)</w:t>
      </w:r>
    </w:p>
    <w:p w14:paraId="67DD2273" w14:textId="77777777" w:rsidR="00E95EAE" w:rsidRDefault="00E95EAE" w:rsidP="00F62BB1">
      <w:pPr>
        <w:pStyle w:val="ListParagraph"/>
        <w:numPr>
          <w:ilvl w:val="0"/>
          <w:numId w:val="34"/>
        </w:numPr>
      </w:pPr>
      <w:r>
        <w:t>A farmer plants 60,000 onions per acre</w:t>
      </w:r>
    </w:p>
    <w:p w14:paraId="297F7FF4" w14:textId="77777777" w:rsidR="00E95EAE" w:rsidRDefault="00E95EAE" w:rsidP="00F62BB1">
      <w:pPr>
        <w:pStyle w:val="ListParagraph"/>
        <w:numPr>
          <w:ilvl w:val="0"/>
          <w:numId w:val="34"/>
        </w:numPr>
      </w:pPr>
      <w:r>
        <w:t>A car can drive 27 miles per gallon</w:t>
      </w:r>
    </w:p>
    <w:p w14:paraId="1B5C75E1" w14:textId="77777777" w:rsidR="00E95EAE" w:rsidRDefault="00E95EAE" w:rsidP="00F62BB1">
      <w:pPr>
        <w:pStyle w:val="ListParagraph"/>
        <w:numPr>
          <w:ilvl w:val="0"/>
          <w:numId w:val="34"/>
        </w:numPr>
      </w:pPr>
      <w:r>
        <w:t>A population of grey whales decreases by 8 whales per year</w:t>
      </w:r>
    </w:p>
    <w:p w14:paraId="45230218" w14:textId="77777777" w:rsidR="00E95EAE" w:rsidRDefault="00E95EAE" w:rsidP="00F62BB1">
      <w:pPr>
        <w:pStyle w:val="ListParagraph"/>
        <w:numPr>
          <w:ilvl w:val="0"/>
          <w:numId w:val="34"/>
        </w:numPr>
      </w:pPr>
      <w:r>
        <w:t>The amount of money in your college account decreases by $4,000 per quarter</w:t>
      </w:r>
    </w:p>
    <w:p w14:paraId="6B1425E3" w14:textId="77777777" w:rsidR="00E95EAE" w:rsidRDefault="00E95EAE" w:rsidP="00E95EAE"/>
    <w:p w14:paraId="7EFE6721" w14:textId="77777777" w:rsidR="00F36F7D" w:rsidRDefault="00F36F7D" w:rsidP="00E95EAE"/>
    <w:p w14:paraId="00C74BF6" w14:textId="77777777" w:rsidR="00F36F7D" w:rsidRDefault="00F36F7D" w:rsidP="00E95EAE"/>
    <w:p w14:paraId="78B9D04A" w14:textId="77777777" w:rsidR="00F36F7D" w:rsidRDefault="00F36F7D" w:rsidP="00E95EAE"/>
    <w:p w14:paraId="0B78A25F" w14:textId="77777777" w:rsidR="00F36F7D" w:rsidRDefault="00F36F7D" w:rsidP="00E95EAE"/>
    <w:p w14:paraId="2DF9BC5A" w14:textId="77777777" w:rsidR="00F36F7D" w:rsidRDefault="00F36F7D" w:rsidP="00E95EAE"/>
    <w:p w14:paraId="60BB981E" w14:textId="77777777" w:rsidR="00F36F7D" w:rsidRDefault="00F36F7D" w:rsidP="00E95EAE"/>
    <w:p w14:paraId="17C7A56C" w14:textId="77777777" w:rsidR="00E95EAE" w:rsidRDefault="00E95EAE" w:rsidP="00E95EAE">
      <w:pPr>
        <w:pStyle w:val="DefinitionHeader"/>
      </w:pPr>
      <w:r>
        <w:lastRenderedPageBreak/>
        <w:t>Average Rate of Change</w:t>
      </w:r>
    </w:p>
    <w:p w14:paraId="6121D0A3" w14:textId="77777777" w:rsidR="00E95EAE" w:rsidRDefault="00E95EAE" w:rsidP="00E95EAE">
      <w:pPr>
        <w:pStyle w:val="Definition"/>
      </w:pPr>
      <w:r>
        <w:t xml:space="preserve">The </w:t>
      </w:r>
      <w:r>
        <w:rPr>
          <w:b/>
        </w:rPr>
        <w:t>average rate</w:t>
      </w:r>
      <w:r w:rsidRPr="00BC7EB9">
        <w:rPr>
          <w:b/>
        </w:rPr>
        <w:t xml:space="preserve"> of change</w:t>
      </w:r>
      <w:r w:rsidR="00DD446B">
        <w:rPr>
          <w:b/>
        </w:rPr>
        <w:fldChar w:fldCharType="begin"/>
      </w:r>
      <w:r>
        <w:instrText>xe "</w:instrText>
      </w:r>
      <w:r w:rsidRPr="00CF77F5">
        <w:instrText>Average Rate of Change</w:instrText>
      </w:r>
      <w:r>
        <w:instrText>"</w:instrText>
      </w:r>
      <w:r w:rsidR="00DD446B">
        <w:rPr>
          <w:b/>
        </w:rPr>
        <w:fldChar w:fldCharType="end"/>
      </w:r>
      <w:r w:rsidR="00DD446B">
        <w:rPr>
          <w:b/>
        </w:rPr>
        <w:fldChar w:fldCharType="begin"/>
      </w:r>
      <w:r>
        <w:instrText>xe "</w:instrText>
      </w:r>
      <w:r w:rsidRPr="006A4A45">
        <w:instrText>Rate of Change:Average</w:instrText>
      </w:r>
      <w:r>
        <w:instrText>"</w:instrText>
      </w:r>
      <w:r w:rsidR="00DD446B">
        <w:rPr>
          <w:b/>
        </w:rPr>
        <w:fldChar w:fldCharType="end"/>
      </w:r>
      <w:r>
        <w:t xml:space="preserve"> between two input values is the total change of the function values (output values) divided by the change in the input values.</w:t>
      </w:r>
    </w:p>
    <w:p w14:paraId="694DE417" w14:textId="77777777" w:rsidR="00E95EAE" w:rsidRDefault="00E95EAE" w:rsidP="00E95EAE">
      <w:pPr>
        <w:pStyle w:val="Definition"/>
      </w:pPr>
      <w:r>
        <w:t xml:space="preserve">Average rate of change = </w:t>
      </w:r>
      <w:r w:rsidRPr="00E16908">
        <w:rPr>
          <w:position w:val="-28"/>
        </w:rPr>
        <w:object w:dxaOrig="1840" w:dyaOrig="660" w14:anchorId="331EDF68">
          <v:shape id="_x0000_i1270" type="#_x0000_t75" style="width:91.5pt;height:33.75pt" o:ole="">
            <v:imagedata r:id="rId538" o:title=""/>
          </v:shape>
          <o:OLEObject Type="Embed" ProgID="Equation.3" ShapeID="_x0000_i1270" DrawAspect="Content" ObjectID="_1718714300" r:id="rId539"/>
        </w:object>
      </w:r>
      <w:r>
        <w:t>=</w:t>
      </w:r>
      <w:r w:rsidRPr="0047262B">
        <w:rPr>
          <w:position w:val="-30"/>
        </w:rPr>
        <w:object w:dxaOrig="1359" w:dyaOrig="700" w14:anchorId="426D59E5">
          <v:shape id="_x0000_i1271" type="#_x0000_t75" style="width:68.25pt;height:34.5pt" o:ole="">
            <v:imagedata r:id="rId540" o:title=""/>
          </v:shape>
          <o:OLEObject Type="Embed" ProgID="Equation.3" ShapeID="_x0000_i1271" DrawAspect="Content" ObjectID="_1718714301" r:id="rId541"/>
        </w:object>
      </w:r>
    </w:p>
    <w:p w14:paraId="6C342F41" w14:textId="77777777" w:rsidR="00E95EAE" w:rsidRDefault="00E95EAE" w:rsidP="00E95EAE"/>
    <w:p w14:paraId="2905B5D8" w14:textId="77777777" w:rsidR="00F36F7D" w:rsidRDefault="00F36F7D" w:rsidP="00E95EAE"/>
    <w:p w14:paraId="5B1DE23B" w14:textId="77777777" w:rsidR="00E95EAE" w:rsidRDefault="00E95EAE" w:rsidP="00E95EAE">
      <w:pPr>
        <w:pStyle w:val="ExampleHeader"/>
      </w:pPr>
      <w:r>
        <w:t>Example 1</w:t>
      </w:r>
    </w:p>
    <w:p w14:paraId="247CC535" w14:textId="77777777" w:rsidR="00E95EAE" w:rsidRDefault="00E95EAE" w:rsidP="00E95EAE">
      <w:pPr>
        <w:pStyle w:val="Example"/>
      </w:pPr>
      <w:r>
        <w:t>Using the cost-of-gas function from earlier, find the average rate of change between 2007 and 2009</w:t>
      </w:r>
    </w:p>
    <w:p w14:paraId="61A63893" w14:textId="77777777" w:rsidR="00E95EAE" w:rsidRDefault="00E95EAE" w:rsidP="00E95EAE">
      <w:pPr>
        <w:pStyle w:val="Example"/>
      </w:pPr>
    </w:p>
    <w:p w14:paraId="40D553B1" w14:textId="77777777" w:rsidR="00E95EAE" w:rsidRDefault="00E95EAE" w:rsidP="00E95EAE">
      <w:pPr>
        <w:pStyle w:val="Example"/>
      </w:pPr>
      <w:r>
        <w:t>From the table, in 2007 the cost of gas was $2.64.  In 2009 the cost was $2.14.</w:t>
      </w:r>
    </w:p>
    <w:p w14:paraId="52F8838B" w14:textId="77777777" w:rsidR="00E95EAE" w:rsidRDefault="00E95EAE" w:rsidP="00E95EAE">
      <w:pPr>
        <w:pStyle w:val="Example"/>
      </w:pPr>
    </w:p>
    <w:p w14:paraId="22DB47F6" w14:textId="77777777" w:rsidR="00E95EAE" w:rsidRDefault="00E95EAE" w:rsidP="00E95EAE">
      <w:pPr>
        <w:pStyle w:val="Example"/>
      </w:pPr>
      <w:r>
        <w:t xml:space="preserve">The input (years) has changed by 2.  The output has changed by $2.14 - $2.64 = -0.50.  The average rate of change is then </w:t>
      </w:r>
      <w:r w:rsidRPr="00B77C65">
        <w:rPr>
          <w:position w:val="-28"/>
        </w:rPr>
        <w:object w:dxaOrig="820" w:dyaOrig="660" w14:anchorId="781E7A1C">
          <v:shape id="_x0000_i1272" type="#_x0000_t75" style="width:41.25pt;height:33.75pt" o:ole="">
            <v:imagedata r:id="rId542" o:title=""/>
          </v:shape>
          <o:OLEObject Type="Embed" ProgID="Equation.3" ShapeID="_x0000_i1272" DrawAspect="Content" ObjectID="_1718714302" r:id="rId543"/>
        </w:object>
      </w:r>
      <w:r>
        <w:t xml:space="preserve"> = -0.25 dollars per year</w:t>
      </w:r>
    </w:p>
    <w:p w14:paraId="51646163" w14:textId="77777777" w:rsidR="00E95EAE" w:rsidRDefault="00E95EAE" w:rsidP="00E95EAE"/>
    <w:p w14:paraId="12F8F593" w14:textId="77777777" w:rsidR="00E95EAE" w:rsidRDefault="00E95EAE" w:rsidP="00E95EAE"/>
    <w:p w14:paraId="73F1BD60" w14:textId="77777777" w:rsidR="00E95EAE" w:rsidRPr="001C44C5" w:rsidRDefault="00E95EAE" w:rsidP="00E95EAE">
      <w:pPr>
        <w:pStyle w:val="TryitNow"/>
      </w:pPr>
      <w:r>
        <w:t>Try it Now</w:t>
      </w:r>
    </w:p>
    <w:p w14:paraId="1BFAF5D3" w14:textId="77777777" w:rsidR="00E95EAE" w:rsidRDefault="00E95EAE" w:rsidP="00BC78F7">
      <w:pPr>
        <w:pStyle w:val="TryitNowbody"/>
        <w:ind w:left="270" w:hanging="270"/>
      </w:pPr>
      <w:r>
        <w:t>1. Using the same cost-of-gas function, find the average rate of change between 2003 and 2008</w:t>
      </w:r>
    </w:p>
    <w:p w14:paraId="05B57380" w14:textId="77777777" w:rsidR="00E95EAE" w:rsidRDefault="00E95EAE" w:rsidP="00E95EAE"/>
    <w:p w14:paraId="1D1CB2CB" w14:textId="77777777" w:rsidR="00E95EAE" w:rsidRDefault="00E95EAE" w:rsidP="00E95EAE"/>
    <w:p w14:paraId="7103DF8C" w14:textId="77777777" w:rsidR="00E95EAE" w:rsidRDefault="00E95EAE" w:rsidP="00E95EAE">
      <w:r>
        <w:t xml:space="preserve">Notice that in the last example the change of output was </w:t>
      </w:r>
      <w:r>
        <w:rPr>
          <w:i/>
        </w:rPr>
        <w:t xml:space="preserve">negative </w:t>
      </w:r>
      <w:r>
        <w:t>since the output value of the function had decreased.  Correspondingly, the average rate of change is negative.</w:t>
      </w:r>
    </w:p>
    <w:p w14:paraId="3CA3FAD7" w14:textId="77777777" w:rsidR="00E95EAE" w:rsidRDefault="00E95EAE" w:rsidP="00E95EAE"/>
    <w:p w14:paraId="79DAE30B" w14:textId="77777777" w:rsidR="00E95EAE" w:rsidRDefault="00E95EAE" w:rsidP="00E95EAE"/>
    <w:p w14:paraId="5D450E23" w14:textId="77777777" w:rsidR="00E95EAE" w:rsidRDefault="00E95EAE" w:rsidP="00E95EAE">
      <w:pPr>
        <w:pStyle w:val="ExampleHeader"/>
      </w:pPr>
      <w:r>
        <w:t>Example 2</w:t>
      </w:r>
    </w:p>
    <w:p w14:paraId="3D3C3958" w14:textId="77777777" w:rsidR="00E95EAE" w:rsidRPr="00E16908" w:rsidRDefault="00A43B8B" w:rsidP="00E95EAE">
      <w:pPr>
        <w:pStyle w:val="Example"/>
      </w:pPr>
      <w:r>
        <w:rPr>
          <w:noProof/>
          <w:position w:val="-10"/>
        </w:rPr>
        <w:drawing>
          <wp:anchor distT="0" distB="0" distL="114300" distR="114300" simplePos="0" relativeHeight="251614720" behindDoc="0" locked="0" layoutInCell="1" allowOverlap="1" wp14:anchorId="443F6ECB" wp14:editId="584C8A29">
            <wp:simplePos x="0" y="0"/>
            <wp:positionH relativeFrom="column">
              <wp:posOffset>3994150</wp:posOffset>
            </wp:positionH>
            <wp:positionV relativeFrom="paragraph">
              <wp:posOffset>283845</wp:posOffset>
            </wp:positionV>
            <wp:extent cx="1682750" cy="1671320"/>
            <wp:effectExtent l="0" t="0" r="0" b="5080"/>
            <wp:wrapThrough wrapText="bothSides">
              <wp:wrapPolygon edited="0">
                <wp:start x="0" y="0"/>
                <wp:lineTo x="0" y="21337"/>
                <wp:lineTo x="21192" y="21337"/>
                <wp:lineTo x="21192" y="0"/>
                <wp:lineTo x="0" y="0"/>
              </wp:wrapPolygon>
            </wp:wrapThrough>
            <wp:docPr id="133" name="Picture 133" descr="A U-shaped graph passing through 0 comma 1, 1 comma 0, 2 comma 1, and 3 comma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A U-shaped graph passing through 0 comma 1, 1 comma 0, 2 comma 1, and 3 comma 4"/>
                    <pic:cNvPicPr>
                      <a:picLocks noChangeAspect="1" noChangeArrowheads="1"/>
                    </pic:cNvPicPr>
                  </pic:nvPicPr>
                  <pic:blipFill>
                    <a:blip r:embed="rId544">
                      <a:extLst>
                        <a:ext uri="{28A0092B-C50C-407E-A947-70E740481C1C}">
                          <a14:useLocalDpi xmlns:a14="http://schemas.microsoft.com/office/drawing/2010/main" val="0"/>
                        </a:ext>
                      </a:extLst>
                    </a:blip>
                    <a:srcRect/>
                    <a:stretch>
                      <a:fillRect/>
                    </a:stretch>
                  </pic:blipFill>
                  <pic:spPr bwMode="auto">
                    <a:xfrm>
                      <a:off x="0" y="0"/>
                      <a:ext cx="1682750" cy="1671320"/>
                    </a:xfrm>
                    <a:prstGeom prst="rect">
                      <a:avLst/>
                    </a:prstGeom>
                    <a:noFill/>
                    <a:ln>
                      <a:noFill/>
                    </a:ln>
                  </pic:spPr>
                </pic:pic>
              </a:graphicData>
            </a:graphic>
          </wp:anchor>
        </w:drawing>
      </w:r>
      <w:r w:rsidR="00E95EAE">
        <w:t xml:space="preserve">Given the function </w:t>
      </w:r>
      <w:r w:rsidR="00E95EAE">
        <w:rPr>
          <w:i/>
        </w:rPr>
        <w:t>g(t)</w:t>
      </w:r>
      <w:r w:rsidR="00E95EAE">
        <w:t xml:space="preserve"> shown here, find the average rate of change on the interval </w:t>
      </w:r>
      <w:r w:rsidR="00F36F7D">
        <w:br/>
      </w:r>
      <w:r w:rsidR="00E95EAE">
        <w:t xml:space="preserve">[0, 3]. </w:t>
      </w:r>
    </w:p>
    <w:p w14:paraId="4A70BCA2" w14:textId="77777777" w:rsidR="00E95EAE" w:rsidRDefault="00E95EAE" w:rsidP="00E95EAE">
      <w:pPr>
        <w:pStyle w:val="Example"/>
      </w:pPr>
    </w:p>
    <w:p w14:paraId="6201809F" w14:textId="77777777" w:rsidR="00E95EAE" w:rsidRDefault="00E95EAE" w:rsidP="00E95EAE">
      <w:pPr>
        <w:pStyle w:val="Example"/>
      </w:pPr>
      <w:r>
        <w:t xml:space="preserve">At </w:t>
      </w:r>
      <w:r>
        <w:rPr>
          <w:i/>
        </w:rPr>
        <w:t>t</w:t>
      </w:r>
      <w:r>
        <w:t xml:space="preserve"> = 0, the graph shows </w:t>
      </w:r>
      <w:r w:rsidRPr="00837219">
        <w:rPr>
          <w:position w:val="-10"/>
        </w:rPr>
        <w:object w:dxaOrig="840" w:dyaOrig="320" w14:anchorId="64DA1B9B">
          <v:shape id="_x0000_i1273" type="#_x0000_t75" style="width:41.25pt;height:15pt" o:ole="">
            <v:imagedata r:id="rId545" o:title=""/>
          </v:shape>
          <o:OLEObject Type="Embed" ProgID="Equation.3" ShapeID="_x0000_i1273" DrawAspect="Content" ObjectID="_1718714303" r:id="rId546"/>
        </w:object>
      </w:r>
    </w:p>
    <w:p w14:paraId="6EB03192" w14:textId="77777777" w:rsidR="00E95EAE" w:rsidRDefault="00E95EAE" w:rsidP="00E95EAE">
      <w:pPr>
        <w:pStyle w:val="Example"/>
      </w:pPr>
      <w:r>
        <w:t xml:space="preserve">At </w:t>
      </w:r>
      <w:r>
        <w:rPr>
          <w:i/>
        </w:rPr>
        <w:t>t</w:t>
      </w:r>
      <w:r>
        <w:t xml:space="preserve"> = 3, the graph shows </w:t>
      </w:r>
      <w:r w:rsidRPr="00837219">
        <w:rPr>
          <w:position w:val="-10"/>
        </w:rPr>
        <w:object w:dxaOrig="880" w:dyaOrig="320" w14:anchorId="1E6200F9">
          <v:shape id="_x0000_i1274" type="#_x0000_t75" style="width:43.5pt;height:15pt" o:ole="">
            <v:imagedata r:id="rId547" o:title=""/>
          </v:shape>
          <o:OLEObject Type="Embed" ProgID="Equation.3" ShapeID="_x0000_i1274" DrawAspect="Content" ObjectID="_1718714304" r:id="rId548"/>
        </w:object>
      </w:r>
    </w:p>
    <w:p w14:paraId="786A97C3" w14:textId="77777777" w:rsidR="00E95EAE" w:rsidRDefault="00E95EAE" w:rsidP="00E95EAE">
      <w:pPr>
        <w:pStyle w:val="Example"/>
      </w:pPr>
    </w:p>
    <w:p w14:paraId="2C4CF912" w14:textId="77777777" w:rsidR="00E95EAE" w:rsidRDefault="00E95EAE" w:rsidP="00E95EAE">
      <w:pPr>
        <w:pStyle w:val="Example"/>
      </w:pPr>
      <w:r>
        <w:t>The output has changed by 3 while the input has changed by 3, giving an average rate of change of:</w:t>
      </w:r>
    </w:p>
    <w:p w14:paraId="1FFBEA4D" w14:textId="77777777" w:rsidR="00E95EAE" w:rsidRPr="00837219" w:rsidRDefault="00E95EAE" w:rsidP="00E95EAE">
      <w:pPr>
        <w:pStyle w:val="Example"/>
      </w:pPr>
      <w:r w:rsidRPr="00837219">
        <w:rPr>
          <w:position w:val="-24"/>
        </w:rPr>
        <w:object w:dxaOrig="1300" w:dyaOrig="620" w14:anchorId="30CC0702">
          <v:shape id="_x0000_i1275" type="#_x0000_t75" style="width:65.25pt;height:30.75pt" o:ole="">
            <v:imagedata r:id="rId549" o:title=""/>
          </v:shape>
          <o:OLEObject Type="Embed" ProgID="Equation.3" ShapeID="_x0000_i1275" DrawAspect="Content" ObjectID="_1718714305" r:id="rId550"/>
        </w:object>
      </w:r>
    </w:p>
    <w:p w14:paraId="1E585FBF" w14:textId="77777777" w:rsidR="00E95EAE" w:rsidRDefault="00E95EAE" w:rsidP="00E95EAE"/>
    <w:p w14:paraId="3F5DD8B6" w14:textId="77777777" w:rsidR="00F36F7D" w:rsidRDefault="00F36F7D" w:rsidP="00E95EAE"/>
    <w:p w14:paraId="0E4F8C0C" w14:textId="77777777" w:rsidR="00F36F7D" w:rsidRDefault="00F36F7D" w:rsidP="00E95EAE"/>
    <w:p w14:paraId="1CBC583E" w14:textId="77777777" w:rsidR="00F36F7D" w:rsidRDefault="00F36F7D" w:rsidP="00E95EAE"/>
    <w:p w14:paraId="0091F8A0" w14:textId="77777777" w:rsidR="00E95EAE" w:rsidRDefault="00E95EAE" w:rsidP="00E95EAE"/>
    <w:p w14:paraId="7AFBCB24" w14:textId="77777777" w:rsidR="00E95EAE" w:rsidRDefault="00E95EAE" w:rsidP="00E95EAE">
      <w:pPr>
        <w:pStyle w:val="ExampleHeader"/>
      </w:pPr>
      <w:r>
        <w:lastRenderedPageBreak/>
        <w:t>Example 3</w:t>
      </w:r>
    </w:p>
    <w:p w14:paraId="28AD2D0D" w14:textId="77777777" w:rsidR="00E95EAE" w:rsidRDefault="00E95EAE" w:rsidP="00E95EAE">
      <w:pPr>
        <w:pStyle w:val="Example"/>
      </w:pPr>
      <w:r>
        <w:t>On a road trip, after picking up your friend who lives 10 miles away, you decide to record your distance from home over time.  Find your average speed over the first 6 hours.</w:t>
      </w:r>
    </w:p>
    <w:p w14:paraId="16A60C3D" w14:textId="77777777" w:rsidR="00E95EAE" w:rsidRDefault="00B642A4" w:rsidP="00E95EAE">
      <w:pPr>
        <w:pStyle w:val="Example"/>
      </w:pPr>
      <w:r>
        <w:rPr>
          <w:noProof/>
        </w:rPr>
        <mc:AlternateContent>
          <mc:Choice Requires="wps">
            <w:drawing>
              <wp:anchor distT="0" distB="0" distL="114300" distR="114300" simplePos="0" relativeHeight="251686400" behindDoc="0" locked="0" layoutInCell="1" allowOverlap="1" wp14:anchorId="1E359432" wp14:editId="08830C0C">
                <wp:simplePos x="0" y="0"/>
                <wp:positionH relativeFrom="column">
                  <wp:posOffset>46355</wp:posOffset>
                </wp:positionH>
                <wp:positionV relativeFrom="paragraph">
                  <wp:posOffset>105410</wp:posOffset>
                </wp:positionV>
                <wp:extent cx="5660390" cy="483870"/>
                <wp:effectExtent l="0" t="0" r="0" b="0"/>
                <wp:wrapNone/>
                <wp:docPr id="46" name="Text Box 2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60390" cy="483870"/>
                        </a:xfrm>
                        <a:prstGeom prst="rect">
                          <a:avLst/>
                        </a:prstGeom>
                        <a:solidFill>
                          <a:srgbClr val="FFFFFF"/>
                        </a:solidFill>
                        <a:ln>
                          <a:noFill/>
                        </a:ln>
                        <a:extLst>
                          <a:ext uri="{91240B29-F687-4f45-9708-019B960494DF}">
                            <a14:hiddenLine xmlns="" xmlns:a14="http://schemas.microsoft.com/office/drawing/2010/main" xmlns:w="http://schemas.openxmlformats.org/wordprocessingml/2006/main" xmlns:w10="urn:schemas-microsoft-com:office:word" xmlns:v="urn:schemas-microsoft-com:vml" xmlns:o="urn:schemas-microsoft-com:office:office" w="9525">
                              <a:solidFill>
                                <a:srgbClr val="000000"/>
                              </a:solidFill>
                              <a:miter lim="800000"/>
                              <a:headEnd/>
                              <a:tailEnd/>
                            </a14:hiddenLine>
                          </a:ext>
                        </a:extLst>
                      </wps:spPr>
                      <wps:txbx>
                        <w:txbxContent>
                          <w:tbl>
                            <w:tblPr>
                              <w:tblW w:w="8288"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27"/>
                              <w:gridCol w:w="845"/>
                              <w:gridCol w:w="845"/>
                              <w:gridCol w:w="845"/>
                              <w:gridCol w:w="845"/>
                              <w:gridCol w:w="845"/>
                              <w:gridCol w:w="845"/>
                              <w:gridCol w:w="845"/>
                              <w:gridCol w:w="846"/>
                            </w:tblGrid>
                            <w:tr w:rsidR="00233F84" w14:paraId="0D842C59" w14:textId="77777777" w:rsidTr="0097179D">
                              <w:tc>
                                <w:tcPr>
                                  <w:tcW w:w="1527" w:type="dxa"/>
                                </w:tcPr>
                                <w:p w14:paraId="20CCBD75" w14:textId="77777777" w:rsidR="00233F84" w:rsidRPr="003E7767" w:rsidRDefault="00233F84" w:rsidP="0097179D">
                                  <w:r w:rsidRPr="007A3632">
                                    <w:rPr>
                                      <w:i/>
                                    </w:rPr>
                                    <w:t>t</w:t>
                                  </w:r>
                                  <w:r>
                                    <w:t xml:space="preserve"> (hours)</w:t>
                                  </w:r>
                                </w:p>
                              </w:tc>
                              <w:tc>
                                <w:tcPr>
                                  <w:tcW w:w="845" w:type="dxa"/>
                                </w:tcPr>
                                <w:p w14:paraId="698D07E5" w14:textId="77777777" w:rsidR="00233F84" w:rsidRDefault="00233F84" w:rsidP="0097179D">
                                  <w:r>
                                    <w:t>0</w:t>
                                  </w:r>
                                </w:p>
                              </w:tc>
                              <w:tc>
                                <w:tcPr>
                                  <w:tcW w:w="845" w:type="dxa"/>
                                </w:tcPr>
                                <w:p w14:paraId="6274C696" w14:textId="77777777" w:rsidR="00233F84" w:rsidRDefault="00233F84" w:rsidP="0097179D">
                                  <w:r>
                                    <w:t>1</w:t>
                                  </w:r>
                                </w:p>
                              </w:tc>
                              <w:tc>
                                <w:tcPr>
                                  <w:tcW w:w="845" w:type="dxa"/>
                                </w:tcPr>
                                <w:p w14:paraId="34F36600" w14:textId="77777777" w:rsidR="00233F84" w:rsidRDefault="00233F84" w:rsidP="0097179D">
                                  <w:r>
                                    <w:t>2</w:t>
                                  </w:r>
                                </w:p>
                              </w:tc>
                              <w:tc>
                                <w:tcPr>
                                  <w:tcW w:w="845" w:type="dxa"/>
                                </w:tcPr>
                                <w:p w14:paraId="789CCAFD" w14:textId="77777777" w:rsidR="00233F84" w:rsidRDefault="00233F84" w:rsidP="0097179D">
                                  <w:r>
                                    <w:t>3</w:t>
                                  </w:r>
                                </w:p>
                              </w:tc>
                              <w:tc>
                                <w:tcPr>
                                  <w:tcW w:w="845" w:type="dxa"/>
                                </w:tcPr>
                                <w:p w14:paraId="32244692" w14:textId="77777777" w:rsidR="00233F84" w:rsidRDefault="00233F84" w:rsidP="0097179D">
                                  <w:r>
                                    <w:t>4</w:t>
                                  </w:r>
                                </w:p>
                              </w:tc>
                              <w:tc>
                                <w:tcPr>
                                  <w:tcW w:w="845" w:type="dxa"/>
                                </w:tcPr>
                                <w:p w14:paraId="34B40FDA" w14:textId="77777777" w:rsidR="00233F84" w:rsidRDefault="00233F84" w:rsidP="0097179D">
                                  <w:r>
                                    <w:t>5</w:t>
                                  </w:r>
                                </w:p>
                              </w:tc>
                              <w:tc>
                                <w:tcPr>
                                  <w:tcW w:w="845" w:type="dxa"/>
                                </w:tcPr>
                                <w:p w14:paraId="7AD0FC9A" w14:textId="77777777" w:rsidR="00233F84" w:rsidRDefault="00233F84" w:rsidP="0097179D">
                                  <w:r>
                                    <w:t>6</w:t>
                                  </w:r>
                                </w:p>
                              </w:tc>
                              <w:tc>
                                <w:tcPr>
                                  <w:tcW w:w="846" w:type="dxa"/>
                                </w:tcPr>
                                <w:p w14:paraId="3E779B0E" w14:textId="77777777" w:rsidR="00233F84" w:rsidRDefault="00233F84" w:rsidP="0097179D">
                                  <w:r>
                                    <w:t>7</w:t>
                                  </w:r>
                                </w:p>
                              </w:tc>
                            </w:tr>
                            <w:tr w:rsidR="00233F84" w14:paraId="686A2A46" w14:textId="77777777" w:rsidTr="0097179D">
                              <w:tc>
                                <w:tcPr>
                                  <w:tcW w:w="1527" w:type="dxa"/>
                                </w:tcPr>
                                <w:p w14:paraId="22A61804" w14:textId="77777777" w:rsidR="00233F84" w:rsidRPr="003E7767" w:rsidRDefault="00233F84" w:rsidP="0097179D">
                                  <w:r>
                                    <w:rPr>
                                      <w:i/>
                                    </w:rPr>
                                    <w:t>D(t)</w:t>
                                  </w:r>
                                  <w:r>
                                    <w:t xml:space="preserve"> (miles)</w:t>
                                  </w:r>
                                </w:p>
                              </w:tc>
                              <w:tc>
                                <w:tcPr>
                                  <w:tcW w:w="845" w:type="dxa"/>
                                </w:tcPr>
                                <w:p w14:paraId="58F42872" w14:textId="77777777" w:rsidR="00233F84" w:rsidRDefault="00233F84" w:rsidP="0097179D">
                                  <w:r>
                                    <w:t>10</w:t>
                                  </w:r>
                                </w:p>
                              </w:tc>
                              <w:tc>
                                <w:tcPr>
                                  <w:tcW w:w="845" w:type="dxa"/>
                                </w:tcPr>
                                <w:p w14:paraId="29C072D6" w14:textId="77777777" w:rsidR="00233F84" w:rsidRDefault="00233F84" w:rsidP="0097179D">
                                  <w:r>
                                    <w:t>55</w:t>
                                  </w:r>
                                </w:p>
                              </w:tc>
                              <w:tc>
                                <w:tcPr>
                                  <w:tcW w:w="845" w:type="dxa"/>
                                </w:tcPr>
                                <w:p w14:paraId="570231EA" w14:textId="77777777" w:rsidR="00233F84" w:rsidRDefault="00233F84" w:rsidP="0097179D">
                                  <w:r>
                                    <w:t>90</w:t>
                                  </w:r>
                                </w:p>
                              </w:tc>
                              <w:tc>
                                <w:tcPr>
                                  <w:tcW w:w="845" w:type="dxa"/>
                                </w:tcPr>
                                <w:p w14:paraId="0A41C45D" w14:textId="77777777" w:rsidR="00233F84" w:rsidRDefault="00233F84" w:rsidP="0097179D">
                                  <w:r>
                                    <w:t>153</w:t>
                                  </w:r>
                                </w:p>
                              </w:tc>
                              <w:tc>
                                <w:tcPr>
                                  <w:tcW w:w="845" w:type="dxa"/>
                                </w:tcPr>
                                <w:p w14:paraId="1816DBE9" w14:textId="77777777" w:rsidR="00233F84" w:rsidRDefault="00233F84" w:rsidP="0097179D">
                                  <w:r>
                                    <w:t>214</w:t>
                                  </w:r>
                                </w:p>
                              </w:tc>
                              <w:tc>
                                <w:tcPr>
                                  <w:tcW w:w="845" w:type="dxa"/>
                                </w:tcPr>
                                <w:p w14:paraId="3FFF2EFE" w14:textId="77777777" w:rsidR="00233F84" w:rsidRDefault="00233F84" w:rsidP="0097179D">
                                  <w:r>
                                    <w:t>240</w:t>
                                  </w:r>
                                </w:p>
                              </w:tc>
                              <w:tc>
                                <w:tcPr>
                                  <w:tcW w:w="845" w:type="dxa"/>
                                </w:tcPr>
                                <w:p w14:paraId="3BBAACB3" w14:textId="77777777" w:rsidR="00233F84" w:rsidRDefault="00233F84" w:rsidP="0097179D">
                                  <w:r>
                                    <w:t>292</w:t>
                                  </w:r>
                                </w:p>
                              </w:tc>
                              <w:tc>
                                <w:tcPr>
                                  <w:tcW w:w="846" w:type="dxa"/>
                                </w:tcPr>
                                <w:p w14:paraId="0380347C" w14:textId="77777777" w:rsidR="00233F84" w:rsidRDefault="00233F84" w:rsidP="0097179D">
                                  <w:r>
                                    <w:t>300</w:t>
                                  </w:r>
                                </w:p>
                              </w:tc>
                            </w:tr>
                          </w:tbl>
                          <w:p w14:paraId="4BE4A63B" w14:textId="77777777" w:rsidR="00233F84" w:rsidRDefault="00233F84" w:rsidP="00E95EAE"/>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E359432" id="Text Box 242" o:spid="_x0000_s1059" type="#_x0000_t202" style="position:absolute;left:0;text-align:left;margin-left:3.65pt;margin-top:8.3pt;width:445.7pt;height:38.1pt;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" stroked="f">
                <v:textbox inset="0,0,0,0">
                  <w:txbxContent>
                    <w:tbl>
                      <w:tblPr>
                        <w:tblW w:w="8288"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27"/>
                        <w:gridCol w:w="845"/>
                        <w:gridCol w:w="845"/>
                        <w:gridCol w:w="845"/>
                        <w:gridCol w:w="845"/>
                        <w:gridCol w:w="845"/>
                        <w:gridCol w:w="845"/>
                        <w:gridCol w:w="845"/>
                        <w:gridCol w:w="846"/>
                      </w:tblGrid>
                      <w:tr w:rsidR="00233F84" w14:paraId="0D842C59" w14:textId="77777777" w:rsidTr="0097179D">
                        <w:tc>
                          <w:tcPr>
                            <w:tcW w:w="1527" w:type="dxa"/>
                          </w:tcPr>
                          <w:p w14:paraId="20CCBD75" w14:textId="77777777" w:rsidR="00233F84" w:rsidRPr="003E7767" w:rsidRDefault="00233F84" w:rsidP="0097179D">
                            <w:r w:rsidRPr="007A3632">
                              <w:rPr>
                                <w:i/>
                              </w:rPr>
                              <w:t>t</w:t>
                            </w:r>
                            <w:r>
                              <w:t xml:space="preserve"> (hours)</w:t>
                            </w:r>
                          </w:p>
                        </w:tc>
                        <w:tc>
                          <w:tcPr>
                            <w:tcW w:w="845" w:type="dxa"/>
                          </w:tcPr>
                          <w:p w14:paraId="698D07E5" w14:textId="77777777" w:rsidR="00233F84" w:rsidRDefault="00233F84" w:rsidP="0097179D">
                            <w:r>
                              <w:t>0</w:t>
                            </w:r>
                          </w:p>
                        </w:tc>
                        <w:tc>
                          <w:tcPr>
                            <w:tcW w:w="845" w:type="dxa"/>
                          </w:tcPr>
                          <w:p w14:paraId="6274C696" w14:textId="77777777" w:rsidR="00233F84" w:rsidRDefault="00233F84" w:rsidP="0097179D">
                            <w:r>
                              <w:t>1</w:t>
                            </w:r>
                          </w:p>
                        </w:tc>
                        <w:tc>
                          <w:tcPr>
                            <w:tcW w:w="845" w:type="dxa"/>
                          </w:tcPr>
                          <w:p w14:paraId="34F36600" w14:textId="77777777" w:rsidR="00233F84" w:rsidRDefault="00233F84" w:rsidP="0097179D">
                            <w:r>
                              <w:t>2</w:t>
                            </w:r>
                          </w:p>
                        </w:tc>
                        <w:tc>
                          <w:tcPr>
                            <w:tcW w:w="845" w:type="dxa"/>
                          </w:tcPr>
                          <w:p w14:paraId="789CCAFD" w14:textId="77777777" w:rsidR="00233F84" w:rsidRDefault="00233F84" w:rsidP="0097179D">
                            <w:r>
                              <w:t>3</w:t>
                            </w:r>
                          </w:p>
                        </w:tc>
                        <w:tc>
                          <w:tcPr>
                            <w:tcW w:w="845" w:type="dxa"/>
                          </w:tcPr>
                          <w:p w14:paraId="32244692" w14:textId="77777777" w:rsidR="00233F84" w:rsidRDefault="00233F84" w:rsidP="0097179D">
                            <w:r>
                              <w:t>4</w:t>
                            </w:r>
                          </w:p>
                        </w:tc>
                        <w:tc>
                          <w:tcPr>
                            <w:tcW w:w="845" w:type="dxa"/>
                          </w:tcPr>
                          <w:p w14:paraId="34B40FDA" w14:textId="77777777" w:rsidR="00233F84" w:rsidRDefault="00233F84" w:rsidP="0097179D">
                            <w:r>
                              <w:t>5</w:t>
                            </w:r>
                          </w:p>
                        </w:tc>
                        <w:tc>
                          <w:tcPr>
                            <w:tcW w:w="845" w:type="dxa"/>
                          </w:tcPr>
                          <w:p w14:paraId="7AD0FC9A" w14:textId="77777777" w:rsidR="00233F84" w:rsidRDefault="00233F84" w:rsidP="0097179D">
                            <w:r>
                              <w:t>6</w:t>
                            </w:r>
                          </w:p>
                        </w:tc>
                        <w:tc>
                          <w:tcPr>
                            <w:tcW w:w="846" w:type="dxa"/>
                          </w:tcPr>
                          <w:p w14:paraId="3E779B0E" w14:textId="77777777" w:rsidR="00233F84" w:rsidRDefault="00233F84" w:rsidP="0097179D">
                            <w:r>
                              <w:t>7</w:t>
                            </w:r>
                          </w:p>
                        </w:tc>
                      </w:tr>
                      <w:tr w:rsidR="00233F84" w14:paraId="686A2A46" w14:textId="77777777" w:rsidTr="0097179D">
                        <w:tc>
                          <w:tcPr>
                            <w:tcW w:w="1527" w:type="dxa"/>
                          </w:tcPr>
                          <w:p w14:paraId="22A61804" w14:textId="77777777" w:rsidR="00233F84" w:rsidRPr="003E7767" w:rsidRDefault="00233F84" w:rsidP="0097179D">
                            <w:r>
                              <w:rPr>
                                <w:i/>
                              </w:rPr>
                              <w:t>D(t)</w:t>
                            </w:r>
                            <w:r>
                              <w:t xml:space="preserve"> (miles)</w:t>
                            </w:r>
                          </w:p>
                        </w:tc>
                        <w:tc>
                          <w:tcPr>
                            <w:tcW w:w="845" w:type="dxa"/>
                          </w:tcPr>
                          <w:p w14:paraId="58F42872" w14:textId="77777777" w:rsidR="00233F84" w:rsidRDefault="00233F84" w:rsidP="0097179D">
                            <w:r>
                              <w:t>10</w:t>
                            </w:r>
                          </w:p>
                        </w:tc>
                        <w:tc>
                          <w:tcPr>
                            <w:tcW w:w="845" w:type="dxa"/>
                          </w:tcPr>
                          <w:p w14:paraId="29C072D6" w14:textId="77777777" w:rsidR="00233F84" w:rsidRDefault="00233F84" w:rsidP="0097179D">
                            <w:r>
                              <w:t>55</w:t>
                            </w:r>
                          </w:p>
                        </w:tc>
                        <w:tc>
                          <w:tcPr>
                            <w:tcW w:w="845" w:type="dxa"/>
                          </w:tcPr>
                          <w:p w14:paraId="570231EA" w14:textId="77777777" w:rsidR="00233F84" w:rsidRDefault="00233F84" w:rsidP="0097179D">
                            <w:r>
                              <w:t>90</w:t>
                            </w:r>
                          </w:p>
                        </w:tc>
                        <w:tc>
                          <w:tcPr>
                            <w:tcW w:w="845" w:type="dxa"/>
                          </w:tcPr>
                          <w:p w14:paraId="0A41C45D" w14:textId="77777777" w:rsidR="00233F84" w:rsidRDefault="00233F84" w:rsidP="0097179D">
                            <w:r>
                              <w:t>153</w:t>
                            </w:r>
                          </w:p>
                        </w:tc>
                        <w:tc>
                          <w:tcPr>
                            <w:tcW w:w="845" w:type="dxa"/>
                          </w:tcPr>
                          <w:p w14:paraId="1816DBE9" w14:textId="77777777" w:rsidR="00233F84" w:rsidRDefault="00233F84" w:rsidP="0097179D">
                            <w:r>
                              <w:t>214</w:t>
                            </w:r>
                          </w:p>
                        </w:tc>
                        <w:tc>
                          <w:tcPr>
                            <w:tcW w:w="845" w:type="dxa"/>
                          </w:tcPr>
                          <w:p w14:paraId="3FFF2EFE" w14:textId="77777777" w:rsidR="00233F84" w:rsidRDefault="00233F84" w:rsidP="0097179D">
                            <w:r>
                              <w:t>240</w:t>
                            </w:r>
                          </w:p>
                        </w:tc>
                        <w:tc>
                          <w:tcPr>
                            <w:tcW w:w="845" w:type="dxa"/>
                          </w:tcPr>
                          <w:p w14:paraId="3BBAACB3" w14:textId="77777777" w:rsidR="00233F84" w:rsidRDefault="00233F84" w:rsidP="0097179D">
                            <w:r>
                              <w:t>292</w:t>
                            </w:r>
                          </w:p>
                        </w:tc>
                        <w:tc>
                          <w:tcPr>
                            <w:tcW w:w="846" w:type="dxa"/>
                          </w:tcPr>
                          <w:p w14:paraId="0380347C" w14:textId="77777777" w:rsidR="00233F84" w:rsidRDefault="00233F84" w:rsidP="0097179D">
                            <w:r>
                              <w:t>300</w:t>
                            </w:r>
                          </w:p>
                        </w:tc>
                      </w:tr>
                    </w:tbl>
                    <w:p w14:paraId="4BE4A63B" w14:textId="77777777" w:rsidR="00233F84" w:rsidRDefault="00233F84" w:rsidP="00E95EAE"/>
                  </w:txbxContent>
                </v:textbox>
              </v:shape>
            </w:pict>
          </mc:Fallback>
        </mc:AlternateContent>
      </w:r>
    </w:p>
    <w:p w14:paraId="7B3042B1" w14:textId="77777777" w:rsidR="00E95EAE" w:rsidRDefault="00E95EAE" w:rsidP="00E95EAE">
      <w:pPr>
        <w:pStyle w:val="Example"/>
      </w:pPr>
    </w:p>
    <w:p w14:paraId="057B8BE5" w14:textId="77777777" w:rsidR="00E95EAE" w:rsidRDefault="00E95EAE" w:rsidP="00E95EAE">
      <w:pPr>
        <w:pStyle w:val="Example"/>
      </w:pPr>
    </w:p>
    <w:p w14:paraId="6FB292F3" w14:textId="77777777" w:rsidR="00E95EAE" w:rsidRDefault="00E95EAE" w:rsidP="00E95EAE">
      <w:pPr>
        <w:pStyle w:val="Example"/>
      </w:pPr>
    </w:p>
    <w:p w14:paraId="30BC6E69" w14:textId="77777777" w:rsidR="00E95EAE" w:rsidRDefault="00E95EAE" w:rsidP="00E95EAE">
      <w:pPr>
        <w:pStyle w:val="Example"/>
      </w:pPr>
      <w:r>
        <w:t xml:space="preserve">Here, your average speed is the average rate of change.  </w:t>
      </w:r>
    </w:p>
    <w:p w14:paraId="47E48EFB" w14:textId="77777777" w:rsidR="00E95EAE" w:rsidRDefault="00E95EAE" w:rsidP="00E95EAE">
      <w:pPr>
        <w:pStyle w:val="Example"/>
      </w:pPr>
      <w:r>
        <w:t>You traveled 282 miles in 6 hours, for an average speed of</w:t>
      </w:r>
    </w:p>
    <w:p w14:paraId="264E0F0C" w14:textId="77777777" w:rsidR="00E95EAE" w:rsidRDefault="00E95EAE" w:rsidP="00E95EAE">
      <w:pPr>
        <w:pStyle w:val="Example"/>
      </w:pPr>
      <w:r w:rsidRPr="00837219">
        <w:rPr>
          <w:position w:val="-24"/>
        </w:rPr>
        <w:object w:dxaOrig="1540" w:dyaOrig="620" w14:anchorId="2671DF95">
          <v:shape id="_x0000_i1276" type="#_x0000_t75" style="width:75.75pt;height:30.75pt" o:ole="">
            <v:imagedata r:id="rId551" o:title=""/>
          </v:shape>
          <o:OLEObject Type="Embed" ProgID="Equation.3" ShapeID="_x0000_i1276" DrawAspect="Content" ObjectID="_1718714306" r:id="rId552"/>
        </w:object>
      </w:r>
      <w:r>
        <w:t>= 47 miles per hour</w:t>
      </w:r>
    </w:p>
    <w:p w14:paraId="1BA40D5D" w14:textId="77777777" w:rsidR="00F36F7D" w:rsidRDefault="00F36F7D" w:rsidP="00E95EAE"/>
    <w:p w14:paraId="7FA15FA1" w14:textId="77777777" w:rsidR="00F36F7D" w:rsidRDefault="00F36F7D" w:rsidP="00E95EAE"/>
    <w:p w14:paraId="6CDEA231" w14:textId="77777777" w:rsidR="00E95EAE" w:rsidRDefault="00E95EAE" w:rsidP="00E95EAE">
      <w:r>
        <w:t>We can more formally state the average rate of change calculation using function notation.</w:t>
      </w:r>
    </w:p>
    <w:p w14:paraId="340111A3" w14:textId="77777777" w:rsidR="00E95EAE" w:rsidRDefault="00E95EAE" w:rsidP="00E95EAE"/>
    <w:p w14:paraId="280E59FB" w14:textId="77777777" w:rsidR="00E95EAE" w:rsidRDefault="00E95EAE" w:rsidP="00E95EAE"/>
    <w:p w14:paraId="499EBBC3" w14:textId="77777777" w:rsidR="00E95EAE" w:rsidRDefault="00E95EAE" w:rsidP="00E95EAE">
      <w:pPr>
        <w:pStyle w:val="DefinitionHeader"/>
      </w:pPr>
      <w:r>
        <w:t>Average Rate of Change using Function Notation</w:t>
      </w:r>
    </w:p>
    <w:p w14:paraId="69960FEA" w14:textId="77777777" w:rsidR="00E95EAE" w:rsidRDefault="00DD446B" w:rsidP="00E95EAE">
      <w:pPr>
        <w:pStyle w:val="Definition"/>
      </w:pPr>
      <w:r>
        <w:fldChar w:fldCharType="begin"/>
      </w:r>
      <w:r w:rsidR="00E95EAE">
        <w:instrText>xe "</w:instrText>
      </w:r>
      <w:r w:rsidR="00E95EAE" w:rsidRPr="00D826C0">
        <w:instrText>Rate of Change:Using Function Notation</w:instrText>
      </w:r>
      <w:r w:rsidR="00E95EAE">
        <w:instrText>"</w:instrText>
      </w:r>
      <w:r>
        <w:fldChar w:fldCharType="end"/>
      </w:r>
      <w:r w:rsidR="00E95EAE">
        <w:t xml:space="preserve">Given a function </w:t>
      </w:r>
      <w:r w:rsidR="00E95EAE">
        <w:rPr>
          <w:i/>
        </w:rPr>
        <w:t>f(x)</w:t>
      </w:r>
      <w:r w:rsidR="00E95EAE">
        <w:t>, the average rate of change on the interval [</w:t>
      </w:r>
      <w:r w:rsidR="00E95EAE">
        <w:rPr>
          <w:i/>
        </w:rPr>
        <w:t>a</w:t>
      </w:r>
      <w:r w:rsidR="00E95EAE">
        <w:t xml:space="preserve">, </w:t>
      </w:r>
      <w:r w:rsidR="00E95EAE">
        <w:rPr>
          <w:i/>
        </w:rPr>
        <w:t>b</w:t>
      </w:r>
      <w:r w:rsidR="00E95EAE">
        <w:t>] is</w:t>
      </w:r>
    </w:p>
    <w:p w14:paraId="3CED6950" w14:textId="77777777" w:rsidR="00E95EAE" w:rsidRDefault="00E95EAE" w:rsidP="00E95EAE">
      <w:pPr>
        <w:pStyle w:val="Definition"/>
      </w:pPr>
      <w:r>
        <w:t xml:space="preserve">Average rate of change = </w:t>
      </w:r>
      <w:r w:rsidRPr="00837219">
        <w:rPr>
          <w:position w:val="-28"/>
        </w:rPr>
        <w:object w:dxaOrig="3280" w:dyaOrig="660" w14:anchorId="799B2BF2">
          <v:shape id="_x0000_i1277" type="#_x0000_t75" style="width:163.5pt;height:33.75pt" o:ole="">
            <v:imagedata r:id="rId553" o:title=""/>
          </v:shape>
          <o:OLEObject Type="Embed" ProgID="Equation.3" ShapeID="_x0000_i1277" DrawAspect="Content" ObjectID="_1718714307" r:id="rId554"/>
        </w:object>
      </w:r>
    </w:p>
    <w:p w14:paraId="7AEDEBB7" w14:textId="77777777" w:rsidR="00E95EAE" w:rsidRPr="00837219" w:rsidRDefault="00E95EAE" w:rsidP="00E95EAE"/>
    <w:p w14:paraId="1478BA87" w14:textId="77777777" w:rsidR="00E95EAE" w:rsidRDefault="00E95EAE" w:rsidP="00E95EAE"/>
    <w:p w14:paraId="76988802" w14:textId="77777777" w:rsidR="00E95EAE" w:rsidRDefault="00E95EAE" w:rsidP="00E95EAE">
      <w:pPr>
        <w:pStyle w:val="ExampleHeader"/>
      </w:pPr>
      <w:r>
        <w:t>Example 4</w:t>
      </w:r>
    </w:p>
    <w:p w14:paraId="54A6B30E" w14:textId="77777777" w:rsidR="00E95EAE" w:rsidRDefault="00E95EAE" w:rsidP="00E95EAE">
      <w:pPr>
        <w:pStyle w:val="Example"/>
      </w:pPr>
      <w:r>
        <w:t xml:space="preserve">Compute the average rate of change of </w:t>
      </w:r>
      <w:r w:rsidRPr="00837219">
        <w:rPr>
          <w:position w:val="-24"/>
        </w:rPr>
        <w:object w:dxaOrig="1420" w:dyaOrig="620" w14:anchorId="50F1D46E">
          <v:shape id="_x0000_i1278" type="#_x0000_t75" style="width:71.25pt;height:30.75pt" o:ole="">
            <v:imagedata r:id="rId555" o:title=""/>
          </v:shape>
          <o:OLEObject Type="Embed" ProgID="Equation.3" ShapeID="_x0000_i1278" DrawAspect="Content" ObjectID="_1718714308" r:id="rId556"/>
        </w:object>
      </w:r>
      <w:r>
        <w:t xml:space="preserve"> on the interval [2, 4]</w:t>
      </w:r>
    </w:p>
    <w:p w14:paraId="1A300385" w14:textId="77777777" w:rsidR="00E95EAE" w:rsidRDefault="00E95EAE" w:rsidP="00E95EAE">
      <w:pPr>
        <w:pStyle w:val="Example"/>
      </w:pPr>
    </w:p>
    <w:p w14:paraId="3F03BA37" w14:textId="77777777" w:rsidR="00E95EAE" w:rsidRDefault="00E95EAE" w:rsidP="00E95EAE">
      <w:pPr>
        <w:pStyle w:val="Example"/>
      </w:pPr>
      <w:r>
        <w:t>We can start by computing the function values at each endpoint of the interval</w:t>
      </w:r>
    </w:p>
    <w:p w14:paraId="0D0BB2F7" w14:textId="77777777" w:rsidR="00E95EAE" w:rsidRDefault="00E95EAE" w:rsidP="00E95EAE">
      <w:pPr>
        <w:pStyle w:val="Example"/>
      </w:pPr>
      <w:r w:rsidRPr="00837219">
        <w:rPr>
          <w:position w:val="-24"/>
        </w:rPr>
        <w:object w:dxaOrig="2580" w:dyaOrig="620" w14:anchorId="686F60FE">
          <v:shape id="_x0000_i1279" type="#_x0000_t75" style="width:128.25pt;height:30.75pt" o:ole="">
            <v:imagedata r:id="rId557" o:title=""/>
          </v:shape>
          <o:OLEObject Type="Embed" ProgID="Equation.3" ShapeID="_x0000_i1279" DrawAspect="Content" ObjectID="_1718714309" r:id="rId558"/>
        </w:object>
      </w:r>
    </w:p>
    <w:p w14:paraId="14DD5F30" w14:textId="77777777" w:rsidR="00E95EAE" w:rsidRDefault="00E95EAE" w:rsidP="00E95EAE">
      <w:pPr>
        <w:pStyle w:val="Example"/>
      </w:pPr>
      <w:r w:rsidRPr="00837219">
        <w:rPr>
          <w:position w:val="-24"/>
        </w:rPr>
        <w:object w:dxaOrig="2799" w:dyaOrig="620" w14:anchorId="13E8D2BB">
          <v:shape id="_x0000_i1280" type="#_x0000_t75" style="width:140.25pt;height:30.75pt" o:ole="">
            <v:imagedata r:id="rId559" o:title=""/>
          </v:shape>
          <o:OLEObject Type="Embed" ProgID="Equation.3" ShapeID="_x0000_i1280" DrawAspect="Content" ObjectID="_1718714310" r:id="rId560"/>
        </w:object>
      </w:r>
    </w:p>
    <w:p w14:paraId="0B99636C" w14:textId="77777777" w:rsidR="00E95EAE" w:rsidRDefault="00E95EAE" w:rsidP="00E95EAE">
      <w:pPr>
        <w:pStyle w:val="Example"/>
      </w:pPr>
    </w:p>
    <w:p w14:paraId="1687D571" w14:textId="77777777" w:rsidR="00E95EAE" w:rsidRDefault="00E95EAE" w:rsidP="00E95EAE">
      <w:pPr>
        <w:pStyle w:val="Example"/>
      </w:pPr>
      <w:r>
        <w:t>Now computing the average rate of change</w:t>
      </w:r>
    </w:p>
    <w:p w14:paraId="74141428" w14:textId="77777777" w:rsidR="00E95EAE" w:rsidRDefault="00E95EAE" w:rsidP="00E95EAE">
      <w:pPr>
        <w:pStyle w:val="Example"/>
      </w:pPr>
      <w:r>
        <w:t xml:space="preserve">Average rate of change = </w:t>
      </w:r>
      <w:r w:rsidRPr="00837219">
        <w:rPr>
          <w:position w:val="-24"/>
        </w:rPr>
        <w:object w:dxaOrig="3320" w:dyaOrig="900" w14:anchorId="65E91D55">
          <v:shape id="_x0000_i1281" type="#_x0000_t75" style="width:165.75pt;height:46.5pt" o:ole="">
            <v:imagedata r:id="rId561" o:title=""/>
          </v:shape>
          <o:OLEObject Type="Embed" ProgID="Equation.3" ShapeID="_x0000_i1281" DrawAspect="Content" ObjectID="_1718714311" r:id="rId562"/>
        </w:object>
      </w:r>
    </w:p>
    <w:p w14:paraId="41564701" w14:textId="77777777" w:rsidR="00E95EAE" w:rsidRDefault="00E95EAE" w:rsidP="00E95EAE"/>
    <w:p w14:paraId="25EED099" w14:textId="77777777" w:rsidR="00E95EAE" w:rsidRDefault="00E95EAE" w:rsidP="00E95EAE"/>
    <w:p w14:paraId="55C55240" w14:textId="77777777" w:rsidR="00E95EAE" w:rsidRPr="001C44C5" w:rsidRDefault="00E95EAE" w:rsidP="00E95EAE">
      <w:pPr>
        <w:pStyle w:val="TryitNow"/>
      </w:pPr>
      <w:r>
        <w:t>Try it Now</w:t>
      </w:r>
    </w:p>
    <w:p w14:paraId="0DF144D5" w14:textId="77777777" w:rsidR="00E95EAE" w:rsidRDefault="00E95EAE" w:rsidP="00E95EAE">
      <w:pPr>
        <w:pStyle w:val="TryitNowbody"/>
      </w:pPr>
      <w:r>
        <w:t xml:space="preserve">2. Find the average rate of change of </w:t>
      </w:r>
      <w:r w:rsidRPr="006574E8">
        <w:rPr>
          <w:position w:val="-10"/>
        </w:rPr>
        <w:object w:dxaOrig="1560" w:dyaOrig="380" w14:anchorId="3B173812">
          <v:shape id="_x0000_i1282" type="#_x0000_t75" style="width:78.75pt;height:19.5pt" o:ole="">
            <v:imagedata r:id="rId563" o:title=""/>
          </v:shape>
          <o:OLEObject Type="Embed" ProgID="Equation.3" ShapeID="_x0000_i1282" DrawAspect="Content" ObjectID="_1718714312" r:id="rId564"/>
        </w:object>
      </w:r>
      <w:r>
        <w:t xml:space="preserve"> on the interval [1, 9]</w:t>
      </w:r>
    </w:p>
    <w:p w14:paraId="7BEA6236" w14:textId="77777777" w:rsidR="00E95EAE" w:rsidRDefault="00E95EAE" w:rsidP="00E95EAE"/>
    <w:p w14:paraId="69C6B2B7" w14:textId="77777777" w:rsidR="00E95EAE" w:rsidRDefault="00E95EAE" w:rsidP="00E95EAE">
      <w:pPr>
        <w:pStyle w:val="ExampleHeader"/>
      </w:pPr>
      <w:r>
        <w:t>Example 5</w:t>
      </w:r>
    </w:p>
    <w:p w14:paraId="06C3157D" w14:textId="77777777" w:rsidR="00E95EAE" w:rsidRDefault="00E95EAE" w:rsidP="00E95EAE">
      <w:pPr>
        <w:pStyle w:val="Example"/>
      </w:pPr>
      <w:r>
        <w:t xml:space="preserve">The magnetic force </w:t>
      </w:r>
      <w:r>
        <w:rPr>
          <w:i/>
        </w:rPr>
        <w:t>F</w:t>
      </w:r>
      <w:r>
        <w:t xml:space="preserve">, measured in Newtons, between two magnets is related to the distance between the magnets </w:t>
      </w:r>
      <w:r>
        <w:rPr>
          <w:i/>
        </w:rPr>
        <w:t>d</w:t>
      </w:r>
      <w:r>
        <w:t xml:space="preserve">, in centimeters, by the formula </w:t>
      </w:r>
      <w:r w:rsidRPr="008E4AB7">
        <w:rPr>
          <w:position w:val="-24"/>
        </w:rPr>
        <w:object w:dxaOrig="1140" w:dyaOrig="620" w14:anchorId="04CEDD7D">
          <v:shape id="_x0000_i1283" type="#_x0000_t75" style="width:57pt;height:30.75pt" o:ole="">
            <v:imagedata r:id="rId565" o:title=""/>
          </v:shape>
          <o:OLEObject Type="Embed" ProgID="Equation.3" ShapeID="_x0000_i1283" DrawAspect="Content" ObjectID="_1718714313" r:id="rId566"/>
        </w:object>
      </w:r>
      <w:r>
        <w:t>.  Find the average rate of change of force if the distance between the magnets is increased from 2 cm to 6 cm.</w:t>
      </w:r>
    </w:p>
    <w:p w14:paraId="051C0B52" w14:textId="77777777" w:rsidR="00E95EAE" w:rsidRDefault="00E95EAE" w:rsidP="00E95EAE">
      <w:pPr>
        <w:pStyle w:val="Example"/>
      </w:pPr>
    </w:p>
    <w:p w14:paraId="1FEAF107" w14:textId="77777777" w:rsidR="00E95EAE" w:rsidRDefault="00E95EAE" w:rsidP="00E95EAE">
      <w:pPr>
        <w:pStyle w:val="Example"/>
      </w:pPr>
      <w:r>
        <w:t xml:space="preserve">We are computing the average rate of change of </w:t>
      </w:r>
      <w:r w:rsidRPr="008E4AB7">
        <w:rPr>
          <w:position w:val="-24"/>
        </w:rPr>
        <w:object w:dxaOrig="1140" w:dyaOrig="620" w14:anchorId="0F13BAD0">
          <v:shape id="_x0000_i1284" type="#_x0000_t75" style="width:57pt;height:30.75pt" o:ole="">
            <v:imagedata r:id="rId567" o:title=""/>
          </v:shape>
          <o:OLEObject Type="Embed" ProgID="Equation.3" ShapeID="_x0000_i1284" DrawAspect="Content" ObjectID="_1718714314" r:id="rId568"/>
        </w:object>
      </w:r>
      <w:r>
        <w:t xml:space="preserve"> on the interval [2, 6]</w:t>
      </w:r>
      <w:r w:rsidR="002F6757">
        <w:t>.</w:t>
      </w:r>
    </w:p>
    <w:p w14:paraId="132D61C7" w14:textId="77777777" w:rsidR="00E95EAE" w:rsidRDefault="00E95EAE" w:rsidP="00E95EAE">
      <w:pPr>
        <w:pStyle w:val="Example"/>
      </w:pPr>
      <w:r>
        <w:t xml:space="preserve">Average rate of change = </w:t>
      </w:r>
      <w:r w:rsidRPr="00837219">
        <w:rPr>
          <w:position w:val="-24"/>
        </w:rPr>
        <w:object w:dxaOrig="1280" w:dyaOrig="620" w14:anchorId="02F26C19">
          <v:shape id="_x0000_i1285" type="#_x0000_t75" style="width:64.5pt;height:30.75pt" o:ole="">
            <v:imagedata r:id="rId569" o:title=""/>
          </v:shape>
          <o:OLEObject Type="Embed" ProgID="Equation.3" ShapeID="_x0000_i1285" DrawAspect="Content" ObjectID="_1718714315" r:id="rId570"/>
        </w:object>
      </w:r>
      <w:r>
        <w:tab/>
        <w:t>Evaluating the function</w:t>
      </w:r>
    </w:p>
    <w:p w14:paraId="4F0CC6AA" w14:textId="77777777" w:rsidR="00E95EAE" w:rsidRDefault="00E95EAE" w:rsidP="00E95EAE">
      <w:pPr>
        <w:pStyle w:val="Example"/>
      </w:pPr>
    </w:p>
    <w:p w14:paraId="382E4A84" w14:textId="77777777" w:rsidR="00E95EAE" w:rsidRDefault="00E95EAE" w:rsidP="00E95EAE">
      <w:pPr>
        <w:pStyle w:val="Example"/>
      </w:pPr>
    </w:p>
    <w:p w14:paraId="62ED6CDD" w14:textId="77777777" w:rsidR="00E95EAE" w:rsidRDefault="00E95EAE" w:rsidP="00E95EAE">
      <w:pPr>
        <w:pStyle w:val="Example"/>
      </w:pPr>
      <w:r w:rsidRPr="00837219">
        <w:rPr>
          <w:position w:val="-24"/>
        </w:rPr>
        <w:object w:dxaOrig="1280" w:dyaOrig="620" w14:anchorId="2929A6D8">
          <v:shape id="_x0000_i1286" type="#_x0000_t75" style="width:64.5pt;height:30.75pt" o:ole="">
            <v:imagedata r:id="rId569" o:title=""/>
          </v:shape>
          <o:OLEObject Type="Embed" ProgID="Equation.3" ShapeID="_x0000_i1286" DrawAspect="Content" ObjectID="_1718714316" r:id="rId571"/>
        </w:object>
      </w:r>
      <w:r>
        <w:t>=</w:t>
      </w:r>
    </w:p>
    <w:p w14:paraId="49763BFE" w14:textId="77777777" w:rsidR="00E95EAE" w:rsidRDefault="00E95EAE" w:rsidP="00E95EAE">
      <w:pPr>
        <w:pStyle w:val="Example"/>
      </w:pPr>
      <w:r w:rsidRPr="00837219">
        <w:rPr>
          <w:position w:val="-24"/>
        </w:rPr>
        <w:object w:dxaOrig="900" w:dyaOrig="920" w14:anchorId="3DF262F2">
          <v:shape id="_x0000_i1287" type="#_x0000_t75" style="width:46.5pt;height:46.5pt" o:ole="">
            <v:imagedata r:id="rId572" o:title=""/>
          </v:shape>
          <o:OLEObject Type="Embed" ProgID="Equation.3" ShapeID="_x0000_i1287" DrawAspect="Content" ObjectID="_1718714317" r:id="rId573"/>
        </w:object>
      </w:r>
      <w:r>
        <w:tab/>
      </w:r>
      <w:r>
        <w:tab/>
      </w:r>
      <w:r>
        <w:tab/>
      </w:r>
      <w:r>
        <w:tab/>
      </w:r>
      <w:r>
        <w:tab/>
        <w:t>Simplifying</w:t>
      </w:r>
    </w:p>
    <w:p w14:paraId="57E853B7" w14:textId="77777777" w:rsidR="00E95EAE" w:rsidRDefault="00E95EAE" w:rsidP="00E95EAE">
      <w:pPr>
        <w:pStyle w:val="Example"/>
      </w:pPr>
      <w:r w:rsidRPr="00837219">
        <w:rPr>
          <w:position w:val="-24"/>
        </w:rPr>
        <w:object w:dxaOrig="780" w:dyaOrig="920" w14:anchorId="16CAAA6B">
          <v:shape id="_x0000_i1288" type="#_x0000_t75" style="width:38.25pt;height:46.5pt" o:ole="">
            <v:imagedata r:id="rId574" o:title=""/>
          </v:shape>
          <o:OLEObject Type="Embed" ProgID="Equation.3" ShapeID="_x0000_i1288" DrawAspect="Content" ObjectID="_1718714318" r:id="rId575"/>
        </w:object>
      </w:r>
      <w:r>
        <w:t xml:space="preserve"> </w:t>
      </w:r>
      <w:r>
        <w:tab/>
      </w:r>
      <w:r>
        <w:tab/>
      </w:r>
      <w:r>
        <w:tab/>
      </w:r>
      <w:r>
        <w:tab/>
      </w:r>
      <w:r>
        <w:tab/>
        <w:t>Combining the numerator terms</w:t>
      </w:r>
    </w:p>
    <w:p w14:paraId="06E08886" w14:textId="77777777" w:rsidR="00E95EAE" w:rsidRDefault="00E95EAE" w:rsidP="00E95EAE">
      <w:pPr>
        <w:pStyle w:val="Example"/>
      </w:pPr>
      <w:r w:rsidRPr="00837219">
        <w:rPr>
          <w:position w:val="-24"/>
        </w:rPr>
        <w:object w:dxaOrig="540" w:dyaOrig="920" w14:anchorId="77F88FCD">
          <v:shape id="_x0000_i1289" type="#_x0000_t75" style="width:27pt;height:46.5pt" o:ole="">
            <v:imagedata r:id="rId576" o:title=""/>
          </v:shape>
          <o:OLEObject Type="Embed" ProgID="Equation.3" ShapeID="_x0000_i1289" DrawAspect="Content" ObjectID="_1718714319" r:id="rId577"/>
        </w:object>
      </w:r>
      <w:r>
        <w:tab/>
      </w:r>
      <w:r>
        <w:tab/>
      </w:r>
      <w:r>
        <w:tab/>
      </w:r>
      <w:r>
        <w:tab/>
      </w:r>
      <w:r>
        <w:tab/>
      </w:r>
      <w:r>
        <w:tab/>
        <w:t>Simplifying further</w:t>
      </w:r>
      <w:r>
        <w:tab/>
      </w:r>
    </w:p>
    <w:p w14:paraId="6EE22583" w14:textId="77777777" w:rsidR="00E95EAE" w:rsidRDefault="00E95EAE" w:rsidP="00E95EAE">
      <w:pPr>
        <w:pStyle w:val="Example"/>
      </w:pPr>
      <w:r w:rsidRPr="008E4AB7">
        <w:rPr>
          <w:position w:val="-24"/>
        </w:rPr>
        <w:object w:dxaOrig="360" w:dyaOrig="620" w14:anchorId="15B1AFE0">
          <v:shape id="_x0000_i1290" type="#_x0000_t75" style="width:18.75pt;height:30.75pt" o:ole="">
            <v:imagedata r:id="rId578" o:title=""/>
          </v:shape>
          <o:OLEObject Type="Embed" ProgID="Equation.3" ShapeID="_x0000_i1290" DrawAspect="Content" ObjectID="_1718714320" r:id="rId579"/>
        </w:object>
      </w:r>
      <w:r>
        <w:t xml:space="preserve"> Newtons per centimeter</w:t>
      </w:r>
    </w:p>
    <w:p w14:paraId="74C61291" w14:textId="77777777" w:rsidR="00E95EAE" w:rsidRDefault="00E95EAE" w:rsidP="00E95EAE">
      <w:pPr>
        <w:pStyle w:val="Example"/>
      </w:pPr>
    </w:p>
    <w:p w14:paraId="6DC327CE" w14:textId="77777777" w:rsidR="00E95EAE" w:rsidRPr="008E4AB7" w:rsidRDefault="00E95EAE" w:rsidP="00E95EAE">
      <w:pPr>
        <w:pStyle w:val="Example"/>
      </w:pPr>
      <w:r>
        <w:t xml:space="preserve">This tells us the magnetic force decreases, on average, by 1/9 Newtons per centimeter over this interval.  </w:t>
      </w:r>
    </w:p>
    <w:p w14:paraId="72DAEFA9" w14:textId="77777777" w:rsidR="00E95EAE" w:rsidRDefault="00E95EAE" w:rsidP="00E95EAE"/>
    <w:p w14:paraId="542920E7" w14:textId="77777777" w:rsidR="00E95EAE" w:rsidRDefault="00E95EAE" w:rsidP="00E95EAE"/>
    <w:p w14:paraId="48E01728" w14:textId="77777777" w:rsidR="00E95EAE" w:rsidRDefault="00E95EAE" w:rsidP="00E95EAE"/>
    <w:p w14:paraId="57E5402F" w14:textId="77777777" w:rsidR="00E95EAE" w:rsidRDefault="00E95EAE" w:rsidP="00E95EAE">
      <w:pPr>
        <w:pStyle w:val="ExampleHeader"/>
      </w:pPr>
      <w:r>
        <w:t>Example 6</w:t>
      </w:r>
    </w:p>
    <w:p w14:paraId="10DC1F12" w14:textId="77777777" w:rsidR="00E95EAE" w:rsidRPr="009728BB" w:rsidRDefault="00E95EAE" w:rsidP="00E95EAE">
      <w:pPr>
        <w:pStyle w:val="Example"/>
      </w:pPr>
      <w:r>
        <w:t xml:space="preserve">Find the average rate of change of </w:t>
      </w:r>
      <w:r w:rsidRPr="009728BB">
        <w:rPr>
          <w:position w:val="-10"/>
        </w:rPr>
        <w:object w:dxaOrig="1640" w:dyaOrig="360" w14:anchorId="5CB4D65A">
          <v:shape id="_x0000_i1291" type="#_x0000_t75" style="width:82.5pt;height:18.75pt" o:ole="">
            <v:imagedata r:id="rId580" o:title=""/>
          </v:shape>
          <o:OLEObject Type="Embed" ProgID="Equation.3" ShapeID="_x0000_i1291" DrawAspect="Content" ObjectID="_1718714321" r:id="rId581"/>
        </w:object>
      </w:r>
      <w:r>
        <w:t xml:space="preserve">on the interval </w:t>
      </w:r>
      <w:r w:rsidRPr="009728BB">
        <w:rPr>
          <w:position w:val="-10"/>
        </w:rPr>
        <w:object w:dxaOrig="540" w:dyaOrig="320" w14:anchorId="20901A75">
          <v:shape id="_x0000_i1292" type="#_x0000_t75" style="width:27pt;height:15pt" o:ole="">
            <v:imagedata r:id="rId582" o:title=""/>
          </v:shape>
          <o:OLEObject Type="Embed" ProgID="Equation.3" ShapeID="_x0000_i1292" DrawAspect="Content" ObjectID="_1718714322" r:id="rId583"/>
        </w:object>
      </w:r>
      <w:r>
        <w:t xml:space="preserve">.  Your answer will be an expression involving </w:t>
      </w:r>
      <w:r>
        <w:rPr>
          <w:i/>
        </w:rPr>
        <w:t>a</w:t>
      </w:r>
      <w:r>
        <w:t>.</w:t>
      </w:r>
    </w:p>
    <w:p w14:paraId="67A0C0C4" w14:textId="77777777" w:rsidR="00E95EAE" w:rsidRDefault="00E95EAE" w:rsidP="00E95EAE">
      <w:pPr>
        <w:pStyle w:val="Example"/>
      </w:pPr>
    </w:p>
    <w:p w14:paraId="1D100722" w14:textId="77777777" w:rsidR="00E95EAE" w:rsidRPr="009728BB" w:rsidRDefault="00E95EAE" w:rsidP="00E95EAE">
      <w:pPr>
        <w:pStyle w:val="Example"/>
      </w:pPr>
      <w:r>
        <w:t>Using the average rate of change formula</w:t>
      </w:r>
    </w:p>
    <w:p w14:paraId="0AEE545C" w14:textId="77777777" w:rsidR="00E95EAE" w:rsidRDefault="00E95EAE" w:rsidP="00E95EAE">
      <w:pPr>
        <w:pStyle w:val="Example"/>
      </w:pPr>
      <w:r w:rsidRPr="00837219">
        <w:rPr>
          <w:position w:val="-24"/>
        </w:rPr>
        <w:object w:dxaOrig="1219" w:dyaOrig="620" w14:anchorId="5353B339">
          <v:shape id="_x0000_i1293" type="#_x0000_t75" style="width:61.5pt;height:30.75pt" o:ole="">
            <v:imagedata r:id="rId584" o:title=""/>
          </v:shape>
          <o:OLEObject Type="Embed" ProgID="Equation.3" ShapeID="_x0000_i1293" DrawAspect="Content" ObjectID="_1718714323" r:id="rId585"/>
        </w:object>
      </w:r>
      <w:r>
        <w:tab/>
      </w:r>
      <w:r>
        <w:tab/>
      </w:r>
      <w:r>
        <w:tab/>
      </w:r>
      <w:r>
        <w:tab/>
      </w:r>
      <w:r>
        <w:tab/>
        <w:t>Evaluating the function</w:t>
      </w:r>
    </w:p>
    <w:p w14:paraId="7426F8F4" w14:textId="77777777" w:rsidR="00E95EAE" w:rsidRDefault="00E95EAE" w:rsidP="00E95EAE">
      <w:pPr>
        <w:pStyle w:val="Example"/>
      </w:pPr>
      <w:r w:rsidRPr="00837219">
        <w:rPr>
          <w:position w:val="-24"/>
        </w:rPr>
        <w:object w:dxaOrig="2840" w:dyaOrig="660" w14:anchorId="4D0F7ECD">
          <v:shape id="_x0000_i1294" type="#_x0000_t75" style="width:141pt;height:33.75pt" o:ole="">
            <v:imagedata r:id="rId586" o:title=""/>
          </v:shape>
          <o:OLEObject Type="Embed" ProgID="Equation.3" ShapeID="_x0000_i1294" DrawAspect="Content" ObjectID="_1718714324" r:id="rId587"/>
        </w:object>
      </w:r>
      <w:r>
        <w:tab/>
      </w:r>
      <w:r>
        <w:tab/>
        <w:t>Simplifying</w:t>
      </w:r>
    </w:p>
    <w:p w14:paraId="162996F0" w14:textId="77777777" w:rsidR="00E95EAE" w:rsidRDefault="00E95EAE" w:rsidP="00E95EAE">
      <w:pPr>
        <w:pStyle w:val="Example"/>
      </w:pPr>
      <w:r w:rsidRPr="00837219">
        <w:rPr>
          <w:position w:val="-24"/>
        </w:rPr>
        <w:object w:dxaOrig="1440" w:dyaOrig="660" w14:anchorId="66806A4B">
          <v:shape id="_x0000_i1295" type="#_x0000_t75" style="width:1in;height:33.75pt" o:ole="">
            <v:imagedata r:id="rId588" o:title=""/>
          </v:shape>
          <o:OLEObject Type="Embed" ProgID="Equation.3" ShapeID="_x0000_i1295" DrawAspect="Content" ObjectID="_1718714325" r:id="rId589"/>
        </w:object>
      </w:r>
      <w:r>
        <w:tab/>
      </w:r>
      <w:r>
        <w:tab/>
      </w:r>
      <w:r>
        <w:tab/>
      </w:r>
      <w:r>
        <w:tab/>
        <w:t>Simplifying further, and factoring</w:t>
      </w:r>
    </w:p>
    <w:p w14:paraId="5490370C" w14:textId="77777777" w:rsidR="00E95EAE" w:rsidRPr="009728BB" w:rsidRDefault="00E95EAE" w:rsidP="00E95EAE">
      <w:pPr>
        <w:pStyle w:val="Example"/>
      </w:pPr>
      <w:r w:rsidRPr="00837219">
        <w:rPr>
          <w:position w:val="-24"/>
        </w:rPr>
        <w:object w:dxaOrig="880" w:dyaOrig="620" w14:anchorId="677AA7B2">
          <v:shape id="_x0000_i1296" type="#_x0000_t75" style="width:43.5pt;height:30.75pt" o:ole="">
            <v:imagedata r:id="rId590" o:title=""/>
          </v:shape>
          <o:OLEObject Type="Embed" ProgID="Equation.3" ShapeID="_x0000_i1296" DrawAspect="Content" ObjectID="_1718714326" r:id="rId591"/>
        </w:object>
      </w:r>
      <w:r>
        <w:tab/>
      </w:r>
      <w:r>
        <w:tab/>
      </w:r>
      <w:r>
        <w:tab/>
      </w:r>
      <w:r>
        <w:tab/>
      </w:r>
      <w:r>
        <w:tab/>
        <w:t xml:space="preserve">Cancelling the common factor </w:t>
      </w:r>
      <w:r>
        <w:rPr>
          <w:i/>
        </w:rPr>
        <w:t>a</w:t>
      </w:r>
    </w:p>
    <w:p w14:paraId="3B9CBA9A" w14:textId="77777777" w:rsidR="00E95EAE" w:rsidRDefault="00E95EAE" w:rsidP="00E95EAE">
      <w:pPr>
        <w:pStyle w:val="Example"/>
      </w:pPr>
      <w:r w:rsidRPr="009728BB">
        <w:rPr>
          <w:position w:val="-6"/>
        </w:rPr>
        <w:object w:dxaOrig="540" w:dyaOrig="279" w14:anchorId="67803972">
          <v:shape id="_x0000_i1297" type="#_x0000_t75" style="width:27pt;height:15pt" o:ole="">
            <v:imagedata r:id="rId592" o:title=""/>
          </v:shape>
          <o:OLEObject Type="Embed" ProgID="Equation.3" ShapeID="_x0000_i1297" DrawAspect="Content" ObjectID="_1718714327" r:id="rId593"/>
        </w:object>
      </w:r>
    </w:p>
    <w:p w14:paraId="06AF675D" w14:textId="77777777" w:rsidR="00E95EAE" w:rsidRDefault="00E95EAE" w:rsidP="00E95EAE">
      <w:pPr>
        <w:pStyle w:val="Example"/>
      </w:pPr>
    </w:p>
    <w:p w14:paraId="121CFDDB" w14:textId="77777777" w:rsidR="00E95EAE" w:rsidRPr="009728BB" w:rsidRDefault="00E95EAE" w:rsidP="00E95EAE">
      <w:pPr>
        <w:pStyle w:val="Example"/>
      </w:pPr>
      <w:r>
        <w:t xml:space="preserve">This result tells us the average rate of change between </w:t>
      </w:r>
      <w:r>
        <w:rPr>
          <w:i/>
        </w:rPr>
        <w:t>t</w:t>
      </w:r>
      <w:r>
        <w:t xml:space="preserve"> = 0 and any other point </w:t>
      </w:r>
      <w:r>
        <w:rPr>
          <w:i/>
        </w:rPr>
        <w:t>t</w:t>
      </w:r>
      <w:r>
        <w:t xml:space="preserve"> = </w:t>
      </w:r>
      <w:r>
        <w:rPr>
          <w:i/>
        </w:rPr>
        <w:t>a</w:t>
      </w:r>
      <w:r>
        <w:t>.  For example, on the interval [0, 5], the average rate of change would be 5+3 = 8.</w:t>
      </w:r>
    </w:p>
    <w:p w14:paraId="7D436E55" w14:textId="77777777" w:rsidR="00E95EAE" w:rsidRDefault="00E95EAE" w:rsidP="00E95EAE"/>
    <w:p w14:paraId="1EECA06D" w14:textId="77777777" w:rsidR="00E95EAE" w:rsidRDefault="00E95EAE" w:rsidP="00E95EAE"/>
    <w:p w14:paraId="76D33EA6" w14:textId="77777777" w:rsidR="00E95EAE" w:rsidRPr="001C44C5" w:rsidRDefault="00E95EAE" w:rsidP="00E95EAE">
      <w:pPr>
        <w:pStyle w:val="TryitNow"/>
      </w:pPr>
      <w:r>
        <w:t>Try it Now</w:t>
      </w:r>
    </w:p>
    <w:p w14:paraId="21176A55" w14:textId="77777777" w:rsidR="00E95EAE" w:rsidRDefault="00E95EAE" w:rsidP="00E95EAE">
      <w:pPr>
        <w:pStyle w:val="TryitNowbody"/>
      </w:pPr>
      <w:r>
        <w:t xml:space="preserve">3. Find the average rate of change of </w:t>
      </w:r>
      <w:r w:rsidRPr="006574E8">
        <w:rPr>
          <w:position w:val="-10"/>
        </w:rPr>
        <w:object w:dxaOrig="1380" w:dyaOrig="360" w14:anchorId="3D28A5D4">
          <v:shape id="_x0000_i1298" type="#_x0000_t75" style="width:69pt;height:18.75pt" o:ole="">
            <v:imagedata r:id="rId594" o:title=""/>
          </v:shape>
          <o:OLEObject Type="Embed" ProgID="Equation.3" ShapeID="_x0000_i1298" DrawAspect="Content" ObjectID="_1718714328" r:id="rId595"/>
        </w:object>
      </w:r>
      <w:r>
        <w:t xml:space="preserve"> on the interval </w:t>
      </w:r>
      <w:r w:rsidRPr="009728BB">
        <w:rPr>
          <w:position w:val="-10"/>
        </w:rPr>
        <w:object w:dxaOrig="900" w:dyaOrig="320" w14:anchorId="5B6E8091">
          <v:shape id="_x0000_i1299" type="#_x0000_t75" style="width:46.5pt;height:15pt" o:ole="">
            <v:imagedata r:id="rId596" o:title=""/>
          </v:shape>
          <o:OLEObject Type="Embed" ProgID="Equation.3" ShapeID="_x0000_i1299" DrawAspect="Content" ObjectID="_1718714329" r:id="rId597"/>
        </w:object>
      </w:r>
      <w:r>
        <w:t>.</w:t>
      </w:r>
    </w:p>
    <w:p w14:paraId="1A56F475" w14:textId="77777777" w:rsidR="00E95EAE" w:rsidRDefault="00E95EAE" w:rsidP="00E95EAE"/>
    <w:p w14:paraId="14ECDB1D" w14:textId="77777777" w:rsidR="00E95EAE" w:rsidRDefault="00E95EAE" w:rsidP="00E95EAE"/>
    <w:p w14:paraId="5D9E9A43" w14:textId="77777777" w:rsidR="00E95EAE" w:rsidRPr="009728BB" w:rsidRDefault="00E95EAE" w:rsidP="00E95EAE">
      <w:pPr>
        <w:rPr>
          <w:b/>
        </w:rPr>
      </w:pPr>
      <w:r>
        <w:rPr>
          <w:b/>
        </w:rPr>
        <w:t xml:space="preserve">Graphical </w:t>
      </w:r>
      <w:r w:rsidRPr="009728BB">
        <w:rPr>
          <w:b/>
        </w:rPr>
        <w:t>Behavior of Functions</w:t>
      </w:r>
    </w:p>
    <w:p w14:paraId="2890D50F" w14:textId="77777777" w:rsidR="00E95EAE" w:rsidRDefault="00E95EAE" w:rsidP="00E95EAE"/>
    <w:p w14:paraId="574A5652" w14:textId="77777777" w:rsidR="00E95EAE" w:rsidRDefault="00E95EAE" w:rsidP="00E95EAE">
      <w:r>
        <w:t>As part of exploring how functions change, it is interesting to explore the graphical behavior of functions.</w:t>
      </w:r>
    </w:p>
    <w:p w14:paraId="59DE78A1" w14:textId="77777777" w:rsidR="00E95EAE" w:rsidRDefault="00E95EAE" w:rsidP="00E95EAE"/>
    <w:p w14:paraId="46C6A775" w14:textId="77777777" w:rsidR="00E95EAE" w:rsidRDefault="00E95EAE" w:rsidP="00E95EAE"/>
    <w:p w14:paraId="4E130DB8" w14:textId="77777777" w:rsidR="00E95EAE" w:rsidRDefault="00E95EAE" w:rsidP="00E95EAE">
      <w:pPr>
        <w:pStyle w:val="DefinitionHeader"/>
      </w:pPr>
      <w:r>
        <w:t>Increasing/Decreasing</w:t>
      </w:r>
    </w:p>
    <w:p w14:paraId="4C0219FE" w14:textId="77777777" w:rsidR="00E95EAE" w:rsidRDefault="00E95EAE" w:rsidP="00E95EAE">
      <w:pPr>
        <w:pStyle w:val="Definition"/>
      </w:pPr>
      <w:r>
        <w:t xml:space="preserve">A function is </w:t>
      </w:r>
      <w:r>
        <w:rPr>
          <w:b/>
        </w:rPr>
        <w:t>increasing</w:t>
      </w:r>
      <w:r w:rsidR="00DD446B">
        <w:rPr>
          <w:b/>
        </w:rPr>
        <w:fldChar w:fldCharType="begin"/>
      </w:r>
      <w:r>
        <w:instrText>xe "</w:instrText>
      </w:r>
      <w:r w:rsidRPr="007D7242">
        <w:instrText>Increasing</w:instrText>
      </w:r>
      <w:r>
        <w:instrText>"</w:instrText>
      </w:r>
      <w:r w:rsidR="00DD446B">
        <w:rPr>
          <w:b/>
        </w:rPr>
        <w:fldChar w:fldCharType="end"/>
      </w:r>
      <w:r>
        <w:t xml:space="preserve"> on an interval if the function values increase as the inputs increase.  More formally, a function is increasing if </w:t>
      </w:r>
      <w:r>
        <w:rPr>
          <w:i/>
        </w:rPr>
        <w:t>f(b)</w:t>
      </w:r>
      <w:r>
        <w:t xml:space="preserve"> &gt; </w:t>
      </w:r>
      <w:r>
        <w:rPr>
          <w:i/>
        </w:rPr>
        <w:t>f(a)</w:t>
      </w:r>
      <w:r>
        <w:t xml:space="preserve"> for any two input values </w:t>
      </w:r>
      <w:r>
        <w:rPr>
          <w:i/>
        </w:rPr>
        <w:t>a</w:t>
      </w:r>
      <w:r>
        <w:t xml:space="preserve"> and </w:t>
      </w:r>
      <w:r>
        <w:rPr>
          <w:i/>
        </w:rPr>
        <w:t>b</w:t>
      </w:r>
      <w:r>
        <w:t xml:space="preserve"> in the interval with </w:t>
      </w:r>
      <w:r>
        <w:rPr>
          <w:i/>
        </w:rPr>
        <w:t>b&gt;a</w:t>
      </w:r>
      <w:r>
        <w:t xml:space="preserve">.  The average rate of change of an increasing function is </w:t>
      </w:r>
      <w:r>
        <w:rPr>
          <w:b/>
        </w:rPr>
        <w:t>positive.</w:t>
      </w:r>
    </w:p>
    <w:p w14:paraId="07AC106D" w14:textId="77777777" w:rsidR="00E95EAE" w:rsidRPr="00E16908" w:rsidRDefault="00E95EAE" w:rsidP="00E95EAE">
      <w:pPr>
        <w:pStyle w:val="Definition"/>
      </w:pPr>
    </w:p>
    <w:p w14:paraId="6EFECF55" w14:textId="77777777" w:rsidR="00E95EAE" w:rsidRDefault="00E95EAE" w:rsidP="00E95EAE">
      <w:pPr>
        <w:pStyle w:val="Definition"/>
      </w:pPr>
      <w:r>
        <w:t xml:space="preserve">A function is </w:t>
      </w:r>
      <w:r>
        <w:rPr>
          <w:b/>
        </w:rPr>
        <w:t>decreasing</w:t>
      </w:r>
      <w:r w:rsidR="00DD446B">
        <w:rPr>
          <w:b/>
        </w:rPr>
        <w:fldChar w:fldCharType="begin"/>
      </w:r>
      <w:r>
        <w:instrText>xe "</w:instrText>
      </w:r>
      <w:r w:rsidRPr="007D7242">
        <w:instrText>Decreasing</w:instrText>
      </w:r>
      <w:r>
        <w:instrText>"</w:instrText>
      </w:r>
      <w:r w:rsidR="00DD446B">
        <w:rPr>
          <w:b/>
        </w:rPr>
        <w:fldChar w:fldCharType="end"/>
      </w:r>
      <w:r>
        <w:t xml:space="preserve"> on an interval if the function values decrease as the inputs increase.  More formally, a function is decreasing if </w:t>
      </w:r>
      <w:r>
        <w:rPr>
          <w:i/>
        </w:rPr>
        <w:t>f(b)</w:t>
      </w:r>
      <w:r>
        <w:t xml:space="preserve"> &lt; </w:t>
      </w:r>
      <w:r>
        <w:rPr>
          <w:i/>
        </w:rPr>
        <w:t>f(a)</w:t>
      </w:r>
      <w:r>
        <w:t xml:space="preserve"> for any two input values </w:t>
      </w:r>
      <w:r>
        <w:rPr>
          <w:i/>
        </w:rPr>
        <w:t>a</w:t>
      </w:r>
      <w:r>
        <w:t xml:space="preserve"> and </w:t>
      </w:r>
      <w:r>
        <w:rPr>
          <w:i/>
        </w:rPr>
        <w:t>b</w:t>
      </w:r>
      <w:r>
        <w:t xml:space="preserve"> in the interval with </w:t>
      </w:r>
      <w:r>
        <w:rPr>
          <w:i/>
        </w:rPr>
        <w:t>b&gt;a</w:t>
      </w:r>
      <w:r>
        <w:t xml:space="preserve">.  The average rate of change of a decreasing function is </w:t>
      </w:r>
      <w:r>
        <w:rPr>
          <w:b/>
        </w:rPr>
        <w:t>negative.</w:t>
      </w:r>
    </w:p>
    <w:p w14:paraId="4064D063" w14:textId="77777777" w:rsidR="00E95EAE" w:rsidRDefault="00E95EAE" w:rsidP="00E95EAE"/>
    <w:p w14:paraId="769B3E01" w14:textId="77777777" w:rsidR="00E95EAE" w:rsidRDefault="00E95EAE" w:rsidP="00E95EAE"/>
    <w:p w14:paraId="3CA6969D" w14:textId="77777777" w:rsidR="00E95EAE" w:rsidRDefault="00E95EAE" w:rsidP="00E95EAE">
      <w:pPr>
        <w:pStyle w:val="ExampleHeader"/>
      </w:pPr>
      <w:r>
        <w:t>Example 7</w:t>
      </w:r>
    </w:p>
    <w:p w14:paraId="5DECCE63" w14:textId="77777777" w:rsidR="00E95EAE" w:rsidRDefault="004958CC" w:rsidP="00E95EAE">
      <w:pPr>
        <w:pStyle w:val="Example"/>
      </w:pPr>
      <w:r>
        <w:rPr>
          <w:noProof/>
        </w:rPr>
        <w:drawing>
          <wp:anchor distT="0" distB="0" distL="114300" distR="114300" simplePos="0" relativeHeight="251615744" behindDoc="0" locked="0" layoutInCell="1" allowOverlap="1" wp14:anchorId="3947309D" wp14:editId="481B40F8">
            <wp:simplePos x="0" y="0"/>
            <wp:positionH relativeFrom="column">
              <wp:posOffset>3853815</wp:posOffset>
            </wp:positionH>
            <wp:positionV relativeFrom="paragraph">
              <wp:posOffset>22860</wp:posOffset>
            </wp:positionV>
            <wp:extent cx="1684020" cy="1689100"/>
            <wp:effectExtent l="0" t="0" r="0" b="12700"/>
            <wp:wrapThrough wrapText="bothSides">
              <wp:wrapPolygon edited="0">
                <wp:start x="0" y="0"/>
                <wp:lineTo x="0" y="21438"/>
                <wp:lineTo x="21176" y="21438"/>
                <wp:lineTo x="21176" y="0"/>
                <wp:lineTo x="0" y="0"/>
              </wp:wrapPolygon>
            </wp:wrapThrough>
            <wp:docPr id="134" name="Picture 134" descr="A graph passing through the points 0 comma 3, 1 comma negative 1, 3 comma 1, 4 comma 0.7 and 5 comma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A graph passing through the points 0 comma 3, 1 comma negative 1, 3 comma 1, 4 comma 0.7 and 5 comma 3.5"/>
                    <pic:cNvPicPr>
                      <a:picLocks noChangeAspect="1" noChangeArrowheads="1"/>
                    </pic:cNvPicPr>
                  </pic:nvPicPr>
                  <pic:blipFill>
                    <a:blip r:embed="rId598">
                      <a:extLst>
                        <a:ext uri="{28A0092B-C50C-407E-A947-70E740481C1C}">
                          <a14:useLocalDpi xmlns:a14="http://schemas.microsoft.com/office/drawing/2010/main" val="0"/>
                        </a:ext>
                      </a:extLst>
                    </a:blip>
                    <a:srcRect/>
                    <a:stretch>
                      <a:fillRect/>
                    </a:stretch>
                  </pic:blipFill>
                  <pic:spPr bwMode="auto">
                    <a:xfrm>
                      <a:off x="0" y="0"/>
                      <a:ext cx="1684020" cy="1689100"/>
                    </a:xfrm>
                    <a:prstGeom prst="rect">
                      <a:avLst/>
                    </a:prstGeom>
                    <a:noFill/>
                    <a:ln>
                      <a:noFill/>
                    </a:ln>
                  </pic:spPr>
                </pic:pic>
              </a:graphicData>
            </a:graphic>
          </wp:anchor>
        </w:drawing>
      </w:r>
      <w:r w:rsidR="00E95EAE">
        <w:t xml:space="preserve">Given the function </w:t>
      </w:r>
      <w:r w:rsidR="00E95EAE">
        <w:rPr>
          <w:i/>
        </w:rPr>
        <w:t>p(t)</w:t>
      </w:r>
      <w:r w:rsidR="00E95EAE">
        <w:t xml:space="preserve"> graphed here, on what intervals does the function appear to be increasing?</w:t>
      </w:r>
    </w:p>
    <w:p w14:paraId="60B6A57F" w14:textId="77777777" w:rsidR="00E95EAE" w:rsidRDefault="00E95EAE" w:rsidP="00E95EAE">
      <w:pPr>
        <w:pStyle w:val="Example"/>
      </w:pPr>
    </w:p>
    <w:p w14:paraId="59F7EACD" w14:textId="77777777" w:rsidR="00E95EAE" w:rsidRDefault="00E95EAE" w:rsidP="00E95EAE">
      <w:pPr>
        <w:pStyle w:val="Example"/>
      </w:pPr>
      <w:r>
        <w:t xml:space="preserve">The function appears to be increasing from </w:t>
      </w:r>
      <w:r>
        <w:rPr>
          <w:i/>
        </w:rPr>
        <w:t>t</w:t>
      </w:r>
      <w:r>
        <w:t xml:space="preserve"> = 1 to </w:t>
      </w:r>
      <w:r>
        <w:rPr>
          <w:i/>
        </w:rPr>
        <w:t>t</w:t>
      </w:r>
      <w:r>
        <w:t xml:space="preserve"> = 3, and from </w:t>
      </w:r>
      <w:r>
        <w:rPr>
          <w:i/>
        </w:rPr>
        <w:t>t</w:t>
      </w:r>
      <w:r>
        <w:t xml:space="preserve"> = 4 on.  </w:t>
      </w:r>
    </w:p>
    <w:p w14:paraId="16F7A95F" w14:textId="77777777" w:rsidR="00E95EAE" w:rsidRDefault="00E95EAE" w:rsidP="00E95EAE">
      <w:pPr>
        <w:pStyle w:val="Example"/>
      </w:pPr>
    </w:p>
    <w:p w14:paraId="36294E65" w14:textId="77777777" w:rsidR="00E95EAE" w:rsidRDefault="00E95EAE" w:rsidP="00E95EAE">
      <w:pPr>
        <w:pStyle w:val="Example"/>
      </w:pPr>
      <w:r>
        <w:t xml:space="preserve">In interval notation, we would say the function appears to be increasing on the interval </w:t>
      </w:r>
      <w:r w:rsidRPr="00451DF4">
        <w:rPr>
          <w:position w:val="-10"/>
        </w:rPr>
        <w:object w:dxaOrig="499" w:dyaOrig="320" w14:anchorId="346A3984">
          <v:shape id="_x0000_i1300" type="#_x0000_t75" style="width:25.5pt;height:15pt" o:ole="">
            <v:imagedata r:id="rId599" o:title=""/>
          </v:shape>
          <o:OLEObject Type="Embed" ProgID="Equation.3" ShapeID="_x0000_i1300" DrawAspect="Content" ObjectID="_1718714330" r:id="rId600"/>
        </w:object>
      </w:r>
      <w:r>
        <w:t xml:space="preserve">and the interval </w:t>
      </w:r>
      <w:r w:rsidRPr="00451DF4">
        <w:rPr>
          <w:position w:val="-10"/>
        </w:rPr>
        <w:object w:dxaOrig="620" w:dyaOrig="320" w14:anchorId="6A2D3E37">
          <v:shape id="_x0000_i1301" type="#_x0000_t75" style="width:30.75pt;height:15pt" o:ole="">
            <v:imagedata r:id="rId601" o:title=""/>
          </v:shape>
          <o:OLEObject Type="Embed" ProgID="Equation.3" ShapeID="_x0000_i1301" DrawAspect="Content" ObjectID="_1718714331" r:id="rId602"/>
        </w:object>
      </w:r>
      <w:r w:rsidR="002F6757">
        <w:t>.</w:t>
      </w:r>
    </w:p>
    <w:p w14:paraId="69B14AF6" w14:textId="77777777" w:rsidR="002F6757" w:rsidRDefault="002F6757" w:rsidP="00E95EAE">
      <w:pPr>
        <w:pStyle w:val="Example"/>
      </w:pPr>
    </w:p>
    <w:p w14:paraId="5195AA24" w14:textId="77777777" w:rsidR="00E95EAE" w:rsidRDefault="00E95EAE" w:rsidP="00E95EAE"/>
    <w:p w14:paraId="75ACFAB2" w14:textId="77777777" w:rsidR="00E95EAE" w:rsidRDefault="00E95EAE" w:rsidP="00E95EAE"/>
    <w:p w14:paraId="081A73C8" w14:textId="77777777" w:rsidR="00E95EAE" w:rsidRDefault="00E95EAE" w:rsidP="00E95EAE">
      <w:r>
        <w:t xml:space="preserve">Notice in the last example that we used open intervals (intervals that don’t include the endpoints) since the function is neither increasing nor decreasing at </w:t>
      </w:r>
      <w:r>
        <w:rPr>
          <w:i/>
        </w:rPr>
        <w:t>t</w:t>
      </w:r>
      <w:r>
        <w:t xml:space="preserve"> = 1, 3, or 4.  </w:t>
      </w:r>
    </w:p>
    <w:p w14:paraId="79D86F88" w14:textId="77777777" w:rsidR="00BC78F7" w:rsidRDefault="00BC78F7" w:rsidP="00E95EAE"/>
    <w:p w14:paraId="7F3BB73A" w14:textId="77777777" w:rsidR="00BC78F7" w:rsidRDefault="00BC78F7" w:rsidP="00E95EAE"/>
    <w:p w14:paraId="30F131F8" w14:textId="77777777" w:rsidR="00E95EAE" w:rsidRDefault="00E95EAE" w:rsidP="00E95EAE">
      <w:pPr>
        <w:pStyle w:val="DefinitionHeader"/>
      </w:pPr>
      <w:r>
        <w:t>Local Extrema</w:t>
      </w:r>
    </w:p>
    <w:p w14:paraId="3016C159" w14:textId="77777777" w:rsidR="00E95EAE" w:rsidRDefault="00DD446B" w:rsidP="00E95EAE">
      <w:pPr>
        <w:pStyle w:val="Definition"/>
      </w:pPr>
      <w:r>
        <w:fldChar w:fldCharType="begin"/>
      </w:r>
      <w:r w:rsidR="00E95EAE">
        <w:instrText>xe "</w:instrText>
      </w:r>
      <w:r w:rsidR="00E95EAE" w:rsidRPr="007D7242">
        <w:instrText>Extrema</w:instrText>
      </w:r>
      <w:r w:rsidR="00E95EAE">
        <w:instrText>"</w:instrText>
      </w:r>
      <w:r>
        <w:fldChar w:fldCharType="end"/>
      </w:r>
      <w:r>
        <w:fldChar w:fldCharType="begin"/>
      </w:r>
      <w:r w:rsidR="00E95EAE">
        <w:instrText>xe "</w:instrText>
      </w:r>
      <w:r w:rsidR="00E95EAE" w:rsidRPr="007D7242">
        <w:instrText>Local Maximum</w:instrText>
      </w:r>
      <w:r w:rsidR="00E95EAE">
        <w:instrText>"</w:instrText>
      </w:r>
      <w:r>
        <w:fldChar w:fldCharType="end"/>
      </w:r>
      <w:r>
        <w:fldChar w:fldCharType="begin"/>
      </w:r>
      <w:r w:rsidR="00E95EAE">
        <w:instrText>xe "</w:instrText>
      </w:r>
      <w:r w:rsidR="00E95EAE" w:rsidRPr="007D7242">
        <w:instrText>Local Minimum</w:instrText>
      </w:r>
      <w:r w:rsidR="00E95EAE">
        <w:instrText>"</w:instrText>
      </w:r>
      <w:r>
        <w:fldChar w:fldCharType="end"/>
      </w:r>
      <w:r w:rsidR="00E95EAE">
        <w:t xml:space="preserve">A point where a function changes from increasing to decreasing is called a </w:t>
      </w:r>
      <w:r w:rsidR="00E95EAE">
        <w:rPr>
          <w:b/>
        </w:rPr>
        <w:t>local maximum</w:t>
      </w:r>
      <w:r w:rsidR="00E95EAE">
        <w:t xml:space="preserve">.  </w:t>
      </w:r>
    </w:p>
    <w:p w14:paraId="74044D65" w14:textId="77777777" w:rsidR="00E95EAE" w:rsidRDefault="00E95EAE" w:rsidP="00E95EAE">
      <w:pPr>
        <w:pStyle w:val="Definition"/>
      </w:pPr>
    </w:p>
    <w:p w14:paraId="641A0244" w14:textId="77777777" w:rsidR="00E95EAE" w:rsidRDefault="00E95EAE" w:rsidP="00E95EAE">
      <w:pPr>
        <w:pStyle w:val="Definition"/>
      </w:pPr>
      <w:r>
        <w:t xml:space="preserve">A point where a function changes from decreasing to increasing is called a </w:t>
      </w:r>
      <w:r>
        <w:rPr>
          <w:b/>
        </w:rPr>
        <w:t>local minimum</w:t>
      </w:r>
      <w:r>
        <w:t>.</w:t>
      </w:r>
    </w:p>
    <w:p w14:paraId="54D5DE2B" w14:textId="77777777" w:rsidR="00E95EAE" w:rsidRDefault="00E95EAE" w:rsidP="00E95EAE">
      <w:pPr>
        <w:pStyle w:val="Definition"/>
      </w:pPr>
    </w:p>
    <w:p w14:paraId="2BB8EDF1" w14:textId="77777777" w:rsidR="00E95EAE" w:rsidRDefault="00E95EAE" w:rsidP="00E95EAE">
      <w:pPr>
        <w:pStyle w:val="Definition"/>
      </w:pPr>
      <w:r>
        <w:t xml:space="preserve">Together, local maxima and minima are called the </w:t>
      </w:r>
      <w:r>
        <w:rPr>
          <w:b/>
        </w:rPr>
        <w:t>local extrema</w:t>
      </w:r>
      <w:r>
        <w:t>, or local extreme values, of the function.</w:t>
      </w:r>
    </w:p>
    <w:p w14:paraId="708CF39D" w14:textId="77777777" w:rsidR="00E95EAE" w:rsidRDefault="00E95EAE" w:rsidP="00E95EAE"/>
    <w:p w14:paraId="6A6ACFA9" w14:textId="77777777" w:rsidR="002F6757" w:rsidRDefault="002F6757" w:rsidP="00E95EAE"/>
    <w:p w14:paraId="1EAD6987" w14:textId="77777777" w:rsidR="00E95EAE" w:rsidRDefault="00E95EAE" w:rsidP="00E95EAE">
      <w:pPr>
        <w:pStyle w:val="ExampleHeader"/>
      </w:pPr>
      <w:r>
        <w:t>Example 8</w:t>
      </w:r>
    </w:p>
    <w:p w14:paraId="7DB61F6E" w14:textId="77777777" w:rsidR="00E95EAE" w:rsidRDefault="00E95EAE" w:rsidP="00E95EAE">
      <w:pPr>
        <w:pStyle w:val="Example"/>
      </w:pPr>
      <w:r>
        <w:t>Using the cost of gasoline function from the beginning of the section, find an interval on which the function appears to be decreasing.  Estimate any local extrema using the table.</w:t>
      </w:r>
    </w:p>
    <w:p w14:paraId="4EE0B26D" w14:textId="77777777" w:rsidR="00E95EAE" w:rsidRDefault="00B642A4" w:rsidP="00E95EAE">
      <w:pPr>
        <w:pStyle w:val="Example"/>
      </w:pPr>
      <w:r>
        <w:rPr>
          <w:noProof/>
        </w:rPr>
        <mc:AlternateContent>
          <mc:Choice Requires="wps">
            <w:drawing>
              <wp:anchor distT="0" distB="0" distL="114300" distR="114300" simplePos="0" relativeHeight="251685376" behindDoc="0" locked="0" layoutInCell="1" allowOverlap="1" wp14:anchorId="64B8A5D6" wp14:editId="1ABEE520">
                <wp:simplePos x="0" y="0"/>
                <wp:positionH relativeFrom="column">
                  <wp:posOffset>36830</wp:posOffset>
                </wp:positionH>
                <wp:positionV relativeFrom="paragraph">
                  <wp:posOffset>89535</wp:posOffset>
                </wp:positionV>
                <wp:extent cx="5660390" cy="483870"/>
                <wp:effectExtent l="0" t="0" r="0" b="0"/>
                <wp:wrapNone/>
                <wp:docPr id="45" name="Text Box 2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60390" cy="483870"/>
                        </a:xfrm>
                        <a:prstGeom prst="rect">
                          <a:avLst/>
                        </a:prstGeom>
                        <a:solidFill>
                          <a:srgbClr val="FFFFFF"/>
                        </a:solidFill>
                        <a:ln>
                          <a:noFill/>
                        </a:ln>
                        <a:extLst>
                          <a:ext uri="{91240B29-F687-4f45-9708-019B960494DF}">
                            <a14:hiddenLine xmlns="" xmlns:a14="http://schemas.microsoft.com/office/drawing/2010/main" xmlns:w="http://schemas.openxmlformats.org/wordprocessingml/2006/main" xmlns:w10="urn:schemas-microsoft-com:office:word" xmlns:v="urn:schemas-microsoft-com:vml" xmlns:o="urn:schemas-microsoft-com:office:office" w="9525">
                              <a:solidFill>
                                <a:srgbClr val="000000"/>
                              </a:solidFill>
                              <a:miter lim="800000"/>
                              <a:headEnd/>
                              <a:tailEnd/>
                            </a14:hiddenLine>
                          </a:ext>
                        </a:extLst>
                      </wps:spPr>
                      <wps:txbx>
                        <w:txbxContent>
                          <w:tbl>
                            <w:tblPr>
                              <w:tblW w:w="837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30"/>
                              <w:gridCol w:w="930"/>
                              <w:gridCol w:w="930"/>
                              <w:gridCol w:w="930"/>
                              <w:gridCol w:w="930"/>
                              <w:gridCol w:w="930"/>
                              <w:gridCol w:w="930"/>
                              <w:gridCol w:w="930"/>
                              <w:gridCol w:w="930"/>
                            </w:tblGrid>
                            <w:tr w:rsidR="00233F84" w14:paraId="7705FD35" w14:textId="77777777" w:rsidTr="0097179D">
                              <w:tc>
                                <w:tcPr>
                                  <w:tcW w:w="930" w:type="dxa"/>
                                </w:tcPr>
                                <w:p w14:paraId="6A896422" w14:textId="77777777" w:rsidR="00233F84" w:rsidRPr="00B77C65" w:rsidRDefault="00233F84" w:rsidP="0097179D">
                                  <w:r w:rsidRPr="007A3632">
                                    <w:rPr>
                                      <w:i/>
                                    </w:rPr>
                                    <w:t>t</w:t>
                                  </w:r>
                                </w:p>
                              </w:tc>
                              <w:tc>
                                <w:tcPr>
                                  <w:tcW w:w="930" w:type="dxa"/>
                                </w:tcPr>
                                <w:p w14:paraId="33D35507" w14:textId="77777777" w:rsidR="00233F84" w:rsidRDefault="00233F84" w:rsidP="0097179D">
                                  <w:r>
                                    <w:t>2</w:t>
                                  </w:r>
                                </w:p>
                              </w:tc>
                              <w:tc>
                                <w:tcPr>
                                  <w:tcW w:w="930" w:type="dxa"/>
                                </w:tcPr>
                                <w:p w14:paraId="4D71BDDE" w14:textId="77777777" w:rsidR="00233F84" w:rsidRDefault="00233F84" w:rsidP="0097179D">
                                  <w:r>
                                    <w:t>3</w:t>
                                  </w:r>
                                </w:p>
                              </w:tc>
                              <w:tc>
                                <w:tcPr>
                                  <w:tcW w:w="930" w:type="dxa"/>
                                </w:tcPr>
                                <w:p w14:paraId="1F8DBCB3" w14:textId="77777777" w:rsidR="00233F84" w:rsidRDefault="00233F84" w:rsidP="0097179D">
                                  <w:r>
                                    <w:t>4</w:t>
                                  </w:r>
                                </w:p>
                              </w:tc>
                              <w:tc>
                                <w:tcPr>
                                  <w:tcW w:w="930" w:type="dxa"/>
                                </w:tcPr>
                                <w:p w14:paraId="1B8CEAB5" w14:textId="77777777" w:rsidR="00233F84" w:rsidRDefault="00233F84" w:rsidP="0097179D">
                                  <w:r>
                                    <w:t>5</w:t>
                                  </w:r>
                                </w:p>
                              </w:tc>
                              <w:tc>
                                <w:tcPr>
                                  <w:tcW w:w="930" w:type="dxa"/>
                                </w:tcPr>
                                <w:p w14:paraId="0814E6C4" w14:textId="77777777" w:rsidR="00233F84" w:rsidRDefault="00233F84" w:rsidP="0097179D">
                                  <w:r>
                                    <w:t>6</w:t>
                                  </w:r>
                                </w:p>
                              </w:tc>
                              <w:tc>
                                <w:tcPr>
                                  <w:tcW w:w="930" w:type="dxa"/>
                                </w:tcPr>
                                <w:p w14:paraId="24E5ABD8" w14:textId="77777777" w:rsidR="00233F84" w:rsidRDefault="00233F84" w:rsidP="0097179D">
                                  <w:r>
                                    <w:t>7</w:t>
                                  </w:r>
                                </w:p>
                              </w:tc>
                              <w:tc>
                                <w:tcPr>
                                  <w:tcW w:w="930" w:type="dxa"/>
                                </w:tcPr>
                                <w:p w14:paraId="19FE519E" w14:textId="77777777" w:rsidR="00233F84" w:rsidRDefault="00233F84" w:rsidP="0097179D">
                                  <w:r>
                                    <w:t>8</w:t>
                                  </w:r>
                                </w:p>
                              </w:tc>
                              <w:tc>
                                <w:tcPr>
                                  <w:tcW w:w="930" w:type="dxa"/>
                                </w:tcPr>
                                <w:p w14:paraId="4C8DCD33" w14:textId="77777777" w:rsidR="00233F84" w:rsidRDefault="00233F84" w:rsidP="0097179D">
                                  <w:r>
                                    <w:t>9</w:t>
                                  </w:r>
                                </w:p>
                              </w:tc>
                            </w:tr>
                            <w:tr w:rsidR="00233F84" w14:paraId="5EA56912" w14:textId="77777777" w:rsidTr="0097179D">
                              <w:tc>
                                <w:tcPr>
                                  <w:tcW w:w="930" w:type="dxa"/>
                                </w:tcPr>
                                <w:p w14:paraId="3BCFD8BC" w14:textId="77777777" w:rsidR="00233F84" w:rsidRPr="00B77C65" w:rsidRDefault="00233F84" w:rsidP="0097179D">
                                  <w:r w:rsidRPr="00C03934">
                                    <w:rPr>
                                      <w:i/>
                                    </w:rPr>
                                    <w:t>C(t)</w:t>
                                  </w:r>
                                </w:p>
                              </w:tc>
                              <w:tc>
                                <w:tcPr>
                                  <w:tcW w:w="930" w:type="dxa"/>
                                </w:tcPr>
                                <w:p w14:paraId="2FBA6F27" w14:textId="77777777" w:rsidR="00233F84" w:rsidRDefault="00233F84" w:rsidP="0097179D">
                                  <w:r>
                                    <w:t>1.47</w:t>
                                  </w:r>
                                </w:p>
                              </w:tc>
                              <w:tc>
                                <w:tcPr>
                                  <w:tcW w:w="930" w:type="dxa"/>
                                </w:tcPr>
                                <w:p w14:paraId="1E46F041" w14:textId="77777777" w:rsidR="00233F84" w:rsidRDefault="00233F84" w:rsidP="0097179D">
                                  <w:r>
                                    <w:t>1.69</w:t>
                                  </w:r>
                                </w:p>
                              </w:tc>
                              <w:tc>
                                <w:tcPr>
                                  <w:tcW w:w="930" w:type="dxa"/>
                                </w:tcPr>
                                <w:p w14:paraId="227BB339" w14:textId="77777777" w:rsidR="00233F84" w:rsidRDefault="00233F84" w:rsidP="0097179D">
                                  <w:r>
                                    <w:t>1.94</w:t>
                                  </w:r>
                                </w:p>
                              </w:tc>
                              <w:tc>
                                <w:tcPr>
                                  <w:tcW w:w="930" w:type="dxa"/>
                                </w:tcPr>
                                <w:p w14:paraId="7E9761BA" w14:textId="77777777" w:rsidR="00233F84" w:rsidRDefault="00233F84" w:rsidP="0097179D">
                                  <w:r>
                                    <w:t>2.30</w:t>
                                  </w:r>
                                </w:p>
                              </w:tc>
                              <w:tc>
                                <w:tcPr>
                                  <w:tcW w:w="930" w:type="dxa"/>
                                </w:tcPr>
                                <w:p w14:paraId="108D1C7A" w14:textId="77777777" w:rsidR="00233F84" w:rsidRDefault="00233F84" w:rsidP="0097179D">
                                  <w:r>
                                    <w:t>2.51</w:t>
                                  </w:r>
                                </w:p>
                              </w:tc>
                              <w:tc>
                                <w:tcPr>
                                  <w:tcW w:w="930" w:type="dxa"/>
                                </w:tcPr>
                                <w:p w14:paraId="108A2A32" w14:textId="77777777" w:rsidR="00233F84" w:rsidRDefault="00233F84" w:rsidP="0097179D">
                                  <w:r>
                                    <w:t>2.64</w:t>
                                  </w:r>
                                </w:p>
                              </w:tc>
                              <w:tc>
                                <w:tcPr>
                                  <w:tcW w:w="930" w:type="dxa"/>
                                </w:tcPr>
                                <w:p w14:paraId="1F818AA5" w14:textId="77777777" w:rsidR="00233F84" w:rsidRDefault="00233F84" w:rsidP="0097179D">
                                  <w:r>
                                    <w:t>3.01</w:t>
                                  </w:r>
                                </w:p>
                              </w:tc>
                              <w:tc>
                                <w:tcPr>
                                  <w:tcW w:w="930" w:type="dxa"/>
                                </w:tcPr>
                                <w:p w14:paraId="47B0A48C" w14:textId="77777777" w:rsidR="00233F84" w:rsidRDefault="00233F84" w:rsidP="0097179D">
                                  <w:r>
                                    <w:t>2.14</w:t>
                                  </w:r>
                                </w:p>
                              </w:tc>
                            </w:tr>
                          </w:tbl>
                          <w:p w14:paraId="0ABCCC0E" w14:textId="77777777" w:rsidR="00233F84" w:rsidRDefault="00233F84" w:rsidP="00E95EAE"/>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4B8A5D6" id="Text Box 240" o:spid="_x0000_s1060" type="#_x0000_t202" style="position:absolute;left:0;text-align:left;margin-left:2.9pt;margin-top:7.05pt;width:445.7pt;height:38.1pt;z-index:2516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" stroked="f">
                <v:textbox inset="0,0,0,0">
                  <w:txbxContent>
                    <w:tbl>
                      <w:tblPr>
                        <w:tblW w:w="837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30"/>
                        <w:gridCol w:w="930"/>
                        <w:gridCol w:w="930"/>
                        <w:gridCol w:w="930"/>
                        <w:gridCol w:w="930"/>
                        <w:gridCol w:w="930"/>
                        <w:gridCol w:w="930"/>
                        <w:gridCol w:w="930"/>
                        <w:gridCol w:w="930"/>
                      </w:tblGrid>
                      <w:tr w:rsidR="00233F84" w14:paraId="7705FD35" w14:textId="77777777" w:rsidTr="0097179D">
                        <w:tc>
                          <w:tcPr>
                            <w:tcW w:w="930" w:type="dxa"/>
                          </w:tcPr>
                          <w:p w14:paraId="6A896422" w14:textId="77777777" w:rsidR="00233F84" w:rsidRPr="00B77C65" w:rsidRDefault="00233F84" w:rsidP="0097179D">
                            <w:r w:rsidRPr="007A3632">
                              <w:rPr>
                                <w:i/>
                              </w:rPr>
                              <w:t>t</w:t>
                            </w:r>
                          </w:p>
                        </w:tc>
                        <w:tc>
                          <w:tcPr>
                            <w:tcW w:w="930" w:type="dxa"/>
                          </w:tcPr>
                          <w:p w14:paraId="33D35507" w14:textId="77777777" w:rsidR="00233F84" w:rsidRDefault="00233F84" w:rsidP="0097179D">
                            <w:r>
                              <w:t>2</w:t>
                            </w:r>
                          </w:p>
                        </w:tc>
                        <w:tc>
                          <w:tcPr>
                            <w:tcW w:w="930" w:type="dxa"/>
                          </w:tcPr>
                          <w:p w14:paraId="4D71BDDE" w14:textId="77777777" w:rsidR="00233F84" w:rsidRDefault="00233F84" w:rsidP="0097179D">
                            <w:r>
                              <w:t>3</w:t>
                            </w:r>
                          </w:p>
                        </w:tc>
                        <w:tc>
                          <w:tcPr>
                            <w:tcW w:w="930" w:type="dxa"/>
                          </w:tcPr>
                          <w:p w14:paraId="1F8DBCB3" w14:textId="77777777" w:rsidR="00233F84" w:rsidRDefault="00233F84" w:rsidP="0097179D">
                            <w:r>
                              <w:t>4</w:t>
                            </w:r>
                          </w:p>
                        </w:tc>
                        <w:tc>
                          <w:tcPr>
                            <w:tcW w:w="930" w:type="dxa"/>
                          </w:tcPr>
                          <w:p w14:paraId="1B8CEAB5" w14:textId="77777777" w:rsidR="00233F84" w:rsidRDefault="00233F84" w:rsidP="0097179D">
                            <w:r>
                              <w:t>5</w:t>
                            </w:r>
                          </w:p>
                        </w:tc>
                        <w:tc>
                          <w:tcPr>
                            <w:tcW w:w="930" w:type="dxa"/>
                          </w:tcPr>
                          <w:p w14:paraId="0814E6C4" w14:textId="77777777" w:rsidR="00233F84" w:rsidRDefault="00233F84" w:rsidP="0097179D">
                            <w:r>
                              <w:t>6</w:t>
                            </w:r>
                          </w:p>
                        </w:tc>
                        <w:tc>
                          <w:tcPr>
                            <w:tcW w:w="930" w:type="dxa"/>
                          </w:tcPr>
                          <w:p w14:paraId="24E5ABD8" w14:textId="77777777" w:rsidR="00233F84" w:rsidRDefault="00233F84" w:rsidP="0097179D">
                            <w:r>
                              <w:t>7</w:t>
                            </w:r>
                          </w:p>
                        </w:tc>
                        <w:tc>
                          <w:tcPr>
                            <w:tcW w:w="930" w:type="dxa"/>
                          </w:tcPr>
                          <w:p w14:paraId="19FE519E" w14:textId="77777777" w:rsidR="00233F84" w:rsidRDefault="00233F84" w:rsidP="0097179D">
                            <w:r>
                              <w:t>8</w:t>
                            </w:r>
                          </w:p>
                        </w:tc>
                        <w:tc>
                          <w:tcPr>
                            <w:tcW w:w="930" w:type="dxa"/>
                          </w:tcPr>
                          <w:p w14:paraId="4C8DCD33" w14:textId="77777777" w:rsidR="00233F84" w:rsidRDefault="00233F84" w:rsidP="0097179D">
                            <w:r>
                              <w:t>9</w:t>
                            </w:r>
                          </w:p>
                        </w:tc>
                      </w:tr>
                      <w:tr w:rsidR="00233F84" w14:paraId="5EA56912" w14:textId="77777777" w:rsidTr="0097179D">
                        <w:tc>
                          <w:tcPr>
                            <w:tcW w:w="930" w:type="dxa"/>
                          </w:tcPr>
                          <w:p w14:paraId="3BCFD8BC" w14:textId="77777777" w:rsidR="00233F84" w:rsidRPr="00B77C65" w:rsidRDefault="00233F84" w:rsidP="0097179D">
                            <w:r w:rsidRPr="00C03934">
                              <w:rPr>
                                <w:i/>
                              </w:rPr>
                              <w:t>C(t)</w:t>
                            </w:r>
                          </w:p>
                        </w:tc>
                        <w:tc>
                          <w:tcPr>
                            <w:tcW w:w="930" w:type="dxa"/>
                          </w:tcPr>
                          <w:p w14:paraId="2FBA6F27" w14:textId="77777777" w:rsidR="00233F84" w:rsidRDefault="00233F84" w:rsidP="0097179D">
                            <w:r>
                              <w:t>1.47</w:t>
                            </w:r>
                          </w:p>
                        </w:tc>
                        <w:tc>
                          <w:tcPr>
                            <w:tcW w:w="930" w:type="dxa"/>
                          </w:tcPr>
                          <w:p w14:paraId="1E46F041" w14:textId="77777777" w:rsidR="00233F84" w:rsidRDefault="00233F84" w:rsidP="0097179D">
                            <w:r>
                              <w:t>1.69</w:t>
                            </w:r>
                          </w:p>
                        </w:tc>
                        <w:tc>
                          <w:tcPr>
                            <w:tcW w:w="930" w:type="dxa"/>
                          </w:tcPr>
                          <w:p w14:paraId="227BB339" w14:textId="77777777" w:rsidR="00233F84" w:rsidRDefault="00233F84" w:rsidP="0097179D">
                            <w:r>
                              <w:t>1.94</w:t>
                            </w:r>
                          </w:p>
                        </w:tc>
                        <w:tc>
                          <w:tcPr>
                            <w:tcW w:w="930" w:type="dxa"/>
                          </w:tcPr>
                          <w:p w14:paraId="7E9761BA" w14:textId="77777777" w:rsidR="00233F84" w:rsidRDefault="00233F84" w:rsidP="0097179D">
                            <w:r>
                              <w:t>2.30</w:t>
                            </w:r>
                          </w:p>
                        </w:tc>
                        <w:tc>
                          <w:tcPr>
                            <w:tcW w:w="930" w:type="dxa"/>
                          </w:tcPr>
                          <w:p w14:paraId="108D1C7A" w14:textId="77777777" w:rsidR="00233F84" w:rsidRDefault="00233F84" w:rsidP="0097179D">
                            <w:r>
                              <w:t>2.51</w:t>
                            </w:r>
                          </w:p>
                        </w:tc>
                        <w:tc>
                          <w:tcPr>
                            <w:tcW w:w="930" w:type="dxa"/>
                          </w:tcPr>
                          <w:p w14:paraId="108A2A32" w14:textId="77777777" w:rsidR="00233F84" w:rsidRDefault="00233F84" w:rsidP="0097179D">
                            <w:r>
                              <w:t>2.64</w:t>
                            </w:r>
                          </w:p>
                        </w:tc>
                        <w:tc>
                          <w:tcPr>
                            <w:tcW w:w="930" w:type="dxa"/>
                          </w:tcPr>
                          <w:p w14:paraId="1F818AA5" w14:textId="77777777" w:rsidR="00233F84" w:rsidRDefault="00233F84" w:rsidP="0097179D">
                            <w:r>
                              <w:t>3.01</w:t>
                            </w:r>
                          </w:p>
                        </w:tc>
                        <w:tc>
                          <w:tcPr>
                            <w:tcW w:w="930" w:type="dxa"/>
                          </w:tcPr>
                          <w:p w14:paraId="47B0A48C" w14:textId="77777777" w:rsidR="00233F84" w:rsidRDefault="00233F84" w:rsidP="0097179D">
                            <w:r>
                              <w:t>2.14</w:t>
                            </w:r>
                          </w:p>
                        </w:tc>
                      </w:tr>
                    </w:tbl>
                    <w:p w14:paraId="0ABCCC0E" w14:textId="77777777" w:rsidR="00233F84" w:rsidRDefault="00233F84" w:rsidP="00E95EAE"/>
                  </w:txbxContent>
                </v:textbox>
              </v:shape>
            </w:pict>
          </mc:Fallback>
        </mc:AlternateContent>
      </w:r>
    </w:p>
    <w:p w14:paraId="1D29D5FE" w14:textId="77777777" w:rsidR="00E95EAE" w:rsidRDefault="00E95EAE" w:rsidP="00E95EAE">
      <w:pPr>
        <w:pStyle w:val="Example"/>
      </w:pPr>
    </w:p>
    <w:p w14:paraId="6903354E" w14:textId="77777777" w:rsidR="00E95EAE" w:rsidRDefault="00E95EAE" w:rsidP="00E95EAE">
      <w:pPr>
        <w:pStyle w:val="Example"/>
      </w:pPr>
    </w:p>
    <w:p w14:paraId="3B20EED7" w14:textId="77777777" w:rsidR="00E95EAE" w:rsidRDefault="00E95EAE" w:rsidP="00E95EAE">
      <w:pPr>
        <w:pStyle w:val="Example"/>
      </w:pPr>
    </w:p>
    <w:p w14:paraId="79779175" w14:textId="77777777" w:rsidR="00E95EAE" w:rsidRDefault="00E95EAE" w:rsidP="00E95EAE">
      <w:pPr>
        <w:pStyle w:val="Example"/>
      </w:pPr>
      <w:r>
        <w:t xml:space="preserve">It appears that the cost of gas increased from </w:t>
      </w:r>
      <w:r w:rsidRPr="000715C1">
        <w:rPr>
          <w:i/>
        </w:rPr>
        <w:t>t</w:t>
      </w:r>
      <w:r>
        <w:rPr>
          <w:i/>
        </w:rPr>
        <w:t xml:space="preserve"> </w:t>
      </w:r>
      <w:r>
        <w:t xml:space="preserve">= 2 to </w:t>
      </w:r>
      <w:r w:rsidRPr="000715C1">
        <w:rPr>
          <w:i/>
        </w:rPr>
        <w:t>t</w:t>
      </w:r>
      <w:r>
        <w:rPr>
          <w:i/>
        </w:rPr>
        <w:t xml:space="preserve"> </w:t>
      </w:r>
      <w:r>
        <w:t xml:space="preserve">= 8. It appears the cost of gas decreased from </w:t>
      </w:r>
      <w:r>
        <w:rPr>
          <w:i/>
        </w:rPr>
        <w:t>t</w:t>
      </w:r>
      <w:r>
        <w:t xml:space="preserve"> = 8 to </w:t>
      </w:r>
      <w:r>
        <w:rPr>
          <w:i/>
        </w:rPr>
        <w:t>t</w:t>
      </w:r>
      <w:r>
        <w:t xml:space="preserve"> = 9, so the function appears to be decreasing on the interval  (8, 9).</w:t>
      </w:r>
    </w:p>
    <w:p w14:paraId="7B143029" w14:textId="77777777" w:rsidR="00E95EAE" w:rsidRDefault="00E95EAE" w:rsidP="00E95EAE">
      <w:pPr>
        <w:pStyle w:val="Example"/>
      </w:pPr>
    </w:p>
    <w:p w14:paraId="50887C12" w14:textId="77777777" w:rsidR="00E95EAE" w:rsidRPr="00C03934" w:rsidRDefault="00E95EAE" w:rsidP="00E95EAE">
      <w:pPr>
        <w:pStyle w:val="Example"/>
      </w:pPr>
      <w:r>
        <w:t xml:space="preserve">Since the function appears to change from increasing to decreasing at </w:t>
      </w:r>
      <w:r>
        <w:rPr>
          <w:i/>
        </w:rPr>
        <w:t>t</w:t>
      </w:r>
      <w:r>
        <w:t xml:space="preserve"> = 8, there is local maximum at </w:t>
      </w:r>
      <w:r>
        <w:rPr>
          <w:i/>
        </w:rPr>
        <w:t>t</w:t>
      </w:r>
      <w:r>
        <w:t xml:space="preserve"> = 8.</w:t>
      </w:r>
    </w:p>
    <w:p w14:paraId="1F0C9D07" w14:textId="77777777" w:rsidR="00E95EAE" w:rsidRDefault="00E95EAE" w:rsidP="00E95EAE"/>
    <w:p w14:paraId="41F0CAE4" w14:textId="77777777" w:rsidR="00E95EAE" w:rsidRDefault="00E95EAE" w:rsidP="00E95EAE"/>
    <w:p w14:paraId="4DA47341" w14:textId="77777777" w:rsidR="00E95EAE" w:rsidRDefault="00E95EAE" w:rsidP="00E95EAE">
      <w:pPr>
        <w:pStyle w:val="ExampleHeader"/>
      </w:pPr>
      <w:r>
        <w:t>Example 9</w:t>
      </w:r>
    </w:p>
    <w:p w14:paraId="38E66A11" w14:textId="77777777" w:rsidR="00E95EAE" w:rsidRDefault="00E95EAE" w:rsidP="00E95EAE">
      <w:pPr>
        <w:pStyle w:val="Example"/>
      </w:pPr>
      <w:r>
        <w:t xml:space="preserve">Use a graph to estimate the local extrema of the function </w:t>
      </w:r>
      <w:r w:rsidRPr="00EF31FB">
        <w:rPr>
          <w:position w:val="-24"/>
        </w:rPr>
        <w:object w:dxaOrig="1340" w:dyaOrig="620" w14:anchorId="2868C30F">
          <v:shape id="_x0000_i1302" type="#_x0000_t75" style="width:66pt;height:30.75pt" o:ole="">
            <v:imagedata r:id="rId603" o:title=""/>
          </v:shape>
          <o:OLEObject Type="Embed" ProgID="Equation.3" ShapeID="_x0000_i1302" DrawAspect="Content" ObjectID="_1718714332" r:id="rId604"/>
        </w:object>
      </w:r>
      <w:r>
        <w:t>.   Use these to determine the intervals on which the function is increasing.</w:t>
      </w:r>
    </w:p>
    <w:p w14:paraId="7A7FE5C4" w14:textId="77777777" w:rsidR="00E95EAE" w:rsidRDefault="00E95EAE" w:rsidP="00E95EAE">
      <w:pPr>
        <w:pStyle w:val="Example"/>
      </w:pPr>
    </w:p>
    <w:p w14:paraId="179E7702" w14:textId="77777777" w:rsidR="00E95EAE" w:rsidRDefault="00E95EAE" w:rsidP="00E95EAE">
      <w:pPr>
        <w:pStyle w:val="Example"/>
      </w:pPr>
      <w:r>
        <w:t xml:space="preserve">Using technology to graph the function, it appears there is a local minimum somewhere between </w:t>
      </w:r>
      <w:r>
        <w:rPr>
          <w:i/>
        </w:rPr>
        <w:t>x</w:t>
      </w:r>
      <w:r>
        <w:t xml:space="preserve"> = 2 and </w:t>
      </w:r>
      <w:r>
        <w:rPr>
          <w:i/>
        </w:rPr>
        <w:t>x</w:t>
      </w:r>
      <w:r>
        <w:t xml:space="preserve"> =3, and a symmetric local maximum somewhere between </w:t>
      </w:r>
      <w:r>
        <w:rPr>
          <w:i/>
        </w:rPr>
        <w:t>x</w:t>
      </w:r>
      <w:r>
        <w:t xml:space="preserve"> = -3 and </w:t>
      </w:r>
      <w:r>
        <w:rPr>
          <w:i/>
        </w:rPr>
        <w:t>x</w:t>
      </w:r>
      <w:r>
        <w:t xml:space="preserve"> = -2.</w:t>
      </w:r>
    </w:p>
    <w:p w14:paraId="3548434C" w14:textId="77777777" w:rsidR="00E95EAE" w:rsidRDefault="00E95EAE" w:rsidP="00E95EAE">
      <w:pPr>
        <w:pStyle w:val="Example"/>
      </w:pPr>
    </w:p>
    <w:p w14:paraId="304A7D99" w14:textId="77777777" w:rsidR="00E95EAE" w:rsidRDefault="00E95EAE" w:rsidP="00E95EAE">
      <w:pPr>
        <w:pStyle w:val="Example"/>
      </w:pPr>
      <w:r>
        <w:t>Most graphing calculators and graphing utilities can estimate the location of maxima and minima.  Below are screen images from two different technologies, showing the estimate for the local maximum and minimum.</w:t>
      </w:r>
    </w:p>
    <w:p w14:paraId="34C118E5" w14:textId="77777777" w:rsidR="00E95EAE" w:rsidRDefault="00E95EAE" w:rsidP="00E95EAE">
      <w:pPr>
        <w:pStyle w:val="Example"/>
      </w:pPr>
    </w:p>
    <w:p w14:paraId="6EE4D983" w14:textId="77777777" w:rsidR="00E95EAE" w:rsidRPr="006C21A0" w:rsidRDefault="00422460" w:rsidP="00E95EAE">
      <w:pPr>
        <w:pStyle w:val="Example"/>
      </w:pPr>
      <w:r>
        <w:rPr>
          <w:noProof/>
        </w:rPr>
        <w:lastRenderedPageBreak/>
        <w:drawing>
          <wp:inline distT="0" distB="0" distL="0" distR="0" wp14:anchorId="560FE666" wp14:editId="63D200BD">
            <wp:extent cx="1933575" cy="1419225"/>
            <wp:effectExtent l="19050" t="0" r="9525" b="0"/>
            <wp:docPr id="343" name="Picture 74" descr="A screenshot of a graphing tool showing the function and the point 2.4495 comma 1.633 marked as the lowest point of the graph in the first quadra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Picture 74" descr="A screenshot of a graphing tool showing the function and the point 2.4495 comma 1.633 marked as the lowest point of the graph in the first quadrant"/>
                    <pic:cNvPicPr>
                      <a:picLocks noChangeAspect="1" noChangeArrowheads="1"/>
                    </pic:cNvPicPr>
                  </pic:nvPicPr>
                  <pic:blipFill>
                    <a:blip r:embed="rId605" cstate="print"/>
                    <a:srcRect t="13383"/>
                    <a:stretch>
                      <a:fillRect/>
                    </a:stretch>
                  </pic:blipFill>
                  <pic:spPr bwMode="auto">
                    <a:xfrm>
                      <a:off x="0" y="0"/>
                      <a:ext cx="1933575" cy="1419225"/>
                    </a:xfrm>
                    <a:prstGeom prst="rect">
                      <a:avLst/>
                    </a:prstGeom>
                    <a:noFill/>
                    <a:ln w="9525">
                      <a:noFill/>
                      <a:miter lim="800000"/>
                      <a:headEnd/>
                      <a:tailEnd/>
                    </a:ln>
                  </pic:spPr>
                </pic:pic>
              </a:graphicData>
            </a:graphic>
          </wp:inline>
        </w:drawing>
      </w:r>
      <w:r w:rsidR="00E95EAE" w:rsidRPr="00FC4EAD">
        <w:t xml:space="preserve"> </w:t>
      </w:r>
      <w:r w:rsidR="00E95EAE">
        <w:tab/>
      </w:r>
      <w:r w:rsidR="00E95EAE">
        <w:tab/>
      </w:r>
      <w:r w:rsidR="00B642A4">
        <w:rPr>
          <w:noProof/>
        </w:rPr>
        <w:drawing>
          <wp:inline distT="0" distB="0" distL="0" distR="0" wp14:anchorId="09A63F69" wp14:editId="14662B49">
            <wp:extent cx="1886213" cy="1276528"/>
            <wp:effectExtent l="0" t="0" r="0" b="0"/>
            <wp:docPr id="947" name="Picture 947" descr="A screenshot of a graphing calculator showing the function and the point -2.449491 comma -1.632993 marked as the highest point of the graph in the third quadra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 name="Picture 947" descr="A screenshot of a graphing calculator showing the function and the point -2.449491 comma -1.632993 marked as the highest point of the graph in the third quadrant"/>
                    <pic:cNvPicPr/>
                  </pic:nvPicPr>
                  <pic:blipFill>
                    <a:blip r:embed="rId606"/>
                    <a:stretch>
                      <a:fillRect/>
                    </a:stretch>
                  </pic:blipFill>
                  <pic:spPr>
                    <a:xfrm>
                      <a:off x="0" y="0"/>
                      <a:ext cx="1886213" cy="1276528"/>
                    </a:xfrm>
                    <a:prstGeom prst="rect">
                      <a:avLst/>
                    </a:prstGeom>
                  </pic:spPr>
                </pic:pic>
              </a:graphicData>
            </a:graphic>
          </wp:inline>
        </w:drawing>
      </w:r>
    </w:p>
    <w:p w14:paraId="5C796C00" w14:textId="77777777" w:rsidR="00E95EAE" w:rsidRDefault="00E95EAE" w:rsidP="00E95EAE">
      <w:pPr>
        <w:pStyle w:val="Example"/>
      </w:pPr>
    </w:p>
    <w:p w14:paraId="39312E1E" w14:textId="77777777" w:rsidR="00E95EAE" w:rsidRDefault="00E95EAE" w:rsidP="00E95EAE">
      <w:pPr>
        <w:pStyle w:val="Example"/>
      </w:pPr>
      <w:r>
        <w:t xml:space="preserve">Based on these estimates, the function is increasing on the intervals </w:t>
      </w:r>
      <w:r w:rsidRPr="00451DF4">
        <w:rPr>
          <w:position w:val="-10"/>
        </w:rPr>
        <w:object w:dxaOrig="1280" w:dyaOrig="320" w14:anchorId="00563469">
          <v:shape id="_x0000_i1303" type="#_x0000_t75" style="width:64.5pt;height:15pt" o:ole="">
            <v:imagedata r:id="rId607" o:title=""/>
          </v:shape>
          <o:OLEObject Type="Embed" ProgID="Equation.3" ShapeID="_x0000_i1303" DrawAspect="Content" ObjectID="_1718714333" r:id="rId608"/>
        </w:object>
      </w:r>
      <w:r>
        <w:t xml:space="preserve">and </w:t>
      </w:r>
      <w:r w:rsidRPr="00451DF4">
        <w:rPr>
          <w:position w:val="-10"/>
        </w:rPr>
        <w:object w:dxaOrig="1040" w:dyaOrig="320" w14:anchorId="062541DE">
          <v:shape id="_x0000_i1304" type="#_x0000_t75" style="width:52.5pt;height:15pt" o:ole="">
            <v:imagedata r:id="rId609" o:title=""/>
          </v:shape>
          <o:OLEObject Type="Embed" ProgID="Equation.3" ShapeID="_x0000_i1304" DrawAspect="Content" ObjectID="_1718714334" r:id="rId610"/>
        </w:object>
      </w:r>
      <w:r>
        <w:t>.  Notice that while we expect the extrema to be symmetric, the two different technologies agree only up to 4 decimals due to the differing approximation algorithms used by each.</w:t>
      </w:r>
    </w:p>
    <w:p w14:paraId="2EC300E1" w14:textId="77777777" w:rsidR="00AE4C44" w:rsidRDefault="00AE4C44" w:rsidP="002F6757"/>
    <w:p w14:paraId="0A057243" w14:textId="77777777" w:rsidR="002F6757" w:rsidRDefault="002F6757" w:rsidP="002F6757"/>
    <w:p w14:paraId="0DFD2280" w14:textId="77777777" w:rsidR="00E95EAE" w:rsidRPr="001C44C5" w:rsidRDefault="00E95EAE" w:rsidP="00E95EAE">
      <w:pPr>
        <w:pStyle w:val="TryitNow"/>
      </w:pPr>
      <w:r>
        <w:t>Try it Now</w:t>
      </w:r>
    </w:p>
    <w:p w14:paraId="432137C8" w14:textId="77777777" w:rsidR="00E95EAE" w:rsidRDefault="00E95EAE" w:rsidP="00BC78F7">
      <w:pPr>
        <w:pStyle w:val="TryitNowbody"/>
        <w:ind w:left="270" w:hanging="270"/>
      </w:pPr>
      <w:r>
        <w:t xml:space="preserve">4. Use a graph of the function </w:t>
      </w:r>
      <w:r w:rsidRPr="00C61CA5">
        <w:rPr>
          <w:position w:val="-10"/>
        </w:rPr>
        <w:object w:dxaOrig="2640" w:dyaOrig="360" w14:anchorId="5E5C8B15">
          <v:shape id="_x0000_i1305" type="#_x0000_t75" style="width:131.25pt;height:18.75pt" o:ole="">
            <v:imagedata r:id="rId611" o:title=""/>
          </v:shape>
          <o:OLEObject Type="Embed" ProgID="Equation.3" ShapeID="_x0000_i1305" DrawAspect="Content" ObjectID="_1718714335" r:id="rId612"/>
        </w:object>
      </w:r>
      <w:r>
        <w:t xml:space="preserve"> to estimate the local extrema of the function.  Use these to determine the intervals on which the function is increasing and decreasing.</w:t>
      </w:r>
    </w:p>
    <w:p w14:paraId="6C65BEBB" w14:textId="77777777" w:rsidR="00E95EAE" w:rsidRDefault="00E95EAE" w:rsidP="00E95EAE"/>
    <w:p w14:paraId="16530C4A" w14:textId="77777777" w:rsidR="00E95EAE" w:rsidRDefault="00E95EAE" w:rsidP="00E95EAE"/>
    <w:p w14:paraId="0B0B2C35" w14:textId="77777777" w:rsidR="00E95EAE" w:rsidRDefault="00E95EAE" w:rsidP="00E95EAE">
      <w:r>
        <w:rPr>
          <w:b/>
        </w:rPr>
        <w:t>Concavity</w:t>
      </w:r>
    </w:p>
    <w:p w14:paraId="46AB9F02" w14:textId="77777777" w:rsidR="00E95EAE" w:rsidRDefault="00E95EAE" w:rsidP="00E95EAE"/>
    <w:p w14:paraId="40FFDA95" w14:textId="77777777" w:rsidR="00E95EAE" w:rsidRDefault="00E95EAE" w:rsidP="00E95EAE">
      <w:r>
        <w:t xml:space="preserve">The total sales, in thousands of dollars, for two companies over 4 weeks are shown.  </w:t>
      </w:r>
    </w:p>
    <w:p w14:paraId="32714B37" w14:textId="77777777" w:rsidR="00E95EAE" w:rsidRDefault="002F6757" w:rsidP="00E95EAE">
      <w:r>
        <w:rPr>
          <w:noProof/>
        </w:rPr>
        <w:drawing>
          <wp:inline distT="0" distB="0" distL="0" distR="0" wp14:anchorId="1F509E00" wp14:editId="3949BA95">
            <wp:extent cx="2025351" cy="2011680"/>
            <wp:effectExtent l="0" t="0" r="0" b="0"/>
            <wp:docPr id="136" name="Picture 136" descr="An increasing graph that increases quickly at first, then more slowly as it progres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An increasing graph that increases quickly at first, then more slowly as it progresses"/>
                    <pic:cNvPicPr>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bwMode="auto">
                    <a:xfrm>
                      <a:off x="0" y="0"/>
                      <a:ext cx="2025351" cy="2011680"/>
                    </a:xfrm>
                    <a:prstGeom prst="rect">
                      <a:avLst/>
                    </a:prstGeom>
                    <a:noFill/>
                    <a:ln>
                      <a:noFill/>
                    </a:ln>
                  </pic:spPr>
                </pic:pic>
              </a:graphicData>
            </a:graphic>
          </wp:inline>
        </w:drawing>
      </w:r>
      <w:r>
        <w:tab/>
      </w:r>
      <w:r>
        <w:tab/>
      </w:r>
      <w:r>
        <w:rPr>
          <w:noProof/>
        </w:rPr>
        <w:drawing>
          <wp:inline distT="0" distB="0" distL="0" distR="0" wp14:anchorId="520EA326" wp14:editId="5CBD1735">
            <wp:extent cx="1980723" cy="2011680"/>
            <wp:effectExtent l="0" t="0" r="0" b="0"/>
            <wp:docPr id="14" name="Picture 14" descr="An increasing graph that increases slowly at first, then more rapidly as it progres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n increasing graph that increases slowly at first, then more rapidly as it progresses"/>
                    <pic:cNvPicPr>
                      <a:picLocks noChangeAspect="1" noChangeArrowheads="1"/>
                    </pic:cNvPicPr>
                  </pic:nvPicPr>
                  <pic:blipFill>
                    <a:blip r:embed="rId614">
                      <a:extLst>
                        <a:ext uri="{28A0092B-C50C-407E-A947-70E740481C1C}">
                          <a14:useLocalDpi xmlns:a14="http://schemas.microsoft.com/office/drawing/2010/main" val="0"/>
                        </a:ext>
                      </a:extLst>
                    </a:blip>
                    <a:srcRect/>
                    <a:stretch>
                      <a:fillRect/>
                    </a:stretch>
                  </pic:blipFill>
                  <pic:spPr bwMode="auto">
                    <a:xfrm>
                      <a:off x="0" y="0"/>
                      <a:ext cx="1980723" cy="2011680"/>
                    </a:xfrm>
                    <a:prstGeom prst="rect">
                      <a:avLst/>
                    </a:prstGeom>
                    <a:noFill/>
                    <a:ln>
                      <a:noFill/>
                    </a:ln>
                  </pic:spPr>
                </pic:pic>
              </a:graphicData>
            </a:graphic>
          </wp:inline>
        </w:drawing>
      </w:r>
    </w:p>
    <w:p w14:paraId="3F5F4297" w14:textId="77777777" w:rsidR="00E95EAE" w:rsidRDefault="00E95EAE" w:rsidP="002F6757">
      <w:pPr>
        <w:ind w:firstLine="720"/>
      </w:pPr>
      <w:r>
        <w:t>Company A</w:t>
      </w:r>
      <w:r>
        <w:tab/>
      </w:r>
      <w:r>
        <w:tab/>
      </w:r>
      <w:r>
        <w:tab/>
      </w:r>
      <w:r>
        <w:tab/>
      </w:r>
      <w:r>
        <w:tab/>
        <w:t>Company B</w:t>
      </w:r>
    </w:p>
    <w:p w14:paraId="448A6AE1" w14:textId="77777777" w:rsidR="00E95EAE" w:rsidRDefault="00E95EAE" w:rsidP="00E95EAE">
      <w:r>
        <w:tab/>
      </w:r>
      <w:r>
        <w:tab/>
      </w:r>
      <w:r>
        <w:tab/>
      </w:r>
    </w:p>
    <w:p w14:paraId="0D331348" w14:textId="77777777" w:rsidR="00E95EAE" w:rsidRDefault="00E95EAE" w:rsidP="00E95EAE">
      <w:r>
        <w:t>As you can see, the sales for each company are increasing, but they are increasing in very different ways.  To describe the difference in behavior, we can investigate how the average rate of change varies over different intervals.  Using tables of values,</w:t>
      </w:r>
    </w:p>
    <w:p w14:paraId="7B7766F4" w14:textId="77777777" w:rsidR="00F36F7D" w:rsidRDefault="00F36F7D" w:rsidP="00E95EAE"/>
    <w:p w14:paraId="2EB58884" w14:textId="77777777" w:rsidR="00F36F7D" w:rsidRDefault="00F36F7D" w:rsidP="00E95EAE"/>
    <w:p w14:paraId="0542FCC2" w14:textId="77777777" w:rsidR="00B642A4" w:rsidRDefault="00B642A4" w:rsidP="00E95EAE"/>
    <w:p w14:paraId="75E758EB" w14:textId="77777777" w:rsidR="00B642A4" w:rsidRDefault="00B642A4" w:rsidP="00E95EAE"/>
    <w:p w14:paraId="474B2349" w14:textId="77777777" w:rsidR="00E95EAE" w:rsidRDefault="00B642A4" w:rsidP="00E95EAE">
      <w:r>
        <w:rPr>
          <w:noProof/>
        </w:rPr>
        <w:lastRenderedPageBreak/>
        <mc:AlternateContent>
          <mc:Choice Requires="wps">
            <w:drawing>
              <wp:anchor distT="0" distB="0" distL="114300" distR="114300" simplePos="0" relativeHeight="251688448" behindDoc="0" locked="0" layoutInCell="1" allowOverlap="1" wp14:anchorId="0DA61F98" wp14:editId="3916CD48">
                <wp:simplePos x="0" y="0"/>
                <wp:positionH relativeFrom="column">
                  <wp:posOffset>2541270</wp:posOffset>
                </wp:positionH>
                <wp:positionV relativeFrom="paragraph">
                  <wp:posOffset>70485</wp:posOffset>
                </wp:positionV>
                <wp:extent cx="2098040" cy="2270760"/>
                <wp:effectExtent l="0" t="0" r="0" b="0"/>
                <wp:wrapNone/>
                <wp:docPr id="44" name="Text Box 2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98040" cy="2270760"/>
                        </a:xfrm>
                        <a:prstGeom prst="rect">
                          <a:avLst/>
                        </a:prstGeom>
                        <a:solidFill>
                          <a:srgbClr val="FFFFFF"/>
                        </a:solidFill>
                        <a:ln>
                          <a:noFill/>
                        </a:ln>
                        <a:extLst>
                          <a:ext uri="{91240B29-F687-4f45-9708-019B960494DF}">
                            <a14:hiddenLine xmlns="" xmlns:a14="http://schemas.microsoft.com/office/drawing/2010/main" xmlns:w="http://schemas.openxmlformats.org/wordprocessingml/2006/main" xmlns:w10="urn:schemas-microsoft-com:office:word" xmlns:v="urn:schemas-microsoft-com:vml" xmlns:o="urn:schemas-microsoft-com:office:office" w="9525">
                              <a:solidFill>
                                <a:srgbClr val="000000"/>
                              </a:solidFill>
                              <a:miter lim="800000"/>
                              <a:headEnd/>
                              <a:tailEnd/>
                            </a14:hiddenLine>
                          </a:ext>
                        </a:extLst>
                      </wps:spPr>
                      <wps:txbx>
                        <w:txbxContent>
                          <w:p w14:paraId="293AB01D" w14:textId="77777777" w:rsidR="00233F84" w:rsidRDefault="00233F84" w:rsidP="00E95EAE">
                            <w:r>
                              <w:t>Company B</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00"/>
                              <w:gridCol w:w="989"/>
                              <w:gridCol w:w="1032"/>
                            </w:tblGrid>
                            <w:tr w:rsidR="00233F84" w14:paraId="249F61DB" w14:textId="77777777" w:rsidTr="0097179D">
                              <w:trPr>
                                <w:trHeight w:val="527"/>
                              </w:trPr>
                              <w:tc>
                                <w:tcPr>
                                  <w:tcW w:w="1050" w:type="dxa"/>
                                </w:tcPr>
                                <w:p w14:paraId="4B8302AE" w14:textId="77777777" w:rsidR="00233F84" w:rsidRPr="000D7DFF" w:rsidRDefault="00233F84">
                                  <w:r>
                                    <w:t>Week</w:t>
                                  </w:r>
                                </w:p>
                              </w:tc>
                              <w:tc>
                                <w:tcPr>
                                  <w:tcW w:w="1050" w:type="dxa"/>
                                </w:tcPr>
                                <w:p w14:paraId="7C0AA540" w14:textId="77777777" w:rsidR="00233F84" w:rsidRDefault="00233F84">
                                  <w:r>
                                    <w:t>Sales</w:t>
                                  </w:r>
                                </w:p>
                              </w:tc>
                              <w:tc>
                                <w:tcPr>
                                  <w:tcW w:w="1051" w:type="dxa"/>
                                </w:tcPr>
                                <w:p w14:paraId="3F727280" w14:textId="77777777" w:rsidR="00233F84" w:rsidRDefault="00233F84">
                                  <w:r>
                                    <w:t>Rate of Change</w:t>
                                  </w:r>
                                </w:p>
                              </w:tc>
                            </w:tr>
                            <w:tr w:rsidR="00233F84" w14:paraId="19A8938C" w14:textId="77777777" w:rsidTr="0097179D">
                              <w:tc>
                                <w:tcPr>
                                  <w:tcW w:w="1050" w:type="dxa"/>
                                  <w:tcBorders>
                                    <w:bottom w:val="nil"/>
                                  </w:tcBorders>
                                </w:tcPr>
                                <w:p w14:paraId="1179E1BB" w14:textId="77777777" w:rsidR="00233F84" w:rsidRDefault="00233F84">
                                  <w:r>
                                    <w:t>0</w:t>
                                  </w:r>
                                </w:p>
                              </w:tc>
                              <w:tc>
                                <w:tcPr>
                                  <w:tcW w:w="1050" w:type="dxa"/>
                                  <w:tcBorders>
                                    <w:bottom w:val="nil"/>
                                  </w:tcBorders>
                                </w:tcPr>
                                <w:p w14:paraId="0BD58E3D" w14:textId="77777777" w:rsidR="00233F84" w:rsidRDefault="00233F84">
                                  <w:r>
                                    <w:t>0</w:t>
                                  </w:r>
                                </w:p>
                              </w:tc>
                              <w:tc>
                                <w:tcPr>
                                  <w:tcW w:w="1051" w:type="dxa"/>
                                  <w:tcBorders>
                                    <w:bottom w:val="nil"/>
                                  </w:tcBorders>
                                </w:tcPr>
                                <w:p w14:paraId="1ABE82B1" w14:textId="77777777" w:rsidR="00233F84" w:rsidRDefault="00233F84"/>
                              </w:tc>
                            </w:tr>
                            <w:tr w:rsidR="00233F84" w14:paraId="5837797D" w14:textId="77777777" w:rsidTr="0097179D">
                              <w:tc>
                                <w:tcPr>
                                  <w:tcW w:w="1050" w:type="dxa"/>
                                  <w:tcBorders>
                                    <w:top w:val="nil"/>
                                    <w:bottom w:val="nil"/>
                                  </w:tcBorders>
                                </w:tcPr>
                                <w:p w14:paraId="73313421" w14:textId="77777777" w:rsidR="00233F84" w:rsidRDefault="00233F84"/>
                              </w:tc>
                              <w:tc>
                                <w:tcPr>
                                  <w:tcW w:w="1050" w:type="dxa"/>
                                  <w:tcBorders>
                                    <w:top w:val="nil"/>
                                    <w:bottom w:val="nil"/>
                                  </w:tcBorders>
                                </w:tcPr>
                                <w:p w14:paraId="41A9C0C3" w14:textId="77777777" w:rsidR="00233F84" w:rsidRDefault="00233F84"/>
                              </w:tc>
                              <w:tc>
                                <w:tcPr>
                                  <w:tcW w:w="1051" w:type="dxa"/>
                                  <w:tcBorders>
                                    <w:top w:val="nil"/>
                                    <w:bottom w:val="nil"/>
                                  </w:tcBorders>
                                </w:tcPr>
                                <w:p w14:paraId="2854CC89" w14:textId="77777777" w:rsidR="00233F84" w:rsidRDefault="00233F84">
                                  <w:r>
                                    <w:t>0.5</w:t>
                                  </w:r>
                                </w:p>
                              </w:tc>
                            </w:tr>
                            <w:tr w:rsidR="00233F84" w14:paraId="2E1D59C4" w14:textId="77777777" w:rsidTr="0097179D">
                              <w:tc>
                                <w:tcPr>
                                  <w:tcW w:w="1050" w:type="dxa"/>
                                  <w:tcBorders>
                                    <w:top w:val="nil"/>
                                    <w:bottom w:val="nil"/>
                                  </w:tcBorders>
                                </w:tcPr>
                                <w:p w14:paraId="633C8274" w14:textId="77777777" w:rsidR="00233F84" w:rsidRDefault="00233F84">
                                  <w:r>
                                    <w:t>1</w:t>
                                  </w:r>
                                </w:p>
                              </w:tc>
                              <w:tc>
                                <w:tcPr>
                                  <w:tcW w:w="1050" w:type="dxa"/>
                                  <w:tcBorders>
                                    <w:top w:val="nil"/>
                                    <w:bottom w:val="nil"/>
                                  </w:tcBorders>
                                </w:tcPr>
                                <w:p w14:paraId="23659860" w14:textId="77777777" w:rsidR="00233F84" w:rsidRDefault="00233F84">
                                  <w:r>
                                    <w:t>0.5</w:t>
                                  </w:r>
                                </w:p>
                              </w:tc>
                              <w:tc>
                                <w:tcPr>
                                  <w:tcW w:w="1051" w:type="dxa"/>
                                  <w:tcBorders>
                                    <w:top w:val="nil"/>
                                    <w:bottom w:val="nil"/>
                                  </w:tcBorders>
                                </w:tcPr>
                                <w:p w14:paraId="0B935480" w14:textId="77777777" w:rsidR="00233F84" w:rsidRDefault="00233F84"/>
                              </w:tc>
                            </w:tr>
                            <w:tr w:rsidR="00233F84" w14:paraId="0E3304BB" w14:textId="77777777" w:rsidTr="0097179D">
                              <w:tc>
                                <w:tcPr>
                                  <w:tcW w:w="1050" w:type="dxa"/>
                                  <w:tcBorders>
                                    <w:top w:val="nil"/>
                                    <w:bottom w:val="nil"/>
                                  </w:tcBorders>
                                </w:tcPr>
                                <w:p w14:paraId="37096E93" w14:textId="77777777" w:rsidR="00233F84" w:rsidRDefault="00233F84"/>
                              </w:tc>
                              <w:tc>
                                <w:tcPr>
                                  <w:tcW w:w="1050" w:type="dxa"/>
                                  <w:tcBorders>
                                    <w:top w:val="nil"/>
                                    <w:bottom w:val="nil"/>
                                  </w:tcBorders>
                                </w:tcPr>
                                <w:p w14:paraId="7FE3C3FB" w14:textId="77777777" w:rsidR="00233F84" w:rsidRDefault="00233F84"/>
                              </w:tc>
                              <w:tc>
                                <w:tcPr>
                                  <w:tcW w:w="1051" w:type="dxa"/>
                                  <w:tcBorders>
                                    <w:top w:val="nil"/>
                                    <w:bottom w:val="nil"/>
                                  </w:tcBorders>
                                </w:tcPr>
                                <w:p w14:paraId="5FE2786E" w14:textId="77777777" w:rsidR="00233F84" w:rsidRDefault="00233F84">
                                  <w:r>
                                    <w:t>1.5</w:t>
                                  </w:r>
                                </w:p>
                              </w:tc>
                            </w:tr>
                            <w:tr w:rsidR="00233F84" w14:paraId="79F75CF8" w14:textId="77777777" w:rsidTr="0097179D">
                              <w:tc>
                                <w:tcPr>
                                  <w:tcW w:w="1050" w:type="dxa"/>
                                  <w:tcBorders>
                                    <w:top w:val="nil"/>
                                    <w:bottom w:val="nil"/>
                                  </w:tcBorders>
                                </w:tcPr>
                                <w:p w14:paraId="56493B92" w14:textId="77777777" w:rsidR="00233F84" w:rsidRDefault="00233F84">
                                  <w:r>
                                    <w:t>2</w:t>
                                  </w:r>
                                </w:p>
                              </w:tc>
                              <w:tc>
                                <w:tcPr>
                                  <w:tcW w:w="1050" w:type="dxa"/>
                                  <w:tcBorders>
                                    <w:top w:val="nil"/>
                                    <w:bottom w:val="nil"/>
                                  </w:tcBorders>
                                </w:tcPr>
                                <w:p w14:paraId="527F2E5F" w14:textId="77777777" w:rsidR="00233F84" w:rsidRDefault="00233F84">
                                  <w:r>
                                    <w:t>2</w:t>
                                  </w:r>
                                </w:p>
                              </w:tc>
                              <w:tc>
                                <w:tcPr>
                                  <w:tcW w:w="1051" w:type="dxa"/>
                                  <w:tcBorders>
                                    <w:top w:val="nil"/>
                                    <w:bottom w:val="nil"/>
                                  </w:tcBorders>
                                </w:tcPr>
                                <w:p w14:paraId="7422E6A6" w14:textId="77777777" w:rsidR="00233F84" w:rsidRDefault="00233F84"/>
                              </w:tc>
                            </w:tr>
                            <w:tr w:rsidR="00233F84" w14:paraId="6499B294" w14:textId="77777777" w:rsidTr="0097179D">
                              <w:tc>
                                <w:tcPr>
                                  <w:tcW w:w="1050" w:type="dxa"/>
                                  <w:tcBorders>
                                    <w:top w:val="nil"/>
                                    <w:bottom w:val="nil"/>
                                  </w:tcBorders>
                                </w:tcPr>
                                <w:p w14:paraId="21B6A13D" w14:textId="77777777" w:rsidR="00233F84" w:rsidRDefault="00233F84"/>
                              </w:tc>
                              <w:tc>
                                <w:tcPr>
                                  <w:tcW w:w="1050" w:type="dxa"/>
                                  <w:tcBorders>
                                    <w:top w:val="nil"/>
                                    <w:bottom w:val="nil"/>
                                  </w:tcBorders>
                                </w:tcPr>
                                <w:p w14:paraId="76546079" w14:textId="77777777" w:rsidR="00233F84" w:rsidRDefault="00233F84"/>
                              </w:tc>
                              <w:tc>
                                <w:tcPr>
                                  <w:tcW w:w="1051" w:type="dxa"/>
                                  <w:tcBorders>
                                    <w:top w:val="nil"/>
                                    <w:bottom w:val="nil"/>
                                  </w:tcBorders>
                                </w:tcPr>
                                <w:p w14:paraId="1E05EE75" w14:textId="77777777" w:rsidR="00233F84" w:rsidRDefault="00233F84">
                                  <w:r>
                                    <w:t>2.5</w:t>
                                  </w:r>
                                </w:p>
                              </w:tc>
                            </w:tr>
                            <w:tr w:rsidR="00233F84" w14:paraId="12543484" w14:textId="77777777" w:rsidTr="0097179D">
                              <w:tc>
                                <w:tcPr>
                                  <w:tcW w:w="1050" w:type="dxa"/>
                                  <w:tcBorders>
                                    <w:top w:val="nil"/>
                                    <w:bottom w:val="nil"/>
                                  </w:tcBorders>
                                </w:tcPr>
                                <w:p w14:paraId="7764BAD1" w14:textId="77777777" w:rsidR="00233F84" w:rsidRDefault="00233F84">
                                  <w:r>
                                    <w:t>3</w:t>
                                  </w:r>
                                </w:p>
                              </w:tc>
                              <w:tc>
                                <w:tcPr>
                                  <w:tcW w:w="1050" w:type="dxa"/>
                                  <w:tcBorders>
                                    <w:top w:val="nil"/>
                                    <w:bottom w:val="nil"/>
                                  </w:tcBorders>
                                </w:tcPr>
                                <w:p w14:paraId="6E5FE912" w14:textId="77777777" w:rsidR="00233F84" w:rsidRDefault="00233F84">
                                  <w:r>
                                    <w:t>4.5</w:t>
                                  </w:r>
                                </w:p>
                              </w:tc>
                              <w:tc>
                                <w:tcPr>
                                  <w:tcW w:w="1051" w:type="dxa"/>
                                  <w:tcBorders>
                                    <w:top w:val="nil"/>
                                    <w:bottom w:val="nil"/>
                                  </w:tcBorders>
                                </w:tcPr>
                                <w:p w14:paraId="707D4F32" w14:textId="77777777" w:rsidR="00233F84" w:rsidRDefault="00233F84"/>
                              </w:tc>
                            </w:tr>
                            <w:tr w:rsidR="00233F84" w14:paraId="3B5D1424" w14:textId="77777777" w:rsidTr="0097179D">
                              <w:tc>
                                <w:tcPr>
                                  <w:tcW w:w="1050" w:type="dxa"/>
                                  <w:tcBorders>
                                    <w:top w:val="nil"/>
                                    <w:bottom w:val="nil"/>
                                  </w:tcBorders>
                                </w:tcPr>
                                <w:p w14:paraId="436F6F77" w14:textId="77777777" w:rsidR="00233F84" w:rsidRDefault="00233F84"/>
                              </w:tc>
                              <w:tc>
                                <w:tcPr>
                                  <w:tcW w:w="1050" w:type="dxa"/>
                                  <w:tcBorders>
                                    <w:top w:val="nil"/>
                                    <w:bottom w:val="nil"/>
                                  </w:tcBorders>
                                </w:tcPr>
                                <w:p w14:paraId="2513F4F6" w14:textId="77777777" w:rsidR="00233F84" w:rsidRDefault="00233F84"/>
                              </w:tc>
                              <w:tc>
                                <w:tcPr>
                                  <w:tcW w:w="1051" w:type="dxa"/>
                                  <w:tcBorders>
                                    <w:top w:val="nil"/>
                                    <w:bottom w:val="nil"/>
                                  </w:tcBorders>
                                </w:tcPr>
                                <w:p w14:paraId="09A934D9" w14:textId="77777777" w:rsidR="00233F84" w:rsidRDefault="00233F84">
                                  <w:r>
                                    <w:t>3.5</w:t>
                                  </w:r>
                                </w:p>
                              </w:tc>
                            </w:tr>
                            <w:tr w:rsidR="00233F84" w14:paraId="54A080F9" w14:textId="77777777" w:rsidTr="0097179D">
                              <w:tc>
                                <w:tcPr>
                                  <w:tcW w:w="1050" w:type="dxa"/>
                                  <w:tcBorders>
                                    <w:top w:val="nil"/>
                                  </w:tcBorders>
                                </w:tcPr>
                                <w:p w14:paraId="7CDA8277" w14:textId="77777777" w:rsidR="00233F84" w:rsidRDefault="00233F84">
                                  <w:r>
                                    <w:t>4</w:t>
                                  </w:r>
                                </w:p>
                              </w:tc>
                              <w:tc>
                                <w:tcPr>
                                  <w:tcW w:w="1050" w:type="dxa"/>
                                  <w:tcBorders>
                                    <w:top w:val="nil"/>
                                  </w:tcBorders>
                                </w:tcPr>
                                <w:p w14:paraId="65CC03D1" w14:textId="77777777" w:rsidR="00233F84" w:rsidRDefault="00233F84">
                                  <w:r>
                                    <w:t>8</w:t>
                                  </w:r>
                                </w:p>
                              </w:tc>
                              <w:tc>
                                <w:tcPr>
                                  <w:tcW w:w="1051" w:type="dxa"/>
                                  <w:tcBorders>
                                    <w:top w:val="nil"/>
                                  </w:tcBorders>
                                </w:tcPr>
                                <w:p w14:paraId="5EBB5B0A" w14:textId="77777777" w:rsidR="00233F84" w:rsidRDefault="00233F84"/>
                              </w:tc>
                            </w:tr>
                          </w:tbl>
                          <w:p w14:paraId="2C80B157" w14:textId="77777777" w:rsidR="00233F84" w:rsidRDefault="00233F84" w:rsidP="00E95EAE"/>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DA61F98" id="Text Box 238" o:spid="_x0000_s1061" type="#_x0000_t202" style="position:absolute;margin-left:200.1pt;margin-top:5.55pt;width:165.2pt;height:178.8pt;z-index:25168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" stroked="f">
                <v:textbox>
                  <w:txbxContent>
                    <w:p w14:paraId="293AB01D" w14:textId="77777777" w:rsidR="00233F84" w:rsidRDefault="00233F84" w:rsidP="00E95EAE">
                      <w:r>
                        <w:t>Company B</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00"/>
                        <w:gridCol w:w="989"/>
                        <w:gridCol w:w="1032"/>
                      </w:tblGrid>
                      <w:tr w:rsidR="00233F84" w14:paraId="249F61DB" w14:textId="77777777" w:rsidTr="0097179D">
                        <w:trPr>
                          <w:trHeight w:val="527"/>
                        </w:trPr>
                        <w:tc>
                          <w:tcPr>
                            <w:tcW w:w="1050" w:type="dxa"/>
                          </w:tcPr>
                          <w:p w14:paraId="4B8302AE" w14:textId="77777777" w:rsidR="00233F84" w:rsidRPr="000D7DFF" w:rsidRDefault="00233F84">
                            <w:r>
                              <w:t>Week</w:t>
                            </w:r>
                          </w:p>
                        </w:tc>
                        <w:tc>
                          <w:tcPr>
                            <w:tcW w:w="1050" w:type="dxa"/>
                          </w:tcPr>
                          <w:p w14:paraId="7C0AA540" w14:textId="77777777" w:rsidR="00233F84" w:rsidRDefault="00233F84">
                            <w:r>
                              <w:t>Sales</w:t>
                            </w:r>
                          </w:p>
                        </w:tc>
                        <w:tc>
                          <w:tcPr>
                            <w:tcW w:w="1051" w:type="dxa"/>
                          </w:tcPr>
                          <w:p w14:paraId="3F727280" w14:textId="77777777" w:rsidR="00233F84" w:rsidRDefault="00233F84">
                            <w:r>
                              <w:t>Rate of Change</w:t>
                            </w:r>
                          </w:p>
                        </w:tc>
                      </w:tr>
                      <w:tr w:rsidR="00233F84" w14:paraId="19A8938C" w14:textId="77777777" w:rsidTr="0097179D">
                        <w:tc>
                          <w:tcPr>
                            <w:tcW w:w="1050" w:type="dxa"/>
                            <w:tcBorders>
                              <w:bottom w:val="nil"/>
                            </w:tcBorders>
                          </w:tcPr>
                          <w:p w14:paraId="1179E1BB" w14:textId="77777777" w:rsidR="00233F84" w:rsidRDefault="00233F84">
                            <w:r>
                              <w:t>0</w:t>
                            </w:r>
                          </w:p>
                        </w:tc>
                        <w:tc>
                          <w:tcPr>
                            <w:tcW w:w="1050" w:type="dxa"/>
                            <w:tcBorders>
                              <w:bottom w:val="nil"/>
                            </w:tcBorders>
                          </w:tcPr>
                          <w:p w14:paraId="0BD58E3D" w14:textId="77777777" w:rsidR="00233F84" w:rsidRDefault="00233F84">
                            <w:r>
                              <w:t>0</w:t>
                            </w:r>
                          </w:p>
                        </w:tc>
                        <w:tc>
                          <w:tcPr>
                            <w:tcW w:w="1051" w:type="dxa"/>
                            <w:tcBorders>
                              <w:bottom w:val="nil"/>
                            </w:tcBorders>
                          </w:tcPr>
                          <w:p w14:paraId="1ABE82B1" w14:textId="77777777" w:rsidR="00233F84" w:rsidRDefault="00233F84"/>
                        </w:tc>
                      </w:tr>
                      <w:tr w:rsidR="00233F84" w14:paraId="5837797D" w14:textId="77777777" w:rsidTr="0097179D">
                        <w:tc>
                          <w:tcPr>
                            <w:tcW w:w="1050" w:type="dxa"/>
                            <w:tcBorders>
                              <w:top w:val="nil"/>
                              <w:bottom w:val="nil"/>
                            </w:tcBorders>
                          </w:tcPr>
                          <w:p w14:paraId="73313421" w14:textId="77777777" w:rsidR="00233F84" w:rsidRDefault="00233F84"/>
                        </w:tc>
                        <w:tc>
                          <w:tcPr>
                            <w:tcW w:w="1050" w:type="dxa"/>
                            <w:tcBorders>
                              <w:top w:val="nil"/>
                              <w:bottom w:val="nil"/>
                            </w:tcBorders>
                          </w:tcPr>
                          <w:p w14:paraId="41A9C0C3" w14:textId="77777777" w:rsidR="00233F84" w:rsidRDefault="00233F84"/>
                        </w:tc>
                        <w:tc>
                          <w:tcPr>
                            <w:tcW w:w="1051" w:type="dxa"/>
                            <w:tcBorders>
                              <w:top w:val="nil"/>
                              <w:bottom w:val="nil"/>
                            </w:tcBorders>
                          </w:tcPr>
                          <w:p w14:paraId="2854CC89" w14:textId="77777777" w:rsidR="00233F84" w:rsidRDefault="00233F84">
                            <w:r>
                              <w:t>0.5</w:t>
                            </w:r>
                          </w:p>
                        </w:tc>
                      </w:tr>
                      <w:tr w:rsidR="00233F84" w14:paraId="2E1D59C4" w14:textId="77777777" w:rsidTr="0097179D">
                        <w:tc>
                          <w:tcPr>
                            <w:tcW w:w="1050" w:type="dxa"/>
                            <w:tcBorders>
                              <w:top w:val="nil"/>
                              <w:bottom w:val="nil"/>
                            </w:tcBorders>
                          </w:tcPr>
                          <w:p w14:paraId="633C8274" w14:textId="77777777" w:rsidR="00233F84" w:rsidRDefault="00233F84">
                            <w:r>
                              <w:t>1</w:t>
                            </w:r>
                          </w:p>
                        </w:tc>
                        <w:tc>
                          <w:tcPr>
                            <w:tcW w:w="1050" w:type="dxa"/>
                            <w:tcBorders>
                              <w:top w:val="nil"/>
                              <w:bottom w:val="nil"/>
                            </w:tcBorders>
                          </w:tcPr>
                          <w:p w14:paraId="23659860" w14:textId="77777777" w:rsidR="00233F84" w:rsidRDefault="00233F84">
                            <w:r>
                              <w:t>0.5</w:t>
                            </w:r>
                          </w:p>
                        </w:tc>
                        <w:tc>
                          <w:tcPr>
                            <w:tcW w:w="1051" w:type="dxa"/>
                            <w:tcBorders>
                              <w:top w:val="nil"/>
                              <w:bottom w:val="nil"/>
                            </w:tcBorders>
                          </w:tcPr>
                          <w:p w14:paraId="0B935480" w14:textId="77777777" w:rsidR="00233F84" w:rsidRDefault="00233F84"/>
                        </w:tc>
                      </w:tr>
                      <w:tr w:rsidR="00233F84" w14:paraId="0E3304BB" w14:textId="77777777" w:rsidTr="0097179D">
                        <w:tc>
                          <w:tcPr>
                            <w:tcW w:w="1050" w:type="dxa"/>
                            <w:tcBorders>
                              <w:top w:val="nil"/>
                              <w:bottom w:val="nil"/>
                            </w:tcBorders>
                          </w:tcPr>
                          <w:p w14:paraId="37096E93" w14:textId="77777777" w:rsidR="00233F84" w:rsidRDefault="00233F84"/>
                        </w:tc>
                        <w:tc>
                          <w:tcPr>
                            <w:tcW w:w="1050" w:type="dxa"/>
                            <w:tcBorders>
                              <w:top w:val="nil"/>
                              <w:bottom w:val="nil"/>
                            </w:tcBorders>
                          </w:tcPr>
                          <w:p w14:paraId="7FE3C3FB" w14:textId="77777777" w:rsidR="00233F84" w:rsidRDefault="00233F84"/>
                        </w:tc>
                        <w:tc>
                          <w:tcPr>
                            <w:tcW w:w="1051" w:type="dxa"/>
                            <w:tcBorders>
                              <w:top w:val="nil"/>
                              <w:bottom w:val="nil"/>
                            </w:tcBorders>
                          </w:tcPr>
                          <w:p w14:paraId="5FE2786E" w14:textId="77777777" w:rsidR="00233F84" w:rsidRDefault="00233F84">
                            <w:r>
                              <w:t>1.5</w:t>
                            </w:r>
                          </w:p>
                        </w:tc>
                      </w:tr>
                      <w:tr w:rsidR="00233F84" w14:paraId="79F75CF8" w14:textId="77777777" w:rsidTr="0097179D">
                        <w:tc>
                          <w:tcPr>
                            <w:tcW w:w="1050" w:type="dxa"/>
                            <w:tcBorders>
                              <w:top w:val="nil"/>
                              <w:bottom w:val="nil"/>
                            </w:tcBorders>
                          </w:tcPr>
                          <w:p w14:paraId="56493B92" w14:textId="77777777" w:rsidR="00233F84" w:rsidRDefault="00233F84">
                            <w:r>
                              <w:t>2</w:t>
                            </w:r>
                          </w:p>
                        </w:tc>
                        <w:tc>
                          <w:tcPr>
                            <w:tcW w:w="1050" w:type="dxa"/>
                            <w:tcBorders>
                              <w:top w:val="nil"/>
                              <w:bottom w:val="nil"/>
                            </w:tcBorders>
                          </w:tcPr>
                          <w:p w14:paraId="527F2E5F" w14:textId="77777777" w:rsidR="00233F84" w:rsidRDefault="00233F84">
                            <w:r>
                              <w:t>2</w:t>
                            </w:r>
                          </w:p>
                        </w:tc>
                        <w:tc>
                          <w:tcPr>
                            <w:tcW w:w="1051" w:type="dxa"/>
                            <w:tcBorders>
                              <w:top w:val="nil"/>
                              <w:bottom w:val="nil"/>
                            </w:tcBorders>
                          </w:tcPr>
                          <w:p w14:paraId="7422E6A6" w14:textId="77777777" w:rsidR="00233F84" w:rsidRDefault="00233F84"/>
                        </w:tc>
                      </w:tr>
                      <w:tr w:rsidR="00233F84" w14:paraId="6499B294" w14:textId="77777777" w:rsidTr="0097179D">
                        <w:tc>
                          <w:tcPr>
                            <w:tcW w:w="1050" w:type="dxa"/>
                            <w:tcBorders>
                              <w:top w:val="nil"/>
                              <w:bottom w:val="nil"/>
                            </w:tcBorders>
                          </w:tcPr>
                          <w:p w14:paraId="21B6A13D" w14:textId="77777777" w:rsidR="00233F84" w:rsidRDefault="00233F84"/>
                        </w:tc>
                        <w:tc>
                          <w:tcPr>
                            <w:tcW w:w="1050" w:type="dxa"/>
                            <w:tcBorders>
                              <w:top w:val="nil"/>
                              <w:bottom w:val="nil"/>
                            </w:tcBorders>
                          </w:tcPr>
                          <w:p w14:paraId="76546079" w14:textId="77777777" w:rsidR="00233F84" w:rsidRDefault="00233F84"/>
                        </w:tc>
                        <w:tc>
                          <w:tcPr>
                            <w:tcW w:w="1051" w:type="dxa"/>
                            <w:tcBorders>
                              <w:top w:val="nil"/>
                              <w:bottom w:val="nil"/>
                            </w:tcBorders>
                          </w:tcPr>
                          <w:p w14:paraId="1E05EE75" w14:textId="77777777" w:rsidR="00233F84" w:rsidRDefault="00233F84">
                            <w:r>
                              <w:t>2.5</w:t>
                            </w:r>
                          </w:p>
                        </w:tc>
                      </w:tr>
                      <w:tr w:rsidR="00233F84" w14:paraId="12543484" w14:textId="77777777" w:rsidTr="0097179D">
                        <w:tc>
                          <w:tcPr>
                            <w:tcW w:w="1050" w:type="dxa"/>
                            <w:tcBorders>
                              <w:top w:val="nil"/>
                              <w:bottom w:val="nil"/>
                            </w:tcBorders>
                          </w:tcPr>
                          <w:p w14:paraId="7764BAD1" w14:textId="77777777" w:rsidR="00233F84" w:rsidRDefault="00233F84">
                            <w:r>
                              <w:t>3</w:t>
                            </w:r>
                          </w:p>
                        </w:tc>
                        <w:tc>
                          <w:tcPr>
                            <w:tcW w:w="1050" w:type="dxa"/>
                            <w:tcBorders>
                              <w:top w:val="nil"/>
                              <w:bottom w:val="nil"/>
                            </w:tcBorders>
                          </w:tcPr>
                          <w:p w14:paraId="6E5FE912" w14:textId="77777777" w:rsidR="00233F84" w:rsidRDefault="00233F84">
                            <w:r>
                              <w:t>4.5</w:t>
                            </w:r>
                          </w:p>
                        </w:tc>
                        <w:tc>
                          <w:tcPr>
                            <w:tcW w:w="1051" w:type="dxa"/>
                            <w:tcBorders>
                              <w:top w:val="nil"/>
                              <w:bottom w:val="nil"/>
                            </w:tcBorders>
                          </w:tcPr>
                          <w:p w14:paraId="707D4F32" w14:textId="77777777" w:rsidR="00233F84" w:rsidRDefault="00233F84"/>
                        </w:tc>
                      </w:tr>
                      <w:tr w:rsidR="00233F84" w14:paraId="3B5D1424" w14:textId="77777777" w:rsidTr="0097179D">
                        <w:tc>
                          <w:tcPr>
                            <w:tcW w:w="1050" w:type="dxa"/>
                            <w:tcBorders>
                              <w:top w:val="nil"/>
                              <w:bottom w:val="nil"/>
                            </w:tcBorders>
                          </w:tcPr>
                          <w:p w14:paraId="436F6F77" w14:textId="77777777" w:rsidR="00233F84" w:rsidRDefault="00233F84"/>
                        </w:tc>
                        <w:tc>
                          <w:tcPr>
                            <w:tcW w:w="1050" w:type="dxa"/>
                            <w:tcBorders>
                              <w:top w:val="nil"/>
                              <w:bottom w:val="nil"/>
                            </w:tcBorders>
                          </w:tcPr>
                          <w:p w14:paraId="2513F4F6" w14:textId="77777777" w:rsidR="00233F84" w:rsidRDefault="00233F84"/>
                        </w:tc>
                        <w:tc>
                          <w:tcPr>
                            <w:tcW w:w="1051" w:type="dxa"/>
                            <w:tcBorders>
                              <w:top w:val="nil"/>
                              <w:bottom w:val="nil"/>
                            </w:tcBorders>
                          </w:tcPr>
                          <w:p w14:paraId="09A934D9" w14:textId="77777777" w:rsidR="00233F84" w:rsidRDefault="00233F84">
                            <w:r>
                              <w:t>3.5</w:t>
                            </w:r>
                          </w:p>
                        </w:tc>
                      </w:tr>
                      <w:tr w:rsidR="00233F84" w14:paraId="54A080F9" w14:textId="77777777" w:rsidTr="0097179D">
                        <w:tc>
                          <w:tcPr>
                            <w:tcW w:w="1050" w:type="dxa"/>
                            <w:tcBorders>
                              <w:top w:val="nil"/>
                            </w:tcBorders>
                          </w:tcPr>
                          <w:p w14:paraId="7CDA8277" w14:textId="77777777" w:rsidR="00233F84" w:rsidRDefault="00233F84">
                            <w:r>
                              <w:t>4</w:t>
                            </w:r>
                          </w:p>
                        </w:tc>
                        <w:tc>
                          <w:tcPr>
                            <w:tcW w:w="1050" w:type="dxa"/>
                            <w:tcBorders>
                              <w:top w:val="nil"/>
                            </w:tcBorders>
                          </w:tcPr>
                          <w:p w14:paraId="65CC03D1" w14:textId="77777777" w:rsidR="00233F84" w:rsidRDefault="00233F84">
                            <w:r>
                              <w:t>8</w:t>
                            </w:r>
                          </w:p>
                        </w:tc>
                        <w:tc>
                          <w:tcPr>
                            <w:tcW w:w="1051" w:type="dxa"/>
                            <w:tcBorders>
                              <w:top w:val="nil"/>
                            </w:tcBorders>
                          </w:tcPr>
                          <w:p w14:paraId="5EBB5B0A" w14:textId="77777777" w:rsidR="00233F84" w:rsidRDefault="00233F84"/>
                        </w:tc>
                      </w:tr>
                    </w:tbl>
                    <w:p w14:paraId="2C80B157" w14:textId="77777777" w:rsidR="00233F84" w:rsidRDefault="00233F84" w:rsidP="00E95EAE"/>
                  </w:txbxContent>
                </v:textbox>
              </v:shape>
            </w:pict>
          </mc:Fallback>
        </mc:AlternateContent>
      </w:r>
      <w:r>
        <w:rPr>
          <w:noProof/>
        </w:rPr>
        <mc:AlternateContent>
          <mc:Choice Requires="wps">
            <w:drawing>
              <wp:anchor distT="0" distB="0" distL="114300" distR="114300" simplePos="0" relativeHeight="251687424" behindDoc="0" locked="0" layoutInCell="1" allowOverlap="1" wp14:anchorId="3ACE0C70" wp14:editId="0DBFF0E5">
                <wp:simplePos x="0" y="0"/>
                <wp:positionH relativeFrom="column">
                  <wp:posOffset>36195</wp:posOffset>
                </wp:positionH>
                <wp:positionV relativeFrom="paragraph">
                  <wp:posOffset>70485</wp:posOffset>
                </wp:positionV>
                <wp:extent cx="2098040" cy="2270760"/>
                <wp:effectExtent l="0" t="0" r="0" b="0"/>
                <wp:wrapNone/>
                <wp:docPr id="43" name="Text Box 2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98040" cy="2270760"/>
                        </a:xfrm>
                        <a:prstGeom prst="rect">
                          <a:avLst/>
                        </a:prstGeom>
                        <a:solidFill>
                          <a:srgbClr val="FFFFFF"/>
                        </a:solidFill>
                        <a:ln>
                          <a:noFill/>
                        </a:ln>
                        <a:extLst>
                          <a:ext uri="{91240B29-F687-4f45-9708-019B960494DF}">
                            <a14:hiddenLine xmlns="" xmlns:a14="http://schemas.microsoft.com/office/drawing/2010/main" xmlns:w="http://schemas.openxmlformats.org/wordprocessingml/2006/main" xmlns:w10="urn:schemas-microsoft-com:office:word" xmlns:v="urn:schemas-microsoft-com:vml" xmlns:o="urn:schemas-microsoft-com:office:office" w="9525">
                              <a:solidFill>
                                <a:srgbClr val="000000"/>
                              </a:solidFill>
                              <a:miter lim="800000"/>
                              <a:headEnd/>
                              <a:tailEnd/>
                            </a14:hiddenLine>
                          </a:ext>
                        </a:extLst>
                      </wps:spPr>
                      <wps:txbx>
                        <w:txbxContent>
                          <w:p w14:paraId="4D234044" w14:textId="77777777" w:rsidR="00233F84" w:rsidRDefault="00233F84" w:rsidP="00E95EAE">
                            <w:r>
                              <w:t>Company 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00"/>
                              <w:gridCol w:w="989"/>
                              <w:gridCol w:w="1032"/>
                            </w:tblGrid>
                            <w:tr w:rsidR="00233F84" w14:paraId="49DBF830" w14:textId="77777777" w:rsidTr="0097179D">
                              <w:trPr>
                                <w:trHeight w:val="527"/>
                              </w:trPr>
                              <w:tc>
                                <w:tcPr>
                                  <w:tcW w:w="1050" w:type="dxa"/>
                                </w:tcPr>
                                <w:p w14:paraId="5C656225" w14:textId="77777777" w:rsidR="00233F84" w:rsidRPr="000D7DFF" w:rsidRDefault="00233F84">
                                  <w:r>
                                    <w:t>Week</w:t>
                                  </w:r>
                                </w:p>
                              </w:tc>
                              <w:tc>
                                <w:tcPr>
                                  <w:tcW w:w="1050" w:type="dxa"/>
                                </w:tcPr>
                                <w:p w14:paraId="3872FF6E" w14:textId="77777777" w:rsidR="00233F84" w:rsidRDefault="00233F84">
                                  <w:r>
                                    <w:t>Sales</w:t>
                                  </w:r>
                                </w:p>
                              </w:tc>
                              <w:tc>
                                <w:tcPr>
                                  <w:tcW w:w="1051" w:type="dxa"/>
                                </w:tcPr>
                                <w:p w14:paraId="2EBDFE92" w14:textId="77777777" w:rsidR="00233F84" w:rsidRDefault="00233F84">
                                  <w:r>
                                    <w:t>Rate of Change</w:t>
                                  </w:r>
                                </w:p>
                              </w:tc>
                            </w:tr>
                            <w:tr w:rsidR="00233F84" w14:paraId="1509F697" w14:textId="77777777" w:rsidTr="0097179D">
                              <w:tc>
                                <w:tcPr>
                                  <w:tcW w:w="1050" w:type="dxa"/>
                                  <w:tcBorders>
                                    <w:bottom w:val="nil"/>
                                  </w:tcBorders>
                                </w:tcPr>
                                <w:p w14:paraId="16CD186A" w14:textId="77777777" w:rsidR="00233F84" w:rsidRDefault="00233F84">
                                  <w:r>
                                    <w:t>0</w:t>
                                  </w:r>
                                </w:p>
                              </w:tc>
                              <w:tc>
                                <w:tcPr>
                                  <w:tcW w:w="1050" w:type="dxa"/>
                                  <w:tcBorders>
                                    <w:bottom w:val="nil"/>
                                  </w:tcBorders>
                                </w:tcPr>
                                <w:p w14:paraId="552E5F37" w14:textId="77777777" w:rsidR="00233F84" w:rsidRDefault="00233F84">
                                  <w:r>
                                    <w:t>0</w:t>
                                  </w:r>
                                </w:p>
                              </w:tc>
                              <w:tc>
                                <w:tcPr>
                                  <w:tcW w:w="1051" w:type="dxa"/>
                                  <w:tcBorders>
                                    <w:bottom w:val="nil"/>
                                  </w:tcBorders>
                                </w:tcPr>
                                <w:p w14:paraId="6F07B079" w14:textId="77777777" w:rsidR="00233F84" w:rsidRDefault="00233F84"/>
                              </w:tc>
                            </w:tr>
                            <w:tr w:rsidR="00233F84" w14:paraId="08925996" w14:textId="77777777" w:rsidTr="0097179D">
                              <w:tc>
                                <w:tcPr>
                                  <w:tcW w:w="1050" w:type="dxa"/>
                                  <w:tcBorders>
                                    <w:top w:val="nil"/>
                                    <w:bottom w:val="nil"/>
                                  </w:tcBorders>
                                </w:tcPr>
                                <w:p w14:paraId="3A45B03C" w14:textId="77777777" w:rsidR="00233F84" w:rsidRDefault="00233F84"/>
                              </w:tc>
                              <w:tc>
                                <w:tcPr>
                                  <w:tcW w:w="1050" w:type="dxa"/>
                                  <w:tcBorders>
                                    <w:top w:val="nil"/>
                                    <w:bottom w:val="nil"/>
                                  </w:tcBorders>
                                </w:tcPr>
                                <w:p w14:paraId="1E86BC2D" w14:textId="77777777" w:rsidR="00233F84" w:rsidRDefault="00233F84"/>
                              </w:tc>
                              <w:tc>
                                <w:tcPr>
                                  <w:tcW w:w="1051" w:type="dxa"/>
                                  <w:tcBorders>
                                    <w:top w:val="nil"/>
                                    <w:bottom w:val="nil"/>
                                  </w:tcBorders>
                                </w:tcPr>
                                <w:p w14:paraId="31EDBDAD" w14:textId="77777777" w:rsidR="00233F84" w:rsidRDefault="00233F84">
                                  <w:r>
                                    <w:t>5</w:t>
                                  </w:r>
                                </w:p>
                              </w:tc>
                            </w:tr>
                            <w:tr w:rsidR="00233F84" w14:paraId="357EDF46" w14:textId="77777777" w:rsidTr="0097179D">
                              <w:tc>
                                <w:tcPr>
                                  <w:tcW w:w="1050" w:type="dxa"/>
                                  <w:tcBorders>
                                    <w:top w:val="nil"/>
                                    <w:bottom w:val="nil"/>
                                  </w:tcBorders>
                                </w:tcPr>
                                <w:p w14:paraId="71838AC2" w14:textId="77777777" w:rsidR="00233F84" w:rsidRDefault="00233F84">
                                  <w:r>
                                    <w:t>1</w:t>
                                  </w:r>
                                </w:p>
                              </w:tc>
                              <w:tc>
                                <w:tcPr>
                                  <w:tcW w:w="1050" w:type="dxa"/>
                                  <w:tcBorders>
                                    <w:top w:val="nil"/>
                                    <w:bottom w:val="nil"/>
                                  </w:tcBorders>
                                </w:tcPr>
                                <w:p w14:paraId="5E6F2850" w14:textId="77777777" w:rsidR="00233F84" w:rsidRDefault="00233F84">
                                  <w:r>
                                    <w:t>5</w:t>
                                  </w:r>
                                </w:p>
                              </w:tc>
                              <w:tc>
                                <w:tcPr>
                                  <w:tcW w:w="1051" w:type="dxa"/>
                                  <w:tcBorders>
                                    <w:top w:val="nil"/>
                                    <w:bottom w:val="nil"/>
                                  </w:tcBorders>
                                </w:tcPr>
                                <w:p w14:paraId="696A7E5F" w14:textId="77777777" w:rsidR="00233F84" w:rsidRDefault="00233F84"/>
                              </w:tc>
                            </w:tr>
                            <w:tr w:rsidR="00233F84" w14:paraId="024F39A5" w14:textId="77777777" w:rsidTr="0097179D">
                              <w:tc>
                                <w:tcPr>
                                  <w:tcW w:w="1050" w:type="dxa"/>
                                  <w:tcBorders>
                                    <w:top w:val="nil"/>
                                    <w:bottom w:val="nil"/>
                                  </w:tcBorders>
                                </w:tcPr>
                                <w:p w14:paraId="5F485552" w14:textId="77777777" w:rsidR="00233F84" w:rsidRDefault="00233F84"/>
                              </w:tc>
                              <w:tc>
                                <w:tcPr>
                                  <w:tcW w:w="1050" w:type="dxa"/>
                                  <w:tcBorders>
                                    <w:top w:val="nil"/>
                                    <w:bottom w:val="nil"/>
                                  </w:tcBorders>
                                </w:tcPr>
                                <w:p w14:paraId="74FE2345" w14:textId="77777777" w:rsidR="00233F84" w:rsidRDefault="00233F84"/>
                              </w:tc>
                              <w:tc>
                                <w:tcPr>
                                  <w:tcW w:w="1051" w:type="dxa"/>
                                  <w:tcBorders>
                                    <w:top w:val="nil"/>
                                    <w:bottom w:val="nil"/>
                                  </w:tcBorders>
                                </w:tcPr>
                                <w:p w14:paraId="549C1144" w14:textId="77777777" w:rsidR="00233F84" w:rsidRDefault="00233F84">
                                  <w:r>
                                    <w:t>2.1</w:t>
                                  </w:r>
                                </w:p>
                              </w:tc>
                            </w:tr>
                            <w:tr w:rsidR="00233F84" w14:paraId="5E439ACE" w14:textId="77777777" w:rsidTr="0097179D">
                              <w:tc>
                                <w:tcPr>
                                  <w:tcW w:w="1050" w:type="dxa"/>
                                  <w:tcBorders>
                                    <w:top w:val="nil"/>
                                    <w:bottom w:val="nil"/>
                                  </w:tcBorders>
                                </w:tcPr>
                                <w:p w14:paraId="34631D8C" w14:textId="77777777" w:rsidR="00233F84" w:rsidRDefault="00233F84">
                                  <w:r>
                                    <w:t>2</w:t>
                                  </w:r>
                                </w:p>
                              </w:tc>
                              <w:tc>
                                <w:tcPr>
                                  <w:tcW w:w="1050" w:type="dxa"/>
                                  <w:tcBorders>
                                    <w:top w:val="nil"/>
                                    <w:bottom w:val="nil"/>
                                  </w:tcBorders>
                                </w:tcPr>
                                <w:p w14:paraId="59715CF3" w14:textId="77777777" w:rsidR="00233F84" w:rsidRDefault="00233F84">
                                  <w:r>
                                    <w:t>7.1</w:t>
                                  </w:r>
                                </w:p>
                              </w:tc>
                              <w:tc>
                                <w:tcPr>
                                  <w:tcW w:w="1051" w:type="dxa"/>
                                  <w:tcBorders>
                                    <w:top w:val="nil"/>
                                    <w:bottom w:val="nil"/>
                                  </w:tcBorders>
                                </w:tcPr>
                                <w:p w14:paraId="6D07C5FE" w14:textId="77777777" w:rsidR="00233F84" w:rsidRDefault="00233F84"/>
                              </w:tc>
                            </w:tr>
                            <w:tr w:rsidR="00233F84" w14:paraId="6070F9DD" w14:textId="77777777" w:rsidTr="0097179D">
                              <w:tc>
                                <w:tcPr>
                                  <w:tcW w:w="1050" w:type="dxa"/>
                                  <w:tcBorders>
                                    <w:top w:val="nil"/>
                                    <w:bottom w:val="nil"/>
                                  </w:tcBorders>
                                </w:tcPr>
                                <w:p w14:paraId="6296C2A6" w14:textId="77777777" w:rsidR="00233F84" w:rsidRDefault="00233F84"/>
                              </w:tc>
                              <w:tc>
                                <w:tcPr>
                                  <w:tcW w:w="1050" w:type="dxa"/>
                                  <w:tcBorders>
                                    <w:top w:val="nil"/>
                                    <w:bottom w:val="nil"/>
                                  </w:tcBorders>
                                </w:tcPr>
                                <w:p w14:paraId="4CB65723" w14:textId="77777777" w:rsidR="00233F84" w:rsidRDefault="00233F84"/>
                              </w:tc>
                              <w:tc>
                                <w:tcPr>
                                  <w:tcW w:w="1051" w:type="dxa"/>
                                  <w:tcBorders>
                                    <w:top w:val="nil"/>
                                    <w:bottom w:val="nil"/>
                                  </w:tcBorders>
                                </w:tcPr>
                                <w:p w14:paraId="0A39A4B9" w14:textId="77777777" w:rsidR="00233F84" w:rsidRDefault="00233F84">
                                  <w:r>
                                    <w:t>1.6</w:t>
                                  </w:r>
                                </w:p>
                              </w:tc>
                            </w:tr>
                            <w:tr w:rsidR="00233F84" w14:paraId="4E0FB7FD" w14:textId="77777777" w:rsidTr="0097179D">
                              <w:tc>
                                <w:tcPr>
                                  <w:tcW w:w="1050" w:type="dxa"/>
                                  <w:tcBorders>
                                    <w:top w:val="nil"/>
                                    <w:bottom w:val="nil"/>
                                  </w:tcBorders>
                                </w:tcPr>
                                <w:p w14:paraId="692E7703" w14:textId="77777777" w:rsidR="00233F84" w:rsidRDefault="00233F84">
                                  <w:r>
                                    <w:t>3</w:t>
                                  </w:r>
                                </w:p>
                              </w:tc>
                              <w:tc>
                                <w:tcPr>
                                  <w:tcW w:w="1050" w:type="dxa"/>
                                  <w:tcBorders>
                                    <w:top w:val="nil"/>
                                    <w:bottom w:val="nil"/>
                                  </w:tcBorders>
                                </w:tcPr>
                                <w:p w14:paraId="3698A53A" w14:textId="77777777" w:rsidR="00233F84" w:rsidRDefault="00233F84">
                                  <w:r>
                                    <w:t>8.7</w:t>
                                  </w:r>
                                </w:p>
                              </w:tc>
                              <w:tc>
                                <w:tcPr>
                                  <w:tcW w:w="1051" w:type="dxa"/>
                                  <w:tcBorders>
                                    <w:top w:val="nil"/>
                                    <w:bottom w:val="nil"/>
                                  </w:tcBorders>
                                </w:tcPr>
                                <w:p w14:paraId="19077492" w14:textId="77777777" w:rsidR="00233F84" w:rsidRDefault="00233F84"/>
                              </w:tc>
                            </w:tr>
                            <w:tr w:rsidR="00233F84" w14:paraId="32812AF5" w14:textId="77777777" w:rsidTr="0097179D">
                              <w:tc>
                                <w:tcPr>
                                  <w:tcW w:w="1050" w:type="dxa"/>
                                  <w:tcBorders>
                                    <w:top w:val="nil"/>
                                    <w:bottom w:val="nil"/>
                                  </w:tcBorders>
                                </w:tcPr>
                                <w:p w14:paraId="4C125288" w14:textId="77777777" w:rsidR="00233F84" w:rsidRDefault="00233F84"/>
                              </w:tc>
                              <w:tc>
                                <w:tcPr>
                                  <w:tcW w:w="1050" w:type="dxa"/>
                                  <w:tcBorders>
                                    <w:top w:val="nil"/>
                                    <w:bottom w:val="nil"/>
                                  </w:tcBorders>
                                </w:tcPr>
                                <w:p w14:paraId="75F4FB47" w14:textId="77777777" w:rsidR="00233F84" w:rsidRDefault="00233F84"/>
                              </w:tc>
                              <w:tc>
                                <w:tcPr>
                                  <w:tcW w:w="1051" w:type="dxa"/>
                                  <w:tcBorders>
                                    <w:top w:val="nil"/>
                                    <w:bottom w:val="nil"/>
                                  </w:tcBorders>
                                </w:tcPr>
                                <w:p w14:paraId="5258C4C2" w14:textId="77777777" w:rsidR="00233F84" w:rsidRDefault="00233F84">
                                  <w:r>
                                    <w:t>1.3</w:t>
                                  </w:r>
                                </w:p>
                              </w:tc>
                            </w:tr>
                            <w:tr w:rsidR="00233F84" w14:paraId="4797BE39" w14:textId="77777777" w:rsidTr="0097179D">
                              <w:tc>
                                <w:tcPr>
                                  <w:tcW w:w="1050" w:type="dxa"/>
                                  <w:tcBorders>
                                    <w:top w:val="nil"/>
                                  </w:tcBorders>
                                </w:tcPr>
                                <w:p w14:paraId="2059C2BC" w14:textId="77777777" w:rsidR="00233F84" w:rsidRDefault="00233F84">
                                  <w:r>
                                    <w:t>4</w:t>
                                  </w:r>
                                </w:p>
                              </w:tc>
                              <w:tc>
                                <w:tcPr>
                                  <w:tcW w:w="1050" w:type="dxa"/>
                                  <w:tcBorders>
                                    <w:top w:val="nil"/>
                                  </w:tcBorders>
                                </w:tcPr>
                                <w:p w14:paraId="2E9075F2" w14:textId="77777777" w:rsidR="00233F84" w:rsidRDefault="00233F84">
                                  <w:r>
                                    <w:t>10</w:t>
                                  </w:r>
                                </w:p>
                              </w:tc>
                              <w:tc>
                                <w:tcPr>
                                  <w:tcW w:w="1051" w:type="dxa"/>
                                  <w:tcBorders>
                                    <w:top w:val="nil"/>
                                  </w:tcBorders>
                                </w:tcPr>
                                <w:p w14:paraId="7709A1F9" w14:textId="77777777" w:rsidR="00233F84" w:rsidRDefault="00233F84"/>
                              </w:tc>
                            </w:tr>
                          </w:tbl>
                          <w:p w14:paraId="236978C9" w14:textId="77777777" w:rsidR="00233F84" w:rsidRDefault="00233F84" w:rsidP="00E95EAE"/>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ACE0C70" id="Text Box 237" o:spid="_x0000_s1062" type="#_x0000_t202" style="position:absolute;margin-left:2.85pt;margin-top:5.55pt;width:165.2pt;height:178.8pt;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" stroked="f">
                <v:textbox>
                  <w:txbxContent>
                    <w:p w14:paraId="4D234044" w14:textId="77777777" w:rsidR="00233F84" w:rsidRDefault="00233F84" w:rsidP="00E95EAE">
                      <w:r>
                        <w:t>Company 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00"/>
                        <w:gridCol w:w="989"/>
                        <w:gridCol w:w="1032"/>
                      </w:tblGrid>
                      <w:tr w:rsidR="00233F84" w14:paraId="49DBF830" w14:textId="77777777" w:rsidTr="0097179D">
                        <w:trPr>
                          <w:trHeight w:val="527"/>
                        </w:trPr>
                        <w:tc>
                          <w:tcPr>
                            <w:tcW w:w="1050" w:type="dxa"/>
                          </w:tcPr>
                          <w:p w14:paraId="5C656225" w14:textId="77777777" w:rsidR="00233F84" w:rsidRPr="000D7DFF" w:rsidRDefault="00233F84">
                            <w:r>
                              <w:t>Week</w:t>
                            </w:r>
                          </w:p>
                        </w:tc>
                        <w:tc>
                          <w:tcPr>
                            <w:tcW w:w="1050" w:type="dxa"/>
                          </w:tcPr>
                          <w:p w14:paraId="3872FF6E" w14:textId="77777777" w:rsidR="00233F84" w:rsidRDefault="00233F84">
                            <w:r>
                              <w:t>Sales</w:t>
                            </w:r>
                          </w:p>
                        </w:tc>
                        <w:tc>
                          <w:tcPr>
                            <w:tcW w:w="1051" w:type="dxa"/>
                          </w:tcPr>
                          <w:p w14:paraId="2EBDFE92" w14:textId="77777777" w:rsidR="00233F84" w:rsidRDefault="00233F84">
                            <w:r>
                              <w:t>Rate of Change</w:t>
                            </w:r>
                          </w:p>
                        </w:tc>
                      </w:tr>
                      <w:tr w:rsidR="00233F84" w14:paraId="1509F697" w14:textId="77777777" w:rsidTr="0097179D">
                        <w:tc>
                          <w:tcPr>
                            <w:tcW w:w="1050" w:type="dxa"/>
                            <w:tcBorders>
                              <w:bottom w:val="nil"/>
                            </w:tcBorders>
                          </w:tcPr>
                          <w:p w14:paraId="16CD186A" w14:textId="77777777" w:rsidR="00233F84" w:rsidRDefault="00233F84">
                            <w:r>
                              <w:t>0</w:t>
                            </w:r>
                          </w:p>
                        </w:tc>
                        <w:tc>
                          <w:tcPr>
                            <w:tcW w:w="1050" w:type="dxa"/>
                            <w:tcBorders>
                              <w:bottom w:val="nil"/>
                            </w:tcBorders>
                          </w:tcPr>
                          <w:p w14:paraId="552E5F37" w14:textId="77777777" w:rsidR="00233F84" w:rsidRDefault="00233F84">
                            <w:r>
                              <w:t>0</w:t>
                            </w:r>
                          </w:p>
                        </w:tc>
                        <w:tc>
                          <w:tcPr>
                            <w:tcW w:w="1051" w:type="dxa"/>
                            <w:tcBorders>
                              <w:bottom w:val="nil"/>
                            </w:tcBorders>
                          </w:tcPr>
                          <w:p w14:paraId="6F07B079" w14:textId="77777777" w:rsidR="00233F84" w:rsidRDefault="00233F84"/>
                        </w:tc>
                      </w:tr>
                      <w:tr w:rsidR="00233F84" w14:paraId="08925996" w14:textId="77777777" w:rsidTr="0097179D">
                        <w:tc>
                          <w:tcPr>
                            <w:tcW w:w="1050" w:type="dxa"/>
                            <w:tcBorders>
                              <w:top w:val="nil"/>
                              <w:bottom w:val="nil"/>
                            </w:tcBorders>
                          </w:tcPr>
                          <w:p w14:paraId="3A45B03C" w14:textId="77777777" w:rsidR="00233F84" w:rsidRDefault="00233F84"/>
                        </w:tc>
                        <w:tc>
                          <w:tcPr>
                            <w:tcW w:w="1050" w:type="dxa"/>
                            <w:tcBorders>
                              <w:top w:val="nil"/>
                              <w:bottom w:val="nil"/>
                            </w:tcBorders>
                          </w:tcPr>
                          <w:p w14:paraId="1E86BC2D" w14:textId="77777777" w:rsidR="00233F84" w:rsidRDefault="00233F84"/>
                        </w:tc>
                        <w:tc>
                          <w:tcPr>
                            <w:tcW w:w="1051" w:type="dxa"/>
                            <w:tcBorders>
                              <w:top w:val="nil"/>
                              <w:bottom w:val="nil"/>
                            </w:tcBorders>
                          </w:tcPr>
                          <w:p w14:paraId="31EDBDAD" w14:textId="77777777" w:rsidR="00233F84" w:rsidRDefault="00233F84">
                            <w:r>
                              <w:t>5</w:t>
                            </w:r>
                          </w:p>
                        </w:tc>
                      </w:tr>
                      <w:tr w:rsidR="00233F84" w14:paraId="357EDF46" w14:textId="77777777" w:rsidTr="0097179D">
                        <w:tc>
                          <w:tcPr>
                            <w:tcW w:w="1050" w:type="dxa"/>
                            <w:tcBorders>
                              <w:top w:val="nil"/>
                              <w:bottom w:val="nil"/>
                            </w:tcBorders>
                          </w:tcPr>
                          <w:p w14:paraId="71838AC2" w14:textId="77777777" w:rsidR="00233F84" w:rsidRDefault="00233F84">
                            <w:r>
                              <w:t>1</w:t>
                            </w:r>
                          </w:p>
                        </w:tc>
                        <w:tc>
                          <w:tcPr>
                            <w:tcW w:w="1050" w:type="dxa"/>
                            <w:tcBorders>
                              <w:top w:val="nil"/>
                              <w:bottom w:val="nil"/>
                            </w:tcBorders>
                          </w:tcPr>
                          <w:p w14:paraId="5E6F2850" w14:textId="77777777" w:rsidR="00233F84" w:rsidRDefault="00233F84">
                            <w:r>
                              <w:t>5</w:t>
                            </w:r>
                          </w:p>
                        </w:tc>
                        <w:tc>
                          <w:tcPr>
                            <w:tcW w:w="1051" w:type="dxa"/>
                            <w:tcBorders>
                              <w:top w:val="nil"/>
                              <w:bottom w:val="nil"/>
                            </w:tcBorders>
                          </w:tcPr>
                          <w:p w14:paraId="696A7E5F" w14:textId="77777777" w:rsidR="00233F84" w:rsidRDefault="00233F84"/>
                        </w:tc>
                      </w:tr>
                      <w:tr w:rsidR="00233F84" w14:paraId="024F39A5" w14:textId="77777777" w:rsidTr="0097179D">
                        <w:tc>
                          <w:tcPr>
                            <w:tcW w:w="1050" w:type="dxa"/>
                            <w:tcBorders>
                              <w:top w:val="nil"/>
                              <w:bottom w:val="nil"/>
                            </w:tcBorders>
                          </w:tcPr>
                          <w:p w14:paraId="5F485552" w14:textId="77777777" w:rsidR="00233F84" w:rsidRDefault="00233F84"/>
                        </w:tc>
                        <w:tc>
                          <w:tcPr>
                            <w:tcW w:w="1050" w:type="dxa"/>
                            <w:tcBorders>
                              <w:top w:val="nil"/>
                              <w:bottom w:val="nil"/>
                            </w:tcBorders>
                          </w:tcPr>
                          <w:p w14:paraId="74FE2345" w14:textId="77777777" w:rsidR="00233F84" w:rsidRDefault="00233F84"/>
                        </w:tc>
                        <w:tc>
                          <w:tcPr>
                            <w:tcW w:w="1051" w:type="dxa"/>
                            <w:tcBorders>
                              <w:top w:val="nil"/>
                              <w:bottom w:val="nil"/>
                            </w:tcBorders>
                          </w:tcPr>
                          <w:p w14:paraId="549C1144" w14:textId="77777777" w:rsidR="00233F84" w:rsidRDefault="00233F84">
                            <w:r>
                              <w:t>2.1</w:t>
                            </w:r>
                          </w:p>
                        </w:tc>
                      </w:tr>
                      <w:tr w:rsidR="00233F84" w14:paraId="5E439ACE" w14:textId="77777777" w:rsidTr="0097179D">
                        <w:tc>
                          <w:tcPr>
                            <w:tcW w:w="1050" w:type="dxa"/>
                            <w:tcBorders>
                              <w:top w:val="nil"/>
                              <w:bottom w:val="nil"/>
                            </w:tcBorders>
                          </w:tcPr>
                          <w:p w14:paraId="34631D8C" w14:textId="77777777" w:rsidR="00233F84" w:rsidRDefault="00233F84">
                            <w:r>
                              <w:t>2</w:t>
                            </w:r>
                          </w:p>
                        </w:tc>
                        <w:tc>
                          <w:tcPr>
                            <w:tcW w:w="1050" w:type="dxa"/>
                            <w:tcBorders>
                              <w:top w:val="nil"/>
                              <w:bottom w:val="nil"/>
                            </w:tcBorders>
                          </w:tcPr>
                          <w:p w14:paraId="59715CF3" w14:textId="77777777" w:rsidR="00233F84" w:rsidRDefault="00233F84">
                            <w:r>
                              <w:t>7.1</w:t>
                            </w:r>
                          </w:p>
                        </w:tc>
                        <w:tc>
                          <w:tcPr>
                            <w:tcW w:w="1051" w:type="dxa"/>
                            <w:tcBorders>
                              <w:top w:val="nil"/>
                              <w:bottom w:val="nil"/>
                            </w:tcBorders>
                          </w:tcPr>
                          <w:p w14:paraId="6D07C5FE" w14:textId="77777777" w:rsidR="00233F84" w:rsidRDefault="00233F84"/>
                        </w:tc>
                      </w:tr>
                      <w:tr w:rsidR="00233F84" w14:paraId="6070F9DD" w14:textId="77777777" w:rsidTr="0097179D">
                        <w:tc>
                          <w:tcPr>
                            <w:tcW w:w="1050" w:type="dxa"/>
                            <w:tcBorders>
                              <w:top w:val="nil"/>
                              <w:bottom w:val="nil"/>
                            </w:tcBorders>
                          </w:tcPr>
                          <w:p w14:paraId="6296C2A6" w14:textId="77777777" w:rsidR="00233F84" w:rsidRDefault="00233F84"/>
                        </w:tc>
                        <w:tc>
                          <w:tcPr>
                            <w:tcW w:w="1050" w:type="dxa"/>
                            <w:tcBorders>
                              <w:top w:val="nil"/>
                              <w:bottom w:val="nil"/>
                            </w:tcBorders>
                          </w:tcPr>
                          <w:p w14:paraId="4CB65723" w14:textId="77777777" w:rsidR="00233F84" w:rsidRDefault="00233F84"/>
                        </w:tc>
                        <w:tc>
                          <w:tcPr>
                            <w:tcW w:w="1051" w:type="dxa"/>
                            <w:tcBorders>
                              <w:top w:val="nil"/>
                              <w:bottom w:val="nil"/>
                            </w:tcBorders>
                          </w:tcPr>
                          <w:p w14:paraId="0A39A4B9" w14:textId="77777777" w:rsidR="00233F84" w:rsidRDefault="00233F84">
                            <w:r>
                              <w:t>1.6</w:t>
                            </w:r>
                          </w:p>
                        </w:tc>
                      </w:tr>
                      <w:tr w:rsidR="00233F84" w14:paraId="4E0FB7FD" w14:textId="77777777" w:rsidTr="0097179D">
                        <w:tc>
                          <w:tcPr>
                            <w:tcW w:w="1050" w:type="dxa"/>
                            <w:tcBorders>
                              <w:top w:val="nil"/>
                              <w:bottom w:val="nil"/>
                            </w:tcBorders>
                          </w:tcPr>
                          <w:p w14:paraId="692E7703" w14:textId="77777777" w:rsidR="00233F84" w:rsidRDefault="00233F84">
                            <w:r>
                              <w:t>3</w:t>
                            </w:r>
                          </w:p>
                        </w:tc>
                        <w:tc>
                          <w:tcPr>
                            <w:tcW w:w="1050" w:type="dxa"/>
                            <w:tcBorders>
                              <w:top w:val="nil"/>
                              <w:bottom w:val="nil"/>
                            </w:tcBorders>
                          </w:tcPr>
                          <w:p w14:paraId="3698A53A" w14:textId="77777777" w:rsidR="00233F84" w:rsidRDefault="00233F84">
                            <w:r>
                              <w:t>8.7</w:t>
                            </w:r>
                          </w:p>
                        </w:tc>
                        <w:tc>
                          <w:tcPr>
                            <w:tcW w:w="1051" w:type="dxa"/>
                            <w:tcBorders>
                              <w:top w:val="nil"/>
                              <w:bottom w:val="nil"/>
                            </w:tcBorders>
                          </w:tcPr>
                          <w:p w14:paraId="19077492" w14:textId="77777777" w:rsidR="00233F84" w:rsidRDefault="00233F84"/>
                        </w:tc>
                      </w:tr>
                      <w:tr w:rsidR="00233F84" w14:paraId="32812AF5" w14:textId="77777777" w:rsidTr="0097179D">
                        <w:tc>
                          <w:tcPr>
                            <w:tcW w:w="1050" w:type="dxa"/>
                            <w:tcBorders>
                              <w:top w:val="nil"/>
                              <w:bottom w:val="nil"/>
                            </w:tcBorders>
                          </w:tcPr>
                          <w:p w14:paraId="4C125288" w14:textId="77777777" w:rsidR="00233F84" w:rsidRDefault="00233F84"/>
                        </w:tc>
                        <w:tc>
                          <w:tcPr>
                            <w:tcW w:w="1050" w:type="dxa"/>
                            <w:tcBorders>
                              <w:top w:val="nil"/>
                              <w:bottom w:val="nil"/>
                            </w:tcBorders>
                          </w:tcPr>
                          <w:p w14:paraId="75F4FB47" w14:textId="77777777" w:rsidR="00233F84" w:rsidRDefault="00233F84"/>
                        </w:tc>
                        <w:tc>
                          <w:tcPr>
                            <w:tcW w:w="1051" w:type="dxa"/>
                            <w:tcBorders>
                              <w:top w:val="nil"/>
                              <w:bottom w:val="nil"/>
                            </w:tcBorders>
                          </w:tcPr>
                          <w:p w14:paraId="5258C4C2" w14:textId="77777777" w:rsidR="00233F84" w:rsidRDefault="00233F84">
                            <w:r>
                              <w:t>1.3</w:t>
                            </w:r>
                          </w:p>
                        </w:tc>
                      </w:tr>
                      <w:tr w:rsidR="00233F84" w14:paraId="4797BE39" w14:textId="77777777" w:rsidTr="0097179D">
                        <w:tc>
                          <w:tcPr>
                            <w:tcW w:w="1050" w:type="dxa"/>
                            <w:tcBorders>
                              <w:top w:val="nil"/>
                            </w:tcBorders>
                          </w:tcPr>
                          <w:p w14:paraId="2059C2BC" w14:textId="77777777" w:rsidR="00233F84" w:rsidRDefault="00233F84">
                            <w:r>
                              <w:t>4</w:t>
                            </w:r>
                          </w:p>
                        </w:tc>
                        <w:tc>
                          <w:tcPr>
                            <w:tcW w:w="1050" w:type="dxa"/>
                            <w:tcBorders>
                              <w:top w:val="nil"/>
                            </w:tcBorders>
                          </w:tcPr>
                          <w:p w14:paraId="2E9075F2" w14:textId="77777777" w:rsidR="00233F84" w:rsidRDefault="00233F84">
                            <w:r>
                              <w:t>10</w:t>
                            </w:r>
                          </w:p>
                        </w:tc>
                        <w:tc>
                          <w:tcPr>
                            <w:tcW w:w="1051" w:type="dxa"/>
                            <w:tcBorders>
                              <w:top w:val="nil"/>
                            </w:tcBorders>
                          </w:tcPr>
                          <w:p w14:paraId="7709A1F9" w14:textId="77777777" w:rsidR="00233F84" w:rsidRDefault="00233F84"/>
                        </w:tc>
                      </w:tr>
                    </w:tbl>
                    <w:p w14:paraId="236978C9" w14:textId="77777777" w:rsidR="00233F84" w:rsidRDefault="00233F84" w:rsidP="00E95EAE"/>
                  </w:txbxContent>
                </v:textbox>
              </v:shape>
            </w:pict>
          </mc:Fallback>
        </mc:AlternateContent>
      </w:r>
    </w:p>
    <w:p w14:paraId="2895815C" w14:textId="77777777" w:rsidR="00E95EAE" w:rsidRPr="00883F1C" w:rsidRDefault="00E95EAE" w:rsidP="00E95EAE"/>
    <w:p w14:paraId="0A907819" w14:textId="77777777" w:rsidR="00E95EAE" w:rsidRDefault="00E95EAE" w:rsidP="00E95EAE"/>
    <w:p w14:paraId="635C0A1B" w14:textId="77777777" w:rsidR="00E95EAE" w:rsidRDefault="00E95EAE" w:rsidP="00E95EAE"/>
    <w:p w14:paraId="5CFCA265" w14:textId="77777777" w:rsidR="00E95EAE" w:rsidRDefault="00E95EAE" w:rsidP="00E95EAE"/>
    <w:p w14:paraId="62EEEECE" w14:textId="77777777" w:rsidR="00E95EAE" w:rsidRDefault="00E95EAE" w:rsidP="00E95EAE"/>
    <w:p w14:paraId="034C472E" w14:textId="77777777" w:rsidR="00E95EAE" w:rsidRDefault="00E95EAE" w:rsidP="00E95EAE"/>
    <w:p w14:paraId="20536A3B" w14:textId="77777777" w:rsidR="00E95EAE" w:rsidRDefault="00E95EAE" w:rsidP="00E95EAE"/>
    <w:p w14:paraId="3B1F2DF5" w14:textId="77777777" w:rsidR="00E95EAE" w:rsidRDefault="00E95EAE" w:rsidP="00E95EAE"/>
    <w:p w14:paraId="3632D64A" w14:textId="77777777" w:rsidR="00E95EAE" w:rsidRDefault="00E95EAE" w:rsidP="00E95EAE"/>
    <w:p w14:paraId="575396E5" w14:textId="77777777" w:rsidR="00E95EAE" w:rsidRDefault="00E95EAE" w:rsidP="00E95EAE"/>
    <w:p w14:paraId="3CD0AA01" w14:textId="77777777" w:rsidR="00E95EAE" w:rsidRDefault="00E95EAE" w:rsidP="00E95EAE"/>
    <w:p w14:paraId="2C16C7E6" w14:textId="77777777" w:rsidR="00E95EAE" w:rsidRDefault="00E95EAE" w:rsidP="00E95EAE"/>
    <w:p w14:paraId="00FF8CBD" w14:textId="77777777" w:rsidR="00E95EAE" w:rsidRDefault="00E95EAE" w:rsidP="00E95EAE"/>
    <w:p w14:paraId="66C6DB64" w14:textId="77777777" w:rsidR="00E95EAE" w:rsidRDefault="00E95EAE" w:rsidP="00E95EAE">
      <w:r>
        <w:t xml:space="preserve">From the tables, we can see that the rate of change for company A is </w:t>
      </w:r>
      <w:r>
        <w:rPr>
          <w:i/>
        </w:rPr>
        <w:t>decreasing</w:t>
      </w:r>
      <w:r>
        <w:t xml:space="preserve">, while the rate of change for company B is </w:t>
      </w:r>
      <w:r>
        <w:rPr>
          <w:i/>
        </w:rPr>
        <w:t>increasing</w:t>
      </w:r>
      <w:r>
        <w:t xml:space="preserve">.  </w:t>
      </w:r>
    </w:p>
    <w:p w14:paraId="75DB7606" w14:textId="77777777" w:rsidR="00E95EAE" w:rsidRDefault="00E95EAE" w:rsidP="00E95EAE"/>
    <w:p w14:paraId="7F4BC2A8" w14:textId="77777777" w:rsidR="00E95EAE" w:rsidRDefault="00E95EAE" w:rsidP="00E95EAE">
      <w:r>
        <w:tab/>
      </w:r>
      <w:r>
        <w:tab/>
      </w:r>
    </w:p>
    <w:p w14:paraId="18779840" w14:textId="0A2411D9" w:rsidR="00052017" w:rsidRDefault="00052017" w:rsidP="00052017">
      <w:r>
        <w:t xml:space="preserve">  </w:t>
      </w:r>
      <w:r w:rsidR="00C51C0D">
        <w:rPr>
          <w:noProof/>
        </w:rPr>
        <w:drawing>
          <wp:inline distT="0" distB="0" distL="0" distR="0" wp14:anchorId="24CD56EC" wp14:editId="748C7233">
            <wp:extent cx="2007712" cy="2011680"/>
            <wp:effectExtent l="0" t="0" r="0" b="0"/>
            <wp:docPr id="162" name="Picture 162" descr="An increasing graph with marks showing a smaller increase on the left side of the graph and a larger increase on the right side of the 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An increasing graph with marks showing a smaller increase on the left side of the graph and a larger increase on the right side of the graph"/>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2007712" cy="2011680"/>
                    </a:xfrm>
                    <a:prstGeom prst="rect">
                      <a:avLst/>
                    </a:prstGeom>
                    <a:noFill/>
                    <a:ln>
                      <a:noFill/>
                    </a:ln>
                  </pic:spPr>
                </pic:pic>
              </a:graphicData>
            </a:graphic>
          </wp:inline>
        </w:drawing>
      </w:r>
      <w:r>
        <w:tab/>
      </w:r>
      <w:r>
        <w:tab/>
      </w:r>
      <w:r w:rsidR="00C51C0D">
        <w:rPr>
          <w:noProof/>
        </w:rPr>
        <w:drawing>
          <wp:inline distT="0" distB="0" distL="0" distR="0" wp14:anchorId="63CA3BAC" wp14:editId="606013AB">
            <wp:extent cx="2007335" cy="2011680"/>
            <wp:effectExtent l="0" t="0" r="0" b="0"/>
            <wp:docPr id="163" name="Picture 163" descr="An increasing graph with marks showing a larger increase on the left side of the graph and a smaller increase on the right side of the 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An increasing graph with marks showing a larger increase on the left side of the graph and a smaller increase on the right side of the graph"/>
                    <pic:cNvPicPr>
                      <a:picLocks noChangeAspect="1" noChangeArrowheads="1"/>
                    </pic:cNvPicPr>
                  </pic:nvPicPr>
                  <pic:blipFill>
                    <a:blip r:embed="rId616">
                      <a:extLst>
                        <a:ext uri="{28A0092B-C50C-407E-A947-70E740481C1C}">
                          <a14:useLocalDpi xmlns:a14="http://schemas.microsoft.com/office/drawing/2010/main" val="0"/>
                        </a:ext>
                      </a:extLst>
                    </a:blip>
                    <a:srcRect/>
                    <a:stretch>
                      <a:fillRect/>
                    </a:stretch>
                  </pic:blipFill>
                  <pic:spPr bwMode="auto">
                    <a:xfrm>
                      <a:off x="0" y="0"/>
                      <a:ext cx="2007335" cy="2011680"/>
                    </a:xfrm>
                    <a:prstGeom prst="rect">
                      <a:avLst/>
                    </a:prstGeom>
                    <a:noFill/>
                    <a:ln>
                      <a:noFill/>
                    </a:ln>
                  </pic:spPr>
                </pic:pic>
              </a:graphicData>
            </a:graphic>
          </wp:inline>
        </w:drawing>
      </w:r>
    </w:p>
    <w:p w14:paraId="3F189469" w14:textId="77777777" w:rsidR="00052017" w:rsidRDefault="00052017" w:rsidP="00E95EAE">
      <w:r>
        <w:tab/>
      </w:r>
    </w:p>
    <w:p w14:paraId="2D024CB9" w14:textId="77777777" w:rsidR="00E95EAE" w:rsidRDefault="00E95EAE" w:rsidP="00E95EAE">
      <w:r>
        <w:t xml:space="preserve">When the rate of change is getting smaller, as with Company A, we say the function is </w:t>
      </w:r>
      <w:r>
        <w:rPr>
          <w:b/>
        </w:rPr>
        <w:t>concave down</w:t>
      </w:r>
      <w:r>
        <w:t xml:space="preserve">.  When the rate of change is getting larger, as with Company B, we say the function is </w:t>
      </w:r>
      <w:r>
        <w:rPr>
          <w:b/>
        </w:rPr>
        <w:t>concave up</w:t>
      </w:r>
      <w:r>
        <w:t>.</w:t>
      </w:r>
    </w:p>
    <w:p w14:paraId="4C46211C" w14:textId="77777777" w:rsidR="00E95EAE" w:rsidRDefault="00E95EAE" w:rsidP="00E95EAE"/>
    <w:p w14:paraId="39710916" w14:textId="77777777" w:rsidR="00E95EAE" w:rsidRDefault="00E95EAE" w:rsidP="00E95EAE"/>
    <w:p w14:paraId="407669A2" w14:textId="77777777" w:rsidR="00E95EAE" w:rsidRDefault="00E95EAE" w:rsidP="00E95EAE">
      <w:pPr>
        <w:pStyle w:val="DefinitionHeader"/>
      </w:pPr>
      <w:r>
        <w:t>Concavity</w:t>
      </w:r>
    </w:p>
    <w:p w14:paraId="19BF411F" w14:textId="77777777" w:rsidR="00E95EAE" w:rsidRDefault="00DD446B" w:rsidP="00E95EAE">
      <w:pPr>
        <w:pStyle w:val="Definition"/>
      </w:pPr>
      <w:r>
        <w:fldChar w:fldCharType="begin"/>
      </w:r>
      <w:r w:rsidR="00E95EAE">
        <w:instrText>xe "</w:instrText>
      </w:r>
      <w:r w:rsidR="00E95EAE" w:rsidRPr="007D7242">
        <w:instrText>Concavity</w:instrText>
      </w:r>
      <w:r w:rsidR="00E95EAE">
        <w:instrText>"</w:instrText>
      </w:r>
      <w:r>
        <w:fldChar w:fldCharType="end"/>
      </w:r>
      <w:r w:rsidR="00E95EAE">
        <w:t xml:space="preserve">A function is </w:t>
      </w:r>
      <w:r w:rsidR="00E95EAE">
        <w:rPr>
          <w:b/>
        </w:rPr>
        <w:t>concave up</w:t>
      </w:r>
      <w:r w:rsidR="00E95EAE">
        <w:t xml:space="preserve"> if the rate of change is increasing.  </w:t>
      </w:r>
    </w:p>
    <w:p w14:paraId="593210DC" w14:textId="77777777" w:rsidR="00E95EAE" w:rsidRDefault="00E95EAE" w:rsidP="00E95EAE">
      <w:pPr>
        <w:pStyle w:val="Definition"/>
      </w:pPr>
      <w:r>
        <w:t xml:space="preserve">A function is </w:t>
      </w:r>
      <w:r>
        <w:rPr>
          <w:b/>
        </w:rPr>
        <w:t>concave down</w:t>
      </w:r>
      <w:r>
        <w:t xml:space="preserve"> if the rate of change is decreasing.</w:t>
      </w:r>
    </w:p>
    <w:p w14:paraId="70BDB683" w14:textId="77777777" w:rsidR="00E95EAE" w:rsidRPr="00880192" w:rsidRDefault="00E95EAE" w:rsidP="00E95EAE">
      <w:pPr>
        <w:pStyle w:val="Definition"/>
      </w:pPr>
      <w:r>
        <w:t xml:space="preserve">A point where a function changes from concave up to concave down or vice versa is called an </w:t>
      </w:r>
      <w:r>
        <w:rPr>
          <w:b/>
        </w:rPr>
        <w:t>inflection point</w:t>
      </w:r>
      <w:r>
        <w:t>.</w:t>
      </w:r>
      <w:r w:rsidR="00DD446B">
        <w:fldChar w:fldCharType="begin"/>
      </w:r>
      <w:r>
        <w:instrText>xe "</w:instrText>
      </w:r>
      <w:r w:rsidRPr="007D7242">
        <w:instrText>Inflection Point</w:instrText>
      </w:r>
      <w:r>
        <w:instrText>"</w:instrText>
      </w:r>
      <w:r w:rsidR="00DD446B">
        <w:fldChar w:fldCharType="end"/>
      </w:r>
    </w:p>
    <w:p w14:paraId="390FC3B0" w14:textId="77777777" w:rsidR="00E95EAE" w:rsidRDefault="00E95EAE" w:rsidP="00E95EAE"/>
    <w:p w14:paraId="2CD319C5" w14:textId="77777777" w:rsidR="00E95EAE" w:rsidRDefault="00E95EAE" w:rsidP="00E95EAE"/>
    <w:p w14:paraId="39906472" w14:textId="77777777" w:rsidR="00F36F7D" w:rsidRDefault="00F36F7D" w:rsidP="00E95EAE"/>
    <w:p w14:paraId="736A46FF" w14:textId="77777777" w:rsidR="00F36F7D" w:rsidRDefault="00F36F7D" w:rsidP="00E95EAE"/>
    <w:p w14:paraId="4F329FD1" w14:textId="77777777" w:rsidR="00F36F7D" w:rsidRDefault="00F36F7D" w:rsidP="00E95EAE"/>
    <w:p w14:paraId="642A0671" w14:textId="77777777" w:rsidR="00E95EAE" w:rsidRDefault="00E95EAE" w:rsidP="00E95EAE">
      <w:pPr>
        <w:pStyle w:val="ExampleHeader"/>
      </w:pPr>
      <w:r>
        <w:lastRenderedPageBreak/>
        <w:t>Example 10</w:t>
      </w:r>
    </w:p>
    <w:p w14:paraId="3B45FE02" w14:textId="77777777" w:rsidR="00E95EAE" w:rsidRDefault="00447D61" w:rsidP="00E95EAE">
      <w:pPr>
        <w:pStyle w:val="Example"/>
      </w:pPr>
      <w:r>
        <w:rPr>
          <w:noProof/>
        </w:rPr>
        <w:drawing>
          <wp:anchor distT="0" distB="0" distL="114300" distR="114300" simplePos="0" relativeHeight="251653632" behindDoc="0" locked="0" layoutInCell="1" allowOverlap="1" wp14:anchorId="65142B03" wp14:editId="035CA903">
            <wp:simplePos x="0" y="0"/>
            <wp:positionH relativeFrom="column">
              <wp:posOffset>4060281</wp:posOffset>
            </wp:positionH>
            <wp:positionV relativeFrom="paragraph">
              <wp:posOffset>528955</wp:posOffset>
            </wp:positionV>
            <wp:extent cx="1469571" cy="2284225"/>
            <wp:effectExtent l="0" t="0" r="0" b="0"/>
            <wp:wrapSquare wrapText="bothSides"/>
            <wp:docPr id="237" name="Picture 237" descr="A decreasing graph that decreases slowly at first, then more rapidly as it progres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descr="A decreasing graph that decreases slowly at first, then more rapidly as it progresses"/>
                    <pic:cNvPicPr/>
                  </pic:nvPicPr>
                  <pic:blipFill>
                    <a:blip r:embed="rId617"/>
                    <a:stretch>
                      <a:fillRect/>
                    </a:stretch>
                  </pic:blipFill>
                  <pic:spPr>
                    <a:xfrm>
                      <a:off x="0" y="0"/>
                      <a:ext cx="1469571" cy="2284225"/>
                    </a:xfrm>
                    <a:prstGeom prst="rect">
                      <a:avLst/>
                    </a:prstGeom>
                  </pic:spPr>
                </pic:pic>
              </a:graphicData>
            </a:graphic>
            <wp14:sizeRelH relativeFrom="page">
              <wp14:pctWidth>0</wp14:pctWidth>
            </wp14:sizeRelH>
            <wp14:sizeRelV relativeFrom="page">
              <wp14:pctHeight>0</wp14:pctHeight>
            </wp14:sizeRelV>
          </wp:anchor>
        </w:drawing>
      </w:r>
      <w:r w:rsidR="00E95EAE">
        <w:t xml:space="preserve">An object is thrown from the top of a building.  The object’s height in feet above ground after </w:t>
      </w:r>
      <w:r w:rsidR="00E95EAE">
        <w:rPr>
          <w:i/>
        </w:rPr>
        <w:t>t</w:t>
      </w:r>
      <w:r w:rsidR="00E95EAE">
        <w:t xml:space="preserve"> seconds is given by the function </w:t>
      </w:r>
      <w:r w:rsidR="00E95EAE" w:rsidRPr="00A32129">
        <w:rPr>
          <w:position w:val="-10"/>
        </w:rPr>
        <w:object w:dxaOrig="1640" w:dyaOrig="360" w14:anchorId="3F96C77A">
          <v:shape id="_x0000_i1306" type="#_x0000_t75" style="width:82.5pt;height:18.75pt" o:ole="">
            <v:imagedata r:id="rId618" o:title=""/>
          </v:shape>
          <o:OLEObject Type="Embed" ProgID="Equation.3" ShapeID="_x0000_i1306" DrawAspect="Content" ObjectID="_1718714336" r:id="rId619"/>
        </w:object>
      </w:r>
      <w:r w:rsidR="00E95EAE">
        <w:t xml:space="preserve"> for </w:t>
      </w:r>
      <w:r w:rsidR="00E95EAE" w:rsidRPr="00A32129">
        <w:rPr>
          <w:position w:val="-6"/>
        </w:rPr>
        <w:object w:dxaOrig="880" w:dyaOrig="279" w14:anchorId="166F6020">
          <v:shape id="_x0000_i1307" type="#_x0000_t75" style="width:43.5pt;height:15pt" o:ole="">
            <v:imagedata r:id="rId620" o:title=""/>
          </v:shape>
          <o:OLEObject Type="Embed" ProgID="Equation.3" ShapeID="_x0000_i1307" DrawAspect="Content" ObjectID="_1718714337" r:id="rId621"/>
        </w:object>
      </w:r>
      <w:r w:rsidR="00E95EAE">
        <w:t>.  Describe the concavity of the graph.</w:t>
      </w:r>
    </w:p>
    <w:p w14:paraId="072E6E38" w14:textId="77777777" w:rsidR="00E95EAE" w:rsidRDefault="00E95EAE" w:rsidP="00E95EAE">
      <w:pPr>
        <w:pStyle w:val="Example"/>
      </w:pPr>
    </w:p>
    <w:p w14:paraId="1B470581" w14:textId="77777777" w:rsidR="00E95EAE" w:rsidRDefault="00E95EAE" w:rsidP="00E95EAE">
      <w:pPr>
        <w:pStyle w:val="Example"/>
      </w:pPr>
      <w:r>
        <w:t>Sketching a graph of the function, we can see that the function is decreasing.  We can calculate some rates of change to explore the behavior</w:t>
      </w:r>
      <w:r w:rsidR="00447D61">
        <w:t>.</w:t>
      </w:r>
    </w:p>
    <w:p w14:paraId="0EAAF152" w14:textId="77777777" w:rsidR="00E95EAE" w:rsidRDefault="00B642A4" w:rsidP="00E95EAE">
      <w:pPr>
        <w:pStyle w:val="Example"/>
      </w:pPr>
      <w:r>
        <w:rPr>
          <w:noProof/>
        </w:rPr>
        <mc:AlternateContent>
          <mc:Choice Requires="wps">
            <w:drawing>
              <wp:anchor distT="0" distB="0" distL="114300" distR="114300" simplePos="0" relativeHeight="251689472" behindDoc="0" locked="0" layoutInCell="1" allowOverlap="1" wp14:anchorId="49C76612" wp14:editId="01A38E18">
                <wp:simplePos x="0" y="0"/>
                <wp:positionH relativeFrom="column">
                  <wp:posOffset>188595</wp:posOffset>
                </wp:positionH>
                <wp:positionV relativeFrom="paragraph">
                  <wp:posOffset>125730</wp:posOffset>
                </wp:positionV>
                <wp:extent cx="2098040" cy="1704975"/>
                <wp:effectExtent l="0" t="0" r="0" b="0"/>
                <wp:wrapNone/>
                <wp:docPr id="42" name="Text Box 2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98040" cy="1704975"/>
                        </a:xfrm>
                        <a:prstGeom prst="rect">
                          <a:avLst/>
                        </a:prstGeom>
                        <a:solidFill>
                          <a:srgbClr val="FFFFFF"/>
                        </a:solidFill>
                        <a:ln>
                          <a:noFill/>
                        </a:ln>
                        <a:extLst>
                          <a:ext uri="{91240B29-F687-4f45-9708-019B960494DF}">
                            <a14:hiddenLine xmlns="" xmlns:a14="http://schemas.microsoft.com/office/drawing/2010/main" xmlns:w="http://schemas.openxmlformats.org/wordprocessingml/2006/main" xmlns:w10="urn:schemas-microsoft-com:office:word" xmlns:v="urn:schemas-microsoft-com:vml" xmlns:o="urn:schemas-microsoft-com:office:office" w="9525">
                              <a:solidFill>
                                <a:srgbClr val="000000"/>
                              </a:solidFill>
                              <a:miter lim="800000"/>
                              <a:headEnd/>
                              <a:tailEnd/>
                            </a14:hiddenLine>
                          </a:ext>
                        </a:extLst>
                      </wps:spPr>
                      <wps:txbx>
                        <w:txbxContent>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8"/>
                              <w:gridCol w:w="1002"/>
                              <w:gridCol w:w="1041"/>
                            </w:tblGrid>
                            <w:tr w:rsidR="00233F84" w14:paraId="434010D6" w14:textId="77777777" w:rsidTr="0097179D">
                              <w:trPr>
                                <w:trHeight w:val="527"/>
                              </w:trPr>
                              <w:tc>
                                <w:tcPr>
                                  <w:tcW w:w="1050" w:type="dxa"/>
                                </w:tcPr>
                                <w:p w14:paraId="09F92806" w14:textId="77777777" w:rsidR="00233F84" w:rsidRPr="007466FF" w:rsidRDefault="00233F84">
                                  <w:pPr>
                                    <w:rPr>
                                      <w:i/>
                                    </w:rPr>
                                  </w:pPr>
                                  <w:r w:rsidRPr="007A3632">
                                    <w:rPr>
                                      <w:i/>
                                    </w:rPr>
                                    <w:t>t</w:t>
                                  </w:r>
                                </w:p>
                              </w:tc>
                              <w:tc>
                                <w:tcPr>
                                  <w:tcW w:w="1050" w:type="dxa"/>
                                </w:tcPr>
                                <w:p w14:paraId="368136DC" w14:textId="77777777" w:rsidR="00233F84" w:rsidRPr="007466FF" w:rsidRDefault="00233F84">
                                  <w:pPr>
                                    <w:rPr>
                                      <w:i/>
                                    </w:rPr>
                                  </w:pPr>
                                  <w:r>
                                    <w:rPr>
                                      <w:i/>
                                    </w:rPr>
                                    <w:t>h(t)</w:t>
                                  </w:r>
                                </w:p>
                              </w:tc>
                              <w:tc>
                                <w:tcPr>
                                  <w:tcW w:w="1051" w:type="dxa"/>
                                </w:tcPr>
                                <w:p w14:paraId="1622771B" w14:textId="77777777" w:rsidR="00233F84" w:rsidRDefault="00233F84">
                                  <w:r>
                                    <w:t>Rate of Change</w:t>
                                  </w:r>
                                </w:p>
                              </w:tc>
                            </w:tr>
                            <w:tr w:rsidR="00233F84" w14:paraId="56003D5D" w14:textId="77777777" w:rsidTr="0097179D">
                              <w:tc>
                                <w:tcPr>
                                  <w:tcW w:w="1050" w:type="dxa"/>
                                  <w:tcBorders>
                                    <w:bottom w:val="nil"/>
                                  </w:tcBorders>
                                </w:tcPr>
                                <w:p w14:paraId="0BD2CD45" w14:textId="77777777" w:rsidR="00233F84" w:rsidRDefault="00233F84">
                                  <w:r>
                                    <w:t>0</w:t>
                                  </w:r>
                                </w:p>
                              </w:tc>
                              <w:tc>
                                <w:tcPr>
                                  <w:tcW w:w="1050" w:type="dxa"/>
                                  <w:tcBorders>
                                    <w:bottom w:val="nil"/>
                                  </w:tcBorders>
                                </w:tcPr>
                                <w:p w14:paraId="31197648" w14:textId="77777777" w:rsidR="00233F84" w:rsidRDefault="00233F84">
                                  <w:r>
                                    <w:t>144</w:t>
                                  </w:r>
                                </w:p>
                              </w:tc>
                              <w:tc>
                                <w:tcPr>
                                  <w:tcW w:w="1051" w:type="dxa"/>
                                  <w:tcBorders>
                                    <w:bottom w:val="nil"/>
                                  </w:tcBorders>
                                </w:tcPr>
                                <w:p w14:paraId="38DB740F" w14:textId="77777777" w:rsidR="00233F84" w:rsidRDefault="00233F84"/>
                              </w:tc>
                            </w:tr>
                            <w:tr w:rsidR="00233F84" w14:paraId="340FF57B" w14:textId="77777777" w:rsidTr="0097179D">
                              <w:tc>
                                <w:tcPr>
                                  <w:tcW w:w="1050" w:type="dxa"/>
                                  <w:tcBorders>
                                    <w:top w:val="nil"/>
                                    <w:bottom w:val="nil"/>
                                  </w:tcBorders>
                                </w:tcPr>
                                <w:p w14:paraId="623EF16C" w14:textId="77777777" w:rsidR="00233F84" w:rsidRDefault="00233F84"/>
                              </w:tc>
                              <w:tc>
                                <w:tcPr>
                                  <w:tcW w:w="1050" w:type="dxa"/>
                                  <w:tcBorders>
                                    <w:top w:val="nil"/>
                                    <w:bottom w:val="nil"/>
                                  </w:tcBorders>
                                </w:tcPr>
                                <w:p w14:paraId="23C0B7DE" w14:textId="77777777" w:rsidR="00233F84" w:rsidRDefault="00233F84"/>
                              </w:tc>
                              <w:tc>
                                <w:tcPr>
                                  <w:tcW w:w="1051" w:type="dxa"/>
                                  <w:tcBorders>
                                    <w:top w:val="nil"/>
                                    <w:bottom w:val="nil"/>
                                  </w:tcBorders>
                                </w:tcPr>
                                <w:p w14:paraId="335A8E40" w14:textId="77777777" w:rsidR="00233F84" w:rsidRDefault="00233F84">
                                  <w:r>
                                    <w:t>-16</w:t>
                                  </w:r>
                                </w:p>
                              </w:tc>
                            </w:tr>
                            <w:tr w:rsidR="00233F84" w14:paraId="14FEA5C4" w14:textId="77777777" w:rsidTr="0097179D">
                              <w:tc>
                                <w:tcPr>
                                  <w:tcW w:w="1050" w:type="dxa"/>
                                  <w:tcBorders>
                                    <w:top w:val="nil"/>
                                    <w:bottom w:val="nil"/>
                                  </w:tcBorders>
                                </w:tcPr>
                                <w:p w14:paraId="63494D6B" w14:textId="77777777" w:rsidR="00233F84" w:rsidRDefault="00233F84">
                                  <w:r>
                                    <w:t>1</w:t>
                                  </w:r>
                                </w:p>
                              </w:tc>
                              <w:tc>
                                <w:tcPr>
                                  <w:tcW w:w="1050" w:type="dxa"/>
                                  <w:tcBorders>
                                    <w:top w:val="nil"/>
                                    <w:bottom w:val="nil"/>
                                  </w:tcBorders>
                                </w:tcPr>
                                <w:p w14:paraId="0E2BE4A1" w14:textId="77777777" w:rsidR="00233F84" w:rsidRDefault="00233F84">
                                  <w:r>
                                    <w:t>128</w:t>
                                  </w:r>
                                </w:p>
                              </w:tc>
                              <w:tc>
                                <w:tcPr>
                                  <w:tcW w:w="1051" w:type="dxa"/>
                                  <w:tcBorders>
                                    <w:top w:val="nil"/>
                                    <w:bottom w:val="nil"/>
                                  </w:tcBorders>
                                </w:tcPr>
                                <w:p w14:paraId="44EEB766" w14:textId="77777777" w:rsidR="00233F84" w:rsidRDefault="00233F84"/>
                              </w:tc>
                            </w:tr>
                            <w:tr w:rsidR="00233F84" w14:paraId="14D2AF67" w14:textId="77777777" w:rsidTr="0097179D">
                              <w:tc>
                                <w:tcPr>
                                  <w:tcW w:w="1050" w:type="dxa"/>
                                  <w:tcBorders>
                                    <w:top w:val="nil"/>
                                    <w:bottom w:val="nil"/>
                                  </w:tcBorders>
                                </w:tcPr>
                                <w:p w14:paraId="0829FE4A" w14:textId="77777777" w:rsidR="00233F84" w:rsidRDefault="00233F84"/>
                              </w:tc>
                              <w:tc>
                                <w:tcPr>
                                  <w:tcW w:w="1050" w:type="dxa"/>
                                  <w:tcBorders>
                                    <w:top w:val="nil"/>
                                    <w:bottom w:val="nil"/>
                                  </w:tcBorders>
                                </w:tcPr>
                                <w:p w14:paraId="4E0D0532" w14:textId="77777777" w:rsidR="00233F84" w:rsidRDefault="00233F84"/>
                              </w:tc>
                              <w:tc>
                                <w:tcPr>
                                  <w:tcW w:w="1051" w:type="dxa"/>
                                  <w:tcBorders>
                                    <w:top w:val="nil"/>
                                    <w:bottom w:val="nil"/>
                                  </w:tcBorders>
                                </w:tcPr>
                                <w:p w14:paraId="648D1E5D" w14:textId="77777777" w:rsidR="00233F84" w:rsidRDefault="00233F84">
                                  <w:r>
                                    <w:t>-48</w:t>
                                  </w:r>
                                </w:p>
                              </w:tc>
                            </w:tr>
                            <w:tr w:rsidR="00233F84" w14:paraId="152249F6" w14:textId="77777777" w:rsidTr="0097179D">
                              <w:tc>
                                <w:tcPr>
                                  <w:tcW w:w="1050" w:type="dxa"/>
                                  <w:tcBorders>
                                    <w:top w:val="nil"/>
                                    <w:bottom w:val="nil"/>
                                  </w:tcBorders>
                                </w:tcPr>
                                <w:p w14:paraId="719FBF2F" w14:textId="77777777" w:rsidR="00233F84" w:rsidRDefault="00233F84">
                                  <w:r>
                                    <w:t>2</w:t>
                                  </w:r>
                                </w:p>
                              </w:tc>
                              <w:tc>
                                <w:tcPr>
                                  <w:tcW w:w="1050" w:type="dxa"/>
                                  <w:tcBorders>
                                    <w:top w:val="nil"/>
                                    <w:bottom w:val="nil"/>
                                  </w:tcBorders>
                                </w:tcPr>
                                <w:p w14:paraId="187653D4" w14:textId="77777777" w:rsidR="00233F84" w:rsidRDefault="00233F84">
                                  <w:r>
                                    <w:t>80</w:t>
                                  </w:r>
                                </w:p>
                              </w:tc>
                              <w:tc>
                                <w:tcPr>
                                  <w:tcW w:w="1051" w:type="dxa"/>
                                  <w:tcBorders>
                                    <w:top w:val="nil"/>
                                    <w:bottom w:val="nil"/>
                                  </w:tcBorders>
                                </w:tcPr>
                                <w:p w14:paraId="0E7AB945" w14:textId="77777777" w:rsidR="00233F84" w:rsidRDefault="00233F84"/>
                              </w:tc>
                            </w:tr>
                            <w:tr w:rsidR="00233F84" w14:paraId="01100C79" w14:textId="77777777" w:rsidTr="0097179D">
                              <w:tc>
                                <w:tcPr>
                                  <w:tcW w:w="1050" w:type="dxa"/>
                                  <w:tcBorders>
                                    <w:top w:val="nil"/>
                                    <w:bottom w:val="nil"/>
                                  </w:tcBorders>
                                </w:tcPr>
                                <w:p w14:paraId="5F7C1731" w14:textId="77777777" w:rsidR="00233F84" w:rsidRDefault="00233F84"/>
                              </w:tc>
                              <w:tc>
                                <w:tcPr>
                                  <w:tcW w:w="1050" w:type="dxa"/>
                                  <w:tcBorders>
                                    <w:top w:val="nil"/>
                                    <w:bottom w:val="nil"/>
                                  </w:tcBorders>
                                </w:tcPr>
                                <w:p w14:paraId="36928ED0" w14:textId="77777777" w:rsidR="00233F84" w:rsidRDefault="00233F84"/>
                              </w:tc>
                              <w:tc>
                                <w:tcPr>
                                  <w:tcW w:w="1051" w:type="dxa"/>
                                  <w:tcBorders>
                                    <w:top w:val="nil"/>
                                    <w:bottom w:val="nil"/>
                                  </w:tcBorders>
                                </w:tcPr>
                                <w:p w14:paraId="2F7D9D80" w14:textId="77777777" w:rsidR="00233F84" w:rsidRDefault="00233F84">
                                  <w:r>
                                    <w:t>-80</w:t>
                                  </w:r>
                                </w:p>
                              </w:tc>
                            </w:tr>
                            <w:tr w:rsidR="00233F84" w14:paraId="46AD94F4" w14:textId="77777777" w:rsidTr="0097179D">
                              <w:tc>
                                <w:tcPr>
                                  <w:tcW w:w="1050" w:type="dxa"/>
                                  <w:tcBorders>
                                    <w:top w:val="nil"/>
                                  </w:tcBorders>
                                </w:tcPr>
                                <w:p w14:paraId="5FBB30AF" w14:textId="77777777" w:rsidR="00233F84" w:rsidRDefault="00233F84">
                                  <w:r>
                                    <w:t>3</w:t>
                                  </w:r>
                                </w:p>
                              </w:tc>
                              <w:tc>
                                <w:tcPr>
                                  <w:tcW w:w="1050" w:type="dxa"/>
                                  <w:tcBorders>
                                    <w:top w:val="nil"/>
                                  </w:tcBorders>
                                </w:tcPr>
                                <w:p w14:paraId="2B47824B" w14:textId="77777777" w:rsidR="00233F84" w:rsidRDefault="00233F84">
                                  <w:r>
                                    <w:t>0</w:t>
                                  </w:r>
                                </w:p>
                              </w:tc>
                              <w:tc>
                                <w:tcPr>
                                  <w:tcW w:w="1051" w:type="dxa"/>
                                  <w:tcBorders>
                                    <w:top w:val="nil"/>
                                  </w:tcBorders>
                                </w:tcPr>
                                <w:p w14:paraId="715E3895" w14:textId="77777777" w:rsidR="00233F84" w:rsidRDefault="00233F84"/>
                              </w:tc>
                            </w:tr>
                          </w:tbl>
                          <w:p w14:paraId="0C3832FB" w14:textId="77777777" w:rsidR="00233F84" w:rsidRDefault="00233F84" w:rsidP="00E95EAE"/>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9C76612" id="Text Box 224" o:spid="_x0000_s1063" type="#_x0000_t202" style="position:absolute;left:0;text-align:left;margin-left:14.85pt;margin-top:9.9pt;width:165.2pt;height:134.25pt;z-index:25168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" stroked="f">
                <v:textbox>
                  <w:txbxContent>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8"/>
                        <w:gridCol w:w="1002"/>
                        <w:gridCol w:w="1041"/>
                      </w:tblGrid>
                      <w:tr w:rsidR="00233F84" w14:paraId="434010D6" w14:textId="77777777" w:rsidTr="0097179D">
                        <w:trPr>
                          <w:trHeight w:val="527"/>
                        </w:trPr>
                        <w:tc>
                          <w:tcPr>
                            <w:tcW w:w="1050" w:type="dxa"/>
                          </w:tcPr>
                          <w:p w14:paraId="09F92806" w14:textId="77777777" w:rsidR="00233F84" w:rsidRPr="007466FF" w:rsidRDefault="00233F84">
                            <w:pPr>
                              <w:rPr>
                                <w:i/>
                              </w:rPr>
                            </w:pPr>
                            <w:r w:rsidRPr="007A3632">
                              <w:rPr>
                                <w:i/>
                              </w:rPr>
                              <w:t>t</w:t>
                            </w:r>
                          </w:p>
                        </w:tc>
                        <w:tc>
                          <w:tcPr>
                            <w:tcW w:w="1050" w:type="dxa"/>
                          </w:tcPr>
                          <w:p w14:paraId="368136DC" w14:textId="77777777" w:rsidR="00233F84" w:rsidRPr="007466FF" w:rsidRDefault="00233F84">
                            <w:pPr>
                              <w:rPr>
                                <w:i/>
                              </w:rPr>
                            </w:pPr>
                            <w:r>
                              <w:rPr>
                                <w:i/>
                              </w:rPr>
                              <w:t>h(t)</w:t>
                            </w:r>
                          </w:p>
                        </w:tc>
                        <w:tc>
                          <w:tcPr>
                            <w:tcW w:w="1051" w:type="dxa"/>
                          </w:tcPr>
                          <w:p w14:paraId="1622771B" w14:textId="77777777" w:rsidR="00233F84" w:rsidRDefault="00233F84">
                            <w:r>
                              <w:t>Rate of Change</w:t>
                            </w:r>
                          </w:p>
                        </w:tc>
                      </w:tr>
                      <w:tr w:rsidR="00233F84" w14:paraId="56003D5D" w14:textId="77777777" w:rsidTr="0097179D">
                        <w:tc>
                          <w:tcPr>
                            <w:tcW w:w="1050" w:type="dxa"/>
                            <w:tcBorders>
                              <w:bottom w:val="nil"/>
                            </w:tcBorders>
                          </w:tcPr>
                          <w:p w14:paraId="0BD2CD45" w14:textId="77777777" w:rsidR="00233F84" w:rsidRDefault="00233F84">
                            <w:r>
                              <w:t>0</w:t>
                            </w:r>
                          </w:p>
                        </w:tc>
                        <w:tc>
                          <w:tcPr>
                            <w:tcW w:w="1050" w:type="dxa"/>
                            <w:tcBorders>
                              <w:bottom w:val="nil"/>
                            </w:tcBorders>
                          </w:tcPr>
                          <w:p w14:paraId="31197648" w14:textId="77777777" w:rsidR="00233F84" w:rsidRDefault="00233F84">
                            <w:r>
                              <w:t>144</w:t>
                            </w:r>
                          </w:p>
                        </w:tc>
                        <w:tc>
                          <w:tcPr>
                            <w:tcW w:w="1051" w:type="dxa"/>
                            <w:tcBorders>
                              <w:bottom w:val="nil"/>
                            </w:tcBorders>
                          </w:tcPr>
                          <w:p w14:paraId="38DB740F" w14:textId="77777777" w:rsidR="00233F84" w:rsidRDefault="00233F84"/>
                        </w:tc>
                      </w:tr>
                      <w:tr w:rsidR="00233F84" w14:paraId="340FF57B" w14:textId="77777777" w:rsidTr="0097179D">
                        <w:tc>
                          <w:tcPr>
                            <w:tcW w:w="1050" w:type="dxa"/>
                            <w:tcBorders>
                              <w:top w:val="nil"/>
                              <w:bottom w:val="nil"/>
                            </w:tcBorders>
                          </w:tcPr>
                          <w:p w14:paraId="623EF16C" w14:textId="77777777" w:rsidR="00233F84" w:rsidRDefault="00233F84"/>
                        </w:tc>
                        <w:tc>
                          <w:tcPr>
                            <w:tcW w:w="1050" w:type="dxa"/>
                            <w:tcBorders>
                              <w:top w:val="nil"/>
                              <w:bottom w:val="nil"/>
                            </w:tcBorders>
                          </w:tcPr>
                          <w:p w14:paraId="23C0B7DE" w14:textId="77777777" w:rsidR="00233F84" w:rsidRDefault="00233F84"/>
                        </w:tc>
                        <w:tc>
                          <w:tcPr>
                            <w:tcW w:w="1051" w:type="dxa"/>
                            <w:tcBorders>
                              <w:top w:val="nil"/>
                              <w:bottom w:val="nil"/>
                            </w:tcBorders>
                          </w:tcPr>
                          <w:p w14:paraId="335A8E40" w14:textId="77777777" w:rsidR="00233F84" w:rsidRDefault="00233F84">
                            <w:r>
                              <w:t>-16</w:t>
                            </w:r>
                          </w:p>
                        </w:tc>
                      </w:tr>
                      <w:tr w:rsidR="00233F84" w14:paraId="14FEA5C4" w14:textId="77777777" w:rsidTr="0097179D">
                        <w:tc>
                          <w:tcPr>
                            <w:tcW w:w="1050" w:type="dxa"/>
                            <w:tcBorders>
                              <w:top w:val="nil"/>
                              <w:bottom w:val="nil"/>
                            </w:tcBorders>
                          </w:tcPr>
                          <w:p w14:paraId="63494D6B" w14:textId="77777777" w:rsidR="00233F84" w:rsidRDefault="00233F84">
                            <w:r>
                              <w:t>1</w:t>
                            </w:r>
                          </w:p>
                        </w:tc>
                        <w:tc>
                          <w:tcPr>
                            <w:tcW w:w="1050" w:type="dxa"/>
                            <w:tcBorders>
                              <w:top w:val="nil"/>
                              <w:bottom w:val="nil"/>
                            </w:tcBorders>
                          </w:tcPr>
                          <w:p w14:paraId="0E2BE4A1" w14:textId="77777777" w:rsidR="00233F84" w:rsidRDefault="00233F84">
                            <w:r>
                              <w:t>128</w:t>
                            </w:r>
                          </w:p>
                        </w:tc>
                        <w:tc>
                          <w:tcPr>
                            <w:tcW w:w="1051" w:type="dxa"/>
                            <w:tcBorders>
                              <w:top w:val="nil"/>
                              <w:bottom w:val="nil"/>
                            </w:tcBorders>
                          </w:tcPr>
                          <w:p w14:paraId="44EEB766" w14:textId="77777777" w:rsidR="00233F84" w:rsidRDefault="00233F84"/>
                        </w:tc>
                      </w:tr>
                      <w:tr w:rsidR="00233F84" w14:paraId="14D2AF67" w14:textId="77777777" w:rsidTr="0097179D">
                        <w:tc>
                          <w:tcPr>
                            <w:tcW w:w="1050" w:type="dxa"/>
                            <w:tcBorders>
                              <w:top w:val="nil"/>
                              <w:bottom w:val="nil"/>
                            </w:tcBorders>
                          </w:tcPr>
                          <w:p w14:paraId="0829FE4A" w14:textId="77777777" w:rsidR="00233F84" w:rsidRDefault="00233F84"/>
                        </w:tc>
                        <w:tc>
                          <w:tcPr>
                            <w:tcW w:w="1050" w:type="dxa"/>
                            <w:tcBorders>
                              <w:top w:val="nil"/>
                              <w:bottom w:val="nil"/>
                            </w:tcBorders>
                          </w:tcPr>
                          <w:p w14:paraId="4E0D0532" w14:textId="77777777" w:rsidR="00233F84" w:rsidRDefault="00233F84"/>
                        </w:tc>
                        <w:tc>
                          <w:tcPr>
                            <w:tcW w:w="1051" w:type="dxa"/>
                            <w:tcBorders>
                              <w:top w:val="nil"/>
                              <w:bottom w:val="nil"/>
                            </w:tcBorders>
                          </w:tcPr>
                          <w:p w14:paraId="648D1E5D" w14:textId="77777777" w:rsidR="00233F84" w:rsidRDefault="00233F84">
                            <w:r>
                              <w:t>-48</w:t>
                            </w:r>
                          </w:p>
                        </w:tc>
                      </w:tr>
                      <w:tr w:rsidR="00233F84" w14:paraId="152249F6" w14:textId="77777777" w:rsidTr="0097179D">
                        <w:tc>
                          <w:tcPr>
                            <w:tcW w:w="1050" w:type="dxa"/>
                            <w:tcBorders>
                              <w:top w:val="nil"/>
                              <w:bottom w:val="nil"/>
                            </w:tcBorders>
                          </w:tcPr>
                          <w:p w14:paraId="719FBF2F" w14:textId="77777777" w:rsidR="00233F84" w:rsidRDefault="00233F84">
                            <w:r>
                              <w:t>2</w:t>
                            </w:r>
                          </w:p>
                        </w:tc>
                        <w:tc>
                          <w:tcPr>
                            <w:tcW w:w="1050" w:type="dxa"/>
                            <w:tcBorders>
                              <w:top w:val="nil"/>
                              <w:bottom w:val="nil"/>
                            </w:tcBorders>
                          </w:tcPr>
                          <w:p w14:paraId="187653D4" w14:textId="77777777" w:rsidR="00233F84" w:rsidRDefault="00233F84">
                            <w:r>
                              <w:t>80</w:t>
                            </w:r>
                          </w:p>
                        </w:tc>
                        <w:tc>
                          <w:tcPr>
                            <w:tcW w:w="1051" w:type="dxa"/>
                            <w:tcBorders>
                              <w:top w:val="nil"/>
                              <w:bottom w:val="nil"/>
                            </w:tcBorders>
                          </w:tcPr>
                          <w:p w14:paraId="0E7AB945" w14:textId="77777777" w:rsidR="00233F84" w:rsidRDefault="00233F84"/>
                        </w:tc>
                      </w:tr>
                      <w:tr w:rsidR="00233F84" w14:paraId="01100C79" w14:textId="77777777" w:rsidTr="0097179D">
                        <w:tc>
                          <w:tcPr>
                            <w:tcW w:w="1050" w:type="dxa"/>
                            <w:tcBorders>
                              <w:top w:val="nil"/>
                              <w:bottom w:val="nil"/>
                            </w:tcBorders>
                          </w:tcPr>
                          <w:p w14:paraId="5F7C1731" w14:textId="77777777" w:rsidR="00233F84" w:rsidRDefault="00233F84"/>
                        </w:tc>
                        <w:tc>
                          <w:tcPr>
                            <w:tcW w:w="1050" w:type="dxa"/>
                            <w:tcBorders>
                              <w:top w:val="nil"/>
                              <w:bottom w:val="nil"/>
                            </w:tcBorders>
                          </w:tcPr>
                          <w:p w14:paraId="36928ED0" w14:textId="77777777" w:rsidR="00233F84" w:rsidRDefault="00233F84"/>
                        </w:tc>
                        <w:tc>
                          <w:tcPr>
                            <w:tcW w:w="1051" w:type="dxa"/>
                            <w:tcBorders>
                              <w:top w:val="nil"/>
                              <w:bottom w:val="nil"/>
                            </w:tcBorders>
                          </w:tcPr>
                          <w:p w14:paraId="2F7D9D80" w14:textId="77777777" w:rsidR="00233F84" w:rsidRDefault="00233F84">
                            <w:r>
                              <w:t>-80</w:t>
                            </w:r>
                          </w:p>
                        </w:tc>
                      </w:tr>
                      <w:tr w:rsidR="00233F84" w14:paraId="46AD94F4" w14:textId="77777777" w:rsidTr="0097179D">
                        <w:tc>
                          <w:tcPr>
                            <w:tcW w:w="1050" w:type="dxa"/>
                            <w:tcBorders>
                              <w:top w:val="nil"/>
                            </w:tcBorders>
                          </w:tcPr>
                          <w:p w14:paraId="5FBB30AF" w14:textId="77777777" w:rsidR="00233F84" w:rsidRDefault="00233F84">
                            <w:r>
                              <w:t>3</w:t>
                            </w:r>
                          </w:p>
                        </w:tc>
                        <w:tc>
                          <w:tcPr>
                            <w:tcW w:w="1050" w:type="dxa"/>
                            <w:tcBorders>
                              <w:top w:val="nil"/>
                            </w:tcBorders>
                          </w:tcPr>
                          <w:p w14:paraId="2B47824B" w14:textId="77777777" w:rsidR="00233F84" w:rsidRDefault="00233F84">
                            <w:r>
                              <w:t>0</w:t>
                            </w:r>
                          </w:p>
                        </w:tc>
                        <w:tc>
                          <w:tcPr>
                            <w:tcW w:w="1051" w:type="dxa"/>
                            <w:tcBorders>
                              <w:top w:val="nil"/>
                            </w:tcBorders>
                          </w:tcPr>
                          <w:p w14:paraId="715E3895" w14:textId="77777777" w:rsidR="00233F84" w:rsidRDefault="00233F84"/>
                        </w:tc>
                      </w:tr>
                    </w:tbl>
                    <w:p w14:paraId="0C3832FB" w14:textId="77777777" w:rsidR="00233F84" w:rsidRDefault="00233F84" w:rsidP="00E95EAE"/>
                  </w:txbxContent>
                </v:textbox>
              </v:shape>
            </w:pict>
          </mc:Fallback>
        </mc:AlternateContent>
      </w:r>
    </w:p>
    <w:p w14:paraId="4EF886E4" w14:textId="77777777" w:rsidR="00E95EAE" w:rsidRDefault="00E95EAE" w:rsidP="00E95EAE">
      <w:pPr>
        <w:pStyle w:val="Example"/>
      </w:pPr>
    </w:p>
    <w:p w14:paraId="2F5BCA32" w14:textId="77777777" w:rsidR="00E95EAE" w:rsidRDefault="00E95EAE" w:rsidP="00E95EAE">
      <w:pPr>
        <w:pStyle w:val="Example"/>
      </w:pPr>
    </w:p>
    <w:p w14:paraId="6F68B32F" w14:textId="77777777" w:rsidR="00E95EAE" w:rsidRDefault="00E95EAE" w:rsidP="00E95EAE">
      <w:pPr>
        <w:pStyle w:val="Example"/>
      </w:pPr>
    </w:p>
    <w:p w14:paraId="1EAEF5CE" w14:textId="77777777" w:rsidR="00E95EAE" w:rsidRDefault="00E95EAE" w:rsidP="00E95EAE">
      <w:pPr>
        <w:pStyle w:val="Example"/>
      </w:pPr>
    </w:p>
    <w:p w14:paraId="3918B0AF" w14:textId="77777777" w:rsidR="00E95EAE" w:rsidRDefault="00E95EAE" w:rsidP="00E95EAE">
      <w:pPr>
        <w:pStyle w:val="Example"/>
      </w:pPr>
    </w:p>
    <w:p w14:paraId="033F030B" w14:textId="77777777" w:rsidR="00E95EAE" w:rsidRDefault="00E95EAE" w:rsidP="00E95EAE">
      <w:pPr>
        <w:pStyle w:val="Example"/>
      </w:pPr>
    </w:p>
    <w:p w14:paraId="23646BD4" w14:textId="77777777" w:rsidR="00E95EAE" w:rsidRDefault="00E95EAE" w:rsidP="00E95EAE">
      <w:pPr>
        <w:pStyle w:val="Example"/>
      </w:pPr>
    </w:p>
    <w:p w14:paraId="5E896BA6" w14:textId="77777777" w:rsidR="00E95EAE" w:rsidRDefault="00E95EAE" w:rsidP="00E95EAE">
      <w:pPr>
        <w:pStyle w:val="Example"/>
      </w:pPr>
    </w:p>
    <w:p w14:paraId="58F3A2A9" w14:textId="77777777" w:rsidR="00E95EAE" w:rsidRDefault="00E95EAE" w:rsidP="00E95EAE">
      <w:pPr>
        <w:pStyle w:val="Example"/>
      </w:pPr>
    </w:p>
    <w:p w14:paraId="15B401B1" w14:textId="77777777" w:rsidR="00E95EAE" w:rsidRDefault="00E95EAE" w:rsidP="00E95EAE">
      <w:pPr>
        <w:pStyle w:val="Example"/>
      </w:pPr>
    </w:p>
    <w:p w14:paraId="35B1A40A" w14:textId="77777777" w:rsidR="00E95EAE" w:rsidRDefault="00E95EAE" w:rsidP="00E95EAE">
      <w:pPr>
        <w:pStyle w:val="Example"/>
      </w:pPr>
      <w:r>
        <w:t xml:space="preserve">Notice that the rates of change are becoming more negative, so the rates of change are </w:t>
      </w:r>
      <w:r w:rsidRPr="007466FF">
        <w:rPr>
          <w:i/>
        </w:rPr>
        <w:t>decreasing</w:t>
      </w:r>
      <w:r>
        <w:t>.  This means the function is concave down.</w:t>
      </w:r>
    </w:p>
    <w:p w14:paraId="7AEEEB12" w14:textId="77777777" w:rsidR="00052017" w:rsidRDefault="00052017" w:rsidP="00052017"/>
    <w:p w14:paraId="3ABD10C5" w14:textId="77777777" w:rsidR="00F36F7D" w:rsidRPr="007466FF" w:rsidRDefault="00F36F7D" w:rsidP="00052017"/>
    <w:p w14:paraId="02391988" w14:textId="77777777" w:rsidR="00E95EAE" w:rsidRDefault="00E95EAE" w:rsidP="00E95EAE">
      <w:pPr>
        <w:pStyle w:val="ExampleHeader"/>
      </w:pPr>
      <w:r>
        <w:t>Example 11</w:t>
      </w:r>
    </w:p>
    <w:p w14:paraId="63952037" w14:textId="77777777" w:rsidR="00E95EAE" w:rsidRDefault="00E95EAE" w:rsidP="00E95EAE">
      <w:pPr>
        <w:pStyle w:val="Example"/>
      </w:pPr>
      <w:r>
        <w:t xml:space="preserve">The value, </w:t>
      </w:r>
      <w:r>
        <w:rPr>
          <w:i/>
        </w:rPr>
        <w:t>V</w:t>
      </w:r>
      <w:r>
        <w:t xml:space="preserve">, of a car after </w:t>
      </w:r>
      <w:r>
        <w:rPr>
          <w:i/>
        </w:rPr>
        <w:t>t</w:t>
      </w:r>
      <w:r>
        <w:t xml:space="preserve"> years is given in the table below.  Is the value increasing or decreasing?  Is the function concave up or concave down?</w:t>
      </w:r>
    </w:p>
    <w:p w14:paraId="6B01C575" w14:textId="77777777" w:rsidR="00E95EAE" w:rsidRDefault="00B642A4" w:rsidP="00E95EAE">
      <w:pPr>
        <w:pStyle w:val="Example"/>
      </w:pPr>
      <w:r>
        <w:rPr>
          <w:noProof/>
        </w:rPr>
        <mc:AlternateContent>
          <mc:Choice Requires="wps">
            <w:drawing>
              <wp:anchor distT="0" distB="0" distL="114300" distR="114300" simplePos="0" relativeHeight="251690496" behindDoc="0" locked="0" layoutInCell="1" allowOverlap="1" wp14:anchorId="7A8EE21E" wp14:editId="568589F7">
                <wp:simplePos x="0" y="0"/>
                <wp:positionH relativeFrom="column">
                  <wp:posOffset>46355</wp:posOffset>
                </wp:positionH>
                <wp:positionV relativeFrom="paragraph">
                  <wp:posOffset>48260</wp:posOffset>
                </wp:positionV>
                <wp:extent cx="5660390" cy="483870"/>
                <wp:effectExtent l="0" t="0" r="0" b="0"/>
                <wp:wrapNone/>
                <wp:docPr id="223" name="Text Box 2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60390" cy="483870"/>
                        </a:xfrm>
                        <a:prstGeom prst="rect">
                          <a:avLst/>
                        </a:prstGeom>
                        <a:solidFill>
                          <a:srgbClr val="FFFFFF"/>
                        </a:solidFill>
                        <a:ln>
                          <a:noFill/>
                        </a:ln>
                        <a:extLst>
                          <a:ext uri="{91240B29-F687-4f45-9708-019B960494DF}">
                            <a14:hiddenLine xmlns="" xmlns:a14="http://schemas.microsoft.com/office/drawing/2010/main" xmlns:w="http://schemas.openxmlformats.org/wordprocessingml/2006/main" xmlns:w10="urn:schemas-microsoft-com:office:word" xmlns:v="urn:schemas-microsoft-com:vml" xmlns:o="urn:schemas-microsoft-com:office:office" w="9525">
                              <a:solidFill>
                                <a:srgbClr val="000000"/>
                              </a:solidFill>
                              <a:miter lim="800000"/>
                              <a:headEnd/>
                              <a:tailEnd/>
                            </a14:hiddenLine>
                          </a:ext>
                        </a:extLst>
                      </wps:spPr>
                      <wps:txbx>
                        <w:txbxContent>
                          <w:tbl>
                            <w:tblPr>
                              <w:tblW w:w="558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30"/>
                              <w:gridCol w:w="930"/>
                              <w:gridCol w:w="930"/>
                              <w:gridCol w:w="930"/>
                              <w:gridCol w:w="930"/>
                              <w:gridCol w:w="930"/>
                            </w:tblGrid>
                            <w:tr w:rsidR="00233F84" w14:paraId="4820A3A6" w14:textId="77777777" w:rsidTr="0097179D">
                              <w:tc>
                                <w:tcPr>
                                  <w:tcW w:w="930" w:type="dxa"/>
                                </w:tcPr>
                                <w:p w14:paraId="5587ABE3" w14:textId="77777777" w:rsidR="00233F84" w:rsidRPr="00B77C65" w:rsidRDefault="00233F84" w:rsidP="0097179D">
                                  <w:r w:rsidRPr="007A3632">
                                    <w:rPr>
                                      <w:i/>
                                    </w:rPr>
                                    <w:t>t</w:t>
                                  </w:r>
                                </w:p>
                              </w:tc>
                              <w:tc>
                                <w:tcPr>
                                  <w:tcW w:w="930" w:type="dxa"/>
                                </w:tcPr>
                                <w:p w14:paraId="50DA082B" w14:textId="77777777" w:rsidR="00233F84" w:rsidRDefault="00233F84" w:rsidP="0097179D">
                                  <w:r>
                                    <w:t>0</w:t>
                                  </w:r>
                                </w:p>
                              </w:tc>
                              <w:tc>
                                <w:tcPr>
                                  <w:tcW w:w="930" w:type="dxa"/>
                                </w:tcPr>
                                <w:p w14:paraId="57783841" w14:textId="77777777" w:rsidR="00233F84" w:rsidRDefault="00233F84" w:rsidP="0097179D">
                                  <w:r>
                                    <w:t>2</w:t>
                                  </w:r>
                                </w:p>
                              </w:tc>
                              <w:tc>
                                <w:tcPr>
                                  <w:tcW w:w="930" w:type="dxa"/>
                                </w:tcPr>
                                <w:p w14:paraId="3A12FF43" w14:textId="77777777" w:rsidR="00233F84" w:rsidRDefault="00233F84" w:rsidP="0097179D">
                                  <w:r>
                                    <w:t>4</w:t>
                                  </w:r>
                                </w:p>
                              </w:tc>
                              <w:tc>
                                <w:tcPr>
                                  <w:tcW w:w="930" w:type="dxa"/>
                                </w:tcPr>
                                <w:p w14:paraId="05D78B87" w14:textId="77777777" w:rsidR="00233F84" w:rsidRDefault="00233F84" w:rsidP="0097179D">
                                  <w:r>
                                    <w:t>6</w:t>
                                  </w:r>
                                </w:p>
                              </w:tc>
                              <w:tc>
                                <w:tcPr>
                                  <w:tcW w:w="930" w:type="dxa"/>
                                </w:tcPr>
                                <w:p w14:paraId="391079E2" w14:textId="77777777" w:rsidR="00233F84" w:rsidRDefault="00233F84" w:rsidP="0097179D">
                                  <w:r>
                                    <w:t>8</w:t>
                                  </w:r>
                                </w:p>
                              </w:tc>
                            </w:tr>
                            <w:tr w:rsidR="00233F84" w14:paraId="0FE4F9B7" w14:textId="77777777" w:rsidTr="0097179D">
                              <w:tc>
                                <w:tcPr>
                                  <w:tcW w:w="930" w:type="dxa"/>
                                </w:tcPr>
                                <w:p w14:paraId="2732FB43" w14:textId="77777777" w:rsidR="00233F84" w:rsidRPr="00B77C65" w:rsidRDefault="00233F84" w:rsidP="0097179D">
                                  <w:r>
                                    <w:rPr>
                                      <w:i/>
                                    </w:rPr>
                                    <w:t>V</w:t>
                                  </w:r>
                                  <w:r w:rsidRPr="00C03934">
                                    <w:rPr>
                                      <w:i/>
                                    </w:rPr>
                                    <w:t>(t)</w:t>
                                  </w:r>
                                </w:p>
                              </w:tc>
                              <w:tc>
                                <w:tcPr>
                                  <w:tcW w:w="930" w:type="dxa"/>
                                </w:tcPr>
                                <w:p w14:paraId="69DDF8A7" w14:textId="77777777" w:rsidR="00233F84" w:rsidRDefault="00233F84" w:rsidP="0097179D">
                                  <w:r>
                                    <w:t>28000</w:t>
                                  </w:r>
                                </w:p>
                              </w:tc>
                              <w:tc>
                                <w:tcPr>
                                  <w:tcW w:w="930" w:type="dxa"/>
                                </w:tcPr>
                                <w:p w14:paraId="03990B2B" w14:textId="77777777" w:rsidR="00233F84" w:rsidRDefault="00233F84" w:rsidP="0097179D">
                                  <w:r>
                                    <w:t>24342</w:t>
                                  </w:r>
                                </w:p>
                              </w:tc>
                              <w:tc>
                                <w:tcPr>
                                  <w:tcW w:w="930" w:type="dxa"/>
                                </w:tcPr>
                                <w:p w14:paraId="214E24B3" w14:textId="77777777" w:rsidR="00233F84" w:rsidRDefault="00233F84" w:rsidP="0097179D">
                                  <w:r>
                                    <w:t>21162</w:t>
                                  </w:r>
                                </w:p>
                              </w:tc>
                              <w:tc>
                                <w:tcPr>
                                  <w:tcW w:w="930" w:type="dxa"/>
                                </w:tcPr>
                                <w:p w14:paraId="4DE2A3B8" w14:textId="77777777" w:rsidR="00233F84" w:rsidRDefault="00233F84" w:rsidP="0097179D">
                                  <w:r>
                                    <w:t>18397</w:t>
                                  </w:r>
                                </w:p>
                              </w:tc>
                              <w:tc>
                                <w:tcPr>
                                  <w:tcW w:w="930" w:type="dxa"/>
                                </w:tcPr>
                                <w:p w14:paraId="0AAFA8A2" w14:textId="77777777" w:rsidR="00233F84" w:rsidRDefault="00233F84" w:rsidP="0097179D">
                                  <w:r>
                                    <w:t>15994</w:t>
                                  </w:r>
                                </w:p>
                              </w:tc>
                            </w:tr>
                          </w:tbl>
                          <w:p w14:paraId="5E4C910F" w14:textId="77777777" w:rsidR="00233F84" w:rsidRDefault="00233F84" w:rsidP="00E95EAE"/>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A8EE21E" id="Text Box 223" o:spid="_x0000_s1064" type="#_x0000_t202" style="position:absolute;left:0;text-align:left;margin-left:3.65pt;margin-top:3.8pt;width:445.7pt;height:38.1pt;z-index:25169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" stroked="f">
                <v:textbox inset="0,0,0,0">
                  <w:txbxContent>
                    <w:tbl>
                      <w:tblPr>
                        <w:tblW w:w="558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30"/>
                        <w:gridCol w:w="930"/>
                        <w:gridCol w:w="930"/>
                        <w:gridCol w:w="930"/>
                        <w:gridCol w:w="930"/>
                        <w:gridCol w:w="930"/>
                      </w:tblGrid>
                      <w:tr w:rsidR="00233F84" w14:paraId="4820A3A6" w14:textId="77777777" w:rsidTr="0097179D">
                        <w:tc>
                          <w:tcPr>
                            <w:tcW w:w="930" w:type="dxa"/>
                          </w:tcPr>
                          <w:p w14:paraId="5587ABE3" w14:textId="77777777" w:rsidR="00233F84" w:rsidRPr="00B77C65" w:rsidRDefault="00233F84" w:rsidP="0097179D">
                            <w:r w:rsidRPr="007A3632">
                              <w:rPr>
                                <w:i/>
                              </w:rPr>
                              <w:t>t</w:t>
                            </w:r>
                          </w:p>
                        </w:tc>
                        <w:tc>
                          <w:tcPr>
                            <w:tcW w:w="930" w:type="dxa"/>
                          </w:tcPr>
                          <w:p w14:paraId="50DA082B" w14:textId="77777777" w:rsidR="00233F84" w:rsidRDefault="00233F84" w:rsidP="0097179D">
                            <w:r>
                              <w:t>0</w:t>
                            </w:r>
                          </w:p>
                        </w:tc>
                        <w:tc>
                          <w:tcPr>
                            <w:tcW w:w="930" w:type="dxa"/>
                          </w:tcPr>
                          <w:p w14:paraId="57783841" w14:textId="77777777" w:rsidR="00233F84" w:rsidRDefault="00233F84" w:rsidP="0097179D">
                            <w:r>
                              <w:t>2</w:t>
                            </w:r>
                          </w:p>
                        </w:tc>
                        <w:tc>
                          <w:tcPr>
                            <w:tcW w:w="930" w:type="dxa"/>
                          </w:tcPr>
                          <w:p w14:paraId="3A12FF43" w14:textId="77777777" w:rsidR="00233F84" w:rsidRDefault="00233F84" w:rsidP="0097179D">
                            <w:r>
                              <w:t>4</w:t>
                            </w:r>
                          </w:p>
                        </w:tc>
                        <w:tc>
                          <w:tcPr>
                            <w:tcW w:w="930" w:type="dxa"/>
                          </w:tcPr>
                          <w:p w14:paraId="05D78B87" w14:textId="77777777" w:rsidR="00233F84" w:rsidRDefault="00233F84" w:rsidP="0097179D">
                            <w:r>
                              <w:t>6</w:t>
                            </w:r>
                          </w:p>
                        </w:tc>
                        <w:tc>
                          <w:tcPr>
                            <w:tcW w:w="930" w:type="dxa"/>
                          </w:tcPr>
                          <w:p w14:paraId="391079E2" w14:textId="77777777" w:rsidR="00233F84" w:rsidRDefault="00233F84" w:rsidP="0097179D">
                            <w:r>
                              <w:t>8</w:t>
                            </w:r>
                          </w:p>
                        </w:tc>
                      </w:tr>
                      <w:tr w:rsidR="00233F84" w14:paraId="0FE4F9B7" w14:textId="77777777" w:rsidTr="0097179D">
                        <w:tc>
                          <w:tcPr>
                            <w:tcW w:w="930" w:type="dxa"/>
                          </w:tcPr>
                          <w:p w14:paraId="2732FB43" w14:textId="77777777" w:rsidR="00233F84" w:rsidRPr="00B77C65" w:rsidRDefault="00233F84" w:rsidP="0097179D">
                            <w:r>
                              <w:rPr>
                                <w:i/>
                              </w:rPr>
                              <w:t>V</w:t>
                            </w:r>
                            <w:r w:rsidRPr="00C03934">
                              <w:rPr>
                                <w:i/>
                              </w:rPr>
                              <w:t>(t)</w:t>
                            </w:r>
                          </w:p>
                        </w:tc>
                        <w:tc>
                          <w:tcPr>
                            <w:tcW w:w="930" w:type="dxa"/>
                          </w:tcPr>
                          <w:p w14:paraId="69DDF8A7" w14:textId="77777777" w:rsidR="00233F84" w:rsidRDefault="00233F84" w:rsidP="0097179D">
                            <w:r>
                              <w:t>28000</w:t>
                            </w:r>
                          </w:p>
                        </w:tc>
                        <w:tc>
                          <w:tcPr>
                            <w:tcW w:w="930" w:type="dxa"/>
                          </w:tcPr>
                          <w:p w14:paraId="03990B2B" w14:textId="77777777" w:rsidR="00233F84" w:rsidRDefault="00233F84" w:rsidP="0097179D">
                            <w:r>
                              <w:t>24342</w:t>
                            </w:r>
                          </w:p>
                        </w:tc>
                        <w:tc>
                          <w:tcPr>
                            <w:tcW w:w="930" w:type="dxa"/>
                          </w:tcPr>
                          <w:p w14:paraId="214E24B3" w14:textId="77777777" w:rsidR="00233F84" w:rsidRDefault="00233F84" w:rsidP="0097179D">
                            <w:r>
                              <w:t>21162</w:t>
                            </w:r>
                          </w:p>
                        </w:tc>
                        <w:tc>
                          <w:tcPr>
                            <w:tcW w:w="930" w:type="dxa"/>
                          </w:tcPr>
                          <w:p w14:paraId="4DE2A3B8" w14:textId="77777777" w:rsidR="00233F84" w:rsidRDefault="00233F84" w:rsidP="0097179D">
                            <w:r>
                              <w:t>18397</w:t>
                            </w:r>
                          </w:p>
                        </w:tc>
                        <w:tc>
                          <w:tcPr>
                            <w:tcW w:w="930" w:type="dxa"/>
                          </w:tcPr>
                          <w:p w14:paraId="0AAFA8A2" w14:textId="77777777" w:rsidR="00233F84" w:rsidRDefault="00233F84" w:rsidP="0097179D">
                            <w:r>
                              <w:t>15994</w:t>
                            </w:r>
                          </w:p>
                        </w:tc>
                      </w:tr>
                    </w:tbl>
                    <w:p w14:paraId="5E4C910F" w14:textId="77777777" w:rsidR="00233F84" w:rsidRDefault="00233F84" w:rsidP="00E95EAE"/>
                  </w:txbxContent>
                </v:textbox>
              </v:shape>
            </w:pict>
          </mc:Fallback>
        </mc:AlternateContent>
      </w:r>
    </w:p>
    <w:p w14:paraId="3E01046D" w14:textId="77777777" w:rsidR="00E95EAE" w:rsidRDefault="00E95EAE" w:rsidP="00E95EAE">
      <w:pPr>
        <w:pStyle w:val="Example"/>
      </w:pPr>
    </w:p>
    <w:p w14:paraId="4813AB3B" w14:textId="77777777" w:rsidR="00E95EAE" w:rsidRDefault="00E95EAE" w:rsidP="00E95EAE">
      <w:pPr>
        <w:pStyle w:val="Example"/>
      </w:pPr>
      <w:r>
        <w:t>Since the values are getting smaller, we can determine that the value is decreasing.  We can compute rates of change to determine concavity.</w:t>
      </w:r>
    </w:p>
    <w:p w14:paraId="359CC3E9" w14:textId="77777777" w:rsidR="00E95EAE" w:rsidRDefault="00B642A4" w:rsidP="00E95EAE">
      <w:pPr>
        <w:pStyle w:val="Example"/>
      </w:pPr>
      <w:r>
        <w:rPr>
          <w:noProof/>
        </w:rPr>
        <mc:AlternateContent>
          <mc:Choice Requires="wps">
            <w:drawing>
              <wp:anchor distT="0" distB="0" distL="114300" distR="114300" simplePos="0" relativeHeight="251691520" behindDoc="0" locked="0" layoutInCell="1" allowOverlap="1" wp14:anchorId="5C0AB1DA" wp14:editId="2155F255">
                <wp:simplePos x="0" y="0"/>
                <wp:positionH relativeFrom="column">
                  <wp:posOffset>46355</wp:posOffset>
                </wp:positionH>
                <wp:positionV relativeFrom="paragraph">
                  <wp:posOffset>65405</wp:posOffset>
                </wp:positionV>
                <wp:extent cx="5660390" cy="600075"/>
                <wp:effectExtent l="0" t="0" r="0" b="0"/>
                <wp:wrapNone/>
                <wp:docPr id="222" name="Text Box 2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60390" cy="600075"/>
                        </a:xfrm>
                        <a:prstGeom prst="rect">
                          <a:avLst/>
                        </a:prstGeom>
                        <a:solidFill>
                          <a:srgbClr val="FFFFFF"/>
                        </a:solidFill>
                        <a:ln>
                          <a:noFill/>
                        </a:ln>
                        <a:extLst>
                          <a:ext uri="{91240B29-F687-4f45-9708-019B960494DF}">
                            <a14:hiddenLine xmlns="" xmlns:a14="http://schemas.microsoft.com/office/drawing/2010/main" xmlns:w="http://schemas.openxmlformats.org/wordprocessingml/2006/main" xmlns:w10="urn:schemas-microsoft-com:office:word" xmlns:v="urn:schemas-microsoft-com:vml" xmlns:o="urn:schemas-microsoft-com:office:office" w="9525">
                              <a:solidFill>
                                <a:srgbClr val="000000"/>
                              </a:solidFill>
                              <a:miter lim="800000"/>
                              <a:headEnd/>
                              <a:tailEnd/>
                            </a14:hiddenLine>
                          </a:ext>
                        </a:extLst>
                      </wps:spPr>
                      <wps:txbx>
                        <w:txbxContent>
                          <w:tbl>
                            <w:tblPr>
                              <w:tblW w:w="855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90"/>
                              <w:gridCol w:w="450"/>
                              <w:gridCol w:w="882"/>
                              <w:gridCol w:w="558"/>
                              <w:gridCol w:w="774"/>
                              <w:gridCol w:w="576"/>
                              <w:gridCol w:w="756"/>
                              <w:gridCol w:w="594"/>
                              <w:gridCol w:w="738"/>
                              <w:gridCol w:w="702"/>
                              <w:gridCol w:w="630"/>
                            </w:tblGrid>
                            <w:tr w:rsidR="00233F84" w14:paraId="5B317D05" w14:textId="77777777" w:rsidTr="0097179D">
                              <w:tc>
                                <w:tcPr>
                                  <w:tcW w:w="1890" w:type="dxa"/>
                                </w:tcPr>
                                <w:p w14:paraId="6F6BDFEC" w14:textId="77777777" w:rsidR="00233F84" w:rsidRPr="00B77C65" w:rsidRDefault="00233F84" w:rsidP="0097179D">
                                  <w:r w:rsidRPr="007A3632">
                                    <w:rPr>
                                      <w:i/>
                                    </w:rPr>
                                    <w:t>t</w:t>
                                  </w:r>
                                </w:p>
                              </w:tc>
                              <w:tc>
                                <w:tcPr>
                                  <w:tcW w:w="1332" w:type="dxa"/>
                                  <w:gridSpan w:val="2"/>
                                </w:tcPr>
                                <w:p w14:paraId="187A41D8" w14:textId="77777777" w:rsidR="00233F84" w:rsidRDefault="00233F84" w:rsidP="0097179D">
                                  <w:r>
                                    <w:t>0</w:t>
                                  </w:r>
                                </w:p>
                              </w:tc>
                              <w:tc>
                                <w:tcPr>
                                  <w:tcW w:w="1332" w:type="dxa"/>
                                  <w:gridSpan w:val="2"/>
                                </w:tcPr>
                                <w:p w14:paraId="253CBE88" w14:textId="77777777" w:rsidR="00233F84" w:rsidRDefault="00233F84" w:rsidP="0097179D">
                                  <w:r>
                                    <w:t>2</w:t>
                                  </w:r>
                                </w:p>
                              </w:tc>
                              <w:tc>
                                <w:tcPr>
                                  <w:tcW w:w="1332" w:type="dxa"/>
                                  <w:gridSpan w:val="2"/>
                                </w:tcPr>
                                <w:p w14:paraId="266630B0" w14:textId="77777777" w:rsidR="00233F84" w:rsidRDefault="00233F84" w:rsidP="0097179D">
                                  <w:r>
                                    <w:t>4</w:t>
                                  </w:r>
                                </w:p>
                              </w:tc>
                              <w:tc>
                                <w:tcPr>
                                  <w:tcW w:w="1332" w:type="dxa"/>
                                  <w:gridSpan w:val="2"/>
                                </w:tcPr>
                                <w:p w14:paraId="39669C24" w14:textId="77777777" w:rsidR="00233F84" w:rsidRDefault="00233F84" w:rsidP="0097179D">
                                  <w:r>
                                    <w:t>6</w:t>
                                  </w:r>
                                </w:p>
                              </w:tc>
                              <w:tc>
                                <w:tcPr>
                                  <w:tcW w:w="1332" w:type="dxa"/>
                                  <w:gridSpan w:val="2"/>
                                </w:tcPr>
                                <w:p w14:paraId="3080E081" w14:textId="77777777" w:rsidR="00233F84" w:rsidRDefault="00233F84" w:rsidP="0097179D">
                                  <w:r>
                                    <w:t>8</w:t>
                                  </w:r>
                                </w:p>
                              </w:tc>
                            </w:tr>
                            <w:tr w:rsidR="00233F84" w14:paraId="1B9CC410" w14:textId="77777777" w:rsidTr="0097179D">
                              <w:tc>
                                <w:tcPr>
                                  <w:tcW w:w="1890" w:type="dxa"/>
                                </w:tcPr>
                                <w:p w14:paraId="1495FF96" w14:textId="77777777" w:rsidR="00233F84" w:rsidRPr="00B77C65" w:rsidRDefault="00233F84" w:rsidP="0097179D">
                                  <w:r>
                                    <w:rPr>
                                      <w:i/>
                                    </w:rPr>
                                    <w:t>V</w:t>
                                  </w:r>
                                  <w:r w:rsidRPr="00C03934">
                                    <w:rPr>
                                      <w:i/>
                                    </w:rPr>
                                    <w:t>(t)</w:t>
                                  </w:r>
                                </w:p>
                              </w:tc>
                              <w:tc>
                                <w:tcPr>
                                  <w:tcW w:w="1332" w:type="dxa"/>
                                  <w:gridSpan w:val="2"/>
                                </w:tcPr>
                                <w:p w14:paraId="597ADE01" w14:textId="77777777" w:rsidR="00233F84" w:rsidRDefault="00233F84" w:rsidP="0097179D">
                                  <w:r>
                                    <w:t>28000</w:t>
                                  </w:r>
                                </w:p>
                              </w:tc>
                              <w:tc>
                                <w:tcPr>
                                  <w:tcW w:w="1332" w:type="dxa"/>
                                  <w:gridSpan w:val="2"/>
                                </w:tcPr>
                                <w:p w14:paraId="59A3B543" w14:textId="77777777" w:rsidR="00233F84" w:rsidRDefault="00233F84" w:rsidP="0097179D">
                                  <w:r>
                                    <w:t>24342</w:t>
                                  </w:r>
                                </w:p>
                              </w:tc>
                              <w:tc>
                                <w:tcPr>
                                  <w:tcW w:w="1332" w:type="dxa"/>
                                  <w:gridSpan w:val="2"/>
                                </w:tcPr>
                                <w:p w14:paraId="786DB091" w14:textId="77777777" w:rsidR="00233F84" w:rsidRDefault="00233F84" w:rsidP="0097179D">
                                  <w:r>
                                    <w:t>21162</w:t>
                                  </w:r>
                                </w:p>
                              </w:tc>
                              <w:tc>
                                <w:tcPr>
                                  <w:tcW w:w="1332" w:type="dxa"/>
                                  <w:gridSpan w:val="2"/>
                                </w:tcPr>
                                <w:p w14:paraId="231B93BA" w14:textId="77777777" w:rsidR="00233F84" w:rsidRDefault="00233F84" w:rsidP="0097179D">
                                  <w:r>
                                    <w:t>18397</w:t>
                                  </w:r>
                                </w:p>
                              </w:tc>
                              <w:tc>
                                <w:tcPr>
                                  <w:tcW w:w="1332" w:type="dxa"/>
                                  <w:gridSpan w:val="2"/>
                                </w:tcPr>
                                <w:p w14:paraId="73FF1385" w14:textId="77777777" w:rsidR="00233F84" w:rsidRDefault="00233F84" w:rsidP="0097179D">
                                  <w:r>
                                    <w:t>15994</w:t>
                                  </w:r>
                                </w:p>
                              </w:tc>
                            </w:tr>
                            <w:tr w:rsidR="00233F84" w14:paraId="3816D98B" w14:textId="77777777" w:rsidTr="0097179D">
                              <w:tc>
                                <w:tcPr>
                                  <w:tcW w:w="2340" w:type="dxa"/>
                                  <w:gridSpan w:val="2"/>
                                </w:tcPr>
                                <w:p w14:paraId="681A5F45" w14:textId="77777777" w:rsidR="00233F84" w:rsidRPr="007466FF" w:rsidRDefault="00233F84" w:rsidP="0097179D">
                                  <w:r>
                                    <w:t>Rate of change</w:t>
                                  </w:r>
                                </w:p>
                              </w:tc>
                              <w:tc>
                                <w:tcPr>
                                  <w:tcW w:w="1440" w:type="dxa"/>
                                  <w:gridSpan w:val="2"/>
                                </w:tcPr>
                                <w:p w14:paraId="56C5C284" w14:textId="77777777" w:rsidR="00233F84" w:rsidRDefault="00233F84" w:rsidP="0097179D">
                                  <w:pPr>
                                    <w:jc w:val="center"/>
                                  </w:pPr>
                                  <w:r>
                                    <w:t>-1829</w:t>
                                  </w:r>
                                </w:p>
                              </w:tc>
                              <w:tc>
                                <w:tcPr>
                                  <w:tcW w:w="1350" w:type="dxa"/>
                                  <w:gridSpan w:val="2"/>
                                </w:tcPr>
                                <w:p w14:paraId="7BC423BB" w14:textId="77777777" w:rsidR="00233F84" w:rsidRDefault="00233F84" w:rsidP="0097179D">
                                  <w:pPr>
                                    <w:jc w:val="center"/>
                                  </w:pPr>
                                  <w:r>
                                    <w:t>-1590</w:t>
                                  </w:r>
                                </w:p>
                              </w:tc>
                              <w:tc>
                                <w:tcPr>
                                  <w:tcW w:w="1350" w:type="dxa"/>
                                  <w:gridSpan w:val="2"/>
                                </w:tcPr>
                                <w:p w14:paraId="2E9BBEB6" w14:textId="77777777" w:rsidR="00233F84" w:rsidRDefault="00233F84" w:rsidP="0097179D">
                                  <w:pPr>
                                    <w:jc w:val="center"/>
                                  </w:pPr>
                                  <w:r>
                                    <w:t>-1382.5</w:t>
                                  </w:r>
                                </w:p>
                              </w:tc>
                              <w:tc>
                                <w:tcPr>
                                  <w:tcW w:w="1440" w:type="dxa"/>
                                  <w:gridSpan w:val="2"/>
                                </w:tcPr>
                                <w:p w14:paraId="27F016AC" w14:textId="77777777" w:rsidR="00233F84" w:rsidRDefault="00233F84" w:rsidP="0097179D">
                                  <w:pPr>
                                    <w:jc w:val="center"/>
                                  </w:pPr>
                                  <w:r>
                                    <w:t>-1201.5</w:t>
                                  </w:r>
                                </w:p>
                              </w:tc>
                              <w:tc>
                                <w:tcPr>
                                  <w:tcW w:w="630" w:type="dxa"/>
                                </w:tcPr>
                                <w:p w14:paraId="40A2940F" w14:textId="77777777" w:rsidR="00233F84" w:rsidRDefault="00233F84" w:rsidP="0097179D"/>
                              </w:tc>
                            </w:tr>
                          </w:tbl>
                          <w:p w14:paraId="5FA47805" w14:textId="77777777" w:rsidR="00233F84" w:rsidRDefault="00233F84" w:rsidP="00E95EAE"/>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C0AB1DA" id="Text Box 222" o:spid="_x0000_s1065" type="#_x0000_t202" style="position:absolute;left:0;text-align:left;margin-left:3.65pt;margin-top:5.15pt;width:445.7pt;height:47.25pt;z-index:25169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" stroked="f">
                <v:textbox inset="0,0,0,0">
                  <w:txbxContent>
                    <w:tbl>
                      <w:tblPr>
                        <w:tblW w:w="855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90"/>
                        <w:gridCol w:w="450"/>
                        <w:gridCol w:w="882"/>
                        <w:gridCol w:w="558"/>
                        <w:gridCol w:w="774"/>
                        <w:gridCol w:w="576"/>
                        <w:gridCol w:w="756"/>
                        <w:gridCol w:w="594"/>
                        <w:gridCol w:w="738"/>
                        <w:gridCol w:w="702"/>
                        <w:gridCol w:w="630"/>
                      </w:tblGrid>
                      <w:tr w:rsidR="00233F84" w14:paraId="5B317D05" w14:textId="77777777" w:rsidTr="0097179D">
                        <w:tc>
                          <w:tcPr>
                            <w:tcW w:w="1890" w:type="dxa"/>
                          </w:tcPr>
                          <w:p w14:paraId="6F6BDFEC" w14:textId="77777777" w:rsidR="00233F84" w:rsidRPr="00B77C65" w:rsidRDefault="00233F84" w:rsidP="0097179D">
                            <w:r w:rsidRPr="007A3632">
                              <w:rPr>
                                <w:i/>
                              </w:rPr>
                              <w:t>t</w:t>
                            </w:r>
                          </w:p>
                        </w:tc>
                        <w:tc>
                          <w:tcPr>
                            <w:tcW w:w="1332" w:type="dxa"/>
                            <w:gridSpan w:val="2"/>
                          </w:tcPr>
                          <w:p w14:paraId="187A41D8" w14:textId="77777777" w:rsidR="00233F84" w:rsidRDefault="00233F84" w:rsidP="0097179D">
                            <w:r>
                              <w:t>0</w:t>
                            </w:r>
                          </w:p>
                        </w:tc>
                        <w:tc>
                          <w:tcPr>
                            <w:tcW w:w="1332" w:type="dxa"/>
                            <w:gridSpan w:val="2"/>
                          </w:tcPr>
                          <w:p w14:paraId="253CBE88" w14:textId="77777777" w:rsidR="00233F84" w:rsidRDefault="00233F84" w:rsidP="0097179D">
                            <w:r>
                              <w:t>2</w:t>
                            </w:r>
                          </w:p>
                        </w:tc>
                        <w:tc>
                          <w:tcPr>
                            <w:tcW w:w="1332" w:type="dxa"/>
                            <w:gridSpan w:val="2"/>
                          </w:tcPr>
                          <w:p w14:paraId="266630B0" w14:textId="77777777" w:rsidR="00233F84" w:rsidRDefault="00233F84" w:rsidP="0097179D">
                            <w:r>
                              <w:t>4</w:t>
                            </w:r>
                          </w:p>
                        </w:tc>
                        <w:tc>
                          <w:tcPr>
                            <w:tcW w:w="1332" w:type="dxa"/>
                            <w:gridSpan w:val="2"/>
                          </w:tcPr>
                          <w:p w14:paraId="39669C24" w14:textId="77777777" w:rsidR="00233F84" w:rsidRDefault="00233F84" w:rsidP="0097179D">
                            <w:r>
                              <w:t>6</w:t>
                            </w:r>
                          </w:p>
                        </w:tc>
                        <w:tc>
                          <w:tcPr>
                            <w:tcW w:w="1332" w:type="dxa"/>
                            <w:gridSpan w:val="2"/>
                          </w:tcPr>
                          <w:p w14:paraId="3080E081" w14:textId="77777777" w:rsidR="00233F84" w:rsidRDefault="00233F84" w:rsidP="0097179D">
                            <w:r>
                              <w:t>8</w:t>
                            </w:r>
                          </w:p>
                        </w:tc>
                      </w:tr>
                      <w:tr w:rsidR="00233F84" w14:paraId="1B9CC410" w14:textId="77777777" w:rsidTr="0097179D">
                        <w:tc>
                          <w:tcPr>
                            <w:tcW w:w="1890" w:type="dxa"/>
                          </w:tcPr>
                          <w:p w14:paraId="1495FF96" w14:textId="77777777" w:rsidR="00233F84" w:rsidRPr="00B77C65" w:rsidRDefault="00233F84" w:rsidP="0097179D">
                            <w:r>
                              <w:rPr>
                                <w:i/>
                              </w:rPr>
                              <w:t>V</w:t>
                            </w:r>
                            <w:r w:rsidRPr="00C03934">
                              <w:rPr>
                                <w:i/>
                              </w:rPr>
                              <w:t>(t)</w:t>
                            </w:r>
                          </w:p>
                        </w:tc>
                        <w:tc>
                          <w:tcPr>
                            <w:tcW w:w="1332" w:type="dxa"/>
                            <w:gridSpan w:val="2"/>
                          </w:tcPr>
                          <w:p w14:paraId="597ADE01" w14:textId="77777777" w:rsidR="00233F84" w:rsidRDefault="00233F84" w:rsidP="0097179D">
                            <w:r>
                              <w:t>28000</w:t>
                            </w:r>
                          </w:p>
                        </w:tc>
                        <w:tc>
                          <w:tcPr>
                            <w:tcW w:w="1332" w:type="dxa"/>
                            <w:gridSpan w:val="2"/>
                          </w:tcPr>
                          <w:p w14:paraId="59A3B543" w14:textId="77777777" w:rsidR="00233F84" w:rsidRDefault="00233F84" w:rsidP="0097179D">
                            <w:r>
                              <w:t>24342</w:t>
                            </w:r>
                          </w:p>
                        </w:tc>
                        <w:tc>
                          <w:tcPr>
                            <w:tcW w:w="1332" w:type="dxa"/>
                            <w:gridSpan w:val="2"/>
                          </w:tcPr>
                          <w:p w14:paraId="786DB091" w14:textId="77777777" w:rsidR="00233F84" w:rsidRDefault="00233F84" w:rsidP="0097179D">
                            <w:r>
                              <w:t>21162</w:t>
                            </w:r>
                          </w:p>
                        </w:tc>
                        <w:tc>
                          <w:tcPr>
                            <w:tcW w:w="1332" w:type="dxa"/>
                            <w:gridSpan w:val="2"/>
                          </w:tcPr>
                          <w:p w14:paraId="231B93BA" w14:textId="77777777" w:rsidR="00233F84" w:rsidRDefault="00233F84" w:rsidP="0097179D">
                            <w:r>
                              <w:t>18397</w:t>
                            </w:r>
                          </w:p>
                        </w:tc>
                        <w:tc>
                          <w:tcPr>
                            <w:tcW w:w="1332" w:type="dxa"/>
                            <w:gridSpan w:val="2"/>
                          </w:tcPr>
                          <w:p w14:paraId="73FF1385" w14:textId="77777777" w:rsidR="00233F84" w:rsidRDefault="00233F84" w:rsidP="0097179D">
                            <w:r>
                              <w:t>15994</w:t>
                            </w:r>
                          </w:p>
                        </w:tc>
                      </w:tr>
                      <w:tr w:rsidR="00233F84" w14:paraId="3816D98B" w14:textId="77777777" w:rsidTr="0097179D">
                        <w:tc>
                          <w:tcPr>
                            <w:tcW w:w="2340" w:type="dxa"/>
                            <w:gridSpan w:val="2"/>
                          </w:tcPr>
                          <w:p w14:paraId="681A5F45" w14:textId="77777777" w:rsidR="00233F84" w:rsidRPr="007466FF" w:rsidRDefault="00233F84" w:rsidP="0097179D">
                            <w:r>
                              <w:t>Rate of change</w:t>
                            </w:r>
                          </w:p>
                        </w:tc>
                        <w:tc>
                          <w:tcPr>
                            <w:tcW w:w="1440" w:type="dxa"/>
                            <w:gridSpan w:val="2"/>
                          </w:tcPr>
                          <w:p w14:paraId="56C5C284" w14:textId="77777777" w:rsidR="00233F84" w:rsidRDefault="00233F84" w:rsidP="0097179D">
                            <w:pPr>
                              <w:jc w:val="center"/>
                            </w:pPr>
                            <w:r>
                              <w:t>-1829</w:t>
                            </w:r>
                          </w:p>
                        </w:tc>
                        <w:tc>
                          <w:tcPr>
                            <w:tcW w:w="1350" w:type="dxa"/>
                            <w:gridSpan w:val="2"/>
                          </w:tcPr>
                          <w:p w14:paraId="7BC423BB" w14:textId="77777777" w:rsidR="00233F84" w:rsidRDefault="00233F84" w:rsidP="0097179D">
                            <w:pPr>
                              <w:jc w:val="center"/>
                            </w:pPr>
                            <w:r>
                              <w:t>-1590</w:t>
                            </w:r>
                          </w:p>
                        </w:tc>
                        <w:tc>
                          <w:tcPr>
                            <w:tcW w:w="1350" w:type="dxa"/>
                            <w:gridSpan w:val="2"/>
                          </w:tcPr>
                          <w:p w14:paraId="2E9BBEB6" w14:textId="77777777" w:rsidR="00233F84" w:rsidRDefault="00233F84" w:rsidP="0097179D">
                            <w:pPr>
                              <w:jc w:val="center"/>
                            </w:pPr>
                            <w:r>
                              <w:t>-1382.5</w:t>
                            </w:r>
                          </w:p>
                        </w:tc>
                        <w:tc>
                          <w:tcPr>
                            <w:tcW w:w="1440" w:type="dxa"/>
                            <w:gridSpan w:val="2"/>
                          </w:tcPr>
                          <w:p w14:paraId="27F016AC" w14:textId="77777777" w:rsidR="00233F84" w:rsidRDefault="00233F84" w:rsidP="0097179D">
                            <w:pPr>
                              <w:jc w:val="center"/>
                            </w:pPr>
                            <w:r>
                              <w:t>-1201.5</w:t>
                            </w:r>
                          </w:p>
                        </w:tc>
                        <w:tc>
                          <w:tcPr>
                            <w:tcW w:w="630" w:type="dxa"/>
                          </w:tcPr>
                          <w:p w14:paraId="40A2940F" w14:textId="77777777" w:rsidR="00233F84" w:rsidRDefault="00233F84" w:rsidP="0097179D"/>
                        </w:tc>
                      </w:tr>
                    </w:tbl>
                    <w:p w14:paraId="5FA47805" w14:textId="77777777" w:rsidR="00233F84" w:rsidRDefault="00233F84" w:rsidP="00E95EAE"/>
                  </w:txbxContent>
                </v:textbox>
              </v:shape>
            </w:pict>
          </mc:Fallback>
        </mc:AlternateContent>
      </w:r>
    </w:p>
    <w:p w14:paraId="5A149470" w14:textId="77777777" w:rsidR="00E95EAE" w:rsidRDefault="00E95EAE" w:rsidP="00E95EAE">
      <w:pPr>
        <w:pStyle w:val="Example"/>
      </w:pPr>
    </w:p>
    <w:p w14:paraId="628F81E0" w14:textId="77777777" w:rsidR="00E95EAE" w:rsidRDefault="00E95EAE" w:rsidP="00E95EAE">
      <w:pPr>
        <w:pStyle w:val="Example"/>
      </w:pPr>
    </w:p>
    <w:p w14:paraId="36764B83" w14:textId="77777777" w:rsidR="00E95EAE" w:rsidRDefault="00E95EAE" w:rsidP="00E95EAE">
      <w:pPr>
        <w:pStyle w:val="Example"/>
      </w:pPr>
    </w:p>
    <w:p w14:paraId="733BB1F6" w14:textId="77777777" w:rsidR="00E95EAE" w:rsidRDefault="00E95EAE" w:rsidP="00E95EAE">
      <w:pPr>
        <w:pStyle w:val="Example"/>
      </w:pPr>
    </w:p>
    <w:p w14:paraId="54270E3F" w14:textId="77777777" w:rsidR="00E95EAE" w:rsidRPr="00591F99" w:rsidRDefault="00E95EAE" w:rsidP="00E95EAE">
      <w:pPr>
        <w:pStyle w:val="Example"/>
      </w:pPr>
      <w:r>
        <w:t xml:space="preserve">Since these values are becoming less negative, the rates of change are </w:t>
      </w:r>
      <w:r>
        <w:rPr>
          <w:i/>
        </w:rPr>
        <w:t>increasing</w:t>
      </w:r>
      <w:r>
        <w:t>, so  this function is concave up.</w:t>
      </w:r>
    </w:p>
    <w:p w14:paraId="795A65AB" w14:textId="77777777" w:rsidR="00E95EAE" w:rsidRDefault="00E95EAE" w:rsidP="00E95EAE"/>
    <w:p w14:paraId="1BFB48B6" w14:textId="77777777" w:rsidR="00E95EAE" w:rsidRDefault="00E95EAE" w:rsidP="00E95EAE"/>
    <w:p w14:paraId="12211DB3" w14:textId="77777777" w:rsidR="00E95EAE" w:rsidRPr="001C44C5" w:rsidRDefault="00E95EAE" w:rsidP="00E95EAE">
      <w:pPr>
        <w:pStyle w:val="TryitNow"/>
      </w:pPr>
      <w:r>
        <w:t>Try it Now</w:t>
      </w:r>
    </w:p>
    <w:p w14:paraId="1B7D1C9E" w14:textId="77777777" w:rsidR="00E95EAE" w:rsidRDefault="00E95EAE" w:rsidP="00E95EAE">
      <w:pPr>
        <w:pStyle w:val="TryitNowbody"/>
      </w:pPr>
      <w:r>
        <w:t>5. Is the function described in the table below concave up or concave down?</w:t>
      </w:r>
    </w:p>
    <w:p w14:paraId="29BFA2E8" w14:textId="77777777" w:rsidR="00E95EAE" w:rsidRDefault="00B642A4" w:rsidP="00E95EAE">
      <w:pPr>
        <w:pStyle w:val="TryitNowbody"/>
      </w:pPr>
      <w:r>
        <w:rPr>
          <w:noProof/>
        </w:rPr>
        <mc:AlternateContent>
          <mc:Choice Requires="wps">
            <w:drawing>
              <wp:anchor distT="0" distB="0" distL="114300" distR="114300" simplePos="0" relativeHeight="251692544" behindDoc="0" locked="0" layoutInCell="1" allowOverlap="1" wp14:anchorId="793E5D33" wp14:editId="688A61D0">
                <wp:simplePos x="0" y="0"/>
                <wp:positionH relativeFrom="column">
                  <wp:posOffset>188595</wp:posOffset>
                </wp:positionH>
                <wp:positionV relativeFrom="paragraph">
                  <wp:posOffset>67310</wp:posOffset>
                </wp:positionV>
                <wp:extent cx="3694430" cy="409575"/>
                <wp:effectExtent l="0" t="0" r="0" b="0"/>
                <wp:wrapNone/>
                <wp:docPr id="221" name="Text Box 2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94430" cy="409575"/>
                        </a:xfrm>
                        <a:prstGeom prst="rect">
                          <a:avLst/>
                        </a:prstGeom>
                        <a:solidFill>
                          <a:srgbClr val="FFFFFF"/>
                        </a:solidFill>
                        <a:ln>
                          <a:noFill/>
                        </a:ln>
                        <a:extLst>
                          <a:ext uri="{91240B29-F687-4f45-9708-019B960494DF}">
                            <a14:hiddenLine xmlns="" xmlns:a14="http://schemas.microsoft.com/office/drawing/2010/main" xmlns:w="http://schemas.openxmlformats.org/wordprocessingml/2006/main" xmlns:w10="urn:schemas-microsoft-com:office:word" xmlns:v="urn:schemas-microsoft-com:vml" xmlns:o="urn:schemas-microsoft-com:office:office" w="9525">
                              <a:solidFill>
                                <a:srgbClr val="000000"/>
                              </a:solidFill>
                              <a:miter lim="800000"/>
                              <a:headEnd/>
                              <a:tailEnd/>
                            </a14:hiddenLine>
                          </a:ext>
                        </a:extLst>
                      </wps:spPr>
                      <wps:txbx>
                        <w:txbxContent>
                          <w:tbl>
                            <w:tblPr>
                              <w:tblW w:w="558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30"/>
                              <w:gridCol w:w="930"/>
                              <w:gridCol w:w="930"/>
                              <w:gridCol w:w="930"/>
                              <w:gridCol w:w="930"/>
                              <w:gridCol w:w="930"/>
                            </w:tblGrid>
                            <w:tr w:rsidR="00233F84" w14:paraId="0BF0904A" w14:textId="77777777" w:rsidTr="0097179D">
                              <w:tc>
                                <w:tcPr>
                                  <w:tcW w:w="930" w:type="dxa"/>
                                </w:tcPr>
                                <w:p w14:paraId="0297B3E9" w14:textId="77777777" w:rsidR="00233F84" w:rsidRPr="00B77C65" w:rsidRDefault="00233F84" w:rsidP="0097179D">
                                  <w:r w:rsidRPr="007A3632">
                                    <w:rPr>
                                      <w:i/>
                                    </w:rPr>
                                    <w:t>x</w:t>
                                  </w:r>
                                </w:p>
                              </w:tc>
                              <w:tc>
                                <w:tcPr>
                                  <w:tcW w:w="930" w:type="dxa"/>
                                </w:tcPr>
                                <w:p w14:paraId="10DDADAA" w14:textId="77777777" w:rsidR="00233F84" w:rsidRDefault="00233F84" w:rsidP="0097179D">
                                  <w:r>
                                    <w:t>0</w:t>
                                  </w:r>
                                </w:p>
                              </w:tc>
                              <w:tc>
                                <w:tcPr>
                                  <w:tcW w:w="930" w:type="dxa"/>
                                </w:tcPr>
                                <w:p w14:paraId="235C1932" w14:textId="77777777" w:rsidR="00233F84" w:rsidRDefault="00233F84" w:rsidP="0097179D">
                                  <w:r>
                                    <w:t>5</w:t>
                                  </w:r>
                                </w:p>
                              </w:tc>
                              <w:tc>
                                <w:tcPr>
                                  <w:tcW w:w="930" w:type="dxa"/>
                                </w:tcPr>
                                <w:p w14:paraId="1F3F53C1" w14:textId="77777777" w:rsidR="00233F84" w:rsidRDefault="00233F84" w:rsidP="0097179D">
                                  <w:r>
                                    <w:t>10</w:t>
                                  </w:r>
                                </w:p>
                              </w:tc>
                              <w:tc>
                                <w:tcPr>
                                  <w:tcW w:w="930" w:type="dxa"/>
                                </w:tcPr>
                                <w:p w14:paraId="5B7CDC9E" w14:textId="77777777" w:rsidR="00233F84" w:rsidRDefault="00233F84" w:rsidP="0097179D">
                                  <w:r>
                                    <w:t>15</w:t>
                                  </w:r>
                                </w:p>
                              </w:tc>
                              <w:tc>
                                <w:tcPr>
                                  <w:tcW w:w="930" w:type="dxa"/>
                                </w:tcPr>
                                <w:p w14:paraId="60287A81" w14:textId="77777777" w:rsidR="00233F84" w:rsidRDefault="00233F84" w:rsidP="0097179D">
                                  <w:r>
                                    <w:t>20</w:t>
                                  </w:r>
                                </w:p>
                              </w:tc>
                            </w:tr>
                            <w:tr w:rsidR="00233F84" w14:paraId="371EC82E" w14:textId="77777777" w:rsidTr="0097179D">
                              <w:tc>
                                <w:tcPr>
                                  <w:tcW w:w="930" w:type="dxa"/>
                                </w:tcPr>
                                <w:p w14:paraId="26DC302A" w14:textId="77777777" w:rsidR="00233F84" w:rsidRPr="00B77C65" w:rsidRDefault="00233F84" w:rsidP="0097179D">
                                  <w:r>
                                    <w:rPr>
                                      <w:i/>
                                    </w:rPr>
                                    <w:t>g</w:t>
                                  </w:r>
                                  <w:r w:rsidRPr="00C03934">
                                    <w:rPr>
                                      <w:i/>
                                    </w:rPr>
                                    <w:t>(</w:t>
                                  </w:r>
                                  <w:r>
                                    <w:rPr>
                                      <w:i/>
                                    </w:rPr>
                                    <w:t>x</w:t>
                                  </w:r>
                                  <w:r w:rsidRPr="00C03934">
                                    <w:rPr>
                                      <w:i/>
                                    </w:rPr>
                                    <w:t>)</w:t>
                                  </w:r>
                                </w:p>
                              </w:tc>
                              <w:tc>
                                <w:tcPr>
                                  <w:tcW w:w="930" w:type="dxa"/>
                                </w:tcPr>
                                <w:p w14:paraId="68308775" w14:textId="77777777" w:rsidR="00233F84" w:rsidRDefault="00233F84" w:rsidP="0097179D">
                                  <w:r>
                                    <w:t>10000</w:t>
                                  </w:r>
                                </w:p>
                              </w:tc>
                              <w:tc>
                                <w:tcPr>
                                  <w:tcW w:w="930" w:type="dxa"/>
                                </w:tcPr>
                                <w:p w14:paraId="28C9894B" w14:textId="77777777" w:rsidR="00233F84" w:rsidRDefault="00233F84" w:rsidP="0097179D">
                                  <w:r>
                                    <w:t>9000</w:t>
                                  </w:r>
                                </w:p>
                              </w:tc>
                              <w:tc>
                                <w:tcPr>
                                  <w:tcW w:w="930" w:type="dxa"/>
                                </w:tcPr>
                                <w:p w14:paraId="56A4CA67" w14:textId="77777777" w:rsidR="00233F84" w:rsidRDefault="00233F84" w:rsidP="0097179D">
                                  <w:r>
                                    <w:t>7000</w:t>
                                  </w:r>
                                </w:p>
                              </w:tc>
                              <w:tc>
                                <w:tcPr>
                                  <w:tcW w:w="930" w:type="dxa"/>
                                </w:tcPr>
                                <w:p w14:paraId="0AF5A830" w14:textId="77777777" w:rsidR="00233F84" w:rsidRDefault="00233F84" w:rsidP="0097179D">
                                  <w:r>
                                    <w:t>4000</w:t>
                                  </w:r>
                                </w:p>
                              </w:tc>
                              <w:tc>
                                <w:tcPr>
                                  <w:tcW w:w="930" w:type="dxa"/>
                                </w:tcPr>
                                <w:p w14:paraId="0D41F9F4" w14:textId="77777777" w:rsidR="00233F84" w:rsidRDefault="00233F84" w:rsidP="0097179D">
                                  <w:r>
                                    <w:t>0</w:t>
                                  </w:r>
                                </w:p>
                              </w:tc>
                            </w:tr>
                          </w:tbl>
                          <w:p w14:paraId="32F24B94" w14:textId="77777777" w:rsidR="00233F84" w:rsidRDefault="00233F84" w:rsidP="00E95EAE"/>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93E5D33" id="Text Box 221" o:spid="_x0000_s1066" type="#_x0000_t202" style="position:absolute;margin-left:14.85pt;margin-top:5.3pt;width:290.9pt;height:32.25pt;z-index:25169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" stroked="f">
                <v:textbox inset="0,0,0,0">
                  <w:txbxContent>
                    <w:tbl>
                      <w:tblPr>
                        <w:tblW w:w="558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30"/>
                        <w:gridCol w:w="930"/>
                        <w:gridCol w:w="930"/>
                        <w:gridCol w:w="930"/>
                        <w:gridCol w:w="930"/>
                        <w:gridCol w:w="930"/>
                      </w:tblGrid>
                      <w:tr w:rsidR="00233F84" w14:paraId="0BF0904A" w14:textId="77777777" w:rsidTr="0097179D">
                        <w:tc>
                          <w:tcPr>
                            <w:tcW w:w="930" w:type="dxa"/>
                          </w:tcPr>
                          <w:p w14:paraId="0297B3E9" w14:textId="77777777" w:rsidR="00233F84" w:rsidRPr="00B77C65" w:rsidRDefault="00233F84" w:rsidP="0097179D">
                            <w:r w:rsidRPr="007A3632">
                              <w:rPr>
                                <w:i/>
                              </w:rPr>
                              <w:t>x</w:t>
                            </w:r>
                          </w:p>
                        </w:tc>
                        <w:tc>
                          <w:tcPr>
                            <w:tcW w:w="930" w:type="dxa"/>
                          </w:tcPr>
                          <w:p w14:paraId="10DDADAA" w14:textId="77777777" w:rsidR="00233F84" w:rsidRDefault="00233F84" w:rsidP="0097179D">
                            <w:r>
                              <w:t>0</w:t>
                            </w:r>
                          </w:p>
                        </w:tc>
                        <w:tc>
                          <w:tcPr>
                            <w:tcW w:w="930" w:type="dxa"/>
                          </w:tcPr>
                          <w:p w14:paraId="235C1932" w14:textId="77777777" w:rsidR="00233F84" w:rsidRDefault="00233F84" w:rsidP="0097179D">
                            <w:r>
                              <w:t>5</w:t>
                            </w:r>
                          </w:p>
                        </w:tc>
                        <w:tc>
                          <w:tcPr>
                            <w:tcW w:w="930" w:type="dxa"/>
                          </w:tcPr>
                          <w:p w14:paraId="1F3F53C1" w14:textId="77777777" w:rsidR="00233F84" w:rsidRDefault="00233F84" w:rsidP="0097179D">
                            <w:r>
                              <w:t>10</w:t>
                            </w:r>
                          </w:p>
                        </w:tc>
                        <w:tc>
                          <w:tcPr>
                            <w:tcW w:w="930" w:type="dxa"/>
                          </w:tcPr>
                          <w:p w14:paraId="5B7CDC9E" w14:textId="77777777" w:rsidR="00233F84" w:rsidRDefault="00233F84" w:rsidP="0097179D">
                            <w:r>
                              <w:t>15</w:t>
                            </w:r>
                          </w:p>
                        </w:tc>
                        <w:tc>
                          <w:tcPr>
                            <w:tcW w:w="930" w:type="dxa"/>
                          </w:tcPr>
                          <w:p w14:paraId="60287A81" w14:textId="77777777" w:rsidR="00233F84" w:rsidRDefault="00233F84" w:rsidP="0097179D">
                            <w:r>
                              <w:t>20</w:t>
                            </w:r>
                          </w:p>
                        </w:tc>
                      </w:tr>
                      <w:tr w:rsidR="00233F84" w14:paraId="371EC82E" w14:textId="77777777" w:rsidTr="0097179D">
                        <w:tc>
                          <w:tcPr>
                            <w:tcW w:w="930" w:type="dxa"/>
                          </w:tcPr>
                          <w:p w14:paraId="26DC302A" w14:textId="77777777" w:rsidR="00233F84" w:rsidRPr="00B77C65" w:rsidRDefault="00233F84" w:rsidP="0097179D">
                            <w:r>
                              <w:rPr>
                                <w:i/>
                              </w:rPr>
                              <w:t>g</w:t>
                            </w:r>
                            <w:r w:rsidRPr="00C03934">
                              <w:rPr>
                                <w:i/>
                              </w:rPr>
                              <w:t>(</w:t>
                            </w:r>
                            <w:r>
                              <w:rPr>
                                <w:i/>
                              </w:rPr>
                              <w:t>x</w:t>
                            </w:r>
                            <w:r w:rsidRPr="00C03934">
                              <w:rPr>
                                <w:i/>
                              </w:rPr>
                              <w:t>)</w:t>
                            </w:r>
                          </w:p>
                        </w:tc>
                        <w:tc>
                          <w:tcPr>
                            <w:tcW w:w="930" w:type="dxa"/>
                          </w:tcPr>
                          <w:p w14:paraId="68308775" w14:textId="77777777" w:rsidR="00233F84" w:rsidRDefault="00233F84" w:rsidP="0097179D">
                            <w:r>
                              <w:t>10000</w:t>
                            </w:r>
                          </w:p>
                        </w:tc>
                        <w:tc>
                          <w:tcPr>
                            <w:tcW w:w="930" w:type="dxa"/>
                          </w:tcPr>
                          <w:p w14:paraId="28C9894B" w14:textId="77777777" w:rsidR="00233F84" w:rsidRDefault="00233F84" w:rsidP="0097179D">
                            <w:r>
                              <w:t>9000</w:t>
                            </w:r>
                          </w:p>
                        </w:tc>
                        <w:tc>
                          <w:tcPr>
                            <w:tcW w:w="930" w:type="dxa"/>
                          </w:tcPr>
                          <w:p w14:paraId="56A4CA67" w14:textId="77777777" w:rsidR="00233F84" w:rsidRDefault="00233F84" w:rsidP="0097179D">
                            <w:r>
                              <w:t>7000</w:t>
                            </w:r>
                          </w:p>
                        </w:tc>
                        <w:tc>
                          <w:tcPr>
                            <w:tcW w:w="930" w:type="dxa"/>
                          </w:tcPr>
                          <w:p w14:paraId="0AF5A830" w14:textId="77777777" w:rsidR="00233F84" w:rsidRDefault="00233F84" w:rsidP="0097179D">
                            <w:r>
                              <w:t>4000</w:t>
                            </w:r>
                          </w:p>
                        </w:tc>
                        <w:tc>
                          <w:tcPr>
                            <w:tcW w:w="930" w:type="dxa"/>
                          </w:tcPr>
                          <w:p w14:paraId="0D41F9F4" w14:textId="77777777" w:rsidR="00233F84" w:rsidRDefault="00233F84" w:rsidP="0097179D">
                            <w:r>
                              <w:t>0</w:t>
                            </w:r>
                          </w:p>
                        </w:tc>
                      </w:tr>
                    </w:tbl>
                    <w:p w14:paraId="32F24B94" w14:textId="77777777" w:rsidR="00233F84" w:rsidRDefault="00233F84" w:rsidP="00E95EAE"/>
                  </w:txbxContent>
                </v:textbox>
              </v:shape>
            </w:pict>
          </mc:Fallback>
        </mc:AlternateContent>
      </w:r>
    </w:p>
    <w:p w14:paraId="37D95907" w14:textId="77777777" w:rsidR="00E95EAE" w:rsidRDefault="00E95EAE" w:rsidP="00E95EAE">
      <w:pPr>
        <w:pStyle w:val="TryitNowbody"/>
      </w:pPr>
    </w:p>
    <w:p w14:paraId="2839249B" w14:textId="77777777" w:rsidR="00447D61" w:rsidRDefault="00447D61" w:rsidP="00E95EAE">
      <w:pPr>
        <w:pStyle w:val="TryitNowbody"/>
      </w:pPr>
    </w:p>
    <w:p w14:paraId="333E1797" w14:textId="77777777" w:rsidR="00E95EAE" w:rsidRDefault="00E95EAE" w:rsidP="00E95EAE">
      <w:r>
        <w:lastRenderedPageBreak/>
        <w:t>Graphically, concave down functions bend downwards like a frown, and</w:t>
      </w:r>
      <w:r w:rsidR="001B1BF7">
        <w:t xml:space="preserve"> </w:t>
      </w:r>
      <w:r>
        <w:t>concave up function bend upwards like a smile.</w:t>
      </w:r>
    </w:p>
    <w:p w14:paraId="701BC80E" w14:textId="77777777" w:rsidR="00E95EAE" w:rsidRDefault="00B642A4" w:rsidP="00E95EAE">
      <w:r>
        <w:rPr>
          <w:noProof/>
        </w:rPr>
        <mc:AlternateContent>
          <mc:Choice Requires="wpg">
            <w:drawing>
              <wp:inline distT="0" distB="0" distL="0" distR="0" wp14:anchorId="1FD7652C" wp14:editId="0AC14D93">
                <wp:extent cx="4238625" cy="3289935"/>
                <wp:effectExtent l="0" t="0" r="0" b="5715"/>
                <wp:docPr id="27" name="Canvas 220" descr="Four graphs. The graph labeled Increasing Concave Down shows a graph that looks like the left half of a frown.  The graph labeled decreasing concave down looks like the right half of a frown.  The graph labeled increasing concave up looks like the right half of a smile.  The graph labeled decreasing concave up looks like the left half of a smile."/>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38625" cy="3289935"/>
                          <a:chOff x="0" y="0"/>
                          <a:chExt cx="42386" cy="32899"/>
                        </a:xfrm>
                      </wpg:grpSpPr>
                      <wps:wsp>
                        <wps:cNvPr id="28" name="AutoShape 46"/>
                        <wps:cNvSpPr>
                          <a:spLocks noChangeAspect="1" noChangeArrowheads="1"/>
                        </wps:cNvSpPr>
                        <wps:spPr bwMode="auto">
                          <a:xfrm>
                            <a:off x="0" y="0"/>
                            <a:ext cx="42386" cy="32899"/>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29" name="Group 16"/>
                        <wpg:cNvGrpSpPr>
                          <a:grpSpLocks/>
                        </wpg:cNvGrpSpPr>
                        <wpg:grpSpPr bwMode="auto">
                          <a:xfrm>
                            <a:off x="11525" y="4705"/>
                            <a:ext cx="12192" cy="11138"/>
                            <a:chOff x="2386" y="2086"/>
                            <a:chExt cx="1920" cy="1754"/>
                          </a:xfrm>
                        </wpg:grpSpPr>
                        <wps:wsp>
                          <wps:cNvPr id="30" name="AutoShape 17"/>
                          <wps:cNvCnPr>
                            <a:cxnSpLocks noChangeShapeType="1"/>
                          </wps:cNvCnPr>
                          <wps:spPr bwMode="auto">
                            <a:xfrm>
                              <a:off x="3331" y="2086"/>
                              <a:ext cx="1" cy="1754"/>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1" name="AutoShape 18"/>
                          <wps:cNvCnPr>
                            <a:cxnSpLocks noChangeShapeType="1"/>
                          </wps:cNvCnPr>
                          <wps:spPr bwMode="auto">
                            <a:xfrm>
                              <a:off x="2386" y="2970"/>
                              <a:ext cx="192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232" name="Arc 19"/>
                        <wps:cNvSpPr>
                          <a:spLocks/>
                        </wps:cNvSpPr>
                        <wps:spPr bwMode="auto">
                          <a:xfrm flipH="1">
                            <a:off x="12858" y="6985"/>
                            <a:ext cx="9906" cy="8001"/>
                          </a:xfrm>
                          <a:custGeom>
                            <a:avLst/>
                            <a:gdLst>
                              <a:gd name="T0" fmla="*/ 0 w 21600"/>
                              <a:gd name="T1" fmla="*/ 0 h 21600"/>
                              <a:gd name="T2" fmla="*/ 45430017 w 21600"/>
                              <a:gd name="T3" fmla="*/ 29637037 h 21600"/>
                              <a:gd name="T4" fmla="*/ 0 w 21600"/>
                              <a:gd name="T5" fmla="*/ 29637037 h 21600"/>
                              <a:gd name="T6" fmla="*/ 0 60000 65536"/>
                              <a:gd name="T7" fmla="*/ 0 60000 65536"/>
                              <a:gd name="T8" fmla="*/ 0 60000 65536"/>
                            </a:gdLst>
                            <a:ahLst/>
                            <a:cxnLst>
                              <a:cxn ang="T6">
                                <a:pos x="T0" y="T1"/>
                              </a:cxn>
                              <a:cxn ang="T7">
                                <a:pos x="T2" y="T3"/>
                              </a:cxn>
                              <a:cxn ang="T8">
                                <a:pos x="T4" y="T5"/>
                              </a:cxn>
                            </a:cxnLst>
                            <a:rect l="0" t="0" r="r" b="b"/>
                            <a:pathLst>
                              <a:path w="21600" h="21600" fill="none" extrusionOk="0">
                                <a:moveTo>
                                  <a:pt x="-1" y="0"/>
                                </a:moveTo>
                                <a:cubicBezTo>
                                  <a:pt x="11929" y="0"/>
                                  <a:pt x="21600" y="9670"/>
                                  <a:pt x="21600" y="21600"/>
                                </a:cubicBezTo>
                              </a:path>
                              <a:path w="21600" h="21600" stroke="0" extrusionOk="0">
                                <a:moveTo>
                                  <a:pt x="-1" y="0"/>
                                </a:moveTo>
                                <a:cubicBezTo>
                                  <a:pt x="11929" y="0"/>
                                  <a:pt x="21600" y="9670"/>
                                  <a:pt x="21600" y="21600"/>
                                </a:cubicBezTo>
                                <a:lnTo>
                                  <a:pt x="0" y="21600"/>
                                </a:lnTo>
                                <a:lnTo>
                                  <a:pt x="-1" y="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234" name="Group 20"/>
                        <wpg:cNvGrpSpPr>
                          <a:grpSpLocks/>
                        </wpg:cNvGrpSpPr>
                        <wpg:grpSpPr bwMode="auto">
                          <a:xfrm>
                            <a:off x="27527" y="4705"/>
                            <a:ext cx="12192" cy="11138"/>
                            <a:chOff x="2386" y="2086"/>
                            <a:chExt cx="1920" cy="1754"/>
                          </a:xfrm>
                        </wpg:grpSpPr>
                        <wps:wsp>
                          <wps:cNvPr id="238" name="AutoShape 21"/>
                          <wps:cNvCnPr>
                            <a:cxnSpLocks noChangeShapeType="1"/>
                          </wps:cNvCnPr>
                          <wps:spPr bwMode="auto">
                            <a:xfrm>
                              <a:off x="3331" y="2086"/>
                              <a:ext cx="1" cy="1754"/>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40" name="AutoShape 22"/>
                          <wps:cNvCnPr>
                            <a:cxnSpLocks noChangeShapeType="1"/>
                          </wps:cNvCnPr>
                          <wps:spPr bwMode="auto">
                            <a:xfrm>
                              <a:off x="2386" y="2970"/>
                              <a:ext cx="192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242" name="Arc 23"/>
                        <wps:cNvSpPr>
                          <a:spLocks/>
                        </wps:cNvSpPr>
                        <wps:spPr bwMode="auto">
                          <a:xfrm>
                            <a:off x="28860" y="6985"/>
                            <a:ext cx="8859" cy="7239"/>
                          </a:xfrm>
                          <a:custGeom>
                            <a:avLst/>
                            <a:gdLst>
                              <a:gd name="T0" fmla="*/ 0 w 21600"/>
                              <a:gd name="T1" fmla="*/ 0 h 21600"/>
                              <a:gd name="T2" fmla="*/ 36328052 w 21600"/>
                              <a:gd name="T3" fmla="*/ 24260704 h 21600"/>
                              <a:gd name="T4" fmla="*/ 0 w 21600"/>
                              <a:gd name="T5" fmla="*/ 24260704 h 21600"/>
                              <a:gd name="T6" fmla="*/ 0 60000 65536"/>
                              <a:gd name="T7" fmla="*/ 0 60000 65536"/>
                              <a:gd name="T8" fmla="*/ 0 60000 65536"/>
                            </a:gdLst>
                            <a:ahLst/>
                            <a:cxnLst>
                              <a:cxn ang="T6">
                                <a:pos x="T0" y="T1"/>
                              </a:cxn>
                              <a:cxn ang="T7">
                                <a:pos x="T2" y="T3"/>
                              </a:cxn>
                              <a:cxn ang="T8">
                                <a:pos x="T4" y="T5"/>
                              </a:cxn>
                            </a:cxnLst>
                            <a:rect l="0" t="0" r="r" b="b"/>
                            <a:pathLst>
                              <a:path w="21600" h="21600" fill="none" extrusionOk="0">
                                <a:moveTo>
                                  <a:pt x="-1" y="0"/>
                                </a:moveTo>
                                <a:cubicBezTo>
                                  <a:pt x="11929" y="0"/>
                                  <a:pt x="21600" y="9670"/>
                                  <a:pt x="21600" y="21600"/>
                                </a:cubicBezTo>
                              </a:path>
                              <a:path w="21600" h="21600" stroke="0" extrusionOk="0">
                                <a:moveTo>
                                  <a:pt x="-1" y="0"/>
                                </a:moveTo>
                                <a:cubicBezTo>
                                  <a:pt x="11929" y="0"/>
                                  <a:pt x="21600" y="9670"/>
                                  <a:pt x="21600" y="21600"/>
                                </a:cubicBezTo>
                                <a:lnTo>
                                  <a:pt x="0" y="21600"/>
                                </a:lnTo>
                                <a:lnTo>
                                  <a:pt x="-1" y="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245" name="Group 24"/>
                        <wpg:cNvGrpSpPr>
                          <a:grpSpLocks/>
                        </wpg:cNvGrpSpPr>
                        <wpg:grpSpPr bwMode="auto">
                          <a:xfrm>
                            <a:off x="27527" y="19462"/>
                            <a:ext cx="12192" cy="11138"/>
                            <a:chOff x="2386" y="2086"/>
                            <a:chExt cx="1920" cy="1754"/>
                          </a:xfrm>
                        </wpg:grpSpPr>
                        <wps:wsp>
                          <wps:cNvPr id="246" name="AutoShape 25"/>
                          <wps:cNvCnPr>
                            <a:cxnSpLocks noChangeShapeType="1"/>
                          </wps:cNvCnPr>
                          <wps:spPr bwMode="auto">
                            <a:xfrm>
                              <a:off x="3331" y="2086"/>
                              <a:ext cx="1" cy="1754"/>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47" name="AutoShape 26"/>
                          <wps:cNvCnPr>
                            <a:cxnSpLocks noChangeShapeType="1"/>
                          </wps:cNvCnPr>
                          <wps:spPr bwMode="auto">
                            <a:xfrm>
                              <a:off x="2386" y="2970"/>
                              <a:ext cx="192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248" name="Arc 27"/>
                        <wps:cNvSpPr>
                          <a:spLocks/>
                        </wps:cNvSpPr>
                        <wps:spPr bwMode="auto">
                          <a:xfrm flipH="1" flipV="1">
                            <a:off x="28860" y="20504"/>
                            <a:ext cx="9906" cy="9239"/>
                          </a:xfrm>
                          <a:custGeom>
                            <a:avLst/>
                            <a:gdLst>
                              <a:gd name="T0" fmla="*/ 0 w 21600"/>
                              <a:gd name="T1" fmla="*/ 0 h 21600"/>
                              <a:gd name="T2" fmla="*/ 45430017 w 21600"/>
                              <a:gd name="T3" fmla="*/ 39520250 h 21600"/>
                              <a:gd name="T4" fmla="*/ 0 w 21600"/>
                              <a:gd name="T5" fmla="*/ 39520250 h 21600"/>
                              <a:gd name="T6" fmla="*/ 0 60000 65536"/>
                              <a:gd name="T7" fmla="*/ 0 60000 65536"/>
                              <a:gd name="T8" fmla="*/ 0 60000 65536"/>
                            </a:gdLst>
                            <a:ahLst/>
                            <a:cxnLst>
                              <a:cxn ang="T6">
                                <a:pos x="T0" y="T1"/>
                              </a:cxn>
                              <a:cxn ang="T7">
                                <a:pos x="T2" y="T3"/>
                              </a:cxn>
                              <a:cxn ang="T8">
                                <a:pos x="T4" y="T5"/>
                              </a:cxn>
                            </a:cxnLst>
                            <a:rect l="0" t="0" r="r" b="b"/>
                            <a:pathLst>
                              <a:path w="21600" h="21600" fill="none" extrusionOk="0">
                                <a:moveTo>
                                  <a:pt x="-1" y="0"/>
                                </a:moveTo>
                                <a:cubicBezTo>
                                  <a:pt x="11929" y="0"/>
                                  <a:pt x="21600" y="9670"/>
                                  <a:pt x="21600" y="21600"/>
                                </a:cubicBezTo>
                              </a:path>
                              <a:path w="21600" h="21600" stroke="0" extrusionOk="0">
                                <a:moveTo>
                                  <a:pt x="-1" y="0"/>
                                </a:moveTo>
                                <a:cubicBezTo>
                                  <a:pt x="11929" y="0"/>
                                  <a:pt x="21600" y="9670"/>
                                  <a:pt x="21600" y="21600"/>
                                </a:cubicBezTo>
                                <a:lnTo>
                                  <a:pt x="0" y="21600"/>
                                </a:lnTo>
                                <a:lnTo>
                                  <a:pt x="-1" y="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249" name="Group 28"/>
                        <wpg:cNvGrpSpPr>
                          <a:grpSpLocks/>
                        </wpg:cNvGrpSpPr>
                        <wpg:grpSpPr bwMode="auto">
                          <a:xfrm>
                            <a:off x="11525" y="19462"/>
                            <a:ext cx="12192" cy="11138"/>
                            <a:chOff x="2386" y="2086"/>
                            <a:chExt cx="1920" cy="1754"/>
                          </a:xfrm>
                        </wpg:grpSpPr>
                        <wps:wsp>
                          <wps:cNvPr id="253" name="AutoShape 29"/>
                          <wps:cNvCnPr>
                            <a:cxnSpLocks noChangeShapeType="1"/>
                          </wps:cNvCnPr>
                          <wps:spPr bwMode="auto">
                            <a:xfrm>
                              <a:off x="3331" y="2086"/>
                              <a:ext cx="1" cy="1754"/>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54" name="AutoShape 30"/>
                          <wps:cNvCnPr>
                            <a:cxnSpLocks noChangeShapeType="1"/>
                          </wps:cNvCnPr>
                          <wps:spPr bwMode="auto">
                            <a:xfrm>
                              <a:off x="2386" y="2970"/>
                              <a:ext cx="192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255" name="Arc 31"/>
                        <wps:cNvSpPr>
                          <a:spLocks/>
                        </wps:cNvSpPr>
                        <wps:spPr bwMode="auto">
                          <a:xfrm flipV="1">
                            <a:off x="12858" y="20408"/>
                            <a:ext cx="8859" cy="9240"/>
                          </a:xfrm>
                          <a:custGeom>
                            <a:avLst/>
                            <a:gdLst>
                              <a:gd name="T0" fmla="*/ 0 w 21600"/>
                              <a:gd name="T1" fmla="*/ 0 h 21600"/>
                              <a:gd name="T2" fmla="*/ 36328052 w 21600"/>
                              <a:gd name="T3" fmla="*/ 39520250 h 21600"/>
                              <a:gd name="T4" fmla="*/ 0 w 21600"/>
                              <a:gd name="T5" fmla="*/ 39520250 h 21600"/>
                              <a:gd name="T6" fmla="*/ 0 60000 65536"/>
                              <a:gd name="T7" fmla="*/ 0 60000 65536"/>
                              <a:gd name="T8" fmla="*/ 0 60000 65536"/>
                            </a:gdLst>
                            <a:ahLst/>
                            <a:cxnLst>
                              <a:cxn ang="T6">
                                <a:pos x="T0" y="T1"/>
                              </a:cxn>
                              <a:cxn ang="T7">
                                <a:pos x="T2" y="T3"/>
                              </a:cxn>
                              <a:cxn ang="T8">
                                <a:pos x="T4" y="T5"/>
                              </a:cxn>
                            </a:cxnLst>
                            <a:rect l="0" t="0" r="r" b="b"/>
                            <a:pathLst>
                              <a:path w="21600" h="21600" fill="none" extrusionOk="0">
                                <a:moveTo>
                                  <a:pt x="-1" y="0"/>
                                </a:moveTo>
                                <a:cubicBezTo>
                                  <a:pt x="11929" y="0"/>
                                  <a:pt x="21600" y="9670"/>
                                  <a:pt x="21600" y="21600"/>
                                </a:cubicBezTo>
                              </a:path>
                              <a:path w="21600" h="21600" stroke="0" extrusionOk="0">
                                <a:moveTo>
                                  <a:pt x="-1" y="0"/>
                                </a:moveTo>
                                <a:cubicBezTo>
                                  <a:pt x="11929" y="0"/>
                                  <a:pt x="21600" y="9670"/>
                                  <a:pt x="21600" y="21600"/>
                                </a:cubicBezTo>
                                <a:lnTo>
                                  <a:pt x="0" y="21600"/>
                                </a:lnTo>
                                <a:lnTo>
                                  <a:pt x="-1" y="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2" name="AutoShape 32"/>
                        <wps:cNvCnPr>
                          <a:cxnSpLocks noChangeShapeType="1"/>
                        </wps:cNvCnPr>
                        <wps:spPr bwMode="auto">
                          <a:xfrm>
                            <a:off x="1524" y="17856"/>
                            <a:ext cx="39719" cy="6"/>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3" name="AutoShape 33"/>
                        <wps:cNvCnPr>
                          <a:cxnSpLocks noChangeShapeType="1"/>
                        </wps:cNvCnPr>
                        <wps:spPr bwMode="auto">
                          <a:xfrm>
                            <a:off x="25723" y="1238"/>
                            <a:ext cx="7" cy="3165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4" name="AutoShape 34"/>
                        <wps:cNvCnPr>
                          <a:cxnSpLocks noChangeShapeType="1"/>
                        </wps:cNvCnPr>
                        <wps:spPr bwMode="auto">
                          <a:xfrm>
                            <a:off x="10007" y="1238"/>
                            <a:ext cx="6" cy="3165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5" name="AutoShape 35"/>
                        <wps:cNvCnPr>
                          <a:cxnSpLocks noChangeShapeType="1"/>
                        </wps:cNvCnPr>
                        <wps:spPr bwMode="auto">
                          <a:xfrm>
                            <a:off x="1524" y="4051"/>
                            <a:ext cx="39719" cy="6"/>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6" name="AutoShape 36"/>
                        <wps:cNvCnPr>
                          <a:cxnSpLocks noChangeShapeType="1"/>
                        </wps:cNvCnPr>
                        <wps:spPr bwMode="auto">
                          <a:xfrm>
                            <a:off x="41236" y="1238"/>
                            <a:ext cx="7" cy="3165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7" name="AutoShape 37"/>
                        <wps:cNvCnPr>
                          <a:cxnSpLocks noChangeShapeType="1"/>
                        </wps:cNvCnPr>
                        <wps:spPr bwMode="auto">
                          <a:xfrm>
                            <a:off x="952" y="32893"/>
                            <a:ext cx="40284" cy="6"/>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8" name="Text Box 38"/>
                        <wps:cNvSpPr txBox="1">
                          <a:spLocks noChangeArrowheads="1"/>
                        </wps:cNvSpPr>
                        <wps:spPr bwMode="auto">
                          <a:xfrm>
                            <a:off x="12954" y="666"/>
                            <a:ext cx="8763"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0B41F0" w14:textId="77777777" w:rsidR="00233F84" w:rsidRDefault="00233F84" w:rsidP="00E95EAE">
                              <w:r>
                                <w:t>Increasing</w:t>
                              </w:r>
                            </w:p>
                          </w:txbxContent>
                        </wps:txbx>
                        <wps:bodyPr rot="0" vert="horz" wrap="square" lIns="91440" tIns="45720" rIns="91440" bIns="45720" anchor="t" anchorCtr="0" upright="1">
                          <a:noAutofit/>
                        </wps:bodyPr>
                      </wps:wsp>
                      <wps:wsp>
                        <wps:cNvPr id="39" name="Text Box 39"/>
                        <wps:cNvSpPr txBox="1">
                          <a:spLocks noChangeArrowheads="1"/>
                        </wps:cNvSpPr>
                        <wps:spPr bwMode="auto">
                          <a:xfrm>
                            <a:off x="28956" y="857"/>
                            <a:ext cx="8763" cy="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6DE5F9" w14:textId="77777777" w:rsidR="00233F84" w:rsidRDefault="00233F84" w:rsidP="00E95EAE">
                              <w:r>
                                <w:t>Decreasing</w:t>
                              </w:r>
                            </w:p>
                          </w:txbxContent>
                        </wps:txbx>
                        <wps:bodyPr rot="0" vert="horz" wrap="square" lIns="91440" tIns="45720" rIns="91440" bIns="45720" anchor="t" anchorCtr="0" upright="1">
                          <a:noAutofit/>
                        </wps:bodyPr>
                      </wps:wsp>
                      <wps:wsp>
                        <wps:cNvPr id="40" name="Text Box 40"/>
                        <wps:cNvSpPr txBox="1">
                          <a:spLocks noChangeArrowheads="1"/>
                        </wps:cNvSpPr>
                        <wps:spPr bwMode="auto">
                          <a:xfrm>
                            <a:off x="2381" y="8318"/>
                            <a:ext cx="7429" cy="48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E4646A" w14:textId="77777777" w:rsidR="00233F84" w:rsidRDefault="00233F84" w:rsidP="00E95EAE">
                              <w:r>
                                <w:t>Concave</w:t>
                              </w:r>
                            </w:p>
                            <w:p w14:paraId="22ECEDA8" w14:textId="77777777" w:rsidR="00233F84" w:rsidRDefault="00233F84" w:rsidP="00E95EAE">
                              <w:r>
                                <w:t>Down</w:t>
                              </w:r>
                            </w:p>
                          </w:txbxContent>
                        </wps:txbx>
                        <wps:bodyPr rot="0" vert="horz" wrap="square" lIns="91440" tIns="45720" rIns="91440" bIns="45720" anchor="t" anchorCtr="0" upright="1">
                          <a:noAutofit/>
                        </wps:bodyPr>
                      </wps:wsp>
                      <wps:wsp>
                        <wps:cNvPr id="41" name="Text Box 41"/>
                        <wps:cNvSpPr txBox="1">
                          <a:spLocks noChangeArrowheads="1"/>
                        </wps:cNvSpPr>
                        <wps:spPr bwMode="auto">
                          <a:xfrm>
                            <a:off x="2298" y="24650"/>
                            <a:ext cx="7430" cy="48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159460" w14:textId="77777777" w:rsidR="00233F84" w:rsidRDefault="00233F84" w:rsidP="00E95EAE">
                              <w:r>
                                <w:t>Concave</w:t>
                              </w:r>
                            </w:p>
                            <w:p w14:paraId="67EA079B" w14:textId="77777777" w:rsidR="00233F84" w:rsidRDefault="00233F84" w:rsidP="00E95EAE">
                              <w:r>
                                <w:t>Up</w:t>
                              </w:r>
                            </w:p>
                          </w:txbxContent>
                        </wps:txbx>
                        <wps:bodyPr rot="0" vert="horz" wrap="square" lIns="91440" tIns="45720" rIns="91440" bIns="45720" anchor="t" anchorCtr="0" upright="1">
                          <a:noAutofit/>
                        </wps:bodyPr>
                      </wps:wsp>
                    </wpg:wgp>
                  </a:graphicData>
                </a:graphic>
              </wp:inline>
            </w:drawing>
          </mc:Choice>
          <mc:Fallback>
            <w:pict>
              <v:group w14:anchorId="1FD7652C" id="Canvas 220" o:spid="_x0000_s1067" alt="Four graphs. The graph labeled Increasing Concave Down shows a graph that looks like the left half of a frown.  The graph labeled decreasing concave down looks like the right half of a frown.  The graph labeled increasing concave up looks like the right half of a smile.  The graph labeled decreasing concave up looks like the left half of a smile." style="width:333.75pt;height:259.05pt;mso-position-horizontal-relative:char;mso-position-vertical-relative:line" coordsize="42386,328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">
                <v:rect id="AutoShape 46" o:spid="_x0000_s1068" style="position:absolute;width:42386;height:32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" filled="f" stroked="f">
                  <o:lock v:ext="edit" aspectratio="t"/>
                </v:rect>
                <v:group id="Group 16" o:spid="_x0000_s1069" style="position:absolute;left:11525;top:4705;width:12192;height:11138" coordorigin="2386,2086" coordsize="1920,17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">
                  <v:shape id="AutoShape 17" o:spid="_x0000_s1070" type="#_x0000_t32" style="position:absolute;left:3331;top:2086;width:1;height:175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"/>
                  <v:shape id="AutoShape 18" o:spid="_x0000_s1071" type="#_x0000_t32" style="position:absolute;left:2386;top:2970;width:19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"/>
                </v:group>
                <v:shape id="Arc 19" o:spid="_x0000_s1072" style="position:absolute;left:12858;top:6985;width:9906;height:8001;flip:x;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" path="m-1,nfc11929,,21600,9670,21600,21600em-1,nsc11929,,21600,9670,21600,21600l,21600,-1,xe" filled="f">
                  <v:path arrowok="t" o:extrusionok="f" o:connecttype="custom" o:connectlocs="0,0;20834711,10978052;0,10978052" o:connectangles="0,0,0"/>
                </v:shape>
                <v:group id="Group 20" o:spid="_x0000_s1073" style="position:absolute;left:27527;top:4705;width:12192;height:11138" coordorigin="2386,2086" coordsize="1920,17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jee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kGSLuDvTDgCcv0LAAD//wMAUEsBAi0AFAAGAAgAAAAhANvh9svuAAAAhQEAABMAAAAAAAAA&#10;AAAAAAAAAAAAAFtDb250ZW50X1R5cGVzXS54bWxQSwECLQAUAAYACAAAACEAWvQsW78AAAAVAQAA&#10;CwAAAAAAAAAAAAAAAAAfAQAAX3JlbHMvLnJlbHNQSwECLQAUAAYACAAAACEAIbY3nsYAAADcAAAA&#10;DwAAAAAAAAAAAAAAAAAHAgAAZHJzL2Rvd25yZXYueG1sUEsFBgAAAAADAAMAtwAAAPoCAAAAAA==&#10;">
                  <v:shape id="AutoShape 21" o:spid="_x0000_s1074" type="#_x0000_t32" style="position:absolute;left:3331;top:2086;width:1;height:175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"/>
                  <v:shape id="AutoShape 22" o:spid="_x0000_s1075" type="#_x0000_t32" style="position:absolute;left:2386;top:2970;width:19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"/>
                </v:group>
                <v:shape id="Arc 23" o:spid="_x0000_s1076" style="position:absolute;left:28860;top:6985;width:8859;height:7239;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" path="m-1,nfc11929,,21600,9670,21600,21600em-1,nsc11929,,21600,9670,21600,21600l,21600,-1,xe" filled="f">
                  <v:path arrowok="t" o:extrusionok="f" o:connecttype="custom" o:connectlocs="0,0;14899547,8130705;0,8130705" o:connectangles="0,0,0"/>
                </v:shape>
                <v:group id="Group 24" o:spid="_x0000_s1077" style="position:absolute;left:27527;top:19462;width:12192;height:11138" coordorigin="2386,2086" coordsize="1920,17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">
                  <v:shape id="AutoShape 25" o:spid="_x0000_s1078" type="#_x0000_t32" style="position:absolute;left:3331;top:2086;width:1;height:175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"/>
                  <v:shape id="AutoShape 26" o:spid="_x0000_s1079" type="#_x0000_t32" style="position:absolute;left:2386;top:2970;width:19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"/>
                </v:group>
                <v:shape id="Arc 27" o:spid="_x0000_s1080" style="position:absolute;left:28860;top:20504;width:9906;height:9239;flip:x y;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" path="m-1,nfc11929,,21600,9670,21600,21600em-1,nsc11929,,21600,9670,21600,21600l,21600,-1,xe" filled="f">
                  <v:path arrowok="t" o:extrusionok="f" o:connecttype="custom" o:connectlocs="0,0;20834711,16904055;0,16904055" o:connectangles="0,0,0"/>
                </v:shape>
                <v:group id="Group 28" o:spid="_x0000_s1081" style="position:absolute;left:11525;top:19462;width:12192;height:11138" coordorigin="2386,2086" coordsize="1920,17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">
                  <v:shape id="AutoShape 29" o:spid="_x0000_s1082" type="#_x0000_t32" style="position:absolute;left:3331;top:2086;width:1;height:175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"/>
                  <v:shape id="AutoShape 30" o:spid="_x0000_s1083" type="#_x0000_t32" style="position:absolute;left:2386;top:2970;width:19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"/>
                </v:group>
                <v:shape id="Arc 31" o:spid="_x0000_s1084" style="position:absolute;left:12858;top:20408;width:8859;height:9240;flip:y;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" path="m-1,nfc11929,,21600,9670,21600,21600em-1,nsc11929,,21600,9670,21600,21600l,21600,-1,xe" filled="f">
                  <v:path arrowok="t" o:extrusionok="f" o:connecttype="custom" o:connectlocs="0,0;14899547,16905885;0,16905885" o:connectangles="0,0,0"/>
                </v:shape>
                <v:shape id="AutoShape 32" o:spid="_x0000_s1085" type="#_x0000_t32" style="position:absolute;left:1524;top:17856;width:39719;height: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"/>
                <v:shape id="AutoShape 33" o:spid="_x0000_s1086" type="#_x0000_t32" style="position:absolute;left:25723;top:1238;width:7;height:3165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"/>
                <v:shape id="AutoShape 34" o:spid="_x0000_s1087" type="#_x0000_t32" style="position:absolute;left:10007;top:1238;width:6;height:3165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"/>
                <v:shape id="AutoShape 35" o:spid="_x0000_s1088" type="#_x0000_t32" style="position:absolute;left:1524;top:4051;width:39719;height: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"/>
                <v:shape id="AutoShape 36" o:spid="_x0000_s1089" type="#_x0000_t32" style="position:absolute;left:41236;top:1238;width:7;height:3165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"/>
                <v:shape id="AutoShape 37" o:spid="_x0000_s1090" type="#_x0000_t32" style="position:absolute;left:952;top:32893;width:40284;height: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"/>
                <v:shape id="Text Box 38" o:spid="_x0000_s1091" type="#_x0000_t202" style="position:absolute;left:12954;top:666;width:8763;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" filled="f" stroked="f">
                  <v:textbox>
                    <w:txbxContent>
                      <w:p w14:paraId="7D0B41F0" w14:textId="77777777" w:rsidR="00233F84" w:rsidRDefault="00233F84" w:rsidP="00E95EAE">
                        <w:r>
                          <w:t>Increasing</w:t>
                        </w:r>
                      </w:p>
                    </w:txbxContent>
                  </v:textbox>
                </v:shape>
                <v:shape id="Text Box 39" o:spid="_x0000_s1092" type="#_x0000_t202" style="position:absolute;left:28956;top:857;width:876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" filled="f" stroked="f">
                  <v:textbox>
                    <w:txbxContent>
                      <w:p w14:paraId="3D6DE5F9" w14:textId="77777777" w:rsidR="00233F84" w:rsidRDefault="00233F84" w:rsidP="00E95EAE">
                        <w:r>
                          <w:t>Decreasing</w:t>
                        </w:r>
                      </w:p>
                    </w:txbxContent>
                  </v:textbox>
                </v:shape>
                <v:shape id="Text Box 40" o:spid="_x0000_s1093" type="#_x0000_t202" style="position:absolute;left:2381;top:8318;width:7429;height:4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" filled="f" stroked="f">
                  <v:textbox>
                    <w:txbxContent>
                      <w:p w14:paraId="26E4646A" w14:textId="77777777" w:rsidR="00233F84" w:rsidRDefault="00233F84" w:rsidP="00E95EAE">
                        <w:r>
                          <w:t>Concave</w:t>
                        </w:r>
                      </w:p>
                      <w:p w14:paraId="22ECEDA8" w14:textId="77777777" w:rsidR="00233F84" w:rsidRDefault="00233F84" w:rsidP="00E95EAE">
                        <w:r>
                          <w:t>Down</w:t>
                        </w:r>
                      </w:p>
                    </w:txbxContent>
                  </v:textbox>
                </v:shape>
                <v:shape id="Text Box 41" o:spid="_x0000_s1094" type="#_x0000_t202" style="position:absolute;left:2298;top:24650;width:7430;height:48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" filled="f" stroked="f">
                  <v:textbox>
                    <w:txbxContent>
                      <w:p w14:paraId="45159460" w14:textId="77777777" w:rsidR="00233F84" w:rsidRDefault="00233F84" w:rsidP="00E95EAE">
                        <w:r>
                          <w:t>Concave</w:t>
                        </w:r>
                      </w:p>
                      <w:p w14:paraId="67EA079B" w14:textId="77777777" w:rsidR="00233F84" w:rsidRDefault="00233F84" w:rsidP="00E95EAE">
                        <w:r>
                          <w:t>Up</w:t>
                        </w:r>
                      </w:p>
                    </w:txbxContent>
                  </v:textbox>
                </v:shape>
                <w10:anchorlock/>
              </v:group>
            </w:pict>
          </mc:Fallback>
        </mc:AlternateContent>
      </w:r>
    </w:p>
    <w:p w14:paraId="74D6B6DF" w14:textId="77777777" w:rsidR="00013B05" w:rsidRDefault="00013B05"/>
    <w:p w14:paraId="6C327787" w14:textId="77777777" w:rsidR="001B1BF7" w:rsidRDefault="001B1BF7"/>
    <w:p w14:paraId="6720733F" w14:textId="77777777" w:rsidR="00E95EAE" w:rsidRDefault="00E95EAE" w:rsidP="00E95EAE">
      <w:pPr>
        <w:pStyle w:val="ExampleHeader"/>
      </w:pPr>
      <w:r>
        <w:t>Example 12</w:t>
      </w:r>
    </w:p>
    <w:p w14:paraId="62F225CE" w14:textId="77777777" w:rsidR="00E95EAE" w:rsidRDefault="00013B05" w:rsidP="00E95EAE">
      <w:pPr>
        <w:pStyle w:val="Example"/>
      </w:pPr>
      <w:r>
        <w:rPr>
          <w:noProof/>
        </w:rPr>
        <w:drawing>
          <wp:anchor distT="0" distB="0" distL="114300" distR="114300" simplePos="0" relativeHeight="251616768" behindDoc="0" locked="0" layoutInCell="1" allowOverlap="1" wp14:anchorId="2F56A804" wp14:editId="4711F0EB">
            <wp:simplePos x="0" y="0"/>
            <wp:positionH relativeFrom="column">
              <wp:posOffset>3075305</wp:posOffset>
            </wp:positionH>
            <wp:positionV relativeFrom="paragraph">
              <wp:posOffset>63500</wp:posOffset>
            </wp:positionV>
            <wp:extent cx="2483485" cy="2149475"/>
            <wp:effectExtent l="0" t="0" r="0" b="0"/>
            <wp:wrapThrough wrapText="bothSides">
              <wp:wrapPolygon edited="0">
                <wp:start x="0" y="0"/>
                <wp:lineTo x="0" y="21440"/>
                <wp:lineTo x="21374" y="21440"/>
                <wp:lineTo x="21374" y="0"/>
                <wp:lineTo x="0" y="0"/>
              </wp:wrapPolygon>
            </wp:wrapThrough>
            <wp:docPr id="173" name="Picture 173" descr="Graph of a polynomial that behaves as described in the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descr="Graph of a polynomial that behaves as described in the text"/>
                    <pic:cNvPicPr>
                      <a:picLocks noChangeAspect="1" noChangeArrowheads="1"/>
                    </pic:cNvPicPr>
                  </pic:nvPicPr>
                  <pic:blipFill>
                    <a:blip r:embed="rId622">
                      <a:extLst>
                        <a:ext uri="{28A0092B-C50C-407E-A947-70E740481C1C}">
                          <a14:useLocalDpi xmlns:a14="http://schemas.microsoft.com/office/drawing/2010/main" val="0"/>
                        </a:ext>
                      </a:extLst>
                    </a:blip>
                    <a:srcRect/>
                    <a:stretch>
                      <a:fillRect/>
                    </a:stretch>
                  </pic:blipFill>
                  <pic:spPr bwMode="auto">
                    <a:xfrm>
                      <a:off x="0" y="0"/>
                      <a:ext cx="2483485" cy="21494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95EAE">
        <w:t xml:space="preserve">Estimate from the graph shown the intervals on which the function is concave down and concave up.  </w:t>
      </w:r>
    </w:p>
    <w:p w14:paraId="7EA13B94" w14:textId="77777777" w:rsidR="00E95EAE" w:rsidRDefault="00E95EAE" w:rsidP="00E95EAE">
      <w:pPr>
        <w:pStyle w:val="Example"/>
      </w:pPr>
    </w:p>
    <w:p w14:paraId="0A77A49D" w14:textId="77777777" w:rsidR="00E95EAE" w:rsidRDefault="00E95EAE" w:rsidP="00E95EAE">
      <w:pPr>
        <w:pStyle w:val="Example"/>
      </w:pPr>
      <w:r>
        <w:t xml:space="preserve">On the far left, the graph is decreasing but concave up, since it is bending upwards.  It begins increasing at </w:t>
      </w:r>
      <w:r w:rsidRPr="00880192">
        <w:rPr>
          <w:i/>
        </w:rPr>
        <w:t>x</w:t>
      </w:r>
      <w:r>
        <w:t xml:space="preserve"> = -2, but i</w:t>
      </w:r>
      <w:r w:rsidRPr="00880192">
        <w:t>t</w:t>
      </w:r>
      <w:r>
        <w:t xml:space="preserve"> continues to bend upwards until about </w:t>
      </w:r>
      <w:r>
        <w:rPr>
          <w:i/>
        </w:rPr>
        <w:t>x</w:t>
      </w:r>
      <w:r>
        <w:t xml:space="preserve"> = -1.  </w:t>
      </w:r>
    </w:p>
    <w:p w14:paraId="2AF2DAA7" w14:textId="77777777" w:rsidR="00E95EAE" w:rsidRDefault="00E95EAE" w:rsidP="00E95EAE">
      <w:pPr>
        <w:pStyle w:val="Example"/>
      </w:pPr>
    </w:p>
    <w:p w14:paraId="41BAF450" w14:textId="77777777" w:rsidR="00E95EAE" w:rsidRDefault="00E95EAE" w:rsidP="00E95EAE">
      <w:pPr>
        <w:pStyle w:val="Example"/>
      </w:pPr>
      <w:r>
        <w:t xml:space="preserve">From </w:t>
      </w:r>
      <w:r>
        <w:rPr>
          <w:i/>
        </w:rPr>
        <w:t>x</w:t>
      </w:r>
      <w:r>
        <w:t xml:space="preserve"> = -1 the graph starts to bend downward, and continues to do so until about </w:t>
      </w:r>
      <w:r>
        <w:rPr>
          <w:i/>
        </w:rPr>
        <w:t>x</w:t>
      </w:r>
      <w:r>
        <w:t xml:space="preserve"> = 2.  The graph then begins curving upwards for the remainder of the graph shown.</w:t>
      </w:r>
    </w:p>
    <w:p w14:paraId="3C3B6B04" w14:textId="77777777" w:rsidR="00E95EAE" w:rsidRDefault="00E95EAE" w:rsidP="00E95EAE">
      <w:pPr>
        <w:pStyle w:val="Example"/>
      </w:pPr>
    </w:p>
    <w:p w14:paraId="4E855D02" w14:textId="77777777" w:rsidR="00E95EAE" w:rsidRPr="00880192" w:rsidRDefault="00E95EAE" w:rsidP="00E95EAE">
      <w:pPr>
        <w:pStyle w:val="Example"/>
      </w:pPr>
      <w:r>
        <w:t xml:space="preserve">From this, we can estimate that the graph is concave up on the intervals </w:t>
      </w:r>
      <w:r w:rsidRPr="00451DF4">
        <w:rPr>
          <w:position w:val="-10"/>
        </w:rPr>
        <w:object w:dxaOrig="840" w:dyaOrig="320" w14:anchorId="66AF5100">
          <v:shape id="_x0000_i1308" type="#_x0000_t75" style="width:41.25pt;height:15pt" o:ole="">
            <v:imagedata r:id="rId623" o:title=""/>
          </v:shape>
          <o:OLEObject Type="Embed" ProgID="Equation.3" ShapeID="_x0000_i1308" DrawAspect="Content" ObjectID="_1718714338" r:id="rId624"/>
        </w:object>
      </w:r>
      <w:r>
        <w:t xml:space="preserve"> and </w:t>
      </w:r>
      <w:r w:rsidRPr="00451DF4">
        <w:rPr>
          <w:position w:val="-10"/>
        </w:rPr>
        <w:object w:dxaOrig="620" w:dyaOrig="320" w14:anchorId="6EC356F2">
          <v:shape id="_x0000_i1309" type="#_x0000_t75" style="width:30.75pt;height:15pt" o:ole="">
            <v:imagedata r:id="rId625" o:title=""/>
          </v:shape>
          <o:OLEObject Type="Embed" ProgID="Equation.3" ShapeID="_x0000_i1309" DrawAspect="Content" ObjectID="_1718714339" r:id="rId626"/>
        </w:object>
      </w:r>
      <w:r>
        <w:t xml:space="preserve">, and is concave down on the interval </w:t>
      </w:r>
      <w:r w:rsidRPr="00451DF4">
        <w:rPr>
          <w:position w:val="-10"/>
        </w:rPr>
        <w:object w:dxaOrig="660" w:dyaOrig="320" w14:anchorId="56EB7BF9">
          <v:shape id="_x0000_i1310" type="#_x0000_t75" style="width:33.75pt;height:15pt" o:ole="">
            <v:imagedata r:id="rId627" o:title=""/>
          </v:shape>
          <o:OLEObject Type="Embed" ProgID="Equation.3" ShapeID="_x0000_i1310" DrawAspect="Content" ObjectID="_1718714340" r:id="rId628"/>
        </w:object>
      </w:r>
      <w:r>
        <w:t xml:space="preserve">.  The graph has inflection points at </w:t>
      </w:r>
      <w:r w:rsidR="00052017">
        <w:t xml:space="preserve"> </w:t>
      </w:r>
      <w:r>
        <w:rPr>
          <w:i/>
        </w:rPr>
        <w:t>x</w:t>
      </w:r>
      <w:r>
        <w:t xml:space="preserve"> = -1 and </w:t>
      </w:r>
      <w:r>
        <w:rPr>
          <w:i/>
        </w:rPr>
        <w:t>x</w:t>
      </w:r>
      <w:r>
        <w:t xml:space="preserve"> = 2.</w:t>
      </w:r>
    </w:p>
    <w:p w14:paraId="6D4DE66C" w14:textId="77777777" w:rsidR="00E95EAE" w:rsidRDefault="00E95EAE" w:rsidP="00E95EAE"/>
    <w:p w14:paraId="608DAF20" w14:textId="77777777" w:rsidR="00E95EAE" w:rsidRDefault="00E95EAE" w:rsidP="00E95EAE"/>
    <w:p w14:paraId="36843C10" w14:textId="77777777" w:rsidR="001B1BF7" w:rsidRDefault="001B1BF7" w:rsidP="00E95EAE"/>
    <w:p w14:paraId="0A00F8B3" w14:textId="77777777" w:rsidR="00447D61" w:rsidRDefault="00447D61" w:rsidP="00E95EAE"/>
    <w:p w14:paraId="6251980F" w14:textId="77777777" w:rsidR="001B1BF7" w:rsidRDefault="001B1BF7" w:rsidP="00E95EAE"/>
    <w:p w14:paraId="6F4357A8" w14:textId="77777777" w:rsidR="00E95EAE" w:rsidRPr="001C44C5" w:rsidRDefault="00E95EAE" w:rsidP="00E95EAE">
      <w:pPr>
        <w:pStyle w:val="TryitNow"/>
      </w:pPr>
      <w:r>
        <w:lastRenderedPageBreak/>
        <w:t>Try it Now</w:t>
      </w:r>
    </w:p>
    <w:p w14:paraId="0586AA91" w14:textId="77777777" w:rsidR="00E95EAE" w:rsidRDefault="00E95EAE" w:rsidP="00BC78F7">
      <w:pPr>
        <w:pStyle w:val="TryitNowbody"/>
        <w:ind w:left="270" w:hanging="270"/>
      </w:pPr>
      <w:r>
        <w:t xml:space="preserve">6. Using the graph from Try it Now 4, </w:t>
      </w:r>
      <w:r w:rsidRPr="00C61CA5">
        <w:rPr>
          <w:position w:val="-10"/>
        </w:rPr>
        <w:object w:dxaOrig="2640" w:dyaOrig="360" w14:anchorId="22FFD541">
          <v:shape id="_x0000_i1311" type="#_x0000_t75" style="width:131.25pt;height:18.75pt" o:ole="">
            <v:imagedata r:id="rId611" o:title=""/>
          </v:shape>
          <o:OLEObject Type="Embed" ProgID="Equation.3" ShapeID="_x0000_i1311" DrawAspect="Content" ObjectID="_1718714341" r:id="rId629"/>
        </w:object>
      </w:r>
      <w:r>
        <w:t>, estimate the intervals on which the function is concave up and concave down.</w:t>
      </w:r>
    </w:p>
    <w:p w14:paraId="1A4A2AC2" w14:textId="77777777" w:rsidR="00E95EAE" w:rsidRDefault="00E95EAE" w:rsidP="00E95EAE"/>
    <w:p w14:paraId="2A572327" w14:textId="77777777" w:rsidR="00E95EAE" w:rsidRDefault="00E95EAE" w:rsidP="00E95EAE"/>
    <w:p w14:paraId="6BEC5E5D" w14:textId="77777777" w:rsidR="00E95EAE" w:rsidRDefault="00E95EAE" w:rsidP="00E95EAE">
      <w:pPr>
        <w:rPr>
          <w:b/>
        </w:rPr>
      </w:pPr>
      <w:r>
        <w:rPr>
          <w:b/>
        </w:rPr>
        <w:t>Behaviors of the Toolkit Functions</w:t>
      </w:r>
    </w:p>
    <w:p w14:paraId="65ED15C3" w14:textId="77777777" w:rsidR="001B1BF7" w:rsidRDefault="001B1BF7" w:rsidP="00E95EAE"/>
    <w:p w14:paraId="5368BCF8" w14:textId="77777777" w:rsidR="00E95EAE" w:rsidRDefault="00E95EAE" w:rsidP="00E95EAE">
      <w:r>
        <w:t>We will now return to our toolkit functions and discuss their graphical behavior.</w:t>
      </w:r>
    </w:p>
    <w:p w14:paraId="74265BD8" w14:textId="77777777" w:rsidR="00E95EAE" w:rsidRDefault="00E95EAE" w:rsidP="00E95EAE"/>
    <w:tbl>
      <w:tblPr>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38"/>
        <w:gridCol w:w="2952"/>
        <w:gridCol w:w="3258"/>
      </w:tblGrid>
      <w:tr w:rsidR="00E95EAE" w:rsidRPr="00F2585F" w14:paraId="4753C740" w14:textId="77777777" w:rsidTr="00E95EAE">
        <w:tc>
          <w:tcPr>
            <w:tcW w:w="2538" w:type="dxa"/>
          </w:tcPr>
          <w:p w14:paraId="7E9E60EE" w14:textId="77777777" w:rsidR="00E95EAE" w:rsidRPr="00F2585F" w:rsidRDefault="00E95EAE" w:rsidP="00E95EAE">
            <w:r w:rsidRPr="00F2585F">
              <w:t>Function</w:t>
            </w:r>
          </w:p>
        </w:tc>
        <w:tc>
          <w:tcPr>
            <w:tcW w:w="2952" w:type="dxa"/>
          </w:tcPr>
          <w:p w14:paraId="1CF98738" w14:textId="77777777" w:rsidR="00E95EAE" w:rsidRPr="00F2585F" w:rsidRDefault="00E95EAE" w:rsidP="00E95EAE">
            <w:r w:rsidRPr="00F2585F">
              <w:t>Increasing/Decreasing</w:t>
            </w:r>
          </w:p>
        </w:tc>
        <w:tc>
          <w:tcPr>
            <w:tcW w:w="3258" w:type="dxa"/>
          </w:tcPr>
          <w:p w14:paraId="2BC53375" w14:textId="77777777" w:rsidR="00E95EAE" w:rsidRPr="00F2585F" w:rsidRDefault="00E95EAE" w:rsidP="00E95EAE">
            <w:r w:rsidRPr="00F2585F">
              <w:t>Concavity</w:t>
            </w:r>
          </w:p>
        </w:tc>
      </w:tr>
      <w:tr w:rsidR="00E95EAE" w:rsidRPr="00F2585F" w14:paraId="700B6C0A" w14:textId="77777777" w:rsidTr="00E95EAE">
        <w:tc>
          <w:tcPr>
            <w:tcW w:w="2538" w:type="dxa"/>
          </w:tcPr>
          <w:p w14:paraId="740FC17B" w14:textId="77777777" w:rsidR="00E95EAE" w:rsidRPr="00F2585F" w:rsidRDefault="00E95EAE" w:rsidP="00E95EAE">
            <w:pPr>
              <w:rPr>
                <w:u w:val="single"/>
              </w:rPr>
            </w:pPr>
            <w:r w:rsidRPr="00F2585F">
              <w:rPr>
                <w:u w:val="single"/>
              </w:rPr>
              <w:t>Constant Function</w:t>
            </w:r>
          </w:p>
          <w:p w14:paraId="1B7E86B8" w14:textId="77777777" w:rsidR="00E95EAE" w:rsidRPr="00F2585F" w:rsidRDefault="00E95EAE" w:rsidP="00E95EAE">
            <w:r w:rsidRPr="00F2585F">
              <w:rPr>
                <w:position w:val="-10"/>
              </w:rPr>
              <w:object w:dxaOrig="880" w:dyaOrig="320" w14:anchorId="4BA4D144">
                <v:shape id="_x0000_i1312" type="#_x0000_t75" style="width:43.5pt;height:15pt" o:ole="">
                  <v:imagedata r:id="rId384" o:title=""/>
                </v:shape>
                <o:OLEObject Type="Embed" ProgID="Equation.3" ShapeID="_x0000_i1312" DrawAspect="Content" ObjectID="_1718714342" r:id="rId630"/>
              </w:object>
            </w:r>
          </w:p>
        </w:tc>
        <w:tc>
          <w:tcPr>
            <w:tcW w:w="2952" w:type="dxa"/>
          </w:tcPr>
          <w:p w14:paraId="6002FE35" w14:textId="77777777" w:rsidR="00E95EAE" w:rsidRDefault="00E95EAE" w:rsidP="00E95EAE">
            <w:r>
              <w:t>Neither increasing nor decreasing</w:t>
            </w:r>
          </w:p>
          <w:p w14:paraId="6DDF2E63" w14:textId="77777777" w:rsidR="00E95EAE" w:rsidRPr="00F2585F" w:rsidRDefault="00E95EAE" w:rsidP="00E95EAE"/>
        </w:tc>
        <w:tc>
          <w:tcPr>
            <w:tcW w:w="3258" w:type="dxa"/>
          </w:tcPr>
          <w:p w14:paraId="260384D3" w14:textId="77777777" w:rsidR="00E95EAE" w:rsidRPr="00F2585F" w:rsidRDefault="00E95EAE" w:rsidP="00E95EAE">
            <w:r>
              <w:t>Neither concave up nor down</w:t>
            </w:r>
          </w:p>
        </w:tc>
      </w:tr>
      <w:tr w:rsidR="00E95EAE" w:rsidRPr="00F2585F" w14:paraId="6748FDD7" w14:textId="77777777" w:rsidTr="00E95EAE">
        <w:tc>
          <w:tcPr>
            <w:tcW w:w="2538" w:type="dxa"/>
          </w:tcPr>
          <w:p w14:paraId="013CB03A" w14:textId="77777777" w:rsidR="00E95EAE" w:rsidRPr="00F2585F" w:rsidRDefault="00E95EAE" w:rsidP="00E95EAE">
            <w:pPr>
              <w:rPr>
                <w:u w:val="single"/>
              </w:rPr>
            </w:pPr>
            <w:r w:rsidRPr="00F2585F">
              <w:rPr>
                <w:u w:val="single"/>
              </w:rPr>
              <w:t>Identity Function</w:t>
            </w:r>
          </w:p>
          <w:p w14:paraId="10414676" w14:textId="77777777" w:rsidR="00E95EAE" w:rsidRPr="00F2585F" w:rsidRDefault="00E95EAE" w:rsidP="00E95EAE">
            <w:r w:rsidRPr="00F2585F">
              <w:rPr>
                <w:position w:val="-10"/>
              </w:rPr>
              <w:object w:dxaOrig="900" w:dyaOrig="320" w14:anchorId="0CFCEF74">
                <v:shape id="_x0000_i1313" type="#_x0000_t75" style="width:46.5pt;height:15pt" o:ole="">
                  <v:imagedata r:id="rId387" o:title=""/>
                </v:shape>
                <o:OLEObject Type="Embed" ProgID="Equation.3" ShapeID="_x0000_i1313" DrawAspect="Content" ObjectID="_1718714343" r:id="rId631"/>
              </w:object>
            </w:r>
          </w:p>
        </w:tc>
        <w:tc>
          <w:tcPr>
            <w:tcW w:w="2952" w:type="dxa"/>
          </w:tcPr>
          <w:p w14:paraId="3338E8D9" w14:textId="77777777" w:rsidR="00E95EAE" w:rsidRDefault="00E95EAE" w:rsidP="00E95EAE">
            <w:r>
              <w:t>Increasing</w:t>
            </w:r>
          </w:p>
        </w:tc>
        <w:tc>
          <w:tcPr>
            <w:tcW w:w="3258" w:type="dxa"/>
          </w:tcPr>
          <w:p w14:paraId="294992DB" w14:textId="77777777" w:rsidR="00E95EAE" w:rsidRDefault="00E95EAE" w:rsidP="00E95EAE">
            <w:r>
              <w:t>Neither concave up nor down</w:t>
            </w:r>
          </w:p>
          <w:p w14:paraId="0693985E" w14:textId="77777777" w:rsidR="00E95EAE" w:rsidRDefault="00E95EAE" w:rsidP="00E95EAE"/>
        </w:tc>
      </w:tr>
      <w:tr w:rsidR="00E95EAE" w:rsidRPr="00F2585F" w14:paraId="24E4A033" w14:textId="77777777" w:rsidTr="00E95EAE">
        <w:tc>
          <w:tcPr>
            <w:tcW w:w="2538" w:type="dxa"/>
          </w:tcPr>
          <w:p w14:paraId="763EFF53" w14:textId="77777777" w:rsidR="00E95EAE" w:rsidRPr="00F2585F" w:rsidRDefault="00E95EAE" w:rsidP="00E95EAE">
            <w:pPr>
              <w:rPr>
                <w:u w:val="single"/>
              </w:rPr>
            </w:pPr>
            <w:r w:rsidRPr="00F2585F">
              <w:rPr>
                <w:u w:val="single"/>
              </w:rPr>
              <w:t>Quadratic Function</w:t>
            </w:r>
          </w:p>
          <w:p w14:paraId="69D60FFB" w14:textId="77777777" w:rsidR="00E95EAE" w:rsidRPr="00F2585F" w:rsidRDefault="00E95EAE" w:rsidP="00E95EAE">
            <w:r w:rsidRPr="00F2585F">
              <w:rPr>
                <w:position w:val="-10"/>
              </w:rPr>
              <w:object w:dxaOrig="980" w:dyaOrig="360" w14:anchorId="5E7AEF22">
                <v:shape id="_x0000_i1314" type="#_x0000_t75" style="width:49.5pt;height:18.75pt" o:ole="">
                  <v:imagedata r:id="rId391" o:title=""/>
                </v:shape>
                <o:OLEObject Type="Embed" ProgID="Equation.3" ShapeID="_x0000_i1314" DrawAspect="Content" ObjectID="_1718714344" r:id="rId632"/>
              </w:object>
            </w:r>
          </w:p>
        </w:tc>
        <w:tc>
          <w:tcPr>
            <w:tcW w:w="2952" w:type="dxa"/>
          </w:tcPr>
          <w:p w14:paraId="543001B3" w14:textId="77777777" w:rsidR="00E95EAE" w:rsidRDefault="00E95EAE" w:rsidP="00E95EAE">
            <w:r>
              <w:t xml:space="preserve">Increasing on </w:t>
            </w:r>
            <w:r w:rsidRPr="00F2585F">
              <w:rPr>
                <w:position w:val="-10"/>
              </w:rPr>
              <w:object w:dxaOrig="620" w:dyaOrig="320" w14:anchorId="2D34DBD2">
                <v:shape id="_x0000_i1315" type="#_x0000_t75" style="width:30.75pt;height:15pt" o:ole="">
                  <v:imagedata r:id="rId633" o:title=""/>
                </v:shape>
                <o:OLEObject Type="Embed" ProgID="Equation.3" ShapeID="_x0000_i1315" DrawAspect="Content" ObjectID="_1718714345" r:id="rId634"/>
              </w:object>
            </w:r>
          </w:p>
          <w:p w14:paraId="50BE10FC" w14:textId="77777777" w:rsidR="00E95EAE" w:rsidRDefault="00E95EAE" w:rsidP="00E95EAE">
            <w:r>
              <w:t xml:space="preserve">Decreasing on </w:t>
            </w:r>
            <w:r w:rsidRPr="00F2585F">
              <w:rPr>
                <w:position w:val="-10"/>
              </w:rPr>
              <w:object w:dxaOrig="720" w:dyaOrig="320" w14:anchorId="5FE1D36A">
                <v:shape id="_x0000_i1316" type="#_x0000_t75" style="width:36.75pt;height:15pt" o:ole="">
                  <v:imagedata r:id="rId635" o:title=""/>
                </v:shape>
                <o:OLEObject Type="Embed" ProgID="Equation.3" ShapeID="_x0000_i1316" DrawAspect="Content" ObjectID="_1718714346" r:id="rId636"/>
              </w:object>
            </w:r>
          </w:p>
          <w:p w14:paraId="269E6F09" w14:textId="77777777" w:rsidR="00E95EAE" w:rsidRPr="00F2585F" w:rsidRDefault="00E95EAE" w:rsidP="00E95EAE">
            <w:r>
              <w:t xml:space="preserve">Minimum at </w:t>
            </w:r>
            <w:r w:rsidRPr="00F2585F">
              <w:rPr>
                <w:i/>
              </w:rPr>
              <w:t>x</w:t>
            </w:r>
            <w:r>
              <w:t xml:space="preserve"> = 0</w:t>
            </w:r>
          </w:p>
        </w:tc>
        <w:tc>
          <w:tcPr>
            <w:tcW w:w="3258" w:type="dxa"/>
          </w:tcPr>
          <w:p w14:paraId="27167DCB" w14:textId="77777777" w:rsidR="00E95EAE" w:rsidRDefault="00E95EAE" w:rsidP="00E95EAE">
            <w:r>
              <w:t xml:space="preserve">Concave up </w:t>
            </w:r>
            <w:r w:rsidRPr="00F2585F">
              <w:rPr>
                <w:position w:val="-10"/>
              </w:rPr>
              <w:object w:dxaOrig="800" w:dyaOrig="320" w14:anchorId="75787853">
                <v:shape id="_x0000_i1317" type="#_x0000_t75" style="width:39.75pt;height:15pt" o:ole="">
                  <v:imagedata r:id="rId637" o:title=""/>
                </v:shape>
                <o:OLEObject Type="Embed" ProgID="Equation.3" ShapeID="_x0000_i1317" DrawAspect="Content" ObjectID="_1718714347" r:id="rId638"/>
              </w:object>
            </w:r>
          </w:p>
        </w:tc>
      </w:tr>
      <w:tr w:rsidR="00E95EAE" w:rsidRPr="00F2585F" w14:paraId="6251745F" w14:textId="77777777" w:rsidTr="00E95EAE">
        <w:tc>
          <w:tcPr>
            <w:tcW w:w="2538" w:type="dxa"/>
          </w:tcPr>
          <w:p w14:paraId="71E29AFE" w14:textId="77777777" w:rsidR="00E95EAE" w:rsidRPr="00F2585F" w:rsidRDefault="00E95EAE" w:rsidP="00E95EAE">
            <w:pPr>
              <w:rPr>
                <w:u w:val="single"/>
              </w:rPr>
            </w:pPr>
            <w:r w:rsidRPr="00F2585F">
              <w:rPr>
                <w:u w:val="single"/>
              </w:rPr>
              <w:t xml:space="preserve">Cubic Function </w:t>
            </w:r>
          </w:p>
          <w:p w14:paraId="1D60F3A4" w14:textId="77777777" w:rsidR="00E95EAE" w:rsidRPr="00F2585F" w:rsidRDefault="00E95EAE" w:rsidP="00E95EAE">
            <w:pPr>
              <w:rPr>
                <w:u w:val="single"/>
              </w:rPr>
            </w:pPr>
            <w:r w:rsidRPr="00F2585F">
              <w:rPr>
                <w:position w:val="-10"/>
              </w:rPr>
              <w:object w:dxaOrig="980" w:dyaOrig="360" w14:anchorId="29ACFACB">
                <v:shape id="_x0000_i1318" type="#_x0000_t75" style="width:49.5pt;height:18.75pt" o:ole="">
                  <v:imagedata r:id="rId396" o:title=""/>
                </v:shape>
                <o:OLEObject Type="Embed" ProgID="Equation.3" ShapeID="_x0000_i1318" DrawAspect="Content" ObjectID="_1718714348" r:id="rId639"/>
              </w:object>
            </w:r>
          </w:p>
          <w:p w14:paraId="2B6FADAD" w14:textId="77777777" w:rsidR="00E95EAE" w:rsidRPr="00F2585F" w:rsidRDefault="00E95EAE" w:rsidP="00E95EAE">
            <w:pPr>
              <w:rPr>
                <w:u w:val="single"/>
              </w:rPr>
            </w:pPr>
          </w:p>
        </w:tc>
        <w:tc>
          <w:tcPr>
            <w:tcW w:w="2952" w:type="dxa"/>
          </w:tcPr>
          <w:p w14:paraId="76668A2E" w14:textId="77777777" w:rsidR="00E95EAE" w:rsidRDefault="00E95EAE" w:rsidP="00E95EAE">
            <w:r>
              <w:t>Increasing</w:t>
            </w:r>
          </w:p>
        </w:tc>
        <w:tc>
          <w:tcPr>
            <w:tcW w:w="3258" w:type="dxa"/>
          </w:tcPr>
          <w:p w14:paraId="56CFF9BA" w14:textId="77777777" w:rsidR="00E95EAE" w:rsidRDefault="00E95EAE" w:rsidP="00E95EAE">
            <w:r>
              <w:t xml:space="preserve">Concave down on </w:t>
            </w:r>
            <w:r w:rsidRPr="00F2585F">
              <w:rPr>
                <w:position w:val="-10"/>
              </w:rPr>
              <w:object w:dxaOrig="720" w:dyaOrig="320" w14:anchorId="6C1E1449">
                <v:shape id="_x0000_i1319" type="#_x0000_t75" style="width:36.75pt;height:15pt" o:ole="">
                  <v:imagedata r:id="rId640" o:title=""/>
                </v:shape>
                <o:OLEObject Type="Embed" ProgID="Equation.3" ShapeID="_x0000_i1319" DrawAspect="Content" ObjectID="_1718714349" r:id="rId641"/>
              </w:object>
            </w:r>
          </w:p>
          <w:p w14:paraId="03AC2785" w14:textId="77777777" w:rsidR="00E95EAE" w:rsidRDefault="00E95EAE" w:rsidP="00E95EAE">
            <w:r>
              <w:t xml:space="preserve">Concave up on </w:t>
            </w:r>
            <w:r w:rsidRPr="00F2585F">
              <w:rPr>
                <w:position w:val="-10"/>
              </w:rPr>
              <w:object w:dxaOrig="620" w:dyaOrig="320" w14:anchorId="58FD2CDA">
                <v:shape id="_x0000_i1320" type="#_x0000_t75" style="width:30.75pt;height:15pt" o:ole="">
                  <v:imagedata r:id="rId633" o:title=""/>
                </v:shape>
                <o:OLEObject Type="Embed" ProgID="Equation.3" ShapeID="_x0000_i1320" DrawAspect="Content" ObjectID="_1718714350" r:id="rId642"/>
              </w:object>
            </w:r>
          </w:p>
          <w:p w14:paraId="7E74CFB6" w14:textId="77777777" w:rsidR="00E95EAE" w:rsidRDefault="00E95EAE" w:rsidP="00E95EAE">
            <w:r>
              <w:t>Inflection point at (0,0)</w:t>
            </w:r>
          </w:p>
        </w:tc>
      </w:tr>
      <w:tr w:rsidR="00E95EAE" w:rsidRPr="00F2585F" w14:paraId="0E8A1928" w14:textId="77777777" w:rsidTr="00E95EAE">
        <w:tc>
          <w:tcPr>
            <w:tcW w:w="2538" w:type="dxa"/>
          </w:tcPr>
          <w:p w14:paraId="69EA5912" w14:textId="77777777" w:rsidR="00E95EAE" w:rsidRDefault="00E95EAE" w:rsidP="00E95EAE">
            <w:r w:rsidRPr="00F2585F">
              <w:rPr>
                <w:u w:val="single"/>
              </w:rPr>
              <w:t>Reciprocal</w:t>
            </w:r>
            <w:r>
              <w:t xml:space="preserve"> </w:t>
            </w:r>
          </w:p>
          <w:p w14:paraId="5E67EB58" w14:textId="77777777" w:rsidR="00E95EAE" w:rsidRPr="00F2585F" w:rsidRDefault="00E95EAE" w:rsidP="00E95EAE">
            <w:pPr>
              <w:rPr>
                <w:b/>
                <w:bCs/>
              </w:rPr>
            </w:pPr>
            <w:r w:rsidRPr="00F2585F">
              <w:rPr>
                <w:b/>
                <w:bCs/>
                <w:position w:val="-24"/>
              </w:rPr>
              <w:object w:dxaOrig="940" w:dyaOrig="620" w14:anchorId="03AE9C9D">
                <v:shape id="_x0000_i1321" type="#_x0000_t75" style="width:46.5pt;height:30.75pt" o:ole="">
                  <v:imagedata r:id="rId73" o:title=""/>
                </v:shape>
                <o:OLEObject Type="Embed" ProgID="Equation.3" ShapeID="_x0000_i1321" DrawAspect="Content" ObjectID="_1718714351" r:id="rId643"/>
              </w:object>
            </w:r>
          </w:p>
          <w:p w14:paraId="53BC66B5" w14:textId="77777777" w:rsidR="00E95EAE" w:rsidRPr="00F2585F" w:rsidRDefault="00E95EAE" w:rsidP="00E95EAE">
            <w:pPr>
              <w:rPr>
                <w:u w:val="single"/>
              </w:rPr>
            </w:pPr>
          </w:p>
        </w:tc>
        <w:tc>
          <w:tcPr>
            <w:tcW w:w="2952" w:type="dxa"/>
          </w:tcPr>
          <w:p w14:paraId="7DBD227D" w14:textId="77777777" w:rsidR="00E95EAE" w:rsidRDefault="00E95EAE" w:rsidP="00E95EAE">
            <w:r>
              <w:t xml:space="preserve">Decreasing </w:t>
            </w:r>
            <w:r w:rsidRPr="00F2585F">
              <w:rPr>
                <w:position w:val="-10"/>
              </w:rPr>
              <w:object w:dxaOrig="1540" w:dyaOrig="320" w14:anchorId="5CBAD859">
                <v:shape id="_x0000_i1322" type="#_x0000_t75" style="width:75.75pt;height:15pt" o:ole="">
                  <v:imagedata r:id="rId644" o:title=""/>
                </v:shape>
                <o:OLEObject Type="Embed" ProgID="Equation.3" ShapeID="_x0000_i1322" DrawAspect="Content" ObjectID="_1718714352" r:id="rId645"/>
              </w:object>
            </w:r>
          </w:p>
        </w:tc>
        <w:tc>
          <w:tcPr>
            <w:tcW w:w="3258" w:type="dxa"/>
          </w:tcPr>
          <w:p w14:paraId="5BE11576" w14:textId="77777777" w:rsidR="00E95EAE" w:rsidRDefault="00E95EAE" w:rsidP="00E95EAE">
            <w:r>
              <w:t xml:space="preserve">Concave down on </w:t>
            </w:r>
            <w:r w:rsidRPr="00F2585F">
              <w:rPr>
                <w:position w:val="-10"/>
              </w:rPr>
              <w:object w:dxaOrig="720" w:dyaOrig="320" w14:anchorId="070AB9B5">
                <v:shape id="_x0000_i1323" type="#_x0000_t75" style="width:36.75pt;height:15pt" o:ole="">
                  <v:imagedata r:id="rId640" o:title=""/>
                </v:shape>
                <o:OLEObject Type="Embed" ProgID="Equation.3" ShapeID="_x0000_i1323" DrawAspect="Content" ObjectID="_1718714353" r:id="rId646"/>
              </w:object>
            </w:r>
          </w:p>
          <w:p w14:paraId="65013A0A" w14:textId="77777777" w:rsidR="00E95EAE" w:rsidRDefault="00E95EAE" w:rsidP="00E95EAE">
            <w:r>
              <w:t xml:space="preserve">Concave up on </w:t>
            </w:r>
            <w:r w:rsidRPr="00F2585F">
              <w:rPr>
                <w:position w:val="-10"/>
              </w:rPr>
              <w:object w:dxaOrig="620" w:dyaOrig="320" w14:anchorId="41831365">
                <v:shape id="_x0000_i1324" type="#_x0000_t75" style="width:30.75pt;height:15pt" o:ole="">
                  <v:imagedata r:id="rId633" o:title=""/>
                </v:shape>
                <o:OLEObject Type="Embed" ProgID="Equation.3" ShapeID="_x0000_i1324" DrawAspect="Content" ObjectID="_1718714354" r:id="rId647"/>
              </w:object>
            </w:r>
          </w:p>
          <w:p w14:paraId="7B1C7A3B" w14:textId="77777777" w:rsidR="00E95EAE" w:rsidRDefault="00E95EAE" w:rsidP="00E95EAE"/>
        </w:tc>
      </w:tr>
      <w:tr w:rsidR="00E95EAE" w:rsidRPr="00F2585F" w14:paraId="34D41CCC" w14:textId="77777777" w:rsidTr="00E95EAE">
        <w:tc>
          <w:tcPr>
            <w:tcW w:w="2538" w:type="dxa"/>
          </w:tcPr>
          <w:p w14:paraId="62F3C069" w14:textId="77777777" w:rsidR="00E95EAE" w:rsidRPr="00F2585F" w:rsidRDefault="00E95EAE" w:rsidP="00E95EAE">
            <w:r w:rsidRPr="00F2585F">
              <w:t>Function</w:t>
            </w:r>
          </w:p>
        </w:tc>
        <w:tc>
          <w:tcPr>
            <w:tcW w:w="2952" w:type="dxa"/>
          </w:tcPr>
          <w:p w14:paraId="3C2974C8" w14:textId="77777777" w:rsidR="00E95EAE" w:rsidRPr="00F2585F" w:rsidRDefault="00E95EAE" w:rsidP="00E95EAE">
            <w:r w:rsidRPr="00F2585F">
              <w:t>Increasing/Decreasing</w:t>
            </w:r>
          </w:p>
        </w:tc>
        <w:tc>
          <w:tcPr>
            <w:tcW w:w="3258" w:type="dxa"/>
          </w:tcPr>
          <w:p w14:paraId="1D71E111" w14:textId="77777777" w:rsidR="00E95EAE" w:rsidRPr="00F2585F" w:rsidRDefault="00E95EAE" w:rsidP="00E95EAE">
            <w:r w:rsidRPr="00F2585F">
              <w:t>Concavity</w:t>
            </w:r>
          </w:p>
        </w:tc>
      </w:tr>
      <w:tr w:rsidR="00E95EAE" w:rsidRPr="00F2585F" w14:paraId="6745A8B8" w14:textId="77777777" w:rsidTr="00E95EAE">
        <w:tc>
          <w:tcPr>
            <w:tcW w:w="2538" w:type="dxa"/>
          </w:tcPr>
          <w:p w14:paraId="48618CDC" w14:textId="77777777" w:rsidR="00E95EAE" w:rsidRDefault="00E95EAE" w:rsidP="00E95EAE">
            <w:r w:rsidRPr="00F2585F">
              <w:rPr>
                <w:u w:val="single"/>
              </w:rPr>
              <w:t xml:space="preserve">Reciprocal </w:t>
            </w:r>
            <w:r>
              <w:rPr>
                <w:u w:val="single"/>
              </w:rPr>
              <w:t>squared</w:t>
            </w:r>
            <w:r>
              <w:t xml:space="preserve"> </w:t>
            </w:r>
          </w:p>
          <w:p w14:paraId="6165AA16" w14:textId="77777777" w:rsidR="00E95EAE" w:rsidRDefault="00E95EAE" w:rsidP="00E95EAE">
            <w:r w:rsidRPr="00F2585F">
              <w:rPr>
                <w:b/>
                <w:bCs/>
                <w:position w:val="-24"/>
              </w:rPr>
              <w:object w:dxaOrig="1040" w:dyaOrig="620" w14:anchorId="5C8BDDD6">
                <v:shape id="_x0000_i1325" type="#_x0000_t75" style="width:52.5pt;height:30.75pt" o:ole="">
                  <v:imagedata r:id="rId75" o:title=""/>
                </v:shape>
                <o:OLEObject Type="Embed" ProgID="Equation.3" ShapeID="_x0000_i1325" DrawAspect="Content" ObjectID="_1718714355" r:id="rId648"/>
              </w:object>
            </w:r>
          </w:p>
          <w:p w14:paraId="143B09DA" w14:textId="77777777" w:rsidR="00E95EAE" w:rsidRPr="00F2585F" w:rsidRDefault="00E95EAE" w:rsidP="00E95EAE">
            <w:pPr>
              <w:rPr>
                <w:u w:val="single"/>
              </w:rPr>
            </w:pPr>
          </w:p>
        </w:tc>
        <w:tc>
          <w:tcPr>
            <w:tcW w:w="2952" w:type="dxa"/>
          </w:tcPr>
          <w:p w14:paraId="37F5AD56" w14:textId="77777777" w:rsidR="00E95EAE" w:rsidRDefault="00E95EAE" w:rsidP="00E95EAE">
            <w:r>
              <w:t xml:space="preserve">Increasing on </w:t>
            </w:r>
            <w:r w:rsidRPr="00F2585F">
              <w:rPr>
                <w:position w:val="-10"/>
              </w:rPr>
              <w:object w:dxaOrig="720" w:dyaOrig="320" w14:anchorId="7CCA33E7">
                <v:shape id="_x0000_i1326" type="#_x0000_t75" style="width:36.75pt;height:15pt" o:ole="">
                  <v:imagedata r:id="rId635" o:title=""/>
                </v:shape>
                <o:OLEObject Type="Embed" ProgID="Equation.3" ShapeID="_x0000_i1326" DrawAspect="Content" ObjectID="_1718714356" r:id="rId649"/>
              </w:object>
            </w:r>
          </w:p>
          <w:p w14:paraId="67079E79" w14:textId="77777777" w:rsidR="00E95EAE" w:rsidRDefault="00E95EAE" w:rsidP="00E95EAE">
            <w:r>
              <w:t xml:space="preserve">Decreasing on </w:t>
            </w:r>
            <w:r w:rsidRPr="00F2585F">
              <w:rPr>
                <w:position w:val="-10"/>
              </w:rPr>
              <w:object w:dxaOrig="620" w:dyaOrig="320" w14:anchorId="74362AF6">
                <v:shape id="_x0000_i1327" type="#_x0000_t75" style="width:30.75pt;height:15pt" o:ole="">
                  <v:imagedata r:id="rId633" o:title=""/>
                </v:shape>
                <o:OLEObject Type="Embed" ProgID="Equation.3" ShapeID="_x0000_i1327" DrawAspect="Content" ObjectID="_1718714357" r:id="rId650"/>
              </w:object>
            </w:r>
          </w:p>
          <w:p w14:paraId="2A5766D1" w14:textId="77777777" w:rsidR="00E95EAE" w:rsidRDefault="00E95EAE" w:rsidP="00E95EAE"/>
        </w:tc>
        <w:tc>
          <w:tcPr>
            <w:tcW w:w="3258" w:type="dxa"/>
          </w:tcPr>
          <w:p w14:paraId="7610381D" w14:textId="77777777" w:rsidR="00E95EAE" w:rsidRDefault="00E95EAE" w:rsidP="00E95EAE">
            <w:r>
              <w:t xml:space="preserve">Concave up on </w:t>
            </w:r>
            <w:r w:rsidRPr="00F2585F">
              <w:rPr>
                <w:position w:val="-10"/>
              </w:rPr>
              <w:object w:dxaOrig="1540" w:dyaOrig="320" w14:anchorId="5D1B1DEB">
                <v:shape id="_x0000_i1328" type="#_x0000_t75" style="width:75.75pt;height:15pt" o:ole="">
                  <v:imagedata r:id="rId644" o:title=""/>
                </v:shape>
                <o:OLEObject Type="Embed" ProgID="Equation.3" ShapeID="_x0000_i1328" DrawAspect="Content" ObjectID="_1718714358" r:id="rId651"/>
              </w:object>
            </w:r>
          </w:p>
        </w:tc>
      </w:tr>
      <w:tr w:rsidR="00E95EAE" w:rsidRPr="00F2585F" w14:paraId="6B447D23" w14:textId="77777777" w:rsidTr="00E95EAE">
        <w:tc>
          <w:tcPr>
            <w:tcW w:w="2538" w:type="dxa"/>
          </w:tcPr>
          <w:p w14:paraId="7666822B" w14:textId="77777777" w:rsidR="00E95EAE" w:rsidRDefault="00E95EAE" w:rsidP="00E95EAE">
            <w:r w:rsidRPr="00F2585F">
              <w:rPr>
                <w:u w:val="single"/>
              </w:rPr>
              <w:t>Cube Root</w:t>
            </w:r>
            <w:r>
              <w:t xml:space="preserve"> </w:t>
            </w:r>
          </w:p>
          <w:p w14:paraId="559C97F7" w14:textId="77777777" w:rsidR="00E95EAE" w:rsidRPr="00F2585F" w:rsidRDefault="00E95EAE" w:rsidP="00E95EAE">
            <w:pPr>
              <w:rPr>
                <w:b/>
                <w:bCs/>
              </w:rPr>
            </w:pPr>
            <w:r w:rsidRPr="00F2585F">
              <w:rPr>
                <w:b/>
                <w:bCs/>
                <w:position w:val="-10"/>
              </w:rPr>
              <w:object w:dxaOrig="1080" w:dyaOrig="380" w14:anchorId="7457B8A1">
                <v:shape id="_x0000_i1329" type="#_x0000_t75" style="width:54pt;height:19.5pt" o:ole="">
                  <v:imagedata r:id="rId79" o:title=""/>
                </v:shape>
                <o:OLEObject Type="Embed" ProgID="Equation.3" ShapeID="_x0000_i1329" DrawAspect="Content" ObjectID="_1718714359" r:id="rId652"/>
              </w:object>
            </w:r>
            <w:r w:rsidRPr="00F2585F">
              <w:rPr>
                <w:b/>
                <w:bCs/>
              </w:rPr>
              <w:t xml:space="preserve"> </w:t>
            </w:r>
          </w:p>
          <w:p w14:paraId="737ED1BE" w14:textId="77777777" w:rsidR="00E95EAE" w:rsidRPr="00F2585F" w:rsidRDefault="00E95EAE" w:rsidP="00E95EAE">
            <w:pPr>
              <w:rPr>
                <w:u w:val="single"/>
              </w:rPr>
            </w:pPr>
          </w:p>
        </w:tc>
        <w:tc>
          <w:tcPr>
            <w:tcW w:w="2952" w:type="dxa"/>
          </w:tcPr>
          <w:p w14:paraId="63415F41" w14:textId="77777777" w:rsidR="00E95EAE" w:rsidRDefault="00E95EAE" w:rsidP="00E95EAE">
            <w:r>
              <w:t>Increasing</w:t>
            </w:r>
          </w:p>
        </w:tc>
        <w:tc>
          <w:tcPr>
            <w:tcW w:w="3258" w:type="dxa"/>
          </w:tcPr>
          <w:p w14:paraId="5DF03CEB" w14:textId="77777777" w:rsidR="00E95EAE" w:rsidRDefault="00E95EAE" w:rsidP="00E95EAE">
            <w:r>
              <w:t xml:space="preserve">Concave down on </w:t>
            </w:r>
            <w:r w:rsidRPr="00F2585F">
              <w:rPr>
                <w:position w:val="-10"/>
              </w:rPr>
              <w:object w:dxaOrig="620" w:dyaOrig="320" w14:anchorId="6452E6C8">
                <v:shape id="_x0000_i1330" type="#_x0000_t75" style="width:30.75pt;height:15pt" o:ole="">
                  <v:imagedata r:id="rId633" o:title=""/>
                </v:shape>
                <o:OLEObject Type="Embed" ProgID="Equation.3" ShapeID="_x0000_i1330" DrawAspect="Content" ObjectID="_1718714360" r:id="rId653"/>
              </w:object>
            </w:r>
          </w:p>
          <w:p w14:paraId="645DEA52" w14:textId="77777777" w:rsidR="00E95EAE" w:rsidRDefault="00E95EAE" w:rsidP="00E95EAE">
            <w:r>
              <w:t xml:space="preserve">Concave up on </w:t>
            </w:r>
            <w:r w:rsidRPr="00F2585F">
              <w:rPr>
                <w:position w:val="-10"/>
              </w:rPr>
              <w:object w:dxaOrig="720" w:dyaOrig="320" w14:anchorId="5B6C6EE1">
                <v:shape id="_x0000_i1331" type="#_x0000_t75" style="width:36.75pt;height:15pt" o:ole="">
                  <v:imagedata r:id="rId640" o:title=""/>
                </v:shape>
                <o:OLEObject Type="Embed" ProgID="Equation.3" ShapeID="_x0000_i1331" DrawAspect="Content" ObjectID="_1718714361" r:id="rId654"/>
              </w:object>
            </w:r>
          </w:p>
          <w:p w14:paraId="01F33BA9" w14:textId="77777777" w:rsidR="00E95EAE" w:rsidRDefault="00E95EAE" w:rsidP="00E95EAE">
            <w:r>
              <w:t>Inflection point at (0,0)</w:t>
            </w:r>
          </w:p>
        </w:tc>
      </w:tr>
      <w:tr w:rsidR="00E95EAE" w:rsidRPr="00F2585F" w14:paraId="4BE1D049" w14:textId="77777777" w:rsidTr="00E95EAE">
        <w:tc>
          <w:tcPr>
            <w:tcW w:w="2538" w:type="dxa"/>
          </w:tcPr>
          <w:p w14:paraId="3D819124" w14:textId="77777777" w:rsidR="00E95EAE" w:rsidRDefault="00E95EAE" w:rsidP="00E95EAE">
            <w:r w:rsidRPr="00F2585F">
              <w:rPr>
                <w:u w:val="single"/>
              </w:rPr>
              <w:t>Square Root</w:t>
            </w:r>
            <w:r>
              <w:t xml:space="preserve"> </w:t>
            </w:r>
          </w:p>
          <w:p w14:paraId="2EA9F25D" w14:textId="77777777" w:rsidR="00E95EAE" w:rsidRPr="00F2585F" w:rsidRDefault="00E95EAE" w:rsidP="00E95EAE">
            <w:pPr>
              <w:rPr>
                <w:b/>
                <w:bCs/>
              </w:rPr>
            </w:pPr>
            <w:r w:rsidRPr="00F2585F">
              <w:rPr>
                <w:b/>
                <w:bCs/>
                <w:position w:val="-10"/>
              </w:rPr>
              <w:object w:dxaOrig="1080" w:dyaOrig="380" w14:anchorId="69E6A0FA">
                <v:shape id="_x0000_i1332" type="#_x0000_t75" style="width:54pt;height:19.5pt" o:ole="">
                  <v:imagedata r:id="rId414" o:title=""/>
                </v:shape>
                <o:OLEObject Type="Embed" ProgID="Equation.3" ShapeID="_x0000_i1332" DrawAspect="Content" ObjectID="_1718714362" r:id="rId655"/>
              </w:object>
            </w:r>
          </w:p>
          <w:p w14:paraId="48C39CEC" w14:textId="77777777" w:rsidR="00E95EAE" w:rsidRPr="00F2585F" w:rsidRDefault="00E95EAE" w:rsidP="00E95EAE">
            <w:pPr>
              <w:rPr>
                <w:u w:val="single"/>
              </w:rPr>
            </w:pPr>
          </w:p>
        </w:tc>
        <w:tc>
          <w:tcPr>
            <w:tcW w:w="2952" w:type="dxa"/>
          </w:tcPr>
          <w:p w14:paraId="1367D9FC" w14:textId="77777777" w:rsidR="00E95EAE" w:rsidRDefault="00E95EAE" w:rsidP="00E95EAE">
            <w:r>
              <w:t xml:space="preserve">Increasing on </w:t>
            </w:r>
            <w:r w:rsidRPr="00F2585F">
              <w:rPr>
                <w:position w:val="-10"/>
              </w:rPr>
              <w:object w:dxaOrig="620" w:dyaOrig="320" w14:anchorId="4FBA7E98">
                <v:shape id="_x0000_i1333" type="#_x0000_t75" style="width:30.75pt;height:15pt" o:ole="">
                  <v:imagedata r:id="rId633" o:title=""/>
                </v:shape>
                <o:OLEObject Type="Embed" ProgID="Equation.3" ShapeID="_x0000_i1333" DrawAspect="Content" ObjectID="_1718714363" r:id="rId656"/>
              </w:object>
            </w:r>
          </w:p>
        </w:tc>
        <w:tc>
          <w:tcPr>
            <w:tcW w:w="3258" w:type="dxa"/>
          </w:tcPr>
          <w:p w14:paraId="122260A2" w14:textId="77777777" w:rsidR="00E95EAE" w:rsidRDefault="00E95EAE" w:rsidP="00E95EAE">
            <w:r>
              <w:t xml:space="preserve">Concave down on </w:t>
            </w:r>
            <w:r w:rsidRPr="00F2585F">
              <w:rPr>
                <w:position w:val="-10"/>
              </w:rPr>
              <w:object w:dxaOrig="620" w:dyaOrig="320" w14:anchorId="40977D03">
                <v:shape id="_x0000_i1334" type="#_x0000_t75" style="width:30.75pt;height:15pt" o:ole="">
                  <v:imagedata r:id="rId633" o:title=""/>
                </v:shape>
                <o:OLEObject Type="Embed" ProgID="Equation.3" ShapeID="_x0000_i1334" DrawAspect="Content" ObjectID="_1718714364" r:id="rId657"/>
              </w:object>
            </w:r>
          </w:p>
        </w:tc>
      </w:tr>
      <w:tr w:rsidR="00E95EAE" w:rsidRPr="00F2585F" w14:paraId="1A6DA949" w14:textId="77777777" w:rsidTr="00E95EAE">
        <w:tc>
          <w:tcPr>
            <w:tcW w:w="2538" w:type="dxa"/>
          </w:tcPr>
          <w:p w14:paraId="31006B85" w14:textId="77777777" w:rsidR="00E95EAE" w:rsidRDefault="00E95EAE" w:rsidP="00E95EAE">
            <w:r w:rsidRPr="00F2585F">
              <w:rPr>
                <w:u w:val="single"/>
              </w:rPr>
              <w:t>Absolute Value</w:t>
            </w:r>
          </w:p>
          <w:p w14:paraId="78298F7A" w14:textId="77777777" w:rsidR="00E95EAE" w:rsidRPr="00F2585F" w:rsidRDefault="00E95EAE" w:rsidP="00E95EAE">
            <w:pPr>
              <w:rPr>
                <w:u w:val="single"/>
              </w:rPr>
            </w:pPr>
            <w:r w:rsidRPr="00F2585F">
              <w:rPr>
                <w:position w:val="-14"/>
              </w:rPr>
              <w:object w:dxaOrig="980" w:dyaOrig="400" w14:anchorId="0EA3B63B">
                <v:shape id="_x0000_i1335" type="#_x0000_t75" style="width:49.5pt;height:19.5pt" o:ole="">
                  <v:imagedata r:id="rId418" o:title=""/>
                </v:shape>
                <o:OLEObject Type="Embed" ProgID="Equation.3" ShapeID="_x0000_i1335" DrawAspect="Content" ObjectID="_1718714365" r:id="rId658"/>
              </w:object>
            </w:r>
          </w:p>
        </w:tc>
        <w:tc>
          <w:tcPr>
            <w:tcW w:w="2952" w:type="dxa"/>
          </w:tcPr>
          <w:p w14:paraId="6D722411" w14:textId="77777777" w:rsidR="00E95EAE" w:rsidRDefault="00E95EAE" w:rsidP="00E95EAE">
            <w:r>
              <w:t xml:space="preserve">Increasing on </w:t>
            </w:r>
            <w:r w:rsidRPr="00F2585F">
              <w:rPr>
                <w:position w:val="-10"/>
              </w:rPr>
              <w:object w:dxaOrig="620" w:dyaOrig="320" w14:anchorId="3992BC9E">
                <v:shape id="_x0000_i1336" type="#_x0000_t75" style="width:30.75pt;height:15pt" o:ole="">
                  <v:imagedata r:id="rId633" o:title=""/>
                </v:shape>
                <o:OLEObject Type="Embed" ProgID="Equation.3" ShapeID="_x0000_i1336" DrawAspect="Content" ObjectID="_1718714366" r:id="rId659"/>
              </w:object>
            </w:r>
          </w:p>
          <w:p w14:paraId="4EDE9DFB" w14:textId="77777777" w:rsidR="00E95EAE" w:rsidRDefault="00E95EAE" w:rsidP="00E95EAE">
            <w:r>
              <w:t xml:space="preserve">Decreasing on </w:t>
            </w:r>
            <w:r w:rsidRPr="00F2585F">
              <w:rPr>
                <w:position w:val="-10"/>
              </w:rPr>
              <w:object w:dxaOrig="720" w:dyaOrig="320" w14:anchorId="4D5AC24E">
                <v:shape id="_x0000_i1337" type="#_x0000_t75" style="width:36.75pt;height:15pt" o:ole="">
                  <v:imagedata r:id="rId635" o:title=""/>
                </v:shape>
                <o:OLEObject Type="Embed" ProgID="Equation.3" ShapeID="_x0000_i1337" DrawAspect="Content" ObjectID="_1718714367" r:id="rId660"/>
              </w:object>
            </w:r>
          </w:p>
          <w:p w14:paraId="4D5F7F1F" w14:textId="77777777" w:rsidR="00E95EAE" w:rsidRDefault="00E95EAE" w:rsidP="00E95EAE"/>
        </w:tc>
        <w:tc>
          <w:tcPr>
            <w:tcW w:w="3258" w:type="dxa"/>
          </w:tcPr>
          <w:p w14:paraId="639CB967" w14:textId="77777777" w:rsidR="00E95EAE" w:rsidRDefault="00E95EAE" w:rsidP="00E95EAE">
            <w:r>
              <w:t>Neither concave up or down</w:t>
            </w:r>
          </w:p>
          <w:p w14:paraId="0E8188E6" w14:textId="77777777" w:rsidR="00E95EAE" w:rsidRDefault="00E95EAE" w:rsidP="00E95EAE"/>
        </w:tc>
      </w:tr>
    </w:tbl>
    <w:p w14:paraId="7C04252A" w14:textId="77777777" w:rsidR="00E95EAE" w:rsidRDefault="00E95EAE" w:rsidP="00E95EAE"/>
    <w:p w14:paraId="4612BFAF" w14:textId="77777777" w:rsidR="001B1BF7" w:rsidRDefault="001B1BF7" w:rsidP="00E95EAE"/>
    <w:p w14:paraId="58506720" w14:textId="77777777" w:rsidR="00E95EAE" w:rsidRDefault="00E95EAE" w:rsidP="00E95EAE"/>
    <w:p w14:paraId="1F912C90" w14:textId="77777777" w:rsidR="00E95EAE" w:rsidRDefault="00E95EAE" w:rsidP="00E95EAE">
      <w:pPr>
        <w:pStyle w:val="DefinitionHeader"/>
      </w:pPr>
      <w:r>
        <w:lastRenderedPageBreak/>
        <w:t>Important Topics of This Section</w:t>
      </w:r>
    </w:p>
    <w:p w14:paraId="1F676668" w14:textId="77777777" w:rsidR="00E95EAE" w:rsidRDefault="00E95EAE" w:rsidP="00E95EAE">
      <w:pPr>
        <w:pStyle w:val="Definition"/>
      </w:pPr>
      <w:r>
        <w:t>Rate of Change</w:t>
      </w:r>
    </w:p>
    <w:p w14:paraId="5CD0724E" w14:textId="77777777" w:rsidR="00E95EAE" w:rsidRDefault="00E95EAE" w:rsidP="00E95EAE">
      <w:pPr>
        <w:pStyle w:val="Definition"/>
      </w:pPr>
      <w:r>
        <w:t>Average Rate of Change</w:t>
      </w:r>
    </w:p>
    <w:p w14:paraId="43BE01F6" w14:textId="77777777" w:rsidR="00E95EAE" w:rsidRDefault="00E95EAE" w:rsidP="00E95EAE">
      <w:pPr>
        <w:pStyle w:val="Definition"/>
      </w:pPr>
      <w:r>
        <w:t>Calculating Average Rate of Change using Function Notation</w:t>
      </w:r>
    </w:p>
    <w:p w14:paraId="6B5E1C39" w14:textId="77777777" w:rsidR="00E95EAE" w:rsidRDefault="00E95EAE" w:rsidP="00E95EAE">
      <w:pPr>
        <w:pStyle w:val="Definition"/>
      </w:pPr>
      <w:r>
        <w:t>Increasing/Decreasing</w:t>
      </w:r>
    </w:p>
    <w:p w14:paraId="146D9917" w14:textId="77777777" w:rsidR="00E95EAE" w:rsidRDefault="00E95EAE" w:rsidP="00E95EAE">
      <w:pPr>
        <w:pStyle w:val="Definition"/>
      </w:pPr>
      <w:r>
        <w:t>Local Maxima and Minima (Extrema)</w:t>
      </w:r>
    </w:p>
    <w:p w14:paraId="4B96CDDD" w14:textId="77777777" w:rsidR="00E95EAE" w:rsidRDefault="00E95EAE" w:rsidP="00E95EAE">
      <w:pPr>
        <w:pStyle w:val="Definition"/>
      </w:pPr>
      <w:r>
        <w:t>Inflection points</w:t>
      </w:r>
    </w:p>
    <w:p w14:paraId="73646E33" w14:textId="77777777" w:rsidR="00E95EAE" w:rsidRPr="00F9478D" w:rsidRDefault="00E95EAE" w:rsidP="00E95EAE">
      <w:pPr>
        <w:pStyle w:val="Definition"/>
      </w:pPr>
      <w:r>
        <w:t>Concavity</w:t>
      </w:r>
    </w:p>
    <w:p w14:paraId="6EE48F57" w14:textId="77777777" w:rsidR="00E95EAE" w:rsidRDefault="00E95EAE" w:rsidP="00E95EAE"/>
    <w:p w14:paraId="515BDD56" w14:textId="77777777" w:rsidR="00E95EAE" w:rsidRDefault="00E95EAE" w:rsidP="00E95EAE"/>
    <w:p w14:paraId="4C471943" w14:textId="77777777" w:rsidR="00E95EAE" w:rsidRDefault="00E95EAE" w:rsidP="00E95EAE">
      <w:pPr>
        <w:pStyle w:val="TryitNow"/>
      </w:pPr>
      <w:r>
        <w:t>Try it Now Answers</w:t>
      </w:r>
    </w:p>
    <w:p w14:paraId="5EA10431" w14:textId="77777777" w:rsidR="00E95EAE" w:rsidRDefault="00E95EAE" w:rsidP="00E95EAE">
      <w:pPr>
        <w:pStyle w:val="TryitNowbody"/>
      </w:pPr>
      <w:r>
        <w:t xml:space="preserve">1. </w:t>
      </w:r>
      <w:r w:rsidRPr="00B77C65">
        <w:rPr>
          <w:position w:val="-28"/>
        </w:rPr>
        <w:object w:dxaOrig="2340" w:dyaOrig="660" w14:anchorId="2DDCFA10">
          <v:shape id="_x0000_i1338" type="#_x0000_t75" style="width:117pt;height:33.75pt" o:ole="">
            <v:imagedata r:id="rId661" o:title=""/>
          </v:shape>
          <o:OLEObject Type="Embed" ProgID="Equation.3" ShapeID="_x0000_i1338" DrawAspect="Content" ObjectID="_1718714368" r:id="rId662"/>
        </w:object>
      </w:r>
      <w:r>
        <w:t xml:space="preserve"> = 0.264 dollars per year.</w:t>
      </w:r>
    </w:p>
    <w:p w14:paraId="622AB85F" w14:textId="77777777" w:rsidR="00E95EAE" w:rsidRDefault="00E95EAE" w:rsidP="00E95EAE">
      <w:pPr>
        <w:pStyle w:val="TryitNowbody"/>
      </w:pPr>
    </w:p>
    <w:p w14:paraId="1BEFF5EC" w14:textId="77777777" w:rsidR="00E95EAE" w:rsidRDefault="00E95EAE" w:rsidP="00E95EAE">
      <w:pPr>
        <w:pStyle w:val="TryitNowbody"/>
      </w:pPr>
      <w:r>
        <w:t xml:space="preserve">2. Average rate of change = </w:t>
      </w:r>
      <w:r w:rsidRPr="00837219">
        <w:rPr>
          <w:position w:val="-24"/>
        </w:rPr>
        <w:object w:dxaOrig="5380" w:dyaOrig="680" w14:anchorId="1171F57B">
          <v:shape id="_x0000_i1339" type="#_x0000_t75" style="width:268.5pt;height:33.75pt" o:ole="">
            <v:imagedata r:id="rId663" o:title=""/>
          </v:shape>
          <o:OLEObject Type="Embed" ProgID="Equation.3" ShapeID="_x0000_i1339" DrawAspect="Content" ObjectID="_1718714369" r:id="rId664"/>
        </w:object>
      </w:r>
    </w:p>
    <w:p w14:paraId="5FBA174E" w14:textId="77777777" w:rsidR="00E95EAE" w:rsidRDefault="00E95EAE" w:rsidP="00E95EAE">
      <w:pPr>
        <w:pStyle w:val="TryitNowbody"/>
      </w:pPr>
    </w:p>
    <w:p w14:paraId="011CEA80" w14:textId="77777777" w:rsidR="00E95EAE" w:rsidRDefault="00E95EAE" w:rsidP="00E95EAE">
      <w:pPr>
        <w:pStyle w:val="TryitNowbody"/>
      </w:pPr>
      <w:r>
        <w:t xml:space="preserve">3. </w:t>
      </w:r>
      <w:r w:rsidRPr="006574E8">
        <w:rPr>
          <w:position w:val="-28"/>
        </w:rPr>
        <w:object w:dxaOrig="7839" w:dyaOrig="700" w14:anchorId="5BE335F7">
          <v:shape id="_x0000_i1340" type="#_x0000_t75" style="width:393pt;height:34.5pt" o:ole="">
            <v:imagedata r:id="rId665" o:title=""/>
          </v:shape>
          <o:OLEObject Type="Embed" ProgID="Equation.3" ShapeID="_x0000_i1340" DrawAspect="Content" ObjectID="_1718714370" r:id="rId666"/>
        </w:object>
      </w:r>
    </w:p>
    <w:p w14:paraId="4D5CD7D6" w14:textId="77777777" w:rsidR="00E95EAE" w:rsidRDefault="00E95EAE" w:rsidP="00E95EAE">
      <w:pPr>
        <w:pStyle w:val="TryitNowbody"/>
      </w:pPr>
      <w:r>
        <w:t xml:space="preserve">    </w:t>
      </w:r>
      <w:r w:rsidRPr="006574E8">
        <w:rPr>
          <w:position w:val="-24"/>
        </w:rPr>
        <w:object w:dxaOrig="5340" w:dyaOrig="660" w14:anchorId="369A2D1B">
          <v:shape id="_x0000_i1341" type="#_x0000_t75" style="width:266.25pt;height:33.75pt" o:ole="">
            <v:imagedata r:id="rId667" o:title=""/>
          </v:shape>
          <o:OLEObject Type="Embed" ProgID="Equation.3" ShapeID="_x0000_i1341" DrawAspect="Content" ObjectID="_1718714371" r:id="rId668"/>
        </w:object>
      </w:r>
    </w:p>
    <w:p w14:paraId="7DD11471" w14:textId="77777777" w:rsidR="00E95EAE" w:rsidRDefault="00871EB7" w:rsidP="00E95EAE">
      <w:pPr>
        <w:pStyle w:val="TryitNowbody"/>
      </w:pPr>
      <w:r>
        <w:rPr>
          <w:noProof/>
        </w:rPr>
        <w:drawing>
          <wp:anchor distT="0" distB="0" distL="114300" distR="114300" simplePos="0" relativeHeight="251617792" behindDoc="0" locked="0" layoutInCell="1" allowOverlap="1" wp14:anchorId="53C13F9F" wp14:editId="05DC8119">
            <wp:simplePos x="0" y="0"/>
            <wp:positionH relativeFrom="column">
              <wp:posOffset>3714115</wp:posOffset>
            </wp:positionH>
            <wp:positionV relativeFrom="paragraph">
              <wp:posOffset>40640</wp:posOffset>
            </wp:positionV>
            <wp:extent cx="1721485" cy="1304290"/>
            <wp:effectExtent l="0" t="0" r="5715" b="0"/>
            <wp:wrapThrough wrapText="bothSides">
              <wp:wrapPolygon edited="0">
                <wp:start x="0" y="0"/>
                <wp:lineTo x="0" y="21032"/>
                <wp:lineTo x="21353" y="21032"/>
                <wp:lineTo x="21353" y="0"/>
                <wp:lineTo x="0" y="0"/>
              </wp:wrapPolygon>
            </wp:wrapThrough>
            <wp:docPr id="179" name="Picture 179" descr="Graph of a cubic that increases to negative 1 comma 28, decreases to 5 comma negative 80, then increa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descr="Graph of a cubic that increases to negative 1 comma 28, decreases to 5 comma negative 80, then increases"/>
                    <pic:cNvPicPr>
                      <a:picLocks noChangeAspect="1" noChangeArrowheads="1"/>
                    </pic:cNvPicPr>
                  </pic:nvPicPr>
                  <pic:blipFill>
                    <a:blip r:embed="rId669">
                      <a:extLst>
                        <a:ext uri="{28A0092B-C50C-407E-A947-70E740481C1C}">
                          <a14:useLocalDpi xmlns:a14="http://schemas.microsoft.com/office/drawing/2010/main" val="0"/>
                        </a:ext>
                      </a:extLst>
                    </a:blip>
                    <a:srcRect/>
                    <a:stretch>
                      <a:fillRect/>
                    </a:stretch>
                  </pic:blipFill>
                  <pic:spPr bwMode="auto">
                    <a:xfrm>
                      <a:off x="0" y="0"/>
                      <a:ext cx="1721485" cy="1304290"/>
                    </a:xfrm>
                    <a:prstGeom prst="rect">
                      <a:avLst/>
                    </a:prstGeom>
                    <a:noFill/>
                    <a:ln>
                      <a:noFill/>
                    </a:ln>
                  </pic:spPr>
                </pic:pic>
              </a:graphicData>
            </a:graphic>
          </wp:anchor>
        </w:drawing>
      </w:r>
    </w:p>
    <w:p w14:paraId="590A2757" w14:textId="77777777" w:rsidR="00E95EAE" w:rsidRDefault="00E95EAE" w:rsidP="001B1BF7">
      <w:pPr>
        <w:pStyle w:val="TryitNowbody"/>
        <w:ind w:left="450" w:hanging="450"/>
      </w:pPr>
      <w:r>
        <w:t>4.  Based on the graph, the local maximum appears to occur at (-1, 28), and the local minimum occurs at (5,-80).  The function is increasing on</w:t>
      </w:r>
      <w:r w:rsidRPr="00C61CA5">
        <w:rPr>
          <w:position w:val="-10"/>
        </w:rPr>
        <w:object w:dxaOrig="1640" w:dyaOrig="320" w14:anchorId="593CABCA">
          <v:shape id="_x0000_i1342" type="#_x0000_t75" style="width:82.5pt;height:15pt" o:ole="">
            <v:imagedata r:id="rId670" o:title=""/>
          </v:shape>
          <o:OLEObject Type="Embed" ProgID="Equation.3" ShapeID="_x0000_i1342" DrawAspect="Content" ObjectID="_1718714372" r:id="rId671"/>
        </w:object>
      </w:r>
      <w:r>
        <w:t xml:space="preserve"> and decreasing on </w:t>
      </w:r>
      <w:r w:rsidRPr="00C61CA5">
        <w:rPr>
          <w:position w:val="-10"/>
        </w:rPr>
        <w:object w:dxaOrig="639" w:dyaOrig="320" w14:anchorId="0797377B">
          <v:shape id="_x0000_i1343" type="#_x0000_t75" style="width:32.25pt;height:15pt" o:ole="">
            <v:imagedata r:id="rId672" o:title=""/>
          </v:shape>
          <o:OLEObject Type="Embed" ProgID="Equation.3" ShapeID="_x0000_i1343" DrawAspect="Content" ObjectID="_1718714373" r:id="rId673"/>
        </w:object>
      </w:r>
      <w:r>
        <w:t>.</w:t>
      </w:r>
    </w:p>
    <w:p w14:paraId="75940AD8" w14:textId="77777777" w:rsidR="00E95EAE" w:rsidRDefault="00E95EAE" w:rsidP="001B1BF7">
      <w:pPr>
        <w:pStyle w:val="TryitNowbody"/>
        <w:ind w:left="450" w:hanging="450"/>
      </w:pPr>
    </w:p>
    <w:p w14:paraId="4B71034B" w14:textId="77777777" w:rsidR="00E95EAE" w:rsidRDefault="00E95EAE" w:rsidP="001B1BF7">
      <w:pPr>
        <w:pStyle w:val="TryitNowbody"/>
        <w:ind w:left="450" w:hanging="450"/>
      </w:pPr>
      <w:r>
        <w:t xml:space="preserve">5.  Calculating the rates of change, we see the rates of change become </w:t>
      </w:r>
      <w:r>
        <w:rPr>
          <w:i/>
        </w:rPr>
        <w:t>more</w:t>
      </w:r>
      <w:r>
        <w:t xml:space="preserve"> negative, so the rates of change are </w:t>
      </w:r>
      <w:r>
        <w:rPr>
          <w:i/>
        </w:rPr>
        <w:t>decreasing</w:t>
      </w:r>
      <w:r>
        <w:t>.  This function is concave down.</w:t>
      </w:r>
    </w:p>
    <w:p w14:paraId="499833C8" w14:textId="77777777" w:rsidR="00E95EAE" w:rsidRDefault="00B642A4" w:rsidP="001B1BF7">
      <w:pPr>
        <w:pStyle w:val="TryitNowbody"/>
        <w:ind w:left="450" w:hanging="450"/>
      </w:pPr>
      <w:r>
        <w:rPr>
          <w:noProof/>
        </w:rPr>
        <mc:AlternateContent>
          <mc:Choice Requires="wps">
            <w:drawing>
              <wp:anchor distT="0" distB="0" distL="114300" distR="114300" simplePos="0" relativeHeight="251693568" behindDoc="0" locked="0" layoutInCell="1" allowOverlap="1" wp14:anchorId="4F382E05" wp14:editId="394A4278">
                <wp:simplePos x="0" y="0"/>
                <wp:positionH relativeFrom="column">
                  <wp:posOffset>96520</wp:posOffset>
                </wp:positionH>
                <wp:positionV relativeFrom="paragraph">
                  <wp:posOffset>43815</wp:posOffset>
                </wp:positionV>
                <wp:extent cx="5304155" cy="600075"/>
                <wp:effectExtent l="0" t="0" r="0" b="0"/>
                <wp:wrapNone/>
                <wp:docPr id="191" name="Text Box 1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04155" cy="600075"/>
                        </a:xfrm>
                        <a:prstGeom prst="rect">
                          <a:avLst/>
                        </a:prstGeom>
                        <a:solidFill>
                          <a:srgbClr val="FFFFFF"/>
                        </a:solidFill>
                        <a:ln>
                          <a:noFill/>
                        </a:ln>
                        <a:extLst>
                          <a:ext uri="{91240B29-F687-4f45-9708-019B960494DF}">
                            <a14:hiddenLine xmlns="" xmlns:a14="http://schemas.microsoft.com/office/drawing/2010/main" xmlns:w="http://schemas.openxmlformats.org/wordprocessingml/2006/main" xmlns:w10="urn:schemas-microsoft-com:office:word" xmlns:v="urn:schemas-microsoft-com:vml" xmlns:o="urn:schemas-microsoft-com:office:office" w="9525">
                              <a:solidFill>
                                <a:srgbClr val="000000"/>
                              </a:solidFill>
                              <a:miter lim="800000"/>
                              <a:headEnd/>
                              <a:tailEnd/>
                            </a14:hiddenLine>
                          </a:ext>
                        </a:extLst>
                      </wps:spPr>
                      <wps:txbx>
                        <w:txbxContent>
                          <w:tbl>
                            <w:tblPr>
                              <w:tblW w:w="810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90"/>
                              <w:gridCol w:w="450"/>
                              <w:gridCol w:w="630"/>
                              <w:gridCol w:w="630"/>
                              <w:gridCol w:w="540"/>
                              <w:gridCol w:w="810"/>
                              <w:gridCol w:w="540"/>
                              <w:gridCol w:w="720"/>
                              <w:gridCol w:w="540"/>
                              <w:gridCol w:w="810"/>
                              <w:gridCol w:w="540"/>
                            </w:tblGrid>
                            <w:tr w:rsidR="00233F84" w14:paraId="62D134EA" w14:textId="77777777" w:rsidTr="0097179D">
                              <w:tc>
                                <w:tcPr>
                                  <w:tcW w:w="1890" w:type="dxa"/>
                                </w:tcPr>
                                <w:p w14:paraId="6BED457F" w14:textId="77777777" w:rsidR="00233F84" w:rsidRPr="00B77C65" w:rsidRDefault="00233F84" w:rsidP="0097179D">
                                  <w:r w:rsidRPr="007A3632">
                                    <w:rPr>
                                      <w:i/>
                                    </w:rPr>
                                    <w:t>x</w:t>
                                  </w:r>
                                </w:p>
                              </w:tc>
                              <w:tc>
                                <w:tcPr>
                                  <w:tcW w:w="1080" w:type="dxa"/>
                                  <w:gridSpan w:val="2"/>
                                </w:tcPr>
                                <w:p w14:paraId="089009D5" w14:textId="77777777" w:rsidR="00233F84" w:rsidRDefault="00233F84" w:rsidP="0097179D">
                                  <w:r>
                                    <w:t>0</w:t>
                                  </w:r>
                                </w:p>
                              </w:tc>
                              <w:tc>
                                <w:tcPr>
                                  <w:tcW w:w="1170" w:type="dxa"/>
                                  <w:gridSpan w:val="2"/>
                                </w:tcPr>
                                <w:p w14:paraId="18D5EB0D" w14:textId="77777777" w:rsidR="00233F84" w:rsidRDefault="00233F84" w:rsidP="0097179D">
                                  <w:r>
                                    <w:t>5</w:t>
                                  </w:r>
                                </w:p>
                              </w:tc>
                              <w:tc>
                                <w:tcPr>
                                  <w:tcW w:w="1350" w:type="dxa"/>
                                  <w:gridSpan w:val="2"/>
                                </w:tcPr>
                                <w:p w14:paraId="61A70DD0" w14:textId="77777777" w:rsidR="00233F84" w:rsidRDefault="00233F84" w:rsidP="0097179D">
                                  <w:r>
                                    <w:t>10</w:t>
                                  </w:r>
                                </w:p>
                              </w:tc>
                              <w:tc>
                                <w:tcPr>
                                  <w:tcW w:w="1260" w:type="dxa"/>
                                  <w:gridSpan w:val="2"/>
                                </w:tcPr>
                                <w:p w14:paraId="60C9D853" w14:textId="77777777" w:rsidR="00233F84" w:rsidRDefault="00233F84" w:rsidP="0097179D">
                                  <w:r>
                                    <w:t>15</w:t>
                                  </w:r>
                                </w:p>
                              </w:tc>
                              <w:tc>
                                <w:tcPr>
                                  <w:tcW w:w="1350" w:type="dxa"/>
                                  <w:gridSpan w:val="2"/>
                                </w:tcPr>
                                <w:p w14:paraId="3A7CDA58" w14:textId="77777777" w:rsidR="00233F84" w:rsidRDefault="00233F84" w:rsidP="0097179D">
                                  <w:r>
                                    <w:t>20</w:t>
                                  </w:r>
                                </w:p>
                              </w:tc>
                            </w:tr>
                            <w:tr w:rsidR="00233F84" w14:paraId="1B6CD177" w14:textId="77777777" w:rsidTr="0097179D">
                              <w:tc>
                                <w:tcPr>
                                  <w:tcW w:w="1890" w:type="dxa"/>
                                </w:tcPr>
                                <w:p w14:paraId="0EE7D1C6" w14:textId="77777777" w:rsidR="00233F84" w:rsidRPr="00B77C65" w:rsidRDefault="00233F84" w:rsidP="0097179D">
                                  <w:r>
                                    <w:rPr>
                                      <w:i/>
                                    </w:rPr>
                                    <w:t>g</w:t>
                                  </w:r>
                                  <w:r w:rsidRPr="00C03934">
                                    <w:rPr>
                                      <w:i/>
                                    </w:rPr>
                                    <w:t>(</w:t>
                                  </w:r>
                                  <w:r>
                                    <w:rPr>
                                      <w:i/>
                                    </w:rPr>
                                    <w:t>x</w:t>
                                  </w:r>
                                  <w:r w:rsidRPr="00C03934">
                                    <w:rPr>
                                      <w:i/>
                                    </w:rPr>
                                    <w:t>)</w:t>
                                  </w:r>
                                </w:p>
                              </w:tc>
                              <w:tc>
                                <w:tcPr>
                                  <w:tcW w:w="1080" w:type="dxa"/>
                                  <w:gridSpan w:val="2"/>
                                </w:tcPr>
                                <w:p w14:paraId="6E674775" w14:textId="77777777" w:rsidR="00233F84" w:rsidRDefault="00233F84" w:rsidP="0097179D">
                                  <w:r>
                                    <w:t>10000</w:t>
                                  </w:r>
                                </w:p>
                              </w:tc>
                              <w:tc>
                                <w:tcPr>
                                  <w:tcW w:w="1170" w:type="dxa"/>
                                  <w:gridSpan w:val="2"/>
                                </w:tcPr>
                                <w:p w14:paraId="0B2D4BFE" w14:textId="77777777" w:rsidR="00233F84" w:rsidRDefault="00233F84" w:rsidP="0097179D">
                                  <w:r>
                                    <w:t>9000</w:t>
                                  </w:r>
                                </w:p>
                              </w:tc>
                              <w:tc>
                                <w:tcPr>
                                  <w:tcW w:w="1350" w:type="dxa"/>
                                  <w:gridSpan w:val="2"/>
                                </w:tcPr>
                                <w:p w14:paraId="63C905BF" w14:textId="77777777" w:rsidR="00233F84" w:rsidRDefault="00233F84" w:rsidP="0097179D">
                                  <w:r>
                                    <w:t>7000</w:t>
                                  </w:r>
                                </w:p>
                              </w:tc>
                              <w:tc>
                                <w:tcPr>
                                  <w:tcW w:w="1260" w:type="dxa"/>
                                  <w:gridSpan w:val="2"/>
                                </w:tcPr>
                                <w:p w14:paraId="31EE4C40" w14:textId="77777777" w:rsidR="00233F84" w:rsidRDefault="00233F84" w:rsidP="0097179D">
                                  <w:r>
                                    <w:t>4000</w:t>
                                  </w:r>
                                </w:p>
                              </w:tc>
                              <w:tc>
                                <w:tcPr>
                                  <w:tcW w:w="1350" w:type="dxa"/>
                                  <w:gridSpan w:val="2"/>
                                </w:tcPr>
                                <w:p w14:paraId="1DF00141" w14:textId="77777777" w:rsidR="00233F84" w:rsidRDefault="00233F84" w:rsidP="0097179D">
                                  <w:r>
                                    <w:t>0</w:t>
                                  </w:r>
                                </w:p>
                              </w:tc>
                            </w:tr>
                            <w:tr w:rsidR="00233F84" w14:paraId="19BA73B5" w14:textId="77777777" w:rsidTr="0097179D">
                              <w:tc>
                                <w:tcPr>
                                  <w:tcW w:w="2340" w:type="dxa"/>
                                  <w:gridSpan w:val="2"/>
                                </w:tcPr>
                                <w:p w14:paraId="38AC7435" w14:textId="77777777" w:rsidR="00233F84" w:rsidRPr="007466FF" w:rsidRDefault="00233F84" w:rsidP="0097179D">
                                  <w:r>
                                    <w:t>Rate of change</w:t>
                                  </w:r>
                                </w:p>
                              </w:tc>
                              <w:tc>
                                <w:tcPr>
                                  <w:tcW w:w="1260" w:type="dxa"/>
                                  <w:gridSpan w:val="2"/>
                                </w:tcPr>
                                <w:p w14:paraId="4AF2F503" w14:textId="77777777" w:rsidR="00233F84" w:rsidRDefault="00233F84" w:rsidP="0097179D">
                                  <w:pPr>
                                    <w:jc w:val="center"/>
                                  </w:pPr>
                                  <w:r>
                                    <w:t>-1000</w:t>
                                  </w:r>
                                </w:p>
                              </w:tc>
                              <w:tc>
                                <w:tcPr>
                                  <w:tcW w:w="1350" w:type="dxa"/>
                                  <w:gridSpan w:val="2"/>
                                </w:tcPr>
                                <w:p w14:paraId="65AE532C" w14:textId="77777777" w:rsidR="00233F84" w:rsidRDefault="00233F84" w:rsidP="0097179D">
                                  <w:pPr>
                                    <w:jc w:val="center"/>
                                  </w:pPr>
                                  <w:r>
                                    <w:t>-2000</w:t>
                                  </w:r>
                                </w:p>
                              </w:tc>
                              <w:tc>
                                <w:tcPr>
                                  <w:tcW w:w="1260" w:type="dxa"/>
                                  <w:gridSpan w:val="2"/>
                                </w:tcPr>
                                <w:p w14:paraId="6BB9AC14" w14:textId="77777777" w:rsidR="00233F84" w:rsidRDefault="00233F84" w:rsidP="0097179D">
                                  <w:pPr>
                                    <w:jc w:val="center"/>
                                  </w:pPr>
                                  <w:r>
                                    <w:t>-3000</w:t>
                                  </w:r>
                                </w:p>
                              </w:tc>
                              <w:tc>
                                <w:tcPr>
                                  <w:tcW w:w="1350" w:type="dxa"/>
                                  <w:gridSpan w:val="2"/>
                                </w:tcPr>
                                <w:p w14:paraId="4D0B6716" w14:textId="77777777" w:rsidR="00233F84" w:rsidRDefault="00233F84" w:rsidP="0097179D">
                                  <w:pPr>
                                    <w:jc w:val="center"/>
                                  </w:pPr>
                                  <w:r>
                                    <w:t>-4000</w:t>
                                  </w:r>
                                </w:p>
                              </w:tc>
                              <w:tc>
                                <w:tcPr>
                                  <w:tcW w:w="540" w:type="dxa"/>
                                </w:tcPr>
                                <w:p w14:paraId="497E9F84" w14:textId="77777777" w:rsidR="00233F84" w:rsidRDefault="00233F84" w:rsidP="0097179D"/>
                              </w:tc>
                            </w:tr>
                          </w:tbl>
                          <w:p w14:paraId="20F597AF" w14:textId="77777777" w:rsidR="00233F84" w:rsidRDefault="00233F84" w:rsidP="00E95EAE"/>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F382E05" id="Text Box 191" o:spid="_x0000_s1095" type="#_x0000_t202" style="position:absolute;left:0;text-align:left;margin-left:7.6pt;margin-top:3.45pt;width:417.65pt;height:47.25pt;z-index:25169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" stroked="f">
                <v:textbox inset="0,0,0,0">
                  <w:txbxContent>
                    <w:tbl>
                      <w:tblPr>
                        <w:tblW w:w="810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90"/>
                        <w:gridCol w:w="450"/>
                        <w:gridCol w:w="630"/>
                        <w:gridCol w:w="630"/>
                        <w:gridCol w:w="540"/>
                        <w:gridCol w:w="810"/>
                        <w:gridCol w:w="540"/>
                        <w:gridCol w:w="720"/>
                        <w:gridCol w:w="540"/>
                        <w:gridCol w:w="810"/>
                        <w:gridCol w:w="540"/>
                      </w:tblGrid>
                      <w:tr w:rsidR="00233F84" w14:paraId="62D134EA" w14:textId="77777777" w:rsidTr="0097179D">
                        <w:tc>
                          <w:tcPr>
                            <w:tcW w:w="1890" w:type="dxa"/>
                          </w:tcPr>
                          <w:p w14:paraId="6BED457F" w14:textId="77777777" w:rsidR="00233F84" w:rsidRPr="00B77C65" w:rsidRDefault="00233F84" w:rsidP="0097179D">
                            <w:r w:rsidRPr="007A3632">
                              <w:rPr>
                                <w:i/>
                              </w:rPr>
                              <w:t>x</w:t>
                            </w:r>
                          </w:p>
                        </w:tc>
                        <w:tc>
                          <w:tcPr>
                            <w:tcW w:w="1080" w:type="dxa"/>
                            <w:gridSpan w:val="2"/>
                          </w:tcPr>
                          <w:p w14:paraId="089009D5" w14:textId="77777777" w:rsidR="00233F84" w:rsidRDefault="00233F84" w:rsidP="0097179D">
                            <w:r>
                              <w:t>0</w:t>
                            </w:r>
                          </w:p>
                        </w:tc>
                        <w:tc>
                          <w:tcPr>
                            <w:tcW w:w="1170" w:type="dxa"/>
                            <w:gridSpan w:val="2"/>
                          </w:tcPr>
                          <w:p w14:paraId="18D5EB0D" w14:textId="77777777" w:rsidR="00233F84" w:rsidRDefault="00233F84" w:rsidP="0097179D">
                            <w:r>
                              <w:t>5</w:t>
                            </w:r>
                          </w:p>
                        </w:tc>
                        <w:tc>
                          <w:tcPr>
                            <w:tcW w:w="1350" w:type="dxa"/>
                            <w:gridSpan w:val="2"/>
                          </w:tcPr>
                          <w:p w14:paraId="61A70DD0" w14:textId="77777777" w:rsidR="00233F84" w:rsidRDefault="00233F84" w:rsidP="0097179D">
                            <w:r>
                              <w:t>10</w:t>
                            </w:r>
                          </w:p>
                        </w:tc>
                        <w:tc>
                          <w:tcPr>
                            <w:tcW w:w="1260" w:type="dxa"/>
                            <w:gridSpan w:val="2"/>
                          </w:tcPr>
                          <w:p w14:paraId="60C9D853" w14:textId="77777777" w:rsidR="00233F84" w:rsidRDefault="00233F84" w:rsidP="0097179D">
                            <w:r>
                              <w:t>15</w:t>
                            </w:r>
                          </w:p>
                        </w:tc>
                        <w:tc>
                          <w:tcPr>
                            <w:tcW w:w="1350" w:type="dxa"/>
                            <w:gridSpan w:val="2"/>
                          </w:tcPr>
                          <w:p w14:paraId="3A7CDA58" w14:textId="77777777" w:rsidR="00233F84" w:rsidRDefault="00233F84" w:rsidP="0097179D">
                            <w:r>
                              <w:t>20</w:t>
                            </w:r>
                          </w:p>
                        </w:tc>
                      </w:tr>
                      <w:tr w:rsidR="00233F84" w14:paraId="1B6CD177" w14:textId="77777777" w:rsidTr="0097179D">
                        <w:tc>
                          <w:tcPr>
                            <w:tcW w:w="1890" w:type="dxa"/>
                          </w:tcPr>
                          <w:p w14:paraId="0EE7D1C6" w14:textId="77777777" w:rsidR="00233F84" w:rsidRPr="00B77C65" w:rsidRDefault="00233F84" w:rsidP="0097179D">
                            <w:r>
                              <w:rPr>
                                <w:i/>
                              </w:rPr>
                              <w:t>g</w:t>
                            </w:r>
                            <w:r w:rsidRPr="00C03934">
                              <w:rPr>
                                <w:i/>
                              </w:rPr>
                              <w:t>(</w:t>
                            </w:r>
                            <w:r>
                              <w:rPr>
                                <w:i/>
                              </w:rPr>
                              <w:t>x</w:t>
                            </w:r>
                            <w:r w:rsidRPr="00C03934">
                              <w:rPr>
                                <w:i/>
                              </w:rPr>
                              <w:t>)</w:t>
                            </w:r>
                          </w:p>
                        </w:tc>
                        <w:tc>
                          <w:tcPr>
                            <w:tcW w:w="1080" w:type="dxa"/>
                            <w:gridSpan w:val="2"/>
                          </w:tcPr>
                          <w:p w14:paraId="6E674775" w14:textId="77777777" w:rsidR="00233F84" w:rsidRDefault="00233F84" w:rsidP="0097179D">
                            <w:r>
                              <w:t>10000</w:t>
                            </w:r>
                          </w:p>
                        </w:tc>
                        <w:tc>
                          <w:tcPr>
                            <w:tcW w:w="1170" w:type="dxa"/>
                            <w:gridSpan w:val="2"/>
                          </w:tcPr>
                          <w:p w14:paraId="0B2D4BFE" w14:textId="77777777" w:rsidR="00233F84" w:rsidRDefault="00233F84" w:rsidP="0097179D">
                            <w:r>
                              <w:t>9000</w:t>
                            </w:r>
                          </w:p>
                        </w:tc>
                        <w:tc>
                          <w:tcPr>
                            <w:tcW w:w="1350" w:type="dxa"/>
                            <w:gridSpan w:val="2"/>
                          </w:tcPr>
                          <w:p w14:paraId="63C905BF" w14:textId="77777777" w:rsidR="00233F84" w:rsidRDefault="00233F84" w:rsidP="0097179D">
                            <w:r>
                              <w:t>7000</w:t>
                            </w:r>
                          </w:p>
                        </w:tc>
                        <w:tc>
                          <w:tcPr>
                            <w:tcW w:w="1260" w:type="dxa"/>
                            <w:gridSpan w:val="2"/>
                          </w:tcPr>
                          <w:p w14:paraId="31EE4C40" w14:textId="77777777" w:rsidR="00233F84" w:rsidRDefault="00233F84" w:rsidP="0097179D">
                            <w:r>
                              <w:t>4000</w:t>
                            </w:r>
                          </w:p>
                        </w:tc>
                        <w:tc>
                          <w:tcPr>
                            <w:tcW w:w="1350" w:type="dxa"/>
                            <w:gridSpan w:val="2"/>
                          </w:tcPr>
                          <w:p w14:paraId="1DF00141" w14:textId="77777777" w:rsidR="00233F84" w:rsidRDefault="00233F84" w:rsidP="0097179D">
                            <w:r>
                              <w:t>0</w:t>
                            </w:r>
                          </w:p>
                        </w:tc>
                      </w:tr>
                      <w:tr w:rsidR="00233F84" w14:paraId="19BA73B5" w14:textId="77777777" w:rsidTr="0097179D">
                        <w:tc>
                          <w:tcPr>
                            <w:tcW w:w="2340" w:type="dxa"/>
                            <w:gridSpan w:val="2"/>
                          </w:tcPr>
                          <w:p w14:paraId="38AC7435" w14:textId="77777777" w:rsidR="00233F84" w:rsidRPr="007466FF" w:rsidRDefault="00233F84" w:rsidP="0097179D">
                            <w:r>
                              <w:t>Rate of change</w:t>
                            </w:r>
                          </w:p>
                        </w:tc>
                        <w:tc>
                          <w:tcPr>
                            <w:tcW w:w="1260" w:type="dxa"/>
                            <w:gridSpan w:val="2"/>
                          </w:tcPr>
                          <w:p w14:paraId="4AF2F503" w14:textId="77777777" w:rsidR="00233F84" w:rsidRDefault="00233F84" w:rsidP="0097179D">
                            <w:pPr>
                              <w:jc w:val="center"/>
                            </w:pPr>
                            <w:r>
                              <w:t>-1000</w:t>
                            </w:r>
                          </w:p>
                        </w:tc>
                        <w:tc>
                          <w:tcPr>
                            <w:tcW w:w="1350" w:type="dxa"/>
                            <w:gridSpan w:val="2"/>
                          </w:tcPr>
                          <w:p w14:paraId="65AE532C" w14:textId="77777777" w:rsidR="00233F84" w:rsidRDefault="00233F84" w:rsidP="0097179D">
                            <w:pPr>
                              <w:jc w:val="center"/>
                            </w:pPr>
                            <w:r>
                              <w:t>-2000</w:t>
                            </w:r>
                          </w:p>
                        </w:tc>
                        <w:tc>
                          <w:tcPr>
                            <w:tcW w:w="1260" w:type="dxa"/>
                            <w:gridSpan w:val="2"/>
                          </w:tcPr>
                          <w:p w14:paraId="6BB9AC14" w14:textId="77777777" w:rsidR="00233F84" w:rsidRDefault="00233F84" w:rsidP="0097179D">
                            <w:pPr>
                              <w:jc w:val="center"/>
                            </w:pPr>
                            <w:r>
                              <w:t>-3000</w:t>
                            </w:r>
                          </w:p>
                        </w:tc>
                        <w:tc>
                          <w:tcPr>
                            <w:tcW w:w="1350" w:type="dxa"/>
                            <w:gridSpan w:val="2"/>
                          </w:tcPr>
                          <w:p w14:paraId="4D0B6716" w14:textId="77777777" w:rsidR="00233F84" w:rsidRDefault="00233F84" w:rsidP="0097179D">
                            <w:pPr>
                              <w:jc w:val="center"/>
                            </w:pPr>
                            <w:r>
                              <w:t>-4000</w:t>
                            </w:r>
                          </w:p>
                        </w:tc>
                        <w:tc>
                          <w:tcPr>
                            <w:tcW w:w="540" w:type="dxa"/>
                          </w:tcPr>
                          <w:p w14:paraId="497E9F84" w14:textId="77777777" w:rsidR="00233F84" w:rsidRDefault="00233F84" w:rsidP="0097179D"/>
                        </w:tc>
                      </w:tr>
                    </w:tbl>
                    <w:p w14:paraId="20F597AF" w14:textId="77777777" w:rsidR="00233F84" w:rsidRDefault="00233F84" w:rsidP="00E95EAE"/>
                  </w:txbxContent>
                </v:textbox>
              </v:shape>
            </w:pict>
          </mc:Fallback>
        </mc:AlternateContent>
      </w:r>
    </w:p>
    <w:p w14:paraId="6F0749D5" w14:textId="77777777" w:rsidR="00E95EAE" w:rsidRDefault="00E95EAE" w:rsidP="001B1BF7">
      <w:pPr>
        <w:pStyle w:val="TryitNowbody"/>
        <w:ind w:left="450" w:hanging="450"/>
      </w:pPr>
    </w:p>
    <w:p w14:paraId="05A869D7" w14:textId="77777777" w:rsidR="00E95EAE" w:rsidRDefault="00E95EAE" w:rsidP="001B1BF7">
      <w:pPr>
        <w:pStyle w:val="TryitNowbody"/>
        <w:ind w:left="450" w:hanging="450"/>
      </w:pPr>
    </w:p>
    <w:p w14:paraId="28F12184" w14:textId="77777777" w:rsidR="00E95EAE" w:rsidRDefault="00E95EAE" w:rsidP="001B1BF7">
      <w:pPr>
        <w:pStyle w:val="TryitNowbody"/>
        <w:ind w:left="450" w:hanging="450"/>
      </w:pPr>
    </w:p>
    <w:p w14:paraId="459F9893" w14:textId="77777777" w:rsidR="00E95EAE" w:rsidRDefault="00E95EAE" w:rsidP="001B1BF7">
      <w:pPr>
        <w:pStyle w:val="TryitNowbody"/>
        <w:ind w:left="450" w:hanging="450"/>
      </w:pPr>
    </w:p>
    <w:p w14:paraId="16AD0E28" w14:textId="77777777" w:rsidR="00E95EAE" w:rsidRDefault="00E95EAE" w:rsidP="001B1BF7">
      <w:pPr>
        <w:pStyle w:val="TryitNowbody"/>
        <w:ind w:left="450" w:hanging="450"/>
      </w:pPr>
      <w:r>
        <w:t xml:space="preserve">6. Looking at the graph, it appears the function is concave down on </w:t>
      </w:r>
      <w:r w:rsidRPr="00C61CA5">
        <w:rPr>
          <w:position w:val="-10"/>
        </w:rPr>
        <w:object w:dxaOrig="720" w:dyaOrig="320" w14:anchorId="70E4C876">
          <v:shape id="_x0000_i1344" type="#_x0000_t75" style="width:36.75pt;height:15pt" o:ole="">
            <v:imagedata r:id="rId674" o:title=""/>
          </v:shape>
          <o:OLEObject Type="Embed" ProgID="Equation.3" ShapeID="_x0000_i1344" DrawAspect="Content" ObjectID="_1718714374" r:id="rId675"/>
        </w:object>
      </w:r>
      <w:r>
        <w:t xml:space="preserve"> and concave up on </w:t>
      </w:r>
      <w:r w:rsidRPr="00C61CA5">
        <w:rPr>
          <w:position w:val="-10"/>
        </w:rPr>
        <w:object w:dxaOrig="620" w:dyaOrig="320" w14:anchorId="13EB5307">
          <v:shape id="_x0000_i1345" type="#_x0000_t75" style="width:30.75pt;height:15pt" o:ole="">
            <v:imagedata r:id="rId676" o:title=""/>
          </v:shape>
          <o:OLEObject Type="Embed" ProgID="Equation.3" ShapeID="_x0000_i1345" DrawAspect="Content" ObjectID="_1718714375" r:id="rId677"/>
        </w:object>
      </w:r>
      <w:r>
        <w:t>.</w:t>
      </w:r>
    </w:p>
    <w:p w14:paraId="0804C457" w14:textId="77777777" w:rsidR="00E95EAE" w:rsidRDefault="00E95EAE" w:rsidP="00E95EAE"/>
    <w:p w14:paraId="39ECECBC" w14:textId="77777777" w:rsidR="00E95EAE" w:rsidRPr="00036C92" w:rsidRDefault="00E95EAE" w:rsidP="00E95EAE"/>
    <w:p w14:paraId="5142CBCD" w14:textId="77777777" w:rsidR="00E95EAE" w:rsidRDefault="00E95EAE" w:rsidP="00E95EAE">
      <w:pPr>
        <w:sectPr w:rsidR="00E95EAE" w:rsidSect="00E95EAE">
          <w:headerReference w:type="default" r:id="rId678"/>
          <w:pgSz w:w="12240" w:h="15840"/>
          <w:pgMar w:top="1440" w:right="1440" w:bottom="1440" w:left="1440" w:header="720" w:footer="720" w:gutter="720"/>
          <w:cols w:space="720"/>
          <w:docGrid w:linePitch="360"/>
        </w:sectPr>
      </w:pPr>
      <w:r>
        <w:tab/>
      </w:r>
    </w:p>
    <w:p w14:paraId="0A9159B5" w14:textId="77777777" w:rsidR="00E95EAE" w:rsidRDefault="00E95EAE" w:rsidP="00E95EAE">
      <w:pPr>
        <w:pStyle w:val="Heading2"/>
      </w:pPr>
      <w:bookmarkStart w:id="14" w:name="_Toc299028289"/>
      <w:r>
        <w:lastRenderedPageBreak/>
        <w:t>Section 1.3 Exercises</w:t>
      </w:r>
      <w:bookmarkEnd w:id="14"/>
    </w:p>
    <w:p w14:paraId="052B2D41" w14:textId="77777777" w:rsidR="00E95EAE" w:rsidRDefault="00E95EAE" w:rsidP="00E95EAE"/>
    <w:p w14:paraId="6473C870" w14:textId="77777777" w:rsidR="00E95EAE" w:rsidRPr="00214A85" w:rsidRDefault="00E95EAE" w:rsidP="00E95EAE">
      <w:pPr>
        <w:spacing w:after="240"/>
        <w:ind w:left="270" w:hanging="270"/>
      </w:pPr>
      <w:r>
        <w:t xml:space="preserve">1.  </w:t>
      </w:r>
      <w:r w:rsidRPr="00214A85">
        <w:t>The table below gives the annual sales (in millions</w:t>
      </w:r>
      <w:r>
        <w:t xml:space="preserve"> of dollars</w:t>
      </w:r>
      <w:r w:rsidRPr="00214A85">
        <w:t xml:space="preserve">) of a product. </w:t>
      </w:r>
      <w:r>
        <w:t xml:space="preserve"> </w:t>
      </w:r>
      <w:r w:rsidRPr="00214A85">
        <w:t>What was the average rate of change of annual sales</w:t>
      </w:r>
      <w:r>
        <w:t>…</w:t>
      </w:r>
      <w:r>
        <w:br/>
        <w:t>a) Between 2001 and 2002?</w:t>
      </w:r>
      <w:r>
        <w:tab/>
        <w:t>b) Between 2001 and 2004?</w:t>
      </w:r>
    </w:p>
    <w:tbl>
      <w:tblPr>
        <w:tblW w:w="0" w:type="auto"/>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6"/>
        <w:gridCol w:w="696"/>
        <w:gridCol w:w="696"/>
        <w:gridCol w:w="696"/>
        <w:gridCol w:w="696"/>
        <w:gridCol w:w="696"/>
        <w:gridCol w:w="696"/>
        <w:gridCol w:w="696"/>
        <w:gridCol w:w="696"/>
        <w:gridCol w:w="696"/>
      </w:tblGrid>
      <w:tr w:rsidR="00E95EAE" w:rsidRPr="00214A85" w14:paraId="28A82A8B" w14:textId="77777777" w:rsidTr="00E95EAE">
        <w:tc>
          <w:tcPr>
            <w:tcW w:w="0" w:type="auto"/>
            <w:hideMark/>
          </w:tcPr>
          <w:p w14:paraId="48DD68DF" w14:textId="77777777" w:rsidR="00E95EAE" w:rsidRPr="00214A85" w:rsidRDefault="00E95EAE" w:rsidP="00E95EAE">
            <w:pPr>
              <w:jc w:val="center"/>
              <w:rPr>
                <w:b/>
                <w:bCs/>
              </w:rPr>
            </w:pPr>
            <w:r w:rsidRPr="00214A85">
              <w:rPr>
                <w:b/>
                <w:bCs/>
              </w:rPr>
              <w:t>year</w:t>
            </w:r>
          </w:p>
        </w:tc>
        <w:tc>
          <w:tcPr>
            <w:tcW w:w="0" w:type="auto"/>
            <w:hideMark/>
          </w:tcPr>
          <w:p w14:paraId="710D1A56" w14:textId="77777777" w:rsidR="00E95EAE" w:rsidRPr="00214A85" w:rsidRDefault="00E95EAE" w:rsidP="00E95EAE">
            <w:r w:rsidRPr="00214A85">
              <w:t>1998</w:t>
            </w:r>
          </w:p>
        </w:tc>
        <w:tc>
          <w:tcPr>
            <w:tcW w:w="0" w:type="auto"/>
            <w:hideMark/>
          </w:tcPr>
          <w:p w14:paraId="1EB84197" w14:textId="77777777" w:rsidR="00E95EAE" w:rsidRPr="00214A85" w:rsidRDefault="00E95EAE" w:rsidP="00E95EAE">
            <w:r w:rsidRPr="00214A85">
              <w:t>1999</w:t>
            </w:r>
          </w:p>
        </w:tc>
        <w:tc>
          <w:tcPr>
            <w:tcW w:w="0" w:type="auto"/>
            <w:hideMark/>
          </w:tcPr>
          <w:p w14:paraId="1DB90A82" w14:textId="77777777" w:rsidR="00E95EAE" w:rsidRPr="00214A85" w:rsidRDefault="00E95EAE" w:rsidP="00E95EAE">
            <w:r w:rsidRPr="00214A85">
              <w:t>2000</w:t>
            </w:r>
          </w:p>
        </w:tc>
        <w:tc>
          <w:tcPr>
            <w:tcW w:w="0" w:type="auto"/>
            <w:hideMark/>
          </w:tcPr>
          <w:p w14:paraId="5ED4F018" w14:textId="77777777" w:rsidR="00E95EAE" w:rsidRPr="00214A85" w:rsidRDefault="00E95EAE" w:rsidP="00E95EAE">
            <w:r w:rsidRPr="00214A85">
              <w:t>2001</w:t>
            </w:r>
          </w:p>
        </w:tc>
        <w:tc>
          <w:tcPr>
            <w:tcW w:w="0" w:type="auto"/>
            <w:hideMark/>
          </w:tcPr>
          <w:p w14:paraId="2A0BC4E0" w14:textId="77777777" w:rsidR="00E95EAE" w:rsidRPr="00214A85" w:rsidRDefault="00E95EAE" w:rsidP="00E95EAE">
            <w:r w:rsidRPr="00214A85">
              <w:t>2002</w:t>
            </w:r>
          </w:p>
        </w:tc>
        <w:tc>
          <w:tcPr>
            <w:tcW w:w="0" w:type="auto"/>
            <w:hideMark/>
          </w:tcPr>
          <w:p w14:paraId="208C9E64" w14:textId="77777777" w:rsidR="00E95EAE" w:rsidRPr="00214A85" w:rsidRDefault="00E95EAE" w:rsidP="00E95EAE">
            <w:r w:rsidRPr="00214A85">
              <w:t>2003</w:t>
            </w:r>
          </w:p>
        </w:tc>
        <w:tc>
          <w:tcPr>
            <w:tcW w:w="0" w:type="auto"/>
            <w:hideMark/>
          </w:tcPr>
          <w:p w14:paraId="4DA53413" w14:textId="77777777" w:rsidR="00E95EAE" w:rsidRPr="00214A85" w:rsidRDefault="00E95EAE" w:rsidP="00E95EAE">
            <w:r w:rsidRPr="00214A85">
              <w:t>2004</w:t>
            </w:r>
          </w:p>
        </w:tc>
        <w:tc>
          <w:tcPr>
            <w:tcW w:w="0" w:type="auto"/>
            <w:hideMark/>
          </w:tcPr>
          <w:p w14:paraId="55CB9D42" w14:textId="77777777" w:rsidR="00E95EAE" w:rsidRPr="00214A85" w:rsidRDefault="00E95EAE" w:rsidP="00E95EAE">
            <w:r w:rsidRPr="00214A85">
              <w:t>2005</w:t>
            </w:r>
          </w:p>
        </w:tc>
        <w:tc>
          <w:tcPr>
            <w:tcW w:w="0" w:type="auto"/>
            <w:hideMark/>
          </w:tcPr>
          <w:p w14:paraId="7F5CDD71" w14:textId="77777777" w:rsidR="00E95EAE" w:rsidRPr="00214A85" w:rsidRDefault="00E95EAE" w:rsidP="00E95EAE">
            <w:r w:rsidRPr="00214A85">
              <w:t>2006</w:t>
            </w:r>
          </w:p>
        </w:tc>
      </w:tr>
      <w:tr w:rsidR="00E95EAE" w:rsidRPr="00214A85" w14:paraId="7945B68D" w14:textId="77777777" w:rsidTr="00E95EAE">
        <w:tc>
          <w:tcPr>
            <w:tcW w:w="0" w:type="auto"/>
            <w:hideMark/>
          </w:tcPr>
          <w:p w14:paraId="5674DEF3" w14:textId="77777777" w:rsidR="00E95EAE" w:rsidRPr="00214A85" w:rsidRDefault="00E95EAE" w:rsidP="00E95EAE">
            <w:pPr>
              <w:jc w:val="center"/>
              <w:rPr>
                <w:b/>
                <w:bCs/>
              </w:rPr>
            </w:pPr>
            <w:r w:rsidRPr="00214A85">
              <w:rPr>
                <w:b/>
                <w:bCs/>
              </w:rPr>
              <w:t>sales</w:t>
            </w:r>
          </w:p>
        </w:tc>
        <w:tc>
          <w:tcPr>
            <w:tcW w:w="0" w:type="auto"/>
            <w:hideMark/>
          </w:tcPr>
          <w:p w14:paraId="5C9A02EB" w14:textId="77777777" w:rsidR="00E95EAE" w:rsidRPr="00214A85" w:rsidRDefault="00E95EAE" w:rsidP="00E95EAE">
            <w:r w:rsidRPr="00214A85">
              <w:t>201</w:t>
            </w:r>
          </w:p>
        </w:tc>
        <w:tc>
          <w:tcPr>
            <w:tcW w:w="0" w:type="auto"/>
            <w:hideMark/>
          </w:tcPr>
          <w:p w14:paraId="1B6EC7C4" w14:textId="77777777" w:rsidR="00E95EAE" w:rsidRPr="00214A85" w:rsidRDefault="00E95EAE" w:rsidP="00E95EAE">
            <w:r w:rsidRPr="00214A85">
              <w:t>219</w:t>
            </w:r>
          </w:p>
        </w:tc>
        <w:tc>
          <w:tcPr>
            <w:tcW w:w="0" w:type="auto"/>
            <w:hideMark/>
          </w:tcPr>
          <w:p w14:paraId="03F26E3E" w14:textId="77777777" w:rsidR="00E95EAE" w:rsidRPr="00214A85" w:rsidRDefault="00E95EAE" w:rsidP="00E95EAE">
            <w:r w:rsidRPr="00214A85">
              <w:t>233</w:t>
            </w:r>
          </w:p>
        </w:tc>
        <w:tc>
          <w:tcPr>
            <w:tcW w:w="0" w:type="auto"/>
            <w:hideMark/>
          </w:tcPr>
          <w:p w14:paraId="067BF14E" w14:textId="77777777" w:rsidR="00E95EAE" w:rsidRPr="00214A85" w:rsidRDefault="00E95EAE" w:rsidP="00E95EAE">
            <w:r w:rsidRPr="00214A85">
              <w:t>243</w:t>
            </w:r>
          </w:p>
        </w:tc>
        <w:tc>
          <w:tcPr>
            <w:tcW w:w="0" w:type="auto"/>
            <w:hideMark/>
          </w:tcPr>
          <w:p w14:paraId="5BE4FA54" w14:textId="77777777" w:rsidR="00E95EAE" w:rsidRPr="00214A85" w:rsidRDefault="00E95EAE" w:rsidP="00E95EAE">
            <w:r w:rsidRPr="00214A85">
              <w:t>249</w:t>
            </w:r>
          </w:p>
        </w:tc>
        <w:tc>
          <w:tcPr>
            <w:tcW w:w="0" w:type="auto"/>
            <w:hideMark/>
          </w:tcPr>
          <w:p w14:paraId="7A643CCF" w14:textId="77777777" w:rsidR="00E95EAE" w:rsidRPr="00214A85" w:rsidRDefault="00E95EAE" w:rsidP="00E95EAE">
            <w:r w:rsidRPr="00214A85">
              <w:t>251</w:t>
            </w:r>
          </w:p>
        </w:tc>
        <w:tc>
          <w:tcPr>
            <w:tcW w:w="0" w:type="auto"/>
            <w:hideMark/>
          </w:tcPr>
          <w:p w14:paraId="727DB84C" w14:textId="77777777" w:rsidR="00E95EAE" w:rsidRPr="00214A85" w:rsidRDefault="00E95EAE" w:rsidP="00E95EAE">
            <w:r w:rsidRPr="00214A85">
              <w:t>249</w:t>
            </w:r>
          </w:p>
        </w:tc>
        <w:tc>
          <w:tcPr>
            <w:tcW w:w="0" w:type="auto"/>
            <w:hideMark/>
          </w:tcPr>
          <w:p w14:paraId="5C14396A" w14:textId="77777777" w:rsidR="00E95EAE" w:rsidRPr="00214A85" w:rsidRDefault="00E95EAE" w:rsidP="00E95EAE">
            <w:r w:rsidRPr="00214A85">
              <w:t>243</w:t>
            </w:r>
          </w:p>
        </w:tc>
        <w:tc>
          <w:tcPr>
            <w:tcW w:w="0" w:type="auto"/>
            <w:hideMark/>
          </w:tcPr>
          <w:p w14:paraId="0EEB7073" w14:textId="77777777" w:rsidR="00E95EAE" w:rsidRPr="00214A85" w:rsidRDefault="00E95EAE" w:rsidP="00E95EAE">
            <w:r w:rsidRPr="00214A85">
              <w:t>233</w:t>
            </w:r>
          </w:p>
        </w:tc>
      </w:tr>
    </w:tbl>
    <w:p w14:paraId="02794A12" w14:textId="77777777" w:rsidR="00E95EAE" w:rsidRDefault="00E95EAE" w:rsidP="00E95EAE">
      <w:pPr>
        <w:spacing w:after="240"/>
        <w:ind w:left="270" w:hanging="270"/>
      </w:pPr>
    </w:p>
    <w:p w14:paraId="021B37FC" w14:textId="77777777" w:rsidR="00E95EAE" w:rsidRPr="00214A85" w:rsidRDefault="00E95EAE" w:rsidP="00E95EAE">
      <w:pPr>
        <w:spacing w:after="240"/>
        <w:ind w:left="270" w:hanging="270"/>
      </w:pPr>
      <w:r>
        <w:t xml:space="preserve">2.  </w:t>
      </w:r>
      <w:r w:rsidRPr="00214A85">
        <w:t xml:space="preserve">The table below gives the </w:t>
      </w:r>
      <w:r>
        <w:t>population of a town, in thousands</w:t>
      </w:r>
      <w:r w:rsidRPr="00214A85">
        <w:t xml:space="preserve">. </w:t>
      </w:r>
      <w:r>
        <w:t xml:space="preserve"> </w:t>
      </w:r>
      <w:r w:rsidRPr="00214A85">
        <w:t xml:space="preserve">What was the average rate of change of </w:t>
      </w:r>
      <w:r>
        <w:t>population…</w:t>
      </w:r>
      <w:r>
        <w:br/>
        <w:t>a) Between 2002 and 2004?</w:t>
      </w:r>
      <w:r>
        <w:tab/>
        <w:t>b) Between 2002 and 2006?</w:t>
      </w:r>
    </w:p>
    <w:tbl>
      <w:tblPr>
        <w:tblW w:w="0" w:type="auto"/>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24"/>
        <w:gridCol w:w="696"/>
        <w:gridCol w:w="696"/>
        <w:gridCol w:w="696"/>
        <w:gridCol w:w="696"/>
        <w:gridCol w:w="696"/>
        <w:gridCol w:w="696"/>
        <w:gridCol w:w="696"/>
        <w:gridCol w:w="696"/>
        <w:gridCol w:w="696"/>
      </w:tblGrid>
      <w:tr w:rsidR="00E95EAE" w:rsidRPr="00214A85" w14:paraId="30C55C6E" w14:textId="77777777" w:rsidTr="00E95EAE">
        <w:tc>
          <w:tcPr>
            <w:tcW w:w="0" w:type="auto"/>
            <w:hideMark/>
          </w:tcPr>
          <w:p w14:paraId="693F6ECD" w14:textId="77777777" w:rsidR="00E95EAE" w:rsidRPr="00214A85" w:rsidRDefault="00E95EAE" w:rsidP="00E95EAE">
            <w:pPr>
              <w:jc w:val="center"/>
              <w:rPr>
                <w:b/>
                <w:bCs/>
              </w:rPr>
            </w:pPr>
            <w:r w:rsidRPr="00214A85">
              <w:rPr>
                <w:b/>
                <w:bCs/>
              </w:rPr>
              <w:t>year</w:t>
            </w:r>
          </w:p>
        </w:tc>
        <w:tc>
          <w:tcPr>
            <w:tcW w:w="0" w:type="auto"/>
            <w:hideMark/>
          </w:tcPr>
          <w:p w14:paraId="418A9E69" w14:textId="77777777" w:rsidR="00E95EAE" w:rsidRPr="00214A85" w:rsidRDefault="00E95EAE" w:rsidP="00E95EAE">
            <w:r>
              <w:t>2000</w:t>
            </w:r>
          </w:p>
        </w:tc>
        <w:tc>
          <w:tcPr>
            <w:tcW w:w="0" w:type="auto"/>
            <w:hideMark/>
          </w:tcPr>
          <w:p w14:paraId="7DEC0293" w14:textId="77777777" w:rsidR="00E95EAE" w:rsidRPr="00214A85" w:rsidRDefault="00E95EAE" w:rsidP="00E95EAE">
            <w:r>
              <w:t>2001</w:t>
            </w:r>
          </w:p>
        </w:tc>
        <w:tc>
          <w:tcPr>
            <w:tcW w:w="0" w:type="auto"/>
            <w:hideMark/>
          </w:tcPr>
          <w:p w14:paraId="622BB8D6" w14:textId="77777777" w:rsidR="00E95EAE" w:rsidRPr="00214A85" w:rsidRDefault="00E95EAE" w:rsidP="00E95EAE">
            <w:r>
              <w:t>2002</w:t>
            </w:r>
          </w:p>
        </w:tc>
        <w:tc>
          <w:tcPr>
            <w:tcW w:w="0" w:type="auto"/>
            <w:hideMark/>
          </w:tcPr>
          <w:p w14:paraId="425ED843" w14:textId="77777777" w:rsidR="00E95EAE" w:rsidRPr="00214A85" w:rsidRDefault="00E95EAE" w:rsidP="00E95EAE">
            <w:r>
              <w:t>2003</w:t>
            </w:r>
          </w:p>
        </w:tc>
        <w:tc>
          <w:tcPr>
            <w:tcW w:w="0" w:type="auto"/>
            <w:hideMark/>
          </w:tcPr>
          <w:p w14:paraId="4B9B591B" w14:textId="77777777" w:rsidR="00E95EAE" w:rsidRPr="00214A85" w:rsidRDefault="00E95EAE" w:rsidP="00E95EAE">
            <w:r>
              <w:t>2004</w:t>
            </w:r>
          </w:p>
        </w:tc>
        <w:tc>
          <w:tcPr>
            <w:tcW w:w="0" w:type="auto"/>
            <w:hideMark/>
          </w:tcPr>
          <w:p w14:paraId="21B647B0" w14:textId="77777777" w:rsidR="00E95EAE" w:rsidRPr="00214A85" w:rsidRDefault="00E95EAE" w:rsidP="00E95EAE">
            <w:r>
              <w:t>2005</w:t>
            </w:r>
          </w:p>
        </w:tc>
        <w:tc>
          <w:tcPr>
            <w:tcW w:w="0" w:type="auto"/>
            <w:hideMark/>
          </w:tcPr>
          <w:p w14:paraId="68E8ED79" w14:textId="77777777" w:rsidR="00E95EAE" w:rsidRPr="00214A85" w:rsidRDefault="00E95EAE" w:rsidP="00E95EAE">
            <w:r>
              <w:t>2006</w:t>
            </w:r>
          </w:p>
        </w:tc>
        <w:tc>
          <w:tcPr>
            <w:tcW w:w="0" w:type="auto"/>
            <w:hideMark/>
          </w:tcPr>
          <w:p w14:paraId="4AEB202F" w14:textId="77777777" w:rsidR="00E95EAE" w:rsidRPr="00214A85" w:rsidRDefault="00E95EAE" w:rsidP="00E95EAE">
            <w:r>
              <w:t>2007</w:t>
            </w:r>
          </w:p>
        </w:tc>
        <w:tc>
          <w:tcPr>
            <w:tcW w:w="0" w:type="auto"/>
            <w:hideMark/>
          </w:tcPr>
          <w:p w14:paraId="393E9420" w14:textId="77777777" w:rsidR="00E95EAE" w:rsidRPr="00214A85" w:rsidRDefault="00E95EAE" w:rsidP="00E95EAE">
            <w:r>
              <w:t>2008</w:t>
            </w:r>
          </w:p>
        </w:tc>
      </w:tr>
      <w:tr w:rsidR="00E95EAE" w:rsidRPr="00214A85" w14:paraId="23509102" w14:textId="77777777" w:rsidTr="00E95EAE">
        <w:tc>
          <w:tcPr>
            <w:tcW w:w="0" w:type="auto"/>
            <w:hideMark/>
          </w:tcPr>
          <w:p w14:paraId="1E77A268" w14:textId="77777777" w:rsidR="00E95EAE" w:rsidRPr="00214A85" w:rsidRDefault="00E95EAE" w:rsidP="00E95EAE">
            <w:pPr>
              <w:jc w:val="center"/>
              <w:rPr>
                <w:b/>
                <w:bCs/>
              </w:rPr>
            </w:pPr>
            <w:r w:rsidRPr="0097179D">
              <w:rPr>
                <w:b/>
                <w:bCs/>
              </w:rPr>
              <w:t>population</w:t>
            </w:r>
          </w:p>
        </w:tc>
        <w:tc>
          <w:tcPr>
            <w:tcW w:w="0" w:type="auto"/>
            <w:hideMark/>
          </w:tcPr>
          <w:p w14:paraId="6E9E3D54" w14:textId="77777777" w:rsidR="00E95EAE" w:rsidRPr="00214A85" w:rsidRDefault="00E95EAE" w:rsidP="00E95EAE">
            <w:r>
              <w:t>87</w:t>
            </w:r>
          </w:p>
        </w:tc>
        <w:tc>
          <w:tcPr>
            <w:tcW w:w="0" w:type="auto"/>
            <w:hideMark/>
          </w:tcPr>
          <w:p w14:paraId="47A3BFA5" w14:textId="77777777" w:rsidR="00E95EAE" w:rsidRPr="00214A85" w:rsidRDefault="00E95EAE" w:rsidP="00E95EAE">
            <w:r>
              <w:t>84</w:t>
            </w:r>
          </w:p>
        </w:tc>
        <w:tc>
          <w:tcPr>
            <w:tcW w:w="0" w:type="auto"/>
            <w:hideMark/>
          </w:tcPr>
          <w:p w14:paraId="6FFBE7CB" w14:textId="77777777" w:rsidR="00E95EAE" w:rsidRPr="00214A85" w:rsidRDefault="00E95EAE" w:rsidP="00E95EAE">
            <w:r>
              <w:t>83</w:t>
            </w:r>
          </w:p>
        </w:tc>
        <w:tc>
          <w:tcPr>
            <w:tcW w:w="0" w:type="auto"/>
            <w:hideMark/>
          </w:tcPr>
          <w:p w14:paraId="2DF84232" w14:textId="77777777" w:rsidR="00E95EAE" w:rsidRPr="00214A85" w:rsidRDefault="00E95EAE" w:rsidP="00E95EAE">
            <w:r>
              <w:t>80</w:t>
            </w:r>
          </w:p>
        </w:tc>
        <w:tc>
          <w:tcPr>
            <w:tcW w:w="0" w:type="auto"/>
            <w:hideMark/>
          </w:tcPr>
          <w:p w14:paraId="28103DED" w14:textId="77777777" w:rsidR="00E95EAE" w:rsidRPr="00214A85" w:rsidRDefault="00E95EAE" w:rsidP="00E95EAE">
            <w:r>
              <w:t>77</w:t>
            </w:r>
          </w:p>
        </w:tc>
        <w:tc>
          <w:tcPr>
            <w:tcW w:w="0" w:type="auto"/>
            <w:hideMark/>
          </w:tcPr>
          <w:p w14:paraId="122464B3" w14:textId="77777777" w:rsidR="00E95EAE" w:rsidRPr="00214A85" w:rsidRDefault="00E95EAE" w:rsidP="00E95EAE">
            <w:r>
              <w:t>76</w:t>
            </w:r>
          </w:p>
        </w:tc>
        <w:tc>
          <w:tcPr>
            <w:tcW w:w="0" w:type="auto"/>
            <w:hideMark/>
          </w:tcPr>
          <w:p w14:paraId="1937D1F7" w14:textId="77777777" w:rsidR="00E95EAE" w:rsidRPr="00214A85" w:rsidRDefault="00E95EAE" w:rsidP="00E95EAE">
            <w:r>
              <w:t>75</w:t>
            </w:r>
          </w:p>
        </w:tc>
        <w:tc>
          <w:tcPr>
            <w:tcW w:w="0" w:type="auto"/>
            <w:hideMark/>
          </w:tcPr>
          <w:p w14:paraId="0D7EA748" w14:textId="77777777" w:rsidR="00E95EAE" w:rsidRPr="00214A85" w:rsidRDefault="00E95EAE" w:rsidP="00E95EAE">
            <w:r>
              <w:t>78</w:t>
            </w:r>
          </w:p>
        </w:tc>
        <w:tc>
          <w:tcPr>
            <w:tcW w:w="0" w:type="auto"/>
            <w:hideMark/>
          </w:tcPr>
          <w:p w14:paraId="4EE4319F" w14:textId="77777777" w:rsidR="00E95EAE" w:rsidRPr="00214A85" w:rsidRDefault="00E95EAE" w:rsidP="00E95EAE">
            <w:r>
              <w:t>81</w:t>
            </w:r>
          </w:p>
        </w:tc>
      </w:tr>
    </w:tbl>
    <w:p w14:paraId="64D7B0F2" w14:textId="77777777" w:rsidR="00E95EAE" w:rsidRDefault="00E95EAE" w:rsidP="00E95EAE"/>
    <w:p w14:paraId="41AC2F19" w14:textId="77777777" w:rsidR="00E95EAE" w:rsidRDefault="003475E2" w:rsidP="00E95EAE">
      <w:r>
        <w:rPr>
          <w:noProof/>
        </w:rPr>
        <w:drawing>
          <wp:anchor distT="0" distB="0" distL="114300" distR="114300" simplePos="0" relativeHeight="251618816" behindDoc="0" locked="0" layoutInCell="1" allowOverlap="1" wp14:anchorId="45DCE645" wp14:editId="467ABDC8">
            <wp:simplePos x="0" y="0"/>
            <wp:positionH relativeFrom="column">
              <wp:posOffset>3790950</wp:posOffset>
            </wp:positionH>
            <wp:positionV relativeFrom="paragraph">
              <wp:posOffset>6985</wp:posOffset>
            </wp:positionV>
            <wp:extent cx="1593850" cy="1563370"/>
            <wp:effectExtent l="0" t="0" r="6350" b="11430"/>
            <wp:wrapThrough wrapText="bothSides">
              <wp:wrapPolygon edited="0">
                <wp:start x="0" y="0"/>
                <wp:lineTo x="0" y="21407"/>
                <wp:lineTo x="21342" y="21407"/>
                <wp:lineTo x="21342" y="0"/>
                <wp:lineTo x="0" y="0"/>
              </wp:wrapPolygon>
            </wp:wrapThrough>
            <wp:docPr id="184" name="Picture 184" descr="Macintosh HD:Users:kimberleymstern:Documents:AAAAAA-CALC:X:EX1.3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1" descr="Macintosh HD:Users:kimberleymstern:Documents:AAAAAA-CALC:X:EX1.3_3.png"/>
                    <pic:cNvPicPr>
                      <a:picLocks noChangeAspect="1" noChangeArrowheads="1"/>
                    </pic:cNvPicPr>
                  </pic:nvPicPr>
                  <pic:blipFill>
                    <a:blip r:embed="rId679">
                      <a:extLst>
                        <a:ext uri="{28A0092B-C50C-407E-A947-70E740481C1C}">
                          <a14:useLocalDpi xmlns:a14="http://schemas.microsoft.com/office/drawing/2010/main" val="0"/>
                        </a:ext>
                      </a:extLst>
                    </a:blip>
                    <a:srcRect/>
                    <a:stretch>
                      <a:fillRect/>
                    </a:stretch>
                  </pic:blipFill>
                  <pic:spPr bwMode="auto">
                    <a:xfrm>
                      <a:off x="0" y="0"/>
                      <a:ext cx="1593850" cy="1563370"/>
                    </a:xfrm>
                    <a:prstGeom prst="rect">
                      <a:avLst/>
                    </a:prstGeom>
                    <a:noFill/>
                    <a:ln>
                      <a:noFill/>
                    </a:ln>
                  </pic:spPr>
                </pic:pic>
              </a:graphicData>
            </a:graphic>
          </wp:anchor>
        </w:drawing>
      </w:r>
    </w:p>
    <w:p w14:paraId="05979D3D" w14:textId="77777777" w:rsidR="00E95EAE" w:rsidRDefault="00E95EAE" w:rsidP="00E95EAE">
      <w:pPr>
        <w:ind w:left="270" w:hanging="270"/>
        <w:rPr>
          <w:rFonts w:ascii="Times" w:hAnsi="Times" w:cs="Times"/>
        </w:rPr>
      </w:pPr>
      <w:r>
        <w:t xml:space="preserve">3.  Based on the graph shown, estimate the average rate of change from </w:t>
      </w:r>
      <w:r w:rsidRPr="006F7C6A">
        <w:rPr>
          <w:rFonts w:ascii="Times" w:hAnsi="Times" w:cs="Times"/>
          <w:i/>
        </w:rPr>
        <w:t>x</w:t>
      </w:r>
      <w:r>
        <w:rPr>
          <w:rFonts w:ascii="Times" w:hAnsi="Times" w:cs="Times"/>
          <w:i/>
        </w:rPr>
        <w:t xml:space="preserve"> </w:t>
      </w:r>
      <w:r>
        <w:rPr>
          <w:rFonts w:ascii="Times" w:hAnsi="Times" w:cs="Times"/>
        </w:rPr>
        <w:t>= 1</w:t>
      </w:r>
      <w:r>
        <w:t xml:space="preserve"> to </w:t>
      </w:r>
      <w:r w:rsidRPr="006F7C6A">
        <w:rPr>
          <w:rFonts w:ascii="Times" w:hAnsi="Times" w:cs="Times"/>
          <w:i/>
        </w:rPr>
        <w:t>x</w:t>
      </w:r>
      <w:r>
        <w:rPr>
          <w:rFonts w:ascii="Times" w:hAnsi="Times" w:cs="Times"/>
          <w:i/>
        </w:rPr>
        <w:t xml:space="preserve"> </w:t>
      </w:r>
      <w:r>
        <w:rPr>
          <w:rFonts w:ascii="Times" w:hAnsi="Times" w:cs="Times"/>
        </w:rPr>
        <w:t>= 4.</w:t>
      </w:r>
      <w:r w:rsidRPr="006F7C6A">
        <w:rPr>
          <w:rFonts w:ascii="Times" w:hAnsi="Times" w:cs="Times"/>
        </w:rPr>
        <w:t xml:space="preserve"> </w:t>
      </w:r>
    </w:p>
    <w:p w14:paraId="2477E7C2" w14:textId="77777777" w:rsidR="00E95EAE" w:rsidRDefault="00E95EAE" w:rsidP="00E95EAE">
      <w:pPr>
        <w:ind w:left="270" w:hanging="270"/>
        <w:rPr>
          <w:rFonts w:ascii="Times" w:hAnsi="Times" w:cs="Times"/>
        </w:rPr>
      </w:pPr>
    </w:p>
    <w:p w14:paraId="2702B29A" w14:textId="77777777" w:rsidR="00E95EAE" w:rsidRDefault="00E95EAE" w:rsidP="00E95EAE">
      <w:pPr>
        <w:ind w:left="270" w:hanging="270"/>
      </w:pPr>
      <w:r>
        <w:rPr>
          <w:rFonts w:ascii="Times" w:hAnsi="Times" w:cs="Times"/>
        </w:rPr>
        <w:t xml:space="preserve">4. </w:t>
      </w:r>
      <w:r>
        <w:t xml:space="preserve">Based on the graph shown, estimate the average rate of change from </w:t>
      </w:r>
      <w:r w:rsidRPr="006F7C6A">
        <w:rPr>
          <w:rFonts w:ascii="Times" w:hAnsi="Times" w:cs="Times"/>
          <w:i/>
        </w:rPr>
        <w:t>x</w:t>
      </w:r>
      <w:r>
        <w:rPr>
          <w:rFonts w:ascii="Times" w:hAnsi="Times" w:cs="Times"/>
          <w:i/>
        </w:rPr>
        <w:t xml:space="preserve"> </w:t>
      </w:r>
      <w:r>
        <w:rPr>
          <w:rFonts w:ascii="Times" w:hAnsi="Times" w:cs="Times"/>
        </w:rPr>
        <w:t>= 2</w:t>
      </w:r>
      <w:r>
        <w:t xml:space="preserve"> to </w:t>
      </w:r>
      <w:r w:rsidRPr="006F7C6A">
        <w:rPr>
          <w:rFonts w:ascii="Times" w:hAnsi="Times" w:cs="Times"/>
          <w:i/>
        </w:rPr>
        <w:t>x</w:t>
      </w:r>
      <w:r>
        <w:rPr>
          <w:rFonts w:ascii="Times" w:hAnsi="Times" w:cs="Times"/>
          <w:i/>
        </w:rPr>
        <w:t xml:space="preserve"> </w:t>
      </w:r>
      <w:r>
        <w:rPr>
          <w:rFonts w:ascii="Times" w:hAnsi="Times" w:cs="Times"/>
        </w:rPr>
        <w:t>= 5.</w:t>
      </w:r>
    </w:p>
    <w:p w14:paraId="2D8A8F78" w14:textId="77777777" w:rsidR="00E95EAE" w:rsidRDefault="00E95EAE" w:rsidP="00E95EAE">
      <w:pPr>
        <w:ind w:left="270" w:hanging="270"/>
      </w:pPr>
    </w:p>
    <w:p w14:paraId="37AEBA0C" w14:textId="77777777" w:rsidR="00E95EAE" w:rsidRDefault="00E95EAE" w:rsidP="00E95EAE">
      <w:pPr>
        <w:ind w:left="270" w:hanging="270"/>
      </w:pPr>
    </w:p>
    <w:p w14:paraId="452434D4" w14:textId="77777777" w:rsidR="00E95EAE" w:rsidRDefault="00E95EAE" w:rsidP="00E95EAE">
      <w:pPr>
        <w:ind w:left="270" w:hanging="270"/>
      </w:pPr>
    </w:p>
    <w:p w14:paraId="190B7406" w14:textId="77777777" w:rsidR="00E95EAE" w:rsidRDefault="00E95EAE" w:rsidP="00E95EAE">
      <w:pPr>
        <w:ind w:left="270" w:hanging="270"/>
      </w:pPr>
    </w:p>
    <w:p w14:paraId="676EB6D6" w14:textId="77777777" w:rsidR="00E95EAE" w:rsidRDefault="00E95EAE" w:rsidP="00E95EAE">
      <w:pPr>
        <w:ind w:left="270" w:hanging="270"/>
      </w:pPr>
      <w:r>
        <w:t>Find the average rate of change of each function on the interval specified.</w:t>
      </w:r>
    </w:p>
    <w:p w14:paraId="1D691379" w14:textId="77777777" w:rsidR="00E95EAE" w:rsidRDefault="00E95EAE" w:rsidP="00BC78F7">
      <w:pPr>
        <w:spacing w:line="276" w:lineRule="auto"/>
      </w:pPr>
      <w:r>
        <w:t xml:space="preserve">5. </w:t>
      </w:r>
      <w:r w:rsidRPr="00317495">
        <w:rPr>
          <w:position w:val="-10"/>
        </w:rPr>
        <w:object w:dxaOrig="999" w:dyaOrig="360" w14:anchorId="6DCF7DE4">
          <v:shape id="_x0000_i1346" type="#_x0000_t75" style="width:49.5pt;height:18.75pt" o:ole="">
            <v:imagedata r:id="rId680" o:title=""/>
          </v:shape>
          <o:OLEObject Type="Embed" ProgID="Equation.3" ShapeID="_x0000_i1346" DrawAspect="Content" ObjectID="_1718714376" r:id="rId681"/>
        </w:object>
      </w:r>
      <w:r>
        <w:t xml:space="preserve"> on [1, 5]</w:t>
      </w:r>
      <w:r>
        <w:tab/>
      </w:r>
      <w:r>
        <w:tab/>
      </w:r>
      <w:r>
        <w:tab/>
      </w:r>
      <w:r>
        <w:tab/>
        <w:t xml:space="preserve">6. </w:t>
      </w:r>
      <w:r w:rsidRPr="00317495">
        <w:rPr>
          <w:position w:val="-10"/>
        </w:rPr>
        <w:object w:dxaOrig="960" w:dyaOrig="360" w14:anchorId="4C1D84AB">
          <v:shape id="_x0000_i1347" type="#_x0000_t75" style="width:47.25pt;height:18.75pt" o:ole="">
            <v:imagedata r:id="rId682" o:title=""/>
          </v:shape>
          <o:OLEObject Type="Embed" ProgID="Equation.3" ShapeID="_x0000_i1347" DrawAspect="Content" ObjectID="_1718714377" r:id="rId683"/>
        </w:object>
      </w:r>
      <w:r>
        <w:t xml:space="preserve"> on [-4, 2]</w:t>
      </w:r>
    </w:p>
    <w:p w14:paraId="631CD9BA" w14:textId="77777777" w:rsidR="00E95EAE" w:rsidRDefault="00E95EAE" w:rsidP="00BC78F7">
      <w:pPr>
        <w:spacing w:line="276" w:lineRule="auto"/>
      </w:pPr>
      <w:r>
        <w:t xml:space="preserve">7. </w:t>
      </w:r>
      <w:r w:rsidRPr="00317495">
        <w:rPr>
          <w:position w:val="-10"/>
        </w:rPr>
        <w:object w:dxaOrig="1420" w:dyaOrig="360" w14:anchorId="2377833E">
          <v:shape id="_x0000_i1348" type="#_x0000_t75" style="width:71.25pt;height:18.75pt" o:ole="">
            <v:imagedata r:id="rId684" o:title=""/>
          </v:shape>
          <o:OLEObject Type="Embed" ProgID="Equation.3" ShapeID="_x0000_i1348" DrawAspect="Content" ObjectID="_1718714378" r:id="rId685"/>
        </w:object>
      </w:r>
      <w:r>
        <w:t xml:space="preserve"> on [-3, 3]</w:t>
      </w:r>
      <w:r>
        <w:tab/>
      </w:r>
      <w:r>
        <w:tab/>
      </w:r>
      <w:r>
        <w:tab/>
        <w:t xml:space="preserve">8. </w:t>
      </w:r>
      <w:r w:rsidRPr="00317495">
        <w:rPr>
          <w:position w:val="-10"/>
        </w:rPr>
        <w:object w:dxaOrig="1420" w:dyaOrig="360" w14:anchorId="3AF2A350">
          <v:shape id="_x0000_i1349" type="#_x0000_t75" style="width:71.25pt;height:18.75pt" o:ole="">
            <v:imagedata r:id="rId686" o:title=""/>
          </v:shape>
          <o:OLEObject Type="Embed" ProgID="Equation.3" ShapeID="_x0000_i1349" DrawAspect="Content" ObjectID="_1718714379" r:id="rId687"/>
        </w:object>
      </w:r>
      <w:r>
        <w:t xml:space="preserve"> on [-2, 4]</w:t>
      </w:r>
    </w:p>
    <w:p w14:paraId="64D9AD6D" w14:textId="4036C74A" w:rsidR="00E95EAE" w:rsidRDefault="00E95EAE" w:rsidP="00E95EAE">
      <w:r>
        <w:t xml:space="preserve">9. </w:t>
      </w:r>
      <w:r w:rsidRPr="00317495">
        <w:rPr>
          <w:position w:val="-24"/>
        </w:rPr>
        <w:object w:dxaOrig="1480" w:dyaOrig="620" w14:anchorId="096FF9F9">
          <v:shape id="_x0000_i1350" type="#_x0000_t75" style="width:72.75pt;height:30.75pt" o:ole="">
            <v:imagedata r:id="rId688" o:title=""/>
          </v:shape>
          <o:OLEObject Type="Embed" ProgID="Equation.3" ShapeID="_x0000_i1350" DrawAspect="Content" ObjectID="_1718714380" r:id="rId689"/>
        </w:object>
      </w:r>
      <w:r>
        <w:t xml:space="preserve"> on [1, 3]</w:t>
      </w:r>
      <w:r>
        <w:tab/>
      </w:r>
      <w:r>
        <w:tab/>
      </w:r>
      <w:r>
        <w:tab/>
        <w:t xml:space="preserve">10. </w:t>
      </w:r>
      <w:r w:rsidR="008D4A44" w:rsidRPr="00317495">
        <w:rPr>
          <w:position w:val="-24"/>
        </w:rPr>
        <w:object w:dxaOrig="1700" w:dyaOrig="660" w14:anchorId="27D58AFE">
          <v:shape id="_x0000_i1351" type="#_x0000_t75" style="width:82.5pt;height:33.75pt" o:ole="">
            <v:imagedata r:id="rId690" o:title=""/>
          </v:shape>
          <o:OLEObject Type="Embed" ProgID="Equation.3" ShapeID="_x0000_i1351" DrawAspect="Content" ObjectID="_1718714381" r:id="rId691"/>
        </w:object>
      </w:r>
      <w:r>
        <w:t xml:space="preserve"> on [-3, 1]</w:t>
      </w:r>
      <w:r>
        <w:tab/>
      </w:r>
    </w:p>
    <w:p w14:paraId="0DDF2E47" w14:textId="77777777" w:rsidR="00E95EAE" w:rsidRDefault="00E95EAE" w:rsidP="00E95EAE"/>
    <w:p w14:paraId="45FF210D" w14:textId="77777777" w:rsidR="00E95EAE" w:rsidRPr="0054415B" w:rsidRDefault="00E95EAE" w:rsidP="00E95EAE">
      <w:r>
        <w:t>Find the average rate of change of each function on the interval specified.  Your answers will be expressions involving a parameter (</w:t>
      </w:r>
      <w:r>
        <w:rPr>
          <w:i/>
        </w:rPr>
        <w:t>b</w:t>
      </w:r>
      <w:r>
        <w:t xml:space="preserve"> or </w:t>
      </w:r>
      <w:r>
        <w:rPr>
          <w:i/>
        </w:rPr>
        <w:t>h</w:t>
      </w:r>
      <w:r>
        <w:t>).</w:t>
      </w:r>
    </w:p>
    <w:p w14:paraId="67A3BF98" w14:textId="77777777" w:rsidR="00E95EAE" w:rsidRDefault="00E95EAE" w:rsidP="00BC78F7">
      <w:pPr>
        <w:spacing w:line="276" w:lineRule="auto"/>
      </w:pPr>
      <w:r>
        <w:t xml:space="preserve">11. </w:t>
      </w:r>
      <w:r w:rsidRPr="00317495">
        <w:rPr>
          <w:position w:val="-10"/>
        </w:rPr>
        <w:object w:dxaOrig="1500" w:dyaOrig="360" w14:anchorId="4641FB54">
          <v:shape id="_x0000_i1352" type="#_x0000_t75" style="width:75pt;height:18.75pt" o:ole="">
            <v:imagedata r:id="rId692" o:title=""/>
          </v:shape>
          <o:OLEObject Type="Embed" ProgID="Equation.3" ShapeID="_x0000_i1352" DrawAspect="Content" ObjectID="_1718714382" r:id="rId693"/>
        </w:object>
      </w:r>
      <w:r>
        <w:t xml:space="preserve"> on [1, </w:t>
      </w:r>
      <w:r w:rsidRPr="00317495">
        <w:rPr>
          <w:i/>
        </w:rPr>
        <w:t>b</w:t>
      </w:r>
      <w:r>
        <w:t>]</w:t>
      </w:r>
      <w:r>
        <w:tab/>
      </w:r>
      <w:r>
        <w:tab/>
      </w:r>
      <w:r>
        <w:tab/>
        <w:t xml:space="preserve">12. </w:t>
      </w:r>
      <w:r w:rsidRPr="00317495">
        <w:rPr>
          <w:position w:val="-10"/>
        </w:rPr>
        <w:object w:dxaOrig="1480" w:dyaOrig="360" w14:anchorId="6C53A32C">
          <v:shape id="_x0000_i1353" type="#_x0000_t75" style="width:72.75pt;height:18.75pt" o:ole="">
            <v:imagedata r:id="rId694" o:title=""/>
          </v:shape>
          <o:OLEObject Type="Embed" ProgID="Equation.3" ShapeID="_x0000_i1353" DrawAspect="Content" ObjectID="_1718714383" r:id="rId695"/>
        </w:object>
      </w:r>
      <w:r>
        <w:t xml:space="preserve"> on [4, </w:t>
      </w:r>
      <w:r w:rsidRPr="00317495">
        <w:rPr>
          <w:i/>
        </w:rPr>
        <w:t>b</w:t>
      </w:r>
      <w:r>
        <w:t>]</w:t>
      </w:r>
      <w:r>
        <w:tab/>
      </w:r>
    </w:p>
    <w:p w14:paraId="0FFA1C30" w14:textId="77777777" w:rsidR="00E95EAE" w:rsidRDefault="00E95EAE" w:rsidP="00BC78F7">
      <w:pPr>
        <w:spacing w:line="276" w:lineRule="auto"/>
      </w:pPr>
      <w:r>
        <w:t xml:space="preserve">13. </w:t>
      </w:r>
      <w:r w:rsidRPr="00317495">
        <w:rPr>
          <w:position w:val="-10"/>
        </w:rPr>
        <w:object w:dxaOrig="1320" w:dyaOrig="320" w14:anchorId="5FA7D122">
          <v:shape id="_x0000_i1354" type="#_x0000_t75" style="width:65.25pt;height:15pt" o:ole="">
            <v:imagedata r:id="rId696" o:title=""/>
          </v:shape>
          <o:OLEObject Type="Embed" ProgID="Equation.3" ShapeID="_x0000_i1354" DrawAspect="Content" ObjectID="_1718714384" r:id="rId697"/>
        </w:object>
      </w:r>
      <w:r>
        <w:t xml:space="preserve"> on [2, 2+</w:t>
      </w:r>
      <w:r>
        <w:rPr>
          <w:i/>
        </w:rPr>
        <w:t>h</w:t>
      </w:r>
      <w:r>
        <w:t>]</w:t>
      </w:r>
      <w:r>
        <w:tab/>
      </w:r>
      <w:r>
        <w:tab/>
      </w:r>
      <w:r>
        <w:tab/>
        <w:t xml:space="preserve">14. </w:t>
      </w:r>
      <w:r w:rsidRPr="00317495">
        <w:rPr>
          <w:position w:val="-10"/>
        </w:rPr>
        <w:object w:dxaOrig="1340" w:dyaOrig="320" w14:anchorId="440EF2D2">
          <v:shape id="_x0000_i1355" type="#_x0000_t75" style="width:66pt;height:15pt" o:ole="">
            <v:imagedata r:id="rId698" o:title=""/>
          </v:shape>
          <o:OLEObject Type="Embed" ProgID="Equation.3" ShapeID="_x0000_i1355" DrawAspect="Content" ObjectID="_1718714385" r:id="rId699"/>
        </w:object>
      </w:r>
      <w:r>
        <w:t xml:space="preserve"> on [3, 3+</w:t>
      </w:r>
      <w:r>
        <w:rPr>
          <w:i/>
        </w:rPr>
        <w:t>h</w:t>
      </w:r>
      <w:r>
        <w:t>]</w:t>
      </w:r>
    </w:p>
    <w:p w14:paraId="09181B7B" w14:textId="77777777" w:rsidR="00E95EAE" w:rsidRDefault="00E95EAE" w:rsidP="00BC78F7">
      <w:pPr>
        <w:spacing w:line="276" w:lineRule="auto"/>
      </w:pPr>
      <w:r>
        <w:t xml:space="preserve">15. </w:t>
      </w:r>
      <w:r w:rsidRPr="00317495">
        <w:rPr>
          <w:position w:val="-24"/>
        </w:rPr>
        <w:object w:dxaOrig="1160" w:dyaOrig="620" w14:anchorId="0C864A98">
          <v:shape id="_x0000_i1356" type="#_x0000_t75" style="width:58.5pt;height:30.75pt" o:ole="">
            <v:imagedata r:id="rId700" o:title=""/>
          </v:shape>
          <o:OLEObject Type="Embed" ProgID="Equation.3" ShapeID="_x0000_i1356" DrawAspect="Content" ObjectID="_1718714386" r:id="rId701"/>
        </w:object>
      </w:r>
      <w:r>
        <w:t xml:space="preserve"> on [9, 9+</w:t>
      </w:r>
      <w:r>
        <w:rPr>
          <w:i/>
        </w:rPr>
        <w:t>h</w:t>
      </w:r>
      <w:r>
        <w:t>]</w:t>
      </w:r>
      <w:r>
        <w:tab/>
      </w:r>
      <w:r>
        <w:tab/>
      </w:r>
      <w:r>
        <w:tab/>
        <w:t xml:space="preserve">16. </w:t>
      </w:r>
      <w:r w:rsidRPr="00F754BC">
        <w:rPr>
          <w:position w:val="-24"/>
        </w:rPr>
        <w:object w:dxaOrig="1240" w:dyaOrig="620" w14:anchorId="16E856B4">
          <v:shape id="_x0000_i1357" type="#_x0000_t75" style="width:63pt;height:30.75pt" o:ole="">
            <v:imagedata r:id="rId702" o:title=""/>
          </v:shape>
          <o:OLEObject Type="Embed" ProgID="Equation.3" ShapeID="_x0000_i1357" DrawAspect="Content" ObjectID="_1718714387" r:id="rId703"/>
        </w:object>
      </w:r>
      <w:r>
        <w:t xml:space="preserve"> on [1, 1+</w:t>
      </w:r>
      <w:r>
        <w:rPr>
          <w:i/>
        </w:rPr>
        <w:t>h</w:t>
      </w:r>
      <w:r>
        <w:t>]</w:t>
      </w:r>
    </w:p>
    <w:p w14:paraId="7CE30071" w14:textId="77777777" w:rsidR="00E95EAE" w:rsidRDefault="00E95EAE" w:rsidP="00BC78F7">
      <w:pPr>
        <w:spacing w:line="276" w:lineRule="auto"/>
      </w:pPr>
      <w:r>
        <w:t xml:space="preserve">17. </w:t>
      </w:r>
      <w:r w:rsidRPr="00F754BC">
        <w:rPr>
          <w:position w:val="-10"/>
        </w:rPr>
        <w:object w:dxaOrig="1060" w:dyaOrig="360" w14:anchorId="6A52F4AE">
          <v:shape id="_x0000_i1358" type="#_x0000_t75" style="width:52.5pt;height:18.75pt" o:ole="">
            <v:imagedata r:id="rId704" o:title=""/>
          </v:shape>
          <o:OLEObject Type="Embed" ProgID="Equation.3" ShapeID="_x0000_i1358" DrawAspect="Content" ObjectID="_1718714388" r:id="rId705"/>
        </w:object>
      </w:r>
      <w:r>
        <w:t xml:space="preserve"> on [1, 1+</w:t>
      </w:r>
      <w:r>
        <w:rPr>
          <w:i/>
        </w:rPr>
        <w:t>h</w:t>
      </w:r>
      <w:r>
        <w:t>]</w:t>
      </w:r>
      <w:r>
        <w:tab/>
      </w:r>
      <w:r>
        <w:tab/>
      </w:r>
      <w:r>
        <w:tab/>
        <w:t xml:space="preserve">18. </w:t>
      </w:r>
      <w:r w:rsidRPr="00F754BC">
        <w:rPr>
          <w:position w:val="-10"/>
        </w:rPr>
        <w:object w:dxaOrig="960" w:dyaOrig="360" w14:anchorId="0B81A762">
          <v:shape id="_x0000_i1359" type="#_x0000_t75" style="width:47.25pt;height:18.75pt" o:ole="">
            <v:imagedata r:id="rId706" o:title=""/>
          </v:shape>
          <o:OLEObject Type="Embed" ProgID="Equation.3" ShapeID="_x0000_i1359" DrawAspect="Content" ObjectID="_1718714389" r:id="rId707"/>
        </w:object>
      </w:r>
      <w:r>
        <w:t xml:space="preserve"> on [2, 2+</w:t>
      </w:r>
      <w:r>
        <w:rPr>
          <w:i/>
        </w:rPr>
        <w:t>h</w:t>
      </w:r>
      <w:r>
        <w:t>]</w:t>
      </w:r>
    </w:p>
    <w:p w14:paraId="2B94E92F" w14:textId="77777777" w:rsidR="00E95EAE" w:rsidRDefault="00E95EAE" w:rsidP="00E95EAE">
      <w:r>
        <w:t xml:space="preserve">19. </w:t>
      </w:r>
      <w:r w:rsidRPr="00F754BC">
        <w:rPr>
          <w:position w:val="-10"/>
        </w:rPr>
        <w:object w:dxaOrig="1460" w:dyaOrig="360" w14:anchorId="07FF0ADC">
          <v:shape id="_x0000_i1360" type="#_x0000_t75" style="width:72.75pt;height:18.75pt" o:ole="">
            <v:imagedata r:id="rId708" o:title=""/>
          </v:shape>
          <o:OLEObject Type="Embed" ProgID="Equation.3" ShapeID="_x0000_i1360" DrawAspect="Content" ObjectID="_1718714390" r:id="rId709"/>
        </w:object>
      </w:r>
      <w:r>
        <w:t xml:space="preserve"> on [</w:t>
      </w:r>
      <w:r>
        <w:rPr>
          <w:i/>
        </w:rPr>
        <w:t>x</w:t>
      </w:r>
      <w:r>
        <w:t xml:space="preserve">, </w:t>
      </w:r>
      <w:proofErr w:type="spellStart"/>
      <w:r>
        <w:rPr>
          <w:i/>
        </w:rPr>
        <w:t>x</w:t>
      </w:r>
      <w:r>
        <w:t>+</w:t>
      </w:r>
      <w:r>
        <w:rPr>
          <w:i/>
        </w:rPr>
        <w:t>h</w:t>
      </w:r>
      <w:proofErr w:type="spellEnd"/>
      <w:r>
        <w:t>]</w:t>
      </w:r>
      <w:r>
        <w:tab/>
      </w:r>
      <w:r>
        <w:tab/>
        <w:t xml:space="preserve">20. </w:t>
      </w:r>
      <w:r w:rsidRPr="00F754BC">
        <w:rPr>
          <w:position w:val="-10"/>
        </w:rPr>
        <w:object w:dxaOrig="1480" w:dyaOrig="360" w14:anchorId="5E504C7F">
          <v:shape id="_x0000_i1361" type="#_x0000_t75" style="width:72.75pt;height:18.75pt" o:ole="">
            <v:imagedata r:id="rId710" o:title=""/>
          </v:shape>
          <o:OLEObject Type="Embed" ProgID="Equation.3" ShapeID="_x0000_i1361" DrawAspect="Content" ObjectID="_1718714391" r:id="rId711"/>
        </w:object>
      </w:r>
      <w:r>
        <w:t xml:space="preserve"> on [</w:t>
      </w:r>
      <w:r>
        <w:rPr>
          <w:i/>
        </w:rPr>
        <w:t>x</w:t>
      </w:r>
      <w:r>
        <w:t xml:space="preserve">, </w:t>
      </w:r>
      <w:proofErr w:type="spellStart"/>
      <w:r>
        <w:rPr>
          <w:i/>
        </w:rPr>
        <w:t>x</w:t>
      </w:r>
      <w:r>
        <w:t>+</w:t>
      </w:r>
      <w:r>
        <w:rPr>
          <w:i/>
        </w:rPr>
        <w:t>h</w:t>
      </w:r>
      <w:proofErr w:type="spellEnd"/>
      <w:r>
        <w:t>]</w:t>
      </w:r>
    </w:p>
    <w:p w14:paraId="0AC28CEA" w14:textId="77777777" w:rsidR="00E95EAE" w:rsidRDefault="00E95EAE" w:rsidP="00E95EAE"/>
    <w:p w14:paraId="64A4A281" w14:textId="77777777" w:rsidR="00E95EAE" w:rsidRDefault="00E95EAE" w:rsidP="00E95EAE">
      <w:r>
        <w:lastRenderedPageBreak/>
        <w:t>For each function graphed, estimate the intervals on which the function is increasing and decreasing.</w:t>
      </w:r>
    </w:p>
    <w:p w14:paraId="1AFB233B" w14:textId="77777777" w:rsidR="00E95EAE" w:rsidRDefault="00E95EAE" w:rsidP="00E95EAE"/>
    <w:p w14:paraId="2F834548" w14:textId="77777777" w:rsidR="00E95EAE" w:rsidRDefault="00426C7E" w:rsidP="00E95EAE">
      <w:pPr>
        <w:ind w:left="270" w:hanging="270"/>
      </w:pPr>
      <w:r>
        <w:rPr>
          <w:noProof/>
        </w:rPr>
        <w:drawing>
          <wp:anchor distT="0" distB="0" distL="114300" distR="114300" simplePos="0" relativeHeight="251619840" behindDoc="0" locked="0" layoutInCell="1" allowOverlap="1" wp14:anchorId="49939547" wp14:editId="3DD2A946">
            <wp:simplePos x="0" y="0"/>
            <wp:positionH relativeFrom="column">
              <wp:posOffset>2971165</wp:posOffset>
            </wp:positionH>
            <wp:positionV relativeFrom="paragraph">
              <wp:posOffset>13970</wp:posOffset>
            </wp:positionV>
            <wp:extent cx="2091055" cy="1936115"/>
            <wp:effectExtent l="0" t="0" r="0" b="0"/>
            <wp:wrapTopAndBottom/>
            <wp:docPr id="186" name="Picture 186" descr="Macintosh HD:Users:kimberleymstern:Documents:AAAAAA-CALC:X:EX1.3_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3" descr="Macintosh HD:Users:kimberleymstern:Documents:AAAAAA-CALC:X:EX1.3_22.png"/>
                    <pic:cNvPicPr>
                      <a:picLocks noChangeAspect="1" noChangeArrowheads="1"/>
                    </pic:cNvPicPr>
                  </pic:nvPicPr>
                  <pic:blipFill>
                    <a:blip r:embed="rId712">
                      <a:extLst>
                        <a:ext uri="{28A0092B-C50C-407E-A947-70E740481C1C}">
                          <a14:useLocalDpi xmlns:a14="http://schemas.microsoft.com/office/drawing/2010/main" val="0"/>
                        </a:ext>
                      </a:extLst>
                    </a:blip>
                    <a:srcRect/>
                    <a:stretch>
                      <a:fillRect/>
                    </a:stretch>
                  </pic:blipFill>
                  <pic:spPr bwMode="auto">
                    <a:xfrm>
                      <a:off x="0" y="0"/>
                      <a:ext cx="2091055" cy="1936115"/>
                    </a:xfrm>
                    <a:prstGeom prst="rect">
                      <a:avLst/>
                    </a:prstGeom>
                    <a:noFill/>
                    <a:ln>
                      <a:noFill/>
                    </a:ln>
                  </pic:spPr>
                </pic:pic>
              </a:graphicData>
            </a:graphic>
          </wp:anchor>
        </w:drawing>
      </w:r>
      <w:r w:rsidR="00E95EAE">
        <w:t xml:space="preserve">21. </w:t>
      </w:r>
      <w:r>
        <w:rPr>
          <w:noProof/>
        </w:rPr>
        <w:drawing>
          <wp:anchor distT="0" distB="0" distL="114300" distR="114300" simplePos="0" relativeHeight="251620864" behindDoc="0" locked="0" layoutInCell="1" allowOverlap="1" wp14:anchorId="55B4AC28" wp14:editId="0F3D708C">
            <wp:simplePos x="0" y="0"/>
            <wp:positionH relativeFrom="column">
              <wp:posOffset>228600</wp:posOffset>
            </wp:positionH>
            <wp:positionV relativeFrom="paragraph">
              <wp:posOffset>1905</wp:posOffset>
            </wp:positionV>
            <wp:extent cx="2146300" cy="1946910"/>
            <wp:effectExtent l="0" t="0" r="12700" b="8890"/>
            <wp:wrapTopAndBottom/>
            <wp:docPr id="185" name="Picture 185" descr="Macintosh HD:Users:kimberleymstern:Documents:AAAAAA-CALC:X:EX1.3_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2" descr="Macintosh HD:Users:kimberleymstern:Documents:AAAAAA-CALC:X:EX1.3_21.png"/>
                    <pic:cNvPicPr>
                      <a:picLocks noChangeAspect="1" noChangeArrowheads="1"/>
                    </pic:cNvPicPr>
                  </pic:nvPicPr>
                  <pic:blipFill>
                    <a:blip r:embed="rId713">
                      <a:extLst>
                        <a:ext uri="{28A0092B-C50C-407E-A947-70E740481C1C}">
                          <a14:useLocalDpi xmlns:a14="http://schemas.microsoft.com/office/drawing/2010/main" val="0"/>
                        </a:ext>
                      </a:extLst>
                    </a:blip>
                    <a:srcRect/>
                    <a:stretch>
                      <a:fillRect/>
                    </a:stretch>
                  </pic:blipFill>
                  <pic:spPr bwMode="auto">
                    <a:xfrm>
                      <a:off x="0" y="0"/>
                      <a:ext cx="2146300" cy="1946910"/>
                    </a:xfrm>
                    <a:prstGeom prst="rect">
                      <a:avLst/>
                    </a:prstGeom>
                    <a:noFill/>
                    <a:ln>
                      <a:noFill/>
                    </a:ln>
                  </pic:spPr>
                </pic:pic>
              </a:graphicData>
            </a:graphic>
          </wp:anchor>
        </w:drawing>
      </w:r>
      <w:r w:rsidR="00E95EAE">
        <w:tab/>
      </w:r>
      <w:r>
        <w:tab/>
      </w:r>
      <w:r>
        <w:tab/>
      </w:r>
      <w:r>
        <w:tab/>
      </w:r>
      <w:r>
        <w:tab/>
      </w:r>
      <w:r>
        <w:tab/>
      </w:r>
      <w:r w:rsidR="00E95EAE">
        <w:t xml:space="preserve">22. </w:t>
      </w:r>
    </w:p>
    <w:p w14:paraId="5A05B37F" w14:textId="77777777" w:rsidR="00E95EAE" w:rsidRDefault="00E95EAE" w:rsidP="00E95EAE">
      <w:pPr>
        <w:ind w:left="270" w:hanging="270"/>
      </w:pPr>
    </w:p>
    <w:p w14:paraId="27C3EEE6" w14:textId="77777777" w:rsidR="00E95EAE" w:rsidRDefault="00003E6E" w:rsidP="00E95EAE">
      <w:pPr>
        <w:ind w:left="270" w:hanging="270"/>
      </w:pPr>
      <w:r>
        <w:rPr>
          <w:noProof/>
        </w:rPr>
        <w:drawing>
          <wp:anchor distT="0" distB="0" distL="114300" distR="114300" simplePos="0" relativeHeight="251621888" behindDoc="0" locked="0" layoutInCell="1" allowOverlap="1" wp14:anchorId="4313618F" wp14:editId="5992755A">
            <wp:simplePos x="0" y="0"/>
            <wp:positionH relativeFrom="column">
              <wp:posOffset>266700</wp:posOffset>
            </wp:positionH>
            <wp:positionV relativeFrom="paragraph">
              <wp:posOffset>31750</wp:posOffset>
            </wp:positionV>
            <wp:extent cx="2387600" cy="1825625"/>
            <wp:effectExtent l="0" t="0" r="0" b="3175"/>
            <wp:wrapTopAndBottom/>
            <wp:docPr id="188" name="Picture 188" descr="Macintosh HD:Users:kimberleymstern:Documents:AAAAAA-CALC:X:EX1.3_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4" descr="Macintosh HD:Users:kimberleymstern:Documents:AAAAAA-CALC:X:EX1.3_23.png"/>
                    <pic:cNvPicPr>
                      <a:picLocks noChangeAspect="1" noChangeArrowheads="1"/>
                    </pic:cNvPicPr>
                  </pic:nvPicPr>
                  <pic:blipFill>
                    <a:blip r:embed="rId714">
                      <a:extLst>
                        <a:ext uri="{28A0092B-C50C-407E-A947-70E740481C1C}">
                          <a14:useLocalDpi xmlns:a14="http://schemas.microsoft.com/office/drawing/2010/main" val="0"/>
                        </a:ext>
                      </a:extLst>
                    </a:blip>
                    <a:srcRect/>
                    <a:stretch>
                      <a:fillRect/>
                    </a:stretch>
                  </pic:blipFill>
                  <pic:spPr bwMode="auto">
                    <a:xfrm>
                      <a:off x="0" y="0"/>
                      <a:ext cx="2387600" cy="1825625"/>
                    </a:xfrm>
                    <a:prstGeom prst="rect">
                      <a:avLst/>
                    </a:prstGeom>
                    <a:noFill/>
                    <a:ln>
                      <a:noFill/>
                    </a:ln>
                  </pic:spPr>
                </pic:pic>
              </a:graphicData>
            </a:graphic>
          </wp:anchor>
        </w:drawing>
      </w:r>
      <w:r>
        <w:rPr>
          <w:noProof/>
        </w:rPr>
        <w:drawing>
          <wp:anchor distT="0" distB="0" distL="114300" distR="114300" simplePos="0" relativeHeight="251622912" behindDoc="0" locked="0" layoutInCell="1" allowOverlap="1" wp14:anchorId="62ACE5B2" wp14:editId="1DF4BC00">
            <wp:simplePos x="0" y="0"/>
            <wp:positionH relativeFrom="column">
              <wp:posOffset>2978785</wp:posOffset>
            </wp:positionH>
            <wp:positionV relativeFrom="paragraph">
              <wp:posOffset>57150</wp:posOffset>
            </wp:positionV>
            <wp:extent cx="1771015" cy="1771015"/>
            <wp:effectExtent l="0" t="0" r="6985" b="6985"/>
            <wp:wrapTopAndBottom/>
            <wp:docPr id="189" name="Picture 189" descr="Macintosh HD:Users:kimberleymstern:Documents:AAAAAA-CALC:X:EX1.3_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5" descr="Macintosh HD:Users:kimberleymstern:Documents:AAAAAA-CALC:X:EX1.3_24.png"/>
                    <pic:cNvPicPr>
                      <a:picLocks noChangeAspect="1" noChangeArrowheads="1"/>
                    </pic:cNvPicPr>
                  </pic:nvPicPr>
                  <pic:blipFill>
                    <a:blip r:embed="rId715">
                      <a:extLst>
                        <a:ext uri="{28A0092B-C50C-407E-A947-70E740481C1C}">
                          <a14:useLocalDpi xmlns:a14="http://schemas.microsoft.com/office/drawing/2010/main" val="0"/>
                        </a:ext>
                      </a:extLst>
                    </a:blip>
                    <a:srcRect/>
                    <a:stretch>
                      <a:fillRect/>
                    </a:stretch>
                  </pic:blipFill>
                  <pic:spPr bwMode="auto">
                    <a:xfrm>
                      <a:off x="0" y="0"/>
                      <a:ext cx="1771015" cy="1771015"/>
                    </a:xfrm>
                    <a:prstGeom prst="rect">
                      <a:avLst/>
                    </a:prstGeom>
                    <a:noFill/>
                    <a:ln>
                      <a:noFill/>
                    </a:ln>
                  </pic:spPr>
                </pic:pic>
              </a:graphicData>
            </a:graphic>
          </wp:anchor>
        </w:drawing>
      </w:r>
      <w:r w:rsidR="00E95EAE">
        <w:t xml:space="preserve">23.  </w:t>
      </w:r>
      <w:r>
        <w:tab/>
      </w:r>
      <w:r>
        <w:tab/>
      </w:r>
      <w:r>
        <w:tab/>
      </w:r>
      <w:r>
        <w:tab/>
      </w:r>
      <w:r>
        <w:tab/>
      </w:r>
      <w:r>
        <w:tab/>
      </w:r>
      <w:r w:rsidR="00E95EAE">
        <w:t xml:space="preserve">24. </w:t>
      </w:r>
    </w:p>
    <w:p w14:paraId="22B0A647" w14:textId="77777777" w:rsidR="00E95EAE" w:rsidRDefault="00E95EAE" w:rsidP="00E95EAE">
      <w:pPr>
        <w:ind w:left="270" w:hanging="270"/>
      </w:pPr>
    </w:p>
    <w:p w14:paraId="6DE7B886" w14:textId="77777777" w:rsidR="00E95EAE" w:rsidRDefault="00E95EAE" w:rsidP="00E95EAE">
      <w:pPr>
        <w:pStyle w:val="ListParagraph"/>
        <w:ind w:left="0"/>
      </w:pPr>
      <w:r>
        <w:t>For each table below, select whether the table represents a function that is increasing or decreasing, and whether the function is concave up or concave down.</w:t>
      </w:r>
    </w:p>
    <w:tbl>
      <w:tblPr>
        <w:tblW w:w="7596" w:type="dxa"/>
        <w:tblInd w:w="18" w:type="dxa"/>
        <w:tblLook w:val="04A0" w:firstRow="1" w:lastRow="0" w:firstColumn="1" w:lastColumn="0" w:noHBand="0" w:noVBand="1"/>
      </w:tblPr>
      <w:tblGrid>
        <w:gridCol w:w="477"/>
        <w:gridCol w:w="39"/>
        <w:gridCol w:w="459"/>
        <w:gridCol w:w="696"/>
        <w:gridCol w:w="445"/>
        <w:gridCol w:w="178"/>
        <w:gridCol w:w="500"/>
        <w:gridCol w:w="787"/>
        <w:gridCol w:w="444"/>
        <w:gridCol w:w="184"/>
        <w:gridCol w:w="462"/>
        <w:gridCol w:w="730"/>
        <w:gridCol w:w="454"/>
        <w:gridCol w:w="116"/>
        <w:gridCol w:w="502"/>
        <w:gridCol w:w="790"/>
        <w:gridCol w:w="333"/>
      </w:tblGrid>
      <w:tr w:rsidR="00E95EAE" w14:paraId="4C894784" w14:textId="77777777" w:rsidTr="00E95EAE">
        <w:trPr>
          <w:gridAfter w:val="1"/>
          <w:wAfter w:w="459" w:type="dxa"/>
        </w:trPr>
        <w:tc>
          <w:tcPr>
            <w:tcW w:w="492" w:type="dxa"/>
            <w:gridSpan w:val="2"/>
          </w:tcPr>
          <w:p w14:paraId="6D9ED880" w14:textId="77777777" w:rsidR="00E95EAE" w:rsidRPr="00973AD4" w:rsidRDefault="00E95EAE" w:rsidP="00E95EAE">
            <w:pPr>
              <w:jc w:val="right"/>
            </w:pPr>
            <w:r>
              <w:t>25.</w:t>
            </w:r>
          </w:p>
        </w:tc>
        <w:tc>
          <w:tcPr>
            <w:tcW w:w="1162" w:type="dxa"/>
            <w:gridSpan w:val="2"/>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6"/>
              <w:gridCol w:w="576"/>
            </w:tblGrid>
            <w:tr w:rsidR="00E95EAE" w:rsidRPr="00923A6E" w14:paraId="66D27EA0" w14:textId="77777777" w:rsidTr="00E95EAE">
              <w:tc>
                <w:tcPr>
                  <w:tcW w:w="0" w:type="auto"/>
                  <w:tcBorders>
                    <w:top w:val="single" w:sz="4" w:space="0" w:color="auto"/>
                    <w:left w:val="single" w:sz="4" w:space="0" w:color="auto"/>
                    <w:bottom w:val="single" w:sz="4" w:space="0" w:color="auto"/>
                    <w:right w:val="single" w:sz="4" w:space="0" w:color="auto"/>
                  </w:tcBorders>
                  <w:hideMark/>
                </w:tcPr>
                <w:p w14:paraId="01E48F07" w14:textId="77777777" w:rsidR="00E95EAE" w:rsidRPr="00973AD4" w:rsidRDefault="00E95EAE" w:rsidP="00E95EAE">
                  <w:pPr>
                    <w:rPr>
                      <w:b/>
                      <w:bCs/>
                    </w:rPr>
                  </w:pPr>
                  <w:r w:rsidRPr="00973AD4">
                    <w:rPr>
                      <w:b/>
                      <w:bCs/>
                      <w:i/>
                      <w:iCs/>
                    </w:rPr>
                    <w:t>x</w:t>
                  </w:r>
                </w:p>
              </w:tc>
              <w:tc>
                <w:tcPr>
                  <w:tcW w:w="0" w:type="auto"/>
                  <w:tcBorders>
                    <w:top w:val="single" w:sz="4" w:space="0" w:color="auto"/>
                    <w:left w:val="single" w:sz="4" w:space="0" w:color="auto"/>
                    <w:bottom w:val="single" w:sz="4" w:space="0" w:color="auto"/>
                    <w:right w:val="single" w:sz="4" w:space="0" w:color="auto"/>
                  </w:tcBorders>
                  <w:hideMark/>
                </w:tcPr>
                <w:p w14:paraId="384FC201" w14:textId="77777777" w:rsidR="00E95EAE" w:rsidRPr="00973AD4" w:rsidRDefault="00E95EAE" w:rsidP="00E95EAE">
                  <w:pPr>
                    <w:rPr>
                      <w:b/>
                      <w:bCs/>
                    </w:rPr>
                  </w:pPr>
                  <w:r>
                    <w:rPr>
                      <w:b/>
                      <w:bCs/>
                      <w:i/>
                      <w:iCs/>
                    </w:rPr>
                    <w:t>f(x)</w:t>
                  </w:r>
                </w:p>
              </w:tc>
            </w:tr>
            <w:tr w:rsidR="00E95EAE" w:rsidRPr="00923A6E" w14:paraId="71A5B703" w14:textId="77777777" w:rsidTr="00E95EAE">
              <w:tc>
                <w:tcPr>
                  <w:tcW w:w="0" w:type="auto"/>
                  <w:tcBorders>
                    <w:top w:val="single" w:sz="4" w:space="0" w:color="auto"/>
                    <w:left w:val="single" w:sz="4" w:space="0" w:color="auto"/>
                    <w:bottom w:val="single" w:sz="4" w:space="0" w:color="auto"/>
                    <w:right w:val="single" w:sz="4" w:space="0" w:color="auto"/>
                  </w:tcBorders>
                  <w:hideMark/>
                </w:tcPr>
                <w:p w14:paraId="34509DF0" w14:textId="77777777" w:rsidR="00E95EAE" w:rsidRPr="00973AD4" w:rsidRDefault="00E95EAE" w:rsidP="00E95EAE">
                  <w:r>
                    <w:t>1</w:t>
                  </w:r>
                </w:p>
              </w:tc>
              <w:tc>
                <w:tcPr>
                  <w:tcW w:w="0" w:type="auto"/>
                  <w:tcBorders>
                    <w:top w:val="single" w:sz="4" w:space="0" w:color="auto"/>
                    <w:left w:val="single" w:sz="4" w:space="0" w:color="auto"/>
                    <w:bottom w:val="single" w:sz="4" w:space="0" w:color="auto"/>
                    <w:right w:val="single" w:sz="4" w:space="0" w:color="auto"/>
                  </w:tcBorders>
                  <w:hideMark/>
                </w:tcPr>
                <w:p w14:paraId="13C7C38D" w14:textId="77777777" w:rsidR="00E95EAE" w:rsidRPr="00973AD4" w:rsidRDefault="00E95EAE" w:rsidP="00E95EAE">
                  <w:r>
                    <w:t>2</w:t>
                  </w:r>
                </w:p>
              </w:tc>
            </w:tr>
            <w:tr w:rsidR="00E95EAE" w:rsidRPr="00923A6E" w14:paraId="571C9CA9" w14:textId="77777777" w:rsidTr="00E95EAE">
              <w:tc>
                <w:tcPr>
                  <w:tcW w:w="0" w:type="auto"/>
                  <w:tcBorders>
                    <w:top w:val="single" w:sz="4" w:space="0" w:color="auto"/>
                    <w:left w:val="single" w:sz="4" w:space="0" w:color="auto"/>
                    <w:bottom w:val="single" w:sz="4" w:space="0" w:color="auto"/>
                    <w:right w:val="single" w:sz="4" w:space="0" w:color="auto"/>
                  </w:tcBorders>
                  <w:hideMark/>
                </w:tcPr>
                <w:p w14:paraId="7D6AD02B" w14:textId="77777777" w:rsidR="00E95EAE" w:rsidRPr="00973AD4" w:rsidRDefault="00E95EAE" w:rsidP="00E95EAE">
                  <w:r>
                    <w:t>2</w:t>
                  </w:r>
                </w:p>
              </w:tc>
              <w:tc>
                <w:tcPr>
                  <w:tcW w:w="0" w:type="auto"/>
                  <w:tcBorders>
                    <w:top w:val="single" w:sz="4" w:space="0" w:color="auto"/>
                    <w:left w:val="single" w:sz="4" w:space="0" w:color="auto"/>
                    <w:bottom w:val="single" w:sz="4" w:space="0" w:color="auto"/>
                    <w:right w:val="single" w:sz="4" w:space="0" w:color="auto"/>
                  </w:tcBorders>
                  <w:hideMark/>
                </w:tcPr>
                <w:p w14:paraId="05C0F8FC" w14:textId="77777777" w:rsidR="00E95EAE" w:rsidRPr="00973AD4" w:rsidRDefault="00E95EAE" w:rsidP="00E95EAE">
                  <w:r>
                    <w:t>4</w:t>
                  </w:r>
                </w:p>
              </w:tc>
            </w:tr>
            <w:tr w:rsidR="00E95EAE" w:rsidRPr="00923A6E" w14:paraId="5BABBBB2" w14:textId="77777777" w:rsidTr="00E95EAE">
              <w:tc>
                <w:tcPr>
                  <w:tcW w:w="0" w:type="auto"/>
                  <w:tcBorders>
                    <w:top w:val="single" w:sz="4" w:space="0" w:color="auto"/>
                    <w:left w:val="single" w:sz="4" w:space="0" w:color="auto"/>
                    <w:bottom w:val="single" w:sz="4" w:space="0" w:color="auto"/>
                    <w:right w:val="single" w:sz="4" w:space="0" w:color="auto"/>
                  </w:tcBorders>
                  <w:hideMark/>
                </w:tcPr>
                <w:p w14:paraId="7FB2D350" w14:textId="77777777" w:rsidR="00E95EAE" w:rsidRPr="00973AD4" w:rsidRDefault="00E95EAE" w:rsidP="00E95EAE">
                  <w:r>
                    <w:t>3</w:t>
                  </w:r>
                </w:p>
              </w:tc>
              <w:tc>
                <w:tcPr>
                  <w:tcW w:w="0" w:type="auto"/>
                  <w:tcBorders>
                    <w:top w:val="single" w:sz="4" w:space="0" w:color="auto"/>
                    <w:left w:val="single" w:sz="4" w:space="0" w:color="auto"/>
                    <w:bottom w:val="single" w:sz="4" w:space="0" w:color="auto"/>
                    <w:right w:val="single" w:sz="4" w:space="0" w:color="auto"/>
                  </w:tcBorders>
                  <w:hideMark/>
                </w:tcPr>
                <w:p w14:paraId="0A618EB0" w14:textId="77777777" w:rsidR="00E95EAE" w:rsidRPr="00973AD4" w:rsidRDefault="00E95EAE" w:rsidP="00E95EAE">
                  <w:r>
                    <w:t>8</w:t>
                  </w:r>
                </w:p>
              </w:tc>
            </w:tr>
            <w:tr w:rsidR="00E95EAE" w:rsidRPr="00923A6E" w14:paraId="7BFCCC24" w14:textId="77777777" w:rsidTr="00E95EAE">
              <w:tc>
                <w:tcPr>
                  <w:tcW w:w="0" w:type="auto"/>
                  <w:tcBorders>
                    <w:top w:val="single" w:sz="4" w:space="0" w:color="auto"/>
                    <w:left w:val="single" w:sz="4" w:space="0" w:color="auto"/>
                    <w:bottom w:val="single" w:sz="4" w:space="0" w:color="auto"/>
                    <w:right w:val="single" w:sz="4" w:space="0" w:color="auto"/>
                  </w:tcBorders>
                  <w:hideMark/>
                </w:tcPr>
                <w:p w14:paraId="664C799F" w14:textId="77777777" w:rsidR="00E95EAE" w:rsidRPr="00973AD4" w:rsidRDefault="00E95EAE" w:rsidP="00E95EAE">
                  <w:r>
                    <w:t>4</w:t>
                  </w:r>
                </w:p>
              </w:tc>
              <w:tc>
                <w:tcPr>
                  <w:tcW w:w="0" w:type="auto"/>
                  <w:tcBorders>
                    <w:top w:val="single" w:sz="4" w:space="0" w:color="auto"/>
                    <w:left w:val="single" w:sz="4" w:space="0" w:color="auto"/>
                    <w:bottom w:val="single" w:sz="4" w:space="0" w:color="auto"/>
                    <w:right w:val="single" w:sz="4" w:space="0" w:color="auto"/>
                  </w:tcBorders>
                  <w:hideMark/>
                </w:tcPr>
                <w:p w14:paraId="1EE2C06D" w14:textId="77777777" w:rsidR="00E95EAE" w:rsidRPr="00973AD4" w:rsidRDefault="00E95EAE" w:rsidP="00E95EAE">
                  <w:r>
                    <w:t>16</w:t>
                  </w:r>
                </w:p>
              </w:tc>
            </w:tr>
            <w:tr w:rsidR="00E95EAE" w:rsidRPr="00923A6E" w14:paraId="6518B927" w14:textId="77777777" w:rsidTr="00E95EAE">
              <w:tc>
                <w:tcPr>
                  <w:tcW w:w="0" w:type="auto"/>
                  <w:tcBorders>
                    <w:top w:val="single" w:sz="4" w:space="0" w:color="auto"/>
                    <w:left w:val="single" w:sz="4" w:space="0" w:color="auto"/>
                    <w:bottom w:val="single" w:sz="4" w:space="0" w:color="auto"/>
                    <w:right w:val="single" w:sz="4" w:space="0" w:color="auto"/>
                  </w:tcBorders>
                  <w:hideMark/>
                </w:tcPr>
                <w:p w14:paraId="2C308A46" w14:textId="77777777" w:rsidR="00E95EAE" w:rsidRPr="00973AD4" w:rsidRDefault="00E95EAE" w:rsidP="00E95EAE">
                  <w:r>
                    <w:t>5</w:t>
                  </w:r>
                </w:p>
              </w:tc>
              <w:tc>
                <w:tcPr>
                  <w:tcW w:w="0" w:type="auto"/>
                  <w:tcBorders>
                    <w:top w:val="single" w:sz="4" w:space="0" w:color="auto"/>
                    <w:left w:val="single" w:sz="4" w:space="0" w:color="auto"/>
                    <w:bottom w:val="single" w:sz="4" w:space="0" w:color="auto"/>
                    <w:right w:val="single" w:sz="4" w:space="0" w:color="auto"/>
                  </w:tcBorders>
                  <w:hideMark/>
                </w:tcPr>
                <w:p w14:paraId="5D356962" w14:textId="77777777" w:rsidR="00E95EAE" w:rsidRPr="00973AD4" w:rsidRDefault="00E95EAE" w:rsidP="00E95EAE">
                  <w:r>
                    <w:t>32</w:t>
                  </w:r>
                </w:p>
              </w:tc>
            </w:tr>
          </w:tbl>
          <w:p w14:paraId="0084043C" w14:textId="77777777" w:rsidR="00E95EAE" w:rsidRPr="00973AD4" w:rsidRDefault="00E95EAE" w:rsidP="00E95EAE"/>
        </w:tc>
        <w:tc>
          <w:tcPr>
            <w:tcW w:w="663" w:type="dxa"/>
            <w:gridSpan w:val="2"/>
          </w:tcPr>
          <w:p w14:paraId="63A316F6" w14:textId="77777777" w:rsidR="00E95EAE" w:rsidRPr="00973AD4" w:rsidRDefault="00E95EAE" w:rsidP="00E95EAE">
            <w:pPr>
              <w:jc w:val="right"/>
            </w:pPr>
            <w:r>
              <w:t>26</w:t>
            </w:r>
            <w:r w:rsidRPr="00973AD4">
              <w:t>.</w:t>
            </w:r>
          </w:p>
        </w:tc>
        <w:tc>
          <w:tcPr>
            <w:tcW w:w="1186" w:type="dxa"/>
            <w:gridSpan w:val="2"/>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6"/>
              <w:gridCol w:w="616"/>
            </w:tblGrid>
            <w:tr w:rsidR="00E95EAE" w:rsidRPr="00923A6E" w14:paraId="49F59B74" w14:textId="77777777" w:rsidTr="00E95EAE">
              <w:tc>
                <w:tcPr>
                  <w:tcW w:w="0" w:type="auto"/>
                  <w:tcBorders>
                    <w:top w:val="single" w:sz="4" w:space="0" w:color="auto"/>
                    <w:left w:val="single" w:sz="4" w:space="0" w:color="auto"/>
                    <w:bottom w:val="single" w:sz="4" w:space="0" w:color="auto"/>
                    <w:right w:val="single" w:sz="4" w:space="0" w:color="auto"/>
                  </w:tcBorders>
                  <w:hideMark/>
                </w:tcPr>
                <w:p w14:paraId="02B4B8CF" w14:textId="77777777" w:rsidR="00E95EAE" w:rsidRPr="00973AD4" w:rsidRDefault="00E95EAE" w:rsidP="00E95EAE">
                  <w:pPr>
                    <w:rPr>
                      <w:b/>
                      <w:bCs/>
                    </w:rPr>
                  </w:pPr>
                  <w:r w:rsidRPr="00973AD4">
                    <w:rPr>
                      <w:b/>
                      <w:bCs/>
                      <w:i/>
                      <w:iCs/>
                    </w:rPr>
                    <w:t>x</w:t>
                  </w:r>
                </w:p>
              </w:tc>
              <w:tc>
                <w:tcPr>
                  <w:tcW w:w="0" w:type="auto"/>
                  <w:tcBorders>
                    <w:top w:val="single" w:sz="4" w:space="0" w:color="auto"/>
                    <w:left w:val="single" w:sz="4" w:space="0" w:color="auto"/>
                    <w:bottom w:val="single" w:sz="4" w:space="0" w:color="auto"/>
                    <w:right w:val="single" w:sz="4" w:space="0" w:color="auto"/>
                  </w:tcBorders>
                  <w:hideMark/>
                </w:tcPr>
                <w:p w14:paraId="6A22892E" w14:textId="77777777" w:rsidR="00E95EAE" w:rsidRPr="00973AD4" w:rsidRDefault="00E95EAE" w:rsidP="00E95EAE">
                  <w:pPr>
                    <w:rPr>
                      <w:b/>
                      <w:bCs/>
                    </w:rPr>
                  </w:pPr>
                  <w:r>
                    <w:rPr>
                      <w:b/>
                      <w:bCs/>
                      <w:i/>
                      <w:iCs/>
                    </w:rPr>
                    <w:t>g(x)</w:t>
                  </w:r>
                </w:p>
              </w:tc>
            </w:tr>
            <w:tr w:rsidR="00E95EAE" w:rsidRPr="00923A6E" w14:paraId="7A7EE28B" w14:textId="77777777" w:rsidTr="00E95EAE">
              <w:tc>
                <w:tcPr>
                  <w:tcW w:w="0" w:type="auto"/>
                  <w:tcBorders>
                    <w:top w:val="single" w:sz="4" w:space="0" w:color="auto"/>
                    <w:left w:val="single" w:sz="4" w:space="0" w:color="auto"/>
                    <w:bottom w:val="single" w:sz="4" w:space="0" w:color="auto"/>
                    <w:right w:val="single" w:sz="4" w:space="0" w:color="auto"/>
                  </w:tcBorders>
                  <w:hideMark/>
                </w:tcPr>
                <w:p w14:paraId="6E5997A4" w14:textId="77777777" w:rsidR="00E95EAE" w:rsidRPr="00973AD4" w:rsidRDefault="00E95EAE" w:rsidP="00E95EAE">
                  <w:r>
                    <w:t>1</w:t>
                  </w:r>
                </w:p>
              </w:tc>
              <w:tc>
                <w:tcPr>
                  <w:tcW w:w="0" w:type="auto"/>
                  <w:tcBorders>
                    <w:top w:val="single" w:sz="4" w:space="0" w:color="auto"/>
                    <w:left w:val="single" w:sz="4" w:space="0" w:color="auto"/>
                    <w:bottom w:val="single" w:sz="4" w:space="0" w:color="auto"/>
                    <w:right w:val="single" w:sz="4" w:space="0" w:color="auto"/>
                  </w:tcBorders>
                  <w:hideMark/>
                </w:tcPr>
                <w:p w14:paraId="7E1B5AFF" w14:textId="77777777" w:rsidR="00E95EAE" w:rsidRPr="00973AD4" w:rsidRDefault="00E95EAE" w:rsidP="00E95EAE">
                  <w:r>
                    <w:t>90</w:t>
                  </w:r>
                </w:p>
              </w:tc>
            </w:tr>
            <w:tr w:rsidR="00E95EAE" w:rsidRPr="00923A6E" w14:paraId="3703B89B" w14:textId="77777777" w:rsidTr="00E95EAE">
              <w:tc>
                <w:tcPr>
                  <w:tcW w:w="0" w:type="auto"/>
                  <w:tcBorders>
                    <w:top w:val="single" w:sz="4" w:space="0" w:color="auto"/>
                    <w:left w:val="single" w:sz="4" w:space="0" w:color="auto"/>
                    <w:bottom w:val="single" w:sz="4" w:space="0" w:color="auto"/>
                    <w:right w:val="single" w:sz="4" w:space="0" w:color="auto"/>
                  </w:tcBorders>
                  <w:hideMark/>
                </w:tcPr>
                <w:p w14:paraId="70C5DCB7" w14:textId="77777777" w:rsidR="00E95EAE" w:rsidRPr="00973AD4" w:rsidRDefault="00E95EAE" w:rsidP="00E95EAE">
                  <w:r>
                    <w:t>2</w:t>
                  </w:r>
                </w:p>
              </w:tc>
              <w:tc>
                <w:tcPr>
                  <w:tcW w:w="0" w:type="auto"/>
                  <w:tcBorders>
                    <w:top w:val="single" w:sz="4" w:space="0" w:color="auto"/>
                    <w:left w:val="single" w:sz="4" w:space="0" w:color="auto"/>
                    <w:bottom w:val="single" w:sz="4" w:space="0" w:color="auto"/>
                    <w:right w:val="single" w:sz="4" w:space="0" w:color="auto"/>
                  </w:tcBorders>
                  <w:hideMark/>
                </w:tcPr>
                <w:p w14:paraId="71B139CF" w14:textId="77777777" w:rsidR="00E95EAE" w:rsidRPr="00973AD4" w:rsidRDefault="000E2B2F" w:rsidP="00E95EAE">
                  <w:r>
                    <w:t>8</w:t>
                  </w:r>
                  <w:r w:rsidR="00E95EAE">
                    <w:t>0</w:t>
                  </w:r>
                </w:p>
              </w:tc>
            </w:tr>
            <w:tr w:rsidR="00E95EAE" w:rsidRPr="00923A6E" w14:paraId="68E43CA2" w14:textId="77777777" w:rsidTr="00E95EAE">
              <w:tc>
                <w:tcPr>
                  <w:tcW w:w="0" w:type="auto"/>
                  <w:tcBorders>
                    <w:top w:val="single" w:sz="4" w:space="0" w:color="auto"/>
                    <w:left w:val="single" w:sz="4" w:space="0" w:color="auto"/>
                    <w:bottom w:val="single" w:sz="4" w:space="0" w:color="auto"/>
                    <w:right w:val="single" w:sz="4" w:space="0" w:color="auto"/>
                  </w:tcBorders>
                  <w:hideMark/>
                </w:tcPr>
                <w:p w14:paraId="24CDD645" w14:textId="77777777" w:rsidR="00E95EAE" w:rsidRPr="00973AD4" w:rsidRDefault="00E95EAE" w:rsidP="00E95EAE">
                  <w:r>
                    <w:t>3</w:t>
                  </w:r>
                </w:p>
              </w:tc>
              <w:tc>
                <w:tcPr>
                  <w:tcW w:w="0" w:type="auto"/>
                  <w:tcBorders>
                    <w:top w:val="single" w:sz="4" w:space="0" w:color="auto"/>
                    <w:left w:val="single" w:sz="4" w:space="0" w:color="auto"/>
                    <w:bottom w:val="single" w:sz="4" w:space="0" w:color="auto"/>
                    <w:right w:val="single" w:sz="4" w:space="0" w:color="auto"/>
                  </w:tcBorders>
                  <w:hideMark/>
                </w:tcPr>
                <w:p w14:paraId="07A1E53E" w14:textId="77777777" w:rsidR="00E95EAE" w:rsidRPr="00973AD4" w:rsidRDefault="000E2B2F" w:rsidP="000E2B2F">
                  <w:r>
                    <w:t>75</w:t>
                  </w:r>
                </w:p>
              </w:tc>
            </w:tr>
            <w:tr w:rsidR="00E95EAE" w:rsidRPr="00923A6E" w14:paraId="3C9B2B81" w14:textId="77777777" w:rsidTr="00E95EAE">
              <w:tc>
                <w:tcPr>
                  <w:tcW w:w="0" w:type="auto"/>
                  <w:tcBorders>
                    <w:top w:val="single" w:sz="4" w:space="0" w:color="auto"/>
                    <w:left w:val="single" w:sz="4" w:space="0" w:color="auto"/>
                    <w:bottom w:val="single" w:sz="4" w:space="0" w:color="auto"/>
                    <w:right w:val="single" w:sz="4" w:space="0" w:color="auto"/>
                  </w:tcBorders>
                  <w:hideMark/>
                </w:tcPr>
                <w:p w14:paraId="16F70D23" w14:textId="77777777" w:rsidR="00E95EAE" w:rsidRPr="00973AD4" w:rsidRDefault="00E95EAE" w:rsidP="00E95EAE">
                  <w:r>
                    <w:t>4</w:t>
                  </w:r>
                </w:p>
              </w:tc>
              <w:tc>
                <w:tcPr>
                  <w:tcW w:w="0" w:type="auto"/>
                  <w:tcBorders>
                    <w:top w:val="single" w:sz="4" w:space="0" w:color="auto"/>
                    <w:left w:val="single" w:sz="4" w:space="0" w:color="auto"/>
                    <w:bottom w:val="single" w:sz="4" w:space="0" w:color="auto"/>
                    <w:right w:val="single" w:sz="4" w:space="0" w:color="auto"/>
                  </w:tcBorders>
                  <w:hideMark/>
                </w:tcPr>
                <w:p w14:paraId="1EBFBBFA" w14:textId="77777777" w:rsidR="00E95EAE" w:rsidRPr="00973AD4" w:rsidRDefault="00E95EAE" w:rsidP="000E2B2F">
                  <w:r>
                    <w:t>7</w:t>
                  </w:r>
                  <w:r w:rsidR="000E2B2F">
                    <w:t>2</w:t>
                  </w:r>
                </w:p>
              </w:tc>
            </w:tr>
            <w:tr w:rsidR="00E95EAE" w:rsidRPr="00923A6E" w14:paraId="3C0C3B5B" w14:textId="77777777" w:rsidTr="00E95EAE">
              <w:tc>
                <w:tcPr>
                  <w:tcW w:w="0" w:type="auto"/>
                  <w:tcBorders>
                    <w:top w:val="single" w:sz="4" w:space="0" w:color="auto"/>
                    <w:left w:val="single" w:sz="4" w:space="0" w:color="auto"/>
                    <w:bottom w:val="single" w:sz="4" w:space="0" w:color="auto"/>
                    <w:right w:val="single" w:sz="4" w:space="0" w:color="auto"/>
                  </w:tcBorders>
                  <w:hideMark/>
                </w:tcPr>
                <w:p w14:paraId="27E0CADB" w14:textId="77777777" w:rsidR="00E95EAE" w:rsidRPr="00973AD4" w:rsidRDefault="00E95EAE" w:rsidP="00E95EAE">
                  <w:r>
                    <w:t>5</w:t>
                  </w:r>
                </w:p>
              </w:tc>
              <w:tc>
                <w:tcPr>
                  <w:tcW w:w="0" w:type="auto"/>
                  <w:tcBorders>
                    <w:top w:val="single" w:sz="4" w:space="0" w:color="auto"/>
                    <w:left w:val="single" w:sz="4" w:space="0" w:color="auto"/>
                    <w:bottom w:val="single" w:sz="4" w:space="0" w:color="auto"/>
                    <w:right w:val="single" w:sz="4" w:space="0" w:color="auto"/>
                  </w:tcBorders>
                  <w:hideMark/>
                </w:tcPr>
                <w:p w14:paraId="75D308F9" w14:textId="77777777" w:rsidR="00E95EAE" w:rsidRPr="00973AD4" w:rsidRDefault="00E95EAE" w:rsidP="000E2B2F">
                  <w:r>
                    <w:t>7</w:t>
                  </w:r>
                  <w:r w:rsidR="000E2B2F">
                    <w:t>0</w:t>
                  </w:r>
                </w:p>
              </w:tc>
            </w:tr>
          </w:tbl>
          <w:p w14:paraId="3C4DF87C" w14:textId="77777777" w:rsidR="00E95EAE" w:rsidRPr="00973AD4" w:rsidRDefault="00E95EAE" w:rsidP="00E95EAE"/>
        </w:tc>
        <w:tc>
          <w:tcPr>
            <w:tcW w:w="671" w:type="dxa"/>
            <w:gridSpan w:val="2"/>
          </w:tcPr>
          <w:p w14:paraId="16429281" w14:textId="77777777" w:rsidR="00E95EAE" w:rsidRPr="00973AD4" w:rsidRDefault="00E95EAE" w:rsidP="00E95EAE">
            <w:pPr>
              <w:jc w:val="right"/>
            </w:pPr>
            <w:r>
              <w:t>27</w:t>
            </w:r>
            <w:r w:rsidRPr="00973AD4">
              <w:t>.</w:t>
            </w:r>
          </w:p>
        </w:tc>
        <w:tc>
          <w:tcPr>
            <w:tcW w:w="1186" w:type="dxa"/>
            <w:gridSpan w:val="2"/>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6"/>
              <w:gridCol w:w="630"/>
            </w:tblGrid>
            <w:tr w:rsidR="00E95EAE" w:rsidRPr="00923A6E" w14:paraId="0F28C577" w14:textId="77777777" w:rsidTr="00E95EAE">
              <w:tc>
                <w:tcPr>
                  <w:tcW w:w="0" w:type="auto"/>
                  <w:tcBorders>
                    <w:top w:val="single" w:sz="4" w:space="0" w:color="auto"/>
                    <w:left w:val="single" w:sz="4" w:space="0" w:color="auto"/>
                    <w:bottom w:val="single" w:sz="4" w:space="0" w:color="auto"/>
                    <w:right w:val="single" w:sz="4" w:space="0" w:color="auto"/>
                  </w:tcBorders>
                  <w:hideMark/>
                </w:tcPr>
                <w:p w14:paraId="12FB1018" w14:textId="77777777" w:rsidR="00E95EAE" w:rsidRPr="00973AD4" w:rsidRDefault="00E95EAE" w:rsidP="00E95EAE">
                  <w:pPr>
                    <w:rPr>
                      <w:b/>
                      <w:bCs/>
                    </w:rPr>
                  </w:pPr>
                  <w:r w:rsidRPr="00973AD4">
                    <w:rPr>
                      <w:b/>
                      <w:bCs/>
                      <w:i/>
                      <w:iCs/>
                    </w:rPr>
                    <w:t>x</w:t>
                  </w:r>
                </w:p>
              </w:tc>
              <w:tc>
                <w:tcPr>
                  <w:tcW w:w="0" w:type="auto"/>
                  <w:tcBorders>
                    <w:top w:val="single" w:sz="4" w:space="0" w:color="auto"/>
                    <w:left w:val="single" w:sz="4" w:space="0" w:color="auto"/>
                    <w:bottom w:val="single" w:sz="4" w:space="0" w:color="auto"/>
                    <w:right w:val="single" w:sz="4" w:space="0" w:color="auto"/>
                  </w:tcBorders>
                  <w:hideMark/>
                </w:tcPr>
                <w:p w14:paraId="44A52928" w14:textId="77777777" w:rsidR="00E95EAE" w:rsidRPr="00973AD4" w:rsidRDefault="00E95EAE" w:rsidP="00E95EAE">
                  <w:pPr>
                    <w:rPr>
                      <w:b/>
                      <w:bCs/>
                    </w:rPr>
                  </w:pPr>
                  <w:r>
                    <w:rPr>
                      <w:b/>
                      <w:bCs/>
                      <w:i/>
                      <w:iCs/>
                    </w:rPr>
                    <w:t>h(x)</w:t>
                  </w:r>
                </w:p>
              </w:tc>
            </w:tr>
            <w:tr w:rsidR="00E95EAE" w:rsidRPr="00923A6E" w14:paraId="6369FC5A" w14:textId="77777777" w:rsidTr="00E95EAE">
              <w:tc>
                <w:tcPr>
                  <w:tcW w:w="0" w:type="auto"/>
                  <w:tcBorders>
                    <w:top w:val="single" w:sz="4" w:space="0" w:color="auto"/>
                    <w:left w:val="single" w:sz="4" w:space="0" w:color="auto"/>
                    <w:bottom w:val="single" w:sz="4" w:space="0" w:color="auto"/>
                    <w:right w:val="single" w:sz="4" w:space="0" w:color="auto"/>
                  </w:tcBorders>
                  <w:hideMark/>
                </w:tcPr>
                <w:p w14:paraId="2A2C2938" w14:textId="77777777" w:rsidR="00E95EAE" w:rsidRPr="00973AD4" w:rsidRDefault="00E95EAE" w:rsidP="00E95EAE">
                  <w:r>
                    <w:t>1</w:t>
                  </w:r>
                </w:p>
              </w:tc>
              <w:tc>
                <w:tcPr>
                  <w:tcW w:w="0" w:type="auto"/>
                  <w:tcBorders>
                    <w:top w:val="single" w:sz="4" w:space="0" w:color="auto"/>
                    <w:left w:val="single" w:sz="4" w:space="0" w:color="auto"/>
                    <w:bottom w:val="single" w:sz="4" w:space="0" w:color="auto"/>
                    <w:right w:val="single" w:sz="4" w:space="0" w:color="auto"/>
                  </w:tcBorders>
                  <w:hideMark/>
                </w:tcPr>
                <w:p w14:paraId="7B360BA7" w14:textId="77777777" w:rsidR="00E95EAE" w:rsidRPr="00973AD4" w:rsidRDefault="00E95EAE" w:rsidP="00E95EAE">
                  <w:r>
                    <w:t>300</w:t>
                  </w:r>
                </w:p>
              </w:tc>
            </w:tr>
            <w:tr w:rsidR="00E95EAE" w:rsidRPr="00923A6E" w14:paraId="43C6C75B" w14:textId="77777777" w:rsidTr="00E95EAE">
              <w:tc>
                <w:tcPr>
                  <w:tcW w:w="0" w:type="auto"/>
                  <w:tcBorders>
                    <w:top w:val="single" w:sz="4" w:space="0" w:color="auto"/>
                    <w:left w:val="single" w:sz="4" w:space="0" w:color="auto"/>
                    <w:bottom w:val="single" w:sz="4" w:space="0" w:color="auto"/>
                    <w:right w:val="single" w:sz="4" w:space="0" w:color="auto"/>
                  </w:tcBorders>
                  <w:hideMark/>
                </w:tcPr>
                <w:p w14:paraId="7402FE1B" w14:textId="77777777" w:rsidR="00E95EAE" w:rsidRPr="00973AD4" w:rsidRDefault="00E95EAE" w:rsidP="00E95EAE">
                  <w:r>
                    <w:t>2</w:t>
                  </w:r>
                </w:p>
              </w:tc>
              <w:tc>
                <w:tcPr>
                  <w:tcW w:w="0" w:type="auto"/>
                  <w:tcBorders>
                    <w:top w:val="single" w:sz="4" w:space="0" w:color="auto"/>
                    <w:left w:val="single" w:sz="4" w:space="0" w:color="auto"/>
                    <w:bottom w:val="single" w:sz="4" w:space="0" w:color="auto"/>
                    <w:right w:val="single" w:sz="4" w:space="0" w:color="auto"/>
                  </w:tcBorders>
                  <w:hideMark/>
                </w:tcPr>
                <w:p w14:paraId="31DB43DA" w14:textId="77777777" w:rsidR="00E95EAE" w:rsidRPr="00973AD4" w:rsidRDefault="00E95EAE" w:rsidP="00E95EAE">
                  <w:r>
                    <w:t>290</w:t>
                  </w:r>
                </w:p>
              </w:tc>
            </w:tr>
            <w:tr w:rsidR="00E95EAE" w:rsidRPr="00923A6E" w14:paraId="3E1B17D0" w14:textId="77777777" w:rsidTr="00E95EAE">
              <w:tc>
                <w:tcPr>
                  <w:tcW w:w="0" w:type="auto"/>
                  <w:tcBorders>
                    <w:top w:val="single" w:sz="4" w:space="0" w:color="auto"/>
                    <w:left w:val="single" w:sz="4" w:space="0" w:color="auto"/>
                    <w:bottom w:val="single" w:sz="4" w:space="0" w:color="auto"/>
                    <w:right w:val="single" w:sz="4" w:space="0" w:color="auto"/>
                  </w:tcBorders>
                  <w:hideMark/>
                </w:tcPr>
                <w:p w14:paraId="3BDABAA3" w14:textId="77777777" w:rsidR="00E95EAE" w:rsidRPr="00973AD4" w:rsidRDefault="00E95EAE" w:rsidP="00E95EAE">
                  <w:r>
                    <w:t>3</w:t>
                  </w:r>
                </w:p>
              </w:tc>
              <w:tc>
                <w:tcPr>
                  <w:tcW w:w="0" w:type="auto"/>
                  <w:tcBorders>
                    <w:top w:val="single" w:sz="4" w:space="0" w:color="auto"/>
                    <w:left w:val="single" w:sz="4" w:space="0" w:color="auto"/>
                    <w:bottom w:val="single" w:sz="4" w:space="0" w:color="auto"/>
                    <w:right w:val="single" w:sz="4" w:space="0" w:color="auto"/>
                  </w:tcBorders>
                  <w:hideMark/>
                </w:tcPr>
                <w:p w14:paraId="5136CB1E" w14:textId="77777777" w:rsidR="00E95EAE" w:rsidRPr="00973AD4" w:rsidRDefault="00E95EAE" w:rsidP="00E95EAE">
                  <w:r>
                    <w:t>270</w:t>
                  </w:r>
                </w:p>
              </w:tc>
            </w:tr>
            <w:tr w:rsidR="00E95EAE" w:rsidRPr="00923A6E" w14:paraId="2753AA7F" w14:textId="77777777" w:rsidTr="00E95EAE">
              <w:tc>
                <w:tcPr>
                  <w:tcW w:w="0" w:type="auto"/>
                  <w:tcBorders>
                    <w:top w:val="single" w:sz="4" w:space="0" w:color="auto"/>
                    <w:left w:val="single" w:sz="4" w:space="0" w:color="auto"/>
                    <w:bottom w:val="single" w:sz="4" w:space="0" w:color="auto"/>
                    <w:right w:val="single" w:sz="4" w:space="0" w:color="auto"/>
                  </w:tcBorders>
                  <w:hideMark/>
                </w:tcPr>
                <w:p w14:paraId="306D5F34" w14:textId="77777777" w:rsidR="00E95EAE" w:rsidRPr="00973AD4" w:rsidRDefault="00E95EAE" w:rsidP="00E95EAE">
                  <w:r>
                    <w:t>4</w:t>
                  </w:r>
                </w:p>
              </w:tc>
              <w:tc>
                <w:tcPr>
                  <w:tcW w:w="0" w:type="auto"/>
                  <w:tcBorders>
                    <w:top w:val="single" w:sz="4" w:space="0" w:color="auto"/>
                    <w:left w:val="single" w:sz="4" w:space="0" w:color="auto"/>
                    <w:bottom w:val="single" w:sz="4" w:space="0" w:color="auto"/>
                    <w:right w:val="single" w:sz="4" w:space="0" w:color="auto"/>
                  </w:tcBorders>
                  <w:hideMark/>
                </w:tcPr>
                <w:p w14:paraId="6EEA2328" w14:textId="77777777" w:rsidR="00E95EAE" w:rsidRPr="00973AD4" w:rsidRDefault="00E95EAE" w:rsidP="00E95EAE">
                  <w:r>
                    <w:t>240</w:t>
                  </w:r>
                </w:p>
              </w:tc>
            </w:tr>
            <w:tr w:rsidR="00E95EAE" w:rsidRPr="00923A6E" w14:paraId="1A4E13C0" w14:textId="77777777" w:rsidTr="00E95EAE">
              <w:tc>
                <w:tcPr>
                  <w:tcW w:w="0" w:type="auto"/>
                  <w:tcBorders>
                    <w:top w:val="single" w:sz="4" w:space="0" w:color="auto"/>
                    <w:left w:val="single" w:sz="4" w:space="0" w:color="auto"/>
                    <w:bottom w:val="single" w:sz="4" w:space="0" w:color="auto"/>
                    <w:right w:val="single" w:sz="4" w:space="0" w:color="auto"/>
                  </w:tcBorders>
                  <w:hideMark/>
                </w:tcPr>
                <w:p w14:paraId="4FC09271" w14:textId="77777777" w:rsidR="00E95EAE" w:rsidRPr="00973AD4" w:rsidRDefault="00E95EAE" w:rsidP="00E95EAE">
                  <w:r>
                    <w:t>5</w:t>
                  </w:r>
                </w:p>
              </w:tc>
              <w:tc>
                <w:tcPr>
                  <w:tcW w:w="0" w:type="auto"/>
                  <w:tcBorders>
                    <w:top w:val="single" w:sz="4" w:space="0" w:color="auto"/>
                    <w:left w:val="single" w:sz="4" w:space="0" w:color="auto"/>
                    <w:bottom w:val="single" w:sz="4" w:space="0" w:color="auto"/>
                    <w:right w:val="single" w:sz="4" w:space="0" w:color="auto"/>
                  </w:tcBorders>
                  <w:hideMark/>
                </w:tcPr>
                <w:p w14:paraId="29BEDDC2" w14:textId="77777777" w:rsidR="00E95EAE" w:rsidRPr="00973AD4" w:rsidRDefault="00E95EAE" w:rsidP="00E95EAE">
                  <w:r>
                    <w:t>200</w:t>
                  </w:r>
                </w:p>
              </w:tc>
            </w:tr>
          </w:tbl>
          <w:p w14:paraId="40587009" w14:textId="77777777" w:rsidR="00E95EAE" w:rsidRPr="00973AD4" w:rsidRDefault="00E95EAE" w:rsidP="00E95EAE"/>
        </w:tc>
        <w:tc>
          <w:tcPr>
            <w:tcW w:w="591" w:type="dxa"/>
            <w:gridSpan w:val="2"/>
          </w:tcPr>
          <w:p w14:paraId="1BCEE775" w14:textId="77777777" w:rsidR="00E95EAE" w:rsidRPr="00973AD4" w:rsidRDefault="00E95EAE" w:rsidP="00E95EAE">
            <w:pPr>
              <w:jc w:val="right"/>
            </w:pPr>
            <w:r>
              <w:t>28</w:t>
            </w:r>
            <w:r w:rsidRPr="00973AD4">
              <w:t>.</w:t>
            </w:r>
          </w:p>
        </w:tc>
        <w:tc>
          <w:tcPr>
            <w:tcW w:w="1186" w:type="dxa"/>
            <w:gridSpan w:val="2"/>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6"/>
              <w:gridCol w:w="616"/>
            </w:tblGrid>
            <w:tr w:rsidR="00E95EAE" w:rsidRPr="00923A6E" w14:paraId="4203B6FC" w14:textId="77777777" w:rsidTr="00E95EAE">
              <w:tc>
                <w:tcPr>
                  <w:tcW w:w="0" w:type="auto"/>
                  <w:tcBorders>
                    <w:top w:val="single" w:sz="4" w:space="0" w:color="auto"/>
                    <w:left w:val="single" w:sz="4" w:space="0" w:color="auto"/>
                    <w:bottom w:val="single" w:sz="4" w:space="0" w:color="auto"/>
                    <w:right w:val="single" w:sz="4" w:space="0" w:color="auto"/>
                  </w:tcBorders>
                  <w:hideMark/>
                </w:tcPr>
                <w:p w14:paraId="6B923357" w14:textId="77777777" w:rsidR="00E95EAE" w:rsidRPr="00973AD4" w:rsidRDefault="00E95EAE" w:rsidP="00E95EAE">
                  <w:pPr>
                    <w:rPr>
                      <w:b/>
                      <w:bCs/>
                    </w:rPr>
                  </w:pPr>
                  <w:r w:rsidRPr="00973AD4">
                    <w:rPr>
                      <w:b/>
                      <w:bCs/>
                      <w:i/>
                      <w:iCs/>
                    </w:rPr>
                    <w:t>x</w:t>
                  </w:r>
                </w:p>
              </w:tc>
              <w:tc>
                <w:tcPr>
                  <w:tcW w:w="0" w:type="auto"/>
                  <w:tcBorders>
                    <w:top w:val="single" w:sz="4" w:space="0" w:color="auto"/>
                    <w:left w:val="single" w:sz="4" w:space="0" w:color="auto"/>
                    <w:bottom w:val="single" w:sz="4" w:space="0" w:color="auto"/>
                    <w:right w:val="single" w:sz="4" w:space="0" w:color="auto"/>
                  </w:tcBorders>
                  <w:hideMark/>
                </w:tcPr>
                <w:p w14:paraId="62C88784" w14:textId="77777777" w:rsidR="00E95EAE" w:rsidRPr="00973AD4" w:rsidRDefault="00E95EAE" w:rsidP="00E95EAE">
                  <w:pPr>
                    <w:rPr>
                      <w:b/>
                      <w:bCs/>
                    </w:rPr>
                  </w:pPr>
                  <w:r>
                    <w:rPr>
                      <w:b/>
                      <w:bCs/>
                      <w:i/>
                      <w:iCs/>
                    </w:rPr>
                    <w:t>k(x)</w:t>
                  </w:r>
                </w:p>
              </w:tc>
            </w:tr>
            <w:tr w:rsidR="00E95EAE" w:rsidRPr="00923A6E" w14:paraId="2F19CF24" w14:textId="77777777" w:rsidTr="00E95EAE">
              <w:tc>
                <w:tcPr>
                  <w:tcW w:w="0" w:type="auto"/>
                  <w:tcBorders>
                    <w:top w:val="single" w:sz="4" w:space="0" w:color="auto"/>
                    <w:left w:val="single" w:sz="4" w:space="0" w:color="auto"/>
                    <w:bottom w:val="single" w:sz="4" w:space="0" w:color="auto"/>
                    <w:right w:val="single" w:sz="4" w:space="0" w:color="auto"/>
                  </w:tcBorders>
                  <w:hideMark/>
                </w:tcPr>
                <w:p w14:paraId="238FA7D5" w14:textId="77777777" w:rsidR="00E95EAE" w:rsidRPr="00973AD4" w:rsidRDefault="00E95EAE" w:rsidP="00E95EAE">
                  <w:r>
                    <w:t>1</w:t>
                  </w:r>
                </w:p>
              </w:tc>
              <w:tc>
                <w:tcPr>
                  <w:tcW w:w="0" w:type="auto"/>
                  <w:tcBorders>
                    <w:top w:val="single" w:sz="4" w:space="0" w:color="auto"/>
                    <w:left w:val="single" w:sz="4" w:space="0" w:color="auto"/>
                    <w:bottom w:val="single" w:sz="4" w:space="0" w:color="auto"/>
                    <w:right w:val="single" w:sz="4" w:space="0" w:color="auto"/>
                  </w:tcBorders>
                  <w:hideMark/>
                </w:tcPr>
                <w:p w14:paraId="59265864" w14:textId="77777777" w:rsidR="00E95EAE" w:rsidRPr="00973AD4" w:rsidRDefault="00E95EAE" w:rsidP="00E95EAE">
                  <w:r>
                    <w:t>0</w:t>
                  </w:r>
                </w:p>
              </w:tc>
            </w:tr>
            <w:tr w:rsidR="00E95EAE" w:rsidRPr="00923A6E" w14:paraId="0710ED14" w14:textId="77777777" w:rsidTr="00E95EAE">
              <w:tc>
                <w:tcPr>
                  <w:tcW w:w="0" w:type="auto"/>
                  <w:tcBorders>
                    <w:top w:val="single" w:sz="4" w:space="0" w:color="auto"/>
                    <w:left w:val="single" w:sz="4" w:space="0" w:color="auto"/>
                    <w:bottom w:val="single" w:sz="4" w:space="0" w:color="auto"/>
                    <w:right w:val="single" w:sz="4" w:space="0" w:color="auto"/>
                  </w:tcBorders>
                  <w:hideMark/>
                </w:tcPr>
                <w:p w14:paraId="0C2C779D" w14:textId="77777777" w:rsidR="00E95EAE" w:rsidRPr="00973AD4" w:rsidRDefault="00E95EAE" w:rsidP="00E95EAE">
                  <w:r>
                    <w:t>2</w:t>
                  </w:r>
                </w:p>
              </w:tc>
              <w:tc>
                <w:tcPr>
                  <w:tcW w:w="0" w:type="auto"/>
                  <w:tcBorders>
                    <w:top w:val="single" w:sz="4" w:space="0" w:color="auto"/>
                    <w:left w:val="single" w:sz="4" w:space="0" w:color="auto"/>
                    <w:bottom w:val="single" w:sz="4" w:space="0" w:color="auto"/>
                    <w:right w:val="single" w:sz="4" w:space="0" w:color="auto"/>
                  </w:tcBorders>
                  <w:hideMark/>
                </w:tcPr>
                <w:p w14:paraId="20F58C37" w14:textId="77777777" w:rsidR="00E95EAE" w:rsidRPr="00973AD4" w:rsidRDefault="00E95EAE" w:rsidP="00E95EAE">
                  <w:r>
                    <w:t>15</w:t>
                  </w:r>
                </w:p>
              </w:tc>
            </w:tr>
            <w:tr w:rsidR="00E95EAE" w:rsidRPr="00923A6E" w14:paraId="5D3FDC74" w14:textId="77777777" w:rsidTr="00E95EAE">
              <w:tc>
                <w:tcPr>
                  <w:tcW w:w="0" w:type="auto"/>
                  <w:tcBorders>
                    <w:top w:val="single" w:sz="4" w:space="0" w:color="auto"/>
                    <w:left w:val="single" w:sz="4" w:space="0" w:color="auto"/>
                    <w:bottom w:val="single" w:sz="4" w:space="0" w:color="auto"/>
                    <w:right w:val="single" w:sz="4" w:space="0" w:color="auto"/>
                  </w:tcBorders>
                  <w:hideMark/>
                </w:tcPr>
                <w:p w14:paraId="2F63DC9A" w14:textId="77777777" w:rsidR="00E95EAE" w:rsidRPr="00973AD4" w:rsidRDefault="00E95EAE" w:rsidP="00E95EAE">
                  <w:r>
                    <w:t>3</w:t>
                  </w:r>
                </w:p>
              </w:tc>
              <w:tc>
                <w:tcPr>
                  <w:tcW w:w="0" w:type="auto"/>
                  <w:tcBorders>
                    <w:top w:val="single" w:sz="4" w:space="0" w:color="auto"/>
                    <w:left w:val="single" w:sz="4" w:space="0" w:color="auto"/>
                    <w:bottom w:val="single" w:sz="4" w:space="0" w:color="auto"/>
                    <w:right w:val="single" w:sz="4" w:space="0" w:color="auto"/>
                  </w:tcBorders>
                  <w:hideMark/>
                </w:tcPr>
                <w:p w14:paraId="2512CC99" w14:textId="77777777" w:rsidR="00E95EAE" w:rsidRPr="00973AD4" w:rsidRDefault="00E95EAE" w:rsidP="00E95EAE">
                  <w:r>
                    <w:t>25</w:t>
                  </w:r>
                </w:p>
              </w:tc>
            </w:tr>
            <w:tr w:rsidR="00E95EAE" w:rsidRPr="00923A6E" w14:paraId="6163E9DA" w14:textId="77777777" w:rsidTr="00E95EAE">
              <w:tc>
                <w:tcPr>
                  <w:tcW w:w="0" w:type="auto"/>
                  <w:tcBorders>
                    <w:top w:val="single" w:sz="4" w:space="0" w:color="auto"/>
                    <w:left w:val="single" w:sz="4" w:space="0" w:color="auto"/>
                    <w:bottom w:val="single" w:sz="4" w:space="0" w:color="auto"/>
                    <w:right w:val="single" w:sz="4" w:space="0" w:color="auto"/>
                  </w:tcBorders>
                  <w:hideMark/>
                </w:tcPr>
                <w:p w14:paraId="75F923EE" w14:textId="77777777" w:rsidR="00E95EAE" w:rsidRPr="00973AD4" w:rsidRDefault="00E95EAE" w:rsidP="00E95EAE">
                  <w:r>
                    <w:t>4</w:t>
                  </w:r>
                </w:p>
              </w:tc>
              <w:tc>
                <w:tcPr>
                  <w:tcW w:w="0" w:type="auto"/>
                  <w:tcBorders>
                    <w:top w:val="single" w:sz="4" w:space="0" w:color="auto"/>
                    <w:left w:val="single" w:sz="4" w:space="0" w:color="auto"/>
                    <w:bottom w:val="single" w:sz="4" w:space="0" w:color="auto"/>
                    <w:right w:val="single" w:sz="4" w:space="0" w:color="auto"/>
                  </w:tcBorders>
                  <w:hideMark/>
                </w:tcPr>
                <w:p w14:paraId="71E460D6" w14:textId="77777777" w:rsidR="00E95EAE" w:rsidRPr="00973AD4" w:rsidRDefault="00E95EAE" w:rsidP="00E95EAE">
                  <w:r>
                    <w:t>32</w:t>
                  </w:r>
                </w:p>
              </w:tc>
            </w:tr>
            <w:tr w:rsidR="00E95EAE" w:rsidRPr="00923A6E" w14:paraId="1EB09952" w14:textId="77777777" w:rsidTr="00E95EAE">
              <w:tc>
                <w:tcPr>
                  <w:tcW w:w="0" w:type="auto"/>
                  <w:tcBorders>
                    <w:top w:val="single" w:sz="4" w:space="0" w:color="auto"/>
                    <w:left w:val="single" w:sz="4" w:space="0" w:color="auto"/>
                    <w:bottom w:val="single" w:sz="4" w:space="0" w:color="auto"/>
                    <w:right w:val="single" w:sz="4" w:space="0" w:color="auto"/>
                  </w:tcBorders>
                  <w:hideMark/>
                </w:tcPr>
                <w:p w14:paraId="510F30A1" w14:textId="77777777" w:rsidR="00E95EAE" w:rsidRPr="00973AD4" w:rsidRDefault="00E95EAE" w:rsidP="00E95EAE">
                  <w:r>
                    <w:t>5</w:t>
                  </w:r>
                </w:p>
              </w:tc>
              <w:tc>
                <w:tcPr>
                  <w:tcW w:w="0" w:type="auto"/>
                  <w:tcBorders>
                    <w:top w:val="single" w:sz="4" w:space="0" w:color="auto"/>
                    <w:left w:val="single" w:sz="4" w:space="0" w:color="auto"/>
                    <w:bottom w:val="single" w:sz="4" w:space="0" w:color="auto"/>
                    <w:right w:val="single" w:sz="4" w:space="0" w:color="auto"/>
                  </w:tcBorders>
                  <w:hideMark/>
                </w:tcPr>
                <w:p w14:paraId="4EC9618F" w14:textId="77777777" w:rsidR="00E95EAE" w:rsidRPr="00973AD4" w:rsidRDefault="00E95EAE" w:rsidP="00E95EAE">
                  <w:r>
                    <w:t>35</w:t>
                  </w:r>
                </w:p>
              </w:tc>
            </w:tr>
          </w:tbl>
          <w:p w14:paraId="77F6A79E" w14:textId="77777777" w:rsidR="00E95EAE" w:rsidRPr="00973AD4" w:rsidRDefault="00E95EAE" w:rsidP="00E95EAE"/>
        </w:tc>
      </w:tr>
      <w:tr w:rsidR="00E95EAE" w14:paraId="2B0FA50F" w14:textId="77777777" w:rsidTr="00E95EAE">
        <w:trPr>
          <w:gridBefore w:val="1"/>
          <w:wBefore w:w="459" w:type="dxa"/>
        </w:trPr>
        <w:tc>
          <w:tcPr>
            <w:tcW w:w="492" w:type="dxa"/>
            <w:gridSpan w:val="2"/>
          </w:tcPr>
          <w:p w14:paraId="49897B2E" w14:textId="77777777" w:rsidR="00E95EAE" w:rsidRPr="00973AD4" w:rsidRDefault="00E95EAE" w:rsidP="00E95EAE">
            <w:pPr>
              <w:jc w:val="right"/>
            </w:pPr>
          </w:p>
        </w:tc>
        <w:tc>
          <w:tcPr>
            <w:tcW w:w="1162" w:type="dxa"/>
            <w:gridSpan w:val="2"/>
          </w:tcPr>
          <w:p w14:paraId="3A476097" w14:textId="77777777" w:rsidR="00E95EAE" w:rsidRPr="00973AD4" w:rsidRDefault="00E95EAE" w:rsidP="00E95EAE">
            <w:pPr>
              <w:rPr>
                <w:b/>
                <w:bCs/>
                <w:i/>
                <w:iCs/>
              </w:rPr>
            </w:pPr>
          </w:p>
        </w:tc>
        <w:tc>
          <w:tcPr>
            <w:tcW w:w="663" w:type="dxa"/>
            <w:gridSpan w:val="2"/>
          </w:tcPr>
          <w:p w14:paraId="5F514244" w14:textId="77777777" w:rsidR="00E95EAE" w:rsidRPr="00973AD4" w:rsidRDefault="00E95EAE" w:rsidP="00E95EAE">
            <w:pPr>
              <w:jc w:val="right"/>
            </w:pPr>
          </w:p>
        </w:tc>
        <w:tc>
          <w:tcPr>
            <w:tcW w:w="1186" w:type="dxa"/>
            <w:gridSpan w:val="2"/>
          </w:tcPr>
          <w:p w14:paraId="4B681A7F" w14:textId="77777777" w:rsidR="00E95EAE" w:rsidRPr="00973AD4" w:rsidRDefault="00E95EAE" w:rsidP="00E95EAE">
            <w:pPr>
              <w:rPr>
                <w:b/>
                <w:bCs/>
                <w:i/>
                <w:iCs/>
              </w:rPr>
            </w:pPr>
          </w:p>
        </w:tc>
        <w:tc>
          <w:tcPr>
            <w:tcW w:w="671" w:type="dxa"/>
            <w:gridSpan w:val="2"/>
          </w:tcPr>
          <w:p w14:paraId="73CD5446" w14:textId="77777777" w:rsidR="00E95EAE" w:rsidRPr="00973AD4" w:rsidRDefault="00E95EAE" w:rsidP="00E95EAE">
            <w:pPr>
              <w:jc w:val="right"/>
            </w:pPr>
          </w:p>
        </w:tc>
        <w:tc>
          <w:tcPr>
            <w:tcW w:w="1186" w:type="dxa"/>
            <w:gridSpan w:val="2"/>
          </w:tcPr>
          <w:p w14:paraId="2726EEFA" w14:textId="77777777" w:rsidR="00E95EAE" w:rsidRPr="00973AD4" w:rsidRDefault="00E95EAE" w:rsidP="00E95EAE">
            <w:pPr>
              <w:rPr>
                <w:b/>
                <w:bCs/>
                <w:i/>
                <w:iCs/>
              </w:rPr>
            </w:pPr>
          </w:p>
        </w:tc>
        <w:tc>
          <w:tcPr>
            <w:tcW w:w="591" w:type="dxa"/>
            <w:gridSpan w:val="2"/>
          </w:tcPr>
          <w:p w14:paraId="1BAAB5E1" w14:textId="77777777" w:rsidR="00E95EAE" w:rsidRPr="00973AD4" w:rsidRDefault="00E95EAE" w:rsidP="00E95EAE">
            <w:pPr>
              <w:jc w:val="right"/>
            </w:pPr>
          </w:p>
        </w:tc>
        <w:tc>
          <w:tcPr>
            <w:tcW w:w="1186" w:type="dxa"/>
            <w:gridSpan w:val="2"/>
          </w:tcPr>
          <w:p w14:paraId="7F103008" w14:textId="77777777" w:rsidR="00E95EAE" w:rsidRPr="00973AD4" w:rsidRDefault="00E95EAE" w:rsidP="00E95EAE">
            <w:pPr>
              <w:rPr>
                <w:b/>
                <w:bCs/>
                <w:i/>
                <w:iCs/>
              </w:rPr>
            </w:pPr>
          </w:p>
        </w:tc>
      </w:tr>
      <w:tr w:rsidR="00E95EAE" w14:paraId="1AF792FE" w14:textId="77777777" w:rsidTr="00E95EAE">
        <w:trPr>
          <w:gridAfter w:val="1"/>
          <w:wAfter w:w="459" w:type="dxa"/>
        </w:trPr>
        <w:tc>
          <w:tcPr>
            <w:tcW w:w="492" w:type="dxa"/>
            <w:gridSpan w:val="2"/>
          </w:tcPr>
          <w:p w14:paraId="123BF78F" w14:textId="77777777" w:rsidR="00E95EAE" w:rsidRPr="00973AD4" w:rsidRDefault="00E95EAE" w:rsidP="00E95EAE">
            <w:pPr>
              <w:jc w:val="right"/>
            </w:pPr>
            <w:r>
              <w:t>29.</w:t>
            </w:r>
          </w:p>
        </w:tc>
        <w:tc>
          <w:tcPr>
            <w:tcW w:w="1162" w:type="dxa"/>
            <w:gridSpan w:val="2"/>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6"/>
              <w:gridCol w:w="576"/>
            </w:tblGrid>
            <w:tr w:rsidR="00E95EAE" w:rsidRPr="00923A6E" w14:paraId="53DAEC5A" w14:textId="77777777" w:rsidTr="00E95EAE">
              <w:tc>
                <w:tcPr>
                  <w:tcW w:w="0" w:type="auto"/>
                  <w:tcBorders>
                    <w:top w:val="single" w:sz="4" w:space="0" w:color="auto"/>
                    <w:left w:val="single" w:sz="4" w:space="0" w:color="auto"/>
                    <w:bottom w:val="single" w:sz="4" w:space="0" w:color="auto"/>
                    <w:right w:val="single" w:sz="4" w:space="0" w:color="auto"/>
                  </w:tcBorders>
                  <w:hideMark/>
                </w:tcPr>
                <w:p w14:paraId="2194EAE3" w14:textId="77777777" w:rsidR="00E95EAE" w:rsidRPr="00973AD4" w:rsidRDefault="00E95EAE" w:rsidP="00E95EAE">
                  <w:pPr>
                    <w:rPr>
                      <w:b/>
                      <w:bCs/>
                    </w:rPr>
                  </w:pPr>
                  <w:r w:rsidRPr="00973AD4">
                    <w:rPr>
                      <w:b/>
                      <w:bCs/>
                      <w:i/>
                      <w:iCs/>
                    </w:rPr>
                    <w:t>x</w:t>
                  </w:r>
                </w:p>
              </w:tc>
              <w:tc>
                <w:tcPr>
                  <w:tcW w:w="0" w:type="auto"/>
                  <w:tcBorders>
                    <w:top w:val="single" w:sz="4" w:space="0" w:color="auto"/>
                    <w:left w:val="single" w:sz="4" w:space="0" w:color="auto"/>
                    <w:bottom w:val="single" w:sz="4" w:space="0" w:color="auto"/>
                    <w:right w:val="single" w:sz="4" w:space="0" w:color="auto"/>
                  </w:tcBorders>
                  <w:hideMark/>
                </w:tcPr>
                <w:p w14:paraId="6903DA4F" w14:textId="77777777" w:rsidR="00E95EAE" w:rsidRPr="00973AD4" w:rsidRDefault="00E95EAE" w:rsidP="00E95EAE">
                  <w:pPr>
                    <w:rPr>
                      <w:b/>
                      <w:bCs/>
                    </w:rPr>
                  </w:pPr>
                  <w:r>
                    <w:rPr>
                      <w:b/>
                      <w:bCs/>
                      <w:i/>
                      <w:iCs/>
                    </w:rPr>
                    <w:t>f(x)</w:t>
                  </w:r>
                </w:p>
              </w:tc>
            </w:tr>
            <w:tr w:rsidR="00E95EAE" w:rsidRPr="00923A6E" w14:paraId="5A3A82DB" w14:textId="77777777" w:rsidTr="00E95EAE">
              <w:tc>
                <w:tcPr>
                  <w:tcW w:w="0" w:type="auto"/>
                  <w:tcBorders>
                    <w:top w:val="single" w:sz="4" w:space="0" w:color="auto"/>
                    <w:left w:val="single" w:sz="4" w:space="0" w:color="auto"/>
                    <w:bottom w:val="single" w:sz="4" w:space="0" w:color="auto"/>
                    <w:right w:val="single" w:sz="4" w:space="0" w:color="auto"/>
                  </w:tcBorders>
                  <w:hideMark/>
                </w:tcPr>
                <w:p w14:paraId="10AA28DE" w14:textId="77777777" w:rsidR="00E95EAE" w:rsidRPr="00973AD4" w:rsidRDefault="00E95EAE" w:rsidP="00E95EAE">
                  <w:r>
                    <w:t>1</w:t>
                  </w:r>
                </w:p>
              </w:tc>
              <w:tc>
                <w:tcPr>
                  <w:tcW w:w="0" w:type="auto"/>
                  <w:tcBorders>
                    <w:top w:val="single" w:sz="4" w:space="0" w:color="auto"/>
                    <w:left w:val="single" w:sz="4" w:space="0" w:color="auto"/>
                    <w:bottom w:val="single" w:sz="4" w:space="0" w:color="auto"/>
                    <w:right w:val="single" w:sz="4" w:space="0" w:color="auto"/>
                  </w:tcBorders>
                  <w:hideMark/>
                </w:tcPr>
                <w:p w14:paraId="6AEE7CE6" w14:textId="77777777" w:rsidR="00E95EAE" w:rsidRPr="00973AD4" w:rsidRDefault="00E95EAE" w:rsidP="00E95EAE">
                  <w:r>
                    <w:t>-10</w:t>
                  </w:r>
                </w:p>
              </w:tc>
            </w:tr>
            <w:tr w:rsidR="00E95EAE" w:rsidRPr="00923A6E" w14:paraId="47DA05D9" w14:textId="77777777" w:rsidTr="00E95EAE">
              <w:tc>
                <w:tcPr>
                  <w:tcW w:w="0" w:type="auto"/>
                  <w:tcBorders>
                    <w:top w:val="single" w:sz="4" w:space="0" w:color="auto"/>
                    <w:left w:val="single" w:sz="4" w:space="0" w:color="auto"/>
                    <w:bottom w:val="single" w:sz="4" w:space="0" w:color="auto"/>
                    <w:right w:val="single" w:sz="4" w:space="0" w:color="auto"/>
                  </w:tcBorders>
                  <w:hideMark/>
                </w:tcPr>
                <w:p w14:paraId="11BAFCC7" w14:textId="77777777" w:rsidR="00E95EAE" w:rsidRPr="00973AD4" w:rsidRDefault="00E95EAE" w:rsidP="00E95EAE">
                  <w:r>
                    <w:t>2</w:t>
                  </w:r>
                </w:p>
              </w:tc>
              <w:tc>
                <w:tcPr>
                  <w:tcW w:w="0" w:type="auto"/>
                  <w:tcBorders>
                    <w:top w:val="single" w:sz="4" w:space="0" w:color="auto"/>
                    <w:left w:val="single" w:sz="4" w:space="0" w:color="auto"/>
                    <w:bottom w:val="single" w:sz="4" w:space="0" w:color="auto"/>
                    <w:right w:val="single" w:sz="4" w:space="0" w:color="auto"/>
                  </w:tcBorders>
                  <w:hideMark/>
                </w:tcPr>
                <w:p w14:paraId="4D802360" w14:textId="77777777" w:rsidR="00E95EAE" w:rsidRPr="00973AD4" w:rsidRDefault="00E95EAE" w:rsidP="00E95EAE">
                  <w:r>
                    <w:t>-25</w:t>
                  </w:r>
                </w:p>
              </w:tc>
            </w:tr>
            <w:tr w:rsidR="00E95EAE" w:rsidRPr="00923A6E" w14:paraId="15CEC73F" w14:textId="77777777" w:rsidTr="00E95EAE">
              <w:tc>
                <w:tcPr>
                  <w:tcW w:w="0" w:type="auto"/>
                  <w:tcBorders>
                    <w:top w:val="single" w:sz="4" w:space="0" w:color="auto"/>
                    <w:left w:val="single" w:sz="4" w:space="0" w:color="auto"/>
                    <w:bottom w:val="single" w:sz="4" w:space="0" w:color="auto"/>
                    <w:right w:val="single" w:sz="4" w:space="0" w:color="auto"/>
                  </w:tcBorders>
                  <w:hideMark/>
                </w:tcPr>
                <w:p w14:paraId="121F25DC" w14:textId="77777777" w:rsidR="00E95EAE" w:rsidRPr="00973AD4" w:rsidRDefault="00E95EAE" w:rsidP="00E95EAE">
                  <w:r>
                    <w:t>3</w:t>
                  </w:r>
                </w:p>
              </w:tc>
              <w:tc>
                <w:tcPr>
                  <w:tcW w:w="0" w:type="auto"/>
                  <w:tcBorders>
                    <w:top w:val="single" w:sz="4" w:space="0" w:color="auto"/>
                    <w:left w:val="single" w:sz="4" w:space="0" w:color="auto"/>
                    <w:bottom w:val="single" w:sz="4" w:space="0" w:color="auto"/>
                    <w:right w:val="single" w:sz="4" w:space="0" w:color="auto"/>
                  </w:tcBorders>
                  <w:hideMark/>
                </w:tcPr>
                <w:p w14:paraId="4FFC1C19" w14:textId="77777777" w:rsidR="00E95EAE" w:rsidRPr="00973AD4" w:rsidRDefault="00E95EAE" w:rsidP="00E95EAE">
                  <w:r>
                    <w:t>-37</w:t>
                  </w:r>
                </w:p>
              </w:tc>
            </w:tr>
            <w:tr w:rsidR="00E95EAE" w:rsidRPr="00923A6E" w14:paraId="11D12A80" w14:textId="77777777" w:rsidTr="00E95EAE">
              <w:tc>
                <w:tcPr>
                  <w:tcW w:w="0" w:type="auto"/>
                  <w:tcBorders>
                    <w:top w:val="single" w:sz="4" w:space="0" w:color="auto"/>
                    <w:left w:val="single" w:sz="4" w:space="0" w:color="auto"/>
                    <w:bottom w:val="single" w:sz="4" w:space="0" w:color="auto"/>
                    <w:right w:val="single" w:sz="4" w:space="0" w:color="auto"/>
                  </w:tcBorders>
                  <w:hideMark/>
                </w:tcPr>
                <w:p w14:paraId="38BE7F66" w14:textId="77777777" w:rsidR="00E95EAE" w:rsidRPr="00973AD4" w:rsidRDefault="00E95EAE" w:rsidP="00E95EAE">
                  <w:r>
                    <w:t>4</w:t>
                  </w:r>
                </w:p>
              </w:tc>
              <w:tc>
                <w:tcPr>
                  <w:tcW w:w="0" w:type="auto"/>
                  <w:tcBorders>
                    <w:top w:val="single" w:sz="4" w:space="0" w:color="auto"/>
                    <w:left w:val="single" w:sz="4" w:space="0" w:color="auto"/>
                    <w:bottom w:val="single" w:sz="4" w:space="0" w:color="auto"/>
                    <w:right w:val="single" w:sz="4" w:space="0" w:color="auto"/>
                  </w:tcBorders>
                  <w:hideMark/>
                </w:tcPr>
                <w:p w14:paraId="7F2A38C7" w14:textId="77777777" w:rsidR="00E95EAE" w:rsidRPr="00973AD4" w:rsidRDefault="00E95EAE" w:rsidP="00E95EAE">
                  <w:r>
                    <w:t>-47</w:t>
                  </w:r>
                </w:p>
              </w:tc>
            </w:tr>
            <w:tr w:rsidR="00E95EAE" w:rsidRPr="00923A6E" w14:paraId="0169B1FA" w14:textId="77777777" w:rsidTr="00E95EAE">
              <w:tc>
                <w:tcPr>
                  <w:tcW w:w="0" w:type="auto"/>
                  <w:tcBorders>
                    <w:top w:val="single" w:sz="4" w:space="0" w:color="auto"/>
                    <w:left w:val="single" w:sz="4" w:space="0" w:color="auto"/>
                    <w:bottom w:val="single" w:sz="4" w:space="0" w:color="auto"/>
                    <w:right w:val="single" w:sz="4" w:space="0" w:color="auto"/>
                  </w:tcBorders>
                  <w:hideMark/>
                </w:tcPr>
                <w:p w14:paraId="20581BE3" w14:textId="77777777" w:rsidR="00E95EAE" w:rsidRPr="00973AD4" w:rsidRDefault="00E95EAE" w:rsidP="00E95EAE">
                  <w:r>
                    <w:t>5</w:t>
                  </w:r>
                </w:p>
              </w:tc>
              <w:tc>
                <w:tcPr>
                  <w:tcW w:w="0" w:type="auto"/>
                  <w:tcBorders>
                    <w:top w:val="single" w:sz="4" w:space="0" w:color="auto"/>
                    <w:left w:val="single" w:sz="4" w:space="0" w:color="auto"/>
                    <w:bottom w:val="single" w:sz="4" w:space="0" w:color="auto"/>
                    <w:right w:val="single" w:sz="4" w:space="0" w:color="auto"/>
                  </w:tcBorders>
                  <w:hideMark/>
                </w:tcPr>
                <w:p w14:paraId="6F328D75" w14:textId="77777777" w:rsidR="00E95EAE" w:rsidRPr="00973AD4" w:rsidRDefault="00E95EAE" w:rsidP="00E95EAE">
                  <w:r>
                    <w:t>-54</w:t>
                  </w:r>
                </w:p>
              </w:tc>
            </w:tr>
          </w:tbl>
          <w:p w14:paraId="4EDD69A9" w14:textId="77777777" w:rsidR="00E95EAE" w:rsidRPr="00973AD4" w:rsidRDefault="00E95EAE" w:rsidP="00E95EAE"/>
        </w:tc>
        <w:tc>
          <w:tcPr>
            <w:tcW w:w="663" w:type="dxa"/>
            <w:gridSpan w:val="2"/>
          </w:tcPr>
          <w:p w14:paraId="1F2B47D2" w14:textId="77777777" w:rsidR="00E95EAE" w:rsidRPr="00973AD4" w:rsidRDefault="00E95EAE" w:rsidP="00E95EAE">
            <w:pPr>
              <w:jc w:val="right"/>
            </w:pPr>
            <w:r>
              <w:t>30</w:t>
            </w:r>
            <w:r w:rsidRPr="00973AD4">
              <w:t>.</w:t>
            </w:r>
          </w:p>
        </w:tc>
        <w:tc>
          <w:tcPr>
            <w:tcW w:w="1186" w:type="dxa"/>
            <w:gridSpan w:val="2"/>
          </w:tcPr>
          <w:tbl>
            <w:tblPr>
              <w:tblW w:w="106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6"/>
              <w:gridCol w:w="725"/>
            </w:tblGrid>
            <w:tr w:rsidR="00E95EAE" w:rsidRPr="00923A6E" w14:paraId="7F5E73DB" w14:textId="77777777" w:rsidTr="00E95EAE">
              <w:tc>
                <w:tcPr>
                  <w:tcW w:w="0" w:type="auto"/>
                  <w:tcBorders>
                    <w:top w:val="single" w:sz="4" w:space="0" w:color="auto"/>
                    <w:left w:val="single" w:sz="4" w:space="0" w:color="auto"/>
                    <w:bottom w:val="single" w:sz="4" w:space="0" w:color="auto"/>
                    <w:right w:val="single" w:sz="4" w:space="0" w:color="auto"/>
                  </w:tcBorders>
                  <w:hideMark/>
                </w:tcPr>
                <w:p w14:paraId="5A6F16E8" w14:textId="77777777" w:rsidR="00E95EAE" w:rsidRPr="00973AD4" w:rsidRDefault="00E95EAE" w:rsidP="00E95EAE">
                  <w:pPr>
                    <w:rPr>
                      <w:b/>
                      <w:bCs/>
                    </w:rPr>
                  </w:pPr>
                  <w:r w:rsidRPr="00973AD4">
                    <w:rPr>
                      <w:b/>
                      <w:bCs/>
                      <w:i/>
                      <w:iCs/>
                    </w:rPr>
                    <w:t>x</w:t>
                  </w:r>
                </w:p>
              </w:tc>
              <w:tc>
                <w:tcPr>
                  <w:tcW w:w="725" w:type="dxa"/>
                  <w:tcBorders>
                    <w:top w:val="single" w:sz="4" w:space="0" w:color="auto"/>
                    <w:left w:val="single" w:sz="4" w:space="0" w:color="auto"/>
                    <w:bottom w:val="single" w:sz="4" w:space="0" w:color="auto"/>
                    <w:right w:val="single" w:sz="4" w:space="0" w:color="auto"/>
                  </w:tcBorders>
                  <w:hideMark/>
                </w:tcPr>
                <w:p w14:paraId="72CEB764" w14:textId="77777777" w:rsidR="00E95EAE" w:rsidRPr="00973AD4" w:rsidRDefault="00E95EAE" w:rsidP="00E95EAE">
                  <w:pPr>
                    <w:rPr>
                      <w:b/>
                      <w:bCs/>
                    </w:rPr>
                  </w:pPr>
                  <w:r>
                    <w:rPr>
                      <w:b/>
                      <w:bCs/>
                      <w:i/>
                      <w:iCs/>
                    </w:rPr>
                    <w:t>g(x)</w:t>
                  </w:r>
                </w:p>
              </w:tc>
            </w:tr>
            <w:tr w:rsidR="00E95EAE" w:rsidRPr="00923A6E" w14:paraId="40742AF9" w14:textId="77777777" w:rsidTr="00E95EAE">
              <w:tc>
                <w:tcPr>
                  <w:tcW w:w="0" w:type="auto"/>
                  <w:tcBorders>
                    <w:top w:val="single" w:sz="4" w:space="0" w:color="auto"/>
                    <w:left w:val="single" w:sz="4" w:space="0" w:color="auto"/>
                    <w:bottom w:val="single" w:sz="4" w:space="0" w:color="auto"/>
                    <w:right w:val="single" w:sz="4" w:space="0" w:color="auto"/>
                  </w:tcBorders>
                  <w:hideMark/>
                </w:tcPr>
                <w:p w14:paraId="658F9490" w14:textId="77777777" w:rsidR="00E95EAE" w:rsidRPr="00973AD4" w:rsidRDefault="00E95EAE" w:rsidP="00E95EAE">
                  <w:r>
                    <w:t>1</w:t>
                  </w:r>
                </w:p>
              </w:tc>
              <w:tc>
                <w:tcPr>
                  <w:tcW w:w="725" w:type="dxa"/>
                  <w:tcBorders>
                    <w:top w:val="single" w:sz="4" w:space="0" w:color="auto"/>
                    <w:left w:val="single" w:sz="4" w:space="0" w:color="auto"/>
                    <w:bottom w:val="single" w:sz="4" w:space="0" w:color="auto"/>
                    <w:right w:val="single" w:sz="4" w:space="0" w:color="auto"/>
                  </w:tcBorders>
                  <w:hideMark/>
                </w:tcPr>
                <w:p w14:paraId="504349D4" w14:textId="77777777" w:rsidR="00E95EAE" w:rsidRPr="00973AD4" w:rsidRDefault="00E95EAE" w:rsidP="00E95EAE">
                  <w:r>
                    <w:t>-200</w:t>
                  </w:r>
                </w:p>
              </w:tc>
            </w:tr>
            <w:tr w:rsidR="00E95EAE" w:rsidRPr="00923A6E" w14:paraId="5F47CA24" w14:textId="77777777" w:rsidTr="00E95EAE">
              <w:tc>
                <w:tcPr>
                  <w:tcW w:w="0" w:type="auto"/>
                  <w:tcBorders>
                    <w:top w:val="single" w:sz="4" w:space="0" w:color="auto"/>
                    <w:left w:val="single" w:sz="4" w:space="0" w:color="auto"/>
                    <w:bottom w:val="single" w:sz="4" w:space="0" w:color="auto"/>
                    <w:right w:val="single" w:sz="4" w:space="0" w:color="auto"/>
                  </w:tcBorders>
                  <w:hideMark/>
                </w:tcPr>
                <w:p w14:paraId="43A16DF2" w14:textId="77777777" w:rsidR="00E95EAE" w:rsidRPr="00973AD4" w:rsidRDefault="00E95EAE" w:rsidP="00E95EAE">
                  <w:r>
                    <w:t>2</w:t>
                  </w:r>
                </w:p>
              </w:tc>
              <w:tc>
                <w:tcPr>
                  <w:tcW w:w="725" w:type="dxa"/>
                  <w:tcBorders>
                    <w:top w:val="single" w:sz="4" w:space="0" w:color="auto"/>
                    <w:left w:val="single" w:sz="4" w:space="0" w:color="auto"/>
                    <w:bottom w:val="single" w:sz="4" w:space="0" w:color="auto"/>
                    <w:right w:val="single" w:sz="4" w:space="0" w:color="auto"/>
                  </w:tcBorders>
                  <w:hideMark/>
                </w:tcPr>
                <w:p w14:paraId="2303AE70" w14:textId="77777777" w:rsidR="00E95EAE" w:rsidRPr="00973AD4" w:rsidRDefault="00E95EAE" w:rsidP="00E95EAE">
                  <w:r>
                    <w:t>-190</w:t>
                  </w:r>
                </w:p>
              </w:tc>
            </w:tr>
            <w:tr w:rsidR="00E95EAE" w:rsidRPr="00923A6E" w14:paraId="25C6C74F" w14:textId="77777777" w:rsidTr="00E95EAE">
              <w:tc>
                <w:tcPr>
                  <w:tcW w:w="0" w:type="auto"/>
                  <w:tcBorders>
                    <w:top w:val="single" w:sz="4" w:space="0" w:color="auto"/>
                    <w:left w:val="single" w:sz="4" w:space="0" w:color="auto"/>
                    <w:bottom w:val="single" w:sz="4" w:space="0" w:color="auto"/>
                    <w:right w:val="single" w:sz="4" w:space="0" w:color="auto"/>
                  </w:tcBorders>
                  <w:hideMark/>
                </w:tcPr>
                <w:p w14:paraId="60229D8B" w14:textId="77777777" w:rsidR="00E95EAE" w:rsidRPr="00973AD4" w:rsidRDefault="00E95EAE" w:rsidP="00E95EAE">
                  <w:r>
                    <w:t>3</w:t>
                  </w:r>
                </w:p>
              </w:tc>
              <w:tc>
                <w:tcPr>
                  <w:tcW w:w="725" w:type="dxa"/>
                  <w:tcBorders>
                    <w:top w:val="single" w:sz="4" w:space="0" w:color="auto"/>
                    <w:left w:val="single" w:sz="4" w:space="0" w:color="auto"/>
                    <w:bottom w:val="single" w:sz="4" w:space="0" w:color="auto"/>
                    <w:right w:val="single" w:sz="4" w:space="0" w:color="auto"/>
                  </w:tcBorders>
                  <w:hideMark/>
                </w:tcPr>
                <w:p w14:paraId="2B02CEDD" w14:textId="77777777" w:rsidR="00E95EAE" w:rsidRPr="00973AD4" w:rsidRDefault="00E95EAE" w:rsidP="00E95EAE">
                  <w:r>
                    <w:t>-160</w:t>
                  </w:r>
                </w:p>
              </w:tc>
            </w:tr>
            <w:tr w:rsidR="00E95EAE" w:rsidRPr="00923A6E" w14:paraId="1C57BFC7" w14:textId="77777777" w:rsidTr="00E95EAE">
              <w:tc>
                <w:tcPr>
                  <w:tcW w:w="0" w:type="auto"/>
                  <w:tcBorders>
                    <w:top w:val="single" w:sz="4" w:space="0" w:color="auto"/>
                    <w:left w:val="single" w:sz="4" w:space="0" w:color="auto"/>
                    <w:bottom w:val="single" w:sz="4" w:space="0" w:color="auto"/>
                    <w:right w:val="single" w:sz="4" w:space="0" w:color="auto"/>
                  </w:tcBorders>
                  <w:hideMark/>
                </w:tcPr>
                <w:p w14:paraId="55D8DF11" w14:textId="77777777" w:rsidR="00E95EAE" w:rsidRPr="00973AD4" w:rsidRDefault="00E95EAE" w:rsidP="00E95EAE">
                  <w:r>
                    <w:t>4</w:t>
                  </w:r>
                </w:p>
              </w:tc>
              <w:tc>
                <w:tcPr>
                  <w:tcW w:w="725" w:type="dxa"/>
                  <w:tcBorders>
                    <w:top w:val="single" w:sz="4" w:space="0" w:color="auto"/>
                    <w:left w:val="single" w:sz="4" w:space="0" w:color="auto"/>
                    <w:bottom w:val="single" w:sz="4" w:space="0" w:color="auto"/>
                    <w:right w:val="single" w:sz="4" w:space="0" w:color="auto"/>
                  </w:tcBorders>
                  <w:hideMark/>
                </w:tcPr>
                <w:p w14:paraId="7BF25FF2" w14:textId="77777777" w:rsidR="00E95EAE" w:rsidRPr="00973AD4" w:rsidRDefault="00E95EAE" w:rsidP="00E95EAE">
                  <w:r>
                    <w:t>-100</w:t>
                  </w:r>
                </w:p>
              </w:tc>
            </w:tr>
            <w:tr w:rsidR="00E95EAE" w:rsidRPr="00923A6E" w14:paraId="283D4535" w14:textId="77777777" w:rsidTr="00E95EAE">
              <w:tc>
                <w:tcPr>
                  <w:tcW w:w="0" w:type="auto"/>
                  <w:tcBorders>
                    <w:top w:val="single" w:sz="4" w:space="0" w:color="auto"/>
                    <w:left w:val="single" w:sz="4" w:space="0" w:color="auto"/>
                    <w:bottom w:val="single" w:sz="4" w:space="0" w:color="auto"/>
                    <w:right w:val="single" w:sz="4" w:space="0" w:color="auto"/>
                  </w:tcBorders>
                  <w:hideMark/>
                </w:tcPr>
                <w:p w14:paraId="6D64E851" w14:textId="77777777" w:rsidR="00E95EAE" w:rsidRPr="00973AD4" w:rsidRDefault="00E95EAE" w:rsidP="00E95EAE">
                  <w:r>
                    <w:t>5</w:t>
                  </w:r>
                </w:p>
              </w:tc>
              <w:tc>
                <w:tcPr>
                  <w:tcW w:w="725" w:type="dxa"/>
                  <w:tcBorders>
                    <w:top w:val="single" w:sz="4" w:space="0" w:color="auto"/>
                    <w:left w:val="single" w:sz="4" w:space="0" w:color="auto"/>
                    <w:bottom w:val="single" w:sz="4" w:space="0" w:color="auto"/>
                    <w:right w:val="single" w:sz="4" w:space="0" w:color="auto"/>
                  </w:tcBorders>
                  <w:hideMark/>
                </w:tcPr>
                <w:p w14:paraId="53316003" w14:textId="77777777" w:rsidR="00E95EAE" w:rsidRPr="00973AD4" w:rsidRDefault="00E95EAE" w:rsidP="00E95EAE">
                  <w:r>
                    <w:t>0</w:t>
                  </w:r>
                </w:p>
              </w:tc>
            </w:tr>
          </w:tbl>
          <w:p w14:paraId="5194CE3B" w14:textId="77777777" w:rsidR="00E95EAE" w:rsidRPr="00973AD4" w:rsidRDefault="00E95EAE" w:rsidP="00E95EAE"/>
        </w:tc>
        <w:tc>
          <w:tcPr>
            <w:tcW w:w="671" w:type="dxa"/>
            <w:gridSpan w:val="2"/>
          </w:tcPr>
          <w:p w14:paraId="54B88E51" w14:textId="77777777" w:rsidR="00E95EAE" w:rsidRPr="00973AD4" w:rsidRDefault="00E95EAE" w:rsidP="00E95EAE">
            <w:pPr>
              <w:jc w:val="right"/>
            </w:pPr>
            <w:r>
              <w:t>31</w:t>
            </w:r>
            <w:r w:rsidRPr="00973AD4">
              <w:t>.</w:t>
            </w:r>
          </w:p>
        </w:tc>
        <w:tc>
          <w:tcPr>
            <w:tcW w:w="1186" w:type="dxa"/>
            <w:gridSpan w:val="2"/>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6"/>
              <w:gridCol w:w="630"/>
            </w:tblGrid>
            <w:tr w:rsidR="00E95EAE" w:rsidRPr="00923A6E" w14:paraId="242E0308" w14:textId="77777777" w:rsidTr="00E95EAE">
              <w:tc>
                <w:tcPr>
                  <w:tcW w:w="0" w:type="auto"/>
                  <w:tcBorders>
                    <w:top w:val="single" w:sz="4" w:space="0" w:color="auto"/>
                    <w:left w:val="single" w:sz="4" w:space="0" w:color="auto"/>
                    <w:bottom w:val="single" w:sz="4" w:space="0" w:color="auto"/>
                    <w:right w:val="single" w:sz="4" w:space="0" w:color="auto"/>
                  </w:tcBorders>
                  <w:hideMark/>
                </w:tcPr>
                <w:p w14:paraId="47388DF2" w14:textId="77777777" w:rsidR="00E95EAE" w:rsidRPr="00973AD4" w:rsidRDefault="00E95EAE" w:rsidP="00E95EAE">
                  <w:pPr>
                    <w:rPr>
                      <w:b/>
                      <w:bCs/>
                    </w:rPr>
                  </w:pPr>
                  <w:r w:rsidRPr="00973AD4">
                    <w:rPr>
                      <w:b/>
                      <w:bCs/>
                      <w:i/>
                      <w:iCs/>
                    </w:rPr>
                    <w:t>x</w:t>
                  </w:r>
                </w:p>
              </w:tc>
              <w:tc>
                <w:tcPr>
                  <w:tcW w:w="0" w:type="auto"/>
                  <w:tcBorders>
                    <w:top w:val="single" w:sz="4" w:space="0" w:color="auto"/>
                    <w:left w:val="single" w:sz="4" w:space="0" w:color="auto"/>
                    <w:bottom w:val="single" w:sz="4" w:space="0" w:color="auto"/>
                    <w:right w:val="single" w:sz="4" w:space="0" w:color="auto"/>
                  </w:tcBorders>
                  <w:hideMark/>
                </w:tcPr>
                <w:p w14:paraId="5FAA528E" w14:textId="77777777" w:rsidR="00E95EAE" w:rsidRPr="00973AD4" w:rsidRDefault="00E95EAE" w:rsidP="00E95EAE">
                  <w:pPr>
                    <w:rPr>
                      <w:b/>
                      <w:bCs/>
                    </w:rPr>
                  </w:pPr>
                  <w:r>
                    <w:rPr>
                      <w:b/>
                      <w:bCs/>
                      <w:i/>
                      <w:iCs/>
                    </w:rPr>
                    <w:t>h(x)</w:t>
                  </w:r>
                </w:p>
              </w:tc>
            </w:tr>
            <w:tr w:rsidR="00E95EAE" w:rsidRPr="00923A6E" w14:paraId="20BDAC9A" w14:textId="77777777" w:rsidTr="00E95EAE">
              <w:tc>
                <w:tcPr>
                  <w:tcW w:w="0" w:type="auto"/>
                  <w:tcBorders>
                    <w:top w:val="single" w:sz="4" w:space="0" w:color="auto"/>
                    <w:left w:val="single" w:sz="4" w:space="0" w:color="auto"/>
                    <w:bottom w:val="single" w:sz="4" w:space="0" w:color="auto"/>
                    <w:right w:val="single" w:sz="4" w:space="0" w:color="auto"/>
                  </w:tcBorders>
                  <w:hideMark/>
                </w:tcPr>
                <w:p w14:paraId="1436FD89" w14:textId="77777777" w:rsidR="00E95EAE" w:rsidRPr="00973AD4" w:rsidRDefault="00E95EAE" w:rsidP="00E95EAE">
                  <w:r>
                    <w:t>1</w:t>
                  </w:r>
                </w:p>
              </w:tc>
              <w:tc>
                <w:tcPr>
                  <w:tcW w:w="0" w:type="auto"/>
                  <w:tcBorders>
                    <w:top w:val="single" w:sz="4" w:space="0" w:color="auto"/>
                    <w:left w:val="single" w:sz="4" w:space="0" w:color="auto"/>
                    <w:bottom w:val="single" w:sz="4" w:space="0" w:color="auto"/>
                    <w:right w:val="single" w:sz="4" w:space="0" w:color="auto"/>
                  </w:tcBorders>
                  <w:hideMark/>
                </w:tcPr>
                <w:p w14:paraId="1CA92A04" w14:textId="77777777" w:rsidR="00E95EAE" w:rsidRPr="00973AD4" w:rsidRDefault="00E95EAE" w:rsidP="00E95EAE">
                  <w:r>
                    <w:t>-100</w:t>
                  </w:r>
                </w:p>
              </w:tc>
            </w:tr>
            <w:tr w:rsidR="00E95EAE" w:rsidRPr="00923A6E" w14:paraId="21C1068C" w14:textId="77777777" w:rsidTr="00E95EAE">
              <w:tc>
                <w:tcPr>
                  <w:tcW w:w="0" w:type="auto"/>
                  <w:tcBorders>
                    <w:top w:val="single" w:sz="4" w:space="0" w:color="auto"/>
                    <w:left w:val="single" w:sz="4" w:space="0" w:color="auto"/>
                    <w:bottom w:val="single" w:sz="4" w:space="0" w:color="auto"/>
                    <w:right w:val="single" w:sz="4" w:space="0" w:color="auto"/>
                  </w:tcBorders>
                  <w:hideMark/>
                </w:tcPr>
                <w:p w14:paraId="27935EEC" w14:textId="77777777" w:rsidR="00E95EAE" w:rsidRPr="00973AD4" w:rsidRDefault="00E95EAE" w:rsidP="00E95EAE">
                  <w:r>
                    <w:t>2</w:t>
                  </w:r>
                </w:p>
              </w:tc>
              <w:tc>
                <w:tcPr>
                  <w:tcW w:w="0" w:type="auto"/>
                  <w:tcBorders>
                    <w:top w:val="single" w:sz="4" w:space="0" w:color="auto"/>
                    <w:left w:val="single" w:sz="4" w:space="0" w:color="auto"/>
                    <w:bottom w:val="single" w:sz="4" w:space="0" w:color="auto"/>
                    <w:right w:val="single" w:sz="4" w:space="0" w:color="auto"/>
                  </w:tcBorders>
                  <w:hideMark/>
                </w:tcPr>
                <w:p w14:paraId="5BAD4871" w14:textId="77777777" w:rsidR="00E95EAE" w:rsidRPr="00973AD4" w:rsidRDefault="00E95EAE" w:rsidP="00E95EAE">
                  <w:r>
                    <w:t>-50</w:t>
                  </w:r>
                </w:p>
              </w:tc>
            </w:tr>
            <w:tr w:rsidR="00E95EAE" w:rsidRPr="00923A6E" w14:paraId="30369AA7" w14:textId="77777777" w:rsidTr="00E95EAE">
              <w:tc>
                <w:tcPr>
                  <w:tcW w:w="0" w:type="auto"/>
                  <w:tcBorders>
                    <w:top w:val="single" w:sz="4" w:space="0" w:color="auto"/>
                    <w:left w:val="single" w:sz="4" w:space="0" w:color="auto"/>
                    <w:bottom w:val="single" w:sz="4" w:space="0" w:color="auto"/>
                    <w:right w:val="single" w:sz="4" w:space="0" w:color="auto"/>
                  </w:tcBorders>
                  <w:hideMark/>
                </w:tcPr>
                <w:p w14:paraId="0524E721" w14:textId="77777777" w:rsidR="00E95EAE" w:rsidRPr="00973AD4" w:rsidRDefault="00E95EAE" w:rsidP="00E95EAE">
                  <w:r>
                    <w:t>3</w:t>
                  </w:r>
                </w:p>
              </w:tc>
              <w:tc>
                <w:tcPr>
                  <w:tcW w:w="0" w:type="auto"/>
                  <w:tcBorders>
                    <w:top w:val="single" w:sz="4" w:space="0" w:color="auto"/>
                    <w:left w:val="single" w:sz="4" w:space="0" w:color="auto"/>
                    <w:bottom w:val="single" w:sz="4" w:space="0" w:color="auto"/>
                    <w:right w:val="single" w:sz="4" w:space="0" w:color="auto"/>
                  </w:tcBorders>
                  <w:hideMark/>
                </w:tcPr>
                <w:p w14:paraId="73C38E4A" w14:textId="77777777" w:rsidR="00E95EAE" w:rsidRPr="00973AD4" w:rsidRDefault="00E95EAE" w:rsidP="00E95EAE">
                  <w:r>
                    <w:t>-25</w:t>
                  </w:r>
                </w:p>
              </w:tc>
            </w:tr>
            <w:tr w:rsidR="00E95EAE" w:rsidRPr="00923A6E" w14:paraId="728B250A" w14:textId="77777777" w:rsidTr="00E95EAE">
              <w:tc>
                <w:tcPr>
                  <w:tcW w:w="0" w:type="auto"/>
                  <w:tcBorders>
                    <w:top w:val="single" w:sz="4" w:space="0" w:color="auto"/>
                    <w:left w:val="single" w:sz="4" w:space="0" w:color="auto"/>
                    <w:bottom w:val="single" w:sz="4" w:space="0" w:color="auto"/>
                    <w:right w:val="single" w:sz="4" w:space="0" w:color="auto"/>
                  </w:tcBorders>
                  <w:hideMark/>
                </w:tcPr>
                <w:p w14:paraId="39D7D68E" w14:textId="77777777" w:rsidR="00E95EAE" w:rsidRPr="00973AD4" w:rsidRDefault="00E95EAE" w:rsidP="00E95EAE">
                  <w:r>
                    <w:t>4</w:t>
                  </w:r>
                </w:p>
              </w:tc>
              <w:tc>
                <w:tcPr>
                  <w:tcW w:w="0" w:type="auto"/>
                  <w:tcBorders>
                    <w:top w:val="single" w:sz="4" w:space="0" w:color="auto"/>
                    <w:left w:val="single" w:sz="4" w:space="0" w:color="auto"/>
                    <w:bottom w:val="single" w:sz="4" w:space="0" w:color="auto"/>
                    <w:right w:val="single" w:sz="4" w:space="0" w:color="auto"/>
                  </w:tcBorders>
                  <w:hideMark/>
                </w:tcPr>
                <w:p w14:paraId="284ECFEB" w14:textId="77777777" w:rsidR="00E95EAE" w:rsidRPr="00973AD4" w:rsidRDefault="00E95EAE" w:rsidP="00E95EAE">
                  <w:r>
                    <w:t>-10</w:t>
                  </w:r>
                </w:p>
              </w:tc>
            </w:tr>
            <w:tr w:rsidR="00E95EAE" w:rsidRPr="00923A6E" w14:paraId="44B52C0C" w14:textId="77777777" w:rsidTr="00E95EAE">
              <w:tc>
                <w:tcPr>
                  <w:tcW w:w="0" w:type="auto"/>
                  <w:tcBorders>
                    <w:top w:val="single" w:sz="4" w:space="0" w:color="auto"/>
                    <w:left w:val="single" w:sz="4" w:space="0" w:color="auto"/>
                    <w:bottom w:val="single" w:sz="4" w:space="0" w:color="auto"/>
                    <w:right w:val="single" w:sz="4" w:space="0" w:color="auto"/>
                  </w:tcBorders>
                  <w:hideMark/>
                </w:tcPr>
                <w:p w14:paraId="5F18D316" w14:textId="77777777" w:rsidR="00E95EAE" w:rsidRPr="00973AD4" w:rsidRDefault="00E95EAE" w:rsidP="00E95EAE">
                  <w:r>
                    <w:t>5</w:t>
                  </w:r>
                </w:p>
              </w:tc>
              <w:tc>
                <w:tcPr>
                  <w:tcW w:w="0" w:type="auto"/>
                  <w:tcBorders>
                    <w:top w:val="single" w:sz="4" w:space="0" w:color="auto"/>
                    <w:left w:val="single" w:sz="4" w:space="0" w:color="auto"/>
                    <w:bottom w:val="single" w:sz="4" w:space="0" w:color="auto"/>
                    <w:right w:val="single" w:sz="4" w:space="0" w:color="auto"/>
                  </w:tcBorders>
                  <w:hideMark/>
                </w:tcPr>
                <w:p w14:paraId="5666E6E8" w14:textId="77777777" w:rsidR="00E95EAE" w:rsidRPr="00973AD4" w:rsidRDefault="00E95EAE" w:rsidP="00E95EAE">
                  <w:r>
                    <w:t>0</w:t>
                  </w:r>
                </w:p>
              </w:tc>
            </w:tr>
          </w:tbl>
          <w:p w14:paraId="7567930F" w14:textId="77777777" w:rsidR="00E95EAE" w:rsidRPr="00973AD4" w:rsidRDefault="00E95EAE" w:rsidP="00E95EAE"/>
        </w:tc>
        <w:tc>
          <w:tcPr>
            <w:tcW w:w="591" w:type="dxa"/>
            <w:gridSpan w:val="2"/>
          </w:tcPr>
          <w:p w14:paraId="2181AA53" w14:textId="77777777" w:rsidR="00E95EAE" w:rsidRPr="00973AD4" w:rsidRDefault="00E95EAE" w:rsidP="00E95EAE">
            <w:pPr>
              <w:jc w:val="right"/>
            </w:pPr>
            <w:r>
              <w:t>32</w:t>
            </w:r>
            <w:r w:rsidRPr="00973AD4">
              <w:t>.</w:t>
            </w:r>
          </w:p>
        </w:tc>
        <w:tc>
          <w:tcPr>
            <w:tcW w:w="1186" w:type="dxa"/>
            <w:gridSpan w:val="2"/>
          </w:tcPr>
          <w:tbl>
            <w:tblPr>
              <w:tblW w:w="106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6"/>
              <w:gridCol w:w="730"/>
            </w:tblGrid>
            <w:tr w:rsidR="00E95EAE" w:rsidRPr="00923A6E" w14:paraId="19284ECD" w14:textId="77777777" w:rsidTr="00E95EAE">
              <w:tc>
                <w:tcPr>
                  <w:tcW w:w="0" w:type="auto"/>
                  <w:tcBorders>
                    <w:top w:val="single" w:sz="4" w:space="0" w:color="auto"/>
                    <w:left w:val="single" w:sz="4" w:space="0" w:color="auto"/>
                    <w:bottom w:val="single" w:sz="4" w:space="0" w:color="auto"/>
                    <w:right w:val="single" w:sz="4" w:space="0" w:color="auto"/>
                  </w:tcBorders>
                  <w:hideMark/>
                </w:tcPr>
                <w:p w14:paraId="06700002" w14:textId="77777777" w:rsidR="00E95EAE" w:rsidRPr="00973AD4" w:rsidRDefault="00E95EAE" w:rsidP="00E95EAE">
                  <w:pPr>
                    <w:rPr>
                      <w:b/>
                      <w:bCs/>
                    </w:rPr>
                  </w:pPr>
                  <w:r w:rsidRPr="00973AD4">
                    <w:rPr>
                      <w:b/>
                      <w:bCs/>
                      <w:i/>
                      <w:iCs/>
                    </w:rPr>
                    <w:t>x</w:t>
                  </w:r>
                </w:p>
              </w:tc>
              <w:tc>
                <w:tcPr>
                  <w:tcW w:w="730" w:type="dxa"/>
                  <w:tcBorders>
                    <w:top w:val="single" w:sz="4" w:space="0" w:color="auto"/>
                    <w:left w:val="single" w:sz="4" w:space="0" w:color="auto"/>
                    <w:bottom w:val="single" w:sz="4" w:space="0" w:color="auto"/>
                    <w:right w:val="single" w:sz="4" w:space="0" w:color="auto"/>
                  </w:tcBorders>
                  <w:hideMark/>
                </w:tcPr>
                <w:p w14:paraId="11BCF5A4" w14:textId="77777777" w:rsidR="00E95EAE" w:rsidRPr="00973AD4" w:rsidRDefault="00E95EAE" w:rsidP="00E95EAE">
                  <w:pPr>
                    <w:rPr>
                      <w:b/>
                      <w:bCs/>
                    </w:rPr>
                  </w:pPr>
                  <w:r>
                    <w:rPr>
                      <w:b/>
                      <w:bCs/>
                      <w:i/>
                      <w:iCs/>
                    </w:rPr>
                    <w:t>k(x)</w:t>
                  </w:r>
                </w:p>
              </w:tc>
            </w:tr>
            <w:tr w:rsidR="00E95EAE" w:rsidRPr="00923A6E" w14:paraId="009FC620" w14:textId="77777777" w:rsidTr="00E95EAE">
              <w:tc>
                <w:tcPr>
                  <w:tcW w:w="0" w:type="auto"/>
                  <w:tcBorders>
                    <w:top w:val="single" w:sz="4" w:space="0" w:color="auto"/>
                    <w:left w:val="single" w:sz="4" w:space="0" w:color="auto"/>
                    <w:bottom w:val="single" w:sz="4" w:space="0" w:color="auto"/>
                    <w:right w:val="single" w:sz="4" w:space="0" w:color="auto"/>
                  </w:tcBorders>
                  <w:hideMark/>
                </w:tcPr>
                <w:p w14:paraId="3A63C71E" w14:textId="77777777" w:rsidR="00E95EAE" w:rsidRPr="00973AD4" w:rsidRDefault="00E95EAE" w:rsidP="00E95EAE">
                  <w:r>
                    <w:t>1</w:t>
                  </w:r>
                </w:p>
              </w:tc>
              <w:tc>
                <w:tcPr>
                  <w:tcW w:w="730" w:type="dxa"/>
                  <w:tcBorders>
                    <w:top w:val="single" w:sz="4" w:space="0" w:color="auto"/>
                    <w:left w:val="single" w:sz="4" w:space="0" w:color="auto"/>
                    <w:bottom w:val="single" w:sz="4" w:space="0" w:color="auto"/>
                    <w:right w:val="single" w:sz="4" w:space="0" w:color="auto"/>
                  </w:tcBorders>
                  <w:hideMark/>
                </w:tcPr>
                <w:p w14:paraId="20DAB007" w14:textId="77777777" w:rsidR="00E95EAE" w:rsidRPr="00973AD4" w:rsidRDefault="00E95EAE" w:rsidP="00E95EAE">
                  <w:r>
                    <w:t>-50</w:t>
                  </w:r>
                </w:p>
              </w:tc>
            </w:tr>
            <w:tr w:rsidR="00E95EAE" w:rsidRPr="00923A6E" w14:paraId="37DF0B04" w14:textId="77777777" w:rsidTr="00E95EAE">
              <w:tc>
                <w:tcPr>
                  <w:tcW w:w="0" w:type="auto"/>
                  <w:tcBorders>
                    <w:top w:val="single" w:sz="4" w:space="0" w:color="auto"/>
                    <w:left w:val="single" w:sz="4" w:space="0" w:color="auto"/>
                    <w:bottom w:val="single" w:sz="4" w:space="0" w:color="auto"/>
                    <w:right w:val="single" w:sz="4" w:space="0" w:color="auto"/>
                  </w:tcBorders>
                  <w:hideMark/>
                </w:tcPr>
                <w:p w14:paraId="0C807B57" w14:textId="77777777" w:rsidR="00E95EAE" w:rsidRPr="00973AD4" w:rsidRDefault="00E95EAE" w:rsidP="00E95EAE">
                  <w:r>
                    <w:t>2</w:t>
                  </w:r>
                </w:p>
              </w:tc>
              <w:tc>
                <w:tcPr>
                  <w:tcW w:w="730" w:type="dxa"/>
                  <w:tcBorders>
                    <w:top w:val="single" w:sz="4" w:space="0" w:color="auto"/>
                    <w:left w:val="single" w:sz="4" w:space="0" w:color="auto"/>
                    <w:bottom w:val="single" w:sz="4" w:space="0" w:color="auto"/>
                    <w:right w:val="single" w:sz="4" w:space="0" w:color="auto"/>
                  </w:tcBorders>
                  <w:hideMark/>
                </w:tcPr>
                <w:p w14:paraId="3808778C" w14:textId="77777777" w:rsidR="00E95EAE" w:rsidRPr="00973AD4" w:rsidRDefault="00E95EAE" w:rsidP="00E95EAE">
                  <w:r>
                    <w:t>-100</w:t>
                  </w:r>
                </w:p>
              </w:tc>
            </w:tr>
            <w:tr w:rsidR="00E95EAE" w:rsidRPr="00923A6E" w14:paraId="2F57025F" w14:textId="77777777" w:rsidTr="00E95EAE">
              <w:tc>
                <w:tcPr>
                  <w:tcW w:w="0" w:type="auto"/>
                  <w:tcBorders>
                    <w:top w:val="single" w:sz="4" w:space="0" w:color="auto"/>
                    <w:left w:val="single" w:sz="4" w:space="0" w:color="auto"/>
                    <w:bottom w:val="single" w:sz="4" w:space="0" w:color="auto"/>
                    <w:right w:val="single" w:sz="4" w:space="0" w:color="auto"/>
                  </w:tcBorders>
                  <w:hideMark/>
                </w:tcPr>
                <w:p w14:paraId="02B66FD3" w14:textId="77777777" w:rsidR="00E95EAE" w:rsidRPr="00973AD4" w:rsidRDefault="00E95EAE" w:rsidP="00E95EAE">
                  <w:r>
                    <w:t>3</w:t>
                  </w:r>
                </w:p>
              </w:tc>
              <w:tc>
                <w:tcPr>
                  <w:tcW w:w="730" w:type="dxa"/>
                  <w:tcBorders>
                    <w:top w:val="single" w:sz="4" w:space="0" w:color="auto"/>
                    <w:left w:val="single" w:sz="4" w:space="0" w:color="auto"/>
                    <w:bottom w:val="single" w:sz="4" w:space="0" w:color="auto"/>
                    <w:right w:val="single" w:sz="4" w:space="0" w:color="auto"/>
                  </w:tcBorders>
                  <w:hideMark/>
                </w:tcPr>
                <w:p w14:paraId="2BEC9D30" w14:textId="77777777" w:rsidR="00E95EAE" w:rsidRPr="00973AD4" w:rsidRDefault="00E95EAE" w:rsidP="00E95EAE">
                  <w:r>
                    <w:t>-200</w:t>
                  </w:r>
                </w:p>
              </w:tc>
            </w:tr>
            <w:tr w:rsidR="00E95EAE" w:rsidRPr="00923A6E" w14:paraId="7F6F34F5" w14:textId="77777777" w:rsidTr="00E95EAE">
              <w:tc>
                <w:tcPr>
                  <w:tcW w:w="0" w:type="auto"/>
                  <w:tcBorders>
                    <w:top w:val="single" w:sz="4" w:space="0" w:color="auto"/>
                    <w:left w:val="single" w:sz="4" w:space="0" w:color="auto"/>
                    <w:bottom w:val="single" w:sz="4" w:space="0" w:color="auto"/>
                    <w:right w:val="single" w:sz="4" w:space="0" w:color="auto"/>
                  </w:tcBorders>
                  <w:hideMark/>
                </w:tcPr>
                <w:p w14:paraId="3802CF61" w14:textId="77777777" w:rsidR="00E95EAE" w:rsidRPr="00973AD4" w:rsidRDefault="00E95EAE" w:rsidP="00E95EAE">
                  <w:r>
                    <w:t>4</w:t>
                  </w:r>
                </w:p>
              </w:tc>
              <w:tc>
                <w:tcPr>
                  <w:tcW w:w="730" w:type="dxa"/>
                  <w:tcBorders>
                    <w:top w:val="single" w:sz="4" w:space="0" w:color="auto"/>
                    <w:left w:val="single" w:sz="4" w:space="0" w:color="auto"/>
                    <w:bottom w:val="single" w:sz="4" w:space="0" w:color="auto"/>
                    <w:right w:val="single" w:sz="4" w:space="0" w:color="auto"/>
                  </w:tcBorders>
                  <w:hideMark/>
                </w:tcPr>
                <w:p w14:paraId="5EDA800C" w14:textId="77777777" w:rsidR="00E95EAE" w:rsidRPr="00973AD4" w:rsidRDefault="00E95EAE" w:rsidP="00E95EAE">
                  <w:r>
                    <w:t>-400</w:t>
                  </w:r>
                </w:p>
              </w:tc>
            </w:tr>
            <w:tr w:rsidR="00E95EAE" w:rsidRPr="00923A6E" w14:paraId="12F66A6A" w14:textId="77777777" w:rsidTr="00E95EAE">
              <w:tc>
                <w:tcPr>
                  <w:tcW w:w="0" w:type="auto"/>
                  <w:tcBorders>
                    <w:top w:val="single" w:sz="4" w:space="0" w:color="auto"/>
                    <w:left w:val="single" w:sz="4" w:space="0" w:color="auto"/>
                    <w:bottom w:val="single" w:sz="4" w:space="0" w:color="auto"/>
                    <w:right w:val="single" w:sz="4" w:space="0" w:color="auto"/>
                  </w:tcBorders>
                  <w:hideMark/>
                </w:tcPr>
                <w:p w14:paraId="684F8AB8" w14:textId="77777777" w:rsidR="00E95EAE" w:rsidRPr="00973AD4" w:rsidRDefault="00E95EAE" w:rsidP="00E95EAE">
                  <w:r>
                    <w:t>5</w:t>
                  </w:r>
                </w:p>
              </w:tc>
              <w:tc>
                <w:tcPr>
                  <w:tcW w:w="730" w:type="dxa"/>
                  <w:tcBorders>
                    <w:top w:val="single" w:sz="4" w:space="0" w:color="auto"/>
                    <w:left w:val="single" w:sz="4" w:space="0" w:color="auto"/>
                    <w:bottom w:val="single" w:sz="4" w:space="0" w:color="auto"/>
                    <w:right w:val="single" w:sz="4" w:space="0" w:color="auto"/>
                  </w:tcBorders>
                  <w:hideMark/>
                </w:tcPr>
                <w:p w14:paraId="4E89AE74" w14:textId="77777777" w:rsidR="00E95EAE" w:rsidRPr="00973AD4" w:rsidRDefault="00E95EAE" w:rsidP="00E95EAE">
                  <w:r>
                    <w:t>-900</w:t>
                  </w:r>
                </w:p>
              </w:tc>
            </w:tr>
          </w:tbl>
          <w:p w14:paraId="125D28EC" w14:textId="77777777" w:rsidR="00E95EAE" w:rsidRPr="00973AD4" w:rsidRDefault="00E95EAE" w:rsidP="00E95EAE"/>
        </w:tc>
      </w:tr>
      <w:tr w:rsidR="00E95EAE" w14:paraId="07F12B7E" w14:textId="77777777" w:rsidTr="00E95EAE">
        <w:trPr>
          <w:gridBefore w:val="1"/>
          <w:wBefore w:w="459" w:type="dxa"/>
        </w:trPr>
        <w:tc>
          <w:tcPr>
            <w:tcW w:w="492" w:type="dxa"/>
            <w:gridSpan w:val="2"/>
          </w:tcPr>
          <w:p w14:paraId="26CEE906" w14:textId="77777777" w:rsidR="00E95EAE" w:rsidRPr="00973AD4" w:rsidRDefault="00E95EAE" w:rsidP="00E95EAE">
            <w:pPr>
              <w:jc w:val="right"/>
            </w:pPr>
          </w:p>
        </w:tc>
        <w:tc>
          <w:tcPr>
            <w:tcW w:w="1162" w:type="dxa"/>
            <w:gridSpan w:val="2"/>
          </w:tcPr>
          <w:p w14:paraId="6ACE6158" w14:textId="77777777" w:rsidR="00E95EAE" w:rsidRPr="00973AD4" w:rsidRDefault="00E95EAE" w:rsidP="00E95EAE">
            <w:pPr>
              <w:rPr>
                <w:b/>
                <w:bCs/>
                <w:i/>
                <w:iCs/>
              </w:rPr>
            </w:pPr>
          </w:p>
        </w:tc>
        <w:tc>
          <w:tcPr>
            <w:tcW w:w="663" w:type="dxa"/>
            <w:gridSpan w:val="2"/>
          </w:tcPr>
          <w:p w14:paraId="0A7968D4" w14:textId="77777777" w:rsidR="00E95EAE" w:rsidRPr="00973AD4" w:rsidRDefault="00E95EAE" w:rsidP="00E95EAE">
            <w:pPr>
              <w:jc w:val="right"/>
            </w:pPr>
          </w:p>
        </w:tc>
        <w:tc>
          <w:tcPr>
            <w:tcW w:w="1186" w:type="dxa"/>
            <w:gridSpan w:val="2"/>
          </w:tcPr>
          <w:p w14:paraId="6EB74A3B" w14:textId="77777777" w:rsidR="00E95EAE" w:rsidRPr="00973AD4" w:rsidRDefault="00E95EAE" w:rsidP="00E95EAE">
            <w:pPr>
              <w:rPr>
                <w:b/>
                <w:bCs/>
                <w:i/>
                <w:iCs/>
              </w:rPr>
            </w:pPr>
          </w:p>
        </w:tc>
        <w:tc>
          <w:tcPr>
            <w:tcW w:w="671" w:type="dxa"/>
            <w:gridSpan w:val="2"/>
          </w:tcPr>
          <w:p w14:paraId="08A7A2A3" w14:textId="77777777" w:rsidR="00E95EAE" w:rsidRPr="00973AD4" w:rsidRDefault="00E95EAE" w:rsidP="00E95EAE">
            <w:pPr>
              <w:jc w:val="right"/>
            </w:pPr>
          </w:p>
        </w:tc>
        <w:tc>
          <w:tcPr>
            <w:tcW w:w="1186" w:type="dxa"/>
            <w:gridSpan w:val="2"/>
          </w:tcPr>
          <w:p w14:paraId="2216FB98" w14:textId="77777777" w:rsidR="00E95EAE" w:rsidRPr="00973AD4" w:rsidRDefault="00E95EAE" w:rsidP="00E95EAE">
            <w:pPr>
              <w:rPr>
                <w:b/>
                <w:bCs/>
                <w:i/>
                <w:iCs/>
              </w:rPr>
            </w:pPr>
          </w:p>
        </w:tc>
        <w:tc>
          <w:tcPr>
            <w:tcW w:w="591" w:type="dxa"/>
            <w:gridSpan w:val="2"/>
          </w:tcPr>
          <w:p w14:paraId="66BEA86B" w14:textId="77777777" w:rsidR="00E95EAE" w:rsidRPr="00973AD4" w:rsidRDefault="00E95EAE" w:rsidP="00E95EAE">
            <w:pPr>
              <w:jc w:val="right"/>
            </w:pPr>
          </w:p>
        </w:tc>
        <w:tc>
          <w:tcPr>
            <w:tcW w:w="1186" w:type="dxa"/>
            <w:gridSpan w:val="2"/>
          </w:tcPr>
          <w:p w14:paraId="3B500589" w14:textId="77777777" w:rsidR="00E95EAE" w:rsidRPr="00973AD4" w:rsidRDefault="00E95EAE" w:rsidP="00E95EAE">
            <w:pPr>
              <w:rPr>
                <w:b/>
                <w:bCs/>
                <w:i/>
                <w:iCs/>
              </w:rPr>
            </w:pPr>
          </w:p>
        </w:tc>
      </w:tr>
    </w:tbl>
    <w:p w14:paraId="4A1E48A1" w14:textId="77777777" w:rsidR="00E95EAE" w:rsidRDefault="00CE58D5" w:rsidP="00E95EAE">
      <w:r>
        <w:rPr>
          <w:noProof/>
        </w:rPr>
        <w:lastRenderedPageBreak/>
        <w:drawing>
          <wp:anchor distT="0" distB="0" distL="114300" distR="114300" simplePos="0" relativeHeight="251624960" behindDoc="0" locked="0" layoutInCell="1" allowOverlap="1" wp14:anchorId="50DD19C6" wp14:editId="4D32AF99">
            <wp:simplePos x="0" y="0"/>
            <wp:positionH relativeFrom="column">
              <wp:posOffset>457200</wp:posOffset>
            </wp:positionH>
            <wp:positionV relativeFrom="paragraph">
              <wp:posOffset>506730</wp:posOffset>
            </wp:positionV>
            <wp:extent cx="2242820" cy="2102485"/>
            <wp:effectExtent l="0" t="0" r="0" b="5715"/>
            <wp:wrapTopAndBottom/>
            <wp:docPr id="190" name="Picture 190" descr="Macintosh HD:Users:kimberleymstern:Documents:AAAAAA-CALC:X:EX1.3_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6" descr="Macintosh HD:Users:kimberleymstern:Documents:AAAAAA-CALC:X:EX1.3_33.png"/>
                    <pic:cNvPicPr>
                      <a:picLocks noChangeAspect="1" noChangeArrowheads="1"/>
                    </pic:cNvPicPr>
                  </pic:nvPicPr>
                  <pic:blipFill>
                    <a:blip r:embed="rId716">
                      <a:extLst>
                        <a:ext uri="{28A0092B-C50C-407E-A947-70E740481C1C}">
                          <a14:useLocalDpi xmlns:a14="http://schemas.microsoft.com/office/drawing/2010/main" val="0"/>
                        </a:ext>
                      </a:extLst>
                    </a:blip>
                    <a:srcRect/>
                    <a:stretch>
                      <a:fillRect/>
                    </a:stretch>
                  </pic:blipFill>
                  <pic:spPr bwMode="auto">
                    <a:xfrm>
                      <a:off x="0" y="0"/>
                      <a:ext cx="2242820" cy="2102485"/>
                    </a:xfrm>
                    <a:prstGeom prst="rect">
                      <a:avLst/>
                    </a:prstGeom>
                    <a:noFill/>
                    <a:ln>
                      <a:noFill/>
                    </a:ln>
                  </pic:spPr>
                </pic:pic>
              </a:graphicData>
            </a:graphic>
          </wp:anchor>
        </w:drawing>
      </w:r>
      <w:r>
        <w:rPr>
          <w:noProof/>
        </w:rPr>
        <w:drawing>
          <wp:anchor distT="0" distB="0" distL="114300" distR="114300" simplePos="0" relativeHeight="251623936" behindDoc="0" locked="0" layoutInCell="1" allowOverlap="1" wp14:anchorId="2C87654A" wp14:editId="61458027">
            <wp:simplePos x="0" y="0"/>
            <wp:positionH relativeFrom="column">
              <wp:posOffset>3054350</wp:posOffset>
            </wp:positionH>
            <wp:positionV relativeFrom="paragraph">
              <wp:posOffset>561340</wp:posOffset>
            </wp:positionV>
            <wp:extent cx="2190115" cy="2034540"/>
            <wp:effectExtent l="0" t="0" r="0" b="0"/>
            <wp:wrapThrough wrapText="bothSides">
              <wp:wrapPolygon edited="0">
                <wp:start x="0" y="0"/>
                <wp:lineTo x="0" y="21303"/>
                <wp:lineTo x="21293" y="21303"/>
                <wp:lineTo x="21293" y="0"/>
                <wp:lineTo x="0" y="0"/>
              </wp:wrapPolygon>
            </wp:wrapThrough>
            <wp:docPr id="192" name="Picture 192" descr="Macintosh HD:Users:kimberleymstern:Documents:AAAAAA-CALC:X:EX1.3_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7" descr="Macintosh HD:Users:kimberleymstern:Documents:AAAAAA-CALC:X:EX1.3_34.png"/>
                    <pic:cNvPicPr>
                      <a:picLocks noChangeAspect="1" noChangeArrowheads="1"/>
                    </pic:cNvPicPr>
                  </pic:nvPicPr>
                  <pic:blipFill>
                    <a:blip r:embed="rId717">
                      <a:extLst>
                        <a:ext uri="{28A0092B-C50C-407E-A947-70E740481C1C}">
                          <a14:useLocalDpi xmlns:a14="http://schemas.microsoft.com/office/drawing/2010/main" val="0"/>
                        </a:ext>
                      </a:extLst>
                    </a:blip>
                    <a:srcRect/>
                    <a:stretch>
                      <a:fillRect/>
                    </a:stretch>
                  </pic:blipFill>
                  <pic:spPr bwMode="auto">
                    <a:xfrm>
                      <a:off x="0" y="0"/>
                      <a:ext cx="2190115" cy="2034540"/>
                    </a:xfrm>
                    <a:prstGeom prst="rect">
                      <a:avLst/>
                    </a:prstGeom>
                    <a:noFill/>
                    <a:ln>
                      <a:noFill/>
                    </a:ln>
                  </pic:spPr>
                </pic:pic>
              </a:graphicData>
            </a:graphic>
          </wp:anchor>
        </w:drawing>
      </w:r>
      <w:r w:rsidR="00E95EAE">
        <w:t>For each function graphed, estimate the intervals on which the function is concave up and concave down, and the location of any inflection points.</w:t>
      </w:r>
    </w:p>
    <w:p w14:paraId="06D529C0" w14:textId="77777777" w:rsidR="00E95EAE" w:rsidRDefault="00E95EAE" w:rsidP="00E95EAE"/>
    <w:p w14:paraId="3AAF5563" w14:textId="77777777" w:rsidR="00E95EAE" w:rsidRDefault="00CE58D5" w:rsidP="00E95EAE">
      <w:r>
        <w:rPr>
          <w:noProof/>
        </w:rPr>
        <w:drawing>
          <wp:anchor distT="0" distB="0" distL="114300" distR="114300" simplePos="0" relativeHeight="251625984" behindDoc="0" locked="0" layoutInCell="1" allowOverlap="1" wp14:anchorId="425241D1" wp14:editId="68B3CD1C">
            <wp:simplePos x="0" y="0"/>
            <wp:positionH relativeFrom="column">
              <wp:posOffset>3194050</wp:posOffset>
            </wp:positionH>
            <wp:positionV relativeFrom="paragraph">
              <wp:posOffset>140335</wp:posOffset>
            </wp:positionV>
            <wp:extent cx="2210435" cy="2011045"/>
            <wp:effectExtent l="0" t="0" r="0" b="0"/>
            <wp:wrapThrough wrapText="bothSides">
              <wp:wrapPolygon edited="0">
                <wp:start x="0" y="0"/>
                <wp:lineTo x="0" y="21279"/>
                <wp:lineTo x="21346" y="21279"/>
                <wp:lineTo x="21346" y="0"/>
                <wp:lineTo x="0" y="0"/>
              </wp:wrapPolygon>
            </wp:wrapThrough>
            <wp:docPr id="194" name="Picture 194" descr="Macintosh HD:Users:kimberleymstern:Documents:AAAAAA-CALC:X:EX1.3_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9" descr="Macintosh HD:Users:kimberleymstern:Documents:AAAAAA-CALC:X:EX1.3_36.png"/>
                    <pic:cNvPicPr>
                      <a:picLocks noChangeAspect="1" noChangeArrowheads="1"/>
                    </pic:cNvPicPr>
                  </pic:nvPicPr>
                  <pic:blipFill>
                    <a:blip r:embed="rId718">
                      <a:extLst>
                        <a:ext uri="{28A0092B-C50C-407E-A947-70E740481C1C}">
                          <a14:useLocalDpi xmlns:a14="http://schemas.microsoft.com/office/drawing/2010/main" val="0"/>
                        </a:ext>
                      </a:extLst>
                    </a:blip>
                    <a:srcRect/>
                    <a:stretch>
                      <a:fillRect/>
                    </a:stretch>
                  </pic:blipFill>
                  <pic:spPr bwMode="auto">
                    <a:xfrm>
                      <a:off x="0" y="0"/>
                      <a:ext cx="2210435" cy="2011045"/>
                    </a:xfrm>
                    <a:prstGeom prst="rect">
                      <a:avLst/>
                    </a:prstGeom>
                    <a:noFill/>
                    <a:ln>
                      <a:noFill/>
                    </a:ln>
                  </pic:spPr>
                </pic:pic>
              </a:graphicData>
            </a:graphic>
          </wp:anchor>
        </w:drawing>
      </w:r>
      <w:r w:rsidR="00E95EAE">
        <w:t xml:space="preserve">33.  </w:t>
      </w:r>
      <w:r w:rsidR="00E95EAE">
        <w:tab/>
      </w:r>
      <w:r w:rsidR="00E95EAE">
        <w:tab/>
      </w:r>
      <w:r>
        <w:tab/>
      </w:r>
      <w:r>
        <w:tab/>
      </w:r>
      <w:r>
        <w:tab/>
      </w:r>
      <w:r>
        <w:tab/>
      </w:r>
      <w:r w:rsidR="00E95EAE">
        <w:t xml:space="preserve">34. </w:t>
      </w:r>
    </w:p>
    <w:p w14:paraId="736B7800" w14:textId="77777777" w:rsidR="00E95EAE" w:rsidRDefault="00E95EAE" w:rsidP="00E95EAE"/>
    <w:p w14:paraId="7CE78B50" w14:textId="77777777" w:rsidR="00E95EAE" w:rsidRDefault="00E95EAE" w:rsidP="00E95EAE">
      <w:pPr>
        <w:ind w:left="270" w:hanging="270"/>
      </w:pPr>
      <w:r>
        <w:t xml:space="preserve">35. </w:t>
      </w:r>
      <w:r>
        <w:tab/>
      </w:r>
      <w:r w:rsidR="00CE58D5">
        <w:rPr>
          <w:noProof/>
        </w:rPr>
        <w:drawing>
          <wp:inline distT="0" distB="0" distL="0" distR="0" wp14:anchorId="54D09160" wp14:editId="6065E06C">
            <wp:extent cx="2379670" cy="1819910"/>
            <wp:effectExtent l="0" t="0" r="8255" b="8890"/>
            <wp:docPr id="193" name="Picture 193" descr="Macintosh HD:Users:kimberleymstern:Documents:AAAAAA-CALC:X:EX1.3_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8" descr="Macintosh HD:Users:kimberleymstern:Documents:AAAAAA-CALC:X:EX1.3_23.png"/>
                    <pic:cNvPicPr>
                      <a:picLocks noChangeAspect="1" noChangeArrowheads="1"/>
                    </pic:cNvPicPr>
                  </pic:nvPicPr>
                  <pic:blipFill>
                    <a:blip r:embed="rId714">
                      <a:extLst>
                        <a:ext uri="{28A0092B-C50C-407E-A947-70E740481C1C}">
                          <a14:useLocalDpi xmlns:a14="http://schemas.microsoft.com/office/drawing/2010/main" val="0"/>
                        </a:ext>
                      </a:extLst>
                    </a:blip>
                    <a:srcRect/>
                    <a:stretch>
                      <a:fillRect/>
                    </a:stretch>
                  </pic:blipFill>
                  <pic:spPr bwMode="auto">
                    <a:xfrm>
                      <a:off x="0" y="0"/>
                      <a:ext cx="2379776" cy="1819991"/>
                    </a:xfrm>
                    <a:prstGeom prst="rect">
                      <a:avLst/>
                    </a:prstGeom>
                    <a:noFill/>
                    <a:ln>
                      <a:noFill/>
                    </a:ln>
                  </pic:spPr>
                </pic:pic>
              </a:graphicData>
            </a:graphic>
          </wp:inline>
        </w:drawing>
      </w:r>
      <w:r>
        <w:t xml:space="preserve">36. </w:t>
      </w:r>
    </w:p>
    <w:p w14:paraId="59D86AE1" w14:textId="77777777" w:rsidR="00E95EAE" w:rsidRDefault="00E95EAE" w:rsidP="00E95EAE">
      <w:pPr>
        <w:ind w:left="270" w:hanging="270"/>
      </w:pPr>
    </w:p>
    <w:p w14:paraId="5E892C74" w14:textId="77777777" w:rsidR="00E95EAE" w:rsidRDefault="00E95EAE" w:rsidP="00E95EAE">
      <w:r>
        <w:t>Use a graph to estimate the local extrema and inflection points of each function, and to estimate the intervals on which the function is increasing, decreasing, concave up, and concave down.</w:t>
      </w:r>
    </w:p>
    <w:p w14:paraId="4F7B3B80" w14:textId="77777777" w:rsidR="00E95EAE" w:rsidRDefault="00E95EAE" w:rsidP="00E95EAE">
      <w:pPr>
        <w:ind w:left="270" w:hanging="270"/>
      </w:pPr>
    </w:p>
    <w:p w14:paraId="45A683C7" w14:textId="77777777" w:rsidR="00E95EAE" w:rsidRDefault="00E95EAE" w:rsidP="00E95EAE">
      <w:pPr>
        <w:ind w:left="270" w:hanging="270"/>
      </w:pPr>
      <w:r>
        <w:t xml:space="preserve">37. </w:t>
      </w:r>
      <w:r w:rsidRPr="001B5F52">
        <w:rPr>
          <w:position w:val="-10"/>
        </w:rPr>
        <w:object w:dxaOrig="1960" w:dyaOrig="360" w14:anchorId="3F5F7330">
          <v:shape id="_x0000_i1362" type="#_x0000_t75" style="width:99pt;height:18.75pt" o:ole="">
            <v:imagedata r:id="rId719" o:title=""/>
          </v:shape>
          <o:OLEObject Type="Embed" ProgID="Equation.3" ShapeID="_x0000_i1362" DrawAspect="Content" ObjectID="_1718714392" r:id="rId720"/>
        </w:object>
      </w:r>
      <w:r>
        <w:tab/>
      </w:r>
      <w:r>
        <w:tab/>
      </w:r>
      <w:r>
        <w:tab/>
        <w:t xml:space="preserve">38. </w:t>
      </w:r>
      <w:r w:rsidRPr="001B5F52">
        <w:rPr>
          <w:position w:val="-10"/>
        </w:rPr>
        <w:object w:dxaOrig="3240" w:dyaOrig="360" w14:anchorId="4BD2DE1D">
          <v:shape id="_x0000_i1363" type="#_x0000_t75" style="width:162.75pt;height:18.75pt" o:ole="">
            <v:imagedata r:id="rId721" o:title=""/>
          </v:shape>
          <o:OLEObject Type="Embed" ProgID="Equation.3" ShapeID="_x0000_i1363" DrawAspect="Content" ObjectID="_1718714393" r:id="rId722"/>
        </w:object>
      </w:r>
    </w:p>
    <w:p w14:paraId="201A40D0" w14:textId="77777777" w:rsidR="00E95EAE" w:rsidRDefault="00E95EAE" w:rsidP="00E95EAE">
      <w:pPr>
        <w:ind w:left="270" w:hanging="270"/>
      </w:pPr>
      <w:r>
        <w:t xml:space="preserve">39. </w:t>
      </w:r>
      <w:r w:rsidRPr="001B5F52">
        <w:rPr>
          <w:position w:val="-10"/>
        </w:rPr>
        <w:object w:dxaOrig="1400" w:dyaOrig="380" w14:anchorId="739FEB07">
          <v:shape id="_x0000_i1364" type="#_x0000_t75" style="width:69pt;height:19.5pt" o:ole="">
            <v:imagedata r:id="rId723" o:title=""/>
          </v:shape>
          <o:OLEObject Type="Embed" ProgID="Equation.3" ShapeID="_x0000_i1364" DrawAspect="Content" ObjectID="_1718714394" r:id="rId724"/>
        </w:object>
      </w:r>
      <w:r>
        <w:tab/>
      </w:r>
      <w:r>
        <w:tab/>
      </w:r>
      <w:r>
        <w:tab/>
      </w:r>
      <w:r>
        <w:tab/>
        <w:t xml:space="preserve">40. </w:t>
      </w:r>
      <w:r w:rsidRPr="001B5F52">
        <w:rPr>
          <w:position w:val="-10"/>
        </w:rPr>
        <w:object w:dxaOrig="1460" w:dyaOrig="360" w14:anchorId="59086C58">
          <v:shape id="_x0000_i1365" type="#_x0000_t75" style="width:72.75pt;height:18.75pt" o:ole="">
            <v:imagedata r:id="rId725" o:title=""/>
          </v:shape>
          <o:OLEObject Type="Embed" ProgID="Equation.3" ShapeID="_x0000_i1365" DrawAspect="Content" ObjectID="_1718714395" r:id="rId726"/>
        </w:object>
      </w:r>
    </w:p>
    <w:p w14:paraId="2A352509" w14:textId="77777777" w:rsidR="00E95EAE" w:rsidRDefault="00E95EAE" w:rsidP="00E95EAE">
      <w:pPr>
        <w:ind w:left="270" w:hanging="270"/>
      </w:pPr>
      <w:r>
        <w:t xml:space="preserve">41. </w:t>
      </w:r>
      <w:r w:rsidRPr="001B5F52">
        <w:rPr>
          <w:position w:val="-10"/>
        </w:rPr>
        <w:object w:dxaOrig="3240" w:dyaOrig="360" w14:anchorId="33314F1A">
          <v:shape id="_x0000_i1366" type="#_x0000_t75" style="width:162.75pt;height:18.75pt" o:ole="">
            <v:imagedata r:id="rId727" o:title=""/>
          </v:shape>
          <o:OLEObject Type="Embed" ProgID="Equation.3" ShapeID="_x0000_i1366" DrawAspect="Content" ObjectID="_1718714396" r:id="rId728"/>
        </w:object>
      </w:r>
      <w:r>
        <w:tab/>
        <w:t xml:space="preserve">42. </w:t>
      </w:r>
      <w:r w:rsidRPr="001B5F52">
        <w:rPr>
          <w:position w:val="-10"/>
        </w:rPr>
        <w:object w:dxaOrig="3060" w:dyaOrig="360" w14:anchorId="05B457D7">
          <v:shape id="_x0000_i1367" type="#_x0000_t75" style="width:154.5pt;height:18.75pt" o:ole="">
            <v:imagedata r:id="rId729" o:title=""/>
          </v:shape>
          <o:OLEObject Type="Embed" ProgID="Equation.3" ShapeID="_x0000_i1367" DrawAspect="Content" ObjectID="_1718714397" r:id="rId730"/>
        </w:object>
      </w:r>
    </w:p>
    <w:p w14:paraId="53DA89F5" w14:textId="77777777" w:rsidR="00E95EAE" w:rsidRDefault="00E95EAE" w:rsidP="00E95EAE">
      <w:pPr>
        <w:ind w:left="270" w:hanging="270"/>
      </w:pPr>
    </w:p>
    <w:p w14:paraId="01EB64FC" w14:textId="77777777" w:rsidR="00E95EAE" w:rsidRDefault="00E95EAE" w:rsidP="00E95EAE">
      <w:pPr>
        <w:ind w:left="270" w:hanging="270"/>
      </w:pPr>
    </w:p>
    <w:p w14:paraId="3E8DB704" w14:textId="77777777" w:rsidR="00E95EAE" w:rsidRDefault="00E95EAE" w:rsidP="00E95EAE">
      <w:pPr>
        <w:ind w:left="270" w:hanging="270"/>
      </w:pPr>
    </w:p>
    <w:p w14:paraId="5DB2F962" w14:textId="77777777" w:rsidR="00E95EAE" w:rsidRPr="0046203E" w:rsidRDefault="00E95EAE" w:rsidP="00E95EAE">
      <w:pPr>
        <w:rPr>
          <w:b/>
        </w:rPr>
        <w:sectPr w:rsidR="00E95EAE" w:rsidRPr="0046203E" w:rsidSect="00E95EAE">
          <w:pgSz w:w="12240" w:h="15840"/>
          <w:pgMar w:top="1440" w:right="1440" w:bottom="1440" w:left="1440" w:header="720" w:footer="720" w:gutter="720"/>
          <w:cols w:space="720"/>
          <w:docGrid w:linePitch="360"/>
        </w:sectPr>
      </w:pPr>
    </w:p>
    <w:p w14:paraId="361608C8" w14:textId="77777777" w:rsidR="00E95EAE" w:rsidRDefault="00E95EAE" w:rsidP="00E95EAE">
      <w:pPr>
        <w:pStyle w:val="Heading2"/>
      </w:pPr>
      <w:bookmarkStart w:id="15" w:name="_Toc299028290"/>
      <w:r>
        <w:lastRenderedPageBreak/>
        <w:t>Section 1.4 Composition of Functions</w:t>
      </w:r>
      <w:bookmarkEnd w:id="13"/>
      <w:bookmarkEnd w:id="15"/>
    </w:p>
    <w:p w14:paraId="065BB4E1" w14:textId="77777777" w:rsidR="00E95EAE" w:rsidRDefault="00E95EAE" w:rsidP="00E95EAE"/>
    <w:p w14:paraId="0736D583" w14:textId="77777777" w:rsidR="00E95EAE" w:rsidRDefault="00E95EAE" w:rsidP="00E95EAE">
      <w:r>
        <w:t>Suppose we wanted to calculate how much it costs to heat a house on a particular day of the year.  The cost to heat a house will depend on the average daily temperature, and the average daily temperature depends on the particular day of the year.  Notice how we have just defined two relationships: The temperature depends on the day, and the cost depends on the temperature.  Using descriptive variables, we can notate these two functions.</w:t>
      </w:r>
    </w:p>
    <w:p w14:paraId="5DA9B7CA" w14:textId="77777777" w:rsidR="00E95EAE" w:rsidRDefault="00E95EAE" w:rsidP="00E95EAE"/>
    <w:p w14:paraId="52FC98DF" w14:textId="77777777" w:rsidR="00E95EAE" w:rsidRPr="00B57E49" w:rsidRDefault="00E95EAE" w:rsidP="00E95EAE">
      <w:r>
        <w:t xml:space="preserve">The first function, </w:t>
      </w:r>
      <w:r>
        <w:rPr>
          <w:i/>
        </w:rPr>
        <w:t>C(T),</w:t>
      </w:r>
      <w:r>
        <w:t xml:space="preserve"> gives the cost </w:t>
      </w:r>
      <w:r>
        <w:rPr>
          <w:i/>
        </w:rPr>
        <w:t>C</w:t>
      </w:r>
      <w:r>
        <w:t xml:space="preserve"> of heating a house when the average daily temperature is </w:t>
      </w:r>
      <w:r>
        <w:rPr>
          <w:i/>
        </w:rPr>
        <w:t>T</w:t>
      </w:r>
      <w:r>
        <w:t xml:space="preserve"> degrees Celsius, and the second, </w:t>
      </w:r>
      <w:r>
        <w:rPr>
          <w:i/>
        </w:rPr>
        <w:t>T(d)</w:t>
      </w:r>
      <w:r>
        <w:t xml:space="preserve">, gives the average daily temperature on day </w:t>
      </w:r>
      <w:r>
        <w:rPr>
          <w:i/>
        </w:rPr>
        <w:t>d</w:t>
      </w:r>
      <w:r>
        <w:t xml:space="preserve"> of the year</w:t>
      </w:r>
      <w:r w:rsidR="00447D61">
        <w:t xml:space="preserve"> in some city</w:t>
      </w:r>
      <w:r>
        <w:t>.  If we wanted to determine the cost of heating the house on the 5</w:t>
      </w:r>
      <w:r w:rsidRPr="00B57E49">
        <w:rPr>
          <w:vertAlign w:val="superscript"/>
        </w:rPr>
        <w:t>th</w:t>
      </w:r>
      <w:r>
        <w:t xml:space="preserve"> day of the year, we could do this by linking our two functions together, an idea called composition of functions.  Using the function </w:t>
      </w:r>
      <w:r>
        <w:rPr>
          <w:i/>
        </w:rPr>
        <w:t>T(d)</w:t>
      </w:r>
      <w:r>
        <w:t xml:space="preserve">, we could evaluate </w:t>
      </w:r>
      <w:r>
        <w:rPr>
          <w:i/>
        </w:rPr>
        <w:t>T</w:t>
      </w:r>
      <w:r>
        <w:t>(5) to determine the average daily temperature on the 5</w:t>
      </w:r>
      <w:r w:rsidRPr="00B57E49">
        <w:rPr>
          <w:vertAlign w:val="superscript"/>
        </w:rPr>
        <w:t>th</w:t>
      </w:r>
      <w:r>
        <w:t xml:space="preserve"> day of the year.  We could then use that temperature as the input to the </w:t>
      </w:r>
      <w:r>
        <w:rPr>
          <w:i/>
        </w:rPr>
        <w:t>C(T)</w:t>
      </w:r>
      <w:r>
        <w:t xml:space="preserve"> function to find the cost to heat the house on the 5</w:t>
      </w:r>
      <w:r w:rsidRPr="00877C83">
        <w:rPr>
          <w:vertAlign w:val="superscript"/>
        </w:rPr>
        <w:t>th</w:t>
      </w:r>
      <w:r>
        <w:t xml:space="preserve"> day of the year:  </w:t>
      </w:r>
      <w:r>
        <w:rPr>
          <w:i/>
        </w:rPr>
        <w:t>C(T(5)).</w:t>
      </w:r>
    </w:p>
    <w:p w14:paraId="3F8190B5" w14:textId="77777777" w:rsidR="00E95EAE" w:rsidRDefault="00E95EAE" w:rsidP="00E95EAE">
      <w:pPr>
        <w:rPr>
          <w:b/>
        </w:rPr>
      </w:pPr>
    </w:p>
    <w:p w14:paraId="68994698" w14:textId="77777777" w:rsidR="00E95EAE" w:rsidRDefault="00E95EAE" w:rsidP="00E95EAE">
      <w:pPr>
        <w:rPr>
          <w:b/>
        </w:rPr>
      </w:pPr>
    </w:p>
    <w:p w14:paraId="5B362310" w14:textId="77777777" w:rsidR="00E95EAE" w:rsidRDefault="00E95EAE" w:rsidP="00E95EAE">
      <w:pPr>
        <w:pStyle w:val="DefinitionHeader"/>
      </w:pPr>
      <w:r>
        <w:t>Composition of Functions</w:t>
      </w:r>
    </w:p>
    <w:p w14:paraId="46EC0197" w14:textId="77777777" w:rsidR="00E95EAE" w:rsidRDefault="00E95EAE" w:rsidP="00E95EAE">
      <w:pPr>
        <w:pStyle w:val="Definition"/>
      </w:pPr>
      <w:r>
        <w:t xml:space="preserve">When the output of one function is used as the input of another, we call the entire operation a </w:t>
      </w:r>
      <w:r>
        <w:rPr>
          <w:b/>
        </w:rPr>
        <w:t>composition of f</w:t>
      </w:r>
      <w:r w:rsidRPr="003B6388">
        <w:rPr>
          <w:b/>
        </w:rPr>
        <w:t>unctions</w:t>
      </w:r>
      <w:r w:rsidR="00DD446B">
        <w:rPr>
          <w:b/>
        </w:rPr>
        <w:fldChar w:fldCharType="begin"/>
      </w:r>
      <w:r>
        <w:instrText>xe "</w:instrText>
      </w:r>
      <w:r>
        <w:rPr>
          <w:b/>
        </w:rPr>
        <w:instrText>Composition of F</w:instrText>
      </w:r>
      <w:r w:rsidRPr="00121A54">
        <w:rPr>
          <w:b/>
        </w:rPr>
        <w:instrText>unctions</w:instrText>
      </w:r>
      <w:r>
        <w:instrText>"</w:instrText>
      </w:r>
      <w:r w:rsidR="00DD446B">
        <w:rPr>
          <w:b/>
        </w:rPr>
        <w:fldChar w:fldCharType="end"/>
      </w:r>
      <w:r w:rsidR="00DD446B">
        <w:rPr>
          <w:b/>
        </w:rPr>
        <w:fldChar w:fldCharType="begin"/>
      </w:r>
      <w:r>
        <w:instrText>xe "</w:instrText>
      </w:r>
      <w:r w:rsidRPr="008D6BC1">
        <w:instrText>Function:</w:instrText>
      </w:r>
      <w:r>
        <w:instrText>Composition of F</w:instrText>
      </w:r>
      <w:r w:rsidRPr="008D6BC1">
        <w:instrText>unctions</w:instrText>
      </w:r>
      <w:r>
        <w:instrText>"</w:instrText>
      </w:r>
      <w:r w:rsidR="00DD446B">
        <w:rPr>
          <w:b/>
        </w:rPr>
        <w:fldChar w:fldCharType="end"/>
      </w:r>
      <w:r>
        <w:t xml:space="preserve">.  We write </w:t>
      </w:r>
      <w:r w:rsidRPr="00B57E49">
        <w:rPr>
          <w:i/>
        </w:rPr>
        <w:t>f(g(x))</w:t>
      </w:r>
      <w:r>
        <w:t>, and read this as “</w:t>
      </w:r>
      <w:r w:rsidRPr="003B6388">
        <w:rPr>
          <w:i/>
        </w:rPr>
        <w:t>f</w:t>
      </w:r>
      <w:r>
        <w:t xml:space="preserve"> of </w:t>
      </w:r>
      <w:r w:rsidRPr="003B6388">
        <w:rPr>
          <w:i/>
        </w:rPr>
        <w:t>g</w:t>
      </w:r>
      <w:r>
        <w:t xml:space="preserve"> of </w:t>
      </w:r>
      <w:r w:rsidRPr="003B6388">
        <w:rPr>
          <w:i/>
        </w:rPr>
        <w:t>x</w:t>
      </w:r>
      <w:r>
        <w:t>” or “</w:t>
      </w:r>
      <w:r w:rsidRPr="003B6388">
        <w:rPr>
          <w:i/>
        </w:rPr>
        <w:t>f</w:t>
      </w:r>
      <w:r>
        <w:t xml:space="preserve"> composed with </w:t>
      </w:r>
      <w:r w:rsidRPr="003B6388">
        <w:rPr>
          <w:i/>
        </w:rPr>
        <w:t>g</w:t>
      </w:r>
      <w:r>
        <w:t xml:space="preserve"> at </w:t>
      </w:r>
      <w:r w:rsidRPr="003B6388">
        <w:rPr>
          <w:i/>
        </w:rPr>
        <w:t>x</w:t>
      </w:r>
      <w:r>
        <w:t xml:space="preserve">”.  </w:t>
      </w:r>
    </w:p>
    <w:p w14:paraId="6705E375" w14:textId="77777777" w:rsidR="00E95EAE" w:rsidRDefault="00E95EAE" w:rsidP="00E95EAE">
      <w:pPr>
        <w:pStyle w:val="Definition"/>
      </w:pPr>
    </w:p>
    <w:p w14:paraId="67F3E508" w14:textId="77777777" w:rsidR="00E95EAE" w:rsidRDefault="00E95EAE" w:rsidP="00E95EAE">
      <w:pPr>
        <w:pStyle w:val="Definition"/>
      </w:pPr>
      <w:r>
        <w:t xml:space="preserve">An alternate notation for composition uses the composition operator: </w:t>
      </w:r>
      <w:r w:rsidRPr="00B57E49">
        <w:rPr>
          <w:position w:val="-2"/>
        </w:rPr>
        <w:object w:dxaOrig="160" w:dyaOrig="160" w14:anchorId="729A79D7">
          <v:shape id="_x0000_i1368" type="#_x0000_t75" style="width:8.25pt;height:8.25pt" o:ole="">
            <v:imagedata r:id="rId731" o:title=""/>
          </v:shape>
          <o:OLEObject Type="Embed" ProgID="Equation.3" ShapeID="_x0000_i1368" DrawAspect="Content" ObjectID="_1718714398" r:id="rId732"/>
        </w:object>
      </w:r>
    </w:p>
    <w:p w14:paraId="12A64278" w14:textId="77777777" w:rsidR="00E95EAE" w:rsidRPr="00B57E49" w:rsidRDefault="00E95EAE" w:rsidP="00E95EAE">
      <w:pPr>
        <w:pStyle w:val="Definition"/>
      </w:pPr>
      <w:r w:rsidRPr="00B57E49">
        <w:rPr>
          <w:position w:val="-10"/>
        </w:rPr>
        <w:object w:dxaOrig="1020" w:dyaOrig="320" w14:anchorId="2B4129CA">
          <v:shape id="_x0000_i1369" type="#_x0000_t75" style="width:50.25pt;height:15pt" o:ole="">
            <v:imagedata r:id="rId733" o:title=""/>
          </v:shape>
          <o:OLEObject Type="Embed" ProgID="Equation.3" ShapeID="_x0000_i1369" DrawAspect="Content" ObjectID="_1718714399" r:id="rId734"/>
        </w:object>
      </w:r>
      <w:r>
        <w:t xml:space="preserve"> is read “</w:t>
      </w:r>
      <w:r w:rsidRPr="003B6388">
        <w:rPr>
          <w:i/>
        </w:rPr>
        <w:t>f</w:t>
      </w:r>
      <w:r>
        <w:t xml:space="preserve"> of </w:t>
      </w:r>
      <w:r w:rsidRPr="003B6388">
        <w:rPr>
          <w:i/>
        </w:rPr>
        <w:t>g</w:t>
      </w:r>
      <w:r>
        <w:t xml:space="preserve"> of </w:t>
      </w:r>
      <w:r w:rsidRPr="003B6388">
        <w:rPr>
          <w:i/>
        </w:rPr>
        <w:t>x</w:t>
      </w:r>
      <w:r>
        <w:t>” or “</w:t>
      </w:r>
      <w:r w:rsidRPr="003B6388">
        <w:rPr>
          <w:i/>
        </w:rPr>
        <w:t>f</w:t>
      </w:r>
      <w:r>
        <w:t xml:space="preserve"> composed with </w:t>
      </w:r>
      <w:r w:rsidRPr="003B6388">
        <w:rPr>
          <w:i/>
        </w:rPr>
        <w:t>g</w:t>
      </w:r>
      <w:r>
        <w:t xml:space="preserve"> at </w:t>
      </w:r>
      <w:r w:rsidRPr="003B6388">
        <w:rPr>
          <w:i/>
        </w:rPr>
        <w:t>x</w:t>
      </w:r>
      <w:r>
        <w:t xml:space="preserve">”,  just like  </w:t>
      </w:r>
      <w:r>
        <w:rPr>
          <w:i/>
        </w:rPr>
        <w:t>f(g(x)).</w:t>
      </w:r>
    </w:p>
    <w:p w14:paraId="0F50B1EA" w14:textId="77777777" w:rsidR="00E95EAE" w:rsidRDefault="00E95EAE" w:rsidP="00E95EAE">
      <w:pPr>
        <w:rPr>
          <w:b/>
        </w:rPr>
      </w:pPr>
    </w:p>
    <w:p w14:paraId="25C619F4" w14:textId="77777777" w:rsidR="00E95EAE" w:rsidRDefault="00E95EAE" w:rsidP="00E95EAE">
      <w:pPr>
        <w:rPr>
          <w:b/>
        </w:rPr>
      </w:pPr>
    </w:p>
    <w:p w14:paraId="3BDE651B" w14:textId="77777777" w:rsidR="00E95EAE" w:rsidRDefault="00E95EAE" w:rsidP="00E95EAE">
      <w:pPr>
        <w:pStyle w:val="ExampleHeader"/>
      </w:pPr>
      <w:r>
        <w:t>Example 1</w:t>
      </w:r>
    </w:p>
    <w:p w14:paraId="5DD990E0" w14:textId="77777777" w:rsidR="00E95EAE" w:rsidRDefault="00E95EAE" w:rsidP="00E95EAE">
      <w:pPr>
        <w:pStyle w:val="Example"/>
        <w:rPr>
          <w:i/>
        </w:rPr>
      </w:pPr>
      <w:r>
        <w:t xml:space="preserve">Suppose </w:t>
      </w:r>
      <w:r>
        <w:rPr>
          <w:i/>
        </w:rPr>
        <w:t>c(s)</w:t>
      </w:r>
      <w:r>
        <w:t xml:space="preserve"> gives the number of calories burned doing </w:t>
      </w:r>
      <w:r>
        <w:rPr>
          <w:i/>
        </w:rPr>
        <w:t>s</w:t>
      </w:r>
      <w:r>
        <w:t xml:space="preserve"> sit-ups, and </w:t>
      </w:r>
      <w:r>
        <w:rPr>
          <w:i/>
        </w:rPr>
        <w:t>s(t)</w:t>
      </w:r>
      <w:r>
        <w:t xml:space="preserve"> gives the number of sit-ups a person can do in </w:t>
      </w:r>
      <w:r>
        <w:rPr>
          <w:i/>
        </w:rPr>
        <w:t>t</w:t>
      </w:r>
      <w:r>
        <w:t xml:space="preserve"> minutes.  Interpret </w:t>
      </w:r>
      <w:r>
        <w:rPr>
          <w:i/>
        </w:rPr>
        <w:t>c</w:t>
      </w:r>
      <w:r w:rsidRPr="005A4A80">
        <w:t>(</w:t>
      </w:r>
      <w:r>
        <w:rPr>
          <w:i/>
        </w:rPr>
        <w:t>s</w:t>
      </w:r>
      <w:r w:rsidRPr="005A4A80">
        <w:t>(3))</w:t>
      </w:r>
      <w:r>
        <w:rPr>
          <w:i/>
        </w:rPr>
        <w:t>.</w:t>
      </w:r>
    </w:p>
    <w:p w14:paraId="7E97D9EE" w14:textId="77777777" w:rsidR="00E95EAE" w:rsidRDefault="00E95EAE" w:rsidP="00E95EAE">
      <w:pPr>
        <w:pStyle w:val="Example"/>
        <w:rPr>
          <w:i/>
        </w:rPr>
      </w:pPr>
    </w:p>
    <w:p w14:paraId="229089A1" w14:textId="77777777" w:rsidR="00E95EAE" w:rsidRDefault="00E95EAE" w:rsidP="00E95EAE">
      <w:pPr>
        <w:pStyle w:val="Example"/>
      </w:pPr>
      <w:r>
        <w:t xml:space="preserve">When we are asked to interpret, we are being asked to explain the meaning of the expression in words.  The inside expression in the composition is </w:t>
      </w:r>
      <w:r>
        <w:rPr>
          <w:i/>
        </w:rPr>
        <w:t>s</w:t>
      </w:r>
      <w:r w:rsidRPr="005A4A80">
        <w:t>(3).</w:t>
      </w:r>
      <w:r>
        <w:t xml:space="preserve">  Since the input to the </w:t>
      </w:r>
      <w:r>
        <w:rPr>
          <w:i/>
        </w:rPr>
        <w:t>s</w:t>
      </w:r>
      <w:r>
        <w:t xml:space="preserve"> function is time, the 3 is representing 3 minutes, and </w:t>
      </w:r>
      <w:r>
        <w:rPr>
          <w:i/>
        </w:rPr>
        <w:t>s</w:t>
      </w:r>
      <w:r w:rsidRPr="005A4A80">
        <w:t>(3)</w:t>
      </w:r>
      <w:r>
        <w:t xml:space="preserve"> is the number of sit-ups that can be done in 3 minutes.  Taking this output and using it as the input to the </w:t>
      </w:r>
      <w:r>
        <w:rPr>
          <w:i/>
        </w:rPr>
        <w:t>c(s)</w:t>
      </w:r>
      <w:r>
        <w:t xml:space="preserve"> function will gives us the calories that can be burned by the number of sit-ups that can be done in 3 minutes.</w:t>
      </w:r>
    </w:p>
    <w:p w14:paraId="1DFCBD3B" w14:textId="77777777" w:rsidR="00E95EAE" w:rsidRDefault="00E95EAE" w:rsidP="00E95EAE"/>
    <w:p w14:paraId="03F44ED0" w14:textId="77777777" w:rsidR="00E95EAE" w:rsidRDefault="00E95EAE" w:rsidP="00E95EAE"/>
    <w:p w14:paraId="4E8034E3" w14:textId="77777777" w:rsidR="00E95EAE" w:rsidRDefault="00E95EAE" w:rsidP="00E95EAE">
      <w:r>
        <w:t xml:space="preserve">Note that it is not important that the same variable be used for the output of the inside function and the input to the outside function.  However, it </w:t>
      </w:r>
      <w:r>
        <w:rPr>
          <w:i/>
        </w:rPr>
        <w:t>is</w:t>
      </w:r>
      <w:r>
        <w:t xml:space="preserve"> essential that the units on the output of the inside function match the units on the input to the outside function, if the units are specified.</w:t>
      </w:r>
    </w:p>
    <w:p w14:paraId="2779D291" w14:textId="77777777" w:rsidR="00E95EAE" w:rsidRDefault="00E95EAE" w:rsidP="00E95EAE"/>
    <w:p w14:paraId="078FBFF3" w14:textId="77777777" w:rsidR="00E95EAE" w:rsidRDefault="00E95EAE" w:rsidP="00E95EAE">
      <w:pPr>
        <w:pStyle w:val="ExampleHeader"/>
      </w:pPr>
      <w:r>
        <w:lastRenderedPageBreak/>
        <w:t>Example 2</w:t>
      </w:r>
    </w:p>
    <w:p w14:paraId="30C37464" w14:textId="77777777" w:rsidR="00E95EAE" w:rsidRDefault="00E95EAE" w:rsidP="00E95EAE">
      <w:pPr>
        <w:pStyle w:val="Example"/>
      </w:pPr>
      <w:r>
        <w:t xml:space="preserve">Suppose </w:t>
      </w:r>
      <w:r w:rsidRPr="008A0F1C">
        <w:rPr>
          <w:i/>
        </w:rPr>
        <w:t>f(x)</w:t>
      </w:r>
      <w:r>
        <w:t xml:space="preserve"> gives miles that can be driven in </w:t>
      </w:r>
      <w:r>
        <w:rPr>
          <w:i/>
        </w:rPr>
        <w:t>x</w:t>
      </w:r>
      <w:r>
        <w:t xml:space="preserve"> hours, and </w:t>
      </w:r>
      <w:r>
        <w:rPr>
          <w:i/>
        </w:rPr>
        <w:t>g(y)</w:t>
      </w:r>
      <w:r>
        <w:t xml:space="preserve"> gives the gallons of gas used in driving </w:t>
      </w:r>
      <w:r>
        <w:rPr>
          <w:i/>
        </w:rPr>
        <w:t xml:space="preserve">y </w:t>
      </w:r>
      <w:r>
        <w:t xml:space="preserve">miles.  Which of these expressions is meaningful: </w:t>
      </w:r>
      <w:r>
        <w:rPr>
          <w:i/>
        </w:rPr>
        <w:t>f(g(y))</w:t>
      </w:r>
      <w:r>
        <w:t xml:space="preserve"> or </w:t>
      </w:r>
      <w:r>
        <w:rPr>
          <w:i/>
        </w:rPr>
        <w:t>g(f(x))</w:t>
      </w:r>
      <w:r>
        <w:t>?</w:t>
      </w:r>
    </w:p>
    <w:p w14:paraId="5554F31F" w14:textId="77777777" w:rsidR="00E95EAE" w:rsidRDefault="00E95EAE" w:rsidP="00E95EAE">
      <w:pPr>
        <w:pStyle w:val="Example"/>
      </w:pPr>
    </w:p>
    <w:p w14:paraId="36FFE173" w14:textId="77777777" w:rsidR="00E95EAE" w:rsidRDefault="00E95EAE" w:rsidP="00E95EAE">
      <w:pPr>
        <w:pStyle w:val="Example"/>
      </w:pPr>
      <w:r>
        <w:t xml:space="preserve">The expression </w:t>
      </w:r>
      <w:r>
        <w:rPr>
          <w:i/>
        </w:rPr>
        <w:t>g(y)</w:t>
      </w:r>
      <w:r>
        <w:t xml:space="preserve"> takes miles as the input and outputs a number of gallons.  The function </w:t>
      </w:r>
      <w:r>
        <w:rPr>
          <w:i/>
        </w:rPr>
        <w:t>f(x)</w:t>
      </w:r>
      <w:r>
        <w:t xml:space="preserve"> is expecting a number of hours as the input; trying to give it a number of gallons as input does not make sense.  Remember the units </w:t>
      </w:r>
      <w:r w:rsidR="00447D61">
        <w:t>must</w:t>
      </w:r>
      <w:r>
        <w:t xml:space="preserve"> match, and number of gallons does not match number of hours, so the expression </w:t>
      </w:r>
      <w:r>
        <w:rPr>
          <w:i/>
        </w:rPr>
        <w:t xml:space="preserve">f(g(y)) </w:t>
      </w:r>
      <w:r>
        <w:t>is meaningless.</w:t>
      </w:r>
    </w:p>
    <w:p w14:paraId="1178D5EB" w14:textId="77777777" w:rsidR="00E95EAE" w:rsidRDefault="00E95EAE" w:rsidP="00E95EAE">
      <w:pPr>
        <w:pStyle w:val="Example"/>
      </w:pPr>
    </w:p>
    <w:p w14:paraId="63B34361" w14:textId="77777777" w:rsidR="00E95EAE" w:rsidRDefault="00E95EAE" w:rsidP="00E95EAE">
      <w:pPr>
        <w:pStyle w:val="Example"/>
      </w:pPr>
      <w:r>
        <w:t xml:space="preserve">The expression </w:t>
      </w:r>
      <w:r>
        <w:rPr>
          <w:i/>
        </w:rPr>
        <w:t>f(x)</w:t>
      </w:r>
      <w:r>
        <w:t xml:space="preserve"> takes hours as input and outputs a number of miles driven.  The function </w:t>
      </w:r>
      <w:r>
        <w:rPr>
          <w:i/>
        </w:rPr>
        <w:t>g(y)</w:t>
      </w:r>
      <w:r>
        <w:t xml:space="preserve"> is expecting a number of miles as the input, so giving the output of the </w:t>
      </w:r>
      <w:r>
        <w:rPr>
          <w:i/>
        </w:rPr>
        <w:t>f(x)</w:t>
      </w:r>
      <w:r>
        <w:t xml:space="preserve"> function (miles driven) as an input value for g(</w:t>
      </w:r>
      <w:r w:rsidRPr="003B6388">
        <w:rPr>
          <w:i/>
        </w:rPr>
        <w:t>y</w:t>
      </w:r>
      <w:r>
        <w:t xml:space="preserve">), where gallons of gas depends on miles driven, does make sense.  The expression </w:t>
      </w:r>
      <w:r>
        <w:rPr>
          <w:i/>
        </w:rPr>
        <w:t>g(f(x))</w:t>
      </w:r>
      <w:r>
        <w:t xml:space="preserve"> makes sense, and will give the number of gallons of gas used, </w:t>
      </w:r>
      <w:r w:rsidRPr="00286858">
        <w:rPr>
          <w:i/>
        </w:rPr>
        <w:t>g</w:t>
      </w:r>
      <w:r>
        <w:t xml:space="preserve">, driving a certain number of miles, </w:t>
      </w:r>
      <w:r>
        <w:rPr>
          <w:i/>
        </w:rPr>
        <w:t>f(x)</w:t>
      </w:r>
      <w:r>
        <w:t xml:space="preserve">, in </w:t>
      </w:r>
      <w:r w:rsidRPr="0010645A">
        <w:rPr>
          <w:i/>
        </w:rPr>
        <w:t>x</w:t>
      </w:r>
      <w:r>
        <w:t xml:space="preserve"> hours.</w:t>
      </w:r>
    </w:p>
    <w:p w14:paraId="6F2CC41D" w14:textId="77777777" w:rsidR="00E95EAE" w:rsidRDefault="00E95EAE" w:rsidP="00E95EAE"/>
    <w:p w14:paraId="236C919C" w14:textId="77777777" w:rsidR="00E95EAE" w:rsidRPr="003B6388" w:rsidRDefault="00E95EAE" w:rsidP="00E95EAE"/>
    <w:p w14:paraId="171AD7EE" w14:textId="77777777" w:rsidR="00E95EAE" w:rsidRPr="00376985" w:rsidRDefault="00E95EAE" w:rsidP="00E95EAE">
      <w:pPr>
        <w:pStyle w:val="TryitNow"/>
      </w:pPr>
      <w:r>
        <w:t>Try it Now</w:t>
      </w:r>
    </w:p>
    <w:p w14:paraId="7BDA7928" w14:textId="77777777" w:rsidR="00E95EAE" w:rsidRPr="003B6388" w:rsidRDefault="00E95EAE" w:rsidP="00BC78F7">
      <w:pPr>
        <w:pStyle w:val="TryitNowbody"/>
        <w:ind w:left="270" w:hanging="270"/>
      </w:pPr>
      <w:r>
        <w:t xml:space="preserve">1. In a department store you see a sign that says 50% off clearance merchandise, so final cost </w:t>
      </w:r>
      <w:r w:rsidRPr="003B6388">
        <w:rPr>
          <w:i/>
        </w:rPr>
        <w:t>C</w:t>
      </w:r>
      <w:r>
        <w:t xml:space="preserve"> depends on the clearance price, </w:t>
      </w:r>
      <w:r w:rsidRPr="003B6388">
        <w:rPr>
          <w:i/>
        </w:rPr>
        <w:t>p</w:t>
      </w:r>
      <w:r>
        <w:t xml:space="preserve">, according to the function </w:t>
      </w:r>
      <w:r w:rsidRPr="003B6388">
        <w:rPr>
          <w:i/>
        </w:rPr>
        <w:t>C(p)</w:t>
      </w:r>
      <w:r>
        <w:t xml:space="preserve">. Clearance price, </w:t>
      </w:r>
      <w:r w:rsidRPr="003B6388">
        <w:rPr>
          <w:i/>
        </w:rPr>
        <w:t>p</w:t>
      </w:r>
      <w:r>
        <w:t xml:space="preserve">, depends on the original discount, </w:t>
      </w:r>
      <w:r>
        <w:rPr>
          <w:i/>
        </w:rPr>
        <w:t>d</w:t>
      </w:r>
      <w:r>
        <w:t xml:space="preserve">, given to the clearance item, </w:t>
      </w:r>
      <w:r w:rsidRPr="003B6388">
        <w:rPr>
          <w:i/>
        </w:rPr>
        <w:t>p(d).</w:t>
      </w:r>
      <w:r>
        <w:t xml:space="preserve">  Interpret </w:t>
      </w:r>
      <w:r w:rsidRPr="003B6388">
        <w:rPr>
          <w:i/>
        </w:rPr>
        <w:t>C(p(d))</w:t>
      </w:r>
      <w:r>
        <w:t>.</w:t>
      </w:r>
    </w:p>
    <w:p w14:paraId="0767007A" w14:textId="77777777" w:rsidR="00E95EAE" w:rsidRDefault="00E95EAE" w:rsidP="00E95EAE">
      <w:pPr>
        <w:rPr>
          <w:b/>
        </w:rPr>
      </w:pPr>
    </w:p>
    <w:p w14:paraId="1589EF10" w14:textId="77777777" w:rsidR="00E95EAE" w:rsidRDefault="00E95EAE" w:rsidP="00E95EAE">
      <w:pPr>
        <w:rPr>
          <w:b/>
        </w:rPr>
      </w:pPr>
    </w:p>
    <w:p w14:paraId="67A4E8C4" w14:textId="77777777" w:rsidR="00E95EAE" w:rsidRPr="003B6388" w:rsidRDefault="00E95EAE" w:rsidP="00E95EAE">
      <w:pPr>
        <w:rPr>
          <w:b/>
          <w:i/>
        </w:rPr>
      </w:pPr>
      <w:r>
        <w:rPr>
          <w:b/>
        </w:rPr>
        <w:t>Composition of Functions using Tables and Graphs</w:t>
      </w:r>
      <w:r w:rsidR="00DD446B">
        <w:rPr>
          <w:b/>
        </w:rPr>
        <w:fldChar w:fldCharType="begin"/>
      </w:r>
      <w:r>
        <w:instrText>xe "Composition of F</w:instrText>
      </w:r>
      <w:r w:rsidRPr="00697E8C">
        <w:instrText>unctions:Tables and Graphs</w:instrText>
      </w:r>
      <w:r>
        <w:instrText>"</w:instrText>
      </w:r>
      <w:r w:rsidR="00DD446B">
        <w:rPr>
          <w:b/>
        </w:rPr>
        <w:fldChar w:fldCharType="end"/>
      </w:r>
    </w:p>
    <w:p w14:paraId="3C828AA2" w14:textId="77777777" w:rsidR="00447D61" w:rsidRDefault="00447D61" w:rsidP="00E95EAE"/>
    <w:p w14:paraId="770D441C" w14:textId="77777777" w:rsidR="00E95EAE" w:rsidRDefault="00E95EAE" w:rsidP="00E95EAE">
      <w:r>
        <w:t>When working with functions given as tables and graphs, we can look up values for the functions using a provided table or graph, as discussed in section 1.1.  We start evaluation from the provided input, and first evaluate the inside function.  We can then use the output of the inside function as the input to the outside function.  To remember this, always work from the inside out.</w:t>
      </w:r>
    </w:p>
    <w:p w14:paraId="52FAEF84" w14:textId="77777777" w:rsidR="00E95EAE" w:rsidRDefault="00E95EAE" w:rsidP="00E95EAE"/>
    <w:p w14:paraId="7FC372D7" w14:textId="77777777" w:rsidR="00447D61" w:rsidRDefault="00447D61" w:rsidP="00E95EAE"/>
    <w:p w14:paraId="0819A4C9" w14:textId="77777777" w:rsidR="00E95EAE" w:rsidRDefault="00E95EAE" w:rsidP="00E95EAE">
      <w:pPr>
        <w:pStyle w:val="ExampleHeader"/>
      </w:pPr>
      <w:r>
        <w:t>Example 3</w:t>
      </w:r>
    </w:p>
    <w:p w14:paraId="5AD35E1A" w14:textId="77777777" w:rsidR="00E95EAE" w:rsidRPr="000148F7" w:rsidRDefault="00E95EAE" w:rsidP="00E95EAE">
      <w:pPr>
        <w:pStyle w:val="Example"/>
        <w:rPr>
          <w:i/>
        </w:rPr>
      </w:pPr>
      <w:r w:rsidRPr="000148F7">
        <w:t>Using the tables below, evaluate</w:t>
      </w:r>
      <w:r w:rsidRPr="008F1A40">
        <w:rPr>
          <w:i/>
          <w:position w:val="-10"/>
        </w:rPr>
        <w:object w:dxaOrig="840" w:dyaOrig="320" w14:anchorId="7DECE772">
          <v:shape id="_x0000_i1370" type="#_x0000_t75" style="width:41.25pt;height:15pt" o:ole="">
            <v:imagedata r:id="rId735" o:title=""/>
          </v:shape>
          <o:OLEObject Type="Embed" ProgID="Equation.3" ShapeID="_x0000_i1370" DrawAspect="Content" ObjectID="_1718714400" r:id="rId736"/>
        </w:object>
      </w:r>
      <w:r w:rsidRPr="000148F7">
        <w:t xml:space="preserve">and </w:t>
      </w:r>
      <w:r w:rsidRPr="008F1A40">
        <w:rPr>
          <w:i/>
          <w:position w:val="-10"/>
        </w:rPr>
        <w:object w:dxaOrig="840" w:dyaOrig="320" w14:anchorId="0478020B">
          <v:shape id="_x0000_i1371" type="#_x0000_t75" style="width:41.25pt;height:15pt" o:ole="">
            <v:imagedata r:id="rId737" o:title=""/>
          </v:shape>
          <o:OLEObject Type="Embed" ProgID="Equation.3" ShapeID="_x0000_i1371" DrawAspect="Content" ObjectID="_1718714401" r:id="rId738"/>
        </w:object>
      </w:r>
    </w:p>
    <w:p w14:paraId="79CDF64A" w14:textId="77777777" w:rsidR="00E95EAE" w:rsidRDefault="00B642A4" w:rsidP="00E95EAE">
      <w:pPr>
        <w:pStyle w:val="Example"/>
      </w:pPr>
      <w:r>
        <w:rPr>
          <w:noProof/>
        </w:rPr>
        <mc:AlternateContent>
          <mc:Choice Requires="wps">
            <w:drawing>
              <wp:inline distT="0" distB="0" distL="0" distR="0" wp14:anchorId="0AF31CC4" wp14:editId="2BA34A98">
                <wp:extent cx="1533525" cy="1327785"/>
                <wp:effectExtent l="0" t="0" r="0" b="0"/>
                <wp:docPr id="26" name="Text Box 1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33525" cy="132778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D3323EB" w14:textId="77777777" w:rsidR="00233F84" w:rsidRPr="000148F7" w:rsidRDefault="00233F84" w:rsidP="00E95EA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4"/>
                              <w:gridCol w:w="1148"/>
                            </w:tblGrid>
                            <w:tr w:rsidR="00233F84" w:rsidRPr="000148F7" w14:paraId="6F842ECE" w14:textId="77777777" w:rsidTr="00C443D6">
                              <w:tc>
                                <w:tcPr>
                                  <w:tcW w:w="1008" w:type="dxa"/>
                                </w:tcPr>
                                <w:p w14:paraId="4DF5AFDC" w14:textId="77777777" w:rsidR="00233F84" w:rsidRPr="000148F7" w:rsidRDefault="00233F84" w:rsidP="00C443D6">
                                  <w:r>
                                    <w:rPr>
                                      <w:i/>
                                    </w:rPr>
                                    <w:t>x</w:t>
                                  </w:r>
                                </w:p>
                              </w:tc>
                              <w:tc>
                                <w:tcPr>
                                  <w:tcW w:w="1170" w:type="dxa"/>
                                </w:tcPr>
                                <w:p w14:paraId="65685B51" w14:textId="77777777" w:rsidR="00233F84" w:rsidRPr="000148F7" w:rsidRDefault="00233F84" w:rsidP="00C443D6">
                                  <w:pPr>
                                    <w:rPr>
                                      <w:i/>
                                    </w:rPr>
                                  </w:pPr>
                                  <w:r>
                                    <w:rPr>
                                      <w:i/>
                                    </w:rPr>
                                    <w:t>f(x)</w:t>
                                  </w:r>
                                </w:p>
                              </w:tc>
                            </w:tr>
                            <w:tr w:rsidR="00233F84" w:rsidRPr="000148F7" w14:paraId="69D1E646" w14:textId="77777777" w:rsidTr="00C443D6">
                              <w:tc>
                                <w:tcPr>
                                  <w:tcW w:w="1008" w:type="dxa"/>
                                </w:tcPr>
                                <w:p w14:paraId="3D0482C2" w14:textId="77777777" w:rsidR="00233F84" w:rsidRPr="000148F7" w:rsidRDefault="00233F84" w:rsidP="00C443D6">
                                  <w:r>
                                    <w:t>1</w:t>
                                  </w:r>
                                </w:p>
                              </w:tc>
                              <w:tc>
                                <w:tcPr>
                                  <w:tcW w:w="1170" w:type="dxa"/>
                                </w:tcPr>
                                <w:p w14:paraId="711911EF" w14:textId="77777777" w:rsidR="00233F84" w:rsidRPr="000148F7" w:rsidRDefault="00233F84" w:rsidP="00C443D6">
                                  <w:r>
                                    <w:t>6</w:t>
                                  </w:r>
                                </w:p>
                              </w:tc>
                            </w:tr>
                            <w:tr w:rsidR="00233F84" w:rsidRPr="000148F7" w14:paraId="708F2D3D" w14:textId="77777777" w:rsidTr="00C443D6">
                              <w:tc>
                                <w:tcPr>
                                  <w:tcW w:w="1008" w:type="dxa"/>
                                </w:tcPr>
                                <w:p w14:paraId="347BED5D" w14:textId="77777777" w:rsidR="00233F84" w:rsidRPr="000148F7" w:rsidRDefault="00233F84" w:rsidP="00C443D6">
                                  <w:r>
                                    <w:t>2</w:t>
                                  </w:r>
                                </w:p>
                              </w:tc>
                              <w:tc>
                                <w:tcPr>
                                  <w:tcW w:w="1170" w:type="dxa"/>
                                </w:tcPr>
                                <w:p w14:paraId="114DCBC6" w14:textId="77777777" w:rsidR="00233F84" w:rsidRPr="000148F7" w:rsidRDefault="00233F84" w:rsidP="00C443D6">
                                  <w:r>
                                    <w:t>8</w:t>
                                  </w:r>
                                </w:p>
                              </w:tc>
                            </w:tr>
                            <w:tr w:rsidR="00233F84" w:rsidRPr="000148F7" w14:paraId="55781BC7" w14:textId="77777777" w:rsidTr="00C443D6">
                              <w:tc>
                                <w:tcPr>
                                  <w:tcW w:w="1008" w:type="dxa"/>
                                </w:tcPr>
                                <w:p w14:paraId="3FC773D9" w14:textId="77777777" w:rsidR="00233F84" w:rsidRPr="000148F7" w:rsidRDefault="00233F84" w:rsidP="00C443D6">
                                  <w:r>
                                    <w:t>3</w:t>
                                  </w:r>
                                </w:p>
                              </w:tc>
                              <w:tc>
                                <w:tcPr>
                                  <w:tcW w:w="1170" w:type="dxa"/>
                                </w:tcPr>
                                <w:p w14:paraId="61B41AE1" w14:textId="77777777" w:rsidR="00233F84" w:rsidRPr="000148F7" w:rsidRDefault="00233F84" w:rsidP="00C443D6">
                                  <w:r>
                                    <w:t>3</w:t>
                                  </w:r>
                                </w:p>
                              </w:tc>
                            </w:tr>
                            <w:tr w:rsidR="00233F84" w:rsidRPr="000148F7" w14:paraId="50961EFC" w14:textId="77777777" w:rsidTr="00C443D6">
                              <w:tc>
                                <w:tcPr>
                                  <w:tcW w:w="1008" w:type="dxa"/>
                                </w:tcPr>
                                <w:p w14:paraId="7BCE8CA9" w14:textId="77777777" w:rsidR="00233F84" w:rsidRPr="000148F7" w:rsidRDefault="00233F84" w:rsidP="00C443D6">
                                  <w:r>
                                    <w:t>4</w:t>
                                  </w:r>
                                </w:p>
                              </w:tc>
                              <w:tc>
                                <w:tcPr>
                                  <w:tcW w:w="1170" w:type="dxa"/>
                                </w:tcPr>
                                <w:p w14:paraId="3DF73AC3" w14:textId="77777777" w:rsidR="00233F84" w:rsidRPr="000148F7" w:rsidRDefault="00233F84" w:rsidP="00C443D6">
                                  <w:r>
                                    <w:t>1</w:t>
                                  </w:r>
                                </w:p>
                              </w:tc>
                            </w:tr>
                          </w:tbl>
                          <w:p w14:paraId="2A2F82B7" w14:textId="77777777" w:rsidR="00233F84" w:rsidRPr="000148F7" w:rsidRDefault="00233F84" w:rsidP="00E95EAE"/>
                          <w:p w14:paraId="7BB65FCC" w14:textId="77777777" w:rsidR="00233F84" w:rsidRDefault="00233F84" w:rsidP="00E95EAE"/>
                        </w:txbxContent>
                      </wps:txbx>
                      <wps:bodyPr rot="0" vert="horz" wrap="square" lIns="91440" tIns="45720" rIns="91440" bIns="45720" anchor="t" anchorCtr="0" upright="1">
                        <a:noAutofit/>
                      </wps:bodyPr>
                    </wps:wsp>
                  </a:graphicData>
                </a:graphic>
              </wp:inline>
            </w:drawing>
          </mc:Choice>
          <mc:Fallback>
            <w:pict>
              <v:shape w14:anchorId="0AF31CC4" id="Text Box 189" o:spid="_x0000_s1096" type="#_x0000_t202" style="width:120.75pt;height:104.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" stroked="f">
                <v:textbox>
                  <w:txbxContent>
                    <w:p w14:paraId="1D3323EB" w14:textId="77777777" w:rsidR="00233F84" w:rsidRPr="000148F7" w:rsidRDefault="00233F84" w:rsidP="00E95EA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4"/>
                        <w:gridCol w:w="1148"/>
                      </w:tblGrid>
                      <w:tr w:rsidR="00233F84" w:rsidRPr="000148F7" w14:paraId="6F842ECE" w14:textId="77777777" w:rsidTr="00C443D6">
                        <w:tc>
                          <w:tcPr>
                            <w:tcW w:w="1008" w:type="dxa"/>
                          </w:tcPr>
                          <w:p w14:paraId="4DF5AFDC" w14:textId="77777777" w:rsidR="00233F84" w:rsidRPr="000148F7" w:rsidRDefault="00233F84" w:rsidP="00C443D6">
                            <w:r>
                              <w:rPr>
                                <w:i/>
                              </w:rPr>
                              <w:t>x</w:t>
                            </w:r>
                          </w:p>
                        </w:tc>
                        <w:tc>
                          <w:tcPr>
                            <w:tcW w:w="1170" w:type="dxa"/>
                          </w:tcPr>
                          <w:p w14:paraId="65685B51" w14:textId="77777777" w:rsidR="00233F84" w:rsidRPr="000148F7" w:rsidRDefault="00233F84" w:rsidP="00C443D6">
                            <w:pPr>
                              <w:rPr>
                                <w:i/>
                              </w:rPr>
                            </w:pPr>
                            <w:r>
                              <w:rPr>
                                <w:i/>
                              </w:rPr>
                              <w:t>f(x)</w:t>
                            </w:r>
                          </w:p>
                        </w:tc>
                      </w:tr>
                      <w:tr w:rsidR="00233F84" w:rsidRPr="000148F7" w14:paraId="69D1E646" w14:textId="77777777" w:rsidTr="00C443D6">
                        <w:tc>
                          <w:tcPr>
                            <w:tcW w:w="1008" w:type="dxa"/>
                          </w:tcPr>
                          <w:p w14:paraId="3D0482C2" w14:textId="77777777" w:rsidR="00233F84" w:rsidRPr="000148F7" w:rsidRDefault="00233F84" w:rsidP="00C443D6">
                            <w:r>
                              <w:t>1</w:t>
                            </w:r>
                          </w:p>
                        </w:tc>
                        <w:tc>
                          <w:tcPr>
                            <w:tcW w:w="1170" w:type="dxa"/>
                          </w:tcPr>
                          <w:p w14:paraId="711911EF" w14:textId="77777777" w:rsidR="00233F84" w:rsidRPr="000148F7" w:rsidRDefault="00233F84" w:rsidP="00C443D6">
                            <w:r>
                              <w:t>6</w:t>
                            </w:r>
                          </w:p>
                        </w:tc>
                      </w:tr>
                      <w:tr w:rsidR="00233F84" w:rsidRPr="000148F7" w14:paraId="708F2D3D" w14:textId="77777777" w:rsidTr="00C443D6">
                        <w:tc>
                          <w:tcPr>
                            <w:tcW w:w="1008" w:type="dxa"/>
                          </w:tcPr>
                          <w:p w14:paraId="347BED5D" w14:textId="77777777" w:rsidR="00233F84" w:rsidRPr="000148F7" w:rsidRDefault="00233F84" w:rsidP="00C443D6">
                            <w:r>
                              <w:t>2</w:t>
                            </w:r>
                          </w:p>
                        </w:tc>
                        <w:tc>
                          <w:tcPr>
                            <w:tcW w:w="1170" w:type="dxa"/>
                          </w:tcPr>
                          <w:p w14:paraId="114DCBC6" w14:textId="77777777" w:rsidR="00233F84" w:rsidRPr="000148F7" w:rsidRDefault="00233F84" w:rsidP="00C443D6">
                            <w:r>
                              <w:t>8</w:t>
                            </w:r>
                          </w:p>
                        </w:tc>
                      </w:tr>
                      <w:tr w:rsidR="00233F84" w:rsidRPr="000148F7" w14:paraId="55781BC7" w14:textId="77777777" w:rsidTr="00C443D6">
                        <w:tc>
                          <w:tcPr>
                            <w:tcW w:w="1008" w:type="dxa"/>
                          </w:tcPr>
                          <w:p w14:paraId="3FC773D9" w14:textId="77777777" w:rsidR="00233F84" w:rsidRPr="000148F7" w:rsidRDefault="00233F84" w:rsidP="00C443D6">
                            <w:r>
                              <w:t>3</w:t>
                            </w:r>
                          </w:p>
                        </w:tc>
                        <w:tc>
                          <w:tcPr>
                            <w:tcW w:w="1170" w:type="dxa"/>
                          </w:tcPr>
                          <w:p w14:paraId="61B41AE1" w14:textId="77777777" w:rsidR="00233F84" w:rsidRPr="000148F7" w:rsidRDefault="00233F84" w:rsidP="00C443D6">
                            <w:r>
                              <w:t>3</w:t>
                            </w:r>
                          </w:p>
                        </w:tc>
                      </w:tr>
                      <w:tr w:rsidR="00233F84" w:rsidRPr="000148F7" w14:paraId="50961EFC" w14:textId="77777777" w:rsidTr="00C443D6">
                        <w:tc>
                          <w:tcPr>
                            <w:tcW w:w="1008" w:type="dxa"/>
                          </w:tcPr>
                          <w:p w14:paraId="7BCE8CA9" w14:textId="77777777" w:rsidR="00233F84" w:rsidRPr="000148F7" w:rsidRDefault="00233F84" w:rsidP="00C443D6">
                            <w:r>
                              <w:t>4</w:t>
                            </w:r>
                          </w:p>
                        </w:tc>
                        <w:tc>
                          <w:tcPr>
                            <w:tcW w:w="1170" w:type="dxa"/>
                          </w:tcPr>
                          <w:p w14:paraId="3DF73AC3" w14:textId="77777777" w:rsidR="00233F84" w:rsidRPr="000148F7" w:rsidRDefault="00233F84" w:rsidP="00C443D6">
                            <w:r>
                              <w:t>1</w:t>
                            </w:r>
                          </w:p>
                        </w:tc>
                      </w:tr>
                    </w:tbl>
                    <w:p w14:paraId="2A2F82B7" w14:textId="77777777" w:rsidR="00233F84" w:rsidRPr="000148F7" w:rsidRDefault="00233F84" w:rsidP="00E95EAE"/>
                    <w:p w14:paraId="7BB65FCC" w14:textId="77777777" w:rsidR="00233F84" w:rsidRDefault="00233F84" w:rsidP="00E95EAE"/>
                  </w:txbxContent>
                </v:textbox>
                <w10:anchorlock/>
              </v:shape>
            </w:pict>
          </mc:Fallback>
        </mc:AlternateContent>
      </w:r>
      <w:r>
        <w:rPr>
          <w:noProof/>
        </w:rPr>
        <mc:AlternateContent>
          <mc:Choice Requires="wps">
            <w:drawing>
              <wp:inline distT="0" distB="0" distL="0" distR="0" wp14:anchorId="32717652" wp14:editId="45D4FE1B">
                <wp:extent cx="1533525" cy="1327785"/>
                <wp:effectExtent l="0" t="0" r="0" b="0"/>
                <wp:docPr id="25" name="Text Box 1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33525" cy="132778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8AA52B6" w14:textId="77777777" w:rsidR="00233F84" w:rsidRPr="000148F7" w:rsidRDefault="00233F84" w:rsidP="00E95EA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3"/>
                              <w:gridCol w:w="1149"/>
                            </w:tblGrid>
                            <w:tr w:rsidR="00233F84" w:rsidRPr="000148F7" w14:paraId="37EB8B86" w14:textId="77777777" w:rsidTr="00C443D6">
                              <w:tc>
                                <w:tcPr>
                                  <w:tcW w:w="1008" w:type="dxa"/>
                                </w:tcPr>
                                <w:p w14:paraId="5933D533" w14:textId="77777777" w:rsidR="00233F84" w:rsidRPr="000148F7" w:rsidRDefault="00233F84" w:rsidP="00C443D6">
                                  <w:r>
                                    <w:rPr>
                                      <w:i/>
                                    </w:rPr>
                                    <w:t>x</w:t>
                                  </w:r>
                                </w:p>
                              </w:tc>
                              <w:tc>
                                <w:tcPr>
                                  <w:tcW w:w="1170" w:type="dxa"/>
                                </w:tcPr>
                                <w:p w14:paraId="3486F180" w14:textId="77777777" w:rsidR="00233F84" w:rsidRPr="000148F7" w:rsidRDefault="00233F84" w:rsidP="00C443D6">
                                  <w:pPr>
                                    <w:rPr>
                                      <w:i/>
                                    </w:rPr>
                                  </w:pPr>
                                  <w:r>
                                    <w:rPr>
                                      <w:i/>
                                    </w:rPr>
                                    <w:t>g(x)</w:t>
                                  </w:r>
                                </w:p>
                              </w:tc>
                            </w:tr>
                            <w:tr w:rsidR="00233F84" w:rsidRPr="000148F7" w14:paraId="751B13BC" w14:textId="77777777" w:rsidTr="00C443D6">
                              <w:tc>
                                <w:tcPr>
                                  <w:tcW w:w="1008" w:type="dxa"/>
                                </w:tcPr>
                                <w:p w14:paraId="62546D38" w14:textId="77777777" w:rsidR="00233F84" w:rsidRPr="000148F7" w:rsidRDefault="00233F84" w:rsidP="00C443D6">
                                  <w:r>
                                    <w:t>1</w:t>
                                  </w:r>
                                </w:p>
                              </w:tc>
                              <w:tc>
                                <w:tcPr>
                                  <w:tcW w:w="1170" w:type="dxa"/>
                                </w:tcPr>
                                <w:p w14:paraId="5BEED981" w14:textId="77777777" w:rsidR="00233F84" w:rsidRPr="000148F7" w:rsidRDefault="00233F84" w:rsidP="00C443D6">
                                  <w:r>
                                    <w:t>3</w:t>
                                  </w:r>
                                </w:p>
                              </w:tc>
                            </w:tr>
                            <w:tr w:rsidR="00233F84" w:rsidRPr="000148F7" w14:paraId="79BFF981" w14:textId="77777777" w:rsidTr="00C443D6">
                              <w:tc>
                                <w:tcPr>
                                  <w:tcW w:w="1008" w:type="dxa"/>
                                </w:tcPr>
                                <w:p w14:paraId="2AD10663" w14:textId="77777777" w:rsidR="00233F84" w:rsidRPr="000148F7" w:rsidRDefault="00233F84" w:rsidP="00C443D6">
                                  <w:r>
                                    <w:t>2</w:t>
                                  </w:r>
                                </w:p>
                              </w:tc>
                              <w:tc>
                                <w:tcPr>
                                  <w:tcW w:w="1170" w:type="dxa"/>
                                </w:tcPr>
                                <w:p w14:paraId="2FEEDDCE" w14:textId="77777777" w:rsidR="00233F84" w:rsidRPr="000148F7" w:rsidRDefault="00233F84" w:rsidP="00C443D6">
                                  <w:r>
                                    <w:t>5</w:t>
                                  </w:r>
                                </w:p>
                              </w:tc>
                            </w:tr>
                            <w:tr w:rsidR="00233F84" w:rsidRPr="000148F7" w14:paraId="4E5825BF" w14:textId="77777777" w:rsidTr="00C443D6">
                              <w:tc>
                                <w:tcPr>
                                  <w:tcW w:w="1008" w:type="dxa"/>
                                </w:tcPr>
                                <w:p w14:paraId="54D3C99D" w14:textId="77777777" w:rsidR="00233F84" w:rsidRPr="000148F7" w:rsidRDefault="00233F84" w:rsidP="00C443D6">
                                  <w:r>
                                    <w:t>3</w:t>
                                  </w:r>
                                </w:p>
                              </w:tc>
                              <w:tc>
                                <w:tcPr>
                                  <w:tcW w:w="1170" w:type="dxa"/>
                                </w:tcPr>
                                <w:p w14:paraId="5BEA80B2" w14:textId="77777777" w:rsidR="00233F84" w:rsidRPr="000148F7" w:rsidRDefault="00233F84" w:rsidP="00C443D6">
                                  <w:r>
                                    <w:t>2</w:t>
                                  </w:r>
                                </w:p>
                              </w:tc>
                            </w:tr>
                            <w:tr w:rsidR="00233F84" w:rsidRPr="000148F7" w14:paraId="6A9BC8AC" w14:textId="77777777" w:rsidTr="00C443D6">
                              <w:tc>
                                <w:tcPr>
                                  <w:tcW w:w="1008" w:type="dxa"/>
                                </w:tcPr>
                                <w:p w14:paraId="26ACFE9C" w14:textId="77777777" w:rsidR="00233F84" w:rsidRPr="000148F7" w:rsidRDefault="00233F84" w:rsidP="00C443D6">
                                  <w:r>
                                    <w:t>4</w:t>
                                  </w:r>
                                </w:p>
                              </w:tc>
                              <w:tc>
                                <w:tcPr>
                                  <w:tcW w:w="1170" w:type="dxa"/>
                                </w:tcPr>
                                <w:p w14:paraId="55B06191" w14:textId="77777777" w:rsidR="00233F84" w:rsidRPr="000148F7" w:rsidRDefault="00233F84" w:rsidP="00C443D6">
                                  <w:r>
                                    <w:t>7</w:t>
                                  </w:r>
                                </w:p>
                              </w:tc>
                            </w:tr>
                          </w:tbl>
                          <w:p w14:paraId="756E55E2" w14:textId="77777777" w:rsidR="00233F84" w:rsidRPr="000148F7" w:rsidRDefault="00233F84" w:rsidP="00E95EAE"/>
                          <w:p w14:paraId="24E1B26B" w14:textId="77777777" w:rsidR="00233F84" w:rsidRDefault="00233F84" w:rsidP="00E95EAE"/>
                        </w:txbxContent>
                      </wps:txbx>
                      <wps:bodyPr rot="0" vert="horz" wrap="square" lIns="91440" tIns="45720" rIns="91440" bIns="45720" anchor="t" anchorCtr="0" upright="1">
                        <a:noAutofit/>
                      </wps:bodyPr>
                    </wps:wsp>
                  </a:graphicData>
                </a:graphic>
              </wp:inline>
            </w:drawing>
          </mc:Choice>
          <mc:Fallback>
            <w:pict>
              <v:shape w14:anchorId="32717652" id="Text Box 188" o:spid="_x0000_s1097" type="#_x0000_t202" style="width:120.75pt;height:104.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" stroked="f">
                <v:textbox>
                  <w:txbxContent>
                    <w:p w14:paraId="18AA52B6" w14:textId="77777777" w:rsidR="00233F84" w:rsidRPr="000148F7" w:rsidRDefault="00233F84" w:rsidP="00E95EA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3"/>
                        <w:gridCol w:w="1149"/>
                      </w:tblGrid>
                      <w:tr w:rsidR="00233F84" w:rsidRPr="000148F7" w14:paraId="37EB8B86" w14:textId="77777777" w:rsidTr="00C443D6">
                        <w:tc>
                          <w:tcPr>
                            <w:tcW w:w="1008" w:type="dxa"/>
                          </w:tcPr>
                          <w:p w14:paraId="5933D533" w14:textId="77777777" w:rsidR="00233F84" w:rsidRPr="000148F7" w:rsidRDefault="00233F84" w:rsidP="00C443D6">
                            <w:r>
                              <w:rPr>
                                <w:i/>
                              </w:rPr>
                              <w:t>x</w:t>
                            </w:r>
                          </w:p>
                        </w:tc>
                        <w:tc>
                          <w:tcPr>
                            <w:tcW w:w="1170" w:type="dxa"/>
                          </w:tcPr>
                          <w:p w14:paraId="3486F180" w14:textId="77777777" w:rsidR="00233F84" w:rsidRPr="000148F7" w:rsidRDefault="00233F84" w:rsidP="00C443D6">
                            <w:pPr>
                              <w:rPr>
                                <w:i/>
                              </w:rPr>
                            </w:pPr>
                            <w:r>
                              <w:rPr>
                                <w:i/>
                              </w:rPr>
                              <w:t>g(x)</w:t>
                            </w:r>
                          </w:p>
                        </w:tc>
                      </w:tr>
                      <w:tr w:rsidR="00233F84" w:rsidRPr="000148F7" w14:paraId="751B13BC" w14:textId="77777777" w:rsidTr="00C443D6">
                        <w:tc>
                          <w:tcPr>
                            <w:tcW w:w="1008" w:type="dxa"/>
                          </w:tcPr>
                          <w:p w14:paraId="62546D38" w14:textId="77777777" w:rsidR="00233F84" w:rsidRPr="000148F7" w:rsidRDefault="00233F84" w:rsidP="00C443D6">
                            <w:r>
                              <w:t>1</w:t>
                            </w:r>
                          </w:p>
                        </w:tc>
                        <w:tc>
                          <w:tcPr>
                            <w:tcW w:w="1170" w:type="dxa"/>
                          </w:tcPr>
                          <w:p w14:paraId="5BEED981" w14:textId="77777777" w:rsidR="00233F84" w:rsidRPr="000148F7" w:rsidRDefault="00233F84" w:rsidP="00C443D6">
                            <w:r>
                              <w:t>3</w:t>
                            </w:r>
                          </w:p>
                        </w:tc>
                      </w:tr>
                      <w:tr w:rsidR="00233F84" w:rsidRPr="000148F7" w14:paraId="79BFF981" w14:textId="77777777" w:rsidTr="00C443D6">
                        <w:tc>
                          <w:tcPr>
                            <w:tcW w:w="1008" w:type="dxa"/>
                          </w:tcPr>
                          <w:p w14:paraId="2AD10663" w14:textId="77777777" w:rsidR="00233F84" w:rsidRPr="000148F7" w:rsidRDefault="00233F84" w:rsidP="00C443D6">
                            <w:r>
                              <w:t>2</w:t>
                            </w:r>
                          </w:p>
                        </w:tc>
                        <w:tc>
                          <w:tcPr>
                            <w:tcW w:w="1170" w:type="dxa"/>
                          </w:tcPr>
                          <w:p w14:paraId="2FEEDDCE" w14:textId="77777777" w:rsidR="00233F84" w:rsidRPr="000148F7" w:rsidRDefault="00233F84" w:rsidP="00C443D6">
                            <w:r>
                              <w:t>5</w:t>
                            </w:r>
                          </w:p>
                        </w:tc>
                      </w:tr>
                      <w:tr w:rsidR="00233F84" w:rsidRPr="000148F7" w14:paraId="4E5825BF" w14:textId="77777777" w:rsidTr="00C443D6">
                        <w:tc>
                          <w:tcPr>
                            <w:tcW w:w="1008" w:type="dxa"/>
                          </w:tcPr>
                          <w:p w14:paraId="54D3C99D" w14:textId="77777777" w:rsidR="00233F84" w:rsidRPr="000148F7" w:rsidRDefault="00233F84" w:rsidP="00C443D6">
                            <w:r>
                              <w:t>3</w:t>
                            </w:r>
                          </w:p>
                        </w:tc>
                        <w:tc>
                          <w:tcPr>
                            <w:tcW w:w="1170" w:type="dxa"/>
                          </w:tcPr>
                          <w:p w14:paraId="5BEA80B2" w14:textId="77777777" w:rsidR="00233F84" w:rsidRPr="000148F7" w:rsidRDefault="00233F84" w:rsidP="00C443D6">
                            <w:r>
                              <w:t>2</w:t>
                            </w:r>
                          </w:p>
                        </w:tc>
                      </w:tr>
                      <w:tr w:rsidR="00233F84" w:rsidRPr="000148F7" w14:paraId="6A9BC8AC" w14:textId="77777777" w:rsidTr="00C443D6">
                        <w:tc>
                          <w:tcPr>
                            <w:tcW w:w="1008" w:type="dxa"/>
                          </w:tcPr>
                          <w:p w14:paraId="26ACFE9C" w14:textId="77777777" w:rsidR="00233F84" w:rsidRPr="000148F7" w:rsidRDefault="00233F84" w:rsidP="00C443D6">
                            <w:r>
                              <w:t>4</w:t>
                            </w:r>
                          </w:p>
                        </w:tc>
                        <w:tc>
                          <w:tcPr>
                            <w:tcW w:w="1170" w:type="dxa"/>
                          </w:tcPr>
                          <w:p w14:paraId="55B06191" w14:textId="77777777" w:rsidR="00233F84" w:rsidRPr="000148F7" w:rsidRDefault="00233F84" w:rsidP="00C443D6">
                            <w:r>
                              <w:t>7</w:t>
                            </w:r>
                          </w:p>
                        </w:tc>
                      </w:tr>
                    </w:tbl>
                    <w:p w14:paraId="756E55E2" w14:textId="77777777" w:rsidR="00233F84" w:rsidRPr="000148F7" w:rsidRDefault="00233F84" w:rsidP="00E95EAE"/>
                    <w:p w14:paraId="24E1B26B" w14:textId="77777777" w:rsidR="00233F84" w:rsidRDefault="00233F84" w:rsidP="00E95EAE"/>
                  </w:txbxContent>
                </v:textbox>
                <w10:anchorlock/>
              </v:shape>
            </w:pict>
          </mc:Fallback>
        </mc:AlternateContent>
      </w:r>
    </w:p>
    <w:p w14:paraId="6D6E75D5" w14:textId="77777777" w:rsidR="00447D61" w:rsidRDefault="00E95EAE" w:rsidP="00E95EAE">
      <w:pPr>
        <w:pStyle w:val="Example"/>
      </w:pPr>
      <w:r>
        <w:t>To evaluate</w:t>
      </w:r>
      <w:r w:rsidRPr="008F1A40">
        <w:rPr>
          <w:i/>
          <w:position w:val="-10"/>
        </w:rPr>
        <w:object w:dxaOrig="840" w:dyaOrig="320" w14:anchorId="1725353E">
          <v:shape id="_x0000_i1372" type="#_x0000_t75" style="width:41.25pt;height:15pt" o:ole="">
            <v:imagedata r:id="rId735" o:title=""/>
          </v:shape>
          <o:OLEObject Type="Embed" ProgID="Equation.3" ShapeID="_x0000_i1372" DrawAspect="Content" ObjectID="_1718714402" r:id="rId739"/>
        </w:object>
      </w:r>
      <w:r>
        <w:t>, we start from the inside with the value 3. We then evaluate the inside expression</w:t>
      </w:r>
      <w:r w:rsidRPr="008F1A40">
        <w:rPr>
          <w:i/>
          <w:position w:val="-10"/>
        </w:rPr>
        <w:object w:dxaOrig="499" w:dyaOrig="320" w14:anchorId="0978406D">
          <v:shape id="_x0000_i1373" type="#_x0000_t75" style="width:25.5pt;height:15pt" o:ole="">
            <v:imagedata r:id="rId740" o:title=""/>
          </v:shape>
          <o:OLEObject Type="Embed" ProgID="Equation.3" ShapeID="_x0000_i1373" DrawAspect="Content" ObjectID="_1718714403" r:id="rId741"/>
        </w:object>
      </w:r>
      <w:r>
        <w:t xml:space="preserve">using the table that defines the function </w:t>
      </w:r>
      <w:r w:rsidRPr="001522C0">
        <w:rPr>
          <w:i/>
        </w:rPr>
        <w:t>g</w:t>
      </w:r>
      <w:r>
        <w:t xml:space="preserve">: </w:t>
      </w:r>
      <w:r w:rsidRPr="008F1A40">
        <w:rPr>
          <w:i/>
          <w:position w:val="-10"/>
        </w:rPr>
        <w:object w:dxaOrig="859" w:dyaOrig="320" w14:anchorId="654C5236">
          <v:shape id="_x0000_i1374" type="#_x0000_t75" style="width:42.75pt;height:15pt" o:ole="">
            <v:imagedata r:id="rId742" o:title=""/>
          </v:shape>
          <o:OLEObject Type="Embed" ProgID="Equation.3" ShapeID="_x0000_i1374" DrawAspect="Content" ObjectID="_1718714404" r:id="rId743"/>
        </w:object>
      </w:r>
      <w:r>
        <w:t xml:space="preserve">.  </w:t>
      </w:r>
    </w:p>
    <w:p w14:paraId="41AB5D72" w14:textId="77777777" w:rsidR="00E95EAE" w:rsidRDefault="00E95EAE" w:rsidP="00E95EAE">
      <w:pPr>
        <w:pStyle w:val="Example"/>
      </w:pPr>
      <w:r>
        <w:lastRenderedPageBreak/>
        <w:t xml:space="preserve">We can then use that result as the input to the </w:t>
      </w:r>
      <w:r>
        <w:rPr>
          <w:i/>
        </w:rPr>
        <w:t>f</w:t>
      </w:r>
      <w:r>
        <w:t xml:space="preserve"> function, so</w:t>
      </w:r>
      <w:r w:rsidRPr="008F1A40">
        <w:rPr>
          <w:i/>
          <w:position w:val="-10"/>
        </w:rPr>
        <w:object w:dxaOrig="499" w:dyaOrig="320" w14:anchorId="3BFADFCC">
          <v:shape id="_x0000_i1375" type="#_x0000_t75" style="width:25.5pt;height:15pt" o:ole="">
            <v:imagedata r:id="rId740" o:title=""/>
          </v:shape>
          <o:OLEObject Type="Embed" ProgID="Equation.3" ShapeID="_x0000_i1375" DrawAspect="Content" ObjectID="_1718714405" r:id="rId744"/>
        </w:object>
      </w:r>
      <w:r>
        <w:t xml:space="preserve"> is replaced by the equivalent value 2 and we </w:t>
      </w:r>
      <w:r w:rsidR="00447D61">
        <w:t>can evaluate</w:t>
      </w:r>
      <w:r w:rsidRPr="008F1A40">
        <w:rPr>
          <w:i/>
          <w:position w:val="-10"/>
        </w:rPr>
        <w:object w:dxaOrig="540" w:dyaOrig="320" w14:anchorId="22686A74">
          <v:shape id="_x0000_i1376" type="#_x0000_t75" style="width:27pt;height:15pt" o:ole="">
            <v:imagedata r:id="rId745" o:title=""/>
          </v:shape>
          <o:OLEObject Type="Embed" ProgID="Equation.3" ShapeID="_x0000_i1376" DrawAspect="Content" ObjectID="_1718714406" r:id="rId746"/>
        </w:object>
      </w:r>
      <w:r>
        <w:t xml:space="preserve">.  Then using the table that defines the function </w:t>
      </w:r>
      <w:r w:rsidRPr="008F1A40">
        <w:rPr>
          <w:i/>
        </w:rPr>
        <w:t>f</w:t>
      </w:r>
      <w:r>
        <w:t>, we find that</w:t>
      </w:r>
      <w:r w:rsidRPr="008F1A40">
        <w:rPr>
          <w:i/>
          <w:position w:val="-10"/>
        </w:rPr>
        <w:object w:dxaOrig="880" w:dyaOrig="320" w14:anchorId="1AC8B9B6">
          <v:shape id="_x0000_i1377" type="#_x0000_t75" style="width:43.5pt;height:15pt" o:ole="">
            <v:imagedata r:id="rId747" o:title=""/>
          </v:shape>
          <o:OLEObject Type="Embed" ProgID="Equation.3" ShapeID="_x0000_i1377" DrawAspect="Content" ObjectID="_1718714407" r:id="rId748"/>
        </w:object>
      </w:r>
      <w:r>
        <w:t>.</w:t>
      </w:r>
    </w:p>
    <w:p w14:paraId="662CBBFF" w14:textId="77777777" w:rsidR="00E95EAE" w:rsidRDefault="00E95EAE" w:rsidP="00E95EAE">
      <w:pPr>
        <w:pStyle w:val="Example"/>
      </w:pPr>
      <w:r w:rsidRPr="008F1A40">
        <w:rPr>
          <w:i/>
          <w:position w:val="-10"/>
        </w:rPr>
        <w:object w:dxaOrig="1880" w:dyaOrig="320" w14:anchorId="21893F3B">
          <v:shape id="_x0000_i1378" type="#_x0000_t75" style="width:93.75pt;height:15pt" o:ole="">
            <v:imagedata r:id="rId749" o:title=""/>
          </v:shape>
          <o:OLEObject Type="Embed" ProgID="Equation.3" ShapeID="_x0000_i1378" DrawAspect="Content" ObjectID="_1718714408" r:id="rId750"/>
        </w:object>
      </w:r>
      <w:r>
        <w:t>.</w:t>
      </w:r>
    </w:p>
    <w:p w14:paraId="5D3520D1" w14:textId="77777777" w:rsidR="009B18E6" w:rsidRPr="00E95EAE" w:rsidRDefault="009B18E6" w:rsidP="00E95EAE">
      <w:pPr>
        <w:pStyle w:val="Example"/>
      </w:pPr>
    </w:p>
    <w:p w14:paraId="5A38E371" w14:textId="77777777" w:rsidR="00E95EAE" w:rsidRPr="008F1A40" w:rsidRDefault="00E95EAE" w:rsidP="00E95EAE">
      <w:pPr>
        <w:pStyle w:val="Example"/>
      </w:pPr>
      <w:r>
        <w:t xml:space="preserve">To evaluate </w:t>
      </w:r>
      <w:r w:rsidRPr="008F1A40">
        <w:rPr>
          <w:i/>
          <w:position w:val="-10"/>
        </w:rPr>
        <w:object w:dxaOrig="840" w:dyaOrig="320" w14:anchorId="294B722F">
          <v:shape id="_x0000_i1379" type="#_x0000_t75" style="width:41.25pt;height:15pt" o:ole="">
            <v:imagedata r:id="rId737" o:title=""/>
          </v:shape>
          <o:OLEObject Type="Embed" ProgID="Equation.3" ShapeID="_x0000_i1379" DrawAspect="Content" ObjectID="_1718714409" r:id="rId751"/>
        </w:object>
      </w:r>
      <w:r>
        <w:t xml:space="preserve">, we first evaluate the inside expression </w:t>
      </w:r>
      <w:r w:rsidRPr="008F1A40">
        <w:rPr>
          <w:i/>
          <w:position w:val="-10"/>
        </w:rPr>
        <w:object w:dxaOrig="540" w:dyaOrig="320" w14:anchorId="4E682DF2">
          <v:shape id="_x0000_i1380" type="#_x0000_t75" style="width:27pt;height:15pt" o:ole="">
            <v:imagedata r:id="rId752" o:title=""/>
          </v:shape>
          <o:OLEObject Type="Embed" ProgID="Equation.3" ShapeID="_x0000_i1380" DrawAspect="Content" ObjectID="_1718714410" r:id="rId753"/>
        </w:object>
      </w:r>
      <w:r>
        <w:t xml:space="preserve">using the first table: </w:t>
      </w:r>
      <w:r w:rsidRPr="008F1A40">
        <w:rPr>
          <w:i/>
          <w:position w:val="-10"/>
        </w:rPr>
        <w:object w:dxaOrig="840" w:dyaOrig="320" w14:anchorId="0DB77196">
          <v:shape id="_x0000_i1381" type="#_x0000_t75" style="width:41.25pt;height:15pt" o:ole="">
            <v:imagedata r:id="rId754" o:title=""/>
          </v:shape>
          <o:OLEObject Type="Embed" ProgID="Equation.3" ShapeID="_x0000_i1381" DrawAspect="Content" ObjectID="_1718714411" r:id="rId755"/>
        </w:object>
      </w:r>
      <w:r>
        <w:rPr>
          <w:i/>
        </w:rPr>
        <w:t xml:space="preserve">.  </w:t>
      </w:r>
      <w:r>
        <w:t xml:space="preserve">Then using the table for </w:t>
      </w:r>
      <w:r>
        <w:rPr>
          <w:i/>
        </w:rPr>
        <w:t>g</w:t>
      </w:r>
      <w:r>
        <w:t xml:space="preserve"> we can evaluate:</w:t>
      </w:r>
    </w:p>
    <w:p w14:paraId="537A4702" w14:textId="77777777" w:rsidR="00E95EAE" w:rsidRPr="009B18E6" w:rsidRDefault="00E95EAE" w:rsidP="00E95EAE">
      <w:pPr>
        <w:pStyle w:val="Example"/>
      </w:pPr>
      <w:r w:rsidRPr="008F1A40">
        <w:rPr>
          <w:i/>
          <w:position w:val="-10"/>
        </w:rPr>
        <w:object w:dxaOrig="1820" w:dyaOrig="320" w14:anchorId="518D44B5">
          <v:shape id="_x0000_i1382" type="#_x0000_t75" style="width:91.5pt;height:15pt" o:ole="">
            <v:imagedata r:id="rId756" o:title=""/>
          </v:shape>
          <o:OLEObject Type="Embed" ProgID="Equation.3" ShapeID="_x0000_i1382" DrawAspect="Content" ObjectID="_1718714412" r:id="rId757"/>
        </w:object>
      </w:r>
      <w:r w:rsidR="009B18E6">
        <w:t>.</w:t>
      </w:r>
    </w:p>
    <w:p w14:paraId="1502F338" w14:textId="77777777" w:rsidR="00E95EAE" w:rsidRDefault="00E95EAE" w:rsidP="00E95EAE"/>
    <w:p w14:paraId="2D395681" w14:textId="77777777" w:rsidR="00E95EAE" w:rsidRDefault="00E95EAE" w:rsidP="00E95EAE"/>
    <w:p w14:paraId="0BB85E52" w14:textId="77777777" w:rsidR="00E95EAE" w:rsidRPr="00376985" w:rsidRDefault="00E95EAE" w:rsidP="00E95EAE">
      <w:pPr>
        <w:pStyle w:val="TryitNow"/>
      </w:pPr>
      <w:r>
        <w:t>Try it Now</w:t>
      </w:r>
    </w:p>
    <w:p w14:paraId="3B071FE5" w14:textId="77777777" w:rsidR="00E95EAE" w:rsidRPr="00711E97" w:rsidRDefault="00E95EAE" w:rsidP="00E95EAE">
      <w:pPr>
        <w:pStyle w:val="TryitNowbody"/>
      </w:pPr>
      <w:r>
        <w:t xml:space="preserve">2. Using the tables from the example above, evaluate </w:t>
      </w:r>
      <w:r w:rsidRPr="008F1A40">
        <w:rPr>
          <w:i/>
          <w:position w:val="-10"/>
        </w:rPr>
        <w:object w:dxaOrig="800" w:dyaOrig="320" w14:anchorId="3391BCF4">
          <v:shape id="_x0000_i1383" type="#_x0000_t75" style="width:39.75pt;height:15pt" o:ole="">
            <v:imagedata r:id="rId758" o:title=""/>
          </v:shape>
          <o:OLEObject Type="Embed" ProgID="Equation.3" ShapeID="_x0000_i1383" DrawAspect="Content" ObjectID="_1718714413" r:id="rId759"/>
        </w:object>
      </w:r>
      <w:r>
        <w:t xml:space="preserve"> and </w:t>
      </w:r>
      <w:r w:rsidRPr="008F1A40">
        <w:rPr>
          <w:i/>
          <w:position w:val="-10"/>
        </w:rPr>
        <w:object w:dxaOrig="840" w:dyaOrig="320" w14:anchorId="790AB760">
          <v:shape id="_x0000_i1384" type="#_x0000_t75" style="width:41.25pt;height:15pt" o:ole="">
            <v:imagedata r:id="rId760" o:title=""/>
          </v:shape>
          <o:OLEObject Type="Embed" ProgID="Equation.3" ShapeID="_x0000_i1384" DrawAspect="Content" ObjectID="_1718714414" r:id="rId761"/>
        </w:object>
      </w:r>
      <w:r>
        <w:rPr>
          <w:i/>
        </w:rPr>
        <w:t>.</w:t>
      </w:r>
    </w:p>
    <w:p w14:paraId="1B5F5F32" w14:textId="77777777" w:rsidR="00E95EAE" w:rsidRDefault="00E95EAE" w:rsidP="00E95EAE"/>
    <w:p w14:paraId="34D3D430" w14:textId="77777777" w:rsidR="00E95EAE" w:rsidRDefault="00E95EAE" w:rsidP="00E95EAE"/>
    <w:p w14:paraId="3D7FF2CE" w14:textId="77777777" w:rsidR="00E95EAE" w:rsidRDefault="00E95EAE" w:rsidP="00E95EAE">
      <w:pPr>
        <w:pStyle w:val="ExampleHeader"/>
      </w:pPr>
      <w:r>
        <w:t>Example 4</w:t>
      </w:r>
    </w:p>
    <w:p w14:paraId="7092999B" w14:textId="77777777" w:rsidR="00E95EAE" w:rsidRPr="00711E97" w:rsidRDefault="00E95EAE" w:rsidP="00E95EAE">
      <w:pPr>
        <w:pStyle w:val="Example"/>
      </w:pPr>
      <w:r w:rsidRPr="00711E97">
        <w:t xml:space="preserve">Using the graphs below, evaluate </w:t>
      </w:r>
      <w:r w:rsidRPr="008F1A40">
        <w:rPr>
          <w:i/>
          <w:position w:val="-10"/>
        </w:rPr>
        <w:object w:dxaOrig="800" w:dyaOrig="320" w14:anchorId="2B29DCCE">
          <v:shape id="_x0000_i1385" type="#_x0000_t75" style="width:39.75pt;height:15pt" o:ole="">
            <v:imagedata r:id="rId758" o:title=""/>
          </v:shape>
          <o:OLEObject Type="Embed" ProgID="Equation.3" ShapeID="_x0000_i1385" DrawAspect="Content" ObjectID="_1718714415" r:id="rId762"/>
        </w:object>
      </w:r>
      <w:r>
        <w:rPr>
          <w:i/>
        </w:rPr>
        <w:t>.</w:t>
      </w:r>
    </w:p>
    <w:p w14:paraId="431BC82B" w14:textId="77777777" w:rsidR="00052017" w:rsidRDefault="00F435E3" w:rsidP="00F435E3">
      <w:pPr>
        <w:pStyle w:val="Example"/>
      </w:pPr>
      <w:r>
        <w:rPr>
          <w:noProof/>
        </w:rPr>
        <w:drawing>
          <wp:inline distT="0" distB="0" distL="0" distR="0" wp14:anchorId="0008994A" wp14:editId="0CBF9BCD">
            <wp:extent cx="1954709" cy="2011680"/>
            <wp:effectExtent l="0" t="0" r="0" b="0"/>
            <wp:docPr id="198" name="Picture 198" descr="Graph of f(x), a downward-opening U-shaped graph which passes through 1 comma 2, 2 comma 5, 3 comma 6, 4 comma 5, and 5 comma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Graph of f(x), a downward-opening U-shaped graph which passes through 1 comma 2, 2 comma 5, 3 comma 6, 4 comma 5, and 5 comma 2"/>
                    <pic:cNvPicPr>
                      <a:picLocks noChangeAspect="1" noChangeArrowheads="1"/>
                    </pic:cNvPicPr>
                  </pic:nvPicPr>
                  <pic:blipFill>
                    <a:blip r:embed="rId763">
                      <a:extLst>
                        <a:ext uri="{28A0092B-C50C-407E-A947-70E740481C1C}">
                          <a14:useLocalDpi xmlns:a14="http://schemas.microsoft.com/office/drawing/2010/main" val="0"/>
                        </a:ext>
                      </a:extLst>
                    </a:blip>
                    <a:srcRect/>
                    <a:stretch>
                      <a:fillRect/>
                    </a:stretch>
                  </pic:blipFill>
                  <pic:spPr bwMode="auto">
                    <a:xfrm>
                      <a:off x="0" y="0"/>
                      <a:ext cx="1954709" cy="2011680"/>
                    </a:xfrm>
                    <a:prstGeom prst="rect">
                      <a:avLst/>
                    </a:prstGeom>
                    <a:noFill/>
                    <a:ln>
                      <a:noFill/>
                    </a:ln>
                  </pic:spPr>
                </pic:pic>
              </a:graphicData>
            </a:graphic>
          </wp:inline>
        </w:drawing>
      </w:r>
      <w:r w:rsidR="00052017">
        <w:tab/>
      </w:r>
      <w:r>
        <w:rPr>
          <w:noProof/>
        </w:rPr>
        <w:drawing>
          <wp:inline distT="0" distB="0" distL="0" distR="0" wp14:anchorId="0275B255" wp14:editId="0776DC70">
            <wp:extent cx="2002446" cy="2011680"/>
            <wp:effectExtent l="0" t="0" r="0" b="0"/>
            <wp:docPr id="197" name="Picture 197" descr="Graph of g(x), an upward-opening U-shaped graph which passes through 1 comma 3, 2 comma 0, 3 comma negative 1, 4 comma 0, and 5 comma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descr="Graph of g(x), an upward-opening U-shaped graph which passes through 1 comma 3, 2 comma 0, 3 comma negative 1, 4 comma 0, and 5 comma 3"/>
                    <pic:cNvPicPr>
                      <a:picLocks noChangeAspect="1" noChangeArrowheads="1"/>
                    </pic:cNvPicPr>
                  </pic:nvPicPr>
                  <pic:blipFill>
                    <a:blip r:embed="rId764">
                      <a:extLst>
                        <a:ext uri="{28A0092B-C50C-407E-A947-70E740481C1C}">
                          <a14:useLocalDpi xmlns:a14="http://schemas.microsoft.com/office/drawing/2010/main" val="0"/>
                        </a:ext>
                      </a:extLst>
                    </a:blip>
                    <a:srcRect/>
                    <a:stretch>
                      <a:fillRect/>
                    </a:stretch>
                  </pic:blipFill>
                  <pic:spPr bwMode="auto">
                    <a:xfrm>
                      <a:off x="0" y="0"/>
                      <a:ext cx="2002446" cy="2011680"/>
                    </a:xfrm>
                    <a:prstGeom prst="rect">
                      <a:avLst/>
                    </a:prstGeom>
                    <a:noFill/>
                    <a:ln>
                      <a:noFill/>
                    </a:ln>
                  </pic:spPr>
                </pic:pic>
              </a:graphicData>
            </a:graphic>
          </wp:inline>
        </w:drawing>
      </w:r>
      <w:r w:rsidR="00E95EAE">
        <w:t xml:space="preserve"> </w:t>
      </w:r>
    </w:p>
    <w:p w14:paraId="1BDAF303" w14:textId="77777777" w:rsidR="00052017" w:rsidRDefault="00052017" w:rsidP="00F435E3">
      <w:pPr>
        <w:pStyle w:val="Example"/>
      </w:pPr>
    </w:p>
    <w:p w14:paraId="39A98851" w14:textId="77777777" w:rsidR="009B18E6" w:rsidRDefault="00E95EAE" w:rsidP="00F435E3">
      <w:pPr>
        <w:pStyle w:val="Example"/>
      </w:pPr>
      <w:r>
        <w:t xml:space="preserve">To evaluate </w:t>
      </w:r>
      <w:r w:rsidRPr="008F1A40">
        <w:rPr>
          <w:i/>
          <w:position w:val="-10"/>
        </w:rPr>
        <w:object w:dxaOrig="800" w:dyaOrig="320" w14:anchorId="584FA350">
          <v:shape id="_x0000_i1386" type="#_x0000_t75" style="width:39.75pt;height:15pt" o:ole="">
            <v:imagedata r:id="rId758" o:title=""/>
          </v:shape>
          <o:OLEObject Type="Embed" ProgID="Equation.3" ShapeID="_x0000_i1386" DrawAspect="Content" ObjectID="_1718714416" r:id="rId765"/>
        </w:object>
      </w:r>
      <w:r>
        <w:t>, we again start with the inside evaluation.  We evaluate</w:t>
      </w:r>
      <w:r w:rsidRPr="008F1A40">
        <w:rPr>
          <w:i/>
          <w:position w:val="-10"/>
        </w:rPr>
        <w:object w:dxaOrig="460" w:dyaOrig="320" w14:anchorId="02391A7E">
          <v:shape id="_x0000_i1387" type="#_x0000_t75" style="width:22.5pt;height:15pt" o:ole="">
            <v:imagedata r:id="rId766" o:title=""/>
          </v:shape>
          <o:OLEObject Type="Embed" ProgID="Equation.3" ShapeID="_x0000_i1387" DrawAspect="Content" ObjectID="_1718714417" r:id="rId767"/>
        </w:object>
      </w:r>
      <w:r>
        <w:t xml:space="preserve"> using the graph of the </w:t>
      </w:r>
      <w:r>
        <w:rPr>
          <w:i/>
        </w:rPr>
        <w:t>g(x)</w:t>
      </w:r>
      <w:r>
        <w:t xml:space="preserve"> function, finding the input of </w:t>
      </w:r>
      <w:r w:rsidRPr="008F1A40">
        <w:t>1</w:t>
      </w:r>
      <w:r>
        <w:t xml:space="preserve"> on the horizontal axis and finding the output value of the graph at that input.  Here, </w:t>
      </w:r>
      <w:r w:rsidRPr="008F1A40">
        <w:rPr>
          <w:i/>
          <w:position w:val="-10"/>
        </w:rPr>
        <w:object w:dxaOrig="820" w:dyaOrig="320" w14:anchorId="63BA12DC">
          <v:shape id="_x0000_i1388" type="#_x0000_t75" style="width:41.25pt;height:15pt" o:ole="">
            <v:imagedata r:id="rId768" o:title=""/>
          </v:shape>
          <o:OLEObject Type="Embed" ProgID="Equation.3" ShapeID="_x0000_i1388" DrawAspect="Content" ObjectID="_1718714418" r:id="rId769"/>
        </w:object>
      </w:r>
      <w:r>
        <w:t xml:space="preserve">.  </w:t>
      </w:r>
    </w:p>
    <w:p w14:paraId="37DF572E" w14:textId="77777777" w:rsidR="009B18E6" w:rsidRDefault="009B18E6" w:rsidP="00F435E3">
      <w:pPr>
        <w:pStyle w:val="Example"/>
      </w:pPr>
    </w:p>
    <w:p w14:paraId="0E204BB1" w14:textId="77777777" w:rsidR="009B18E6" w:rsidRDefault="00E95EAE" w:rsidP="00F435E3">
      <w:pPr>
        <w:pStyle w:val="Example"/>
      </w:pPr>
      <w:r>
        <w:t xml:space="preserve">Using this value as the input to the </w:t>
      </w:r>
      <w:r>
        <w:rPr>
          <w:i/>
        </w:rPr>
        <w:t>f</w:t>
      </w:r>
      <w:r>
        <w:t xml:space="preserve"> function, </w:t>
      </w:r>
      <w:r w:rsidRPr="008F1A40">
        <w:rPr>
          <w:i/>
          <w:position w:val="-10"/>
        </w:rPr>
        <w:object w:dxaOrig="1480" w:dyaOrig="320" w14:anchorId="74727FE0">
          <v:shape id="_x0000_i1389" type="#_x0000_t75" style="width:72.75pt;height:15pt" o:ole="">
            <v:imagedata r:id="rId770" o:title=""/>
          </v:shape>
          <o:OLEObject Type="Embed" ProgID="Equation.3" ShapeID="_x0000_i1389" DrawAspect="Content" ObjectID="_1718714419" r:id="rId771"/>
        </w:object>
      </w:r>
      <w:r>
        <w:t xml:space="preserve">.  We can then evaluate this by looking to the graph of the </w:t>
      </w:r>
      <w:r w:rsidRPr="00711E97">
        <w:rPr>
          <w:i/>
        </w:rPr>
        <w:t>f</w:t>
      </w:r>
      <w:r>
        <w:rPr>
          <w:i/>
        </w:rPr>
        <w:t xml:space="preserve">(x) </w:t>
      </w:r>
      <w:r w:rsidRPr="00711E97">
        <w:t>function,</w:t>
      </w:r>
      <w:r>
        <w:t xml:space="preserve"> finding the input of 3 on the horizontal axis, and reading the output value of the graph at this input.  </w:t>
      </w:r>
    </w:p>
    <w:p w14:paraId="08047FD3" w14:textId="77777777" w:rsidR="00E95EAE" w:rsidRPr="008F1A40" w:rsidRDefault="00E95EAE" w:rsidP="00F435E3">
      <w:pPr>
        <w:pStyle w:val="Example"/>
      </w:pPr>
      <w:r w:rsidRPr="008F1A40">
        <w:rPr>
          <w:i/>
          <w:position w:val="-10"/>
        </w:rPr>
        <w:object w:dxaOrig="880" w:dyaOrig="320" w14:anchorId="67A0B22D">
          <v:shape id="_x0000_i1390" type="#_x0000_t75" style="width:43.5pt;height:15pt" o:ole="">
            <v:imagedata r:id="rId772" o:title=""/>
          </v:shape>
          <o:OLEObject Type="Embed" ProgID="Equation.3" ShapeID="_x0000_i1390" DrawAspect="Content" ObjectID="_1718714420" r:id="rId773"/>
        </w:object>
      </w:r>
      <w:r>
        <w:t>, so</w:t>
      </w:r>
      <w:r w:rsidR="009B18E6" w:rsidRPr="008F1A40">
        <w:rPr>
          <w:i/>
          <w:position w:val="-10"/>
        </w:rPr>
        <w:object w:dxaOrig="1160" w:dyaOrig="320" w14:anchorId="1AE067A7">
          <v:shape id="_x0000_i1391" type="#_x0000_t75" style="width:58.5pt;height:15pt" o:ole="">
            <v:imagedata r:id="rId774" o:title=""/>
          </v:shape>
          <o:OLEObject Type="Embed" ProgID="Equation.3" ShapeID="_x0000_i1391" DrawAspect="Content" ObjectID="_1718714421" r:id="rId775"/>
        </w:object>
      </w:r>
      <w:r>
        <w:t>.</w:t>
      </w:r>
    </w:p>
    <w:p w14:paraId="2FA86FCF" w14:textId="77777777" w:rsidR="00E95EAE" w:rsidRDefault="00E95EAE" w:rsidP="00E95EAE"/>
    <w:p w14:paraId="6BD62DD7" w14:textId="77777777" w:rsidR="00E95EAE" w:rsidRDefault="00E95EAE" w:rsidP="00E95EAE"/>
    <w:p w14:paraId="12A9828D" w14:textId="77777777" w:rsidR="00E95EAE" w:rsidRPr="00376985" w:rsidRDefault="00E95EAE" w:rsidP="00E95EAE">
      <w:pPr>
        <w:pStyle w:val="TryitNow"/>
      </w:pPr>
      <w:r>
        <w:t>Try it Now</w:t>
      </w:r>
    </w:p>
    <w:p w14:paraId="0C020F00" w14:textId="77777777" w:rsidR="00E95EAE" w:rsidRDefault="00E95EAE" w:rsidP="00E95EAE">
      <w:pPr>
        <w:pStyle w:val="TryitNowbody"/>
      </w:pPr>
      <w:r>
        <w:t xml:space="preserve">3. Using the graphs from the previous example, evaluate </w:t>
      </w:r>
      <w:r w:rsidRPr="008F1A40">
        <w:rPr>
          <w:i/>
          <w:position w:val="-10"/>
        </w:rPr>
        <w:object w:dxaOrig="840" w:dyaOrig="320" w14:anchorId="2DF53C73">
          <v:shape id="_x0000_i1392" type="#_x0000_t75" style="width:41.25pt;height:15pt" o:ole="">
            <v:imagedata r:id="rId776" o:title=""/>
          </v:shape>
          <o:OLEObject Type="Embed" ProgID="Equation.3" ShapeID="_x0000_i1392" DrawAspect="Content" ObjectID="_1718714422" r:id="rId777"/>
        </w:object>
      </w:r>
      <w:r>
        <w:rPr>
          <w:i/>
        </w:rPr>
        <w:t>.</w:t>
      </w:r>
    </w:p>
    <w:p w14:paraId="46063A2F" w14:textId="77777777" w:rsidR="00E95EAE" w:rsidRDefault="00E95EAE" w:rsidP="00E95EAE"/>
    <w:p w14:paraId="77F2E5FA" w14:textId="77777777" w:rsidR="00E95EAE" w:rsidRDefault="00E95EAE" w:rsidP="00E95EAE"/>
    <w:p w14:paraId="3C6D9DE8" w14:textId="77777777" w:rsidR="00E95EAE" w:rsidRDefault="00E95EAE" w:rsidP="00E95EAE">
      <w:pPr>
        <w:rPr>
          <w:b/>
        </w:rPr>
      </w:pPr>
      <w:r>
        <w:rPr>
          <w:b/>
        </w:rPr>
        <w:lastRenderedPageBreak/>
        <w:t>Composition using Formulas</w:t>
      </w:r>
      <w:r w:rsidR="00DD446B">
        <w:rPr>
          <w:b/>
        </w:rPr>
        <w:fldChar w:fldCharType="begin"/>
      </w:r>
      <w:r>
        <w:instrText>xe "Composition of Functions</w:instrText>
      </w:r>
      <w:r w:rsidRPr="00322830">
        <w:instrText>:Formulas</w:instrText>
      </w:r>
      <w:r>
        <w:instrText>"</w:instrText>
      </w:r>
      <w:r w:rsidR="00DD446B">
        <w:rPr>
          <w:b/>
        </w:rPr>
        <w:fldChar w:fldCharType="end"/>
      </w:r>
    </w:p>
    <w:p w14:paraId="544FB14F" w14:textId="77777777" w:rsidR="009B18E6" w:rsidRDefault="009B18E6" w:rsidP="00E95EAE"/>
    <w:p w14:paraId="10521059" w14:textId="77777777" w:rsidR="00E95EAE" w:rsidRDefault="00E95EAE" w:rsidP="00E95EAE">
      <w:r w:rsidRPr="005A01DE">
        <w:t>When evaluating a composition of functions where we have either created or been given formulas, the concept</w:t>
      </w:r>
      <w:r>
        <w:t xml:space="preserve"> of working from the inside out</w:t>
      </w:r>
      <w:r w:rsidRPr="005A01DE">
        <w:t xml:space="preserve"> remain</w:t>
      </w:r>
      <w:r>
        <w:t>s</w:t>
      </w:r>
      <w:r w:rsidRPr="005A01DE">
        <w:t xml:space="preserve"> the same.  </w:t>
      </w:r>
      <w:r w:rsidR="009B18E6">
        <w:t>First,</w:t>
      </w:r>
      <w:r>
        <w:t xml:space="preserve"> we evaluate the inside function using the input value provided, then use the resulting output as the input to the outside function.</w:t>
      </w:r>
    </w:p>
    <w:p w14:paraId="3749E858" w14:textId="77777777" w:rsidR="00E95EAE" w:rsidRDefault="00E95EAE" w:rsidP="00E95EAE"/>
    <w:p w14:paraId="296352C9" w14:textId="77777777" w:rsidR="00E95EAE" w:rsidRDefault="00E95EAE" w:rsidP="00E95EAE"/>
    <w:p w14:paraId="626BA230" w14:textId="77777777" w:rsidR="00E95EAE" w:rsidRDefault="00E95EAE" w:rsidP="00E95EAE">
      <w:pPr>
        <w:pStyle w:val="ExampleHeader"/>
      </w:pPr>
      <w:r>
        <w:t>Example 5</w:t>
      </w:r>
    </w:p>
    <w:p w14:paraId="5639FBFB" w14:textId="77777777" w:rsidR="00E95EAE" w:rsidRPr="008F1A40" w:rsidRDefault="00E95EAE" w:rsidP="00E95EAE">
      <w:pPr>
        <w:pStyle w:val="Example"/>
      </w:pPr>
      <w:r>
        <w:t xml:space="preserve">Given </w:t>
      </w:r>
      <w:r w:rsidRPr="00B57E49">
        <w:rPr>
          <w:position w:val="-10"/>
        </w:rPr>
        <w:object w:dxaOrig="1240" w:dyaOrig="360" w14:anchorId="341CC5E5">
          <v:shape id="_x0000_i1393" type="#_x0000_t75" style="width:63pt;height:18.75pt" o:ole="">
            <v:imagedata r:id="rId778" o:title=""/>
          </v:shape>
          <o:OLEObject Type="Embed" ProgID="Equation.3" ShapeID="_x0000_i1393" DrawAspect="Content" ObjectID="_1718714423" r:id="rId779"/>
        </w:object>
      </w:r>
      <w:r>
        <w:t xml:space="preserve"> and </w:t>
      </w:r>
      <w:r w:rsidRPr="00F62725">
        <w:rPr>
          <w:position w:val="-10"/>
        </w:rPr>
        <w:object w:dxaOrig="1320" w:dyaOrig="320" w14:anchorId="4EE0ABEC">
          <v:shape id="_x0000_i1394" type="#_x0000_t75" style="width:65.25pt;height:15pt" o:ole="">
            <v:imagedata r:id="rId780" o:title=""/>
          </v:shape>
          <o:OLEObject Type="Embed" ProgID="Equation.3" ShapeID="_x0000_i1394" DrawAspect="Content" ObjectID="_1718714424" r:id="rId781"/>
        </w:object>
      </w:r>
      <w:r>
        <w:t xml:space="preserve">, evaluate </w:t>
      </w:r>
      <w:r w:rsidRPr="008F1A40">
        <w:rPr>
          <w:i/>
          <w:position w:val="-10"/>
        </w:rPr>
        <w:object w:dxaOrig="780" w:dyaOrig="320" w14:anchorId="1C304C63">
          <v:shape id="_x0000_i1395" type="#_x0000_t75" style="width:38.25pt;height:15pt" o:ole="">
            <v:imagedata r:id="rId782" o:title=""/>
          </v:shape>
          <o:OLEObject Type="Embed" ProgID="Equation.3" ShapeID="_x0000_i1395" DrawAspect="Content" ObjectID="_1718714425" r:id="rId783"/>
        </w:object>
      </w:r>
      <w:r>
        <w:t>.</w:t>
      </w:r>
    </w:p>
    <w:p w14:paraId="09849F48" w14:textId="77777777" w:rsidR="00E95EAE" w:rsidRDefault="00E95EAE" w:rsidP="00E95EAE">
      <w:pPr>
        <w:pStyle w:val="Example"/>
      </w:pPr>
    </w:p>
    <w:p w14:paraId="3FDF517E" w14:textId="77777777" w:rsidR="00E95EAE" w:rsidRDefault="00E95EAE" w:rsidP="00E95EAE">
      <w:pPr>
        <w:pStyle w:val="Example"/>
      </w:pPr>
      <w:r>
        <w:t>Since the inside evaluation is</w:t>
      </w:r>
      <w:r w:rsidRPr="008F1A40">
        <w:rPr>
          <w:i/>
          <w:position w:val="-10"/>
        </w:rPr>
        <w:object w:dxaOrig="440" w:dyaOrig="320" w14:anchorId="03EF28AB">
          <v:shape id="_x0000_i1396" type="#_x0000_t75" style="width:22.5pt;height:15pt" o:ole="">
            <v:imagedata r:id="rId784" o:title=""/>
          </v:shape>
          <o:OLEObject Type="Embed" ProgID="Equation.3" ShapeID="_x0000_i1396" DrawAspect="Content" ObjectID="_1718714426" r:id="rId785"/>
        </w:object>
      </w:r>
      <w:r>
        <w:t xml:space="preserve">we start by evaluating the </w:t>
      </w:r>
      <w:r>
        <w:rPr>
          <w:i/>
        </w:rPr>
        <w:t>h(x)</w:t>
      </w:r>
      <w:r>
        <w:t xml:space="preserve"> function at 1:</w:t>
      </w:r>
    </w:p>
    <w:p w14:paraId="75461B6C" w14:textId="77777777" w:rsidR="00E95EAE" w:rsidRDefault="00E95EAE" w:rsidP="00E95EAE">
      <w:pPr>
        <w:pStyle w:val="Example"/>
      </w:pPr>
      <w:r w:rsidRPr="00F62725">
        <w:rPr>
          <w:position w:val="-10"/>
        </w:rPr>
        <w:object w:dxaOrig="1760" w:dyaOrig="320" w14:anchorId="08F7CC2A">
          <v:shape id="_x0000_i1397" type="#_x0000_t75" style="width:87.75pt;height:15pt" o:ole="">
            <v:imagedata r:id="rId786" o:title=""/>
          </v:shape>
          <o:OLEObject Type="Embed" ProgID="Equation.3" ShapeID="_x0000_i1397" DrawAspect="Content" ObjectID="_1718714427" r:id="rId787"/>
        </w:object>
      </w:r>
    </w:p>
    <w:p w14:paraId="1D96F779" w14:textId="77777777" w:rsidR="00E95EAE" w:rsidRDefault="00E95EAE" w:rsidP="00E95EAE">
      <w:pPr>
        <w:pStyle w:val="Example"/>
      </w:pPr>
    </w:p>
    <w:p w14:paraId="43A08C89" w14:textId="77777777" w:rsidR="00E95EAE" w:rsidRDefault="00E95EAE" w:rsidP="00E95EAE">
      <w:pPr>
        <w:pStyle w:val="Example"/>
      </w:pPr>
      <w:r>
        <w:t xml:space="preserve">Then </w:t>
      </w:r>
      <w:r w:rsidRPr="008F1A40">
        <w:rPr>
          <w:i/>
          <w:position w:val="-10"/>
        </w:rPr>
        <w:object w:dxaOrig="1460" w:dyaOrig="320" w14:anchorId="256028E6">
          <v:shape id="_x0000_i1398" type="#_x0000_t75" style="width:72.75pt;height:15pt" o:ole="">
            <v:imagedata r:id="rId788" o:title=""/>
          </v:shape>
          <o:OLEObject Type="Embed" ProgID="Equation.3" ShapeID="_x0000_i1398" DrawAspect="Content" ObjectID="_1718714428" r:id="rId789"/>
        </w:object>
      </w:r>
      <w:r>
        <w:t xml:space="preserve">, so we evaluate the </w:t>
      </w:r>
      <w:r>
        <w:rPr>
          <w:i/>
        </w:rPr>
        <w:t>f(t)</w:t>
      </w:r>
      <w:r>
        <w:t xml:space="preserve"> function at an input of 5:</w:t>
      </w:r>
    </w:p>
    <w:p w14:paraId="013C4ABA" w14:textId="77777777" w:rsidR="00E95EAE" w:rsidRPr="00F62725" w:rsidRDefault="00E95EAE" w:rsidP="00E95EAE">
      <w:pPr>
        <w:pStyle w:val="Example"/>
      </w:pPr>
      <w:r w:rsidRPr="00F62725">
        <w:rPr>
          <w:position w:val="-10"/>
        </w:rPr>
        <w:object w:dxaOrig="2799" w:dyaOrig="360" w14:anchorId="750DB786">
          <v:shape id="_x0000_i1399" type="#_x0000_t75" style="width:140.25pt;height:18.75pt" o:ole="">
            <v:imagedata r:id="rId790" o:title=""/>
          </v:shape>
          <o:OLEObject Type="Embed" ProgID="Equation.3" ShapeID="_x0000_i1399" DrawAspect="Content" ObjectID="_1718714429" r:id="rId791"/>
        </w:object>
      </w:r>
    </w:p>
    <w:p w14:paraId="010B64B7" w14:textId="77777777" w:rsidR="00E95EAE" w:rsidRDefault="00E95EAE" w:rsidP="00E95EAE"/>
    <w:p w14:paraId="2D237B3A" w14:textId="77777777" w:rsidR="00E95EAE" w:rsidRDefault="00E95EAE" w:rsidP="00E95EAE"/>
    <w:p w14:paraId="453B2EA1" w14:textId="77777777" w:rsidR="00E95EAE" w:rsidRPr="00376985" w:rsidRDefault="00E95EAE" w:rsidP="00E95EAE">
      <w:pPr>
        <w:pStyle w:val="TryitNow"/>
      </w:pPr>
      <w:r>
        <w:t>Try it Now</w:t>
      </w:r>
    </w:p>
    <w:p w14:paraId="0A78BDC8" w14:textId="77777777" w:rsidR="00E95EAE" w:rsidRDefault="00E95EAE" w:rsidP="00E95EAE">
      <w:pPr>
        <w:pStyle w:val="TryitNowbody"/>
      </w:pPr>
      <w:r>
        <w:t xml:space="preserve">4. Using the functions from the example above, evaluate </w:t>
      </w:r>
      <w:r w:rsidRPr="00F62725">
        <w:rPr>
          <w:position w:val="-10"/>
        </w:rPr>
        <w:object w:dxaOrig="960" w:dyaOrig="320" w14:anchorId="2A4683D2">
          <v:shape id="_x0000_i1400" type="#_x0000_t75" style="width:47.25pt;height:15pt" o:ole="">
            <v:imagedata r:id="rId792" o:title=""/>
          </v:shape>
          <o:OLEObject Type="Embed" ProgID="Equation.3" ShapeID="_x0000_i1400" DrawAspect="Content" ObjectID="_1718714430" r:id="rId793"/>
        </w:object>
      </w:r>
      <w:r>
        <w:t>.</w:t>
      </w:r>
    </w:p>
    <w:p w14:paraId="55155103" w14:textId="77777777" w:rsidR="00E95EAE" w:rsidRDefault="00E95EAE" w:rsidP="00E95EAE"/>
    <w:p w14:paraId="2DD1B223" w14:textId="77777777" w:rsidR="00E95EAE" w:rsidRDefault="00E95EAE" w:rsidP="00E95EAE"/>
    <w:p w14:paraId="60ABBE95" w14:textId="77777777" w:rsidR="00E95EAE" w:rsidRDefault="00E95EAE" w:rsidP="00E95EAE">
      <w:r>
        <w:t xml:space="preserve">While we can compose the functions as above for each individual input value, sometimes it would be really helpful to find a single formula which will calculate the result of a composition </w:t>
      </w:r>
      <w:r>
        <w:rPr>
          <w:i/>
        </w:rPr>
        <w:t>f(g(x))</w:t>
      </w:r>
      <w:r>
        <w:t>.  To do this, we will extend our idea of function evaluation.  Recall that when we evaluate a function like</w:t>
      </w:r>
      <w:r w:rsidRPr="00B57E49">
        <w:rPr>
          <w:position w:val="-10"/>
        </w:rPr>
        <w:object w:dxaOrig="1240" w:dyaOrig="360" w14:anchorId="6E3BD7BE">
          <v:shape id="_x0000_i1401" type="#_x0000_t75" style="width:63pt;height:18.75pt" o:ole="">
            <v:imagedata r:id="rId778" o:title=""/>
          </v:shape>
          <o:OLEObject Type="Embed" ProgID="Equation.3" ShapeID="_x0000_i1401" DrawAspect="Content" ObjectID="_1718714431" r:id="rId794"/>
        </w:object>
      </w:r>
      <w:r>
        <w:t xml:space="preserve">, we put whatever value is inside the parentheses after the function name into the formula wherever we see the input variable.  </w:t>
      </w:r>
    </w:p>
    <w:p w14:paraId="37BB3A1D" w14:textId="77777777" w:rsidR="00E95EAE" w:rsidRDefault="00E95EAE" w:rsidP="00E95EAE"/>
    <w:p w14:paraId="24B1382A" w14:textId="77777777" w:rsidR="00E95EAE" w:rsidRDefault="00E95EAE" w:rsidP="00E95EAE"/>
    <w:p w14:paraId="3DC45DA1" w14:textId="77777777" w:rsidR="00E95EAE" w:rsidRDefault="00E95EAE" w:rsidP="00E95EAE">
      <w:pPr>
        <w:pStyle w:val="ExampleHeader"/>
      </w:pPr>
      <w:r>
        <w:t>Example 6</w:t>
      </w:r>
    </w:p>
    <w:p w14:paraId="3148B012" w14:textId="77777777" w:rsidR="00E95EAE" w:rsidRDefault="00E95EAE" w:rsidP="00E95EAE">
      <w:pPr>
        <w:pStyle w:val="Example"/>
        <w:rPr>
          <w:i/>
        </w:rPr>
      </w:pPr>
      <w:r>
        <w:t>Given</w:t>
      </w:r>
      <w:r w:rsidRPr="00B57E49">
        <w:rPr>
          <w:position w:val="-10"/>
        </w:rPr>
        <w:object w:dxaOrig="1240" w:dyaOrig="360" w14:anchorId="08D086AB">
          <v:shape id="_x0000_i1402" type="#_x0000_t75" style="width:63pt;height:18.75pt" o:ole="">
            <v:imagedata r:id="rId778" o:title=""/>
          </v:shape>
          <o:OLEObject Type="Embed" ProgID="Equation.3" ShapeID="_x0000_i1402" DrawAspect="Content" ObjectID="_1718714432" r:id="rId795"/>
        </w:object>
      </w:r>
      <w:r>
        <w:t>, evaluate</w:t>
      </w:r>
      <w:r w:rsidRPr="00B57E49">
        <w:rPr>
          <w:position w:val="-10"/>
        </w:rPr>
        <w:object w:dxaOrig="520" w:dyaOrig="320" w14:anchorId="42CAFE4D">
          <v:shape id="_x0000_i1403" type="#_x0000_t75" style="width:25.5pt;height:15pt" o:ole="">
            <v:imagedata r:id="rId796" o:title=""/>
          </v:shape>
          <o:OLEObject Type="Embed" ProgID="Equation.3" ShapeID="_x0000_i1403" DrawAspect="Content" ObjectID="_1718714433" r:id="rId797"/>
        </w:object>
      </w:r>
      <w:r>
        <w:t xml:space="preserve"> and </w:t>
      </w:r>
      <w:r w:rsidRPr="00B57E49">
        <w:rPr>
          <w:position w:val="-10"/>
        </w:rPr>
        <w:object w:dxaOrig="660" w:dyaOrig="320" w14:anchorId="008AA1F3">
          <v:shape id="_x0000_i1404" type="#_x0000_t75" style="width:33.75pt;height:15pt" o:ole="">
            <v:imagedata r:id="rId798" o:title=""/>
          </v:shape>
          <o:OLEObject Type="Embed" ProgID="Equation.3" ShapeID="_x0000_i1404" DrawAspect="Content" ObjectID="_1718714434" r:id="rId799"/>
        </w:object>
      </w:r>
      <w:r>
        <w:t>.</w:t>
      </w:r>
    </w:p>
    <w:p w14:paraId="4C97806C" w14:textId="77777777" w:rsidR="00E95EAE" w:rsidRPr="00C62B22" w:rsidRDefault="00E95EAE" w:rsidP="00E95EAE">
      <w:pPr>
        <w:pStyle w:val="Example"/>
      </w:pPr>
    </w:p>
    <w:p w14:paraId="6B269FED" w14:textId="77777777" w:rsidR="00E95EAE" w:rsidRDefault="00E95EAE" w:rsidP="00E95EAE">
      <w:pPr>
        <w:pStyle w:val="Example"/>
      </w:pPr>
      <w:r w:rsidRPr="00B57E49">
        <w:rPr>
          <w:position w:val="-10"/>
        </w:rPr>
        <w:object w:dxaOrig="1320" w:dyaOrig="360" w14:anchorId="61738FD0">
          <v:shape id="_x0000_i1405" type="#_x0000_t75" style="width:65.25pt;height:18.75pt" o:ole="">
            <v:imagedata r:id="rId800" o:title=""/>
          </v:shape>
          <o:OLEObject Type="Embed" ProgID="Equation.3" ShapeID="_x0000_i1405" DrawAspect="Content" ObjectID="_1718714435" r:id="rId801"/>
        </w:object>
      </w:r>
    </w:p>
    <w:p w14:paraId="43D22821" w14:textId="77777777" w:rsidR="00E95EAE" w:rsidRDefault="00E95EAE" w:rsidP="00E95EAE">
      <w:pPr>
        <w:pStyle w:val="Example"/>
      </w:pPr>
      <w:r w:rsidRPr="00B57E49">
        <w:rPr>
          <w:position w:val="-10"/>
        </w:rPr>
        <w:object w:dxaOrig="2100" w:dyaOrig="360" w14:anchorId="296102AB">
          <v:shape id="_x0000_i1406" type="#_x0000_t75" style="width:105.75pt;height:18.75pt" o:ole="">
            <v:imagedata r:id="rId802" o:title=""/>
          </v:shape>
          <o:OLEObject Type="Embed" ProgID="Equation.3" ShapeID="_x0000_i1406" DrawAspect="Content" ObjectID="_1718714436" r:id="rId803"/>
        </w:object>
      </w:r>
    </w:p>
    <w:p w14:paraId="705A5C84" w14:textId="77777777" w:rsidR="00E95EAE" w:rsidRDefault="00E95EAE" w:rsidP="00E95EAE">
      <w:pPr>
        <w:pStyle w:val="Example"/>
      </w:pPr>
    </w:p>
    <w:p w14:paraId="559C2EAF" w14:textId="77777777" w:rsidR="00E95EAE" w:rsidRDefault="00E95EAE" w:rsidP="00E95EAE">
      <w:pPr>
        <w:pStyle w:val="Example"/>
      </w:pPr>
      <w:r>
        <w:t xml:space="preserve">We could simplify the results above if we wanted to </w:t>
      </w:r>
    </w:p>
    <w:p w14:paraId="63B7DDCB" w14:textId="77777777" w:rsidR="00E95EAE" w:rsidRDefault="00E95EAE" w:rsidP="00E95EAE">
      <w:pPr>
        <w:pStyle w:val="Example"/>
      </w:pPr>
      <w:r w:rsidRPr="00B57E49">
        <w:rPr>
          <w:position w:val="-10"/>
        </w:rPr>
        <w:object w:dxaOrig="2299" w:dyaOrig="360" w14:anchorId="09B032D7">
          <v:shape id="_x0000_i1407" type="#_x0000_t75" style="width:114.75pt;height:18.75pt" o:ole="">
            <v:imagedata r:id="rId804" o:title=""/>
          </v:shape>
          <o:OLEObject Type="Embed" ProgID="Equation.3" ShapeID="_x0000_i1407" DrawAspect="Content" ObjectID="_1718714437" r:id="rId805"/>
        </w:object>
      </w:r>
    </w:p>
    <w:p w14:paraId="1FC49601" w14:textId="77777777" w:rsidR="00E95EAE" w:rsidRDefault="00E95EAE" w:rsidP="00E95EAE">
      <w:pPr>
        <w:pStyle w:val="Example"/>
      </w:pPr>
      <w:r w:rsidRPr="00B57E49">
        <w:rPr>
          <w:position w:val="-10"/>
        </w:rPr>
        <w:object w:dxaOrig="3100" w:dyaOrig="360" w14:anchorId="479B17FB">
          <v:shape id="_x0000_i1408" type="#_x0000_t75" style="width:156pt;height:18.75pt" o:ole="">
            <v:imagedata r:id="rId806" o:title=""/>
          </v:shape>
          <o:OLEObject Type="Embed" ProgID="Equation.3" ShapeID="_x0000_i1408" DrawAspect="Content" ObjectID="_1718714438" r:id="rId807"/>
        </w:object>
      </w:r>
    </w:p>
    <w:p w14:paraId="53BB755C" w14:textId="77777777" w:rsidR="00E95EAE" w:rsidRDefault="00E95EAE" w:rsidP="00E95EAE"/>
    <w:p w14:paraId="599231D2" w14:textId="77777777" w:rsidR="00E95EAE" w:rsidRDefault="00E95EAE" w:rsidP="00E95EAE"/>
    <w:p w14:paraId="588E389A" w14:textId="77777777" w:rsidR="00E95EAE" w:rsidRDefault="00E95EAE" w:rsidP="00E95EAE">
      <w:r>
        <w:lastRenderedPageBreak/>
        <w:t xml:space="preserve">We are not limited, however, to using a numerical value as the input to the function. We can put anything into the function: a value, a different variable, or even an algebraic expression, provided we use the input expression everywhere we see the input variable.  </w:t>
      </w:r>
    </w:p>
    <w:p w14:paraId="631E5AB0" w14:textId="77777777" w:rsidR="00E95EAE" w:rsidRDefault="00E95EAE" w:rsidP="00E95EAE"/>
    <w:p w14:paraId="1E89FD9D" w14:textId="77777777" w:rsidR="00E95EAE" w:rsidRDefault="00E95EAE" w:rsidP="00E95EAE"/>
    <w:p w14:paraId="2ED32430" w14:textId="77777777" w:rsidR="00E95EAE" w:rsidRDefault="00E95EAE" w:rsidP="00E95EAE">
      <w:pPr>
        <w:pStyle w:val="ExampleHeader"/>
      </w:pPr>
      <w:r>
        <w:t>Example 7</w:t>
      </w:r>
    </w:p>
    <w:p w14:paraId="75200918" w14:textId="77777777" w:rsidR="00E95EAE" w:rsidRPr="009B18E6" w:rsidRDefault="00E95EAE" w:rsidP="00E95EAE">
      <w:pPr>
        <w:pStyle w:val="Example"/>
      </w:pPr>
      <w:r>
        <w:t xml:space="preserve">Using the function from the previous example, evaluate </w:t>
      </w:r>
      <w:r>
        <w:rPr>
          <w:i/>
        </w:rPr>
        <w:t>f(a)</w:t>
      </w:r>
      <w:r w:rsidR="009B18E6">
        <w:t>.</w:t>
      </w:r>
    </w:p>
    <w:p w14:paraId="6909DEBE" w14:textId="77777777" w:rsidR="00E95EAE" w:rsidRDefault="00E95EAE" w:rsidP="00E95EAE">
      <w:pPr>
        <w:pStyle w:val="Example"/>
        <w:rPr>
          <w:i/>
        </w:rPr>
      </w:pPr>
    </w:p>
    <w:p w14:paraId="3AB31722" w14:textId="77777777" w:rsidR="00E95EAE" w:rsidRDefault="00E95EAE" w:rsidP="00E95EAE">
      <w:pPr>
        <w:pStyle w:val="Example"/>
      </w:pPr>
      <w:r>
        <w:t xml:space="preserve">This means that the input value for </w:t>
      </w:r>
      <w:r>
        <w:rPr>
          <w:i/>
        </w:rPr>
        <w:t>t</w:t>
      </w:r>
      <w:r>
        <w:t xml:space="preserve"> is some unknown quantity </w:t>
      </w:r>
      <w:r>
        <w:rPr>
          <w:i/>
        </w:rPr>
        <w:t>a</w:t>
      </w:r>
      <w:r>
        <w:t xml:space="preserve">.  As before, we evaluate by replacing the input variable </w:t>
      </w:r>
      <w:r>
        <w:rPr>
          <w:i/>
        </w:rPr>
        <w:t>t</w:t>
      </w:r>
      <w:r>
        <w:t xml:space="preserve"> with the input quantity, in this case </w:t>
      </w:r>
      <w:r>
        <w:rPr>
          <w:i/>
        </w:rPr>
        <w:t>a</w:t>
      </w:r>
      <w:r>
        <w:t>.</w:t>
      </w:r>
    </w:p>
    <w:p w14:paraId="038B53B7" w14:textId="77777777" w:rsidR="00E95EAE" w:rsidRDefault="00E95EAE" w:rsidP="00E95EAE">
      <w:pPr>
        <w:pStyle w:val="Example"/>
      </w:pPr>
      <w:r w:rsidRPr="00B57E49">
        <w:rPr>
          <w:position w:val="-10"/>
        </w:rPr>
        <w:object w:dxaOrig="1400" w:dyaOrig="360" w14:anchorId="23F3C2AA">
          <v:shape id="_x0000_i1409" type="#_x0000_t75" style="width:69pt;height:18.75pt" o:ole="">
            <v:imagedata r:id="rId808" o:title=""/>
          </v:shape>
          <o:OLEObject Type="Embed" ProgID="Equation.3" ShapeID="_x0000_i1409" DrawAspect="Content" ObjectID="_1718714439" r:id="rId809"/>
        </w:object>
      </w:r>
    </w:p>
    <w:p w14:paraId="13173739" w14:textId="77777777" w:rsidR="009B18E6" w:rsidRDefault="009B18E6" w:rsidP="00E95EAE"/>
    <w:p w14:paraId="7CAE51D5" w14:textId="77777777" w:rsidR="009B18E6" w:rsidRDefault="009B18E6" w:rsidP="00E95EAE"/>
    <w:p w14:paraId="46864733" w14:textId="77777777" w:rsidR="00E95EAE" w:rsidRDefault="00E95EAE" w:rsidP="00E95EAE">
      <w:r>
        <w:t xml:space="preserve">The same idea can then be applied to expressions more complicated than a single letter.  </w:t>
      </w:r>
    </w:p>
    <w:p w14:paraId="28663BE2" w14:textId="77777777" w:rsidR="00E95EAE" w:rsidRDefault="00E95EAE" w:rsidP="00E95EAE"/>
    <w:p w14:paraId="75140419" w14:textId="77777777" w:rsidR="00E95EAE" w:rsidRDefault="00E95EAE" w:rsidP="00E95EAE"/>
    <w:p w14:paraId="1BEE195D" w14:textId="77777777" w:rsidR="00E95EAE" w:rsidRDefault="00E95EAE" w:rsidP="00E95EAE">
      <w:pPr>
        <w:pStyle w:val="ExampleHeader"/>
      </w:pPr>
      <w:r>
        <w:t>Example 8</w:t>
      </w:r>
    </w:p>
    <w:p w14:paraId="184FB604" w14:textId="77777777" w:rsidR="00E95EAE" w:rsidRDefault="00E95EAE" w:rsidP="00E95EAE">
      <w:pPr>
        <w:pStyle w:val="Example"/>
      </w:pPr>
      <w:r>
        <w:t xml:space="preserve">Using the same </w:t>
      </w:r>
      <w:r>
        <w:rPr>
          <w:i/>
        </w:rPr>
        <w:t>f(t)</w:t>
      </w:r>
      <w:r>
        <w:t xml:space="preserve"> function from above, evaluate </w:t>
      </w:r>
      <w:r w:rsidRPr="00B57E49">
        <w:rPr>
          <w:position w:val="-10"/>
        </w:rPr>
        <w:object w:dxaOrig="880" w:dyaOrig="320" w14:anchorId="597FBC5D">
          <v:shape id="_x0000_i1410" type="#_x0000_t75" style="width:43.5pt;height:15pt" o:ole="">
            <v:imagedata r:id="rId810" o:title=""/>
          </v:shape>
          <o:OLEObject Type="Embed" ProgID="Equation.3" ShapeID="_x0000_i1410" DrawAspect="Content" ObjectID="_1718714440" r:id="rId811"/>
        </w:object>
      </w:r>
      <w:r>
        <w:t>.</w:t>
      </w:r>
    </w:p>
    <w:p w14:paraId="450677E4" w14:textId="77777777" w:rsidR="00E95EAE" w:rsidRDefault="00E95EAE" w:rsidP="00E95EAE">
      <w:pPr>
        <w:pStyle w:val="Example"/>
      </w:pPr>
    </w:p>
    <w:p w14:paraId="243247C3" w14:textId="77777777" w:rsidR="00E95EAE" w:rsidRPr="00904332" w:rsidRDefault="00E95EAE" w:rsidP="00E95EAE">
      <w:pPr>
        <w:pStyle w:val="Example"/>
        <w:rPr>
          <w:i/>
        </w:rPr>
      </w:pPr>
      <w:r>
        <w:t xml:space="preserve">Everywhere in the formula for </w:t>
      </w:r>
      <w:r>
        <w:rPr>
          <w:i/>
        </w:rPr>
        <w:t>f</w:t>
      </w:r>
      <w:r>
        <w:t xml:space="preserve"> where there was a </w:t>
      </w:r>
      <w:r>
        <w:rPr>
          <w:i/>
        </w:rPr>
        <w:t>t</w:t>
      </w:r>
      <w:r>
        <w:t xml:space="preserve">, we would replace it with the input </w:t>
      </w:r>
      <w:r w:rsidRPr="00B57E49">
        <w:rPr>
          <w:position w:val="-10"/>
        </w:rPr>
        <w:object w:dxaOrig="700" w:dyaOrig="320" w14:anchorId="146A1600">
          <v:shape id="_x0000_i1411" type="#_x0000_t75" style="width:34.5pt;height:15pt" o:ole="">
            <v:imagedata r:id="rId812" o:title=""/>
          </v:shape>
          <o:OLEObject Type="Embed" ProgID="Equation.3" ShapeID="_x0000_i1411" DrawAspect="Content" ObjectID="_1718714441" r:id="rId813"/>
        </w:object>
      </w:r>
      <w:r>
        <w:t xml:space="preserve">.  Since in the original formula the input </w:t>
      </w:r>
      <w:r>
        <w:rPr>
          <w:i/>
        </w:rPr>
        <w:t>t</w:t>
      </w:r>
      <w:r>
        <w:t xml:space="preserve"> was squared in the first term, the entire input </w:t>
      </w:r>
      <w:r w:rsidRPr="008F1A40">
        <w:rPr>
          <w:position w:val="-6"/>
        </w:rPr>
        <w:object w:dxaOrig="540" w:dyaOrig="279" w14:anchorId="44DACC26">
          <v:shape id="_x0000_i1412" type="#_x0000_t75" style="width:27pt;height:15pt" o:ole="">
            <v:imagedata r:id="rId814" o:title=""/>
          </v:shape>
          <o:OLEObject Type="Embed" ProgID="Equation.3" ShapeID="_x0000_i1412" DrawAspect="Content" ObjectID="_1718714442" r:id="rId815"/>
        </w:object>
      </w:r>
      <w:r>
        <w:t xml:space="preserve"> needs to be squared when we substitute, so we need to use grouping parentheses</w:t>
      </w:r>
      <w:r w:rsidRPr="00904332">
        <w:rPr>
          <w:i/>
        </w:rPr>
        <w:t>.</w:t>
      </w:r>
      <w:r>
        <w:rPr>
          <w:i/>
        </w:rPr>
        <w:t xml:space="preserve">  </w:t>
      </w:r>
      <w:r w:rsidRPr="005A01DE">
        <w:t xml:space="preserve">To avoid problems, it is advisable to always </w:t>
      </w:r>
      <w:r>
        <w:t>use parentheses around inputs.</w:t>
      </w:r>
    </w:p>
    <w:p w14:paraId="37F7C6D4" w14:textId="77777777" w:rsidR="00E95EAE" w:rsidRDefault="00E95EAE" w:rsidP="00E95EAE">
      <w:pPr>
        <w:pStyle w:val="Example"/>
      </w:pPr>
    </w:p>
    <w:p w14:paraId="37937554" w14:textId="77777777" w:rsidR="00E95EAE" w:rsidRDefault="00E95EAE" w:rsidP="00E95EAE">
      <w:pPr>
        <w:pStyle w:val="Example"/>
      </w:pPr>
      <w:r w:rsidRPr="00B57E49">
        <w:rPr>
          <w:position w:val="-10"/>
        </w:rPr>
        <w:object w:dxaOrig="2760" w:dyaOrig="360" w14:anchorId="18D6B8F4">
          <v:shape id="_x0000_i1413" type="#_x0000_t75" style="width:137.25pt;height:18.75pt" o:ole="">
            <v:imagedata r:id="rId816" o:title=""/>
          </v:shape>
          <o:OLEObject Type="Embed" ProgID="Equation.3" ShapeID="_x0000_i1413" DrawAspect="Content" ObjectID="_1718714443" r:id="rId817"/>
        </w:object>
      </w:r>
    </w:p>
    <w:p w14:paraId="2F08E7D7" w14:textId="77777777" w:rsidR="00E95EAE" w:rsidRDefault="00E95EAE" w:rsidP="00E95EAE">
      <w:pPr>
        <w:pStyle w:val="Example"/>
      </w:pPr>
    </w:p>
    <w:p w14:paraId="03B2F229" w14:textId="77777777" w:rsidR="00E95EAE" w:rsidRDefault="00E95EAE" w:rsidP="00E95EAE">
      <w:pPr>
        <w:pStyle w:val="Example"/>
      </w:pPr>
      <w:r>
        <w:t xml:space="preserve">We could simplify this expression further to </w:t>
      </w:r>
      <w:r w:rsidRPr="00B57E49">
        <w:rPr>
          <w:position w:val="-10"/>
        </w:rPr>
        <w:object w:dxaOrig="2200" w:dyaOrig="360" w14:anchorId="008238BE">
          <v:shape id="_x0000_i1414" type="#_x0000_t75" style="width:110.25pt;height:18.75pt" o:ole="">
            <v:imagedata r:id="rId818" o:title=""/>
          </v:shape>
          <o:OLEObject Type="Embed" ProgID="Equation.3" ShapeID="_x0000_i1414" DrawAspect="Content" ObjectID="_1718714444" r:id="rId819"/>
        </w:object>
      </w:r>
      <w:r>
        <w:t xml:space="preserve"> if we wanted to:</w:t>
      </w:r>
    </w:p>
    <w:p w14:paraId="0300B436" w14:textId="77777777" w:rsidR="00E95EAE" w:rsidRDefault="00E95EAE" w:rsidP="00E95EAE">
      <w:pPr>
        <w:pStyle w:val="Example"/>
      </w:pPr>
      <w:r w:rsidRPr="00B57E49">
        <w:rPr>
          <w:position w:val="-10"/>
        </w:rPr>
        <w:object w:dxaOrig="3180" w:dyaOrig="320" w14:anchorId="1EC78B2C">
          <v:shape id="_x0000_i1415" type="#_x0000_t75" style="width:157.5pt;height:15pt" o:ole="">
            <v:imagedata r:id="rId820" o:title=""/>
          </v:shape>
          <o:OLEObject Type="Embed" ProgID="Equation.3" ShapeID="_x0000_i1415" DrawAspect="Content" ObjectID="_1718714445" r:id="rId821"/>
        </w:object>
      </w:r>
      <w:r>
        <w:tab/>
      </w:r>
      <w:r>
        <w:tab/>
      </w:r>
      <w:r w:rsidRPr="008F1A40">
        <w:rPr>
          <w:sz w:val="20"/>
          <w:szCs w:val="20"/>
        </w:rPr>
        <w:t>Use the “FOIL” technique (first, outside, inside, last)</w:t>
      </w:r>
    </w:p>
    <w:p w14:paraId="4D0E40A0" w14:textId="77777777" w:rsidR="00E95EAE" w:rsidRDefault="00E95EAE" w:rsidP="00E95EAE">
      <w:pPr>
        <w:pStyle w:val="Example"/>
      </w:pPr>
      <w:r w:rsidRPr="00B57E49">
        <w:rPr>
          <w:position w:val="-10"/>
        </w:rPr>
        <w:object w:dxaOrig="3420" w:dyaOrig="360" w14:anchorId="6832C8A9">
          <v:shape id="_x0000_i1416" type="#_x0000_t75" style="width:171pt;height:18.75pt" o:ole="">
            <v:imagedata r:id="rId822" o:title=""/>
          </v:shape>
          <o:OLEObject Type="Embed" ProgID="Equation.3" ShapeID="_x0000_i1416" DrawAspect="Content" ObjectID="_1718714446" r:id="rId823"/>
        </w:object>
      </w:r>
      <w:r>
        <w:t xml:space="preserve"> </w:t>
      </w:r>
      <w:r>
        <w:tab/>
      </w:r>
      <w:r w:rsidRPr="008F1A40">
        <w:rPr>
          <w:sz w:val="20"/>
          <w:szCs w:val="20"/>
        </w:rPr>
        <w:t>distribute the negative sign</w:t>
      </w:r>
      <w:r>
        <w:t xml:space="preserve">  </w:t>
      </w:r>
      <w:r w:rsidRPr="00B57E49">
        <w:rPr>
          <w:position w:val="-10"/>
        </w:rPr>
        <w:object w:dxaOrig="3260" w:dyaOrig="360" w14:anchorId="7F48F124">
          <v:shape id="_x0000_i1417" type="#_x0000_t75" style="width:163.5pt;height:18.75pt" o:ole="">
            <v:imagedata r:id="rId824" o:title=""/>
          </v:shape>
          <o:OLEObject Type="Embed" ProgID="Equation.3" ShapeID="_x0000_i1417" DrawAspect="Content" ObjectID="_1718714447" r:id="rId825"/>
        </w:object>
      </w:r>
      <w:r>
        <w:t xml:space="preserve">   </w:t>
      </w:r>
      <w:r>
        <w:tab/>
      </w:r>
      <w:r>
        <w:tab/>
      </w:r>
      <w:r w:rsidRPr="008F1A40">
        <w:rPr>
          <w:sz w:val="20"/>
          <w:szCs w:val="20"/>
        </w:rPr>
        <w:t>combine like terms</w:t>
      </w:r>
    </w:p>
    <w:p w14:paraId="36D21F22" w14:textId="77777777" w:rsidR="00E95EAE" w:rsidRDefault="00E95EAE" w:rsidP="00E95EAE">
      <w:pPr>
        <w:pStyle w:val="Example"/>
      </w:pPr>
      <w:r w:rsidRPr="00B57E49">
        <w:rPr>
          <w:position w:val="-10"/>
        </w:rPr>
        <w:object w:dxaOrig="2120" w:dyaOrig="360" w14:anchorId="2C57F042">
          <v:shape id="_x0000_i1418" type="#_x0000_t75" style="width:105.75pt;height:18.75pt" o:ole="">
            <v:imagedata r:id="rId826" o:title=""/>
          </v:shape>
          <o:OLEObject Type="Embed" ProgID="Equation.3" ShapeID="_x0000_i1418" DrawAspect="Content" ObjectID="_1718714448" r:id="rId827"/>
        </w:object>
      </w:r>
      <w:r>
        <w:t xml:space="preserve"> </w:t>
      </w:r>
    </w:p>
    <w:p w14:paraId="36012023" w14:textId="77777777" w:rsidR="00E95EAE" w:rsidRDefault="00E95EAE" w:rsidP="00E95EAE"/>
    <w:p w14:paraId="643AAED0" w14:textId="77777777" w:rsidR="00E95EAE" w:rsidRDefault="00E95EAE" w:rsidP="00E95EAE"/>
    <w:p w14:paraId="3A514212" w14:textId="77777777" w:rsidR="00E95EAE" w:rsidRDefault="00E95EAE" w:rsidP="00E95EAE">
      <w:pPr>
        <w:pStyle w:val="ExampleHeader"/>
      </w:pPr>
      <w:r>
        <w:t>Example 9</w:t>
      </w:r>
    </w:p>
    <w:p w14:paraId="5A608494" w14:textId="77777777" w:rsidR="00E95EAE" w:rsidRDefault="00E95EAE" w:rsidP="00E95EAE">
      <w:pPr>
        <w:pStyle w:val="Example"/>
      </w:pPr>
      <w:r>
        <w:t xml:space="preserve">Using the same function, evaluate </w:t>
      </w:r>
      <w:r w:rsidRPr="00B57E49">
        <w:rPr>
          <w:position w:val="-10"/>
        </w:rPr>
        <w:object w:dxaOrig="600" w:dyaOrig="360" w14:anchorId="44A8E952">
          <v:shape id="_x0000_i1419" type="#_x0000_t75" style="width:30.75pt;height:18.75pt" o:ole="">
            <v:imagedata r:id="rId828" o:title=""/>
          </v:shape>
          <o:OLEObject Type="Embed" ProgID="Equation.3" ShapeID="_x0000_i1419" DrawAspect="Content" ObjectID="_1718714449" r:id="rId829"/>
        </w:object>
      </w:r>
      <w:r>
        <w:t>.</w:t>
      </w:r>
    </w:p>
    <w:p w14:paraId="43CB0C04" w14:textId="77777777" w:rsidR="00E95EAE" w:rsidRDefault="00E95EAE" w:rsidP="00E95EAE">
      <w:pPr>
        <w:pStyle w:val="Example"/>
      </w:pPr>
    </w:p>
    <w:p w14:paraId="5F98BEA8" w14:textId="77777777" w:rsidR="00E95EAE" w:rsidRDefault="00E95EAE" w:rsidP="00E95EAE">
      <w:pPr>
        <w:pStyle w:val="Example"/>
      </w:pPr>
      <w:r>
        <w:t xml:space="preserve">Note that in this example, the same variable is used in the input expression and as the input variable of the function.  This doesn’t matter – we still replace the original input </w:t>
      </w:r>
      <w:r>
        <w:rPr>
          <w:i/>
        </w:rPr>
        <w:t>t</w:t>
      </w:r>
      <w:r>
        <w:t xml:space="preserve"> in the formula with the new input expression, </w:t>
      </w:r>
      <w:r w:rsidRPr="008F1A40">
        <w:rPr>
          <w:position w:val="-6"/>
        </w:rPr>
        <w:object w:dxaOrig="220" w:dyaOrig="320" w14:anchorId="1F0BC45C">
          <v:shape id="_x0000_i1420" type="#_x0000_t75" style="width:10.5pt;height:15pt" o:ole="">
            <v:imagedata r:id="rId830" o:title=""/>
          </v:shape>
          <o:OLEObject Type="Embed" ProgID="Equation.3" ShapeID="_x0000_i1420" DrawAspect="Content" ObjectID="_1718714450" r:id="rId831"/>
        </w:object>
      </w:r>
      <w:r>
        <w:t>.</w:t>
      </w:r>
    </w:p>
    <w:p w14:paraId="01D71EA2" w14:textId="77777777" w:rsidR="00E95EAE" w:rsidRPr="00C62B22" w:rsidRDefault="00E95EAE" w:rsidP="00E95EAE">
      <w:pPr>
        <w:pStyle w:val="Example"/>
      </w:pPr>
      <w:r w:rsidRPr="00B57E49">
        <w:rPr>
          <w:position w:val="-10"/>
        </w:rPr>
        <w:object w:dxaOrig="2740" w:dyaOrig="360" w14:anchorId="2178C189">
          <v:shape id="_x0000_i1421" type="#_x0000_t75" style="width:137.25pt;height:18.75pt" o:ole="">
            <v:imagedata r:id="rId832" o:title=""/>
          </v:shape>
          <o:OLEObject Type="Embed" ProgID="Equation.3" ShapeID="_x0000_i1421" DrawAspect="Content" ObjectID="_1718714451" r:id="rId833"/>
        </w:object>
      </w:r>
    </w:p>
    <w:p w14:paraId="34BEDA09" w14:textId="77777777" w:rsidR="00E95EAE" w:rsidRDefault="00E95EAE" w:rsidP="00E95EAE"/>
    <w:p w14:paraId="18BF530E" w14:textId="77777777" w:rsidR="00E95EAE" w:rsidRDefault="00E95EAE" w:rsidP="00E95EAE"/>
    <w:p w14:paraId="7EE20B03" w14:textId="77777777" w:rsidR="00E95EAE" w:rsidRPr="00376985" w:rsidRDefault="00E95EAE" w:rsidP="00E95EAE">
      <w:pPr>
        <w:pStyle w:val="TryitNow"/>
      </w:pPr>
      <w:r>
        <w:lastRenderedPageBreak/>
        <w:t>Try it Now</w:t>
      </w:r>
    </w:p>
    <w:p w14:paraId="40CD6481" w14:textId="77777777" w:rsidR="00E95EAE" w:rsidRPr="00C62B22" w:rsidRDefault="00E95EAE" w:rsidP="00E95EAE">
      <w:pPr>
        <w:pStyle w:val="TryitNowbody"/>
        <w:rPr>
          <w:i/>
        </w:rPr>
      </w:pPr>
      <w:r>
        <w:t xml:space="preserve">5. Given </w:t>
      </w:r>
      <w:r w:rsidRPr="00C62B22">
        <w:rPr>
          <w:position w:val="-10"/>
        </w:rPr>
        <w:object w:dxaOrig="1540" w:dyaOrig="380" w14:anchorId="30A55C84">
          <v:shape id="_x0000_i1422" type="#_x0000_t75" style="width:75.75pt;height:19.5pt" o:ole="">
            <v:imagedata r:id="rId834" o:title=""/>
          </v:shape>
          <o:OLEObject Type="Embed" ProgID="Equation.3" ShapeID="_x0000_i1422" DrawAspect="Content" ObjectID="_1718714452" r:id="rId835"/>
        </w:object>
      </w:r>
      <w:r>
        <w:t xml:space="preserve">, evaluate </w:t>
      </w:r>
      <w:r w:rsidRPr="00C62B22">
        <w:rPr>
          <w:position w:val="-10"/>
        </w:rPr>
        <w:object w:dxaOrig="820" w:dyaOrig="320" w14:anchorId="52DB1330">
          <v:shape id="_x0000_i1423" type="#_x0000_t75" style="width:41.25pt;height:15pt" o:ole="">
            <v:imagedata r:id="rId836" o:title=""/>
          </v:shape>
          <o:OLEObject Type="Embed" ProgID="Equation.3" ShapeID="_x0000_i1423" DrawAspect="Content" ObjectID="_1718714453" r:id="rId837"/>
        </w:object>
      </w:r>
      <w:r>
        <w:t>.</w:t>
      </w:r>
    </w:p>
    <w:p w14:paraId="229590CA" w14:textId="77777777" w:rsidR="00E95EAE" w:rsidRDefault="00E95EAE" w:rsidP="00E95EAE"/>
    <w:p w14:paraId="5EE06CBF" w14:textId="77777777" w:rsidR="00E95EAE" w:rsidRPr="00C62B22" w:rsidRDefault="00E95EAE" w:rsidP="00E95EAE"/>
    <w:p w14:paraId="62B8D3A5" w14:textId="77777777" w:rsidR="00E95EAE" w:rsidRDefault="00E95EAE" w:rsidP="00E95EAE">
      <w:pPr>
        <w:rPr>
          <w:i/>
        </w:rPr>
      </w:pPr>
      <w:r>
        <w:t xml:space="preserve">This now allows us to find an expression for a composition of functions.  If we want to find a formula for </w:t>
      </w:r>
      <w:r>
        <w:rPr>
          <w:i/>
        </w:rPr>
        <w:t>f(g(x))</w:t>
      </w:r>
      <w:r>
        <w:t xml:space="preserve">, we can start by writing out the formula for </w:t>
      </w:r>
      <w:r>
        <w:rPr>
          <w:i/>
        </w:rPr>
        <w:t>g(x)</w:t>
      </w:r>
      <w:r>
        <w:t xml:space="preserve">.   We can then evaluate the function </w:t>
      </w:r>
      <w:r>
        <w:rPr>
          <w:i/>
        </w:rPr>
        <w:t>f(x)</w:t>
      </w:r>
      <w:r>
        <w:t xml:space="preserve"> at that expression, as in the examples above. </w:t>
      </w:r>
    </w:p>
    <w:p w14:paraId="679C4F3C" w14:textId="77777777" w:rsidR="00E95EAE" w:rsidRDefault="00E95EAE" w:rsidP="00E95EAE"/>
    <w:p w14:paraId="72989905" w14:textId="77777777" w:rsidR="00E95EAE" w:rsidRPr="00E15175" w:rsidRDefault="00E95EAE" w:rsidP="00E95EAE"/>
    <w:p w14:paraId="6333480E" w14:textId="77777777" w:rsidR="00E95EAE" w:rsidRDefault="00E95EAE" w:rsidP="00E95EAE">
      <w:pPr>
        <w:pStyle w:val="ExampleHeader"/>
      </w:pPr>
      <w:r>
        <w:t>Example 10</w:t>
      </w:r>
    </w:p>
    <w:p w14:paraId="41602903" w14:textId="77777777" w:rsidR="00E95EAE" w:rsidRDefault="00E95EAE" w:rsidP="00E95EAE">
      <w:pPr>
        <w:pStyle w:val="Example"/>
      </w:pPr>
      <w:r>
        <w:t xml:space="preserve">Let </w:t>
      </w:r>
      <w:r w:rsidRPr="00B57E49">
        <w:rPr>
          <w:position w:val="-10"/>
        </w:rPr>
        <w:object w:dxaOrig="999" w:dyaOrig="360" w14:anchorId="397BED1B">
          <v:shape id="_x0000_i1424" type="#_x0000_t75" style="width:49.5pt;height:18.75pt" o:ole="">
            <v:imagedata r:id="rId838" o:title=""/>
          </v:shape>
          <o:OLEObject Type="Embed" ProgID="Equation.3" ShapeID="_x0000_i1424" DrawAspect="Content" ObjectID="_1718714454" r:id="rId839"/>
        </w:object>
      </w:r>
      <w:r>
        <w:t xml:space="preserve"> and </w:t>
      </w:r>
      <w:r w:rsidRPr="00170E33">
        <w:rPr>
          <w:position w:val="-24"/>
        </w:rPr>
        <w:object w:dxaOrig="1400" w:dyaOrig="620" w14:anchorId="62440863">
          <v:shape id="_x0000_i1425" type="#_x0000_t75" style="width:69pt;height:30.75pt" o:ole="">
            <v:imagedata r:id="rId840" o:title=""/>
          </v:shape>
          <o:OLEObject Type="Embed" ProgID="Equation.3" ShapeID="_x0000_i1425" DrawAspect="Content" ObjectID="_1718714455" r:id="rId841"/>
        </w:object>
      </w:r>
      <w:r>
        <w:t xml:space="preserve">, find </w:t>
      </w:r>
      <w:r>
        <w:rPr>
          <w:i/>
        </w:rPr>
        <w:t>f(g(x))</w:t>
      </w:r>
      <w:r>
        <w:t xml:space="preserve"> and </w:t>
      </w:r>
      <w:r>
        <w:rPr>
          <w:i/>
        </w:rPr>
        <w:t>g(f(x)).</w:t>
      </w:r>
    </w:p>
    <w:p w14:paraId="21122F75" w14:textId="77777777" w:rsidR="00E95EAE" w:rsidRDefault="00E95EAE" w:rsidP="00E95EAE">
      <w:pPr>
        <w:pStyle w:val="Example"/>
      </w:pPr>
    </w:p>
    <w:p w14:paraId="51B36D66" w14:textId="77777777" w:rsidR="00E95EAE" w:rsidRPr="009B18E6" w:rsidRDefault="00E95EAE" w:rsidP="00E95EAE">
      <w:pPr>
        <w:pStyle w:val="Example"/>
      </w:pPr>
      <w:r>
        <w:t xml:space="preserve">To find </w:t>
      </w:r>
      <w:r>
        <w:rPr>
          <w:i/>
        </w:rPr>
        <w:t>f(g(x))</w:t>
      </w:r>
      <w:r>
        <w:t xml:space="preserve">, we start by evaluating the inside, writing out the formula for </w:t>
      </w:r>
      <w:r>
        <w:rPr>
          <w:i/>
        </w:rPr>
        <w:t>g(x)</w:t>
      </w:r>
      <w:r w:rsidR="009B18E6">
        <w:t>.</w:t>
      </w:r>
    </w:p>
    <w:p w14:paraId="6B78D059" w14:textId="77777777" w:rsidR="00E95EAE" w:rsidRDefault="00E95EAE" w:rsidP="00E95EAE">
      <w:pPr>
        <w:pStyle w:val="Example"/>
      </w:pPr>
      <w:r w:rsidRPr="00170E33">
        <w:rPr>
          <w:position w:val="-24"/>
        </w:rPr>
        <w:object w:dxaOrig="1400" w:dyaOrig="620" w14:anchorId="6702A729">
          <v:shape id="_x0000_i1426" type="#_x0000_t75" style="width:69pt;height:30.75pt" o:ole="">
            <v:imagedata r:id="rId840" o:title=""/>
          </v:shape>
          <o:OLEObject Type="Embed" ProgID="Equation.3" ShapeID="_x0000_i1426" DrawAspect="Content" ObjectID="_1718714456" r:id="rId842"/>
        </w:object>
      </w:r>
    </w:p>
    <w:p w14:paraId="14DDCE8F" w14:textId="77777777" w:rsidR="00E95EAE" w:rsidRDefault="00E95EAE" w:rsidP="00E95EAE">
      <w:pPr>
        <w:pStyle w:val="Example"/>
      </w:pPr>
      <w:r>
        <w:t xml:space="preserve">We then use the expression </w:t>
      </w:r>
      <w:r w:rsidRPr="004E0C47">
        <w:rPr>
          <w:position w:val="-28"/>
        </w:rPr>
        <w:object w:dxaOrig="920" w:dyaOrig="680" w14:anchorId="6BD3D0FE">
          <v:shape id="_x0000_i1427" type="#_x0000_t75" style="width:46.5pt;height:33.75pt" o:ole="">
            <v:imagedata r:id="rId843" o:title=""/>
          </v:shape>
          <o:OLEObject Type="Embed" ProgID="Equation.3" ShapeID="_x0000_i1427" DrawAspect="Content" ObjectID="_1718714457" r:id="rId844"/>
        </w:object>
      </w:r>
      <w:r>
        <w:t xml:space="preserve"> as input for the function </w:t>
      </w:r>
      <w:r w:rsidRPr="00E15175">
        <w:rPr>
          <w:i/>
        </w:rPr>
        <w:t>f</w:t>
      </w:r>
      <w:r>
        <w:t>.</w:t>
      </w:r>
    </w:p>
    <w:p w14:paraId="1C4A10E7" w14:textId="77777777" w:rsidR="00E95EAE" w:rsidRDefault="00E95EAE" w:rsidP="00E95EAE">
      <w:pPr>
        <w:pStyle w:val="Example"/>
      </w:pPr>
      <w:r w:rsidRPr="00170E33">
        <w:rPr>
          <w:position w:val="-28"/>
        </w:rPr>
        <w:object w:dxaOrig="2140" w:dyaOrig="680" w14:anchorId="38059F34">
          <v:shape id="_x0000_i1428" type="#_x0000_t75" style="width:106.5pt;height:33.75pt" o:ole="">
            <v:imagedata r:id="rId845" o:title=""/>
          </v:shape>
          <o:OLEObject Type="Embed" ProgID="Equation.3" ShapeID="_x0000_i1428" DrawAspect="Content" ObjectID="_1718714458" r:id="rId846"/>
        </w:object>
      </w:r>
    </w:p>
    <w:p w14:paraId="6077364C" w14:textId="77777777" w:rsidR="009B18E6" w:rsidRDefault="009B18E6" w:rsidP="00E95EAE">
      <w:pPr>
        <w:pStyle w:val="Example"/>
      </w:pPr>
    </w:p>
    <w:p w14:paraId="586AED48" w14:textId="77777777" w:rsidR="00E95EAE" w:rsidRDefault="00E95EAE" w:rsidP="00E95EAE">
      <w:pPr>
        <w:pStyle w:val="Example"/>
      </w:pPr>
      <w:r>
        <w:t xml:space="preserve">We then evaluate the function </w:t>
      </w:r>
      <w:r>
        <w:rPr>
          <w:i/>
        </w:rPr>
        <w:t>f(x)</w:t>
      </w:r>
      <w:r>
        <w:t xml:space="preserve"> using the formula for </w:t>
      </w:r>
      <w:r>
        <w:rPr>
          <w:i/>
        </w:rPr>
        <w:t>g(x)</w:t>
      </w:r>
      <w:r>
        <w:t xml:space="preserve"> as the input.</w:t>
      </w:r>
    </w:p>
    <w:p w14:paraId="191DBDAC" w14:textId="77777777" w:rsidR="00E95EAE" w:rsidRDefault="00E95EAE" w:rsidP="00E95EAE">
      <w:pPr>
        <w:pStyle w:val="Example"/>
      </w:pPr>
      <w:r>
        <w:t xml:space="preserve">Since </w:t>
      </w:r>
      <w:r w:rsidRPr="00B57E49">
        <w:rPr>
          <w:position w:val="-10"/>
        </w:rPr>
        <w:object w:dxaOrig="999" w:dyaOrig="360" w14:anchorId="4AB95C57">
          <v:shape id="_x0000_i1429" type="#_x0000_t75" style="width:49.5pt;height:18.75pt" o:ole="">
            <v:imagedata r:id="rId838" o:title=""/>
          </v:shape>
          <o:OLEObject Type="Embed" ProgID="Equation.3" ShapeID="_x0000_i1429" DrawAspect="Content" ObjectID="_1718714459" r:id="rId847"/>
        </w:object>
      </w:r>
      <w:r w:rsidR="009B18E6">
        <w:t xml:space="preserve">, </w:t>
      </w:r>
      <w:r w:rsidRPr="00170E33">
        <w:rPr>
          <w:position w:val="-28"/>
        </w:rPr>
        <w:object w:dxaOrig="2320" w:dyaOrig="740" w14:anchorId="44185643">
          <v:shape id="_x0000_i1430" type="#_x0000_t75" style="width:115.5pt;height:36.75pt" o:ole="">
            <v:imagedata r:id="rId848" o:title=""/>
          </v:shape>
          <o:OLEObject Type="Embed" ProgID="Equation.3" ShapeID="_x0000_i1430" DrawAspect="Content" ObjectID="_1718714460" r:id="rId849"/>
        </w:object>
      </w:r>
    </w:p>
    <w:p w14:paraId="25023326" w14:textId="77777777" w:rsidR="00E95EAE" w:rsidRDefault="00E95EAE" w:rsidP="00E95EAE">
      <w:pPr>
        <w:pStyle w:val="Example"/>
      </w:pPr>
      <w:r>
        <w:t xml:space="preserve">This gives us the formula for the composition:  </w:t>
      </w:r>
      <w:r w:rsidRPr="00170E33">
        <w:rPr>
          <w:position w:val="-28"/>
        </w:rPr>
        <w:object w:dxaOrig="2060" w:dyaOrig="740" w14:anchorId="74B22E50">
          <v:shape id="_x0000_i1431" type="#_x0000_t75" style="width:102.75pt;height:36.75pt" o:ole="">
            <v:imagedata r:id="rId850" o:title=""/>
          </v:shape>
          <o:OLEObject Type="Embed" ProgID="Equation.3" ShapeID="_x0000_i1431" DrawAspect="Content" ObjectID="_1718714461" r:id="rId851"/>
        </w:object>
      </w:r>
      <w:r w:rsidR="009B18E6">
        <w:t>.</w:t>
      </w:r>
    </w:p>
    <w:p w14:paraId="6070ED1A" w14:textId="77777777" w:rsidR="00E95EAE" w:rsidRDefault="00E95EAE" w:rsidP="00E95EAE">
      <w:pPr>
        <w:pStyle w:val="Example"/>
      </w:pPr>
    </w:p>
    <w:p w14:paraId="6744F667" w14:textId="77777777" w:rsidR="00E95EAE" w:rsidRDefault="00E95EAE" w:rsidP="00E95EAE">
      <w:pPr>
        <w:pStyle w:val="Example"/>
      </w:pPr>
      <w:r>
        <w:t xml:space="preserve">Likewise, to find </w:t>
      </w:r>
      <w:r>
        <w:rPr>
          <w:i/>
        </w:rPr>
        <w:t>g(f(x))</w:t>
      </w:r>
      <w:r>
        <w:t xml:space="preserve">, we evaluate the inside, writing out the formula for </w:t>
      </w:r>
      <w:r>
        <w:rPr>
          <w:i/>
        </w:rPr>
        <w:t>f(x)</w:t>
      </w:r>
    </w:p>
    <w:p w14:paraId="5BADC633" w14:textId="77777777" w:rsidR="00E95EAE" w:rsidRDefault="00E95EAE" w:rsidP="00E95EAE">
      <w:pPr>
        <w:pStyle w:val="Example"/>
      </w:pPr>
      <w:r w:rsidRPr="00170E33">
        <w:rPr>
          <w:position w:val="-10"/>
        </w:rPr>
        <w:object w:dxaOrig="1620" w:dyaOrig="360" w14:anchorId="72A7BB6E">
          <v:shape id="_x0000_i1432" type="#_x0000_t75" style="width:81pt;height:18.75pt" o:ole="">
            <v:imagedata r:id="rId852" o:title=""/>
          </v:shape>
          <o:OLEObject Type="Embed" ProgID="Equation.3" ShapeID="_x0000_i1432" DrawAspect="Content" ObjectID="_1718714462" r:id="rId853"/>
        </w:object>
      </w:r>
    </w:p>
    <w:p w14:paraId="34998B3D" w14:textId="77777777" w:rsidR="009B18E6" w:rsidRDefault="009B18E6" w:rsidP="00E95EAE">
      <w:pPr>
        <w:pStyle w:val="Example"/>
      </w:pPr>
    </w:p>
    <w:p w14:paraId="017F6E8B" w14:textId="77777777" w:rsidR="00E95EAE" w:rsidRDefault="00E95EAE" w:rsidP="00E95EAE">
      <w:pPr>
        <w:pStyle w:val="Example"/>
      </w:pPr>
      <w:r>
        <w:t xml:space="preserve">Now we evaluate the function </w:t>
      </w:r>
      <w:r>
        <w:rPr>
          <w:i/>
        </w:rPr>
        <w:t>g(x)</w:t>
      </w:r>
      <w:r>
        <w:t xml:space="preserve"> using </w:t>
      </w:r>
      <w:r>
        <w:rPr>
          <w:i/>
        </w:rPr>
        <w:t>x</w:t>
      </w:r>
      <w:r>
        <w:rPr>
          <w:vertAlign w:val="superscript"/>
        </w:rPr>
        <w:t>2</w:t>
      </w:r>
      <w:r>
        <w:t xml:space="preserve"> as the input.</w:t>
      </w:r>
    </w:p>
    <w:p w14:paraId="10C073A3" w14:textId="77777777" w:rsidR="00E95EAE" w:rsidRPr="00170E33" w:rsidRDefault="00E95EAE" w:rsidP="00E95EAE">
      <w:pPr>
        <w:pStyle w:val="Example"/>
      </w:pPr>
      <w:r w:rsidRPr="00170E33">
        <w:rPr>
          <w:position w:val="-24"/>
        </w:rPr>
        <w:object w:dxaOrig="1960" w:dyaOrig="620" w14:anchorId="27CE5B48">
          <v:shape id="_x0000_i1433" type="#_x0000_t75" style="width:99pt;height:30.75pt" o:ole="">
            <v:imagedata r:id="rId854" o:title=""/>
          </v:shape>
          <o:OLEObject Type="Embed" ProgID="Equation.3" ShapeID="_x0000_i1433" DrawAspect="Content" ObjectID="_1718714463" r:id="rId855"/>
        </w:object>
      </w:r>
    </w:p>
    <w:p w14:paraId="4220DCFA" w14:textId="77777777" w:rsidR="00E95EAE" w:rsidRDefault="00E95EAE" w:rsidP="00E95EAE"/>
    <w:p w14:paraId="01CA40F9" w14:textId="77777777" w:rsidR="00E95EAE" w:rsidRDefault="00E95EAE" w:rsidP="00E95EAE"/>
    <w:p w14:paraId="472B39AB" w14:textId="77777777" w:rsidR="00E95EAE" w:rsidRPr="00376985" w:rsidRDefault="00E95EAE" w:rsidP="00E95EAE">
      <w:pPr>
        <w:pStyle w:val="TryitNow"/>
      </w:pPr>
      <w:r>
        <w:t>Try it Now</w:t>
      </w:r>
    </w:p>
    <w:p w14:paraId="60502B37" w14:textId="77777777" w:rsidR="00E95EAE" w:rsidRDefault="00E95EAE" w:rsidP="00E95EAE">
      <w:pPr>
        <w:pStyle w:val="TryitNowbody"/>
      </w:pPr>
      <w:r>
        <w:t xml:space="preserve">6. Let </w:t>
      </w:r>
      <w:r w:rsidRPr="00B57E49">
        <w:rPr>
          <w:position w:val="-10"/>
        </w:rPr>
        <w:object w:dxaOrig="1480" w:dyaOrig="360" w14:anchorId="3290976C">
          <v:shape id="_x0000_i1434" type="#_x0000_t75" style="width:72.75pt;height:18.75pt" o:ole="">
            <v:imagedata r:id="rId856" o:title=""/>
          </v:shape>
          <o:OLEObject Type="Embed" ProgID="Equation.3" ShapeID="_x0000_i1434" DrawAspect="Content" ObjectID="_1718714464" r:id="rId857"/>
        </w:object>
      </w:r>
      <w:r>
        <w:t xml:space="preserve"> and </w:t>
      </w:r>
      <w:r w:rsidRPr="00280082">
        <w:rPr>
          <w:position w:val="-10"/>
        </w:rPr>
        <w:object w:dxaOrig="1080" w:dyaOrig="380" w14:anchorId="700DE1E6">
          <v:shape id="_x0000_i1435" type="#_x0000_t75" style="width:54pt;height:19.5pt" o:ole="">
            <v:imagedata r:id="rId858" o:title=""/>
          </v:shape>
          <o:OLEObject Type="Embed" ProgID="Equation.3" ShapeID="_x0000_i1435" DrawAspect="Content" ObjectID="_1718714465" r:id="rId859"/>
        </w:object>
      </w:r>
      <w:r>
        <w:t xml:space="preserve">, find </w:t>
      </w:r>
      <w:r>
        <w:rPr>
          <w:i/>
        </w:rPr>
        <w:t>f(g(x))</w:t>
      </w:r>
      <w:r>
        <w:t xml:space="preserve"> and </w:t>
      </w:r>
      <w:r>
        <w:rPr>
          <w:i/>
        </w:rPr>
        <w:t>g(f(x)).</w:t>
      </w:r>
    </w:p>
    <w:p w14:paraId="7E96C281" w14:textId="77777777" w:rsidR="00E95EAE" w:rsidRDefault="00E95EAE" w:rsidP="00E95EAE"/>
    <w:p w14:paraId="78B0D3C8" w14:textId="77777777" w:rsidR="00E95EAE" w:rsidRDefault="00E95EAE" w:rsidP="00E95EAE"/>
    <w:p w14:paraId="32B9A8DA" w14:textId="77777777" w:rsidR="009B18E6" w:rsidRDefault="009B18E6" w:rsidP="00E95EAE"/>
    <w:p w14:paraId="178F7D27" w14:textId="77777777" w:rsidR="009B18E6" w:rsidRDefault="009B18E6" w:rsidP="00E95EAE"/>
    <w:p w14:paraId="76C0FF5B" w14:textId="77777777" w:rsidR="00E95EAE" w:rsidRDefault="00E95EAE" w:rsidP="00E95EAE">
      <w:pPr>
        <w:pStyle w:val="ExampleHeader"/>
      </w:pPr>
      <w:r>
        <w:lastRenderedPageBreak/>
        <w:t>Example 11</w:t>
      </w:r>
    </w:p>
    <w:p w14:paraId="65113D1E" w14:textId="77777777" w:rsidR="00E95EAE" w:rsidRDefault="00E95EAE" w:rsidP="00E95EAE">
      <w:pPr>
        <w:pStyle w:val="Example"/>
      </w:pPr>
      <w:r>
        <w:t xml:space="preserve">A city manager determines that the tax revenue, </w:t>
      </w:r>
      <w:r>
        <w:rPr>
          <w:i/>
        </w:rPr>
        <w:t>R</w:t>
      </w:r>
      <w:r>
        <w:t xml:space="preserve">, in millions of dollars collected on a population of </w:t>
      </w:r>
      <w:r>
        <w:rPr>
          <w:i/>
        </w:rPr>
        <w:t>p</w:t>
      </w:r>
      <w:r>
        <w:t xml:space="preserve"> thousand people is given by the formula </w:t>
      </w:r>
      <w:r w:rsidRPr="00A2529D">
        <w:rPr>
          <w:position w:val="-12"/>
        </w:rPr>
        <w:object w:dxaOrig="1960" w:dyaOrig="400" w14:anchorId="5FA02253">
          <v:shape id="_x0000_i1436" type="#_x0000_t75" style="width:99pt;height:19.5pt" o:ole="">
            <v:imagedata r:id="rId860" o:title=""/>
          </v:shape>
          <o:OLEObject Type="Embed" ProgID="Equation.3" ShapeID="_x0000_i1436" DrawAspect="Content" ObjectID="_1718714466" r:id="rId861"/>
        </w:object>
      </w:r>
      <w:r>
        <w:t xml:space="preserve">, and that the city’s population, in thousands, is predicted to follow the formula </w:t>
      </w:r>
      <w:r w:rsidRPr="00A2529D">
        <w:rPr>
          <w:position w:val="-10"/>
        </w:rPr>
        <w:object w:dxaOrig="2079" w:dyaOrig="360" w14:anchorId="1D51A80A">
          <v:shape id="_x0000_i1437" type="#_x0000_t75" style="width:104.25pt;height:18.75pt" o:ole="">
            <v:imagedata r:id="rId862" o:title=""/>
          </v:shape>
          <o:OLEObject Type="Embed" ProgID="Equation.3" ShapeID="_x0000_i1437" DrawAspect="Content" ObjectID="_1718714467" r:id="rId863"/>
        </w:object>
      </w:r>
      <w:r>
        <w:t xml:space="preserve">, where </w:t>
      </w:r>
      <w:proofErr w:type="spellStart"/>
      <w:r>
        <w:rPr>
          <w:i/>
        </w:rPr>
        <w:t>t</w:t>
      </w:r>
      <w:proofErr w:type="spellEnd"/>
      <w:r>
        <w:t xml:space="preserve"> is measured in years after 2010.  Find a formula for the tax revenue as a function of the year.</w:t>
      </w:r>
    </w:p>
    <w:p w14:paraId="616299DD" w14:textId="77777777" w:rsidR="00E95EAE" w:rsidRDefault="00E95EAE" w:rsidP="00E95EAE">
      <w:pPr>
        <w:pStyle w:val="Example"/>
      </w:pPr>
    </w:p>
    <w:p w14:paraId="1EB597B1" w14:textId="77777777" w:rsidR="00E95EAE" w:rsidRDefault="00E95EAE" w:rsidP="00E95EAE">
      <w:pPr>
        <w:pStyle w:val="Example"/>
      </w:pPr>
      <w:r>
        <w:t xml:space="preserve">Since we want tax revenue as a function of the year, we want year to be our initial input, and revenue to be our final output.  To find revenue, we will first have to predict the city population, and then use that result as the input to the tax function.  So we need to find </w:t>
      </w:r>
      <w:r>
        <w:rPr>
          <w:i/>
        </w:rPr>
        <w:t>R(p(t))</w:t>
      </w:r>
      <w:r>
        <w:t>.  Evaluating this,</w:t>
      </w:r>
    </w:p>
    <w:p w14:paraId="37892410" w14:textId="77777777" w:rsidR="009B18E6" w:rsidRDefault="009B18E6" w:rsidP="00E95EAE">
      <w:pPr>
        <w:pStyle w:val="Example"/>
      </w:pPr>
    </w:p>
    <w:p w14:paraId="23394D96" w14:textId="77777777" w:rsidR="00E95EAE" w:rsidRDefault="00E95EAE" w:rsidP="00E95EAE">
      <w:pPr>
        <w:pStyle w:val="Example"/>
      </w:pPr>
      <w:r w:rsidRPr="00A2529D">
        <w:rPr>
          <w:position w:val="-10"/>
        </w:rPr>
        <w:object w:dxaOrig="6680" w:dyaOrig="420" w14:anchorId="60A851F6">
          <v:shape id="_x0000_i1438" type="#_x0000_t75" style="width:333pt;height:21.75pt" o:ole="">
            <v:imagedata r:id="rId864" o:title=""/>
          </v:shape>
          <o:OLEObject Type="Embed" ProgID="Equation.3" ShapeID="_x0000_i1438" DrawAspect="Content" ObjectID="_1718714468" r:id="rId865"/>
        </w:object>
      </w:r>
    </w:p>
    <w:p w14:paraId="686229D0" w14:textId="77777777" w:rsidR="00E95EAE" w:rsidRDefault="00E95EAE" w:rsidP="00E95EAE">
      <w:pPr>
        <w:pStyle w:val="Example"/>
      </w:pPr>
    </w:p>
    <w:p w14:paraId="18EB04DB" w14:textId="77777777" w:rsidR="00E95EAE" w:rsidRDefault="00E95EAE" w:rsidP="00E95EAE">
      <w:pPr>
        <w:pStyle w:val="Example"/>
      </w:pPr>
      <w:r>
        <w:t xml:space="preserve">This composition gives us a single formula which can be used to predict the tax revenue during a given year, without needing to find the intermediary population value.  </w:t>
      </w:r>
    </w:p>
    <w:p w14:paraId="0B25F571" w14:textId="77777777" w:rsidR="00E95EAE" w:rsidRDefault="00E95EAE" w:rsidP="00E95EAE">
      <w:pPr>
        <w:pStyle w:val="Example"/>
      </w:pPr>
    </w:p>
    <w:p w14:paraId="4A45A626" w14:textId="77777777" w:rsidR="00E95EAE" w:rsidRDefault="00E95EAE" w:rsidP="00E95EAE">
      <w:pPr>
        <w:pStyle w:val="Example"/>
      </w:pPr>
      <w:r>
        <w:t xml:space="preserve">For example, to predict the tax revenue in 2017, when </w:t>
      </w:r>
      <w:r>
        <w:rPr>
          <w:i/>
        </w:rPr>
        <w:t>t</w:t>
      </w:r>
      <w:r>
        <w:t xml:space="preserve"> = 7 (because </w:t>
      </w:r>
      <w:proofErr w:type="spellStart"/>
      <w:r w:rsidRPr="00105611">
        <w:rPr>
          <w:i/>
        </w:rPr>
        <w:t>t</w:t>
      </w:r>
      <w:proofErr w:type="spellEnd"/>
      <w:r>
        <w:t xml:space="preserve"> is measured in years after 2010)</w:t>
      </w:r>
      <w:r w:rsidR="009B18E6">
        <w:t>,</w:t>
      </w:r>
    </w:p>
    <w:p w14:paraId="6D03DF30" w14:textId="77777777" w:rsidR="009B18E6" w:rsidRDefault="009B18E6" w:rsidP="00E95EAE">
      <w:pPr>
        <w:pStyle w:val="Example"/>
      </w:pPr>
    </w:p>
    <w:p w14:paraId="4896170B" w14:textId="77777777" w:rsidR="00E95EAE" w:rsidRDefault="00E95EAE" w:rsidP="00E95EAE">
      <w:pPr>
        <w:pStyle w:val="Example"/>
      </w:pPr>
      <w:r w:rsidRPr="00A2529D">
        <w:rPr>
          <w:position w:val="-12"/>
        </w:rPr>
        <w:object w:dxaOrig="6540" w:dyaOrig="440" w14:anchorId="345D2B66">
          <v:shape id="_x0000_i1439" type="#_x0000_t75" style="width:326.25pt;height:22.5pt" o:ole="">
            <v:imagedata r:id="rId866" o:title=""/>
          </v:shape>
          <o:OLEObject Type="Embed" ProgID="Equation.3" ShapeID="_x0000_i1439" DrawAspect="Content" ObjectID="_1718714469" r:id="rId867"/>
        </w:object>
      </w:r>
      <w:r>
        <w:t>million dollars</w:t>
      </w:r>
    </w:p>
    <w:p w14:paraId="40FEDC55" w14:textId="77777777" w:rsidR="00E95EAE" w:rsidRDefault="00E95EAE" w:rsidP="00E95EAE"/>
    <w:p w14:paraId="0C5792D5" w14:textId="77777777" w:rsidR="00E95EAE" w:rsidRDefault="00E95EAE" w:rsidP="00E95EAE"/>
    <w:p w14:paraId="16A8A2B7" w14:textId="77777777" w:rsidR="005B3283" w:rsidRDefault="005B3283" w:rsidP="005B3283">
      <w:pPr>
        <w:rPr>
          <w:b/>
        </w:rPr>
      </w:pPr>
      <w:r>
        <w:rPr>
          <w:b/>
        </w:rPr>
        <w:t>Domain of Compositions</w:t>
      </w:r>
    </w:p>
    <w:p w14:paraId="5E76F5D5" w14:textId="77777777" w:rsidR="009B18E6" w:rsidRDefault="009B18E6" w:rsidP="005B3283"/>
    <w:p w14:paraId="14C1E4CB" w14:textId="77777777" w:rsidR="005B3283" w:rsidRDefault="005B3283" w:rsidP="005B3283">
      <w:r>
        <w:t xml:space="preserve">When we think about the domain of a composition </w:t>
      </w:r>
      <w:r w:rsidRPr="008F1A40">
        <w:rPr>
          <w:i/>
          <w:position w:val="-10"/>
        </w:rPr>
        <w:object w:dxaOrig="1500" w:dyaOrig="320" w14:anchorId="7556CA82">
          <v:shape id="_x0000_i1440" type="#_x0000_t75" style="width:75pt;height:15pt" o:ole="">
            <v:imagedata r:id="rId868" o:title=""/>
          </v:shape>
          <o:OLEObject Type="Embed" ProgID="Equation.DSMT4" ShapeID="_x0000_i1440" DrawAspect="Content" ObjectID="_1718714470" r:id="rId869"/>
        </w:object>
      </w:r>
      <w:r>
        <w:t xml:space="preserve">, we </w:t>
      </w:r>
      <w:r w:rsidR="00052017">
        <w:t>must</w:t>
      </w:r>
      <w:r>
        <w:t xml:space="preserve"> consider both the domain of the inner function and the domain of the composition itself.  While it is tempting to only look at the resulting composite function, if the inner function were undefined at a value of </w:t>
      </w:r>
      <w:r>
        <w:rPr>
          <w:i/>
        </w:rPr>
        <w:t>x</w:t>
      </w:r>
      <w:r>
        <w:t>, the composition would not be possible.</w:t>
      </w:r>
    </w:p>
    <w:p w14:paraId="6D72EF40" w14:textId="77777777" w:rsidR="005B3283" w:rsidRDefault="005B3283" w:rsidP="005B3283"/>
    <w:p w14:paraId="6D514A3B" w14:textId="77777777" w:rsidR="005B3283" w:rsidRDefault="005B3283" w:rsidP="005B3283"/>
    <w:p w14:paraId="6299AD7F" w14:textId="77777777" w:rsidR="005B3283" w:rsidRDefault="005B3283" w:rsidP="005B3283">
      <w:pPr>
        <w:pStyle w:val="ExampleHeader"/>
      </w:pPr>
      <w:r>
        <w:t>Example 12</w:t>
      </w:r>
    </w:p>
    <w:p w14:paraId="3CA1C8EA" w14:textId="77777777" w:rsidR="005B3283" w:rsidRDefault="005B3283" w:rsidP="005B3283">
      <w:pPr>
        <w:pStyle w:val="Example"/>
      </w:pPr>
      <w:r>
        <w:t xml:space="preserve">Let </w:t>
      </w:r>
      <w:r w:rsidRPr="005B3283">
        <w:rPr>
          <w:position w:val="-24"/>
        </w:rPr>
        <w:object w:dxaOrig="1320" w:dyaOrig="620" w14:anchorId="1DA3D0FE">
          <v:shape id="_x0000_i1441" type="#_x0000_t75" style="width:65.25pt;height:30.75pt" o:ole="">
            <v:imagedata r:id="rId870" o:title=""/>
          </v:shape>
          <o:OLEObject Type="Embed" ProgID="Equation.DSMT4" ShapeID="_x0000_i1441" DrawAspect="Content" ObjectID="_1718714471" r:id="rId871"/>
        </w:object>
      </w:r>
      <w:r>
        <w:t xml:space="preserve"> </w:t>
      </w:r>
      <w:proofErr w:type="spellStart"/>
      <w:r>
        <w:t>and</w:t>
      </w:r>
      <w:proofErr w:type="spellEnd"/>
      <w:r>
        <w:t xml:space="preserve"> </w:t>
      </w:r>
      <w:r w:rsidRPr="005B3283">
        <w:rPr>
          <w:position w:val="-10"/>
        </w:rPr>
        <w:object w:dxaOrig="1400" w:dyaOrig="380" w14:anchorId="30956C2D">
          <v:shape id="_x0000_i1442" type="#_x0000_t75" style="width:69pt;height:19.5pt" o:ole="">
            <v:imagedata r:id="rId872" o:title=""/>
          </v:shape>
          <o:OLEObject Type="Embed" ProgID="Equation.DSMT4" ShapeID="_x0000_i1442" DrawAspect="Content" ObjectID="_1718714472" r:id="rId873"/>
        </w:object>
      </w:r>
      <w:r>
        <w:t xml:space="preserve">.  Find the domain of </w:t>
      </w:r>
      <w:r w:rsidRPr="005B3283">
        <w:rPr>
          <w:position w:val="-14"/>
        </w:rPr>
        <w:object w:dxaOrig="900" w:dyaOrig="400" w14:anchorId="6F63D442">
          <v:shape id="_x0000_i1443" type="#_x0000_t75" style="width:44.25pt;height:19.5pt" o:ole="">
            <v:imagedata r:id="rId874" o:title=""/>
          </v:shape>
          <o:OLEObject Type="Embed" ProgID="Equation.DSMT4" ShapeID="_x0000_i1443" DrawAspect="Content" ObjectID="_1718714473" r:id="rId875"/>
        </w:object>
      </w:r>
      <w:r>
        <w:t>.</w:t>
      </w:r>
    </w:p>
    <w:p w14:paraId="25A58271" w14:textId="77777777" w:rsidR="005B3283" w:rsidRDefault="005B3283" w:rsidP="005B3283">
      <w:pPr>
        <w:pStyle w:val="Example"/>
      </w:pPr>
    </w:p>
    <w:p w14:paraId="5989DCD3" w14:textId="77777777" w:rsidR="005B3283" w:rsidRDefault="005B3283" w:rsidP="005B3283">
      <w:pPr>
        <w:pStyle w:val="Example"/>
      </w:pPr>
      <w:r>
        <w:t xml:space="preserve">Since we want to avoid the square root of negative numbers, the domain of </w:t>
      </w:r>
      <w:r w:rsidRPr="005B3283">
        <w:rPr>
          <w:position w:val="-10"/>
        </w:rPr>
        <w:object w:dxaOrig="520" w:dyaOrig="320" w14:anchorId="63D2E6FA">
          <v:shape id="_x0000_i1444" type="#_x0000_t75" style="width:25.5pt;height:15pt" o:ole="">
            <v:imagedata r:id="rId876" o:title=""/>
          </v:shape>
          <o:OLEObject Type="Embed" ProgID="Equation.DSMT4" ShapeID="_x0000_i1444" DrawAspect="Content" ObjectID="_1718714474" r:id="rId877"/>
        </w:object>
      </w:r>
      <w:r>
        <w:t xml:space="preserve"> is the set of values where </w:t>
      </w:r>
      <w:r w:rsidRPr="005B3283">
        <w:rPr>
          <w:position w:val="-6"/>
        </w:rPr>
        <w:object w:dxaOrig="880" w:dyaOrig="279" w14:anchorId="2CF40087">
          <v:shape id="_x0000_i1445" type="#_x0000_t75" style="width:43.5pt;height:15pt" o:ole="">
            <v:imagedata r:id="rId878" o:title=""/>
          </v:shape>
          <o:OLEObject Type="Embed" ProgID="Equation.DSMT4" ShapeID="_x0000_i1445" DrawAspect="Content" ObjectID="_1718714475" r:id="rId879"/>
        </w:object>
      </w:r>
      <w:r>
        <w:t xml:space="preserve">.  The domain is </w:t>
      </w:r>
      <w:r w:rsidRPr="005B3283">
        <w:rPr>
          <w:position w:val="-6"/>
        </w:rPr>
        <w:object w:dxaOrig="560" w:dyaOrig="279" w14:anchorId="27C5109D">
          <v:shape id="_x0000_i1446" type="#_x0000_t75" style="width:28.5pt;height:15pt" o:ole="">
            <v:imagedata r:id="rId880" o:title=""/>
          </v:shape>
          <o:OLEObject Type="Embed" ProgID="Equation.DSMT4" ShapeID="_x0000_i1446" DrawAspect="Content" ObjectID="_1718714476" r:id="rId881"/>
        </w:object>
      </w:r>
      <w:r>
        <w:t>.</w:t>
      </w:r>
    </w:p>
    <w:p w14:paraId="18E97833" w14:textId="77777777" w:rsidR="005B3283" w:rsidRDefault="005B3283" w:rsidP="005B3283">
      <w:pPr>
        <w:pStyle w:val="Example"/>
      </w:pPr>
    </w:p>
    <w:p w14:paraId="4FB5056F" w14:textId="77777777" w:rsidR="005B3283" w:rsidRDefault="005B3283" w:rsidP="005B3283">
      <w:pPr>
        <w:pStyle w:val="Example"/>
      </w:pPr>
      <w:r>
        <w:t xml:space="preserve">The composition is </w:t>
      </w:r>
      <w:r w:rsidRPr="005B3283">
        <w:rPr>
          <w:position w:val="-46"/>
        </w:rPr>
        <w:object w:dxaOrig="4280" w:dyaOrig="840" w14:anchorId="4E1B1B25">
          <v:shape id="_x0000_i1447" type="#_x0000_t75" style="width:212.25pt;height:41.25pt" o:ole="">
            <v:imagedata r:id="rId882" o:title=""/>
          </v:shape>
          <o:OLEObject Type="Embed" ProgID="Equation.DSMT4" ShapeID="_x0000_i1447" DrawAspect="Content" ObjectID="_1718714477" r:id="rId883"/>
        </w:object>
      </w:r>
      <w:r>
        <w:t xml:space="preserve">.  </w:t>
      </w:r>
    </w:p>
    <w:p w14:paraId="6E9E430C" w14:textId="77777777" w:rsidR="005B3283" w:rsidRDefault="005B3283" w:rsidP="005B3283">
      <w:pPr>
        <w:pStyle w:val="Example"/>
      </w:pPr>
      <w:r>
        <w:t xml:space="preserve">The composition is undefined when </w:t>
      </w:r>
      <w:r>
        <w:rPr>
          <w:i/>
        </w:rPr>
        <w:t>x</w:t>
      </w:r>
      <w:r>
        <w:t xml:space="preserve"> = 3, so that value must also be excluded from the domain.  Notice that the composition doesn't involve a square root, but we still have to consider the domain limitation from the ins</w:t>
      </w:r>
      <w:r w:rsidR="00677F9D">
        <w:t>ide function.</w:t>
      </w:r>
    </w:p>
    <w:p w14:paraId="487F0763" w14:textId="77777777" w:rsidR="00677F9D" w:rsidRDefault="00677F9D" w:rsidP="005B3283">
      <w:pPr>
        <w:pStyle w:val="Example"/>
      </w:pPr>
      <w:r>
        <w:lastRenderedPageBreak/>
        <w:t>Combining the two restrictions, the domain is all value</w:t>
      </w:r>
      <w:r w:rsidR="00052017">
        <w:t>s</w:t>
      </w:r>
      <w:r>
        <w:t xml:space="preserve"> </w:t>
      </w:r>
      <w:r w:rsidR="00052017">
        <w:t xml:space="preserve">of </w:t>
      </w:r>
      <w:r w:rsidR="00052017" w:rsidRPr="00052017">
        <w:rPr>
          <w:i/>
        </w:rPr>
        <w:t>x</w:t>
      </w:r>
      <w:r w:rsidR="00052017">
        <w:t xml:space="preserve"> </w:t>
      </w:r>
      <w:r w:rsidRPr="00052017">
        <w:t>greater</w:t>
      </w:r>
      <w:r>
        <w:t xml:space="preserve"> than or equal to 2, except </w:t>
      </w:r>
      <w:r>
        <w:rPr>
          <w:i/>
        </w:rPr>
        <w:t>x</w:t>
      </w:r>
      <w:r>
        <w:t xml:space="preserve"> = 3.  </w:t>
      </w:r>
    </w:p>
    <w:p w14:paraId="4C4B4DAF" w14:textId="77777777" w:rsidR="00052017" w:rsidRDefault="00052017" w:rsidP="005B3283">
      <w:pPr>
        <w:pStyle w:val="Example"/>
      </w:pPr>
    </w:p>
    <w:p w14:paraId="7FF021EA" w14:textId="77777777" w:rsidR="00677F9D" w:rsidRDefault="00677F9D" w:rsidP="005B3283">
      <w:pPr>
        <w:pStyle w:val="Example"/>
      </w:pPr>
      <w:r>
        <w:t xml:space="preserve">In inequalities, the domain is:  </w:t>
      </w:r>
      <w:r w:rsidRPr="005B3283">
        <w:rPr>
          <w:position w:val="-6"/>
        </w:rPr>
        <w:object w:dxaOrig="1680" w:dyaOrig="279" w14:anchorId="00ED388E">
          <v:shape id="_x0000_i1448" type="#_x0000_t75" style="width:82.5pt;height:15pt" o:ole="">
            <v:imagedata r:id="rId884" o:title=""/>
          </v:shape>
          <o:OLEObject Type="Embed" ProgID="Equation.DSMT4" ShapeID="_x0000_i1448" DrawAspect="Content" ObjectID="_1718714478" r:id="rId885"/>
        </w:object>
      </w:r>
      <w:r w:rsidR="009B18E6">
        <w:t>.</w:t>
      </w:r>
    </w:p>
    <w:p w14:paraId="3A520B10" w14:textId="77777777" w:rsidR="00677F9D" w:rsidRPr="005B3283" w:rsidRDefault="00677F9D" w:rsidP="005B3283">
      <w:pPr>
        <w:pStyle w:val="Example"/>
      </w:pPr>
      <w:r>
        <w:t xml:space="preserve">In interval notation, the domain is:  </w:t>
      </w:r>
      <w:r w:rsidRPr="00677F9D">
        <w:rPr>
          <w:position w:val="-14"/>
        </w:rPr>
        <w:object w:dxaOrig="1359" w:dyaOrig="400" w14:anchorId="279F5875">
          <v:shape id="_x0000_i1449" type="#_x0000_t75" style="width:68.25pt;height:19.5pt" o:ole="">
            <v:imagedata r:id="rId886" o:title=""/>
          </v:shape>
          <o:OLEObject Type="Embed" ProgID="Equation.DSMT4" ShapeID="_x0000_i1449" DrawAspect="Content" ObjectID="_1718714479" r:id="rId887"/>
        </w:object>
      </w:r>
      <w:r w:rsidR="009B18E6">
        <w:t>.</w:t>
      </w:r>
    </w:p>
    <w:p w14:paraId="787F44CB" w14:textId="77777777" w:rsidR="005B3283" w:rsidRDefault="005B3283" w:rsidP="00E95EAE"/>
    <w:p w14:paraId="457F13BC" w14:textId="77777777" w:rsidR="00183ED0" w:rsidRDefault="00183ED0" w:rsidP="00E95EAE"/>
    <w:p w14:paraId="3724F408" w14:textId="77777777" w:rsidR="00183ED0" w:rsidRPr="00376985" w:rsidRDefault="00183ED0" w:rsidP="00183ED0">
      <w:pPr>
        <w:pStyle w:val="TryitNow"/>
      </w:pPr>
      <w:r>
        <w:t>Try it Now</w:t>
      </w:r>
    </w:p>
    <w:p w14:paraId="1FB29D7E" w14:textId="77777777" w:rsidR="00183ED0" w:rsidRDefault="00183ED0" w:rsidP="00183ED0">
      <w:pPr>
        <w:pStyle w:val="TryitNowbody"/>
      </w:pPr>
      <w:r>
        <w:t xml:space="preserve">7. Let </w:t>
      </w:r>
      <w:r w:rsidRPr="00183ED0">
        <w:rPr>
          <w:position w:val="-24"/>
        </w:rPr>
        <w:object w:dxaOrig="1260" w:dyaOrig="620" w14:anchorId="2711552D">
          <v:shape id="_x0000_i1450" type="#_x0000_t75" style="width:61.5pt;height:30.75pt" o:ole="">
            <v:imagedata r:id="rId888" o:title=""/>
          </v:shape>
          <o:OLEObject Type="Embed" ProgID="Equation.3" ShapeID="_x0000_i1450" DrawAspect="Content" ObjectID="_1718714480" r:id="rId889"/>
        </w:object>
      </w:r>
      <w:r>
        <w:t xml:space="preserve"> </w:t>
      </w:r>
      <w:proofErr w:type="spellStart"/>
      <w:r>
        <w:t>and</w:t>
      </w:r>
      <w:proofErr w:type="spellEnd"/>
      <w:r>
        <w:t xml:space="preserve"> </w:t>
      </w:r>
      <w:r w:rsidRPr="00183ED0">
        <w:rPr>
          <w:position w:val="-24"/>
        </w:rPr>
        <w:object w:dxaOrig="920" w:dyaOrig="620" w14:anchorId="5EFD6810">
          <v:shape id="_x0000_i1451" type="#_x0000_t75" style="width:46.5pt;height:32.25pt" o:ole="">
            <v:imagedata r:id="rId890" o:title=""/>
          </v:shape>
          <o:OLEObject Type="Embed" ProgID="Equation.3" ShapeID="_x0000_i1451" DrawAspect="Content" ObjectID="_1718714481" r:id="rId891"/>
        </w:object>
      </w:r>
      <w:r>
        <w:t xml:space="preserve">. Find the domain of </w:t>
      </w:r>
      <w:r w:rsidRPr="005B3283">
        <w:rPr>
          <w:position w:val="-14"/>
        </w:rPr>
        <w:object w:dxaOrig="900" w:dyaOrig="400" w14:anchorId="3A8E25A9">
          <v:shape id="_x0000_i1452" type="#_x0000_t75" style="width:44.25pt;height:19.5pt" o:ole="">
            <v:imagedata r:id="rId874" o:title=""/>
          </v:shape>
          <o:OLEObject Type="Embed" ProgID="Equation.DSMT4" ShapeID="_x0000_i1452" DrawAspect="Content" ObjectID="_1718714482" r:id="rId892"/>
        </w:object>
      </w:r>
      <w:r>
        <w:t>.</w:t>
      </w:r>
    </w:p>
    <w:p w14:paraId="2250A24C" w14:textId="77777777" w:rsidR="00677F9D" w:rsidRDefault="00677F9D" w:rsidP="00E95EAE"/>
    <w:p w14:paraId="0A6F07F1" w14:textId="77777777" w:rsidR="00183ED0" w:rsidRDefault="00183ED0" w:rsidP="00E95EAE"/>
    <w:p w14:paraId="60906338" w14:textId="77777777" w:rsidR="005B3283" w:rsidRPr="005B3283" w:rsidRDefault="005B3283" w:rsidP="00E95EAE">
      <w:pPr>
        <w:rPr>
          <w:b/>
        </w:rPr>
      </w:pPr>
      <w:r>
        <w:rPr>
          <w:b/>
        </w:rPr>
        <w:t>Decomposing Functions</w:t>
      </w:r>
    </w:p>
    <w:p w14:paraId="1E3B3DCD" w14:textId="77777777" w:rsidR="009B18E6" w:rsidRDefault="009B18E6" w:rsidP="00E95EAE"/>
    <w:p w14:paraId="61BEAEDF" w14:textId="77777777" w:rsidR="00E95EAE" w:rsidRDefault="00E95EAE" w:rsidP="00E95EAE">
      <w:r>
        <w:t>In some cases, it is desirable to decompose a function – to write it as a composition of two simpler functions.</w:t>
      </w:r>
    </w:p>
    <w:p w14:paraId="6B479333" w14:textId="77777777" w:rsidR="00052017" w:rsidRDefault="00052017" w:rsidP="00E95EAE"/>
    <w:p w14:paraId="33E704D6" w14:textId="77777777" w:rsidR="00052017" w:rsidRDefault="00052017" w:rsidP="00E95EAE"/>
    <w:p w14:paraId="40B16294" w14:textId="77777777" w:rsidR="00E95EAE" w:rsidRDefault="00E95EAE" w:rsidP="00E95EAE">
      <w:pPr>
        <w:pStyle w:val="ExampleHeader"/>
      </w:pPr>
      <w:r>
        <w:t>Example 1</w:t>
      </w:r>
      <w:r w:rsidR="005B3283">
        <w:t>3</w:t>
      </w:r>
    </w:p>
    <w:p w14:paraId="701FA3A0" w14:textId="77777777" w:rsidR="00E95EAE" w:rsidRDefault="00E95EAE" w:rsidP="00E95EAE">
      <w:pPr>
        <w:pStyle w:val="Example"/>
      </w:pPr>
      <w:r>
        <w:t xml:space="preserve">Write </w:t>
      </w:r>
      <w:r w:rsidRPr="00FA1EDF">
        <w:rPr>
          <w:position w:val="-10"/>
        </w:rPr>
        <w:object w:dxaOrig="1820" w:dyaOrig="420" w14:anchorId="7A479F81">
          <v:shape id="_x0000_i1453" type="#_x0000_t75" style="width:91.5pt;height:21.75pt" o:ole="">
            <v:imagedata r:id="rId893" o:title=""/>
          </v:shape>
          <o:OLEObject Type="Embed" ProgID="Equation.3" ShapeID="_x0000_i1453" DrawAspect="Content" ObjectID="_1718714483" r:id="rId894"/>
        </w:object>
      </w:r>
      <w:r>
        <w:t xml:space="preserve"> as the composition of two functions.</w:t>
      </w:r>
    </w:p>
    <w:p w14:paraId="08D5257E" w14:textId="77777777" w:rsidR="00E95EAE" w:rsidRDefault="00E95EAE" w:rsidP="00E95EAE">
      <w:pPr>
        <w:pStyle w:val="Example"/>
      </w:pPr>
    </w:p>
    <w:p w14:paraId="740C09B1" w14:textId="77777777" w:rsidR="00E95EAE" w:rsidRDefault="00E95EAE" w:rsidP="00E95EAE">
      <w:pPr>
        <w:pStyle w:val="Example"/>
      </w:pPr>
      <w:r>
        <w:t xml:space="preserve">We are looking for two functions, </w:t>
      </w:r>
      <w:r>
        <w:rPr>
          <w:i/>
        </w:rPr>
        <w:t>g</w:t>
      </w:r>
      <w:r>
        <w:t xml:space="preserve"> and </w:t>
      </w:r>
      <w:r>
        <w:rPr>
          <w:i/>
        </w:rPr>
        <w:t>h</w:t>
      </w:r>
      <w:r>
        <w:t xml:space="preserve">, so </w:t>
      </w:r>
      <w:r w:rsidRPr="00FA1EDF">
        <w:rPr>
          <w:position w:val="-10"/>
        </w:rPr>
        <w:object w:dxaOrig="1500" w:dyaOrig="320" w14:anchorId="28BF1346">
          <v:shape id="_x0000_i1454" type="#_x0000_t75" style="width:75pt;height:15pt" o:ole="">
            <v:imagedata r:id="rId895" o:title=""/>
          </v:shape>
          <o:OLEObject Type="Embed" ProgID="Equation.3" ShapeID="_x0000_i1454" DrawAspect="Content" ObjectID="_1718714484" r:id="rId896"/>
        </w:object>
      </w:r>
      <w:r>
        <w:t xml:space="preserve">.  To do this, we look for a function inside a function in the formula for </w:t>
      </w:r>
      <w:r>
        <w:rPr>
          <w:i/>
        </w:rPr>
        <w:t>f(x)</w:t>
      </w:r>
      <w:r>
        <w:t xml:space="preserve">.  As one possibility, we might notice that </w:t>
      </w:r>
      <w:r w:rsidRPr="00FA1EDF">
        <w:rPr>
          <w:position w:val="-6"/>
        </w:rPr>
        <w:object w:dxaOrig="600" w:dyaOrig="320" w14:anchorId="45531E33">
          <v:shape id="_x0000_i1455" type="#_x0000_t75" style="width:30.75pt;height:15pt" o:ole="">
            <v:imagedata r:id="rId897" o:title=""/>
          </v:shape>
          <o:OLEObject Type="Embed" ProgID="Equation.3" ShapeID="_x0000_i1455" DrawAspect="Content" ObjectID="_1718714485" r:id="rId898"/>
        </w:object>
      </w:r>
      <w:r>
        <w:t xml:space="preserve"> is the inside of the square root.  We could then decompose the function as:</w:t>
      </w:r>
    </w:p>
    <w:p w14:paraId="0CDCD0FA" w14:textId="77777777" w:rsidR="00E95EAE" w:rsidRDefault="00E95EAE" w:rsidP="00E95EAE">
      <w:pPr>
        <w:pStyle w:val="Example"/>
      </w:pPr>
      <w:r w:rsidRPr="00FA1EDF">
        <w:rPr>
          <w:position w:val="-10"/>
        </w:rPr>
        <w:object w:dxaOrig="1260" w:dyaOrig="360" w14:anchorId="20BA6618">
          <v:shape id="_x0000_i1456" type="#_x0000_t75" style="width:63.75pt;height:18.75pt" o:ole="">
            <v:imagedata r:id="rId899" o:title=""/>
          </v:shape>
          <o:OLEObject Type="Embed" ProgID="Equation.3" ShapeID="_x0000_i1456" DrawAspect="Content" ObjectID="_1718714486" r:id="rId900"/>
        </w:object>
      </w:r>
    </w:p>
    <w:p w14:paraId="0E49BC19" w14:textId="77777777" w:rsidR="00E95EAE" w:rsidRDefault="00E95EAE" w:rsidP="00E95EAE">
      <w:pPr>
        <w:pStyle w:val="Example"/>
      </w:pPr>
      <w:r w:rsidRPr="00FA1EDF">
        <w:rPr>
          <w:position w:val="-10"/>
        </w:rPr>
        <w:object w:dxaOrig="1380" w:dyaOrig="380" w14:anchorId="29EB58D9">
          <v:shape id="_x0000_i1457" type="#_x0000_t75" style="width:69pt;height:19.5pt" o:ole="">
            <v:imagedata r:id="rId901" o:title=""/>
          </v:shape>
          <o:OLEObject Type="Embed" ProgID="Equation.3" ShapeID="_x0000_i1457" DrawAspect="Content" ObjectID="_1718714487" r:id="rId902"/>
        </w:object>
      </w:r>
    </w:p>
    <w:p w14:paraId="3DC1C42E" w14:textId="77777777" w:rsidR="00E95EAE" w:rsidRDefault="00E95EAE" w:rsidP="00E95EAE">
      <w:pPr>
        <w:pStyle w:val="Example"/>
      </w:pPr>
    </w:p>
    <w:p w14:paraId="4D8FDBEC" w14:textId="77777777" w:rsidR="00E95EAE" w:rsidRDefault="00E95EAE" w:rsidP="00E95EAE">
      <w:pPr>
        <w:pStyle w:val="Example"/>
      </w:pPr>
      <w:r>
        <w:t>We can check our answer by recomposing the functions:</w:t>
      </w:r>
    </w:p>
    <w:p w14:paraId="22F4C3F4" w14:textId="77777777" w:rsidR="00E95EAE" w:rsidRDefault="00E95EAE" w:rsidP="00E95EAE">
      <w:pPr>
        <w:pStyle w:val="Example"/>
      </w:pPr>
      <w:r w:rsidRPr="00FA1EDF">
        <w:rPr>
          <w:position w:val="-10"/>
        </w:rPr>
        <w:object w:dxaOrig="3159" w:dyaOrig="420" w14:anchorId="44BC442A">
          <v:shape id="_x0000_i1458" type="#_x0000_t75" style="width:157.5pt;height:21.75pt" o:ole="">
            <v:imagedata r:id="rId903" o:title=""/>
          </v:shape>
          <o:OLEObject Type="Embed" ProgID="Equation.3" ShapeID="_x0000_i1458" DrawAspect="Content" ObjectID="_1718714488" r:id="rId904"/>
        </w:object>
      </w:r>
    </w:p>
    <w:p w14:paraId="230E2B9A" w14:textId="77777777" w:rsidR="00E95EAE" w:rsidRDefault="00E95EAE" w:rsidP="00E95EAE">
      <w:pPr>
        <w:pStyle w:val="Example"/>
      </w:pPr>
    </w:p>
    <w:p w14:paraId="71AB831E" w14:textId="77777777" w:rsidR="00E95EAE" w:rsidRDefault="00E95EAE" w:rsidP="00E95EAE">
      <w:pPr>
        <w:pStyle w:val="Example"/>
      </w:pPr>
      <w:r>
        <w:t xml:space="preserve">Note that this is not the only solution to the problem.  Another non-trivial decomposition would be </w:t>
      </w:r>
      <w:r w:rsidRPr="00FA1EDF">
        <w:rPr>
          <w:position w:val="-10"/>
        </w:rPr>
        <w:object w:dxaOrig="940" w:dyaOrig="360" w14:anchorId="058FD61B">
          <v:shape id="_x0000_i1459" type="#_x0000_t75" style="width:46.5pt;height:18.75pt" o:ole="">
            <v:imagedata r:id="rId905" o:title=""/>
          </v:shape>
          <o:OLEObject Type="Embed" ProgID="Equation.3" ShapeID="_x0000_i1459" DrawAspect="Content" ObjectID="_1718714489" r:id="rId906"/>
        </w:object>
      </w:r>
      <w:r>
        <w:t xml:space="preserve"> and </w:t>
      </w:r>
      <w:r w:rsidRPr="00FA1EDF">
        <w:rPr>
          <w:position w:val="-10"/>
        </w:rPr>
        <w:object w:dxaOrig="1700" w:dyaOrig="380" w14:anchorId="7A156AEC">
          <v:shape id="_x0000_i1460" type="#_x0000_t75" style="width:82.5pt;height:19.5pt" o:ole="">
            <v:imagedata r:id="rId907" o:title=""/>
          </v:shape>
          <o:OLEObject Type="Embed" ProgID="Equation.3" ShapeID="_x0000_i1460" DrawAspect="Content" ObjectID="_1718714490" r:id="rId908"/>
        </w:object>
      </w:r>
    </w:p>
    <w:p w14:paraId="5BD1FD5F" w14:textId="77777777" w:rsidR="005B3283" w:rsidRDefault="005B3283" w:rsidP="00E95EAE"/>
    <w:p w14:paraId="21F21FDF" w14:textId="77777777" w:rsidR="00183ED0" w:rsidRDefault="00183ED0" w:rsidP="00E95EAE"/>
    <w:p w14:paraId="60BD793D" w14:textId="77777777" w:rsidR="00183ED0" w:rsidRDefault="00183ED0" w:rsidP="00E95EAE"/>
    <w:p w14:paraId="5FE10116" w14:textId="77777777" w:rsidR="00183ED0" w:rsidRDefault="00183ED0" w:rsidP="00E95EAE"/>
    <w:p w14:paraId="55F3805C" w14:textId="77777777" w:rsidR="00183ED0" w:rsidRDefault="00183ED0" w:rsidP="00E95EAE"/>
    <w:p w14:paraId="79901B51" w14:textId="77777777" w:rsidR="00183ED0" w:rsidRDefault="00183ED0" w:rsidP="00E95EAE"/>
    <w:p w14:paraId="2874E0B9" w14:textId="77777777" w:rsidR="00183ED0" w:rsidRDefault="00183ED0" w:rsidP="00E95EAE"/>
    <w:p w14:paraId="26DDDB12" w14:textId="77777777" w:rsidR="00183ED0" w:rsidRDefault="00183ED0" w:rsidP="00E95EAE"/>
    <w:p w14:paraId="282A0E6B" w14:textId="77777777" w:rsidR="00183ED0" w:rsidRDefault="00183ED0" w:rsidP="00E95EAE"/>
    <w:p w14:paraId="7077E048" w14:textId="77777777" w:rsidR="00183ED0" w:rsidRDefault="00183ED0" w:rsidP="00E95EAE"/>
    <w:p w14:paraId="41E419F3" w14:textId="77777777" w:rsidR="00E95EAE" w:rsidRPr="00541123" w:rsidRDefault="00E95EAE" w:rsidP="00E95EAE"/>
    <w:p w14:paraId="66C4596A" w14:textId="77777777" w:rsidR="00E95EAE" w:rsidRPr="00497D18" w:rsidRDefault="00E95EAE" w:rsidP="00E95EAE">
      <w:pPr>
        <w:pStyle w:val="DefinitionHeader"/>
      </w:pPr>
      <w:r>
        <w:t>Important Topics of this Section</w:t>
      </w:r>
    </w:p>
    <w:p w14:paraId="15A7250E" w14:textId="77777777" w:rsidR="00E95EAE" w:rsidRDefault="00E95EAE" w:rsidP="00E95EAE">
      <w:pPr>
        <w:pStyle w:val="Definition"/>
      </w:pPr>
      <w:r>
        <w:t>Definition of Composition of Functions</w:t>
      </w:r>
    </w:p>
    <w:p w14:paraId="484552FE" w14:textId="77777777" w:rsidR="00E95EAE" w:rsidRDefault="00E95EAE" w:rsidP="00E95EAE">
      <w:pPr>
        <w:pStyle w:val="Definition"/>
      </w:pPr>
      <w:r>
        <w:t xml:space="preserve">Compositions using: </w:t>
      </w:r>
    </w:p>
    <w:p w14:paraId="268DAA00" w14:textId="77777777" w:rsidR="00E95EAE" w:rsidRDefault="00E95EAE" w:rsidP="00E95EAE">
      <w:pPr>
        <w:pStyle w:val="Definition"/>
      </w:pPr>
      <w:r>
        <w:t xml:space="preserve">  Words </w:t>
      </w:r>
    </w:p>
    <w:p w14:paraId="23BF7FAB" w14:textId="77777777" w:rsidR="00E95EAE" w:rsidRDefault="00E95EAE" w:rsidP="00E95EAE">
      <w:pPr>
        <w:pStyle w:val="Definition"/>
      </w:pPr>
      <w:r>
        <w:t xml:space="preserve">  Tables </w:t>
      </w:r>
    </w:p>
    <w:p w14:paraId="04918968" w14:textId="77777777" w:rsidR="00E95EAE" w:rsidRDefault="00E95EAE" w:rsidP="00E95EAE">
      <w:pPr>
        <w:pStyle w:val="Definition"/>
      </w:pPr>
      <w:r>
        <w:t xml:space="preserve">  Graphs </w:t>
      </w:r>
    </w:p>
    <w:p w14:paraId="5E511CCB" w14:textId="77777777" w:rsidR="00E95EAE" w:rsidRDefault="00E95EAE" w:rsidP="00E95EAE">
      <w:pPr>
        <w:pStyle w:val="Definition"/>
      </w:pPr>
      <w:r>
        <w:t xml:space="preserve">  Equations </w:t>
      </w:r>
    </w:p>
    <w:p w14:paraId="68CA728F" w14:textId="77777777" w:rsidR="009B18E6" w:rsidRDefault="009B18E6" w:rsidP="00E95EAE">
      <w:pPr>
        <w:pStyle w:val="Definition"/>
      </w:pPr>
      <w:r>
        <w:t>Domain of Compositions</w:t>
      </w:r>
    </w:p>
    <w:p w14:paraId="3999B77C" w14:textId="77777777" w:rsidR="009B18E6" w:rsidRDefault="009B18E6" w:rsidP="00E95EAE">
      <w:pPr>
        <w:pStyle w:val="Definition"/>
      </w:pPr>
      <w:r>
        <w:t>Decomposition of Functions</w:t>
      </w:r>
    </w:p>
    <w:p w14:paraId="5920DA3A" w14:textId="77777777" w:rsidR="00E95EAE" w:rsidRDefault="00E95EAE" w:rsidP="00E95EAE"/>
    <w:p w14:paraId="5C60B62A" w14:textId="77777777" w:rsidR="009B18E6" w:rsidRDefault="009B18E6" w:rsidP="00E95EAE"/>
    <w:p w14:paraId="053953F6" w14:textId="77777777" w:rsidR="00E95EAE" w:rsidRPr="00376985" w:rsidRDefault="00E95EAE" w:rsidP="00E95EAE">
      <w:pPr>
        <w:pStyle w:val="TryitNow"/>
      </w:pPr>
      <w:r>
        <w:t>Try it Now Answers</w:t>
      </w:r>
    </w:p>
    <w:p w14:paraId="0356AAA9" w14:textId="77777777" w:rsidR="00E95EAE" w:rsidRDefault="00E95EAE" w:rsidP="00F62BB1">
      <w:pPr>
        <w:pStyle w:val="TryitNowbody"/>
        <w:numPr>
          <w:ilvl w:val="0"/>
          <w:numId w:val="2"/>
        </w:numPr>
        <w:ind w:left="360"/>
      </w:pPr>
      <w:r>
        <w:t xml:space="preserve">The final cost, </w:t>
      </w:r>
      <w:r w:rsidRPr="00AC64AE">
        <w:rPr>
          <w:i/>
        </w:rPr>
        <w:t>C</w:t>
      </w:r>
      <w:r>
        <w:t xml:space="preserve">, depends on the clearance price, </w:t>
      </w:r>
      <w:r w:rsidRPr="00AC64AE">
        <w:rPr>
          <w:i/>
        </w:rPr>
        <w:t>p</w:t>
      </w:r>
      <w:r>
        <w:t xml:space="preserve">, which is based on the original discount, </w:t>
      </w:r>
      <w:r w:rsidRPr="00AC64AE">
        <w:rPr>
          <w:i/>
        </w:rPr>
        <w:t>d</w:t>
      </w:r>
      <w:r>
        <w:t xml:space="preserve">.  (Or the original discount </w:t>
      </w:r>
      <w:r w:rsidRPr="00AC64AE">
        <w:rPr>
          <w:i/>
        </w:rPr>
        <w:t>d</w:t>
      </w:r>
      <w:r>
        <w:t>, determines the clearance price and the final cost is half of the clearance price.)</w:t>
      </w:r>
      <w:r w:rsidR="00B25008">
        <w:br/>
      </w:r>
    </w:p>
    <w:p w14:paraId="2EDDC1E7" w14:textId="77777777" w:rsidR="00E95EAE" w:rsidRDefault="00E95EAE" w:rsidP="00F62BB1">
      <w:pPr>
        <w:pStyle w:val="TryitNowbody"/>
        <w:numPr>
          <w:ilvl w:val="0"/>
          <w:numId w:val="2"/>
        </w:numPr>
        <w:ind w:left="360"/>
      </w:pPr>
      <w:r w:rsidRPr="00AC64AE">
        <w:rPr>
          <w:position w:val="-10"/>
        </w:rPr>
        <w:object w:dxaOrig="1820" w:dyaOrig="320" w14:anchorId="22B3EAE1">
          <v:shape id="_x0000_i1461" type="#_x0000_t75" style="width:91.5pt;height:15pt" o:ole="">
            <v:imagedata r:id="rId909" o:title=""/>
          </v:shape>
          <o:OLEObject Type="Embed" ProgID="Equation.3" ShapeID="_x0000_i1461" DrawAspect="Content" ObjectID="_1718714491" r:id="rId910"/>
        </w:object>
      </w:r>
      <w:r>
        <w:rPr>
          <w:i/>
        </w:rPr>
        <w:tab/>
      </w:r>
      <w:r>
        <w:t xml:space="preserve"> and      </w:t>
      </w:r>
      <w:r w:rsidRPr="00AC64AE">
        <w:rPr>
          <w:position w:val="-10"/>
        </w:rPr>
        <w:object w:dxaOrig="1860" w:dyaOrig="320" w14:anchorId="6B46790D">
          <v:shape id="_x0000_i1462" type="#_x0000_t75" style="width:93.75pt;height:15pt" o:ole="">
            <v:imagedata r:id="rId911" o:title=""/>
          </v:shape>
          <o:OLEObject Type="Embed" ProgID="Equation.3" ShapeID="_x0000_i1462" DrawAspect="Content" ObjectID="_1718714492" r:id="rId912"/>
        </w:object>
      </w:r>
      <w:r>
        <w:t xml:space="preserve"> </w:t>
      </w:r>
      <w:r w:rsidR="00B25008">
        <w:br/>
      </w:r>
    </w:p>
    <w:p w14:paraId="0C6490B7" w14:textId="77777777" w:rsidR="00E95EAE" w:rsidRPr="00541123" w:rsidRDefault="00E95EAE" w:rsidP="00F62BB1">
      <w:pPr>
        <w:pStyle w:val="TryitNowbody"/>
        <w:numPr>
          <w:ilvl w:val="0"/>
          <w:numId w:val="2"/>
        </w:numPr>
        <w:ind w:left="360"/>
      </w:pPr>
      <w:r w:rsidRPr="00AC64AE">
        <w:rPr>
          <w:position w:val="-10"/>
        </w:rPr>
        <w:object w:dxaOrig="1860" w:dyaOrig="320" w14:anchorId="099ED439">
          <v:shape id="_x0000_i1463" type="#_x0000_t75" style="width:93.75pt;height:15pt" o:ole="">
            <v:imagedata r:id="rId913" o:title=""/>
          </v:shape>
          <o:OLEObject Type="Embed" ProgID="Equation.3" ShapeID="_x0000_i1463" DrawAspect="Content" ObjectID="_1718714493" r:id="rId914"/>
        </w:object>
      </w:r>
      <w:r w:rsidR="00B25008">
        <w:br/>
      </w:r>
    </w:p>
    <w:p w14:paraId="09106F23" w14:textId="77777777" w:rsidR="00E95EAE" w:rsidRPr="003618F7" w:rsidRDefault="00E95EAE" w:rsidP="00F62BB1">
      <w:pPr>
        <w:pStyle w:val="TryitNowbody"/>
        <w:numPr>
          <w:ilvl w:val="0"/>
          <w:numId w:val="2"/>
        </w:numPr>
        <w:ind w:left="360"/>
      </w:pPr>
      <w:r w:rsidRPr="003618F7">
        <w:rPr>
          <w:position w:val="-10"/>
        </w:rPr>
        <w:object w:dxaOrig="2079" w:dyaOrig="320" w14:anchorId="2D4042C9">
          <v:shape id="_x0000_i1464" type="#_x0000_t75" style="width:104.25pt;height:15pt" o:ole="">
            <v:imagedata r:id="rId915" o:title=""/>
          </v:shape>
          <o:OLEObject Type="Embed" ProgID="Equation.3" ShapeID="_x0000_i1464" DrawAspect="Content" ObjectID="_1718714494" r:id="rId916"/>
        </w:object>
      </w:r>
      <w:r w:rsidRPr="003618F7">
        <w:rPr>
          <w:i/>
        </w:rPr>
        <w:tab/>
        <w:t xml:space="preserve"> </w:t>
      </w:r>
      <w:r w:rsidRPr="003618F7">
        <w:rPr>
          <w:i/>
          <w:sz w:val="20"/>
          <w:szCs w:val="20"/>
        </w:rPr>
        <w:t>did you remember to insert your input values using parenthes</w:t>
      </w:r>
      <w:r>
        <w:rPr>
          <w:i/>
          <w:sz w:val="20"/>
          <w:szCs w:val="20"/>
        </w:rPr>
        <w:t>e</w:t>
      </w:r>
      <w:r w:rsidRPr="003618F7">
        <w:rPr>
          <w:i/>
          <w:sz w:val="20"/>
          <w:szCs w:val="20"/>
        </w:rPr>
        <w:t>s?</w:t>
      </w:r>
      <w:r w:rsidR="00B25008">
        <w:rPr>
          <w:i/>
          <w:sz w:val="20"/>
          <w:szCs w:val="20"/>
        </w:rPr>
        <w:br/>
      </w:r>
    </w:p>
    <w:p w14:paraId="56843D19" w14:textId="77777777" w:rsidR="009B18E6" w:rsidRDefault="00E95EAE" w:rsidP="00F62BB1">
      <w:pPr>
        <w:pStyle w:val="TryitNowbody"/>
        <w:numPr>
          <w:ilvl w:val="0"/>
          <w:numId w:val="2"/>
        </w:numPr>
        <w:ind w:left="360"/>
      </w:pPr>
      <w:r w:rsidRPr="004E0C47">
        <w:rPr>
          <w:position w:val="-12"/>
        </w:rPr>
        <w:object w:dxaOrig="2680" w:dyaOrig="400" w14:anchorId="154ED5B7">
          <v:shape id="_x0000_i1465" type="#_x0000_t75" style="width:134.25pt;height:19.5pt" o:ole="">
            <v:imagedata r:id="rId917" o:title=""/>
          </v:shape>
          <o:OLEObject Type="Embed" ProgID="Equation.3" ShapeID="_x0000_i1465" DrawAspect="Content" ObjectID="_1718714495" r:id="rId918"/>
        </w:object>
      </w:r>
      <w:r>
        <w:t xml:space="preserve">  </w:t>
      </w:r>
      <w:r w:rsidR="00B25008">
        <w:br/>
      </w:r>
    </w:p>
    <w:p w14:paraId="2A28C871" w14:textId="77777777" w:rsidR="00E95EAE" w:rsidRDefault="00E95EAE" w:rsidP="00F62BB1">
      <w:pPr>
        <w:pStyle w:val="TryitNowbody"/>
        <w:numPr>
          <w:ilvl w:val="0"/>
          <w:numId w:val="2"/>
        </w:numPr>
        <w:ind w:left="360"/>
      </w:pPr>
      <w:r w:rsidRPr="00105611">
        <w:rPr>
          <w:position w:val="-18"/>
        </w:rPr>
        <w:object w:dxaOrig="3440" w:dyaOrig="540" w14:anchorId="0C6985E8">
          <v:shape id="_x0000_i1466" type="#_x0000_t75" style="width:171.75pt;height:27pt" o:ole="">
            <v:imagedata r:id="rId919" o:title=""/>
          </v:shape>
          <o:OLEObject Type="Embed" ProgID="Equation.3" ShapeID="_x0000_i1466" DrawAspect="Content" ObjectID="_1718714496" r:id="rId920"/>
        </w:object>
      </w:r>
      <w:r w:rsidR="009B18E6">
        <w:br/>
      </w:r>
      <w:r w:rsidRPr="00105611">
        <w:rPr>
          <w:position w:val="-18"/>
        </w:rPr>
        <w:object w:dxaOrig="3379" w:dyaOrig="520" w14:anchorId="4742C024">
          <v:shape id="_x0000_i1467" type="#_x0000_t75" style="width:168.75pt;height:25.5pt" o:ole="">
            <v:imagedata r:id="rId921" o:title=""/>
          </v:shape>
          <o:OLEObject Type="Embed" ProgID="Equation.3" ShapeID="_x0000_i1467" DrawAspect="Content" ObjectID="_1718714497" r:id="rId922"/>
        </w:object>
      </w:r>
    </w:p>
    <w:p w14:paraId="799E6127" w14:textId="77777777" w:rsidR="00183ED0" w:rsidRDefault="00183ED0" w:rsidP="00183ED0">
      <w:pPr>
        <w:pStyle w:val="TryitNowbody"/>
      </w:pPr>
    </w:p>
    <w:p w14:paraId="4C0207A8" w14:textId="77777777" w:rsidR="00183ED0" w:rsidRDefault="00183ED0" w:rsidP="00F62BB1">
      <w:pPr>
        <w:pStyle w:val="TryitNowbody"/>
        <w:numPr>
          <w:ilvl w:val="0"/>
          <w:numId w:val="2"/>
        </w:numPr>
        <w:ind w:left="360"/>
      </w:pPr>
      <w:r w:rsidRPr="00183ED0">
        <w:rPr>
          <w:position w:val="-24"/>
        </w:rPr>
        <w:object w:dxaOrig="920" w:dyaOrig="620" w14:anchorId="66D1FB05">
          <v:shape id="_x0000_i1468" type="#_x0000_t75" style="width:46.5pt;height:32.25pt" o:ole="">
            <v:imagedata r:id="rId923" o:title=""/>
          </v:shape>
          <o:OLEObject Type="Embed" ProgID="Equation.3" ShapeID="_x0000_i1468" DrawAspect="Content" ObjectID="_1718714498" r:id="rId924"/>
        </w:object>
      </w:r>
      <w:r>
        <w:t xml:space="preserve"> is undefined at </w:t>
      </w:r>
      <w:r>
        <w:rPr>
          <w:i/>
        </w:rPr>
        <w:t>x</w:t>
      </w:r>
      <w:r>
        <w:t xml:space="preserve"> = 0.</w:t>
      </w:r>
      <w:r>
        <w:br/>
        <w:t xml:space="preserve">The composition, </w:t>
      </w:r>
      <w:r w:rsidRPr="00183ED0">
        <w:rPr>
          <w:position w:val="-54"/>
        </w:rPr>
        <w:object w:dxaOrig="5120" w:dyaOrig="940" w14:anchorId="2097D5C5">
          <v:shape id="_x0000_i1469" type="#_x0000_t75" style="width:254.25pt;height:47.25pt" o:ole="">
            <v:imagedata r:id="rId925" o:title=""/>
          </v:shape>
          <o:OLEObject Type="Embed" ProgID="Equation.DSMT4" ShapeID="_x0000_i1469" DrawAspect="Content" ObjectID="_1718714499" r:id="rId926"/>
        </w:object>
      </w:r>
      <w:r>
        <w:t xml:space="preserve"> is undefined when </w:t>
      </w:r>
      <w:r w:rsidRPr="00183ED0">
        <w:rPr>
          <w:position w:val="-6"/>
        </w:rPr>
        <w:object w:dxaOrig="960" w:dyaOrig="279" w14:anchorId="7BF0B011">
          <v:shape id="_x0000_i1470" type="#_x0000_t75" style="width:47.25pt;height:13.5pt" o:ole="">
            <v:imagedata r:id="rId927" o:title=""/>
          </v:shape>
          <o:OLEObject Type="Embed" ProgID="Equation.3" ShapeID="_x0000_i1470" DrawAspect="Content" ObjectID="_1718714500" r:id="rId928"/>
        </w:object>
      </w:r>
      <w:r>
        <w:t xml:space="preserve">, when </w:t>
      </w:r>
      <w:r w:rsidRPr="00183ED0">
        <w:rPr>
          <w:position w:val="-24"/>
        </w:rPr>
        <w:object w:dxaOrig="600" w:dyaOrig="620" w14:anchorId="5B9F83A5">
          <v:shape id="_x0000_i1471" type="#_x0000_t75" style="width:30.75pt;height:32.25pt" o:ole="">
            <v:imagedata r:id="rId929" o:title=""/>
          </v:shape>
          <o:OLEObject Type="Embed" ProgID="Equation.3" ShapeID="_x0000_i1471" DrawAspect="Content" ObjectID="_1718714501" r:id="rId930"/>
        </w:object>
      </w:r>
      <w:r>
        <w:t xml:space="preserve">.  </w:t>
      </w:r>
      <w:r>
        <w:br/>
        <w:t xml:space="preserve">Restricting these two values, the domain is </w:t>
      </w:r>
      <w:r w:rsidRPr="00183ED0">
        <w:rPr>
          <w:position w:val="-28"/>
        </w:rPr>
        <w:object w:dxaOrig="2560" w:dyaOrig="680" w14:anchorId="118A3A5E">
          <v:shape id="_x0000_i1472" type="#_x0000_t75" style="width:126pt;height:34.5pt" o:ole="">
            <v:imagedata r:id="rId931" o:title=""/>
          </v:shape>
          <o:OLEObject Type="Embed" ProgID="Equation.DSMT4" ShapeID="_x0000_i1472" DrawAspect="Content" ObjectID="_1718714502" r:id="rId932"/>
        </w:object>
      </w:r>
      <w:r>
        <w:t>.</w:t>
      </w:r>
      <w:r>
        <w:br/>
      </w:r>
    </w:p>
    <w:p w14:paraId="04ECA6DB" w14:textId="77777777" w:rsidR="00E95EAE" w:rsidRDefault="00E95EAE" w:rsidP="00E95EAE"/>
    <w:p w14:paraId="05C9C57A" w14:textId="77777777" w:rsidR="00E95EAE" w:rsidRDefault="00E95EAE" w:rsidP="00E95EAE">
      <w:pPr>
        <w:sectPr w:rsidR="00E95EAE" w:rsidSect="00E95EAE">
          <w:headerReference w:type="default" r:id="rId933"/>
          <w:pgSz w:w="12240" w:h="15840"/>
          <w:pgMar w:top="1440" w:right="1440" w:bottom="1440" w:left="1440" w:header="720" w:footer="720" w:gutter="720"/>
          <w:cols w:space="720"/>
          <w:docGrid w:linePitch="360"/>
        </w:sectPr>
      </w:pPr>
    </w:p>
    <w:p w14:paraId="28A9895A" w14:textId="77777777" w:rsidR="00E95EAE" w:rsidRPr="002C79F3" w:rsidRDefault="00E95EAE" w:rsidP="00E95EAE">
      <w:pPr>
        <w:pStyle w:val="Heading2"/>
      </w:pPr>
      <w:bookmarkStart w:id="16" w:name="_Toc299028291"/>
      <w:r w:rsidRPr="002C79F3">
        <w:lastRenderedPageBreak/>
        <w:t>Section 1.4</w:t>
      </w:r>
      <w:r>
        <w:t xml:space="preserve"> Exercises</w:t>
      </w:r>
      <w:bookmarkEnd w:id="16"/>
    </w:p>
    <w:p w14:paraId="0B0705BC" w14:textId="77777777" w:rsidR="00E95EAE" w:rsidRDefault="00E95EAE" w:rsidP="00E95EAE"/>
    <w:p w14:paraId="2773AE14" w14:textId="77777777" w:rsidR="00E95EAE" w:rsidRPr="002C79F3" w:rsidRDefault="00E95EAE" w:rsidP="00E95EAE">
      <w:r w:rsidRPr="002C79F3">
        <w:t xml:space="preserve">Given each pair of </w:t>
      </w:r>
      <w:r>
        <w:t>functions</w:t>
      </w:r>
      <w:r w:rsidRPr="002C79F3">
        <w:t xml:space="preserve">, calculate </w:t>
      </w:r>
      <w:r w:rsidRPr="00F26824">
        <w:rPr>
          <w:position w:val="-16"/>
        </w:rPr>
        <w:object w:dxaOrig="940" w:dyaOrig="440" w14:anchorId="7EEDF16D">
          <v:shape id="_x0000_i1473" type="#_x0000_t75" style="width:46.5pt;height:22.5pt" o:ole="">
            <v:imagedata r:id="rId934" o:title=""/>
          </v:shape>
          <o:OLEObject Type="Embed" ProgID="Equation.3" ShapeID="_x0000_i1473" DrawAspect="Content" ObjectID="_1718714503" r:id="rId935"/>
        </w:object>
      </w:r>
      <w:r w:rsidRPr="002C79F3">
        <w:t xml:space="preserve"> and </w:t>
      </w:r>
      <w:r w:rsidRPr="00F26824">
        <w:rPr>
          <w:position w:val="-16"/>
        </w:rPr>
        <w:object w:dxaOrig="940" w:dyaOrig="440" w14:anchorId="0953D52B">
          <v:shape id="_x0000_i1474" type="#_x0000_t75" style="width:46.5pt;height:22.5pt" o:ole="">
            <v:imagedata r:id="rId936" o:title=""/>
          </v:shape>
          <o:OLEObject Type="Embed" ProgID="Equation.3" ShapeID="_x0000_i1474" DrawAspect="Content" ObjectID="_1718714504" r:id="rId937"/>
        </w:object>
      </w:r>
      <w:r>
        <w:t>.</w:t>
      </w:r>
    </w:p>
    <w:p w14:paraId="1BE9F243" w14:textId="77777777" w:rsidR="00E95EAE" w:rsidRDefault="00E95EAE" w:rsidP="00E95EAE">
      <w:r>
        <w:rPr>
          <w:iCs/>
        </w:rPr>
        <w:t xml:space="preserve">1. </w:t>
      </w:r>
      <w:r w:rsidRPr="00F26824">
        <w:rPr>
          <w:position w:val="-14"/>
        </w:rPr>
        <w:object w:dxaOrig="1380" w:dyaOrig="400" w14:anchorId="70257BC1">
          <v:shape id="_x0000_i1475" type="#_x0000_t75" style="width:69pt;height:19.5pt" o:ole="">
            <v:imagedata r:id="rId938" o:title=""/>
          </v:shape>
          <o:OLEObject Type="Embed" ProgID="Equation.3" ShapeID="_x0000_i1475" DrawAspect="Content" ObjectID="_1718714505" r:id="rId939"/>
        </w:object>
      </w:r>
      <w:r w:rsidRPr="002758A8">
        <w:t xml:space="preserve">, </w:t>
      </w:r>
      <w:r w:rsidRPr="00F26824">
        <w:rPr>
          <w:position w:val="-14"/>
        </w:rPr>
        <w:object w:dxaOrig="1340" w:dyaOrig="400" w14:anchorId="69099099">
          <v:shape id="_x0000_i1476" type="#_x0000_t75" style="width:66pt;height:19.5pt" o:ole="">
            <v:imagedata r:id="rId940" o:title=""/>
          </v:shape>
          <o:OLEObject Type="Embed" ProgID="Equation.3" ShapeID="_x0000_i1476" DrawAspect="Content" ObjectID="_1718714506" r:id="rId941"/>
        </w:object>
      </w:r>
      <w:r w:rsidRPr="002758A8">
        <w:tab/>
      </w:r>
      <w:r w:rsidRPr="002758A8">
        <w:tab/>
      </w:r>
      <w:r>
        <w:t xml:space="preserve">2. </w:t>
      </w:r>
      <w:r w:rsidRPr="00F26824">
        <w:rPr>
          <w:position w:val="-14"/>
        </w:rPr>
        <w:object w:dxaOrig="1380" w:dyaOrig="400" w14:anchorId="2EFD3698">
          <v:shape id="_x0000_i1477" type="#_x0000_t75" style="width:69pt;height:19.5pt" o:ole="">
            <v:imagedata r:id="rId942" o:title=""/>
          </v:shape>
          <o:OLEObject Type="Embed" ProgID="Equation.3" ShapeID="_x0000_i1477" DrawAspect="Content" ObjectID="_1718714507" r:id="rId943"/>
        </w:object>
      </w:r>
      <w:r w:rsidRPr="002758A8">
        <w:t xml:space="preserve">, </w:t>
      </w:r>
      <w:r w:rsidRPr="00F26824">
        <w:rPr>
          <w:position w:val="-14"/>
        </w:rPr>
        <w:object w:dxaOrig="1460" w:dyaOrig="400" w14:anchorId="4324261B">
          <v:shape id="_x0000_i1478" type="#_x0000_t75" style="width:72.75pt;height:19.5pt" o:ole="">
            <v:imagedata r:id="rId944" o:title=""/>
          </v:shape>
          <o:OLEObject Type="Embed" ProgID="Equation.3" ShapeID="_x0000_i1478" DrawAspect="Content" ObjectID="_1718714508" r:id="rId945"/>
        </w:object>
      </w:r>
    </w:p>
    <w:p w14:paraId="78FFA245" w14:textId="77777777" w:rsidR="00E95EAE" w:rsidRPr="002C79F3" w:rsidRDefault="00E95EAE" w:rsidP="00E95EAE">
      <w:r>
        <w:t xml:space="preserve">3. </w:t>
      </w:r>
      <w:r w:rsidRPr="00F26824">
        <w:rPr>
          <w:position w:val="-14"/>
        </w:rPr>
        <w:object w:dxaOrig="1460" w:dyaOrig="420" w14:anchorId="5CD6BF2F">
          <v:shape id="_x0000_i1479" type="#_x0000_t75" style="width:72.75pt;height:21.75pt" o:ole="">
            <v:imagedata r:id="rId946" o:title=""/>
          </v:shape>
          <o:OLEObject Type="Embed" ProgID="Equation.3" ShapeID="_x0000_i1479" DrawAspect="Content" ObjectID="_1718714509" r:id="rId947"/>
        </w:object>
      </w:r>
      <w:r w:rsidRPr="002C79F3">
        <w:t xml:space="preserve">, </w:t>
      </w:r>
      <w:r w:rsidRPr="00F26824">
        <w:rPr>
          <w:position w:val="-14"/>
        </w:rPr>
        <w:object w:dxaOrig="1420" w:dyaOrig="400" w14:anchorId="35716510">
          <v:shape id="_x0000_i1480" type="#_x0000_t75" style="width:71.25pt;height:19.5pt" o:ole="">
            <v:imagedata r:id="rId948" o:title=""/>
          </v:shape>
          <o:OLEObject Type="Embed" ProgID="Equation.3" ShapeID="_x0000_i1480" DrawAspect="Content" ObjectID="_1718714510" r:id="rId949"/>
        </w:object>
      </w:r>
      <w:r w:rsidRPr="002C79F3">
        <w:tab/>
      </w:r>
      <w:r w:rsidRPr="002C79F3">
        <w:tab/>
      </w:r>
      <w:r>
        <w:t xml:space="preserve">4. </w:t>
      </w:r>
      <w:r w:rsidRPr="00F26824">
        <w:rPr>
          <w:position w:val="-24"/>
        </w:rPr>
        <w:object w:dxaOrig="1320" w:dyaOrig="620" w14:anchorId="5A3EDB5F">
          <v:shape id="_x0000_i1481" type="#_x0000_t75" style="width:65.25pt;height:30.75pt" o:ole="">
            <v:imagedata r:id="rId950" o:title=""/>
          </v:shape>
          <o:OLEObject Type="Embed" ProgID="Equation.3" ShapeID="_x0000_i1481" DrawAspect="Content" ObjectID="_1718714511" r:id="rId951"/>
        </w:object>
      </w:r>
      <w:r w:rsidRPr="002C79F3">
        <w:t xml:space="preserve">, </w:t>
      </w:r>
      <w:r w:rsidRPr="00F26824">
        <w:rPr>
          <w:position w:val="-14"/>
        </w:rPr>
        <w:object w:dxaOrig="1359" w:dyaOrig="400" w14:anchorId="3872AD12">
          <v:shape id="_x0000_i1482" type="#_x0000_t75" style="width:68.25pt;height:19.5pt" o:ole="">
            <v:imagedata r:id="rId952" o:title=""/>
          </v:shape>
          <o:OLEObject Type="Embed" ProgID="Equation.3" ShapeID="_x0000_i1482" DrawAspect="Content" ObjectID="_1718714512" r:id="rId953"/>
        </w:object>
      </w:r>
    </w:p>
    <w:p w14:paraId="0201182C" w14:textId="77777777" w:rsidR="00E95EAE" w:rsidRDefault="00E95EAE" w:rsidP="00E95EAE"/>
    <w:p w14:paraId="7F09010F" w14:textId="77777777" w:rsidR="00E95EAE" w:rsidRPr="002C79F3" w:rsidRDefault="00B642A4" w:rsidP="00E95EAE">
      <w:r>
        <w:rPr>
          <w:noProof/>
        </w:rPr>
        <mc:AlternateContent>
          <mc:Choice Requires="wps">
            <w:drawing>
              <wp:anchor distT="0" distB="0" distL="114300" distR="114300" simplePos="0" relativeHeight="251679232" behindDoc="0" locked="0" layoutInCell="1" allowOverlap="1" wp14:anchorId="2266520C" wp14:editId="4A666D47">
                <wp:simplePos x="0" y="0"/>
                <wp:positionH relativeFrom="column">
                  <wp:posOffset>4036060</wp:posOffset>
                </wp:positionH>
                <wp:positionV relativeFrom="paragraph">
                  <wp:posOffset>5080</wp:posOffset>
                </wp:positionV>
                <wp:extent cx="1461770" cy="2159635"/>
                <wp:effectExtent l="0" t="0" r="0" b="0"/>
                <wp:wrapSquare wrapText="bothSides"/>
                <wp:docPr id="187" name="Text Box 1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61770" cy="2159635"/>
                        </a:xfrm>
                        <a:prstGeom prst="rect">
                          <a:avLst/>
                        </a:prstGeom>
                        <a:solidFill>
                          <a:srgbClr val="FFFFFF"/>
                        </a:solidFill>
                        <a:ln>
                          <a:noFill/>
                        </a:ln>
                        <a:extLst>
                          <a:ext uri="{91240B29-F687-4f45-9708-019B960494DF}">
                            <a14:hiddenLine xmlns="" xmlns:a14="http://schemas.microsoft.com/office/drawing/2010/main" xmlns:w="http://schemas.openxmlformats.org/wordprocessingml/2006/main" xmlns:w10="urn:schemas-microsoft-com:office:word" xmlns:v="urn:schemas-microsoft-com:vml" xmlns:o="urn:schemas-microsoft-com:office:office" w="9525">
                              <a:solidFill>
                                <a:srgbClr val="000000"/>
                              </a:solidFill>
                              <a:miter lim="800000"/>
                              <a:headEnd/>
                              <a:tailEnd/>
                            </a14:hiddenLine>
                          </a:ext>
                        </a:extLst>
                      </wps:spPr>
                      <wps:txbx>
                        <w:txbxContent>
                          <w:tbl>
                            <w:tblPr>
                              <w:tblW w:w="2250"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36"/>
                              <w:gridCol w:w="924"/>
                              <w:gridCol w:w="990"/>
                            </w:tblGrid>
                            <w:tr w:rsidR="00233F84" w:rsidRPr="00BA791A" w14:paraId="038077DE" w14:textId="77777777" w:rsidTr="0033649E">
                              <w:tc>
                                <w:tcPr>
                                  <w:tcW w:w="336" w:type="dxa"/>
                                  <w:hideMark/>
                                </w:tcPr>
                                <w:p w14:paraId="1F3611CC" w14:textId="77777777" w:rsidR="00233F84" w:rsidRPr="00F26824" w:rsidRDefault="00233F84" w:rsidP="0033649E">
                                  <w:pPr>
                                    <w:jc w:val="center"/>
                                    <w:rPr>
                                      <w:b/>
                                      <w:bCs/>
                                    </w:rPr>
                                  </w:pPr>
                                  <w:r w:rsidRPr="00F26824">
                                    <w:rPr>
                                      <w:b/>
                                      <w:bCs/>
                                      <w:i/>
                                      <w:iCs/>
                                    </w:rPr>
                                    <w:t>x</w:t>
                                  </w:r>
                                </w:p>
                              </w:tc>
                              <w:tc>
                                <w:tcPr>
                                  <w:tcW w:w="924" w:type="dxa"/>
                                  <w:hideMark/>
                                </w:tcPr>
                                <w:p w14:paraId="78556F23" w14:textId="77777777" w:rsidR="00233F84" w:rsidRPr="00F26824" w:rsidRDefault="00233F84" w:rsidP="0033649E">
                                  <w:pPr>
                                    <w:ind w:left="-84"/>
                                    <w:jc w:val="center"/>
                                    <w:rPr>
                                      <w:b/>
                                      <w:bCs/>
                                    </w:rPr>
                                  </w:pPr>
                                  <w:r w:rsidRPr="00F26824">
                                    <w:tab/>
                                  </w:r>
                                  <w:r w:rsidRPr="00F26824">
                                    <w:rPr>
                                      <w:position w:val="-10"/>
                                    </w:rPr>
                                    <w:object w:dxaOrig="585" w:dyaOrig="300" w14:anchorId="0F66B1B3">
                                      <v:shape id="_x0000_i1484" type="#_x0000_t75" style="width:29.25pt;height:15pt" o:ole="">
                                        <v:imagedata r:id="rId954" o:title=""/>
                                      </v:shape>
                                      <o:OLEObject Type="Embed" ProgID="Equation.3" ShapeID="_x0000_i1484" DrawAspect="Content" ObjectID="_1718715000" r:id="rId955"/>
                                    </w:object>
                                  </w:r>
                                </w:p>
                              </w:tc>
                              <w:tc>
                                <w:tcPr>
                                  <w:tcW w:w="990" w:type="dxa"/>
                                  <w:hideMark/>
                                </w:tcPr>
                                <w:p w14:paraId="0095879E" w14:textId="77777777" w:rsidR="00233F84" w:rsidRPr="00F26824" w:rsidRDefault="00233F84" w:rsidP="0033649E">
                                  <w:pPr>
                                    <w:ind w:left="31"/>
                                    <w:jc w:val="center"/>
                                    <w:rPr>
                                      <w:b/>
                                      <w:bCs/>
                                    </w:rPr>
                                  </w:pPr>
                                  <w:r w:rsidRPr="00F26824">
                                    <w:rPr>
                                      <w:position w:val="-10"/>
                                    </w:rPr>
                                    <w:object w:dxaOrig="555" w:dyaOrig="300" w14:anchorId="71BBE436">
                                      <v:shape id="_x0000_i1486" type="#_x0000_t75" style="width:27.75pt;height:15pt" o:ole="">
                                        <v:imagedata r:id="rId956" o:title=""/>
                                      </v:shape>
                                      <o:OLEObject Type="Embed" ProgID="Equation.3" ShapeID="_x0000_i1486" DrawAspect="Content" ObjectID="_1718715001" r:id="rId957"/>
                                    </w:object>
                                  </w:r>
                                </w:p>
                              </w:tc>
                            </w:tr>
                            <w:tr w:rsidR="00233F84" w:rsidRPr="00BA791A" w14:paraId="5071F90A" w14:textId="77777777" w:rsidTr="0033649E">
                              <w:tc>
                                <w:tcPr>
                                  <w:tcW w:w="336" w:type="dxa"/>
                                  <w:hideMark/>
                                </w:tcPr>
                                <w:p w14:paraId="72832D5A" w14:textId="77777777" w:rsidR="00233F84" w:rsidRPr="00F26824" w:rsidRDefault="00233F84" w:rsidP="0033649E">
                                  <w:pPr>
                                    <w:jc w:val="center"/>
                                  </w:pPr>
                                  <w:r w:rsidRPr="00F26824">
                                    <w:t>0</w:t>
                                  </w:r>
                                </w:p>
                              </w:tc>
                              <w:tc>
                                <w:tcPr>
                                  <w:tcW w:w="924" w:type="dxa"/>
                                  <w:hideMark/>
                                </w:tcPr>
                                <w:p w14:paraId="2D6FD9C1" w14:textId="77777777" w:rsidR="00233F84" w:rsidRPr="00F26824" w:rsidRDefault="00233F84" w:rsidP="0033649E">
                                  <w:pPr>
                                    <w:ind w:left="-84"/>
                                    <w:jc w:val="center"/>
                                  </w:pPr>
                                  <w:r w:rsidRPr="00F26824">
                                    <w:t>7</w:t>
                                  </w:r>
                                </w:p>
                              </w:tc>
                              <w:tc>
                                <w:tcPr>
                                  <w:tcW w:w="990" w:type="dxa"/>
                                  <w:hideMark/>
                                </w:tcPr>
                                <w:p w14:paraId="370185AC" w14:textId="77777777" w:rsidR="00233F84" w:rsidRPr="00F26824" w:rsidRDefault="00233F84" w:rsidP="0033649E">
                                  <w:pPr>
                                    <w:ind w:left="31"/>
                                    <w:jc w:val="center"/>
                                  </w:pPr>
                                  <w:r w:rsidRPr="00F26824">
                                    <w:t>9</w:t>
                                  </w:r>
                                </w:p>
                              </w:tc>
                            </w:tr>
                            <w:tr w:rsidR="00233F84" w:rsidRPr="00BA791A" w14:paraId="6C095F77" w14:textId="77777777" w:rsidTr="0033649E">
                              <w:tc>
                                <w:tcPr>
                                  <w:tcW w:w="336" w:type="dxa"/>
                                  <w:hideMark/>
                                </w:tcPr>
                                <w:p w14:paraId="3F6BE181" w14:textId="77777777" w:rsidR="00233F84" w:rsidRPr="00F26824" w:rsidRDefault="00233F84" w:rsidP="0033649E">
                                  <w:pPr>
                                    <w:jc w:val="center"/>
                                  </w:pPr>
                                  <w:r w:rsidRPr="00F26824">
                                    <w:t>1</w:t>
                                  </w:r>
                                </w:p>
                              </w:tc>
                              <w:tc>
                                <w:tcPr>
                                  <w:tcW w:w="924" w:type="dxa"/>
                                  <w:hideMark/>
                                </w:tcPr>
                                <w:p w14:paraId="28B6E8C8" w14:textId="77777777" w:rsidR="00233F84" w:rsidRPr="00F26824" w:rsidRDefault="00233F84" w:rsidP="0033649E">
                                  <w:pPr>
                                    <w:ind w:left="-84"/>
                                    <w:jc w:val="center"/>
                                  </w:pPr>
                                  <w:r w:rsidRPr="00F26824">
                                    <w:t>6</w:t>
                                  </w:r>
                                </w:p>
                              </w:tc>
                              <w:tc>
                                <w:tcPr>
                                  <w:tcW w:w="990" w:type="dxa"/>
                                  <w:hideMark/>
                                </w:tcPr>
                                <w:p w14:paraId="0C0D0F1C" w14:textId="77777777" w:rsidR="00233F84" w:rsidRPr="00F26824" w:rsidRDefault="00233F84" w:rsidP="0033649E">
                                  <w:pPr>
                                    <w:ind w:left="31"/>
                                    <w:jc w:val="center"/>
                                  </w:pPr>
                                  <w:r w:rsidRPr="00F26824">
                                    <w:t>5</w:t>
                                  </w:r>
                                </w:p>
                              </w:tc>
                            </w:tr>
                            <w:tr w:rsidR="00233F84" w:rsidRPr="00BA791A" w14:paraId="57D370B0" w14:textId="77777777" w:rsidTr="0033649E">
                              <w:tc>
                                <w:tcPr>
                                  <w:tcW w:w="336" w:type="dxa"/>
                                  <w:hideMark/>
                                </w:tcPr>
                                <w:p w14:paraId="3EA03E35" w14:textId="77777777" w:rsidR="00233F84" w:rsidRPr="00F26824" w:rsidRDefault="00233F84" w:rsidP="0033649E">
                                  <w:pPr>
                                    <w:jc w:val="center"/>
                                  </w:pPr>
                                  <w:r w:rsidRPr="00F26824">
                                    <w:t>2</w:t>
                                  </w:r>
                                </w:p>
                              </w:tc>
                              <w:tc>
                                <w:tcPr>
                                  <w:tcW w:w="924" w:type="dxa"/>
                                  <w:hideMark/>
                                </w:tcPr>
                                <w:p w14:paraId="247F5956" w14:textId="77777777" w:rsidR="00233F84" w:rsidRPr="00F26824" w:rsidRDefault="00233F84" w:rsidP="0033649E">
                                  <w:pPr>
                                    <w:ind w:left="-84"/>
                                    <w:jc w:val="center"/>
                                  </w:pPr>
                                  <w:r w:rsidRPr="00F26824">
                                    <w:t>5</w:t>
                                  </w:r>
                                </w:p>
                              </w:tc>
                              <w:tc>
                                <w:tcPr>
                                  <w:tcW w:w="990" w:type="dxa"/>
                                  <w:hideMark/>
                                </w:tcPr>
                                <w:p w14:paraId="4493092A" w14:textId="77777777" w:rsidR="00233F84" w:rsidRPr="00F26824" w:rsidRDefault="00233F84" w:rsidP="0033649E">
                                  <w:pPr>
                                    <w:ind w:left="31"/>
                                    <w:jc w:val="center"/>
                                  </w:pPr>
                                  <w:r w:rsidRPr="00F26824">
                                    <w:t>6</w:t>
                                  </w:r>
                                </w:p>
                              </w:tc>
                            </w:tr>
                            <w:tr w:rsidR="00233F84" w:rsidRPr="00BA791A" w14:paraId="52880494" w14:textId="77777777" w:rsidTr="0033649E">
                              <w:tc>
                                <w:tcPr>
                                  <w:tcW w:w="336" w:type="dxa"/>
                                  <w:hideMark/>
                                </w:tcPr>
                                <w:p w14:paraId="6597075F" w14:textId="77777777" w:rsidR="00233F84" w:rsidRPr="00F26824" w:rsidRDefault="00233F84" w:rsidP="0033649E">
                                  <w:pPr>
                                    <w:jc w:val="center"/>
                                  </w:pPr>
                                  <w:r w:rsidRPr="00F26824">
                                    <w:t>3</w:t>
                                  </w:r>
                                </w:p>
                              </w:tc>
                              <w:tc>
                                <w:tcPr>
                                  <w:tcW w:w="924" w:type="dxa"/>
                                  <w:hideMark/>
                                </w:tcPr>
                                <w:p w14:paraId="6E02B5E1" w14:textId="77777777" w:rsidR="00233F84" w:rsidRPr="00F26824" w:rsidRDefault="00233F84" w:rsidP="0033649E">
                                  <w:pPr>
                                    <w:ind w:left="-84"/>
                                    <w:jc w:val="center"/>
                                  </w:pPr>
                                  <w:r w:rsidRPr="00F26824">
                                    <w:t>8</w:t>
                                  </w:r>
                                </w:p>
                              </w:tc>
                              <w:tc>
                                <w:tcPr>
                                  <w:tcW w:w="990" w:type="dxa"/>
                                  <w:hideMark/>
                                </w:tcPr>
                                <w:p w14:paraId="790867EE" w14:textId="77777777" w:rsidR="00233F84" w:rsidRPr="00F26824" w:rsidRDefault="00233F84" w:rsidP="0033649E">
                                  <w:pPr>
                                    <w:ind w:left="31"/>
                                    <w:jc w:val="center"/>
                                  </w:pPr>
                                  <w:r w:rsidRPr="00F26824">
                                    <w:t>2</w:t>
                                  </w:r>
                                </w:p>
                              </w:tc>
                            </w:tr>
                            <w:tr w:rsidR="00233F84" w:rsidRPr="00BA791A" w14:paraId="5871E48F" w14:textId="77777777" w:rsidTr="0033649E">
                              <w:tc>
                                <w:tcPr>
                                  <w:tcW w:w="336" w:type="dxa"/>
                                  <w:hideMark/>
                                </w:tcPr>
                                <w:p w14:paraId="472489FE" w14:textId="77777777" w:rsidR="00233F84" w:rsidRPr="00F26824" w:rsidRDefault="00233F84" w:rsidP="0033649E">
                                  <w:pPr>
                                    <w:jc w:val="center"/>
                                  </w:pPr>
                                  <w:r w:rsidRPr="00F26824">
                                    <w:t>4</w:t>
                                  </w:r>
                                </w:p>
                              </w:tc>
                              <w:tc>
                                <w:tcPr>
                                  <w:tcW w:w="924" w:type="dxa"/>
                                  <w:hideMark/>
                                </w:tcPr>
                                <w:p w14:paraId="5FCEA226" w14:textId="77777777" w:rsidR="00233F84" w:rsidRPr="00F26824" w:rsidRDefault="00233F84" w:rsidP="0033649E">
                                  <w:pPr>
                                    <w:ind w:left="-84"/>
                                    <w:jc w:val="center"/>
                                  </w:pPr>
                                  <w:r w:rsidRPr="00F26824">
                                    <w:t>4</w:t>
                                  </w:r>
                                </w:p>
                              </w:tc>
                              <w:tc>
                                <w:tcPr>
                                  <w:tcW w:w="990" w:type="dxa"/>
                                  <w:hideMark/>
                                </w:tcPr>
                                <w:p w14:paraId="152F7395" w14:textId="77777777" w:rsidR="00233F84" w:rsidRPr="00F26824" w:rsidRDefault="00233F84" w:rsidP="0033649E">
                                  <w:pPr>
                                    <w:ind w:left="31"/>
                                    <w:jc w:val="center"/>
                                  </w:pPr>
                                  <w:r w:rsidRPr="00F26824">
                                    <w:t>1</w:t>
                                  </w:r>
                                </w:p>
                              </w:tc>
                            </w:tr>
                            <w:tr w:rsidR="00233F84" w:rsidRPr="00BA791A" w14:paraId="5E54D75B" w14:textId="77777777" w:rsidTr="0033649E">
                              <w:tc>
                                <w:tcPr>
                                  <w:tcW w:w="336" w:type="dxa"/>
                                  <w:hideMark/>
                                </w:tcPr>
                                <w:p w14:paraId="245A1C17" w14:textId="77777777" w:rsidR="00233F84" w:rsidRPr="00F26824" w:rsidRDefault="00233F84" w:rsidP="0033649E">
                                  <w:pPr>
                                    <w:jc w:val="center"/>
                                  </w:pPr>
                                  <w:r w:rsidRPr="00F26824">
                                    <w:t>5</w:t>
                                  </w:r>
                                </w:p>
                              </w:tc>
                              <w:tc>
                                <w:tcPr>
                                  <w:tcW w:w="924" w:type="dxa"/>
                                  <w:hideMark/>
                                </w:tcPr>
                                <w:p w14:paraId="2FF4658A" w14:textId="77777777" w:rsidR="00233F84" w:rsidRPr="00F26824" w:rsidRDefault="00233F84" w:rsidP="0033649E">
                                  <w:pPr>
                                    <w:ind w:left="-84"/>
                                    <w:jc w:val="center"/>
                                  </w:pPr>
                                  <w:r w:rsidRPr="00F26824">
                                    <w:t>0</w:t>
                                  </w:r>
                                </w:p>
                              </w:tc>
                              <w:tc>
                                <w:tcPr>
                                  <w:tcW w:w="990" w:type="dxa"/>
                                  <w:hideMark/>
                                </w:tcPr>
                                <w:p w14:paraId="4DE8280A" w14:textId="77777777" w:rsidR="00233F84" w:rsidRPr="00F26824" w:rsidRDefault="00233F84" w:rsidP="0033649E">
                                  <w:pPr>
                                    <w:ind w:left="31"/>
                                    <w:jc w:val="center"/>
                                  </w:pPr>
                                  <w:r w:rsidRPr="00F26824">
                                    <w:t>8</w:t>
                                  </w:r>
                                </w:p>
                              </w:tc>
                            </w:tr>
                            <w:tr w:rsidR="00233F84" w:rsidRPr="00BA791A" w14:paraId="0F2C3E6A" w14:textId="77777777" w:rsidTr="0033649E">
                              <w:tc>
                                <w:tcPr>
                                  <w:tcW w:w="336" w:type="dxa"/>
                                  <w:hideMark/>
                                </w:tcPr>
                                <w:p w14:paraId="77D6A216" w14:textId="77777777" w:rsidR="00233F84" w:rsidRPr="00F26824" w:rsidRDefault="00233F84" w:rsidP="0033649E">
                                  <w:pPr>
                                    <w:jc w:val="center"/>
                                  </w:pPr>
                                  <w:r w:rsidRPr="00F26824">
                                    <w:t>6</w:t>
                                  </w:r>
                                </w:p>
                              </w:tc>
                              <w:tc>
                                <w:tcPr>
                                  <w:tcW w:w="924" w:type="dxa"/>
                                  <w:hideMark/>
                                </w:tcPr>
                                <w:p w14:paraId="001512A4" w14:textId="77777777" w:rsidR="00233F84" w:rsidRPr="00F26824" w:rsidRDefault="00233F84" w:rsidP="0033649E">
                                  <w:pPr>
                                    <w:ind w:left="-84"/>
                                    <w:jc w:val="center"/>
                                  </w:pPr>
                                  <w:r w:rsidRPr="00F26824">
                                    <w:t>2</w:t>
                                  </w:r>
                                </w:p>
                              </w:tc>
                              <w:tc>
                                <w:tcPr>
                                  <w:tcW w:w="990" w:type="dxa"/>
                                  <w:hideMark/>
                                </w:tcPr>
                                <w:p w14:paraId="4378DFBD" w14:textId="77777777" w:rsidR="00233F84" w:rsidRPr="00F26824" w:rsidRDefault="00233F84" w:rsidP="0033649E">
                                  <w:pPr>
                                    <w:ind w:left="31"/>
                                    <w:jc w:val="center"/>
                                  </w:pPr>
                                  <w:r w:rsidRPr="00F26824">
                                    <w:t>7</w:t>
                                  </w:r>
                                </w:p>
                              </w:tc>
                            </w:tr>
                            <w:tr w:rsidR="00233F84" w:rsidRPr="00BA791A" w14:paraId="79CC0587" w14:textId="77777777" w:rsidTr="0033649E">
                              <w:tc>
                                <w:tcPr>
                                  <w:tcW w:w="336" w:type="dxa"/>
                                  <w:hideMark/>
                                </w:tcPr>
                                <w:p w14:paraId="2F632713" w14:textId="77777777" w:rsidR="00233F84" w:rsidRPr="00F26824" w:rsidRDefault="00233F84" w:rsidP="0033649E">
                                  <w:pPr>
                                    <w:jc w:val="center"/>
                                  </w:pPr>
                                  <w:r w:rsidRPr="00F26824">
                                    <w:t>7</w:t>
                                  </w:r>
                                </w:p>
                              </w:tc>
                              <w:tc>
                                <w:tcPr>
                                  <w:tcW w:w="924" w:type="dxa"/>
                                  <w:hideMark/>
                                </w:tcPr>
                                <w:p w14:paraId="09DED115" w14:textId="77777777" w:rsidR="00233F84" w:rsidRPr="00F26824" w:rsidRDefault="00233F84" w:rsidP="0033649E">
                                  <w:pPr>
                                    <w:ind w:left="-84"/>
                                    <w:jc w:val="center"/>
                                  </w:pPr>
                                  <w:r w:rsidRPr="00F26824">
                                    <w:t>1</w:t>
                                  </w:r>
                                </w:p>
                              </w:tc>
                              <w:tc>
                                <w:tcPr>
                                  <w:tcW w:w="990" w:type="dxa"/>
                                  <w:hideMark/>
                                </w:tcPr>
                                <w:p w14:paraId="4407C98D" w14:textId="77777777" w:rsidR="00233F84" w:rsidRPr="00F26824" w:rsidRDefault="00233F84" w:rsidP="0033649E">
                                  <w:pPr>
                                    <w:ind w:left="31"/>
                                    <w:jc w:val="center"/>
                                  </w:pPr>
                                  <w:r w:rsidRPr="00F26824">
                                    <w:t>3</w:t>
                                  </w:r>
                                </w:p>
                              </w:tc>
                            </w:tr>
                            <w:tr w:rsidR="00233F84" w:rsidRPr="00BA791A" w14:paraId="000A9F98" w14:textId="77777777" w:rsidTr="0033649E">
                              <w:tc>
                                <w:tcPr>
                                  <w:tcW w:w="336" w:type="dxa"/>
                                  <w:hideMark/>
                                </w:tcPr>
                                <w:p w14:paraId="22FD0E0C" w14:textId="77777777" w:rsidR="00233F84" w:rsidRPr="00F26824" w:rsidRDefault="00233F84" w:rsidP="0033649E">
                                  <w:pPr>
                                    <w:jc w:val="center"/>
                                  </w:pPr>
                                  <w:r w:rsidRPr="00F26824">
                                    <w:t>8</w:t>
                                  </w:r>
                                </w:p>
                              </w:tc>
                              <w:tc>
                                <w:tcPr>
                                  <w:tcW w:w="924" w:type="dxa"/>
                                  <w:hideMark/>
                                </w:tcPr>
                                <w:p w14:paraId="61109B87" w14:textId="77777777" w:rsidR="00233F84" w:rsidRPr="00F26824" w:rsidRDefault="00233F84" w:rsidP="0033649E">
                                  <w:pPr>
                                    <w:ind w:left="-84"/>
                                    <w:jc w:val="center"/>
                                  </w:pPr>
                                  <w:r w:rsidRPr="00F26824">
                                    <w:t>9</w:t>
                                  </w:r>
                                </w:p>
                              </w:tc>
                              <w:tc>
                                <w:tcPr>
                                  <w:tcW w:w="990" w:type="dxa"/>
                                  <w:hideMark/>
                                </w:tcPr>
                                <w:p w14:paraId="552B7A96" w14:textId="77777777" w:rsidR="00233F84" w:rsidRPr="00F26824" w:rsidRDefault="00233F84" w:rsidP="0033649E">
                                  <w:pPr>
                                    <w:ind w:left="31"/>
                                    <w:jc w:val="center"/>
                                  </w:pPr>
                                  <w:r w:rsidRPr="00F26824">
                                    <w:t>4</w:t>
                                  </w:r>
                                </w:p>
                              </w:tc>
                            </w:tr>
                            <w:tr w:rsidR="00233F84" w:rsidRPr="00BA791A" w14:paraId="0C91BE59" w14:textId="77777777" w:rsidTr="0033649E">
                              <w:tc>
                                <w:tcPr>
                                  <w:tcW w:w="336" w:type="dxa"/>
                                  <w:hideMark/>
                                </w:tcPr>
                                <w:p w14:paraId="32992831" w14:textId="77777777" w:rsidR="00233F84" w:rsidRPr="00F26824" w:rsidRDefault="00233F84" w:rsidP="0033649E">
                                  <w:pPr>
                                    <w:jc w:val="center"/>
                                  </w:pPr>
                                  <w:r w:rsidRPr="00F26824">
                                    <w:t>9</w:t>
                                  </w:r>
                                </w:p>
                              </w:tc>
                              <w:tc>
                                <w:tcPr>
                                  <w:tcW w:w="924" w:type="dxa"/>
                                  <w:hideMark/>
                                </w:tcPr>
                                <w:p w14:paraId="38A7AC74" w14:textId="77777777" w:rsidR="00233F84" w:rsidRPr="00F26824" w:rsidRDefault="00233F84" w:rsidP="0033649E">
                                  <w:pPr>
                                    <w:ind w:left="-84"/>
                                    <w:jc w:val="center"/>
                                  </w:pPr>
                                  <w:r w:rsidRPr="00F26824">
                                    <w:t>3</w:t>
                                  </w:r>
                                </w:p>
                              </w:tc>
                              <w:tc>
                                <w:tcPr>
                                  <w:tcW w:w="990" w:type="dxa"/>
                                  <w:hideMark/>
                                </w:tcPr>
                                <w:p w14:paraId="138FBEA7" w14:textId="77777777" w:rsidR="00233F84" w:rsidRPr="00F26824" w:rsidRDefault="00233F84" w:rsidP="0033649E">
                                  <w:pPr>
                                    <w:ind w:left="31"/>
                                    <w:jc w:val="center"/>
                                  </w:pPr>
                                  <w:r w:rsidRPr="00F26824">
                                    <w:t>0</w:t>
                                  </w:r>
                                </w:p>
                              </w:tc>
                            </w:tr>
                          </w:tbl>
                          <w:p w14:paraId="4E402037" w14:textId="77777777" w:rsidR="00233F84" w:rsidRDefault="00233F84" w:rsidP="00E95EAE"/>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266520C" id="Text Box 187" o:spid="_x0000_s1098" type="#_x0000_t202" style="position:absolute;margin-left:317.8pt;margin-top:.4pt;width:115.1pt;height:170.05pt;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" stroked="f">
                <v:textbox>
                  <w:txbxContent>
                    <w:tbl>
                      <w:tblPr>
                        <w:tblW w:w="2250"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36"/>
                        <w:gridCol w:w="924"/>
                        <w:gridCol w:w="990"/>
                      </w:tblGrid>
                      <w:tr w:rsidR="00233F84" w:rsidRPr="00BA791A" w14:paraId="038077DE" w14:textId="77777777" w:rsidTr="0033649E">
                        <w:tc>
                          <w:tcPr>
                            <w:tcW w:w="336" w:type="dxa"/>
                            <w:hideMark/>
                          </w:tcPr>
                          <w:p w14:paraId="1F3611CC" w14:textId="77777777" w:rsidR="00233F84" w:rsidRPr="00F26824" w:rsidRDefault="00233F84" w:rsidP="0033649E">
                            <w:pPr>
                              <w:jc w:val="center"/>
                              <w:rPr>
                                <w:b/>
                                <w:bCs/>
                              </w:rPr>
                            </w:pPr>
                            <w:r w:rsidRPr="00F26824">
                              <w:rPr>
                                <w:b/>
                                <w:bCs/>
                                <w:i/>
                                <w:iCs/>
                              </w:rPr>
                              <w:t>x</w:t>
                            </w:r>
                          </w:p>
                        </w:tc>
                        <w:tc>
                          <w:tcPr>
                            <w:tcW w:w="924" w:type="dxa"/>
                            <w:hideMark/>
                          </w:tcPr>
                          <w:p w14:paraId="78556F23" w14:textId="77777777" w:rsidR="00233F84" w:rsidRPr="00F26824" w:rsidRDefault="00233F84" w:rsidP="0033649E">
                            <w:pPr>
                              <w:ind w:left="-84"/>
                              <w:jc w:val="center"/>
                              <w:rPr>
                                <w:b/>
                                <w:bCs/>
                              </w:rPr>
                            </w:pPr>
                            <w:r w:rsidRPr="00F26824">
                              <w:tab/>
                            </w:r>
                            <w:r w:rsidRPr="00F26824">
                              <w:rPr>
                                <w:position w:val="-10"/>
                              </w:rPr>
                              <w:object w:dxaOrig="585" w:dyaOrig="300" w14:anchorId="0F66B1B3">
                                <v:shape id="_x0000_i1484" type="#_x0000_t75" style="width:29.25pt;height:15pt" o:ole="">
                                  <v:imagedata r:id="rId954" o:title=""/>
                                </v:shape>
                                <o:OLEObject Type="Embed" ProgID="Equation.3" ShapeID="_x0000_i1484" DrawAspect="Content" ObjectID="_1718715000" r:id="rId958"/>
                              </w:object>
                            </w:r>
                          </w:p>
                        </w:tc>
                        <w:tc>
                          <w:tcPr>
                            <w:tcW w:w="990" w:type="dxa"/>
                            <w:hideMark/>
                          </w:tcPr>
                          <w:p w14:paraId="0095879E" w14:textId="77777777" w:rsidR="00233F84" w:rsidRPr="00F26824" w:rsidRDefault="00233F84" w:rsidP="0033649E">
                            <w:pPr>
                              <w:ind w:left="31"/>
                              <w:jc w:val="center"/>
                              <w:rPr>
                                <w:b/>
                                <w:bCs/>
                              </w:rPr>
                            </w:pPr>
                            <w:r w:rsidRPr="00F26824">
                              <w:rPr>
                                <w:position w:val="-10"/>
                              </w:rPr>
                              <w:object w:dxaOrig="555" w:dyaOrig="300" w14:anchorId="71BBE436">
                                <v:shape id="_x0000_i1486" type="#_x0000_t75" style="width:27.75pt;height:15pt" o:ole="">
                                  <v:imagedata r:id="rId956" o:title=""/>
                                </v:shape>
                                <o:OLEObject Type="Embed" ProgID="Equation.3" ShapeID="_x0000_i1486" DrawAspect="Content" ObjectID="_1718715001" r:id="rId959"/>
                              </w:object>
                            </w:r>
                          </w:p>
                        </w:tc>
                      </w:tr>
                      <w:tr w:rsidR="00233F84" w:rsidRPr="00BA791A" w14:paraId="5071F90A" w14:textId="77777777" w:rsidTr="0033649E">
                        <w:tc>
                          <w:tcPr>
                            <w:tcW w:w="336" w:type="dxa"/>
                            <w:hideMark/>
                          </w:tcPr>
                          <w:p w14:paraId="72832D5A" w14:textId="77777777" w:rsidR="00233F84" w:rsidRPr="00F26824" w:rsidRDefault="00233F84" w:rsidP="0033649E">
                            <w:pPr>
                              <w:jc w:val="center"/>
                            </w:pPr>
                            <w:r w:rsidRPr="00F26824">
                              <w:t>0</w:t>
                            </w:r>
                          </w:p>
                        </w:tc>
                        <w:tc>
                          <w:tcPr>
                            <w:tcW w:w="924" w:type="dxa"/>
                            <w:hideMark/>
                          </w:tcPr>
                          <w:p w14:paraId="2D6FD9C1" w14:textId="77777777" w:rsidR="00233F84" w:rsidRPr="00F26824" w:rsidRDefault="00233F84" w:rsidP="0033649E">
                            <w:pPr>
                              <w:ind w:left="-84"/>
                              <w:jc w:val="center"/>
                            </w:pPr>
                            <w:r w:rsidRPr="00F26824">
                              <w:t>7</w:t>
                            </w:r>
                          </w:p>
                        </w:tc>
                        <w:tc>
                          <w:tcPr>
                            <w:tcW w:w="990" w:type="dxa"/>
                            <w:hideMark/>
                          </w:tcPr>
                          <w:p w14:paraId="370185AC" w14:textId="77777777" w:rsidR="00233F84" w:rsidRPr="00F26824" w:rsidRDefault="00233F84" w:rsidP="0033649E">
                            <w:pPr>
                              <w:ind w:left="31"/>
                              <w:jc w:val="center"/>
                            </w:pPr>
                            <w:r w:rsidRPr="00F26824">
                              <w:t>9</w:t>
                            </w:r>
                          </w:p>
                        </w:tc>
                      </w:tr>
                      <w:tr w:rsidR="00233F84" w:rsidRPr="00BA791A" w14:paraId="6C095F77" w14:textId="77777777" w:rsidTr="0033649E">
                        <w:tc>
                          <w:tcPr>
                            <w:tcW w:w="336" w:type="dxa"/>
                            <w:hideMark/>
                          </w:tcPr>
                          <w:p w14:paraId="3F6BE181" w14:textId="77777777" w:rsidR="00233F84" w:rsidRPr="00F26824" w:rsidRDefault="00233F84" w:rsidP="0033649E">
                            <w:pPr>
                              <w:jc w:val="center"/>
                            </w:pPr>
                            <w:r w:rsidRPr="00F26824">
                              <w:t>1</w:t>
                            </w:r>
                          </w:p>
                        </w:tc>
                        <w:tc>
                          <w:tcPr>
                            <w:tcW w:w="924" w:type="dxa"/>
                            <w:hideMark/>
                          </w:tcPr>
                          <w:p w14:paraId="28B6E8C8" w14:textId="77777777" w:rsidR="00233F84" w:rsidRPr="00F26824" w:rsidRDefault="00233F84" w:rsidP="0033649E">
                            <w:pPr>
                              <w:ind w:left="-84"/>
                              <w:jc w:val="center"/>
                            </w:pPr>
                            <w:r w:rsidRPr="00F26824">
                              <w:t>6</w:t>
                            </w:r>
                          </w:p>
                        </w:tc>
                        <w:tc>
                          <w:tcPr>
                            <w:tcW w:w="990" w:type="dxa"/>
                            <w:hideMark/>
                          </w:tcPr>
                          <w:p w14:paraId="0C0D0F1C" w14:textId="77777777" w:rsidR="00233F84" w:rsidRPr="00F26824" w:rsidRDefault="00233F84" w:rsidP="0033649E">
                            <w:pPr>
                              <w:ind w:left="31"/>
                              <w:jc w:val="center"/>
                            </w:pPr>
                            <w:r w:rsidRPr="00F26824">
                              <w:t>5</w:t>
                            </w:r>
                          </w:p>
                        </w:tc>
                      </w:tr>
                      <w:tr w:rsidR="00233F84" w:rsidRPr="00BA791A" w14:paraId="57D370B0" w14:textId="77777777" w:rsidTr="0033649E">
                        <w:tc>
                          <w:tcPr>
                            <w:tcW w:w="336" w:type="dxa"/>
                            <w:hideMark/>
                          </w:tcPr>
                          <w:p w14:paraId="3EA03E35" w14:textId="77777777" w:rsidR="00233F84" w:rsidRPr="00F26824" w:rsidRDefault="00233F84" w:rsidP="0033649E">
                            <w:pPr>
                              <w:jc w:val="center"/>
                            </w:pPr>
                            <w:r w:rsidRPr="00F26824">
                              <w:t>2</w:t>
                            </w:r>
                          </w:p>
                        </w:tc>
                        <w:tc>
                          <w:tcPr>
                            <w:tcW w:w="924" w:type="dxa"/>
                            <w:hideMark/>
                          </w:tcPr>
                          <w:p w14:paraId="247F5956" w14:textId="77777777" w:rsidR="00233F84" w:rsidRPr="00F26824" w:rsidRDefault="00233F84" w:rsidP="0033649E">
                            <w:pPr>
                              <w:ind w:left="-84"/>
                              <w:jc w:val="center"/>
                            </w:pPr>
                            <w:r w:rsidRPr="00F26824">
                              <w:t>5</w:t>
                            </w:r>
                          </w:p>
                        </w:tc>
                        <w:tc>
                          <w:tcPr>
                            <w:tcW w:w="990" w:type="dxa"/>
                            <w:hideMark/>
                          </w:tcPr>
                          <w:p w14:paraId="4493092A" w14:textId="77777777" w:rsidR="00233F84" w:rsidRPr="00F26824" w:rsidRDefault="00233F84" w:rsidP="0033649E">
                            <w:pPr>
                              <w:ind w:left="31"/>
                              <w:jc w:val="center"/>
                            </w:pPr>
                            <w:r w:rsidRPr="00F26824">
                              <w:t>6</w:t>
                            </w:r>
                          </w:p>
                        </w:tc>
                      </w:tr>
                      <w:tr w:rsidR="00233F84" w:rsidRPr="00BA791A" w14:paraId="52880494" w14:textId="77777777" w:rsidTr="0033649E">
                        <w:tc>
                          <w:tcPr>
                            <w:tcW w:w="336" w:type="dxa"/>
                            <w:hideMark/>
                          </w:tcPr>
                          <w:p w14:paraId="6597075F" w14:textId="77777777" w:rsidR="00233F84" w:rsidRPr="00F26824" w:rsidRDefault="00233F84" w:rsidP="0033649E">
                            <w:pPr>
                              <w:jc w:val="center"/>
                            </w:pPr>
                            <w:r w:rsidRPr="00F26824">
                              <w:t>3</w:t>
                            </w:r>
                          </w:p>
                        </w:tc>
                        <w:tc>
                          <w:tcPr>
                            <w:tcW w:w="924" w:type="dxa"/>
                            <w:hideMark/>
                          </w:tcPr>
                          <w:p w14:paraId="6E02B5E1" w14:textId="77777777" w:rsidR="00233F84" w:rsidRPr="00F26824" w:rsidRDefault="00233F84" w:rsidP="0033649E">
                            <w:pPr>
                              <w:ind w:left="-84"/>
                              <w:jc w:val="center"/>
                            </w:pPr>
                            <w:r w:rsidRPr="00F26824">
                              <w:t>8</w:t>
                            </w:r>
                          </w:p>
                        </w:tc>
                        <w:tc>
                          <w:tcPr>
                            <w:tcW w:w="990" w:type="dxa"/>
                            <w:hideMark/>
                          </w:tcPr>
                          <w:p w14:paraId="790867EE" w14:textId="77777777" w:rsidR="00233F84" w:rsidRPr="00F26824" w:rsidRDefault="00233F84" w:rsidP="0033649E">
                            <w:pPr>
                              <w:ind w:left="31"/>
                              <w:jc w:val="center"/>
                            </w:pPr>
                            <w:r w:rsidRPr="00F26824">
                              <w:t>2</w:t>
                            </w:r>
                          </w:p>
                        </w:tc>
                      </w:tr>
                      <w:tr w:rsidR="00233F84" w:rsidRPr="00BA791A" w14:paraId="5871E48F" w14:textId="77777777" w:rsidTr="0033649E">
                        <w:tc>
                          <w:tcPr>
                            <w:tcW w:w="336" w:type="dxa"/>
                            <w:hideMark/>
                          </w:tcPr>
                          <w:p w14:paraId="472489FE" w14:textId="77777777" w:rsidR="00233F84" w:rsidRPr="00F26824" w:rsidRDefault="00233F84" w:rsidP="0033649E">
                            <w:pPr>
                              <w:jc w:val="center"/>
                            </w:pPr>
                            <w:r w:rsidRPr="00F26824">
                              <w:t>4</w:t>
                            </w:r>
                          </w:p>
                        </w:tc>
                        <w:tc>
                          <w:tcPr>
                            <w:tcW w:w="924" w:type="dxa"/>
                            <w:hideMark/>
                          </w:tcPr>
                          <w:p w14:paraId="5FCEA226" w14:textId="77777777" w:rsidR="00233F84" w:rsidRPr="00F26824" w:rsidRDefault="00233F84" w:rsidP="0033649E">
                            <w:pPr>
                              <w:ind w:left="-84"/>
                              <w:jc w:val="center"/>
                            </w:pPr>
                            <w:r w:rsidRPr="00F26824">
                              <w:t>4</w:t>
                            </w:r>
                          </w:p>
                        </w:tc>
                        <w:tc>
                          <w:tcPr>
                            <w:tcW w:w="990" w:type="dxa"/>
                            <w:hideMark/>
                          </w:tcPr>
                          <w:p w14:paraId="152F7395" w14:textId="77777777" w:rsidR="00233F84" w:rsidRPr="00F26824" w:rsidRDefault="00233F84" w:rsidP="0033649E">
                            <w:pPr>
                              <w:ind w:left="31"/>
                              <w:jc w:val="center"/>
                            </w:pPr>
                            <w:r w:rsidRPr="00F26824">
                              <w:t>1</w:t>
                            </w:r>
                          </w:p>
                        </w:tc>
                      </w:tr>
                      <w:tr w:rsidR="00233F84" w:rsidRPr="00BA791A" w14:paraId="5E54D75B" w14:textId="77777777" w:rsidTr="0033649E">
                        <w:tc>
                          <w:tcPr>
                            <w:tcW w:w="336" w:type="dxa"/>
                            <w:hideMark/>
                          </w:tcPr>
                          <w:p w14:paraId="245A1C17" w14:textId="77777777" w:rsidR="00233F84" w:rsidRPr="00F26824" w:rsidRDefault="00233F84" w:rsidP="0033649E">
                            <w:pPr>
                              <w:jc w:val="center"/>
                            </w:pPr>
                            <w:r w:rsidRPr="00F26824">
                              <w:t>5</w:t>
                            </w:r>
                          </w:p>
                        </w:tc>
                        <w:tc>
                          <w:tcPr>
                            <w:tcW w:w="924" w:type="dxa"/>
                            <w:hideMark/>
                          </w:tcPr>
                          <w:p w14:paraId="2FF4658A" w14:textId="77777777" w:rsidR="00233F84" w:rsidRPr="00F26824" w:rsidRDefault="00233F84" w:rsidP="0033649E">
                            <w:pPr>
                              <w:ind w:left="-84"/>
                              <w:jc w:val="center"/>
                            </w:pPr>
                            <w:r w:rsidRPr="00F26824">
                              <w:t>0</w:t>
                            </w:r>
                          </w:p>
                        </w:tc>
                        <w:tc>
                          <w:tcPr>
                            <w:tcW w:w="990" w:type="dxa"/>
                            <w:hideMark/>
                          </w:tcPr>
                          <w:p w14:paraId="4DE8280A" w14:textId="77777777" w:rsidR="00233F84" w:rsidRPr="00F26824" w:rsidRDefault="00233F84" w:rsidP="0033649E">
                            <w:pPr>
                              <w:ind w:left="31"/>
                              <w:jc w:val="center"/>
                            </w:pPr>
                            <w:r w:rsidRPr="00F26824">
                              <w:t>8</w:t>
                            </w:r>
                          </w:p>
                        </w:tc>
                      </w:tr>
                      <w:tr w:rsidR="00233F84" w:rsidRPr="00BA791A" w14:paraId="0F2C3E6A" w14:textId="77777777" w:rsidTr="0033649E">
                        <w:tc>
                          <w:tcPr>
                            <w:tcW w:w="336" w:type="dxa"/>
                            <w:hideMark/>
                          </w:tcPr>
                          <w:p w14:paraId="77D6A216" w14:textId="77777777" w:rsidR="00233F84" w:rsidRPr="00F26824" w:rsidRDefault="00233F84" w:rsidP="0033649E">
                            <w:pPr>
                              <w:jc w:val="center"/>
                            </w:pPr>
                            <w:r w:rsidRPr="00F26824">
                              <w:t>6</w:t>
                            </w:r>
                          </w:p>
                        </w:tc>
                        <w:tc>
                          <w:tcPr>
                            <w:tcW w:w="924" w:type="dxa"/>
                            <w:hideMark/>
                          </w:tcPr>
                          <w:p w14:paraId="001512A4" w14:textId="77777777" w:rsidR="00233F84" w:rsidRPr="00F26824" w:rsidRDefault="00233F84" w:rsidP="0033649E">
                            <w:pPr>
                              <w:ind w:left="-84"/>
                              <w:jc w:val="center"/>
                            </w:pPr>
                            <w:r w:rsidRPr="00F26824">
                              <w:t>2</w:t>
                            </w:r>
                          </w:p>
                        </w:tc>
                        <w:tc>
                          <w:tcPr>
                            <w:tcW w:w="990" w:type="dxa"/>
                            <w:hideMark/>
                          </w:tcPr>
                          <w:p w14:paraId="4378DFBD" w14:textId="77777777" w:rsidR="00233F84" w:rsidRPr="00F26824" w:rsidRDefault="00233F84" w:rsidP="0033649E">
                            <w:pPr>
                              <w:ind w:left="31"/>
                              <w:jc w:val="center"/>
                            </w:pPr>
                            <w:r w:rsidRPr="00F26824">
                              <w:t>7</w:t>
                            </w:r>
                          </w:p>
                        </w:tc>
                      </w:tr>
                      <w:tr w:rsidR="00233F84" w:rsidRPr="00BA791A" w14:paraId="79CC0587" w14:textId="77777777" w:rsidTr="0033649E">
                        <w:tc>
                          <w:tcPr>
                            <w:tcW w:w="336" w:type="dxa"/>
                            <w:hideMark/>
                          </w:tcPr>
                          <w:p w14:paraId="2F632713" w14:textId="77777777" w:rsidR="00233F84" w:rsidRPr="00F26824" w:rsidRDefault="00233F84" w:rsidP="0033649E">
                            <w:pPr>
                              <w:jc w:val="center"/>
                            </w:pPr>
                            <w:r w:rsidRPr="00F26824">
                              <w:t>7</w:t>
                            </w:r>
                          </w:p>
                        </w:tc>
                        <w:tc>
                          <w:tcPr>
                            <w:tcW w:w="924" w:type="dxa"/>
                            <w:hideMark/>
                          </w:tcPr>
                          <w:p w14:paraId="09DED115" w14:textId="77777777" w:rsidR="00233F84" w:rsidRPr="00F26824" w:rsidRDefault="00233F84" w:rsidP="0033649E">
                            <w:pPr>
                              <w:ind w:left="-84"/>
                              <w:jc w:val="center"/>
                            </w:pPr>
                            <w:r w:rsidRPr="00F26824">
                              <w:t>1</w:t>
                            </w:r>
                          </w:p>
                        </w:tc>
                        <w:tc>
                          <w:tcPr>
                            <w:tcW w:w="990" w:type="dxa"/>
                            <w:hideMark/>
                          </w:tcPr>
                          <w:p w14:paraId="4407C98D" w14:textId="77777777" w:rsidR="00233F84" w:rsidRPr="00F26824" w:rsidRDefault="00233F84" w:rsidP="0033649E">
                            <w:pPr>
                              <w:ind w:left="31"/>
                              <w:jc w:val="center"/>
                            </w:pPr>
                            <w:r w:rsidRPr="00F26824">
                              <w:t>3</w:t>
                            </w:r>
                          </w:p>
                        </w:tc>
                      </w:tr>
                      <w:tr w:rsidR="00233F84" w:rsidRPr="00BA791A" w14:paraId="000A9F98" w14:textId="77777777" w:rsidTr="0033649E">
                        <w:tc>
                          <w:tcPr>
                            <w:tcW w:w="336" w:type="dxa"/>
                            <w:hideMark/>
                          </w:tcPr>
                          <w:p w14:paraId="22FD0E0C" w14:textId="77777777" w:rsidR="00233F84" w:rsidRPr="00F26824" w:rsidRDefault="00233F84" w:rsidP="0033649E">
                            <w:pPr>
                              <w:jc w:val="center"/>
                            </w:pPr>
                            <w:r w:rsidRPr="00F26824">
                              <w:t>8</w:t>
                            </w:r>
                          </w:p>
                        </w:tc>
                        <w:tc>
                          <w:tcPr>
                            <w:tcW w:w="924" w:type="dxa"/>
                            <w:hideMark/>
                          </w:tcPr>
                          <w:p w14:paraId="61109B87" w14:textId="77777777" w:rsidR="00233F84" w:rsidRPr="00F26824" w:rsidRDefault="00233F84" w:rsidP="0033649E">
                            <w:pPr>
                              <w:ind w:left="-84"/>
                              <w:jc w:val="center"/>
                            </w:pPr>
                            <w:r w:rsidRPr="00F26824">
                              <w:t>9</w:t>
                            </w:r>
                          </w:p>
                        </w:tc>
                        <w:tc>
                          <w:tcPr>
                            <w:tcW w:w="990" w:type="dxa"/>
                            <w:hideMark/>
                          </w:tcPr>
                          <w:p w14:paraId="552B7A96" w14:textId="77777777" w:rsidR="00233F84" w:rsidRPr="00F26824" w:rsidRDefault="00233F84" w:rsidP="0033649E">
                            <w:pPr>
                              <w:ind w:left="31"/>
                              <w:jc w:val="center"/>
                            </w:pPr>
                            <w:r w:rsidRPr="00F26824">
                              <w:t>4</w:t>
                            </w:r>
                          </w:p>
                        </w:tc>
                      </w:tr>
                      <w:tr w:rsidR="00233F84" w:rsidRPr="00BA791A" w14:paraId="0C91BE59" w14:textId="77777777" w:rsidTr="0033649E">
                        <w:tc>
                          <w:tcPr>
                            <w:tcW w:w="336" w:type="dxa"/>
                            <w:hideMark/>
                          </w:tcPr>
                          <w:p w14:paraId="32992831" w14:textId="77777777" w:rsidR="00233F84" w:rsidRPr="00F26824" w:rsidRDefault="00233F84" w:rsidP="0033649E">
                            <w:pPr>
                              <w:jc w:val="center"/>
                            </w:pPr>
                            <w:r w:rsidRPr="00F26824">
                              <w:t>9</w:t>
                            </w:r>
                          </w:p>
                        </w:tc>
                        <w:tc>
                          <w:tcPr>
                            <w:tcW w:w="924" w:type="dxa"/>
                            <w:hideMark/>
                          </w:tcPr>
                          <w:p w14:paraId="38A7AC74" w14:textId="77777777" w:rsidR="00233F84" w:rsidRPr="00F26824" w:rsidRDefault="00233F84" w:rsidP="0033649E">
                            <w:pPr>
                              <w:ind w:left="-84"/>
                              <w:jc w:val="center"/>
                            </w:pPr>
                            <w:r w:rsidRPr="00F26824">
                              <w:t>3</w:t>
                            </w:r>
                          </w:p>
                        </w:tc>
                        <w:tc>
                          <w:tcPr>
                            <w:tcW w:w="990" w:type="dxa"/>
                            <w:hideMark/>
                          </w:tcPr>
                          <w:p w14:paraId="138FBEA7" w14:textId="77777777" w:rsidR="00233F84" w:rsidRPr="00F26824" w:rsidRDefault="00233F84" w:rsidP="0033649E">
                            <w:pPr>
                              <w:ind w:left="31"/>
                              <w:jc w:val="center"/>
                            </w:pPr>
                            <w:r w:rsidRPr="00F26824">
                              <w:t>0</w:t>
                            </w:r>
                          </w:p>
                        </w:tc>
                      </w:tr>
                    </w:tbl>
                    <w:p w14:paraId="4E402037" w14:textId="77777777" w:rsidR="00233F84" w:rsidRDefault="00233F84" w:rsidP="00E95EAE"/>
                  </w:txbxContent>
                </v:textbox>
                <w10:wrap type="square"/>
              </v:shape>
            </w:pict>
          </mc:Fallback>
        </mc:AlternateContent>
      </w:r>
      <w:r w:rsidR="00E95EAE" w:rsidRPr="002C79F3">
        <w:t xml:space="preserve">Use the table of values to evaluate </w:t>
      </w:r>
      <w:r w:rsidR="00E95EAE">
        <w:t>each expression</w:t>
      </w:r>
    </w:p>
    <w:p w14:paraId="177A9BAF" w14:textId="77777777" w:rsidR="00E95EAE" w:rsidRPr="002758A8" w:rsidRDefault="00E95EAE" w:rsidP="00F62BB1">
      <w:pPr>
        <w:pStyle w:val="ListParagraph"/>
        <w:numPr>
          <w:ilvl w:val="0"/>
          <w:numId w:val="11"/>
        </w:numPr>
        <w:spacing w:after="240" w:line="240" w:lineRule="auto"/>
        <w:rPr>
          <w:szCs w:val="24"/>
        </w:rPr>
      </w:pPr>
      <w:r w:rsidRPr="00F26824">
        <w:rPr>
          <w:position w:val="-10"/>
        </w:rPr>
        <w:object w:dxaOrig="840" w:dyaOrig="320" w14:anchorId="567B0B3E">
          <v:shape id="_x0000_i1487" type="#_x0000_t75" style="width:41.25pt;height:15pt" o:ole="">
            <v:imagedata r:id="rId960" o:title=""/>
          </v:shape>
          <o:OLEObject Type="Embed" ProgID="Equation.3" ShapeID="_x0000_i1487" DrawAspect="Content" ObjectID="_1718714513" r:id="rId961"/>
        </w:object>
      </w:r>
      <w:r w:rsidRPr="002758A8">
        <w:rPr>
          <w:szCs w:val="24"/>
        </w:rPr>
        <w:t xml:space="preserve">    </w:t>
      </w:r>
    </w:p>
    <w:p w14:paraId="55B33D19" w14:textId="77777777" w:rsidR="00E95EAE" w:rsidRPr="002758A8" w:rsidRDefault="00E95EAE" w:rsidP="00F62BB1">
      <w:pPr>
        <w:pStyle w:val="ListParagraph"/>
        <w:numPr>
          <w:ilvl w:val="0"/>
          <w:numId w:val="11"/>
        </w:numPr>
        <w:spacing w:after="240" w:line="240" w:lineRule="auto"/>
        <w:rPr>
          <w:szCs w:val="24"/>
        </w:rPr>
      </w:pPr>
      <w:r w:rsidRPr="00F26824">
        <w:rPr>
          <w:position w:val="-16"/>
        </w:rPr>
        <w:object w:dxaOrig="920" w:dyaOrig="440" w14:anchorId="496B2A2E">
          <v:shape id="_x0000_i1488" type="#_x0000_t75" style="width:46.5pt;height:22.5pt" o:ole="">
            <v:imagedata r:id="rId962" o:title=""/>
          </v:shape>
          <o:OLEObject Type="Embed" ProgID="Equation.3" ShapeID="_x0000_i1488" DrawAspect="Content" ObjectID="_1718714514" r:id="rId963"/>
        </w:object>
      </w:r>
      <w:r w:rsidRPr="002758A8">
        <w:rPr>
          <w:szCs w:val="24"/>
        </w:rPr>
        <w:t xml:space="preserve"> </w:t>
      </w:r>
    </w:p>
    <w:p w14:paraId="583BCE95" w14:textId="77777777" w:rsidR="00E95EAE" w:rsidRPr="002758A8" w:rsidRDefault="00E95EAE" w:rsidP="00F62BB1">
      <w:pPr>
        <w:pStyle w:val="ListParagraph"/>
        <w:numPr>
          <w:ilvl w:val="0"/>
          <w:numId w:val="11"/>
        </w:numPr>
        <w:spacing w:after="240" w:line="240" w:lineRule="auto"/>
        <w:rPr>
          <w:szCs w:val="24"/>
        </w:rPr>
      </w:pPr>
      <w:r w:rsidRPr="00F26824">
        <w:rPr>
          <w:position w:val="-10"/>
        </w:rPr>
        <w:object w:dxaOrig="840" w:dyaOrig="320" w14:anchorId="2F3E0CB1">
          <v:shape id="_x0000_i1489" type="#_x0000_t75" style="width:41.25pt;height:15pt" o:ole="">
            <v:imagedata r:id="rId964" o:title=""/>
          </v:shape>
          <o:OLEObject Type="Embed" ProgID="Equation.3" ShapeID="_x0000_i1489" DrawAspect="Content" ObjectID="_1718714515" r:id="rId965"/>
        </w:object>
      </w:r>
      <w:r w:rsidRPr="002758A8">
        <w:rPr>
          <w:szCs w:val="24"/>
        </w:rPr>
        <w:t xml:space="preserve">  </w:t>
      </w:r>
    </w:p>
    <w:p w14:paraId="0971168E" w14:textId="77777777" w:rsidR="00E95EAE" w:rsidRPr="002758A8" w:rsidRDefault="00E95EAE" w:rsidP="00F62BB1">
      <w:pPr>
        <w:pStyle w:val="ListParagraph"/>
        <w:numPr>
          <w:ilvl w:val="0"/>
          <w:numId w:val="11"/>
        </w:numPr>
        <w:spacing w:after="240" w:line="240" w:lineRule="auto"/>
        <w:rPr>
          <w:szCs w:val="24"/>
        </w:rPr>
      </w:pPr>
      <w:r w:rsidRPr="00F26824">
        <w:rPr>
          <w:position w:val="-16"/>
        </w:rPr>
        <w:object w:dxaOrig="920" w:dyaOrig="440" w14:anchorId="7A799DF1">
          <v:shape id="_x0000_i1490" type="#_x0000_t75" style="width:46.5pt;height:22.5pt" o:ole="">
            <v:imagedata r:id="rId966" o:title=""/>
          </v:shape>
          <o:OLEObject Type="Embed" ProgID="Equation.3" ShapeID="_x0000_i1490" DrawAspect="Content" ObjectID="_1718714516" r:id="rId967"/>
        </w:object>
      </w:r>
      <w:r w:rsidRPr="002758A8">
        <w:rPr>
          <w:szCs w:val="24"/>
        </w:rPr>
        <w:t xml:space="preserve"> </w:t>
      </w:r>
    </w:p>
    <w:p w14:paraId="527AF2B1" w14:textId="77777777" w:rsidR="00E95EAE" w:rsidRPr="002758A8" w:rsidRDefault="00E95EAE" w:rsidP="00F62BB1">
      <w:pPr>
        <w:pStyle w:val="ListParagraph"/>
        <w:numPr>
          <w:ilvl w:val="0"/>
          <w:numId w:val="11"/>
        </w:numPr>
        <w:spacing w:after="240" w:line="240" w:lineRule="auto"/>
        <w:rPr>
          <w:szCs w:val="24"/>
        </w:rPr>
      </w:pPr>
      <w:r w:rsidRPr="00F26824">
        <w:rPr>
          <w:position w:val="-10"/>
        </w:rPr>
        <w:object w:dxaOrig="859" w:dyaOrig="320" w14:anchorId="26AD16DF">
          <v:shape id="_x0000_i1491" type="#_x0000_t75" style="width:42.75pt;height:15pt" o:ole="">
            <v:imagedata r:id="rId968" o:title=""/>
          </v:shape>
          <o:OLEObject Type="Embed" ProgID="Equation.3" ShapeID="_x0000_i1491" DrawAspect="Content" ObjectID="_1718714517" r:id="rId969"/>
        </w:object>
      </w:r>
      <w:r w:rsidRPr="002758A8">
        <w:rPr>
          <w:szCs w:val="24"/>
        </w:rPr>
        <w:t xml:space="preserve">   </w:t>
      </w:r>
    </w:p>
    <w:p w14:paraId="51BD577A" w14:textId="77777777" w:rsidR="00E95EAE" w:rsidRPr="002758A8" w:rsidRDefault="00E95EAE" w:rsidP="00F62BB1">
      <w:pPr>
        <w:pStyle w:val="ListParagraph"/>
        <w:numPr>
          <w:ilvl w:val="0"/>
          <w:numId w:val="11"/>
        </w:numPr>
        <w:spacing w:after="240" w:line="240" w:lineRule="auto"/>
        <w:rPr>
          <w:szCs w:val="24"/>
        </w:rPr>
      </w:pPr>
      <w:r w:rsidRPr="00F26824">
        <w:rPr>
          <w:position w:val="-16"/>
        </w:rPr>
        <w:object w:dxaOrig="920" w:dyaOrig="440" w14:anchorId="59532747">
          <v:shape id="_x0000_i1492" type="#_x0000_t75" style="width:46.5pt;height:22.5pt" o:ole="">
            <v:imagedata r:id="rId970" o:title=""/>
          </v:shape>
          <o:OLEObject Type="Embed" ProgID="Equation.3" ShapeID="_x0000_i1492" DrawAspect="Content" ObjectID="_1718714518" r:id="rId971"/>
        </w:object>
      </w:r>
      <w:r w:rsidRPr="002758A8">
        <w:rPr>
          <w:szCs w:val="24"/>
        </w:rPr>
        <w:t xml:space="preserve"> </w:t>
      </w:r>
    </w:p>
    <w:p w14:paraId="67D1C1BA" w14:textId="77777777" w:rsidR="00E95EAE" w:rsidRPr="002758A8" w:rsidRDefault="00E95EAE" w:rsidP="00F62BB1">
      <w:pPr>
        <w:pStyle w:val="ListParagraph"/>
        <w:numPr>
          <w:ilvl w:val="0"/>
          <w:numId w:val="11"/>
        </w:numPr>
        <w:spacing w:after="240" w:line="240" w:lineRule="auto"/>
        <w:rPr>
          <w:szCs w:val="24"/>
        </w:rPr>
      </w:pPr>
      <w:r w:rsidRPr="00F26824">
        <w:rPr>
          <w:position w:val="-10"/>
        </w:rPr>
        <w:object w:dxaOrig="820" w:dyaOrig="320" w14:anchorId="6616A675">
          <v:shape id="_x0000_i1493" type="#_x0000_t75" style="width:41.25pt;height:15pt" o:ole="">
            <v:imagedata r:id="rId972" o:title=""/>
          </v:shape>
          <o:OLEObject Type="Embed" ProgID="Equation.3" ShapeID="_x0000_i1493" DrawAspect="Content" ObjectID="_1718714519" r:id="rId973"/>
        </w:object>
      </w:r>
      <w:r w:rsidRPr="002758A8">
        <w:rPr>
          <w:szCs w:val="24"/>
        </w:rPr>
        <w:t xml:space="preserve"> </w:t>
      </w:r>
    </w:p>
    <w:p w14:paraId="7501F7AD" w14:textId="77777777" w:rsidR="00E95EAE" w:rsidRPr="002758A8" w:rsidRDefault="00E95EAE" w:rsidP="00F62BB1">
      <w:pPr>
        <w:pStyle w:val="ListParagraph"/>
        <w:numPr>
          <w:ilvl w:val="0"/>
          <w:numId w:val="11"/>
        </w:numPr>
        <w:spacing w:after="240" w:line="240" w:lineRule="auto"/>
        <w:rPr>
          <w:szCs w:val="24"/>
        </w:rPr>
      </w:pPr>
      <w:r w:rsidRPr="00F26824">
        <w:rPr>
          <w:position w:val="-16"/>
        </w:rPr>
        <w:object w:dxaOrig="920" w:dyaOrig="440" w14:anchorId="0DFCC447">
          <v:shape id="_x0000_i1494" type="#_x0000_t75" style="width:46.5pt;height:22.5pt" o:ole="">
            <v:imagedata r:id="rId974" o:title=""/>
          </v:shape>
          <o:OLEObject Type="Embed" ProgID="Equation.3" ShapeID="_x0000_i1494" DrawAspect="Content" ObjectID="_1718714520" r:id="rId975"/>
        </w:object>
      </w:r>
      <w:r w:rsidRPr="002758A8">
        <w:rPr>
          <w:szCs w:val="24"/>
        </w:rPr>
        <w:t xml:space="preserve"> </w:t>
      </w:r>
    </w:p>
    <w:p w14:paraId="67879265" w14:textId="77777777" w:rsidR="00E95EAE" w:rsidRDefault="00BC0877" w:rsidP="00E95EAE">
      <w:r>
        <w:rPr>
          <w:noProof/>
        </w:rPr>
        <w:drawing>
          <wp:anchor distT="0" distB="0" distL="114300" distR="114300" simplePos="0" relativeHeight="251634176" behindDoc="0" locked="0" layoutInCell="1" allowOverlap="1" wp14:anchorId="35028F3E" wp14:editId="3E3E00E2">
            <wp:simplePos x="0" y="0"/>
            <wp:positionH relativeFrom="column">
              <wp:posOffset>1809750</wp:posOffset>
            </wp:positionH>
            <wp:positionV relativeFrom="paragraph">
              <wp:posOffset>177165</wp:posOffset>
            </wp:positionV>
            <wp:extent cx="1898650" cy="1937385"/>
            <wp:effectExtent l="0" t="0" r="6350" b="0"/>
            <wp:wrapThrough wrapText="bothSides">
              <wp:wrapPolygon edited="0">
                <wp:start x="0" y="0"/>
                <wp:lineTo x="0" y="21239"/>
                <wp:lineTo x="21383" y="21239"/>
                <wp:lineTo x="21383" y="0"/>
                <wp:lineTo x="0" y="0"/>
              </wp:wrapPolygon>
            </wp:wrapThrough>
            <wp:docPr id="276" name="Picture 276" descr="Macintosh HD:Users:kimberleymstern:Documents:AAAAAA-CALC:X:EX1.4_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1" descr="Macintosh HD:Users:kimberleymstern:Documents:AAAAAA-CALC:X:EX1.4_13.png"/>
                    <pic:cNvPicPr>
                      <a:picLocks noChangeAspect="1" noChangeArrowheads="1"/>
                    </pic:cNvPicPr>
                  </pic:nvPicPr>
                  <pic:blipFill>
                    <a:blip r:embed="rId976">
                      <a:extLst>
                        <a:ext uri="{28A0092B-C50C-407E-A947-70E740481C1C}">
                          <a14:useLocalDpi xmlns:a14="http://schemas.microsoft.com/office/drawing/2010/main" val="0"/>
                        </a:ext>
                      </a:extLst>
                    </a:blip>
                    <a:srcRect/>
                    <a:stretch>
                      <a:fillRect/>
                    </a:stretch>
                  </pic:blipFill>
                  <pic:spPr bwMode="auto">
                    <a:xfrm>
                      <a:off x="0" y="0"/>
                      <a:ext cx="1898650" cy="1937385"/>
                    </a:xfrm>
                    <a:prstGeom prst="rect">
                      <a:avLst/>
                    </a:prstGeom>
                    <a:noFill/>
                    <a:ln>
                      <a:noFill/>
                    </a:ln>
                  </pic:spPr>
                </pic:pic>
              </a:graphicData>
            </a:graphic>
          </wp:anchor>
        </w:drawing>
      </w:r>
      <w:r w:rsidR="00E95EAE" w:rsidRPr="002C79F3">
        <w:t xml:space="preserve">Use the graphs to evaluate the expressions below. </w:t>
      </w:r>
    </w:p>
    <w:p w14:paraId="570811EB" w14:textId="77777777" w:rsidR="00E95EAE" w:rsidRPr="002758A8" w:rsidRDefault="00223DD6" w:rsidP="00F62BB1">
      <w:pPr>
        <w:pStyle w:val="ListParagraph"/>
        <w:numPr>
          <w:ilvl w:val="0"/>
          <w:numId w:val="11"/>
        </w:numPr>
        <w:spacing w:after="240" w:line="240" w:lineRule="auto"/>
        <w:rPr>
          <w:szCs w:val="24"/>
        </w:rPr>
      </w:pPr>
      <w:r>
        <w:rPr>
          <w:noProof/>
          <w:szCs w:val="24"/>
        </w:rPr>
        <w:drawing>
          <wp:anchor distT="0" distB="0" distL="114300" distR="114300" simplePos="0" relativeHeight="251635200" behindDoc="0" locked="0" layoutInCell="1" allowOverlap="1" wp14:anchorId="6BB4C341" wp14:editId="10B376B3">
            <wp:simplePos x="0" y="0"/>
            <wp:positionH relativeFrom="column">
              <wp:posOffset>3771900</wp:posOffset>
            </wp:positionH>
            <wp:positionV relativeFrom="paragraph">
              <wp:posOffset>35560</wp:posOffset>
            </wp:positionV>
            <wp:extent cx="1863725" cy="1896110"/>
            <wp:effectExtent l="0" t="0" r="0" b="8890"/>
            <wp:wrapThrough wrapText="bothSides">
              <wp:wrapPolygon edited="0">
                <wp:start x="0" y="0"/>
                <wp:lineTo x="0" y="21412"/>
                <wp:lineTo x="21195" y="21412"/>
                <wp:lineTo x="21195" y="0"/>
                <wp:lineTo x="0" y="0"/>
              </wp:wrapPolygon>
            </wp:wrapThrough>
            <wp:docPr id="277" name="Picture 277" descr="Macintosh HD:Users:kimberleymstern:Documents:AAAAAA-CALC:X:EX1.4_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6" descr="Macintosh HD:Users:kimberleymstern:Documents:AAAAAA-CALC:X:EX1.4_14.png"/>
                    <pic:cNvPicPr>
                      <a:picLocks noChangeAspect="1" noChangeArrowheads="1"/>
                    </pic:cNvPicPr>
                  </pic:nvPicPr>
                  <pic:blipFill>
                    <a:blip r:embed="rId977">
                      <a:extLst>
                        <a:ext uri="{28A0092B-C50C-407E-A947-70E740481C1C}">
                          <a14:useLocalDpi xmlns:a14="http://schemas.microsoft.com/office/drawing/2010/main" val="0"/>
                        </a:ext>
                      </a:extLst>
                    </a:blip>
                    <a:srcRect/>
                    <a:stretch>
                      <a:fillRect/>
                    </a:stretch>
                  </pic:blipFill>
                  <pic:spPr bwMode="auto">
                    <a:xfrm>
                      <a:off x="0" y="0"/>
                      <a:ext cx="1863725" cy="1896110"/>
                    </a:xfrm>
                    <a:prstGeom prst="rect">
                      <a:avLst/>
                    </a:prstGeom>
                    <a:noFill/>
                    <a:ln>
                      <a:noFill/>
                    </a:ln>
                  </pic:spPr>
                </pic:pic>
              </a:graphicData>
            </a:graphic>
          </wp:anchor>
        </w:drawing>
      </w:r>
      <w:r w:rsidR="00E95EAE" w:rsidRPr="00F26824">
        <w:rPr>
          <w:position w:val="-10"/>
        </w:rPr>
        <w:object w:dxaOrig="840" w:dyaOrig="320" w14:anchorId="4FDD5BA9">
          <v:shape id="_x0000_i1495" type="#_x0000_t75" style="width:41.25pt;height:15pt" o:ole="">
            <v:imagedata r:id="rId978" o:title=""/>
          </v:shape>
          <o:OLEObject Type="Embed" ProgID="Equation.3" ShapeID="_x0000_i1495" DrawAspect="Content" ObjectID="_1718714521" r:id="rId979"/>
        </w:object>
      </w:r>
      <w:r w:rsidR="00E95EAE" w:rsidRPr="002758A8">
        <w:rPr>
          <w:szCs w:val="24"/>
        </w:rPr>
        <w:t xml:space="preserve"> </w:t>
      </w:r>
    </w:p>
    <w:p w14:paraId="6BA44D6B" w14:textId="77777777" w:rsidR="00E95EAE" w:rsidRPr="002758A8" w:rsidRDefault="00E95EAE" w:rsidP="00F62BB1">
      <w:pPr>
        <w:pStyle w:val="ListParagraph"/>
        <w:numPr>
          <w:ilvl w:val="0"/>
          <w:numId w:val="11"/>
        </w:numPr>
        <w:spacing w:after="240" w:line="240" w:lineRule="auto"/>
        <w:rPr>
          <w:szCs w:val="24"/>
        </w:rPr>
      </w:pPr>
      <w:r w:rsidRPr="00F26824">
        <w:rPr>
          <w:position w:val="-16"/>
        </w:rPr>
        <w:object w:dxaOrig="900" w:dyaOrig="440" w14:anchorId="7A1249CB">
          <v:shape id="_x0000_i1496" type="#_x0000_t75" style="width:46.5pt;height:22.5pt" o:ole="">
            <v:imagedata r:id="rId980" o:title=""/>
          </v:shape>
          <o:OLEObject Type="Embed" ProgID="Equation.3" ShapeID="_x0000_i1496" DrawAspect="Content" ObjectID="_1718714522" r:id="rId981"/>
        </w:object>
      </w:r>
      <w:r w:rsidRPr="002758A8">
        <w:rPr>
          <w:szCs w:val="24"/>
        </w:rPr>
        <w:t xml:space="preserve"> </w:t>
      </w:r>
    </w:p>
    <w:p w14:paraId="193AF50A" w14:textId="77777777" w:rsidR="00E95EAE" w:rsidRPr="002758A8" w:rsidRDefault="00E95EAE" w:rsidP="00F62BB1">
      <w:pPr>
        <w:pStyle w:val="ListParagraph"/>
        <w:numPr>
          <w:ilvl w:val="0"/>
          <w:numId w:val="11"/>
        </w:numPr>
        <w:spacing w:after="240" w:line="240" w:lineRule="auto"/>
        <w:rPr>
          <w:szCs w:val="24"/>
        </w:rPr>
      </w:pPr>
      <w:r w:rsidRPr="00F26824">
        <w:rPr>
          <w:position w:val="-10"/>
        </w:rPr>
        <w:object w:dxaOrig="800" w:dyaOrig="320" w14:anchorId="2AA5E410">
          <v:shape id="_x0000_i1497" type="#_x0000_t75" style="width:39.75pt;height:15pt" o:ole="">
            <v:imagedata r:id="rId982" o:title=""/>
          </v:shape>
          <o:OLEObject Type="Embed" ProgID="Equation.3" ShapeID="_x0000_i1497" DrawAspect="Content" ObjectID="_1718714523" r:id="rId983"/>
        </w:object>
      </w:r>
      <w:r w:rsidRPr="002758A8">
        <w:rPr>
          <w:szCs w:val="24"/>
        </w:rPr>
        <w:t xml:space="preserve">   </w:t>
      </w:r>
    </w:p>
    <w:p w14:paraId="05D73B28" w14:textId="77777777" w:rsidR="00E95EAE" w:rsidRPr="002758A8" w:rsidRDefault="00E95EAE" w:rsidP="00F62BB1">
      <w:pPr>
        <w:pStyle w:val="ListParagraph"/>
        <w:numPr>
          <w:ilvl w:val="0"/>
          <w:numId w:val="11"/>
        </w:numPr>
        <w:spacing w:after="240" w:line="240" w:lineRule="auto"/>
        <w:rPr>
          <w:szCs w:val="24"/>
        </w:rPr>
      </w:pPr>
      <w:r w:rsidRPr="00F26824">
        <w:rPr>
          <w:position w:val="-16"/>
        </w:rPr>
        <w:object w:dxaOrig="940" w:dyaOrig="440" w14:anchorId="392B0245">
          <v:shape id="_x0000_i1498" type="#_x0000_t75" style="width:46.5pt;height:22.5pt" o:ole="">
            <v:imagedata r:id="rId984" o:title=""/>
          </v:shape>
          <o:OLEObject Type="Embed" ProgID="Equation.3" ShapeID="_x0000_i1498" DrawAspect="Content" ObjectID="_1718714524" r:id="rId985"/>
        </w:object>
      </w:r>
      <w:r w:rsidRPr="002758A8">
        <w:rPr>
          <w:szCs w:val="24"/>
        </w:rPr>
        <w:t xml:space="preserve"> </w:t>
      </w:r>
    </w:p>
    <w:p w14:paraId="2D051BB0" w14:textId="77777777" w:rsidR="00E95EAE" w:rsidRPr="002758A8" w:rsidRDefault="00E95EAE" w:rsidP="00F62BB1">
      <w:pPr>
        <w:pStyle w:val="ListParagraph"/>
        <w:numPr>
          <w:ilvl w:val="0"/>
          <w:numId w:val="11"/>
        </w:numPr>
        <w:spacing w:after="240" w:line="240" w:lineRule="auto"/>
        <w:rPr>
          <w:szCs w:val="24"/>
        </w:rPr>
      </w:pPr>
      <w:r w:rsidRPr="00F26824">
        <w:rPr>
          <w:position w:val="-10"/>
        </w:rPr>
        <w:object w:dxaOrig="859" w:dyaOrig="320" w14:anchorId="4202DD58">
          <v:shape id="_x0000_i1499" type="#_x0000_t75" style="width:42.75pt;height:15pt" o:ole="">
            <v:imagedata r:id="rId986" o:title=""/>
          </v:shape>
          <o:OLEObject Type="Embed" ProgID="Equation.3" ShapeID="_x0000_i1499" DrawAspect="Content" ObjectID="_1718714525" r:id="rId987"/>
        </w:object>
      </w:r>
      <w:r w:rsidRPr="002758A8">
        <w:rPr>
          <w:szCs w:val="24"/>
        </w:rPr>
        <w:t xml:space="preserve">   </w:t>
      </w:r>
    </w:p>
    <w:p w14:paraId="38040495" w14:textId="77777777" w:rsidR="00E95EAE" w:rsidRPr="002758A8" w:rsidRDefault="00E95EAE" w:rsidP="00F62BB1">
      <w:pPr>
        <w:pStyle w:val="ListParagraph"/>
        <w:numPr>
          <w:ilvl w:val="0"/>
          <w:numId w:val="11"/>
        </w:numPr>
        <w:spacing w:after="240" w:line="240" w:lineRule="auto"/>
        <w:rPr>
          <w:szCs w:val="24"/>
        </w:rPr>
      </w:pPr>
      <w:r w:rsidRPr="00F26824">
        <w:rPr>
          <w:position w:val="-16"/>
        </w:rPr>
        <w:object w:dxaOrig="960" w:dyaOrig="440" w14:anchorId="02F24F5D">
          <v:shape id="_x0000_i1500" type="#_x0000_t75" style="width:47.25pt;height:22.5pt" o:ole="">
            <v:imagedata r:id="rId988" o:title=""/>
          </v:shape>
          <o:OLEObject Type="Embed" ProgID="Equation.3" ShapeID="_x0000_i1500" DrawAspect="Content" ObjectID="_1718714526" r:id="rId989"/>
        </w:object>
      </w:r>
      <w:r w:rsidRPr="002758A8">
        <w:rPr>
          <w:szCs w:val="24"/>
        </w:rPr>
        <w:t xml:space="preserve">  </w:t>
      </w:r>
    </w:p>
    <w:p w14:paraId="0D309336" w14:textId="77777777" w:rsidR="00E95EAE" w:rsidRPr="002758A8" w:rsidRDefault="00E95EAE" w:rsidP="00F62BB1">
      <w:pPr>
        <w:pStyle w:val="ListParagraph"/>
        <w:numPr>
          <w:ilvl w:val="0"/>
          <w:numId w:val="11"/>
        </w:numPr>
        <w:spacing w:after="240" w:line="240" w:lineRule="auto"/>
        <w:rPr>
          <w:szCs w:val="24"/>
        </w:rPr>
      </w:pPr>
      <w:r w:rsidRPr="00F26824">
        <w:rPr>
          <w:position w:val="-10"/>
        </w:rPr>
        <w:object w:dxaOrig="820" w:dyaOrig="320" w14:anchorId="24DB66D2">
          <v:shape id="_x0000_i1501" type="#_x0000_t75" style="width:41.25pt;height:15pt" o:ole="">
            <v:imagedata r:id="rId990" o:title=""/>
          </v:shape>
          <o:OLEObject Type="Embed" ProgID="Equation.3" ShapeID="_x0000_i1501" DrawAspect="Content" ObjectID="_1718714527" r:id="rId991"/>
        </w:object>
      </w:r>
      <w:r w:rsidRPr="002758A8">
        <w:rPr>
          <w:szCs w:val="24"/>
        </w:rPr>
        <w:t xml:space="preserve"> </w:t>
      </w:r>
    </w:p>
    <w:p w14:paraId="1B8C323F" w14:textId="77777777" w:rsidR="00E95EAE" w:rsidRPr="00CF2FC7" w:rsidRDefault="00E95EAE" w:rsidP="00F62BB1">
      <w:pPr>
        <w:pStyle w:val="ListParagraph"/>
        <w:numPr>
          <w:ilvl w:val="0"/>
          <w:numId w:val="11"/>
        </w:numPr>
        <w:spacing w:after="240" w:line="240" w:lineRule="auto"/>
        <w:rPr>
          <w:szCs w:val="24"/>
        </w:rPr>
      </w:pPr>
      <w:r w:rsidRPr="00F26824">
        <w:rPr>
          <w:position w:val="-16"/>
        </w:rPr>
        <w:object w:dxaOrig="920" w:dyaOrig="440" w14:anchorId="10045D70">
          <v:shape id="_x0000_i1502" type="#_x0000_t75" style="width:46.5pt;height:22.5pt" o:ole="">
            <v:imagedata r:id="rId992" o:title=""/>
          </v:shape>
          <o:OLEObject Type="Embed" ProgID="Equation.3" ShapeID="_x0000_i1502" DrawAspect="Content" ObjectID="_1718714528" r:id="rId993"/>
        </w:object>
      </w:r>
      <w:r w:rsidRPr="002758A8">
        <w:rPr>
          <w:szCs w:val="24"/>
        </w:rPr>
        <w:t xml:space="preserve"> </w:t>
      </w:r>
    </w:p>
    <w:p w14:paraId="6C705421" w14:textId="77777777" w:rsidR="00E95EAE" w:rsidRDefault="00E95EAE" w:rsidP="00CF2FC7">
      <w:pPr>
        <w:ind w:left="43"/>
      </w:pPr>
      <w:r>
        <w:t xml:space="preserve">For each pair of functions, find </w:t>
      </w:r>
      <w:r w:rsidRPr="00F26824">
        <w:rPr>
          <w:position w:val="-16"/>
        </w:rPr>
        <w:object w:dxaOrig="940" w:dyaOrig="440" w14:anchorId="12813F52">
          <v:shape id="_x0000_i1503" type="#_x0000_t75" style="width:46.5pt;height:22.5pt" o:ole="">
            <v:imagedata r:id="rId994" o:title=""/>
          </v:shape>
          <o:OLEObject Type="Embed" ProgID="Equation.3" ShapeID="_x0000_i1503" DrawAspect="Content" ObjectID="_1718714529" r:id="rId995"/>
        </w:object>
      </w:r>
      <w:r>
        <w:t xml:space="preserve"> and </w:t>
      </w:r>
      <w:r w:rsidRPr="00F26824">
        <w:rPr>
          <w:position w:val="-16"/>
        </w:rPr>
        <w:object w:dxaOrig="940" w:dyaOrig="440" w14:anchorId="0366F805">
          <v:shape id="_x0000_i1504" type="#_x0000_t75" style="width:46.5pt;height:22.5pt" o:ole="">
            <v:imagedata r:id="rId996" o:title=""/>
          </v:shape>
          <o:OLEObject Type="Embed" ProgID="Equation.3" ShapeID="_x0000_i1504" DrawAspect="Content" ObjectID="_1718714530" r:id="rId997"/>
        </w:object>
      </w:r>
      <w:r>
        <w:t>.  Simplify your answers.</w:t>
      </w:r>
    </w:p>
    <w:p w14:paraId="2C586D80" w14:textId="77777777" w:rsidR="00E95EAE" w:rsidRDefault="00E95EAE" w:rsidP="00E95EAE">
      <w:pPr>
        <w:spacing w:after="240"/>
      </w:pPr>
      <w:r>
        <w:t xml:space="preserve">21. </w:t>
      </w:r>
      <w:r w:rsidRPr="00F26824">
        <w:rPr>
          <w:position w:val="-24"/>
        </w:rPr>
        <w:object w:dxaOrig="1300" w:dyaOrig="620" w14:anchorId="20459962">
          <v:shape id="_x0000_i1505" type="#_x0000_t75" style="width:65.25pt;height:30.75pt" o:ole="">
            <v:imagedata r:id="rId998" o:title=""/>
          </v:shape>
          <o:OLEObject Type="Embed" ProgID="Equation.3" ShapeID="_x0000_i1505" DrawAspect="Content" ObjectID="_1718714531" r:id="rId999"/>
        </w:object>
      </w:r>
      <w:r>
        <w:t xml:space="preserve">, </w:t>
      </w:r>
      <w:r w:rsidRPr="00F26824">
        <w:rPr>
          <w:position w:val="-24"/>
        </w:rPr>
        <w:object w:dxaOrig="1320" w:dyaOrig="620" w14:anchorId="2919F59B">
          <v:shape id="_x0000_i1506" type="#_x0000_t75" style="width:65.25pt;height:30.75pt" o:ole="">
            <v:imagedata r:id="rId1000" o:title=""/>
          </v:shape>
          <o:OLEObject Type="Embed" ProgID="Equation.3" ShapeID="_x0000_i1506" DrawAspect="Content" ObjectID="_1718714532" r:id="rId1001"/>
        </w:object>
      </w:r>
      <w:r>
        <w:tab/>
      </w:r>
      <w:r>
        <w:tab/>
        <w:t xml:space="preserve">22. </w:t>
      </w:r>
      <w:r w:rsidRPr="00F26824">
        <w:rPr>
          <w:position w:val="-24"/>
        </w:rPr>
        <w:object w:dxaOrig="1320" w:dyaOrig="620" w14:anchorId="63F00D34">
          <v:shape id="_x0000_i1507" type="#_x0000_t75" style="width:65.25pt;height:30.75pt" o:ole="">
            <v:imagedata r:id="rId1002" o:title=""/>
          </v:shape>
          <o:OLEObject Type="Embed" ProgID="Equation.3" ShapeID="_x0000_i1507" DrawAspect="Content" ObjectID="_1718714533" r:id="rId1003"/>
        </w:object>
      </w:r>
      <w:r>
        <w:t xml:space="preserve">, </w:t>
      </w:r>
      <w:r w:rsidRPr="00F26824">
        <w:rPr>
          <w:position w:val="-24"/>
        </w:rPr>
        <w:object w:dxaOrig="1300" w:dyaOrig="620" w14:anchorId="0B377230">
          <v:shape id="_x0000_i1508" type="#_x0000_t75" style="width:65.25pt;height:30.75pt" o:ole="">
            <v:imagedata r:id="rId1004" o:title=""/>
          </v:shape>
          <o:OLEObject Type="Embed" ProgID="Equation.3" ShapeID="_x0000_i1508" DrawAspect="Content" ObjectID="_1718714534" r:id="rId1005"/>
        </w:object>
      </w:r>
    </w:p>
    <w:p w14:paraId="576D968C" w14:textId="77777777" w:rsidR="00E95EAE" w:rsidRDefault="00E95EAE" w:rsidP="00E95EAE">
      <w:pPr>
        <w:spacing w:after="240"/>
      </w:pPr>
      <w:r>
        <w:t xml:space="preserve">23. </w:t>
      </w:r>
      <w:r w:rsidRPr="00F26824">
        <w:rPr>
          <w:position w:val="-14"/>
        </w:rPr>
        <w:object w:dxaOrig="1340" w:dyaOrig="400" w14:anchorId="69245D4C">
          <v:shape id="_x0000_i1509" type="#_x0000_t75" style="width:66pt;height:19.5pt" o:ole="">
            <v:imagedata r:id="rId1006" o:title=""/>
          </v:shape>
          <o:OLEObject Type="Embed" ProgID="Equation.3" ShapeID="_x0000_i1509" DrawAspect="Content" ObjectID="_1718714535" r:id="rId1007"/>
        </w:object>
      </w:r>
      <w:r>
        <w:t xml:space="preserve">, </w:t>
      </w:r>
      <w:r w:rsidRPr="00F26824">
        <w:rPr>
          <w:position w:val="-14"/>
        </w:rPr>
        <w:object w:dxaOrig="1440" w:dyaOrig="420" w14:anchorId="331C1FDA">
          <v:shape id="_x0000_i1510" type="#_x0000_t75" style="width:1in;height:21.75pt" o:ole="">
            <v:imagedata r:id="rId1008" o:title=""/>
          </v:shape>
          <o:OLEObject Type="Embed" ProgID="Equation.3" ShapeID="_x0000_i1510" DrawAspect="Content" ObjectID="_1718714536" r:id="rId1009"/>
        </w:object>
      </w:r>
      <w:r>
        <w:tab/>
      </w:r>
      <w:r>
        <w:tab/>
        <w:t xml:space="preserve">24. </w:t>
      </w:r>
      <w:r w:rsidRPr="00F26824">
        <w:rPr>
          <w:position w:val="-14"/>
        </w:rPr>
        <w:object w:dxaOrig="1460" w:dyaOrig="420" w14:anchorId="58FEAF9B">
          <v:shape id="_x0000_i1511" type="#_x0000_t75" style="width:72.75pt;height:21.75pt" o:ole="">
            <v:imagedata r:id="rId1010" o:title=""/>
          </v:shape>
          <o:OLEObject Type="Embed" ProgID="Equation.3" ShapeID="_x0000_i1511" DrawAspect="Content" ObjectID="_1718714537" r:id="rId1011"/>
        </w:object>
      </w:r>
      <w:r>
        <w:t xml:space="preserve">, </w:t>
      </w:r>
      <w:r w:rsidRPr="00F26824">
        <w:rPr>
          <w:position w:val="-14"/>
        </w:rPr>
        <w:object w:dxaOrig="1340" w:dyaOrig="400" w14:anchorId="3DA3BD1A">
          <v:shape id="_x0000_i1512" type="#_x0000_t75" style="width:66pt;height:19.5pt" o:ole="">
            <v:imagedata r:id="rId1012" o:title=""/>
          </v:shape>
          <o:OLEObject Type="Embed" ProgID="Equation.3" ShapeID="_x0000_i1512" DrawAspect="Content" ObjectID="_1718714538" r:id="rId1013"/>
        </w:object>
      </w:r>
      <w:r>
        <w:t xml:space="preserve"> </w:t>
      </w:r>
    </w:p>
    <w:p w14:paraId="22356AE7" w14:textId="77777777" w:rsidR="00E95EAE" w:rsidRPr="002C79F3" w:rsidRDefault="00E95EAE" w:rsidP="00E95EAE">
      <w:pPr>
        <w:spacing w:after="240"/>
      </w:pPr>
      <w:r>
        <w:t xml:space="preserve">25. </w:t>
      </w:r>
      <w:r w:rsidRPr="00F26824">
        <w:rPr>
          <w:position w:val="-14"/>
        </w:rPr>
        <w:object w:dxaOrig="1020" w:dyaOrig="400" w14:anchorId="4D9A6895">
          <v:shape id="_x0000_i1513" type="#_x0000_t75" style="width:50.25pt;height:19.5pt" o:ole="">
            <v:imagedata r:id="rId1014" o:title=""/>
          </v:shape>
          <o:OLEObject Type="Embed" ProgID="Equation.3" ShapeID="_x0000_i1513" DrawAspect="Content" ObjectID="_1718714539" r:id="rId1015"/>
        </w:object>
      </w:r>
      <w:r>
        <w:t xml:space="preserve">, </w:t>
      </w:r>
      <w:r w:rsidRPr="00F26824">
        <w:rPr>
          <w:position w:val="-14"/>
        </w:rPr>
        <w:object w:dxaOrig="1320" w:dyaOrig="400" w14:anchorId="37AB09AD">
          <v:shape id="_x0000_i1514" type="#_x0000_t75" style="width:65.25pt;height:19.5pt" o:ole="">
            <v:imagedata r:id="rId1016" o:title=""/>
          </v:shape>
          <o:OLEObject Type="Embed" ProgID="Equation.3" ShapeID="_x0000_i1514" DrawAspect="Content" ObjectID="_1718714540" r:id="rId1017"/>
        </w:object>
      </w:r>
      <w:r>
        <w:tab/>
      </w:r>
      <w:r>
        <w:tab/>
      </w:r>
      <w:r w:rsidR="00CF2FC7">
        <w:tab/>
      </w:r>
      <w:r>
        <w:t xml:space="preserve">26. </w:t>
      </w:r>
      <w:r w:rsidRPr="00F26824">
        <w:rPr>
          <w:position w:val="-14"/>
        </w:rPr>
        <w:object w:dxaOrig="1120" w:dyaOrig="420" w14:anchorId="379EFAC1">
          <v:shape id="_x0000_i1515" type="#_x0000_t75" style="width:55.5pt;height:21.75pt" o:ole="">
            <v:imagedata r:id="rId1018" o:title=""/>
          </v:shape>
          <o:OLEObject Type="Embed" ProgID="Equation.3" ShapeID="_x0000_i1515" DrawAspect="Content" ObjectID="_1718714541" r:id="rId1019"/>
        </w:object>
      </w:r>
      <w:r>
        <w:t xml:space="preserve"> , </w:t>
      </w:r>
      <w:r w:rsidRPr="00F26824">
        <w:rPr>
          <w:position w:val="-24"/>
        </w:rPr>
        <w:object w:dxaOrig="1260" w:dyaOrig="620" w14:anchorId="69068DD6">
          <v:shape id="_x0000_i1516" type="#_x0000_t75" style="width:63.75pt;height:30.75pt" o:ole="">
            <v:imagedata r:id="rId1020" o:title=""/>
          </v:shape>
          <o:OLEObject Type="Embed" ProgID="Equation.3" ShapeID="_x0000_i1516" DrawAspect="Content" ObjectID="_1718714542" r:id="rId1021"/>
        </w:object>
      </w:r>
    </w:p>
    <w:p w14:paraId="7652E4ED" w14:textId="77777777" w:rsidR="00E95EAE" w:rsidRDefault="00E95EAE" w:rsidP="00F62BB1">
      <w:pPr>
        <w:pStyle w:val="ListParagraph"/>
        <w:numPr>
          <w:ilvl w:val="0"/>
          <w:numId w:val="12"/>
        </w:numPr>
        <w:spacing w:after="240" w:line="240" w:lineRule="auto"/>
        <w:rPr>
          <w:szCs w:val="24"/>
        </w:rPr>
      </w:pPr>
      <w:r w:rsidRPr="002758A8">
        <w:rPr>
          <w:szCs w:val="24"/>
        </w:rPr>
        <w:lastRenderedPageBreak/>
        <w:t xml:space="preserve">If  </w:t>
      </w:r>
      <w:r w:rsidRPr="00F26824">
        <w:rPr>
          <w:position w:val="-14"/>
        </w:rPr>
        <w:object w:dxaOrig="1340" w:dyaOrig="400" w14:anchorId="3B7C2EC6">
          <v:shape id="_x0000_i1517" type="#_x0000_t75" style="width:66pt;height:19.5pt" o:ole="">
            <v:imagedata r:id="rId1022" o:title=""/>
          </v:shape>
          <o:OLEObject Type="Embed" ProgID="Equation.3" ShapeID="_x0000_i1517" DrawAspect="Content" ObjectID="_1718714543" r:id="rId1023"/>
        </w:object>
      </w:r>
      <w:r w:rsidRPr="002758A8">
        <w:rPr>
          <w:szCs w:val="24"/>
        </w:rPr>
        <w:t>,</w:t>
      </w:r>
      <w:r w:rsidRPr="00F26824">
        <w:rPr>
          <w:position w:val="-10"/>
        </w:rPr>
        <w:object w:dxaOrig="1180" w:dyaOrig="320" w14:anchorId="261B2837">
          <v:shape id="_x0000_i1518" type="#_x0000_t75" style="width:59.25pt;height:15pt" o:ole="">
            <v:imagedata r:id="rId1024" o:title=""/>
          </v:shape>
          <o:OLEObject Type="Embed" ProgID="Equation.3" ShapeID="_x0000_i1518" DrawAspect="Content" ObjectID="_1718714544" r:id="rId1025"/>
        </w:object>
      </w:r>
      <w:r w:rsidRPr="002758A8">
        <w:rPr>
          <w:szCs w:val="24"/>
        </w:rPr>
        <w:t xml:space="preserve">and </w:t>
      </w:r>
      <w:r w:rsidRPr="00F26824">
        <w:rPr>
          <w:position w:val="-10"/>
        </w:rPr>
        <w:object w:dxaOrig="980" w:dyaOrig="380" w14:anchorId="7AE287FD">
          <v:shape id="_x0000_i1519" type="#_x0000_t75" style="width:49.5pt;height:19.5pt" o:ole="">
            <v:imagedata r:id="rId1026" o:title=""/>
          </v:shape>
          <o:OLEObject Type="Embed" ProgID="Equation.3" ShapeID="_x0000_i1519" DrawAspect="Content" ObjectID="_1718714545" r:id="rId1027"/>
        </w:object>
      </w:r>
      <w:r w:rsidRPr="002758A8">
        <w:rPr>
          <w:szCs w:val="24"/>
        </w:rPr>
        <w:t xml:space="preserve">, find  </w:t>
      </w:r>
      <w:r w:rsidRPr="00F26824">
        <w:rPr>
          <w:position w:val="-10"/>
        </w:rPr>
        <w:object w:dxaOrig="1140" w:dyaOrig="320" w14:anchorId="5F87F616">
          <v:shape id="_x0000_i1520" type="#_x0000_t75" style="width:57pt;height:15pt" o:ole="">
            <v:imagedata r:id="rId1028" o:title=""/>
          </v:shape>
          <o:OLEObject Type="Embed" ProgID="Equation.3" ShapeID="_x0000_i1520" DrawAspect="Content" ObjectID="_1718714546" r:id="rId1029"/>
        </w:object>
      </w:r>
      <w:r w:rsidRPr="002758A8">
        <w:rPr>
          <w:szCs w:val="24"/>
        </w:rPr>
        <w:t> </w:t>
      </w:r>
    </w:p>
    <w:p w14:paraId="65253D19" w14:textId="77777777" w:rsidR="00E95EAE" w:rsidRPr="002758A8" w:rsidRDefault="00E95EAE" w:rsidP="00E95EAE">
      <w:pPr>
        <w:pStyle w:val="ListParagraph"/>
        <w:spacing w:after="240" w:line="240" w:lineRule="auto"/>
        <w:ind w:left="360"/>
        <w:rPr>
          <w:szCs w:val="24"/>
        </w:rPr>
      </w:pPr>
    </w:p>
    <w:p w14:paraId="60A5E297" w14:textId="77777777" w:rsidR="00E95EAE" w:rsidRDefault="00E95EAE" w:rsidP="00F62BB1">
      <w:pPr>
        <w:pStyle w:val="ListParagraph"/>
        <w:numPr>
          <w:ilvl w:val="0"/>
          <w:numId w:val="12"/>
        </w:numPr>
        <w:spacing w:after="240" w:line="240" w:lineRule="auto"/>
      </w:pPr>
      <w:r w:rsidRPr="00183ED0">
        <w:rPr>
          <w:szCs w:val="24"/>
        </w:rPr>
        <w:t xml:space="preserve">If  </w:t>
      </w:r>
      <w:r w:rsidRPr="00F26824">
        <w:rPr>
          <w:position w:val="-14"/>
        </w:rPr>
        <w:object w:dxaOrig="1300" w:dyaOrig="400" w14:anchorId="7DF88986">
          <v:shape id="_x0000_i1521" type="#_x0000_t75" style="width:65.25pt;height:19.5pt" o:ole="">
            <v:imagedata r:id="rId1030" o:title=""/>
          </v:shape>
          <o:OLEObject Type="Embed" ProgID="Equation.3" ShapeID="_x0000_i1521" DrawAspect="Content" ObjectID="_1718714547" r:id="rId1031"/>
        </w:object>
      </w:r>
      <w:r w:rsidRPr="00183ED0">
        <w:rPr>
          <w:szCs w:val="24"/>
        </w:rPr>
        <w:t xml:space="preserve">, </w:t>
      </w:r>
      <w:r w:rsidRPr="00F26824">
        <w:rPr>
          <w:position w:val="-24"/>
        </w:rPr>
        <w:object w:dxaOrig="960" w:dyaOrig="620" w14:anchorId="42C0CA39">
          <v:shape id="_x0000_i1522" type="#_x0000_t75" style="width:47.25pt;height:30.75pt" o:ole="">
            <v:imagedata r:id="rId1032" o:title=""/>
          </v:shape>
          <o:OLEObject Type="Embed" ProgID="Equation.3" ShapeID="_x0000_i1522" DrawAspect="Content" ObjectID="_1718714548" r:id="rId1033"/>
        </w:object>
      </w:r>
      <w:r w:rsidRPr="00183ED0">
        <w:rPr>
          <w:szCs w:val="24"/>
        </w:rPr>
        <w:t xml:space="preserve"> and </w:t>
      </w:r>
      <w:r w:rsidRPr="00F26824">
        <w:rPr>
          <w:position w:val="-14"/>
        </w:rPr>
        <w:object w:dxaOrig="1200" w:dyaOrig="400" w14:anchorId="791ABFF3">
          <v:shape id="_x0000_i1523" type="#_x0000_t75" style="width:61.5pt;height:19.5pt" o:ole="">
            <v:imagedata r:id="rId1034" o:title=""/>
          </v:shape>
          <o:OLEObject Type="Embed" ProgID="Equation.3" ShapeID="_x0000_i1523" DrawAspect="Content" ObjectID="_1718714549" r:id="rId1035"/>
        </w:object>
      </w:r>
      <w:r w:rsidRPr="00183ED0">
        <w:rPr>
          <w:szCs w:val="24"/>
        </w:rPr>
        <w:t xml:space="preserve"> , find  </w:t>
      </w:r>
      <w:r w:rsidRPr="00F26824">
        <w:rPr>
          <w:position w:val="-10"/>
        </w:rPr>
        <w:object w:dxaOrig="1140" w:dyaOrig="320" w14:anchorId="1242C5EA">
          <v:shape id="_x0000_i1524" type="#_x0000_t75" style="width:57pt;height:15pt" o:ole="">
            <v:imagedata r:id="rId1036" o:title=""/>
          </v:shape>
          <o:OLEObject Type="Embed" ProgID="Equation.3" ShapeID="_x0000_i1524" DrawAspect="Content" ObjectID="_1718714550" r:id="rId1037"/>
        </w:object>
      </w:r>
      <w:r w:rsidRPr="00183ED0">
        <w:rPr>
          <w:szCs w:val="24"/>
        </w:rPr>
        <w:t> </w:t>
      </w:r>
      <w:r w:rsidRPr="00183ED0">
        <w:rPr>
          <w:szCs w:val="24"/>
        </w:rPr>
        <w:br/>
      </w:r>
    </w:p>
    <w:p w14:paraId="56F29405" w14:textId="77777777" w:rsidR="00E95EAE" w:rsidRPr="00AC0769" w:rsidRDefault="00E95EAE" w:rsidP="00F62BB1">
      <w:pPr>
        <w:pStyle w:val="ListParagraph"/>
        <w:numPr>
          <w:ilvl w:val="0"/>
          <w:numId w:val="12"/>
        </w:numPr>
        <w:spacing w:line="240" w:lineRule="auto"/>
        <w:rPr>
          <w:szCs w:val="24"/>
        </w:rPr>
      </w:pPr>
      <w:r w:rsidRPr="00AC0769">
        <w:rPr>
          <w:szCs w:val="24"/>
        </w:rPr>
        <w:t xml:space="preserve">The function </w:t>
      </w:r>
      <w:r w:rsidRPr="00F26824">
        <w:rPr>
          <w:position w:val="-10"/>
        </w:rPr>
        <w:object w:dxaOrig="580" w:dyaOrig="320" w14:anchorId="26AF6692">
          <v:shape id="_x0000_i1525" type="#_x0000_t75" style="width:29.25pt;height:15pt" o:ole="">
            <v:imagedata r:id="rId1038" o:title=""/>
          </v:shape>
          <o:OLEObject Type="Embed" ProgID="Equation.3" ShapeID="_x0000_i1525" DrawAspect="Content" ObjectID="_1718714551" r:id="rId1039"/>
        </w:object>
      </w:r>
      <w:r w:rsidRPr="00AC0769">
        <w:rPr>
          <w:szCs w:val="24"/>
        </w:rPr>
        <w:t xml:space="preserve"> gives the number of items that will be demanded when the price is </w:t>
      </w:r>
      <w:r w:rsidRPr="00AC0769">
        <w:rPr>
          <w:i/>
          <w:iCs/>
          <w:szCs w:val="24"/>
        </w:rPr>
        <w:t>p</w:t>
      </w:r>
      <w:r w:rsidRPr="00AC0769">
        <w:rPr>
          <w:szCs w:val="24"/>
        </w:rPr>
        <w:t xml:space="preserve">. The production cost, </w:t>
      </w:r>
      <w:r w:rsidRPr="00F26824">
        <w:rPr>
          <w:position w:val="-10"/>
        </w:rPr>
        <w:object w:dxaOrig="540" w:dyaOrig="320" w14:anchorId="31FEAA3C">
          <v:shape id="_x0000_i1526" type="#_x0000_t75" style="width:27pt;height:15pt" o:ole="">
            <v:imagedata r:id="rId1040" o:title=""/>
          </v:shape>
          <o:OLEObject Type="Embed" ProgID="Equation.3" ShapeID="_x0000_i1526" DrawAspect="Content" ObjectID="_1718714552" r:id="rId1041"/>
        </w:object>
      </w:r>
      <w:r w:rsidRPr="00AC0769">
        <w:rPr>
          <w:szCs w:val="24"/>
        </w:rPr>
        <w:t xml:space="preserve"> is the cost of producing </w:t>
      </w:r>
      <w:r w:rsidRPr="00AC0769">
        <w:rPr>
          <w:i/>
          <w:iCs/>
          <w:szCs w:val="24"/>
        </w:rPr>
        <w:t>x</w:t>
      </w:r>
      <w:r w:rsidRPr="00AC0769">
        <w:rPr>
          <w:szCs w:val="24"/>
        </w:rPr>
        <w:t xml:space="preserve"> items. To determine the cost of production when the price is $6, you would</w:t>
      </w:r>
      <w:r>
        <w:rPr>
          <w:szCs w:val="24"/>
        </w:rPr>
        <w:t xml:space="preserve"> do which of the following:</w:t>
      </w:r>
    </w:p>
    <w:p w14:paraId="33256380" w14:textId="77777777" w:rsidR="00E95EAE" w:rsidRDefault="00E95EAE" w:rsidP="00E95EAE">
      <w:pPr>
        <w:ind w:firstLine="360"/>
      </w:pPr>
      <w:r>
        <w:t xml:space="preserve">a. </w:t>
      </w:r>
      <w:r w:rsidRPr="00AC0769">
        <w:t xml:space="preserve">Evaluate </w:t>
      </w:r>
      <w:r w:rsidRPr="00F26824">
        <w:rPr>
          <w:position w:val="-10"/>
        </w:rPr>
        <w:object w:dxaOrig="880" w:dyaOrig="320" w14:anchorId="11D5864F">
          <v:shape id="_x0000_i1527" type="#_x0000_t75" style="width:43.5pt;height:15pt" o:ole="">
            <v:imagedata r:id="rId1042" o:title=""/>
          </v:shape>
          <o:OLEObject Type="Embed" ProgID="Equation.3" ShapeID="_x0000_i1527" DrawAspect="Content" ObjectID="_1718714553" r:id="rId1043"/>
        </w:object>
      </w:r>
      <w:r>
        <w:t xml:space="preserve"> </w:t>
      </w:r>
      <w:r>
        <w:tab/>
      </w:r>
      <w:r>
        <w:tab/>
        <w:t xml:space="preserve">b. </w:t>
      </w:r>
      <w:r w:rsidRPr="00AC0769">
        <w:t xml:space="preserve">Evaluate </w:t>
      </w:r>
      <w:r w:rsidRPr="00F26824">
        <w:rPr>
          <w:position w:val="-10"/>
        </w:rPr>
        <w:object w:dxaOrig="880" w:dyaOrig="320" w14:anchorId="478E3541">
          <v:shape id="_x0000_i1528" type="#_x0000_t75" style="width:43.5pt;height:15pt" o:ole="">
            <v:imagedata r:id="rId1044" o:title=""/>
          </v:shape>
          <o:OLEObject Type="Embed" ProgID="Equation.3" ShapeID="_x0000_i1528" DrawAspect="Content" ObjectID="_1718714554" r:id="rId1045"/>
        </w:object>
      </w:r>
      <w:r>
        <w:t xml:space="preserve"> </w:t>
      </w:r>
      <w:r>
        <w:tab/>
      </w:r>
    </w:p>
    <w:p w14:paraId="3C66FD9E" w14:textId="77777777" w:rsidR="00E95EAE" w:rsidRDefault="00E95EAE" w:rsidP="00E95EAE">
      <w:pPr>
        <w:ind w:firstLine="360"/>
      </w:pPr>
      <w:r>
        <w:t xml:space="preserve">c. </w:t>
      </w:r>
      <w:r w:rsidRPr="00AC0769">
        <w:t xml:space="preserve">Solve </w:t>
      </w:r>
      <w:r w:rsidRPr="00F26824">
        <w:rPr>
          <w:position w:val="-10"/>
        </w:rPr>
        <w:object w:dxaOrig="1180" w:dyaOrig="320" w14:anchorId="359DCD10">
          <v:shape id="_x0000_i1529" type="#_x0000_t75" style="width:59.25pt;height:15pt" o:ole="">
            <v:imagedata r:id="rId1046" o:title=""/>
          </v:shape>
          <o:OLEObject Type="Embed" ProgID="Equation.3" ShapeID="_x0000_i1529" DrawAspect="Content" ObjectID="_1718714555" r:id="rId1047"/>
        </w:object>
      </w:r>
      <w:r w:rsidRPr="00AC0769">
        <w:t xml:space="preserve">  </w:t>
      </w:r>
      <w:r>
        <w:tab/>
      </w:r>
      <w:r>
        <w:tab/>
        <w:t xml:space="preserve">d. </w:t>
      </w:r>
      <w:r w:rsidRPr="00AC0769">
        <w:t xml:space="preserve">Solve </w:t>
      </w:r>
      <w:r w:rsidRPr="00F26824">
        <w:rPr>
          <w:position w:val="-10"/>
        </w:rPr>
        <w:object w:dxaOrig="1219" w:dyaOrig="320" w14:anchorId="01D0BF79">
          <v:shape id="_x0000_i1530" type="#_x0000_t75" style="width:61.5pt;height:15pt" o:ole="">
            <v:imagedata r:id="rId1048" o:title=""/>
          </v:shape>
          <o:OLEObject Type="Embed" ProgID="Equation.3" ShapeID="_x0000_i1530" DrawAspect="Content" ObjectID="_1718714556" r:id="rId1049"/>
        </w:object>
      </w:r>
    </w:p>
    <w:p w14:paraId="561C6140" w14:textId="77777777" w:rsidR="00E95EAE" w:rsidRPr="00B229C8" w:rsidRDefault="00E95EAE" w:rsidP="00E95EAE">
      <w:pPr>
        <w:ind w:firstLine="360"/>
      </w:pPr>
    </w:p>
    <w:p w14:paraId="19CBBFB3" w14:textId="77777777" w:rsidR="00E95EAE" w:rsidRPr="00AC0769" w:rsidRDefault="00E95EAE" w:rsidP="00F62BB1">
      <w:pPr>
        <w:pStyle w:val="ListParagraph"/>
        <w:numPr>
          <w:ilvl w:val="0"/>
          <w:numId w:val="12"/>
        </w:numPr>
        <w:spacing w:line="240" w:lineRule="auto"/>
        <w:rPr>
          <w:szCs w:val="24"/>
        </w:rPr>
      </w:pPr>
      <w:r w:rsidRPr="00AC0769">
        <w:rPr>
          <w:szCs w:val="24"/>
        </w:rPr>
        <w:t xml:space="preserve">The function </w:t>
      </w:r>
      <w:r w:rsidRPr="00F26824">
        <w:rPr>
          <w:position w:val="-10"/>
        </w:rPr>
        <w:object w:dxaOrig="560" w:dyaOrig="320" w14:anchorId="404E4492">
          <v:shape id="_x0000_i1531" type="#_x0000_t75" style="width:27pt;height:15pt" o:ole="">
            <v:imagedata r:id="rId1050" o:title=""/>
          </v:shape>
          <o:OLEObject Type="Embed" ProgID="Equation.3" ShapeID="_x0000_i1531" DrawAspect="Content" ObjectID="_1718714557" r:id="rId1051"/>
        </w:object>
      </w:r>
      <w:r>
        <w:rPr>
          <w:szCs w:val="24"/>
        </w:rPr>
        <w:t xml:space="preserve"> </w:t>
      </w:r>
      <w:r w:rsidRPr="00AC0769">
        <w:rPr>
          <w:szCs w:val="24"/>
        </w:rPr>
        <w:t xml:space="preserve">gives the </w:t>
      </w:r>
      <w:r>
        <w:rPr>
          <w:szCs w:val="24"/>
        </w:rPr>
        <w:t xml:space="preserve">pain level on a scale of 0-10 experienced by a patient with </w:t>
      </w:r>
      <w:r>
        <w:rPr>
          <w:i/>
          <w:szCs w:val="24"/>
        </w:rPr>
        <w:t>d</w:t>
      </w:r>
      <w:r>
        <w:rPr>
          <w:szCs w:val="24"/>
        </w:rPr>
        <w:t xml:space="preserve"> milligrams of a pain reduction drug in their system.</w:t>
      </w:r>
      <w:r w:rsidRPr="00AC0769">
        <w:rPr>
          <w:szCs w:val="24"/>
        </w:rPr>
        <w:t xml:space="preserve"> </w:t>
      </w:r>
      <w:r>
        <w:rPr>
          <w:szCs w:val="24"/>
        </w:rPr>
        <w:t xml:space="preserve"> The milligrams of drug in the patient’s system after </w:t>
      </w:r>
      <w:r>
        <w:rPr>
          <w:i/>
          <w:szCs w:val="24"/>
        </w:rPr>
        <w:t>t</w:t>
      </w:r>
      <w:r>
        <w:rPr>
          <w:szCs w:val="24"/>
        </w:rPr>
        <w:t xml:space="preserve"> minutes is modeled by </w:t>
      </w:r>
      <w:r w:rsidRPr="00F26824">
        <w:rPr>
          <w:position w:val="-10"/>
        </w:rPr>
        <w:object w:dxaOrig="499" w:dyaOrig="320" w14:anchorId="15A9770D">
          <v:shape id="_x0000_i1532" type="#_x0000_t75" style="width:25.5pt;height:15pt" o:ole="">
            <v:imagedata r:id="rId1052" o:title=""/>
          </v:shape>
          <o:OLEObject Type="Embed" ProgID="Equation.3" ShapeID="_x0000_i1532" DrawAspect="Content" ObjectID="_1718714558" r:id="rId1053"/>
        </w:object>
      </w:r>
      <w:r>
        <w:rPr>
          <w:szCs w:val="24"/>
        </w:rPr>
        <w:t>.  To determine when the patient will be at a pain level of 4, you would need to:</w:t>
      </w:r>
    </w:p>
    <w:p w14:paraId="3885FBA3" w14:textId="77777777" w:rsidR="00E95EAE" w:rsidRDefault="00E95EAE" w:rsidP="00E95EAE">
      <w:pPr>
        <w:ind w:firstLine="360"/>
      </w:pPr>
      <w:r>
        <w:t xml:space="preserve">a. </w:t>
      </w:r>
      <w:r w:rsidRPr="00AC0769">
        <w:t xml:space="preserve">Evaluate </w:t>
      </w:r>
      <w:r w:rsidRPr="00F26824">
        <w:rPr>
          <w:position w:val="-16"/>
        </w:rPr>
        <w:object w:dxaOrig="960" w:dyaOrig="440" w14:anchorId="2148E852">
          <v:shape id="_x0000_i1533" type="#_x0000_t75" style="width:47.25pt;height:22.5pt" o:ole="">
            <v:imagedata r:id="rId1054" o:title=""/>
          </v:shape>
          <o:OLEObject Type="Embed" ProgID="Equation.3" ShapeID="_x0000_i1533" DrawAspect="Content" ObjectID="_1718714559" r:id="rId1055"/>
        </w:object>
      </w:r>
      <w:r>
        <w:t xml:space="preserve"> </w:t>
      </w:r>
      <w:r>
        <w:tab/>
      </w:r>
      <w:r>
        <w:tab/>
        <w:t xml:space="preserve">b. </w:t>
      </w:r>
      <w:r w:rsidRPr="00AC0769">
        <w:t xml:space="preserve">Evaluate </w:t>
      </w:r>
      <w:r w:rsidRPr="00F26824">
        <w:rPr>
          <w:position w:val="-16"/>
        </w:rPr>
        <w:object w:dxaOrig="960" w:dyaOrig="440" w14:anchorId="050546EB">
          <v:shape id="_x0000_i1534" type="#_x0000_t75" style="width:47.25pt;height:22.5pt" o:ole="">
            <v:imagedata r:id="rId1056" o:title=""/>
          </v:shape>
          <o:OLEObject Type="Embed" ProgID="Equation.3" ShapeID="_x0000_i1534" DrawAspect="Content" ObjectID="_1718714560" r:id="rId1057"/>
        </w:object>
      </w:r>
      <w:r>
        <w:t xml:space="preserve"> </w:t>
      </w:r>
      <w:r>
        <w:tab/>
      </w:r>
    </w:p>
    <w:p w14:paraId="07136C3E" w14:textId="77777777" w:rsidR="00E95EAE" w:rsidRDefault="00E95EAE" w:rsidP="00E95EAE">
      <w:pPr>
        <w:ind w:firstLine="360"/>
      </w:pPr>
      <w:r>
        <w:t xml:space="preserve">c. </w:t>
      </w:r>
      <w:r w:rsidRPr="00AC0769">
        <w:t xml:space="preserve">Solve </w:t>
      </w:r>
      <w:r w:rsidRPr="00F26824">
        <w:rPr>
          <w:position w:val="-16"/>
        </w:rPr>
        <w:object w:dxaOrig="1219" w:dyaOrig="440" w14:anchorId="367E5088">
          <v:shape id="_x0000_i1535" type="#_x0000_t75" style="width:61.5pt;height:22.5pt" o:ole="">
            <v:imagedata r:id="rId1058" o:title=""/>
          </v:shape>
          <o:OLEObject Type="Embed" ProgID="Equation.3" ShapeID="_x0000_i1535" DrawAspect="Content" ObjectID="_1718714561" r:id="rId1059"/>
        </w:object>
      </w:r>
      <w:r w:rsidRPr="00AC0769">
        <w:t xml:space="preserve">  </w:t>
      </w:r>
      <w:r>
        <w:tab/>
      </w:r>
      <w:r>
        <w:tab/>
        <w:t xml:space="preserve">d. </w:t>
      </w:r>
      <w:r w:rsidRPr="00AC0769">
        <w:t xml:space="preserve">Solve </w:t>
      </w:r>
      <w:r w:rsidRPr="00F26824">
        <w:rPr>
          <w:position w:val="-16"/>
        </w:rPr>
        <w:object w:dxaOrig="1300" w:dyaOrig="440" w14:anchorId="26E43CDC">
          <v:shape id="_x0000_i1536" type="#_x0000_t75" style="width:65.25pt;height:22.5pt" o:ole="">
            <v:imagedata r:id="rId1060" o:title=""/>
          </v:shape>
          <o:OLEObject Type="Embed" ProgID="Equation.3" ShapeID="_x0000_i1536" DrawAspect="Content" ObjectID="_1718714562" r:id="rId1061"/>
        </w:object>
      </w:r>
    </w:p>
    <w:p w14:paraId="0F2C39B4" w14:textId="77777777" w:rsidR="00E95EAE" w:rsidRDefault="00E95EAE" w:rsidP="00E95EAE"/>
    <w:p w14:paraId="2EAE6431" w14:textId="77777777" w:rsidR="00E95EAE" w:rsidRPr="002758A8" w:rsidRDefault="00E95EAE" w:rsidP="00F62BB1">
      <w:pPr>
        <w:pStyle w:val="ListParagraph"/>
        <w:numPr>
          <w:ilvl w:val="0"/>
          <w:numId w:val="12"/>
        </w:numPr>
        <w:spacing w:line="240" w:lineRule="auto"/>
        <w:rPr>
          <w:szCs w:val="24"/>
        </w:rPr>
      </w:pPr>
      <w:r>
        <w:rPr>
          <w:szCs w:val="24"/>
        </w:rPr>
        <w:t xml:space="preserve">The radius </w:t>
      </w:r>
      <w:r>
        <w:rPr>
          <w:i/>
          <w:szCs w:val="24"/>
        </w:rPr>
        <w:t>r</w:t>
      </w:r>
      <w:r>
        <w:rPr>
          <w:szCs w:val="24"/>
        </w:rPr>
        <w:t xml:space="preserve">, in inches, of a spherical balloon is related to the volume, </w:t>
      </w:r>
      <w:r>
        <w:rPr>
          <w:i/>
          <w:szCs w:val="24"/>
        </w:rPr>
        <w:t>V</w:t>
      </w:r>
      <w:r>
        <w:rPr>
          <w:szCs w:val="24"/>
        </w:rPr>
        <w:t xml:space="preserve">, by </w:t>
      </w:r>
      <w:r w:rsidRPr="00F26824">
        <w:rPr>
          <w:position w:val="-26"/>
        </w:rPr>
        <w:object w:dxaOrig="1260" w:dyaOrig="700" w14:anchorId="1CFF9A64">
          <v:shape id="_x0000_i1537" type="#_x0000_t75" style="width:63.75pt;height:34.5pt" o:ole="">
            <v:imagedata r:id="rId1062" o:title=""/>
          </v:shape>
          <o:OLEObject Type="Embed" ProgID="Equation.3" ShapeID="_x0000_i1537" DrawAspect="Content" ObjectID="_1718714563" r:id="rId1063"/>
        </w:object>
      </w:r>
      <w:r w:rsidRPr="002758A8">
        <w:rPr>
          <w:szCs w:val="24"/>
        </w:rPr>
        <w:t>.</w:t>
      </w:r>
      <w:r>
        <w:rPr>
          <w:szCs w:val="24"/>
        </w:rPr>
        <w:t xml:space="preserve">  Air is pumped into the balloon, so the volume after </w:t>
      </w:r>
      <w:r w:rsidRPr="00B77308">
        <w:rPr>
          <w:i/>
          <w:szCs w:val="24"/>
        </w:rPr>
        <w:t xml:space="preserve">t </w:t>
      </w:r>
      <w:r>
        <w:rPr>
          <w:szCs w:val="24"/>
        </w:rPr>
        <w:t xml:space="preserve">seconds </w:t>
      </w:r>
      <w:r w:rsidRPr="00B77308">
        <w:rPr>
          <w:szCs w:val="24"/>
        </w:rPr>
        <w:t>is</w:t>
      </w:r>
      <w:r>
        <w:rPr>
          <w:szCs w:val="24"/>
        </w:rPr>
        <w:t xml:space="preserve"> given by </w:t>
      </w:r>
      <w:r w:rsidRPr="00F26824">
        <w:rPr>
          <w:position w:val="-14"/>
        </w:rPr>
        <w:object w:dxaOrig="1500" w:dyaOrig="400" w14:anchorId="14D2B956">
          <v:shape id="_x0000_i1538" type="#_x0000_t75" style="width:75pt;height:19.5pt" o:ole="">
            <v:imagedata r:id="rId1064" o:title=""/>
          </v:shape>
          <o:OLEObject Type="Embed" ProgID="Equation.3" ShapeID="_x0000_i1538" DrawAspect="Content" ObjectID="_1718714564" r:id="rId1065"/>
        </w:object>
      </w:r>
      <w:r>
        <w:t>.</w:t>
      </w:r>
    </w:p>
    <w:p w14:paraId="73466F4F" w14:textId="77777777" w:rsidR="00E95EAE" w:rsidRPr="002758A8" w:rsidRDefault="00E95EAE" w:rsidP="00F62BB1">
      <w:pPr>
        <w:pStyle w:val="ListParagraph"/>
        <w:numPr>
          <w:ilvl w:val="1"/>
          <w:numId w:val="13"/>
        </w:numPr>
        <w:spacing w:line="240" w:lineRule="auto"/>
        <w:ind w:left="720"/>
        <w:rPr>
          <w:szCs w:val="24"/>
        </w:rPr>
      </w:pPr>
      <w:r w:rsidRPr="002758A8">
        <w:rPr>
          <w:szCs w:val="24"/>
        </w:rPr>
        <w:t xml:space="preserve">Find the composite function  </w:t>
      </w:r>
      <w:r w:rsidRPr="00F26824">
        <w:rPr>
          <w:position w:val="-16"/>
        </w:rPr>
        <w:object w:dxaOrig="840" w:dyaOrig="440" w14:anchorId="731CC4E6">
          <v:shape id="_x0000_i1539" type="#_x0000_t75" style="width:41.25pt;height:22.5pt" o:ole="">
            <v:imagedata r:id="rId1066" o:title=""/>
          </v:shape>
          <o:OLEObject Type="Embed" ProgID="Equation.3" ShapeID="_x0000_i1539" DrawAspect="Content" ObjectID="_1718714565" r:id="rId1067"/>
        </w:object>
      </w:r>
    </w:p>
    <w:p w14:paraId="70291CC9" w14:textId="77777777" w:rsidR="00E95EAE" w:rsidRPr="002758A8" w:rsidRDefault="00D96D81" w:rsidP="00F62BB1">
      <w:pPr>
        <w:pStyle w:val="ListParagraph"/>
        <w:numPr>
          <w:ilvl w:val="1"/>
          <w:numId w:val="13"/>
        </w:numPr>
        <w:spacing w:line="240" w:lineRule="auto"/>
        <w:ind w:left="720"/>
        <w:rPr>
          <w:szCs w:val="24"/>
        </w:rPr>
      </w:pPr>
      <w:r>
        <w:rPr>
          <w:szCs w:val="24"/>
        </w:rPr>
        <w:t>Find the radius after 20 seconds</w:t>
      </w:r>
    </w:p>
    <w:p w14:paraId="74424B38" w14:textId="77777777" w:rsidR="00E95EAE" w:rsidRPr="00642571" w:rsidRDefault="00E95EAE" w:rsidP="00E95EAE"/>
    <w:p w14:paraId="2E4C9B75" w14:textId="77777777" w:rsidR="00E95EAE" w:rsidRDefault="00E95EAE" w:rsidP="00F62BB1">
      <w:pPr>
        <w:pStyle w:val="ListParagraph"/>
        <w:numPr>
          <w:ilvl w:val="0"/>
          <w:numId w:val="12"/>
        </w:numPr>
        <w:spacing w:line="240" w:lineRule="auto"/>
        <w:rPr>
          <w:szCs w:val="24"/>
        </w:rPr>
      </w:pPr>
      <w:r w:rsidRPr="002758A8">
        <w:rPr>
          <w:szCs w:val="24"/>
        </w:rPr>
        <w:t>The number of bacteria in a refrig</w:t>
      </w:r>
      <w:r>
        <w:rPr>
          <w:szCs w:val="24"/>
        </w:rPr>
        <w:t>erated food product is given by</w:t>
      </w:r>
      <w:r w:rsidRPr="002758A8">
        <w:rPr>
          <w:szCs w:val="24"/>
        </w:rPr>
        <w:t xml:space="preserve"> </w:t>
      </w:r>
      <w:r w:rsidRPr="00F26824">
        <w:rPr>
          <w:position w:val="-14"/>
        </w:rPr>
        <w:object w:dxaOrig="2260" w:dyaOrig="400" w14:anchorId="31BA8F49">
          <v:shape id="_x0000_i1540" type="#_x0000_t75" style="width:113.25pt;height:19.5pt" o:ole="">
            <v:imagedata r:id="rId1068" o:title=""/>
          </v:shape>
          <o:OLEObject Type="Embed" ProgID="Equation.3" ShapeID="_x0000_i1540" DrawAspect="Content" ObjectID="_1718714566" r:id="rId1069"/>
        </w:object>
      </w:r>
      <w:r w:rsidRPr="002758A8">
        <w:rPr>
          <w:szCs w:val="24"/>
        </w:rPr>
        <w:t xml:space="preserve">, </w:t>
      </w:r>
      <w:r w:rsidRPr="00F26824">
        <w:rPr>
          <w:position w:val="-6"/>
        </w:rPr>
        <w:object w:dxaOrig="1020" w:dyaOrig="279" w14:anchorId="5D17B45E">
          <v:shape id="_x0000_i1541" type="#_x0000_t75" style="width:50.25pt;height:15pt" o:ole="">
            <v:imagedata r:id="rId1070" o:title=""/>
          </v:shape>
          <o:OLEObject Type="Embed" ProgID="Equation.3" ShapeID="_x0000_i1541" DrawAspect="Content" ObjectID="_1718714567" r:id="rId1071"/>
        </w:object>
      </w:r>
      <w:r>
        <w:t>,</w:t>
      </w:r>
      <w:r w:rsidRPr="002758A8">
        <w:rPr>
          <w:szCs w:val="24"/>
        </w:rPr>
        <w:t xml:space="preserve">  where </w:t>
      </w:r>
      <w:r w:rsidRPr="002758A8">
        <w:rPr>
          <w:i/>
          <w:iCs/>
          <w:szCs w:val="24"/>
        </w:rPr>
        <w:t>T</w:t>
      </w:r>
      <w:r w:rsidRPr="002758A8">
        <w:rPr>
          <w:szCs w:val="24"/>
        </w:rPr>
        <w:t xml:space="preserve"> is the temperature of the food. When the food is removed from the refrigerator, the temperature is given by </w:t>
      </w:r>
      <w:r w:rsidRPr="00F26824">
        <w:rPr>
          <w:position w:val="-10"/>
        </w:rPr>
        <w:object w:dxaOrig="1380" w:dyaOrig="320" w14:anchorId="716F539C">
          <v:shape id="_x0000_i1542" type="#_x0000_t75" style="width:69pt;height:15pt" o:ole="">
            <v:imagedata r:id="rId1072" o:title=""/>
          </v:shape>
          <o:OLEObject Type="Embed" ProgID="Equation.3" ShapeID="_x0000_i1542" DrawAspect="Content" ObjectID="_1718714568" r:id="rId1073"/>
        </w:object>
      </w:r>
      <w:r w:rsidRPr="002758A8">
        <w:rPr>
          <w:szCs w:val="24"/>
        </w:rPr>
        <w:t xml:space="preserve">, where </w:t>
      </w:r>
      <w:proofErr w:type="spellStart"/>
      <w:r w:rsidRPr="002758A8">
        <w:rPr>
          <w:i/>
          <w:iCs/>
          <w:szCs w:val="24"/>
        </w:rPr>
        <w:t>t</w:t>
      </w:r>
      <w:proofErr w:type="spellEnd"/>
      <w:r w:rsidRPr="002758A8">
        <w:rPr>
          <w:szCs w:val="24"/>
        </w:rPr>
        <w:t xml:space="preserve"> is the time in hours.</w:t>
      </w:r>
    </w:p>
    <w:p w14:paraId="4BF49193" w14:textId="77777777" w:rsidR="00E95EAE" w:rsidRPr="002758A8" w:rsidRDefault="00E95EAE" w:rsidP="00F62BB1">
      <w:pPr>
        <w:pStyle w:val="ListParagraph"/>
        <w:numPr>
          <w:ilvl w:val="0"/>
          <w:numId w:val="14"/>
        </w:numPr>
        <w:spacing w:line="240" w:lineRule="auto"/>
        <w:ind w:left="720"/>
        <w:rPr>
          <w:szCs w:val="24"/>
        </w:rPr>
      </w:pPr>
      <w:r w:rsidRPr="002758A8">
        <w:rPr>
          <w:szCs w:val="24"/>
        </w:rPr>
        <w:t xml:space="preserve">Find the composite function  </w:t>
      </w:r>
      <w:r w:rsidRPr="00F26824">
        <w:rPr>
          <w:position w:val="-16"/>
        </w:rPr>
        <w:object w:dxaOrig="920" w:dyaOrig="440" w14:anchorId="56E7833A">
          <v:shape id="_x0000_i1543" type="#_x0000_t75" style="width:46.5pt;height:22.5pt" o:ole="">
            <v:imagedata r:id="rId1074" o:title=""/>
          </v:shape>
          <o:OLEObject Type="Embed" ProgID="Equation.3" ShapeID="_x0000_i1543" DrawAspect="Content" ObjectID="_1718714569" r:id="rId1075"/>
        </w:object>
      </w:r>
    </w:p>
    <w:p w14:paraId="0081857B" w14:textId="77777777" w:rsidR="00E95EAE" w:rsidRPr="002758A8" w:rsidRDefault="00D96D81" w:rsidP="00F62BB1">
      <w:pPr>
        <w:pStyle w:val="ListParagraph"/>
        <w:numPr>
          <w:ilvl w:val="0"/>
          <w:numId w:val="14"/>
        </w:numPr>
        <w:spacing w:line="240" w:lineRule="auto"/>
        <w:ind w:left="720"/>
        <w:rPr>
          <w:szCs w:val="24"/>
        </w:rPr>
      </w:pPr>
      <w:r>
        <w:rPr>
          <w:szCs w:val="24"/>
        </w:rPr>
        <w:t>Find the bacteria count after 4 hours</w:t>
      </w:r>
      <w:r w:rsidR="00E95EAE" w:rsidRPr="002758A8">
        <w:rPr>
          <w:szCs w:val="24"/>
        </w:rPr>
        <w:t xml:space="preserve"> </w:t>
      </w:r>
    </w:p>
    <w:p w14:paraId="03EA6155" w14:textId="77777777" w:rsidR="00E95EAE" w:rsidRDefault="00E95EAE" w:rsidP="00E95EAE"/>
    <w:p w14:paraId="51A49C59" w14:textId="77777777" w:rsidR="00183ED0" w:rsidRDefault="00CF2FC7" w:rsidP="00F62BB1">
      <w:pPr>
        <w:pStyle w:val="ListParagraph"/>
        <w:numPr>
          <w:ilvl w:val="0"/>
          <w:numId w:val="12"/>
        </w:numPr>
        <w:spacing w:after="120" w:line="240" w:lineRule="auto"/>
        <w:rPr>
          <w:szCs w:val="24"/>
        </w:rPr>
      </w:pPr>
      <w:r>
        <w:rPr>
          <w:szCs w:val="24"/>
        </w:rPr>
        <w:t>Given</w:t>
      </w:r>
      <w:r w:rsidR="00183ED0" w:rsidRPr="002758A8">
        <w:rPr>
          <w:szCs w:val="24"/>
        </w:rPr>
        <w:t xml:space="preserve"> </w:t>
      </w:r>
      <w:r w:rsidRPr="00F26824">
        <w:rPr>
          <w:position w:val="-28"/>
        </w:rPr>
        <w:object w:dxaOrig="1100" w:dyaOrig="660" w14:anchorId="0AA23625">
          <v:shape id="_x0000_i1544" type="#_x0000_t75" style="width:54pt;height:33.75pt" o:ole="">
            <v:imagedata r:id="rId1076" o:title=""/>
          </v:shape>
          <o:OLEObject Type="Embed" ProgID="Equation.3" ShapeID="_x0000_i1544" DrawAspect="Content" ObjectID="_1718714570" r:id="rId1077"/>
        </w:object>
      </w:r>
      <w:r w:rsidR="00183ED0" w:rsidRPr="002758A8">
        <w:rPr>
          <w:szCs w:val="24"/>
        </w:rPr>
        <w:t xml:space="preserve"> and </w:t>
      </w:r>
      <w:r w:rsidR="00183ED0" w:rsidRPr="00F26824">
        <w:rPr>
          <w:position w:val="-14"/>
        </w:rPr>
        <w:object w:dxaOrig="1359" w:dyaOrig="400" w14:anchorId="0C03D667">
          <v:shape id="_x0000_i1545" type="#_x0000_t75" style="width:68.25pt;height:19.5pt" o:ole="">
            <v:imagedata r:id="rId1078" o:title=""/>
          </v:shape>
          <o:OLEObject Type="Embed" ProgID="Equation.3" ShapeID="_x0000_i1545" DrawAspect="Content" ObjectID="_1718714571" r:id="rId1079"/>
        </w:object>
      </w:r>
      <w:r w:rsidR="00183ED0" w:rsidRPr="002758A8">
        <w:rPr>
          <w:szCs w:val="24"/>
        </w:rPr>
        <w:t xml:space="preserve">, </w:t>
      </w:r>
      <w:r>
        <w:rPr>
          <w:szCs w:val="24"/>
        </w:rPr>
        <w:t xml:space="preserve">find the domain of </w:t>
      </w:r>
      <w:r w:rsidRPr="00F26824">
        <w:rPr>
          <w:position w:val="-10"/>
        </w:rPr>
        <w:object w:dxaOrig="880" w:dyaOrig="320" w14:anchorId="0A44E04C">
          <v:shape id="_x0000_i1546" type="#_x0000_t75" style="width:43.5pt;height:15pt" o:ole="">
            <v:imagedata r:id="rId1080" o:title=""/>
          </v:shape>
          <o:OLEObject Type="Embed" ProgID="Equation.3" ShapeID="_x0000_i1546" DrawAspect="Content" ObjectID="_1718714572" r:id="rId1081"/>
        </w:object>
      </w:r>
      <w:r w:rsidR="00183ED0" w:rsidRPr="002758A8">
        <w:rPr>
          <w:szCs w:val="24"/>
        </w:rPr>
        <w:t>.</w:t>
      </w:r>
    </w:p>
    <w:p w14:paraId="330ED696" w14:textId="77777777" w:rsidR="00183ED0" w:rsidRDefault="00CF2FC7" w:rsidP="00CF2FC7">
      <w:pPr>
        <w:spacing w:after="120"/>
        <w:rPr>
          <w:szCs w:val="24"/>
        </w:rPr>
      </w:pPr>
      <w:r>
        <w:rPr>
          <w:szCs w:val="24"/>
        </w:rPr>
        <w:t>34. Given</w:t>
      </w:r>
      <w:r w:rsidRPr="002758A8">
        <w:rPr>
          <w:szCs w:val="24"/>
        </w:rPr>
        <w:t xml:space="preserve"> </w:t>
      </w:r>
      <w:r w:rsidRPr="00F26824">
        <w:rPr>
          <w:position w:val="-28"/>
        </w:rPr>
        <w:object w:dxaOrig="1160" w:dyaOrig="660" w14:anchorId="0F5D83E7">
          <v:shape id="_x0000_i1547" type="#_x0000_t75" style="width:58.5pt;height:33.75pt" o:ole="">
            <v:imagedata r:id="rId1082" o:title=""/>
          </v:shape>
          <o:OLEObject Type="Embed" ProgID="Equation.3" ShapeID="_x0000_i1547" DrawAspect="Content" ObjectID="_1718714573" r:id="rId1083"/>
        </w:object>
      </w:r>
      <w:r w:rsidRPr="002758A8">
        <w:rPr>
          <w:szCs w:val="24"/>
        </w:rPr>
        <w:t xml:space="preserve"> and </w:t>
      </w:r>
      <w:r w:rsidRPr="00CF2FC7">
        <w:rPr>
          <w:position w:val="-10"/>
        </w:rPr>
        <w:object w:dxaOrig="1260" w:dyaOrig="360" w14:anchorId="1199E28D">
          <v:shape id="_x0000_i1548" type="#_x0000_t75" style="width:63pt;height:18.75pt" o:ole="">
            <v:imagedata r:id="rId1084" o:title=""/>
          </v:shape>
          <o:OLEObject Type="Embed" ProgID="Equation.3" ShapeID="_x0000_i1548" DrawAspect="Content" ObjectID="_1718714574" r:id="rId1085"/>
        </w:object>
      </w:r>
      <w:r w:rsidRPr="002758A8">
        <w:rPr>
          <w:szCs w:val="24"/>
        </w:rPr>
        <w:t xml:space="preserve">, </w:t>
      </w:r>
      <w:r>
        <w:rPr>
          <w:szCs w:val="24"/>
        </w:rPr>
        <w:t xml:space="preserve">find the domain of </w:t>
      </w:r>
      <w:r w:rsidRPr="00F26824">
        <w:rPr>
          <w:position w:val="-10"/>
        </w:rPr>
        <w:object w:dxaOrig="880" w:dyaOrig="320" w14:anchorId="57950673">
          <v:shape id="_x0000_i1549" type="#_x0000_t75" style="width:43.5pt;height:15pt" o:ole="">
            <v:imagedata r:id="rId1080" o:title=""/>
          </v:shape>
          <o:OLEObject Type="Embed" ProgID="Equation.3" ShapeID="_x0000_i1549" DrawAspect="Content" ObjectID="_1718714575" r:id="rId1086"/>
        </w:object>
      </w:r>
      <w:r w:rsidRPr="002758A8">
        <w:rPr>
          <w:szCs w:val="24"/>
        </w:rPr>
        <w:t>.</w:t>
      </w:r>
    </w:p>
    <w:p w14:paraId="5B4B0152" w14:textId="77777777" w:rsidR="00183ED0" w:rsidRDefault="00183ED0" w:rsidP="00CF2FC7">
      <w:pPr>
        <w:spacing w:after="120"/>
      </w:pPr>
      <w:r>
        <w:t xml:space="preserve">35. </w:t>
      </w:r>
      <w:r w:rsidR="00CF2FC7">
        <w:t>Given</w:t>
      </w:r>
      <w:r>
        <w:t xml:space="preserve"> </w:t>
      </w:r>
      <w:r w:rsidRPr="00183ED0">
        <w:rPr>
          <w:position w:val="-24"/>
        </w:rPr>
        <w:object w:dxaOrig="1219" w:dyaOrig="620" w14:anchorId="0B2551B5">
          <v:shape id="_x0000_i1550" type="#_x0000_t75" style="width:61.5pt;height:32.25pt" o:ole="">
            <v:imagedata r:id="rId1087" o:title=""/>
          </v:shape>
          <o:OLEObject Type="Embed" ProgID="Equation.3" ShapeID="_x0000_i1550" DrawAspect="Content" ObjectID="_1718714576" r:id="rId1088"/>
        </w:object>
      </w:r>
      <w:r w:rsidR="00CF2FC7">
        <w:t xml:space="preserve"> and </w:t>
      </w:r>
      <w:r w:rsidR="00CF2FC7" w:rsidRPr="00183ED0">
        <w:rPr>
          <w:position w:val="-24"/>
        </w:rPr>
        <w:object w:dxaOrig="1180" w:dyaOrig="620" w14:anchorId="31BC3DC2">
          <v:shape id="_x0000_i1551" type="#_x0000_t75" style="width:59.25pt;height:32.25pt" o:ole="">
            <v:imagedata r:id="rId1089" o:title=""/>
          </v:shape>
          <o:OLEObject Type="Embed" ProgID="Equation.3" ShapeID="_x0000_i1551" DrawAspect="Content" ObjectID="_1718714577" r:id="rId1090"/>
        </w:object>
      </w:r>
      <w:r w:rsidR="00CF2FC7">
        <w:t xml:space="preserve">, find the domain of </w:t>
      </w:r>
      <w:r w:rsidR="00CF2FC7" w:rsidRPr="00F26824">
        <w:rPr>
          <w:position w:val="-16"/>
        </w:rPr>
        <w:object w:dxaOrig="940" w:dyaOrig="440" w14:anchorId="1D9A0D60">
          <v:shape id="_x0000_i1552" type="#_x0000_t75" style="width:46.5pt;height:22.5pt" o:ole="">
            <v:imagedata r:id="rId994" o:title=""/>
          </v:shape>
          <o:OLEObject Type="Embed" ProgID="Equation.3" ShapeID="_x0000_i1552" DrawAspect="Content" ObjectID="_1718714578" r:id="rId1091"/>
        </w:object>
      </w:r>
      <w:r w:rsidR="00CF2FC7">
        <w:t>.</w:t>
      </w:r>
    </w:p>
    <w:p w14:paraId="677E95E8" w14:textId="77777777" w:rsidR="00CF2FC7" w:rsidRDefault="00CF2FC7" w:rsidP="00CF2FC7">
      <w:pPr>
        <w:spacing w:after="120"/>
      </w:pPr>
      <w:r>
        <w:lastRenderedPageBreak/>
        <w:t xml:space="preserve">36. Given </w:t>
      </w:r>
      <w:r w:rsidRPr="00183ED0">
        <w:rPr>
          <w:position w:val="-24"/>
        </w:rPr>
        <w:object w:dxaOrig="1200" w:dyaOrig="620" w14:anchorId="39FFE3CF">
          <v:shape id="_x0000_i1553" type="#_x0000_t75" style="width:61.5pt;height:32.25pt" o:ole="">
            <v:imagedata r:id="rId1092" o:title=""/>
          </v:shape>
          <o:OLEObject Type="Embed" ProgID="Equation.3" ShapeID="_x0000_i1553" DrawAspect="Content" ObjectID="_1718714579" r:id="rId1093"/>
        </w:object>
      </w:r>
      <w:r>
        <w:t xml:space="preserve"> and </w:t>
      </w:r>
      <w:r w:rsidRPr="00183ED0">
        <w:rPr>
          <w:position w:val="-24"/>
        </w:rPr>
        <w:object w:dxaOrig="900" w:dyaOrig="620" w14:anchorId="28D33E10">
          <v:shape id="_x0000_i1554" type="#_x0000_t75" style="width:46.5pt;height:32.25pt" o:ole="">
            <v:imagedata r:id="rId1094" o:title=""/>
          </v:shape>
          <o:OLEObject Type="Embed" ProgID="Equation.3" ShapeID="_x0000_i1554" DrawAspect="Content" ObjectID="_1718714580" r:id="rId1095"/>
        </w:object>
      </w:r>
      <w:r>
        <w:t xml:space="preserve">, find the domain of </w:t>
      </w:r>
      <w:r w:rsidRPr="00F26824">
        <w:rPr>
          <w:position w:val="-16"/>
        </w:rPr>
        <w:object w:dxaOrig="940" w:dyaOrig="440" w14:anchorId="4B00B8B0">
          <v:shape id="_x0000_i1555" type="#_x0000_t75" style="width:46.5pt;height:22.5pt" o:ole="">
            <v:imagedata r:id="rId994" o:title=""/>
          </v:shape>
          <o:OLEObject Type="Embed" ProgID="Equation.3" ShapeID="_x0000_i1555" DrawAspect="Content" ObjectID="_1718714581" r:id="rId1096"/>
        </w:object>
      </w:r>
      <w:r>
        <w:t>.</w:t>
      </w:r>
    </w:p>
    <w:p w14:paraId="7E49CD6E" w14:textId="77777777" w:rsidR="00CF2FC7" w:rsidRDefault="00CF2FC7" w:rsidP="00CF2FC7">
      <w:pPr>
        <w:spacing w:after="120"/>
      </w:pPr>
      <w:r>
        <w:t xml:space="preserve">37. Given </w:t>
      </w:r>
      <w:r w:rsidR="006F3CDB" w:rsidRPr="00CF2FC7">
        <w:rPr>
          <w:position w:val="-10"/>
        </w:rPr>
        <w:object w:dxaOrig="1380" w:dyaOrig="380" w14:anchorId="75BA1FB6">
          <v:shape id="_x0000_i1556" type="#_x0000_t75" style="width:69pt;height:19.5pt" o:ole="">
            <v:imagedata r:id="rId1097" o:title=""/>
          </v:shape>
          <o:OLEObject Type="Embed" ProgID="Equation.3" ShapeID="_x0000_i1556" DrawAspect="Content" ObjectID="_1718714582" r:id="rId1098"/>
        </w:object>
      </w:r>
      <w:r>
        <w:t xml:space="preserve"> and </w:t>
      </w:r>
      <w:r w:rsidR="006F3CDB" w:rsidRPr="00183ED0">
        <w:rPr>
          <w:position w:val="-24"/>
        </w:rPr>
        <w:object w:dxaOrig="1320" w:dyaOrig="620" w14:anchorId="005F78EA">
          <v:shape id="_x0000_i1557" type="#_x0000_t75" style="width:66pt;height:32.25pt" o:ole="">
            <v:imagedata r:id="rId1099" o:title=""/>
          </v:shape>
          <o:OLEObject Type="Embed" ProgID="Equation.3" ShapeID="_x0000_i1557" DrawAspect="Content" ObjectID="_1718714583" r:id="rId1100"/>
        </w:object>
      </w:r>
      <w:r>
        <w:t xml:space="preserve">, find the domain of </w:t>
      </w:r>
      <w:r w:rsidRPr="00CF2FC7">
        <w:rPr>
          <w:position w:val="-10"/>
        </w:rPr>
        <w:object w:dxaOrig="800" w:dyaOrig="340" w14:anchorId="69AE5CC8">
          <v:shape id="_x0000_i1558" type="#_x0000_t75" style="width:39.75pt;height:18pt" o:ole="">
            <v:imagedata r:id="rId1101" o:title=""/>
          </v:shape>
          <o:OLEObject Type="Embed" ProgID="Equation.3" ShapeID="_x0000_i1558" DrawAspect="Content" ObjectID="_1718714584" r:id="rId1102"/>
        </w:object>
      </w:r>
      <w:r>
        <w:t>.</w:t>
      </w:r>
    </w:p>
    <w:p w14:paraId="705AE13B" w14:textId="77777777" w:rsidR="00CF2FC7" w:rsidRDefault="00CF2FC7" w:rsidP="00CF2FC7">
      <w:r>
        <w:t xml:space="preserve">38. Given </w:t>
      </w:r>
      <w:r w:rsidRPr="00CF2FC7">
        <w:rPr>
          <w:position w:val="-10"/>
        </w:rPr>
        <w:object w:dxaOrig="1380" w:dyaOrig="380" w14:anchorId="612A5234">
          <v:shape id="_x0000_i1559" type="#_x0000_t75" style="width:69pt;height:19.5pt" o:ole="">
            <v:imagedata r:id="rId1103" o:title=""/>
          </v:shape>
          <o:OLEObject Type="Embed" ProgID="Equation.3" ShapeID="_x0000_i1559" DrawAspect="Content" ObjectID="_1718714585" r:id="rId1104"/>
        </w:object>
      </w:r>
      <w:r>
        <w:t xml:space="preserve"> and </w:t>
      </w:r>
      <w:r w:rsidR="006F3CDB" w:rsidRPr="00183ED0">
        <w:rPr>
          <w:position w:val="-24"/>
        </w:rPr>
        <w:object w:dxaOrig="1340" w:dyaOrig="620" w14:anchorId="2FA06C2F">
          <v:shape id="_x0000_i1560" type="#_x0000_t75" style="width:68.25pt;height:32.25pt" o:ole="">
            <v:imagedata r:id="rId1105" o:title=""/>
          </v:shape>
          <o:OLEObject Type="Embed" ProgID="Equation.3" ShapeID="_x0000_i1560" DrawAspect="Content" ObjectID="_1718714586" r:id="rId1106"/>
        </w:object>
      </w:r>
      <w:r>
        <w:t xml:space="preserve">, find the domain of </w:t>
      </w:r>
      <w:r w:rsidRPr="00CF2FC7">
        <w:rPr>
          <w:position w:val="-10"/>
        </w:rPr>
        <w:object w:dxaOrig="800" w:dyaOrig="340" w14:anchorId="38631201">
          <v:shape id="_x0000_i1561" type="#_x0000_t75" style="width:39.75pt;height:18pt" o:ole="">
            <v:imagedata r:id="rId1107" o:title=""/>
          </v:shape>
          <o:OLEObject Type="Embed" ProgID="Equation.3" ShapeID="_x0000_i1561" DrawAspect="Content" ObjectID="_1718714587" r:id="rId1108"/>
        </w:object>
      </w:r>
      <w:r>
        <w:t>.</w:t>
      </w:r>
    </w:p>
    <w:p w14:paraId="697F8067" w14:textId="77777777" w:rsidR="00CF2FC7" w:rsidRDefault="00CF2FC7" w:rsidP="00E95EAE"/>
    <w:p w14:paraId="5B6DE5E1" w14:textId="77777777" w:rsidR="00E95EAE" w:rsidRDefault="00E95EAE" w:rsidP="00E95EAE">
      <w:r>
        <w:t xml:space="preserve">Find functions </w:t>
      </w:r>
      <w:r w:rsidRPr="00F26824">
        <w:rPr>
          <w:position w:val="-10"/>
        </w:rPr>
        <w:object w:dxaOrig="540" w:dyaOrig="320" w14:anchorId="4BB67C6A">
          <v:shape id="_x0000_i1562" type="#_x0000_t75" style="width:27pt;height:15pt" o:ole="">
            <v:imagedata r:id="rId1109" o:title=""/>
          </v:shape>
          <o:OLEObject Type="Embed" ProgID="Equation.3" ShapeID="_x0000_i1562" DrawAspect="Content" ObjectID="_1718714588" r:id="rId1110"/>
        </w:object>
      </w:r>
      <w:r>
        <w:t xml:space="preserve"> and </w:t>
      </w:r>
      <w:r w:rsidRPr="00F26824">
        <w:rPr>
          <w:position w:val="-10"/>
        </w:rPr>
        <w:object w:dxaOrig="520" w:dyaOrig="320" w14:anchorId="32CFD65C">
          <v:shape id="_x0000_i1563" type="#_x0000_t75" style="width:25.5pt;height:15pt" o:ole="">
            <v:imagedata r:id="rId1111" o:title=""/>
          </v:shape>
          <o:OLEObject Type="Embed" ProgID="Equation.3" ShapeID="_x0000_i1563" DrawAspect="Content" ObjectID="_1718714589" r:id="rId1112"/>
        </w:object>
      </w:r>
      <w:r>
        <w:t xml:space="preserve"> so the given function can be expressed as</w:t>
      </w:r>
      <w:r w:rsidRPr="00F26824">
        <w:rPr>
          <w:position w:val="-16"/>
        </w:rPr>
        <w:object w:dxaOrig="1640" w:dyaOrig="440" w14:anchorId="6A5F57D1">
          <v:shape id="_x0000_i1564" type="#_x0000_t75" style="width:82.5pt;height:22.5pt" o:ole="">
            <v:imagedata r:id="rId1113" o:title=""/>
          </v:shape>
          <o:OLEObject Type="Embed" ProgID="Equation.3" ShapeID="_x0000_i1564" DrawAspect="Content" ObjectID="_1718714590" r:id="rId1114"/>
        </w:object>
      </w:r>
      <w:r>
        <w:t>.</w:t>
      </w:r>
    </w:p>
    <w:p w14:paraId="2218C940" w14:textId="77777777" w:rsidR="00E95EAE" w:rsidRDefault="00E95EAE" w:rsidP="00E95EAE">
      <w:r>
        <w:t>3</w:t>
      </w:r>
      <w:r w:rsidR="00CF2FC7">
        <w:t>9</w:t>
      </w:r>
      <w:r>
        <w:t xml:space="preserve">. </w:t>
      </w:r>
      <w:r w:rsidRPr="00F26824">
        <w:rPr>
          <w:position w:val="-14"/>
        </w:rPr>
        <w:object w:dxaOrig="1500" w:dyaOrig="440" w14:anchorId="66B8E94E">
          <v:shape id="_x0000_i1565" type="#_x0000_t75" style="width:75pt;height:22.5pt" o:ole="">
            <v:imagedata r:id="rId1115" o:title=""/>
          </v:shape>
          <o:OLEObject Type="Embed" ProgID="Equation.3" ShapeID="_x0000_i1565" DrawAspect="Content" ObjectID="_1718714591" r:id="rId1116"/>
        </w:object>
      </w:r>
      <w:r>
        <w:tab/>
      </w:r>
      <w:r>
        <w:tab/>
      </w:r>
      <w:r>
        <w:tab/>
      </w:r>
      <w:r>
        <w:tab/>
      </w:r>
      <w:r w:rsidR="00CF2FC7">
        <w:t>40</w:t>
      </w:r>
      <w:r>
        <w:t xml:space="preserve">. </w:t>
      </w:r>
      <w:r w:rsidRPr="00F26824">
        <w:rPr>
          <w:position w:val="-14"/>
        </w:rPr>
        <w:object w:dxaOrig="1480" w:dyaOrig="440" w14:anchorId="5EDB4341">
          <v:shape id="_x0000_i1566" type="#_x0000_t75" style="width:72.75pt;height:22.5pt" o:ole="">
            <v:imagedata r:id="rId1117" o:title=""/>
          </v:shape>
          <o:OLEObject Type="Embed" ProgID="Equation.3" ShapeID="_x0000_i1566" DrawAspect="Content" ObjectID="_1718714592" r:id="rId1118"/>
        </w:object>
      </w:r>
    </w:p>
    <w:p w14:paraId="2BED4DEE" w14:textId="77777777" w:rsidR="00E95EAE" w:rsidRDefault="00CF2FC7" w:rsidP="00E95EAE">
      <w:r>
        <w:t>41</w:t>
      </w:r>
      <w:r w:rsidR="00E95EAE">
        <w:t xml:space="preserve">. </w:t>
      </w:r>
      <w:r w:rsidR="00E95EAE" w:rsidRPr="00F26824">
        <w:rPr>
          <w:position w:val="-24"/>
        </w:rPr>
        <w:object w:dxaOrig="1260" w:dyaOrig="620" w14:anchorId="1CB0005D">
          <v:shape id="_x0000_i1567" type="#_x0000_t75" style="width:63.75pt;height:30.75pt" o:ole="">
            <v:imagedata r:id="rId1119" o:title=""/>
          </v:shape>
          <o:OLEObject Type="Embed" ProgID="Equation.3" ShapeID="_x0000_i1567" DrawAspect="Content" ObjectID="_1718714593" r:id="rId1120"/>
        </w:object>
      </w:r>
      <w:r w:rsidR="00E95EAE">
        <w:tab/>
      </w:r>
      <w:r w:rsidR="00E95EAE">
        <w:tab/>
      </w:r>
      <w:r w:rsidR="00E95EAE">
        <w:tab/>
      </w:r>
      <w:r w:rsidR="00E95EAE">
        <w:tab/>
      </w:r>
      <w:r>
        <w:t>42</w:t>
      </w:r>
      <w:r w:rsidR="00E95EAE">
        <w:t xml:space="preserve">. </w:t>
      </w:r>
      <w:r w:rsidR="00E95EAE" w:rsidRPr="00F26824">
        <w:rPr>
          <w:position w:val="-36"/>
        </w:rPr>
        <w:object w:dxaOrig="1560" w:dyaOrig="740" w14:anchorId="270AAAE8">
          <v:shape id="_x0000_i1568" type="#_x0000_t75" style="width:78.75pt;height:36.75pt" o:ole="">
            <v:imagedata r:id="rId1121" o:title=""/>
          </v:shape>
          <o:OLEObject Type="Embed" ProgID="Equation.3" ShapeID="_x0000_i1568" DrawAspect="Content" ObjectID="_1718714594" r:id="rId1122"/>
        </w:object>
      </w:r>
    </w:p>
    <w:p w14:paraId="49D36758" w14:textId="77777777" w:rsidR="00E95EAE" w:rsidRDefault="00CF2FC7" w:rsidP="00E95EAE">
      <w:pPr>
        <w:spacing w:after="240"/>
      </w:pPr>
      <w:r>
        <w:t>43</w:t>
      </w:r>
      <w:r w:rsidR="00E95EAE">
        <w:t xml:space="preserve">. </w:t>
      </w:r>
      <w:r w:rsidR="00E95EAE" w:rsidRPr="00F26824">
        <w:rPr>
          <w:position w:val="-14"/>
        </w:rPr>
        <w:object w:dxaOrig="1719" w:dyaOrig="420" w14:anchorId="5F4B45D2">
          <v:shape id="_x0000_i1569" type="#_x0000_t75" style="width:85.5pt;height:21.75pt" o:ole="">
            <v:imagedata r:id="rId1123" o:title=""/>
          </v:shape>
          <o:OLEObject Type="Embed" ProgID="Equation.3" ShapeID="_x0000_i1569" DrawAspect="Content" ObjectID="_1718714595" r:id="rId1124"/>
        </w:object>
      </w:r>
      <w:r w:rsidR="00E95EAE">
        <w:tab/>
      </w:r>
      <w:r w:rsidR="00E95EAE">
        <w:tab/>
      </w:r>
      <w:r w:rsidR="00E95EAE">
        <w:tab/>
      </w:r>
      <w:r w:rsidR="00E95EAE">
        <w:tab/>
      </w:r>
      <w:r>
        <w:t>44</w:t>
      </w:r>
      <w:r w:rsidR="00E95EAE">
        <w:t xml:space="preserve">. </w:t>
      </w:r>
      <w:r w:rsidR="00E95EAE" w:rsidRPr="00F26824">
        <w:rPr>
          <w:position w:val="-14"/>
        </w:rPr>
        <w:object w:dxaOrig="1420" w:dyaOrig="420" w14:anchorId="65C26453">
          <v:shape id="_x0000_i1570" type="#_x0000_t75" style="width:71.25pt;height:21.75pt" o:ole="">
            <v:imagedata r:id="rId1125" o:title=""/>
          </v:shape>
          <o:OLEObject Type="Embed" ProgID="Equation.3" ShapeID="_x0000_i1570" DrawAspect="Content" ObjectID="_1718714596" r:id="rId1126"/>
        </w:object>
      </w:r>
      <w:r w:rsidR="00E95EAE">
        <w:t xml:space="preserve"> </w:t>
      </w:r>
    </w:p>
    <w:p w14:paraId="4E308A89" w14:textId="77777777" w:rsidR="00E95EAE" w:rsidRPr="00CF2FC7" w:rsidRDefault="00CF2FC7" w:rsidP="00CF2FC7">
      <w:pPr>
        <w:rPr>
          <w:szCs w:val="24"/>
        </w:rPr>
      </w:pPr>
      <w:r>
        <w:t xml:space="preserve">45. </w:t>
      </w:r>
      <w:r w:rsidR="00E95EAE" w:rsidRPr="002C7668">
        <w:t xml:space="preserve">Let </w:t>
      </w:r>
      <w:r w:rsidR="00E95EAE" w:rsidRPr="00F26824">
        <w:rPr>
          <w:position w:val="-10"/>
        </w:rPr>
        <w:object w:dxaOrig="540" w:dyaOrig="320" w14:anchorId="6D8FB897">
          <v:shape id="_x0000_i1571" type="#_x0000_t75" style="width:27pt;height:15pt" o:ole="">
            <v:imagedata r:id="rId1127" o:title=""/>
          </v:shape>
          <o:OLEObject Type="Embed" ProgID="Equation.3" ShapeID="_x0000_i1571" DrawAspect="Content" ObjectID="_1718714597" r:id="rId1128"/>
        </w:object>
      </w:r>
      <w:r w:rsidR="00E95EAE" w:rsidRPr="002C7668">
        <w:t xml:space="preserve"> be a linear function, </w:t>
      </w:r>
      <w:r w:rsidR="00E95EAE">
        <w:t>with</w:t>
      </w:r>
      <w:r w:rsidR="00E95EAE" w:rsidRPr="002C7668">
        <w:t xml:space="preserve"> form </w:t>
      </w:r>
      <w:r w:rsidR="00E95EAE" w:rsidRPr="00F26824">
        <w:rPr>
          <w:position w:val="-14"/>
        </w:rPr>
        <w:object w:dxaOrig="1380" w:dyaOrig="400" w14:anchorId="3DA95D09">
          <v:shape id="_x0000_i1572" type="#_x0000_t75" style="width:69pt;height:19.5pt" o:ole="">
            <v:imagedata r:id="rId1129" o:title=""/>
          </v:shape>
          <o:OLEObject Type="Embed" ProgID="Equation.3" ShapeID="_x0000_i1572" DrawAspect="Content" ObjectID="_1718714598" r:id="rId1130"/>
        </w:object>
      </w:r>
      <w:r w:rsidR="00E95EAE" w:rsidRPr="002C7668">
        <w:t xml:space="preserve"> for constants </w:t>
      </w:r>
      <w:r w:rsidR="00E95EAE" w:rsidRPr="00CF2FC7">
        <w:rPr>
          <w:i/>
        </w:rPr>
        <w:t xml:space="preserve">a </w:t>
      </w:r>
      <w:r w:rsidR="00E95EAE" w:rsidRPr="002C7668">
        <w:t xml:space="preserve">and </w:t>
      </w:r>
      <w:r w:rsidR="00E95EAE" w:rsidRPr="00CF2FC7">
        <w:rPr>
          <w:i/>
        </w:rPr>
        <w:t>b</w:t>
      </w:r>
      <w:r w:rsidR="00E95EAE" w:rsidRPr="002C7668">
        <w:t>.</w:t>
      </w:r>
      <w:r w:rsidR="00E95EAE">
        <w:t xml:space="preserve">  </w:t>
      </w:r>
      <w:r w:rsidR="00E95EAE" w:rsidRPr="002C7668">
        <w:t>[UW]</w:t>
      </w:r>
    </w:p>
    <w:p w14:paraId="373F955E" w14:textId="77777777" w:rsidR="00E95EAE" w:rsidRPr="002C7668" w:rsidRDefault="00E95EAE" w:rsidP="00F62BB1">
      <w:pPr>
        <w:pStyle w:val="ListParagraph"/>
        <w:numPr>
          <w:ilvl w:val="1"/>
          <w:numId w:val="33"/>
        </w:numPr>
        <w:spacing w:after="240" w:line="240" w:lineRule="auto"/>
        <w:ind w:left="720"/>
        <w:rPr>
          <w:szCs w:val="24"/>
        </w:rPr>
      </w:pPr>
      <w:r w:rsidRPr="002C7668">
        <w:t xml:space="preserve">Show that </w:t>
      </w:r>
      <w:r w:rsidRPr="00F26824">
        <w:rPr>
          <w:position w:val="-16"/>
        </w:rPr>
        <w:object w:dxaOrig="960" w:dyaOrig="440" w14:anchorId="2562F691">
          <v:shape id="_x0000_i1573" type="#_x0000_t75" style="width:47.25pt;height:22.5pt" o:ole="">
            <v:imagedata r:id="rId1131" o:title=""/>
          </v:shape>
          <o:OLEObject Type="Embed" ProgID="Equation.3" ShapeID="_x0000_i1573" DrawAspect="Content" ObjectID="_1718714599" r:id="rId1132"/>
        </w:object>
      </w:r>
      <w:r w:rsidRPr="002C7668">
        <w:t xml:space="preserve"> is a linear function </w:t>
      </w:r>
    </w:p>
    <w:p w14:paraId="1D520AB2" w14:textId="77777777" w:rsidR="006F3CDB" w:rsidRPr="006F3CDB" w:rsidRDefault="00E95EAE" w:rsidP="006F3CDB">
      <w:pPr>
        <w:pStyle w:val="ListParagraph"/>
        <w:numPr>
          <w:ilvl w:val="1"/>
          <w:numId w:val="33"/>
        </w:numPr>
        <w:spacing w:after="240" w:line="240" w:lineRule="auto"/>
        <w:ind w:left="720"/>
        <w:rPr>
          <w:rFonts w:ascii="Cambria Math"/>
          <w:szCs w:val="24"/>
        </w:rPr>
      </w:pPr>
      <w:r w:rsidRPr="002C7668">
        <w:t xml:space="preserve">Find a function </w:t>
      </w:r>
      <w:r w:rsidRPr="00F26824">
        <w:rPr>
          <w:position w:val="-10"/>
        </w:rPr>
        <w:object w:dxaOrig="520" w:dyaOrig="320" w14:anchorId="6099D96A">
          <v:shape id="_x0000_i1574" type="#_x0000_t75" style="width:25.5pt;height:15pt" o:ole="">
            <v:imagedata r:id="rId1133" o:title=""/>
          </v:shape>
          <o:OLEObject Type="Embed" ProgID="Equation.3" ShapeID="_x0000_i1574" DrawAspect="Content" ObjectID="_1718714600" r:id="rId1134"/>
        </w:object>
      </w:r>
      <w:r w:rsidRPr="002C7668">
        <w:t xml:space="preserve"> such that </w:t>
      </w:r>
      <w:r w:rsidRPr="00F26824">
        <w:rPr>
          <w:position w:val="-14"/>
        </w:rPr>
        <w:object w:dxaOrig="1719" w:dyaOrig="400" w14:anchorId="09368EF4">
          <v:shape id="_x0000_i1575" type="#_x0000_t75" style="width:85.5pt;height:19.5pt" o:ole="">
            <v:imagedata r:id="rId1135" o:title=""/>
          </v:shape>
          <o:OLEObject Type="Embed" ProgID="Equation.3" ShapeID="_x0000_i1575" DrawAspect="Content" ObjectID="_1718714601" r:id="rId1136"/>
        </w:object>
      </w:r>
    </w:p>
    <w:p w14:paraId="6F711671" w14:textId="77777777" w:rsidR="00E95EAE" w:rsidRPr="006F3CDB" w:rsidRDefault="006F3CDB" w:rsidP="006F3CDB">
      <w:pPr>
        <w:rPr>
          <w:rFonts w:ascii="Cambria Math"/>
          <w:szCs w:val="24"/>
        </w:rPr>
      </w:pPr>
      <w:r>
        <w:rPr>
          <w:szCs w:val="24"/>
        </w:rPr>
        <w:t xml:space="preserve">46. </w:t>
      </w:r>
      <w:r w:rsidR="00E95EAE" w:rsidRPr="006F3CDB">
        <w:rPr>
          <w:szCs w:val="24"/>
        </w:rPr>
        <w:t xml:space="preserve">Let </w:t>
      </w:r>
      <w:r w:rsidRPr="006F3CDB">
        <w:rPr>
          <w:position w:val="-24"/>
        </w:rPr>
        <w:object w:dxaOrig="1380" w:dyaOrig="620" w14:anchorId="0D16D925">
          <v:shape id="_x0000_i1576" type="#_x0000_t75" style="width:69pt;height:30.75pt" o:ole="">
            <v:imagedata r:id="rId1137" o:title=""/>
          </v:shape>
          <o:OLEObject Type="Embed" ProgID="Equation.3" ShapeID="_x0000_i1576" DrawAspect="Content" ObjectID="_1718714602" r:id="rId1138"/>
        </w:object>
      </w:r>
      <w:r w:rsidR="00E95EAE" w:rsidRPr="006F3CDB">
        <w:rPr>
          <w:szCs w:val="24"/>
        </w:rPr>
        <w:t xml:space="preserve">  [UW]</w:t>
      </w:r>
    </w:p>
    <w:p w14:paraId="6076EDB3" w14:textId="77777777" w:rsidR="00E95EAE" w:rsidRPr="002C7668" w:rsidRDefault="00E95EAE" w:rsidP="00F62BB1">
      <w:pPr>
        <w:pStyle w:val="ListParagraph"/>
        <w:numPr>
          <w:ilvl w:val="0"/>
          <w:numId w:val="35"/>
        </w:numPr>
        <w:autoSpaceDE w:val="0"/>
        <w:autoSpaceDN w:val="0"/>
        <w:adjustRightInd w:val="0"/>
        <w:ind w:left="720"/>
        <w:rPr>
          <w:szCs w:val="24"/>
        </w:rPr>
      </w:pPr>
      <w:r w:rsidRPr="002C7668">
        <w:rPr>
          <w:szCs w:val="24"/>
        </w:rPr>
        <w:t xml:space="preserve">Sketch the graphs of </w:t>
      </w:r>
      <w:r w:rsidRPr="00F26824">
        <w:rPr>
          <w:position w:val="-18"/>
          <w:szCs w:val="24"/>
        </w:rPr>
        <w:object w:dxaOrig="2940" w:dyaOrig="480" w14:anchorId="40952440">
          <v:shape id="_x0000_i1577" type="#_x0000_t75" style="width:147pt;height:24.75pt" o:ole="">
            <v:imagedata r:id="rId1139" o:title=""/>
          </v:shape>
          <o:OLEObject Type="Embed" ProgID="Equation.3" ShapeID="_x0000_i1577" DrawAspect="Content" ObjectID="_1718714603" r:id="rId1140"/>
        </w:object>
      </w:r>
      <w:r w:rsidRPr="002C7668">
        <w:rPr>
          <w:szCs w:val="24"/>
        </w:rPr>
        <w:t xml:space="preserve"> on the interval −2 ≤ </w:t>
      </w:r>
      <w:r w:rsidRPr="00F26824">
        <w:rPr>
          <w:i/>
          <w:szCs w:val="24"/>
        </w:rPr>
        <w:t>x</w:t>
      </w:r>
      <w:r w:rsidRPr="002C7668">
        <w:rPr>
          <w:szCs w:val="24"/>
        </w:rPr>
        <w:t xml:space="preserve"> ≤ 10.</w:t>
      </w:r>
    </w:p>
    <w:p w14:paraId="4D89E795" w14:textId="77777777" w:rsidR="00E95EAE" w:rsidRPr="002C7668" w:rsidRDefault="00E95EAE" w:rsidP="00F62BB1">
      <w:pPr>
        <w:pStyle w:val="ListParagraph"/>
        <w:numPr>
          <w:ilvl w:val="0"/>
          <w:numId w:val="35"/>
        </w:numPr>
        <w:autoSpaceDE w:val="0"/>
        <w:autoSpaceDN w:val="0"/>
        <w:adjustRightInd w:val="0"/>
        <w:ind w:left="720"/>
        <w:rPr>
          <w:szCs w:val="24"/>
        </w:rPr>
      </w:pPr>
      <w:r w:rsidRPr="002C7668">
        <w:rPr>
          <w:szCs w:val="24"/>
        </w:rPr>
        <w:t xml:space="preserve">Your graphs should all intersect at the point (6, 6). The value x = 6 is called a </w:t>
      </w:r>
      <w:r w:rsidRPr="002C7668">
        <w:rPr>
          <w:iCs/>
          <w:szCs w:val="24"/>
        </w:rPr>
        <w:t xml:space="preserve">fixed point </w:t>
      </w:r>
      <w:r w:rsidRPr="002C7668">
        <w:rPr>
          <w:szCs w:val="24"/>
        </w:rPr>
        <w:t xml:space="preserve">of the function </w:t>
      </w:r>
      <w:r w:rsidRPr="002C7668">
        <w:rPr>
          <w:i/>
          <w:szCs w:val="24"/>
        </w:rPr>
        <w:t>f(x)</w:t>
      </w:r>
      <w:r w:rsidRPr="002C7668">
        <w:rPr>
          <w:szCs w:val="24"/>
        </w:rPr>
        <w:t>since</w:t>
      </w:r>
      <w:r>
        <w:rPr>
          <w:szCs w:val="24"/>
        </w:rPr>
        <w:t xml:space="preserve"> </w:t>
      </w:r>
      <w:r w:rsidRPr="00F26824">
        <w:rPr>
          <w:position w:val="-10"/>
          <w:szCs w:val="24"/>
        </w:rPr>
        <w:object w:dxaOrig="880" w:dyaOrig="320" w14:anchorId="349C93DA">
          <v:shape id="_x0000_i1578" type="#_x0000_t75" style="width:43.5pt;height:15pt" o:ole="">
            <v:imagedata r:id="rId1141" o:title=""/>
          </v:shape>
          <o:OLEObject Type="Embed" ProgID="Equation.3" ShapeID="_x0000_i1578" DrawAspect="Content" ObjectID="_1718714604" r:id="rId1142"/>
        </w:object>
      </w:r>
      <w:r w:rsidRPr="002C7668">
        <w:rPr>
          <w:szCs w:val="24"/>
        </w:rPr>
        <w:t xml:space="preserve">; that is, 6 is fixed - it doesn’t move when </w:t>
      </w:r>
      <w:r w:rsidRPr="002C7668">
        <w:rPr>
          <w:i/>
          <w:szCs w:val="24"/>
        </w:rPr>
        <w:t>f</w:t>
      </w:r>
      <w:r w:rsidRPr="002C7668">
        <w:rPr>
          <w:szCs w:val="24"/>
        </w:rPr>
        <w:t xml:space="preserve"> is applied to it. Give an explanation for why 6 is a fixed point for any function </w:t>
      </w:r>
      <w:r w:rsidRPr="00F26824">
        <w:rPr>
          <w:position w:val="-10"/>
          <w:szCs w:val="24"/>
        </w:rPr>
        <w:object w:dxaOrig="1880" w:dyaOrig="320" w14:anchorId="75E0DB8C">
          <v:shape id="_x0000_i1579" type="#_x0000_t75" style="width:93.75pt;height:15pt" o:ole="">
            <v:imagedata r:id="rId1143" o:title=""/>
          </v:shape>
          <o:OLEObject Type="Embed" ProgID="Equation.3" ShapeID="_x0000_i1579" DrawAspect="Content" ObjectID="_1718714605" r:id="rId1144"/>
        </w:object>
      </w:r>
      <w:r w:rsidRPr="002C7668">
        <w:rPr>
          <w:szCs w:val="24"/>
        </w:rPr>
        <w:t>.</w:t>
      </w:r>
    </w:p>
    <w:p w14:paraId="3E862D20" w14:textId="77777777" w:rsidR="00E95EAE" w:rsidRPr="002C7668" w:rsidRDefault="00E95EAE" w:rsidP="00F62BB1">
      <w:pPr>
        <w:pStyle w:val="ListParagraph"/>
        <w:numPr>
          <w:ilvl w:val="0"/>
          <w:numId w:val="35"/>
        </w:numPr>
        <w:autoSpaceDE w:val="0"/>
        <w:autoSpaceDN w:val="0"/>
        <w:adjustRightInd w:val="0"/>
        <w:ind w:left="720"/>
        <w:rPr>
          <w:szCs w:val="24"/>
        </w:rPr>
      </w:pPr>
      <w:r w:rsidRPr="002C7668">
        <w:rPr>
          <w:szCs w:val="24"/>
        </w:rPr>
        <w:t xml:space="preserve">Linear functions (with the exception of </w:t>
      </w:r>
      <w:r w:rsidRPr="00F26824">
        <w:rPr>
          <w:position w:val="-10"/>
          <w:szCs w:val="24"/>
        </w:rPr>
        <w:object w:dxaOrig="900" w:dyaOrig="320" w14:anchorId="4E538364">
          <v:shape id="_x0000_i1580" type="#_x0000_t75" style="width:46.5pt;height:15pt" o:ole="">
            <v:imagedata r:id="rId1145" o:title=""/>
          </v:shape>
          <o:OLEObject Type="Embed" ProgID="Equation.3" ShapeID="_x0000_i1580" DrawAspect="Content" ObjectID="_1718714606" r:id="rId1146"/>
        </w:object>
      </w:r>
      <w:r w:rsidRPr="002C7668">
        <w:rPr>
          <w:szCs w:val="24"/>
        </w:rPr>
        <w:t xml:space="preserve">) can have at most one fixed point. Quadratic functions can have at most two. Find the fixed points of the function </w:t>
      </w:r>
      <w:r w:rsidRPr="00F26824">
        <w:rPr>
          <w:position w:val="-14"/>
          <w:szCs w:val="24"/>
        </w:rPr>
        <w:object w:dxaOrig="1359" w:dyaOrig="400" w14:anchorId="74E48524">
          <v:shape id="_x0000_i1581" type="#_x0000_t75" style="width:68.25pt;height:19.5pt" o:ole="">
            <v:imagedata r:id="rId1147" o:title=""/>
          </v:shape>
          <o:OLEObject Type="Embed" ProgID="Equation.3" ShapeID="_x0000_i1581" DrawAspect="Content" ObjectID="_1718714607" r:id="rId1148"/>
        </w:object>
      </w:r>
      <w:r w:rsidRPr="002C7668">
        <w:rPr>
          <w:szCs w:val="24"/>
        </w:rPr>
        <w:t>.</w:t>
      </w:r>
    </w:p>
    <w:p w14:paraId="3C7DF0FA" w14:textId="77777777" w:rsidR="00E95EAE" w:rsidRDefault="00E95EAE" w:rsidP="00F62BB1">
      <w:pPr>
        <w:pStyle w:val="ListParagraph"/>
        <w:numPr>
          <w:ilvl w:val="0"/>
          <w:numId w:val="35"/>
        </w:numPr>
        <w:autoSpaceDE w:val="0"/>
        <w:autoSpaceDN w:val="0"/>
        <w:adjustRightInd w:val="0"/>
        <w:ind w:left="720"/>
        <w:rPr>
          <w:szCs w:val="24"/>
        </w:rPr>
      </w:pPr>
      <w:r w:rsidRPr="002C7668">
        <w:rPr>
          <w:szCs w:val="24"/>
        </w:rPr>
        <w:t xml:space="preserve">Give a quadratic function whose fixed points are </w:t>
      </w:r>
      <w:r w:rsidRPr="002C7668">
        <w:rPr>
          <w:i/>
          <w:szCs w:val="24"/>
        </w:rPr>
        <w:t>x</w:t>
      </w:r>
      <w:r w:rsidRPr="002C7668">
        <w:rPr>
          <w:szCs w:val="24"/>
        </w:rPr>
        <w:t xml:space="preserve"> = −2 and </w:t>
      </w:r>
      <w:r w:rsidRPr="002C7668">
        <w:rPr>
          <w:i/>
          <w:szCs w:val="24"/>
        </w:rPr>
        <w:t>x</w:t>
      </w:r>
      <w:r w:rsidRPr="002C7668">
        <w:rPr>
          <w:szCs w:val="24"/>
        </w:rPr>
        <w:t xml:space="preserve"> = 3.</w:t>
      </w:r>
    </w:p>
    <w:p w14:paraId="4692842E" w14:textId="77777777" w:rsidR="00CF2FC7" w:rsidRDefault="00CF2FC7" w:rsidP="00E95EAE">
      <w:pPr>
        <w:pStyle w:val="ListParagraph"/>
        <w:autoSpaceDE w:val="0"/>
        <w:autoSpaceDN w:val="0"/>
        <w:adjustRightInd w:val="0"/>
        <w:ind w:left="1440"/>
        <w:rPr>
          <w:szCs w:val="24"/>
        </w:rPr>
      </w:pPr>
    </w:p>
    <w:p w14:paraId="7DE5BEFC" w14:textId="77777777" w:rsidR="00F5410A" w:rsidRDefault="00F5410A" w:rsidP="00E95EAE">
      <w:pPr>
        <w:pStyle w:val="ListParagraph"/>
        <w:autoSpaceDE w:val="0"/>
        <w:autoSpaceDN w:val="0"/>
        <w:adjustRightInd w:val="0"/>
        <w:ind w:left="1440"/>
        <w:rPr>
          <w:szCs w:val="24"/>
        </w:rPr>
      </w:pPr>
    </w:p>
    <w:p w14:paraId="71DCC76C" w14:textId="77777777" w:rsidR="00F5410A" w:rsidRDefault="00F5410A" w:rsidP="00E95EAE">
      <w:pPr>
        <w:pStyle w:val="ListParagraph"/>
        <w:autoSpaceDE w:val="0"/>
        <w:autoSpaceDN w:val="0"/>
        <w:adjustRightInd w:val="0"/>
        <w:ind w:left="1440"/>
        <w:rPr>
          <w:szCs w:val="24"/>
        </w:rPr>
      </w:pPr>
    </w:p>
    <w:p w14:paraId="3DDB806E" w14:textId="77777777" w:rsidR="00F5410A" w:rsidRDefault="00F5410A" w:rsidP="00E95EAE">
      <w:pPr>
        <w:pStyle w:val="ListParagraph"/>
        <w:autoSpaceDE w:val="0"/>
        <w:autoSpaceDN w:val="0"/>
        <w:adjustRightInd w:val="0"/>
        <w:ind w:left="1440"/>
        <w:rPr>
          <w:szCs w:val="24"/>
        </w:rPr>
      </w:pPr>
    </w:p>
    <w:p w14:paraId="28DAE217" w14:textId="77777777" w:rsidR="00F5410A" w:rsidRDefault="00F5410A" w:rsidP="00E95EAE">
      <w:pPr>
        <w:pStyle w:val="ListParagraph"/>
        <w:autoSpaceDE w:val="0"/>
        <w:autoSpaceDN w:val="0"/>
        <w:adjustRightInd w:val="0"/>
        <w:ind w:left="1440"/>
        <w:rPr>
          <w:szCs w:val="24"/>
        </w:rPr>
      </w:pPr>
    </w:p>
    <w:p w14:paraId="702055EF" w14:textId="77777777" w:rsidR="00E95EAE" w:rsidRPr="006F3CDB" w:rsidRDefault="006F3CDB" w:rsidP="006F3CDB">
      <w:pPr>
        <w:autoSpaceDE w:val="0"/>
        <w:autoSpaceDN w:val="0"/>
        <w:adjustRightInd w:val="0"/>
        <w:ind w:left="360" w:hanging="360"/>
        <w:rPr>
          <w:szCs w:val="24"/>
        </w:rPr>
      </w:pPr>
      <w:r>
        <w:rPr>
          <w:szCs w:val="24"/>
        </w:rPr>
        <w:lastRenderedPageBreak/>
        <w:t xml:space="preserve">47.  </w:t>
      </w:r>
      <w:r w:rsidR="00E95EAE" w:rsidRPr="006F3CDB">
        <w:rPr>
          <w:szCs w:val="24"/>
        </w:rPr>
        <w:t xml:space="preserve">A car leaves Seattle heading east. The speed of the car in mph after </w:t>
      </w:r>
      <w:r w:rsidR="00E95EAE" w:rsidRPr="006F3CDB">
        <w:rPr>
          <w:i/>
          <w:szCs w:val="24"/>
        </w:rPr>
        <w:t>m</w:t>
      </w:r>
      <w:r w:rsidR="00E95EAE" w:rsidRPr="006F3CDB">
        <w:rPr>
          <w:szCs w:val="24"/>
        </w:rPr>
        <w:t xml:space="preserve"> minutes is given by the function </w:t>
      </w:r>
      <w:r w:rsidR="00E95EAE" w:rsidRPr="00F26824">
        <w:rPr>
          <w:position w:val="-24"/>
        </w:rPr>
        <w:object w:dxaOrig="1620" w:dyaOrig="660" w14:anchorId="7DD4B2E8">
          <v:shape id="_x0000_i1582" type="#_x0000_t75" style="width:81pt;height:33.75pt" o:ole="">
            <v:imagedata r:id="rId1149" o:title=""/>
          </v:shape>
          <o:OLEObject Type="Embed" ProgID="Equation.3" ShapeID="_x0000_i1582" DrawAspect="Content" ObjectID="_1718714608" r:id="rId1150"/>
        </w:object>
      </w:r>
      <w:r w:rsidR="00E95EAE" w:rsidRPr="006F3CDB">
        <w:rPr>
          <w:szCs w:val="24"/>
        </w:rPr>
        <w:t>.   [UW]</w:t>
      </w:r>
    </w:p>
    <w:p w14:paraId="238D99E7" w14:textId="77777777" w:rsidR="00E95EAE" w:rsidRPr="002C7668" w:rsidRDefault="00E95EAE" w:rsidP="006F3CDB">
      <w:pPr>
        <w:pStyle w:val="ListParagraph"/>
        <w:numPr>
          <w:ilvl w:val="0"/>
          <w:numId w:val="36"/>
        </w:numPr>
        <w:autoSpaceDE w:val="0"/>
        <w:autoSpaceDN w:val="0"/>
        <w:adjustRightInd w:val="0"/>
        <w:ind w:left="720"/>
        <w:rPr>
          <w:szCs w:val="24"/>
        </w:rPr>
      </w:pPr>
      <w:r w:rsidRPr="002C7668">
        <w:rPr>
          <w:szCs w:val="24"/>
        </w:rPr>
        <w:t xml:space="preserve">Find a function </w:t>
      </w:r>
      <w:r w:rsidRPr="00F26824">
        <w:rPr>
          <w:position w:val="-10"/>
          <w:szCs w:val="24"/>
        </w:rPr>
        <w:object w:dxaOrig="940" w:dyaOrig="320" w14:anchorId="63E05FCC">
          <v:shape id="_x0000_i1583" type="#_x0000_t75" style="width:46.5pt;height:15pt" o:ole="">
            <v:imagedata r:id="rId1151" o:title=""/>
          </v:shape>
          <o:OLEObject Type="Embed" ProgID="Equation.3" ShapeID="_x0000_i1583" DrawAspect="Content" ObjectID="_1718714609" r:id="rId1152"/>
        </w:object>
      </w:r>
      <w:r w:rsidRPr="002C7668">
        <w:rPr>
          <w:szCs w:val="24"/>
        </w:rPr>
        <w:t xml:space="preserve"> that converts seconds </w:t>
      </w:r>
      <w:r w:rsidRPr="002C7668">
        <w:rPr>
          <w:i/>
          <w:szCs w:val="24"/>
        </w:rPr>
        <w:t>s</w:t>
      </w:r>
      <w:r w:rsidRPr="002C7668">
        <w:rPr>
          <w:szCs w:val="24"/>
        </w:rPr>
        <w:t xml:space="preserve"> into minutes </w:t>
      </w:r>
      <w:r w:rsidRPr="002C7668">
        <w:rPr>
          <w:i/>
          <w:szCs w:val="24"/>
        </w:rPr>
        <w:t>m</w:t>
      </w:r>
      <w:r w:rsidRPr="002C7668">
        <w:rPr>
          <w:szCs w:val="24"/>
        </w:rPr>
        <w:t xml:space="preserve">. Write out the formula for the new function </w:t>
      </w:r>
      <w:r w:rsidRPr="00F26824">
        <w:rPr>
          <w:position w:val="-10"/>
          <w:szCs w:val="24"/>
        </w:rPr>
        <w:object w:dxaOrig="859" w:dyaOrig="320" w14:anchorId="31C7F625">
          <v:shape id="_x0000_i1584" type="#_x0000_t75" style="width:42.75pt;height:15pt" o:ole="">
            <v:imagedata r:id="rId1153" o:title=""/>
          </v:shape>
          <o:OLEObject Type="Embed" ProgID="Equation.3" ShapeID="_x0000_i1584" DrawAspect="Content" ObjectID="_1718714610" r:id="rId1154"/>
        </w:object>
      </w:r>
      <w:r w:rsidRPr="002C7668">
        <w:rPr>
          <w:szCs w:val="24"/>
        </w:rPr>
        <w:t>; what does this function calculate?</w:t>
      </w:r>
    </w:p>
    <w:p w14:paraId="0A55F1F0" w14:textId="77777777" w:rsidR="00E95EAE" w:rsidRPr="002C7668" w:rsidRDefault="00E95EAE" w:rsidP="006F3CDB">
      <w:pPr>
        <w:pStyle w:val="ListParagraph"/>
        <w:numPr>
          <w:ilvl w:val="0"/>
          <w:numId w:val="36"/>
        </w:numPr>
        <w:autoSpaceDE w:val="0"/>
        <w:autoSpaceDN w:val="0"/>
        <w:adjustRightInd w:val="0"/>
        <w:ind w:left="720"/>
        <w:rPr>
          <w:szCs w:val="24"/>
        </w:rPr>
      </w:pPr>
      <w:r w:rsidRPr="002C7668">
        <w:rPr>
          <w:szCs w:val="24"/>
        </w:rPr>
        <w:t xml:space="preserve">Find a function </w:t>
      </w:r>
      <w:r w:rsidRPr="00F26824">
        <w:rPr>
          <w:position w:val="-10"/>
          <w:szCs w:val="24"/>
        </w:rPr>
        <w:object w:dxaOrig="859" w:dyaOrig="320" w14:anchorId="5F3AA588">
          <v:shape id="_x0000_i1585" type="#_x0000_t75" style="width:42.75pt;height:15pt" o:ole="">
            <v:imagedata r:id="rId1155" o:title=""/>
          </v:shape>
          <o:OLEObject Type="Embed" ProgID="Equation.3" ShapeID="_x0000_i1585" DrawAspect="Content" ObjectID="_1718714611" r:id="rId1156"/>
        </w:object>
      </w:r>
      <w:r>
        <w:rPr>
          <w:szCs w:val="24"/>
        </w:rPr>
        <w:t>)</w:t>
      </w:r>
      <w:r w:rsidRPr="002C7668">
        <w:rPr>
          <w:szCs w:val="24"/>
        </w:rPr>
        <w:t xml:space="preserve"> that converts hours </w:t>
      </w:r>
      <w:r w:rsidRPr="002C7668">
        <w:rPr>
          <w:i/>
          <w:szCs w:val="24"/>
        </w:rPr>
        <w:t>h</w:t>
      </w:r>
      <w:r w:rsidRPr="002C7668">
        <w:rPr>
          <w:szCs w:val="24"/>
        </w:rPr>
        <w:t xml:space="preserve"> into minutes </w:t>
      </w:r>
      <w:r w:rsidRPr="002C7668">
        <w:rPr>
          <w:i/>
          <w:szCs w:val="24"/>
        </w:rPr>
        <w:t>m</w:t>
      </w:r>
      <w:r w:rsidRPr="002C7668">
        <w:rPr>
          <w:szCs w:val="24"/>
        </w:rPr>
        <w:t xml:space="preserve">. Write out the formula for the new function </w:t>
      </w:r>
      <w:r w:rsidRPr="00F26824">
        <w:rPr>
          <w:position w:val="-10"/>
          <w:szCs w:val="24"/>
        </w:rPr>
        <w:object w:dxaOrig="859" w:dyaOrig="320" w14:anchorId="67ED462B">
          <v:shape id="_x0000_i1586" type="#_x0000_t75" style="width:42.75pt;height:15pt" o:ole="">
            <v:imagedata r:id="rId1157" o:title=""/>
          </v:shape>
          <o:OLEObject Type="Embed" ProgID="Equation.3" ShapeID="_x0000_i1586" DrawAspect="Content" ObjectID="_1718714612" r:id="rId1158"/>
        </w:object>
      </w:r>
      <w:r w:rsidRPr="002C7668">
        <w:rPr>
          <w:szCs w:val="24"/>
        </w:rPr>
        <w:t>; what does this function calculate?</w:t>
      </w:r>
    </w:p>
    <w:p w14:paraId="1E2F2E73" w14:textId="77777777" w:rsidR="00E95EAE" w:rsidRPr="00F26824" w:rsidRDefault="00E95EAE" w:rsidP="006F3CDB">
      <w:pPr>
        <w:pStyle w:val="ListParagraph"/>
        <w:numPr>
          <w:ilvl w:val="0"/>
          <w:numId w:val="36"/>
        </w:numPr>
        <w:autoSpaceDE w:val="0"/>
        <w:autoSpaceDN w:val="0"/>
        <w:adjustRightInd w:val="0"/>
        <w:ind w:left="720"/>
        <w:rPr>
          <w:szCs w:val="24"/>
        </w:rPr>
      </w:pPr>
      <w:r w:rsidRPr="000C3C90">
        <w:rPr>
          <w:szCs w:val="24"/>
        </w:rPr>
        <w:t xml:space="preserve">Find a function </w:t>
      </w:r>
      <w:r w:rsidRPr="00F26824">
        <w:rPr>
          <w:position w:val="-10"/>
          <w:szCs w:val="24"/>
        </w:rPr>
        <w:object w:dxaOrig="820" w:dyaOrig="320" w14:anchorId="14A9D1D1">
          <v:shape id="_x0000_i1587" type="#_x0000_t75" style="width:41.25pt;height:15pt" o:ole="">
            <v:imagedata r:id="rId1159" o:title=""/>
          </v:shape>
          <o:OLEObject Type="Embed" ProgID="Equation.3" ShapeID="_x0000_i1587" DrawAspect="Content" ObjectID="_1718714613" r:id="rId1160"/>
        </w:object>
      </w:r>
      <w:r w:rsidRPr="000C3C90">
        <w:rPr>
          <w:szCs w:val="24"/>
        </w:rPr>
        <w:t xml:space="preserve"> that converts mph</w:t>
      </w:r>
      <w:r w:rsidRPr="002C7668">
        <w:rPr>
          <w:i/>
          <w:szCs w:val="24"/>
        </w:rPr>
        <w:t xml:space="preserve"> s</w:t>
      </w:r>
      <w:r w:rsidRPr="000C3C90">
        <w:rPr>
          <w:szCs w:val="24"/>
        </w:rPr>
        <w:t xml:space="preserve"> into ft/sec </w:t>
      </w:r>
      <w:r w:rsidRPr="002C7668">
        <w:rPr>
          <w:i/>
          <w:szCs w:val="24"/>
        </w:rPr>
        <w:t>z</w:t>
      </w:r>
      <w:r w:rsidRPr="000C3C90">
        <w:rPr>
          <w:szCs w:val="24"/>
        </w:rPr>
        <w:t xml:space="preserve">. Write out the formula for the new function </w:t>
      </w:r>
      <w:r w:rsidRPr="00F26824">
        <w:rPr>
          <w:position w:val="-10"/>
          <w:szCs w:val="24"/>
        </w:rPr>
        <w:object w:dxaOrig="780" w:dyaOrig="320" w14:anchorId="51E2EB82">
          <v:shape id="_x0000_i1588" type="#_x0000_t75" style="width:38.25pt;height:15pt" o:ole="">
            <v:imagedata r:id="rId1161" o:title=""/>
          </v:shape>
          <o:OLEObject Type="Embed" ProgID="Equation.3" ShapeID="_x0000_i1588" DrawAspect="Content" ObjectID="_1718714614" r:id="rId1162"/>
        </w:object>
      </w:r>
      <w:r w:rsidRPr="000C3C90">
        <w:rPr>
          <w:szCs w:val="24"/>
        </w:rPr>
        <w:t>; what does this function calculate?</w:t>
      </w:r>
    </w:p>
    <w:p w14:paraId="1315B657" w14:textId="77777777" w:rsidR="00E95EAE" w:rsidRPr="00F26824" w:rsidRDefault="00E95EAE" w:rsidP="00E95EAE"/>
    <w:p w14:paraId="4300E2CD" w14:textId="77777777" w:rsidR="00E95EAE" w:rsidRDefault="00E95EAE" w:rsidP="00E95EAE"/>
    <w:p w14:paraId="140998FC" w14:textId="77777777" w:rsidR="00E95EAE" w:rsidRDefault="00E95EAE" w:rsidP="00E95EAE"/>
    <w:p w14:paraId="4F3EAC1A" w14:textId="77777777" w:rsidR="00E95EAE" w:rsidRDefault="00E95EAE" w:rsidP="00E95EAE"/>
    <w:p w14:paraId="325D2FE5" w14:textId="77777777" w:rsidR="00E95EAE" w:rsidRDefault="00E95EAE" w:rsidP="00E95EAE">
      <w:pPr>
        <w:sectPr w:rsidR="00E95EAE" w:rsidSect="00E95EAE">
          <w:pgSz w:w="12240" w:h="15840"/>
          <w:pgMar w:top="1440" w:right="1440" w:bottom="1440" w:left="1440" w:header="720" w:footer="720" w:gutter="720"/>
          <w:cols w:space="720"/>
          <w:docGrid w:linePitch="360"/>
        </w:sectPr>
      </w:pPr>
    </w:p>
    <w:p w14:paraId="3C0344D9" w14:textId="77777777" w:rsidR="00E95EAE" w:rsidRDefault="00E95EAE" w:rsidP="00E95EAE">
      <w:pPr>
        <w:pStyle w:val="Heading2"/>
      </w:pPr>
      <w:bookmarkStart w:id="17" w:name="_Toc271805625"/>
      <w:bookmarkStart w:id="18" w:name="_Toc299028292"/>
      <w:r>
        <w:lastRenderedPageBreak/>
        <w:t>Section 1.5 Transformation of Functions</w:t>
      </w:r>
      <w:bookmarkEnd w:id="17"/>
      <w:bookmarkEnd w:id="18"/>
    </w:p>
    <w:p w14:paraId="64751ECF" w14:textId="77777777" w:rsidR="00E95EAE" w:rsidRDefault="00E95EAE" w:rsidP="00E95EAE"/>
    <w:p w14:paraId="7C2BCD34" w14:textId="77777777" w:rsidR="00E95EAE" w:rsidRDefault="00E95EAE" w:rsidP="00E95EAE">
      <w:r>
        <w:t>Often when given a problem, we try to model the scenario using mathematics in the form of words, tables, graphs and equations in order to explain or solve it. When building models, it is often helpful to build off of existing formulas or models.  Knowing the basic graphs of your tool-kit functions can help you solve problems by being able to model new behavior by adapting something you already know.  Unfortunately, the models and existing formulas we know are not always exactly the same as the ones presented in the problems we face.</w:t>
      </w:r>
    </w:p>
    <w:p w14:paraId="376C3436" w14:textId="77777777" w:rsidR="00E95EAE" w:rsidRDefault="00E95EAE" w:rsidP="00E95EAE"/>
    <w:p w14:paraId="4D1BB9E2" w14:textId="77777777" w:rsidR="00E95EAE" w:rsidRDefault="00E95EAE" w:rsidP="00E95EAE">
      <w:r>
        <w:t>Fortunately, there are systematic ways to shift, stretch, compress, flip and combine functions to help them become better models for the problems we are trying to solve.  We can transform what we already know into what we need, hence the name, “Transformation of functions</w:t>
      </w:r>
      <w:r w:rsidR="00DD446B">
        <w:fldChar w:fldCharType="begin"/>
      </w:r>
      <w:r>
        <w:instrText>xe "</w:instrText>
      </w:r>
      <w:r w:rsidRPr="00E43F96">
        <w:rPr>
          <w:b/>
        </w:rPr>
        <w:instrText>Transformations of Functions</w:instrText>
      </w:r>
      <w:r>
        <w:instrText>"</w:instrText>
      </w:r>
      <w:r w:rsidR="00DD446B">
        <w:fldChar w:fldCharType="end"/>
      </w:r>
      <w:r>
        <w:t>.” When we have a story problem, formula, graph, or table, we can then transform that function in a variety of ways to form new functions.</w:t>
      </w:r>
    </w:p>
    <w:p w14:paraId="3BB6EAC5" w14:textId="77777777" w:rsidR="00E95EAE" w:rsidRDefault="00E95EAE" w:rsidP="00E95EAE"/>
    <w:p w14:paraId="73594EF8" w14:textId="77777777" w:rsidR="00E95EAE" w:rsidRDefault="00E95EAE" w:rsidP="00E95EAE">
      <w:pPr>
        <w:rPr>
          <w:b/>
        </w:rPr>
      </w:pPr>
      <w:r>
        <w:rPr>
          <w:b/>
        </w:rPr>
        <w:t>Shifts</w:t>
      </w:r>
    </w:p>
    <w:p w14:paraId="44378444" w14:textId="77777777" w:rsidR="00E95EAE" w:rsidRPr="00972134" w:rsidRDefault="00E95EAE" w:rsidP="00E95EAE">
      <w:pPr>
        <w:rPr>
          <w:b/>
        </w:rPr>
      </w:pPr>
    </w:p>
    <w:p w14:paraId="20DA0E6E" w14:textId="77777777" w:rsidR="00E95EAE" w:rsidRDefault="00E95EAE" w:rsidP="00E95EAE">
      <w:pPr>
        <w:pStyle w:val="ExampleHeader"/>
      </w:pPr>
      <w:r>
        <w:t>Example 1</w:t>
      </w:r>
    </w:p>
    <w:p w14:paraId="686850C0" w14:textId="77777777" w:rsidR="009B18E6" w:rsidRDefault="00E95EAE" w:rsidP="00233F84">
      <w:pPr>
        <w:pStyle w:val="Example"/>
      </w:pPr>
      <w:r>
        <w:t xml:space="preserve">To regulate temperature in </w:t>
      </w:r>
      <w:r w:rsidR="004F6EDF">
        <w:t>a</w:t>
      </w:r>
      <w:r>
        <w:t xml:space="preserve"> green building, air flow vents near the roof open and close throughout the day to allow warm air to escape.  The graph below shows the open vents </w:t>
      </w:r>
      <w:r>
        <w:rPr>
          <w:i/>
        </w:rPr>
        <w:t>V</w:t>
      </w:r>
      <w:r>
        <w:t xml:space="preserve"> (in square feet) throughout the day, </w:t>
      </w:r>
      <w:r w:rsidRPr="00341D97">
        <w:rPr>
          <w:i/>
        </w:rPr>
        <w:t>t</w:t>
      </w:r>
      <w:r>
        <w:t xml:space="preserve"> </w:t>
      </w:r>
      <w:r w:rsidRPr="00341D97">
        <w:t>in</w:t>
      </w:r>
      <w:r>
        <w:t xml:space="preserve"> hours after midnight.  During the summer, the facilities staff decides to try to better regulate temperature by increasing the amount of open vents by 20 square feet throughout the day.  Sketch a graph of this new function.</w:t>
      </w:r>
    </w:p>
    <w:p w14:paraId="04EEB7D6" w14:textId="0117EA02" w:rsidR="00233F84" w:rsidRDefault="00233F84" w:rsidP="00233F84">
      <w:pPr>
        <w:pStyle w:val="Example"/>
      </w:pPr>
    </w:p>
    <w:p w14:paraId="550F374D" w14:textId="0D7901E8" w:rsidR="00144A47" w:rsidRDefault="005B217C" w:rsidP="00144A47">
      <w:pPr>
        <w:pStyle w:val="Example"/>
      </w:pPr>
      <w:r>
        <w:rPr>
          <w:noProof/>
        </w:rPr>
        <w:drawing>
          <wp:anchor distT="0" distB="0" distL="114300" distR="114300" simplePos="0" relativeHeight="251655680" behindDoc="0" locked="0" layoutInCell="1" allowOverlap="1" wp14:anchorId="0971B6FE" wp14:editId="248055FB">
            <wp:simplePos x="0" y="0"/>
            <wp:positionH relativeFrom="column">
              <wp:posOffset>3006725</wp:posOffset>
            </wp:positionH>
            <wp:positionV relativeFrom="paragraph">
              <wp:posOffset>1450340</wp:posOffset>
            </wp:positionV>
            <wp:extent cx="2237445" cy="1828800"/>
            <wp:effectExtent l="0" t="0" r="0" b="0"/>
            <wp:wrapSquare wrapText="bothSides"/>
            <wp:docPr id="252" name="Picture 252" descr="Graph of S(t), which is 20 from t=0 to t=8, then increases to 10 comma 245, remains constant to 17 comma 245, decreases to 19 comma 20 then stays constant at 20 until t=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2" descr="Graph of S(t), which is 20 from t=0 to t=8, then increases to 10 comma 245, remains constant to 17 comma 245, decreases to 19 comma 20 then stays constant at 20 until t=24"/>
                    <pic:cNvPicPr/>
                  </pic:nvPicPr>
                  <pic:blipFill>
                    <a:blip r:embed="rId1163"/>
                    <a:stretch>
                      <a:fillRect/>
                    </a:stretch>
                  </pic:blipFill>
                  <pic:spPr>
                    <a:xfrm>
                      <a:off x="0" y="0"/>
                      <a:ext cx="2237445" cy="1828800"/>
                    </a:xfrm>
                    <a:prstGeom prst="rect">
                      <a:avLst/>
                    </a:prstGeom>
                  </pic:spPr>
                </pic:pic>
              </a:graphicData>
            </a:graphic>
            <wp14:sizeRelH relativeFrom="page">
              <wp14:pctWidth>0</wp14:pctWidth>
            </wp14:sizeRelH>
            <wp14:sizeRelV relativeFrom="page">
              <wp14:pctHeight>0</wp14:pctHeight>
            </wp14:sizeRelV>
          </wp:anchor>
        </w:drawing>
      </w:r>
      <w:r w:rsidR="00144A47">
        <w:rPr>
          <w:rFonts w:ascii="Trebuchet MS" w:hAnsi="Trebuchet MS"/>
          <w:noProof/>
          <w:sz w:val="22"/>
        </w:rPr>
        <w:drawing>
          <wp:inline distT="0" distB="0" distL="0" distR="0" wp14:anchorId="2C749CF5" wp14:editId="26898141">
            <wp:extent cx="2228050" cy="1828800"/>
            <wp:effectExtent l="0" t="0" r="1270" b="0"/>
            <wp:docPr id="199" name="Picture 199" descr="Graph of V(t), which is 0 from t=0 to t=8, then increases to 10 comma 225, remains constant to 17 comma 225, decreases to 19 comma 0 then stays constant at 0 until t=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descr="Graph of V(t), which is 0 from t=0 to t=8, then increases to 10 comma 225, remains constant to 17 comma 225, decreases to 19 comma 0 then stays constant at 0 until t=24"/>
                    <pic:cNvPicPr>
                      <a:picLocks noChangeAspect="1" noChangeArrowheads="1"/>
                    </pic:cNvPicPr>
                  </pic:nvPicPr>
                  <pic:blipFill>
                    <a:blip r:embed="rId1164">
                      <a:extLst>
                        <a:ext uri="{28A0092B-C50C-407E-A947-70E740481C1C}">
                          <a14:useLocalDpi xmlns:a14="http://schemas.microsoft.com/office/drawing/2010/main" val="0"/>
                        </a:ext>
                      </a:extLst>
                    </a:blip>
                    <a:srcRect/>
                    <a:stretch>
                      <a:fillRect/>
                    </a:stretch>
                  </pic:blipFill>
                  <pic:spPr bwMode="auto">
                    <a:xfrm>
                      <a:off x="0" y="0"/>
                      <a:ext cx="2228050" cy="1828800"/>
                    </a:xfrm>
                    <a:prstGeom prst="rect">
                      <a:avLst/>
                    </a:prstGeom>
                    <a:noFill/>
                    <a:ln>
                      <a:noFill/>
                    </a:ln>
                  </pic:spPr>
                </pic:pic>
              </a:graphicData>
            </a:graphic>
          </wp:inline>
        </w:drawing>
      </w:r>
    </w:p>
    <w:p w14:paraId="43C96568" w14:textId="77777777" w:rsidR="009B18E6" w:rsidRDefault="009B18E6" w:rsidP="00144A47">
      <w:pPr>
        <w:pStyle w:val="Example"/>
      </w:pPr>
    </w:p>
    <w:p w14:paraId="204417DB" w14:textId="77777777" w:rsidR="00E95EAE" w:rsidRDefault="00E95EAE" w:rsidP="00144A47">
      <w:pPr>
        <w:pStyle w:val="Example"/>
      </w:pPr>
      <w:r>
        <w:t>We can sketch a graph of this new function by adding 20 to each of the output values of the original function.  This will have the effect of shifting the graph up.</w:t>
      </w:r>
    </w:p>
    <w:p w14:paraId="6F53F490" w14:textId="77777777" w:rsidR="00E95EAE" w:rsidRDefault="00E95EAE" w:rsidP="00E95EAE">
      <w:pPr>
        <w:pStyle w:val="Example"/>
      </w:pPr>
    </w:p>
    <w:p w14:paraId="02DA2783" w14:textId="77777777" w:rsidR="00E23065" w:rsidRDefault="00E23065" w:rsidP="00E95EAE">
      <w:pPr>
        <w:pStyle w:val="Example"/>
      </w:pPr>
    </w:p>
    <w:p w14:paraId="062A6EFC" w14:textId="77777777" w:rsidR="00E23065" w:rsidRDefault="00E23065" w:rsidP="00E95EAE">
      <w:pPr>
        <w:pStyle w:val="Example"/>
      </w:pPr>
    </w:p>
    <w:p w14:paraId="24F07B57" w14:textId="77777777" w:rsidR="00E95EAE" w:rsidRDefault="00E95EAE" w:rsidP="00E95EAE">
      <w:pPr>
        <w:pStyle w:val="Example"/>
      </w:pPr>
      <w:r>
        <w:lastRenderedPageBreak/>
        <w:t xml:space="preserve">Notice that in the second graph, for each input value, the output value has increased by twenty, so if we call the new function </w:t>
      </w:r>
      <w:r>
        <w:rPr>
          <w:i/>
        </w:rPr>
        <w:t>S(t)</w:t>
      </w:r>
      <w:r>
        <w:t xml:space="preserve">, we could write </w:t>
      </w:r>
      <w:r w:rsidRPr="00801BD7">
        <w:rPr>
          <w:position w:val="-10"/>
        </w:rPr>
        <w:object w:dxaOrig="1560" w:dyaOrig="320" w14:anchorId="3ABBF6F8">
          <v:shape id="_x0000_i1589" type="#_x0000_t75" style="width:78.75pt;height:15pt" o:ole="">
            <v:imagedata r:id="rId1165" o:title=""/>
          </v:shape>
          <o:OLEObject Type="Embed" ProgID="Equation.3" ShapeID="_x0000_i1589" DrawAspect="Content" ObjectID="_1718714615" r:id="rId1166"/>
        </w:object>
      </w:r>
      <w:r>
        <w:t xml:space="preserve">.  </w:t>
      </w:r>
    </w:p>
    <w:p w14:paraId="38B86F25" w14:textId="77777777" w:rsidR="009B18E6" w:rsidRDefault="009B18E6" w:rsidP="00E95EAE">
      <w:pPr>
        <w:pStyle w:val="Example"/>
      </w:pPr>
    </w:p>
    <w:p w14:paraId="168CB207" w14:textId="77777777" w:rsidR="00E95EAE" w:rsidRDefault="00E95EAE" w:rsidP="00E95EAE">
      <w:pPr>
        <w:pStyle w:val="Example"/>
      </w:pPr>
      <w:r>
        <w:t xml:space="preserve">Note that this notation tells us that for any value of </w:t>
      </w:r>
      <w:r>
        <w:rPr>
          <w:i/>
        </w:rPr>
        <w:t>t</w:t>
      </w:r>
      <w:r>
        <w:t xml:space="preserve">, </w:t>
      </w:r>
      <w:r>
        <w:rPr>
          <w:i/>
        </w:rPr>
        <w:t>S(t)</w:t>
      </w:r>
      <w:r>
        <w:t xml:space="preserve"> can be found by evaluating the </w:t>
      </w:r>
      <w:r>
        <w:rPr>
          <w:i/>
        </w:rPr>
        <w:t>V</w:t>
      </w:r>
      <w:r w:rsidRPr="00C77524">
        <w:rPr>
          <w:i/>
        </w:rPr>
        <w:t xml:space="preserve"> </w:t>
      </w:r>
      <w:r>
        <w:t xml:space="preserve">function at the same input, then adding twenty to the result. </w:t>
      </w:r>
    </w:p>
    <w:p w14:paraId="2E966E97" w14:textId="77777777" w:rsidR="00E95EAE" w:rsidRDefault="00E95EAE" w:rsidP="00E95EAE">
      <w:pPr>
        <w:pStyle w:val="Example"/>
      </w:pPr>
      <w:r w:rsidRPr="00C77524">
        <w:t>This</w:t>
      </w:r>
      <w:r>
        <w:t xml:space="preserve"> defines </w:t>
      </w:r>
      <w:r>
        <w:rPr>
          <w:i/>
        </w:rPr>
        <w:t xml:space="preserve">S </w:t>
      </w:r>
      <w:r>
        <w:t xml:space="preserve">as a transformation of the function </w:t>
      </w:r>
      <w:r>
        <w:rPr>
          <w:i/>
        </w:rPr>
        <w:t>V</w:t>
      </w:r>
      <w:r>
        <w:t xml:space="preserve">, in this case a vertical shift up 20 units.  </w:t>
      </w:r>
    </w:p>
    <w:p w14:paraId="5C1D6B99" w14:textId="77777777" w:rsidR="00E95EAE" w:rsidRDefault="00E95EAE" w:rsidP="00E95EAE">
      <w:pPr>
        <w:pStyle w:val="Example"/>
      </w:pPr>
    </w:p>
    <w:p w14:paraId="6FB5B721" w14:textId="77777777" w:rsidR="00E95EAE" w:rsidRPr="00DD73A6" w:rsidRDefault="00E95EAE" w:rsidP="00E95EAE">
      <w:pPr>
        <w:pStyle w:val="Example"/>
      </w:pPr>
      <w:r w:rsidRPr="00DD73A6">
        <w:t xml:space="preserve">Notice </w:t>
      </w:r>
      <w:r>
        <w:t>that with a vertical shift the</w:t>
      </w:r>
      <w:r w:rsidRPr="00DD73A6">
        <w:t xml:space="preserve"> input values stay the same and</w:t>
      </w:r>
      <w:r>
        <w:t xml:space="preserve"> only</w:t>
      </w:r>
      <w:r w:rsidRPr="00DD73A6">
        <w:t xml:space="preserve"> the output values change.</w:t>
      </w:r>
    </w:p>
    <w:p w14:paraId="293F5211" w14:textId="77777777" w:rsidR="00E95EAE" w:rsidRDefault="00E95EAE" w:rsidP="00E95EAE"/>
    <w:p w14:paraId="7D3C315C" w14:textId="77777777" w:rsidR="00E95EAE" w:rsidRDefault="00E95EAE" w:rsidP="00E95EAE"/>
    <w:p w14:paraId="093E98CD" w14:textId="77777777" w:rsidR="00E95EAE" w:rsidRDefault="00E95EAE" w:rsidP="00E95EAE">
      <w:pPr>
        <w:pStyle w:val="DefinitionHeader"/>
      </w:pPr>
      <w:r>
        <w:t>Vertical Shift</w:t>
      </w:r>
    </w:p>
    <w:p w14:paraId="4178A60C" w14:textId="77777777" w:rsidR="00E95EAE" w:rsidRDefault="00E95EAE" w:rsidP="00E95EAE">
      <w:pPr>
        <w:pStyle w:val="Definition"/>
      </w:pPr>
      <w:r>
        <w:t xml:space="preserve">Given a function </w:t>
      </w:r>
      <w:r>
        <w:rPr>
          <w:i/>
        </w:rPr>
        <w:t>f(x)</w:t>
      </w:r>
      <w:r>
        <w:t xml:space="preserve">, if we define a new function </w:t>
      </w:r>
      <w:r>
        <w:rPr>
          <w:i/>
        </w:rPr>
        <w:t>g(x)</w:t>
      </w:r>
      <w:r>
        <w:t xml:space="preserve"> as </w:t>
      </w:r>
    </w:p>
    <w:p w14:paraId="4C86EF54" w14:textId="77777777" w:rsidR="00E95EAE" w:rsidRPr="00801BD7" w:rsidRDefault="00E95EAE" w:rsidP="00E95EAE">
      <w:pPr>
        <w:pStyle w:val="Definition"/>
      </w:pPr>
      <w:r w:rsidRPr="00801BD7">
        <w:rPr>
          <w:position w:val="-10"/>
        </w:rPr>
        <w:object w:dxaOrig="1560" w:dyaOrig="320" w14:anchorId="57FE5618">
          <v:shape id="_x0000_i1590" type="#_x0000_t75" style="width:78.75pt;height:15pt" o:ole="">
            <v:imagedata r:id="rId1167" o:title=""/>
          </v:shape>
          <o:OLEObject Type="Embed" ProgID="Equation.3" ShapeID="_x0000_i1590" DrawAspect="Content" ObjectID="_1718714616" r:id="rId1168"/>
        </w:object>
      </w:r>
      <w:r>
        <w:t xml:space="preserve">, where </w:t>
      </w:r>
      <w:r>
        <w:rPr>
          <w:i/>
        </w:rPr>
        <w:t>k</w:t>
      </w:r>
      <w:r>
        <w:t xml:space="preserve"> is a constant</w:t>
      </w:r>
    </w:p>
    <w:p w14:paraId="6F98429A" w14:textId="77777777" w:rsidR="00E95EAE" w:rsidRDefault="00E95EAE" w:rsidP="00E95EAE">
      <w:pPr>
        <w:pStyle w:val="Definition"/>
      </w:pPr>
      <w:r>
        <w:t xml:space="preserve">then </w:t>
      </w:r>
      <w:r>
        <w:rPr>
          <w:i/>
        </w:rPr>
        <w:t>g(x)</w:t>
      </w:r>
      <w:r>
        <w:t xml:space="preserve"> is a </w:t>
      </w:r>
      <w:r w:rsidRPr="00801BD7">
        <w:rPr>
          <w:b/>
        </w:rPr>
        <w:t>vertical shift</w:t>
      </w:r>
      <w:r w:rsidR="00DD446B">
        <w:rPr>
          <w:b/>
        </w:rPr>
        <w:fldChar w:fldCharType="begin"/>
      </w:r>
      <w:r>
        <w:instrText>xe "</w:instrText>
      </w:r>
      <w:r w:rsidRPr="0076792D">
        <w:instrText>Transformations of Functions:Vertical Shift</w:instrText>
      </w:r>
      <w:r>
        <w:instrText>s"</w:instrText>
      </w:r>
      <w:r w:rsidR="00DD446B">
        <w:rPr>
          <w:b/>
        </w:rPr>
        <w:fldChar w:fldCharType="end"/>
      </w:r>
      <w:r>
        <w:t xml:space="preserve"> of the function </w:t>
      </w:r>
      <w:r>
        <w:rPr>
          <w:i/>
        </w:rPr>
        <w:t>f(x)</w:t>
      </w:r>
      <w:r>
        <w:t xml:space="preserve">, where all the output values have been increased by </w:t>
      </w:r>
      <w:r>
        <w:rPr>
          <w:i/>
        </w:rPr>
        <w:t>k</w:t>
      </w:r>
      <w:r>
        <w:t xml:space="preserve">.  </w:t>
      </w:r>
    </w:p>
    <w:p w14:paraId="3F400D06" w14:textId="77777777" w:rsidR="00E95EAE" w:rsidRDefault="00E95EAE" w:rsidP="00E95EAE">
      <w:pPr>
        <w:pStyle w:val="Definition"/>
      </w:pPr>
      <w:r>
        <w:t xml:space="preserve">If </w:t>
      </w:r>
      <w:r>
        <w:rPr>
          <w:i/>
        </w:rPr>
        <w:t>k</w:t>
      </w:r>
      <w:r>
        <w:t xml:space="preserve"> is positive, then the graph will shift up</w:t>
      </w:r>
    </w:p>
    <w:p w14:paraId="17407B6B" w14:textId="77777777" w:rsidR="00E95EAE" w:rsidRPr="00801BD7" w:rsidRDefault="00E95EAE" w:rsidP="00E95EAE">
      <w:pPr>
        <w:pStyle w:val="Definition"/>
      </w:pPr>
      <w:r>
        <w:t xml:space="preserve">If </w:t>
      </w:r>
      <w:r>
        <w:rPr>
          <w:i/>
        </w:rPr>
        <w:t>k</w:t>
      </w:r>
      <w:r>
        <w:t xml:space="preserve"> is negative, then the graph will shift down</w:t>
      </w:r>
    </w:p>
    <w:p w14:paraId="1FCB825A" w14:textId="77777777" w:rsidR="00E95EAE" w:rsidRDefault="00E95EAE" w:rsidP="00E95EAE"/>
    <w:p w14:paraId="5D547F4D" w14:textId="77777777" w:rsidR="00E95EAE" w:rsidRDefault="00E95EAE" w:rsidP="00E95EAE"/>
    <w:p w14:paraId="0DA48731" w14:textId="77777777" w:rsidR="00E95EAE" w:rsidRDefault="00E95EAE" w:rsidP="00E95EAE">
      <w:pPr>
        <w:pStyle w:val="ExampleHeader"/>
      </w:pPr>
      <w:r>
        <w:t>Example 2</w:t>
      </w:r>
    </w:p>
    <w:p w14:paraId="7BE30A96" w14:textId="77777777" w:rsidR="00E95EAE" w:rsidRPr="00801BD7" w:rsidRDefault="00E95EAE" w:rsidP="00E95EAE">
      <w:pPr>
        <w:pStyle w:val="Example"/>
      </w:pPr>
      <w:r>
        <w:t xml:space="preserve">A function </w:t>
      </w:r>
      <w:r>
        <w:rPr>
          <w:i/>
        </w:rPr>
        <w:t>f(x)</w:t>
      </w:r>
      <w:r>
        <w:t xml:space="preserve"> is given as a table below.  Create a table for the function </w:t>
      </w:r>
      <w:r w:rsidRPr="00801BD7">
        <w:rPr>
          <w:position w:val="-10"/>
        </w:rPr>
        <w:object w:dxaOrig="1540" w:dyaOrig="320" w14:anchorId="5339B3EE">
          <v:shape id="_x0000_i1591" type="#_x0000_t75" style="width:75.75pt;height:15pt" o:ole="">
            <v:imagedata r:id="rId1169" o:title=""/>
          </v:shape>
          <o:OLEObject Type="Embed" ProgID="Equation.3" ShapeID="_x0000_i1591" DrawAspect="Content" ObjectID="_1718714617" r:id="rId1170"/>
        </w:object>
      </w:r>
    </w:p>
    <w:p w14:paraId="501A07A4" w14:textId="77777777" w:rsidR="00E95EAE" w:rsidRDefault="00B642A4" w:rsidP="00E95EAE">
      <w:pPr>
        <w:pStyle w:val="Example"/>
      </w:pPr>
      <w:r>
        <w:rPr>
          <w:noProof/>
        </w:rPr>
        <mc:AlternateContent>
          <mc:Choice Requires="wps">
            <w:drawing>
              <wp:anchor distT="0" distB="0" distL="114300" distR="114300" simplePos="0" relativeHeight="251659776" behindDoc="0" locked="0" layoutInCell="1" allowOverlap="1" wp14:anchorId="67B889CD" wp14:editId="2D8B5D3C">
                <wp:simplePos x="0" y="0"/>
                <wp:positionH relativeFrom="column">
                  <wp:posOffset>342900</wp:posOffset>
                </wp:positionH>
                <wp:positionV relativeFrom="paragraph">
                  <wp:posOffset>78740</wp:posOffset>
                </wp:positionV>
                <wp:extent cx="2533650" cy="485775"/>
                <wp:effectExtent l="0" t="0" r="0" b="0"/>
                <wp:wrapSquare wrapText="bothSides"/>
                <wp:docPr id="183" name="Text Box 1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3650" cy="485775"/>
                        </a:xfrm>
                        <a:prstGeom prst="rect">
                          <a:avLst/>
                        </a:prstGeom>
                        <a:solidFill>
                          <a:srgbClr val="FFFFFF"/>
                        </a:solidFill>
                        <a:ln>
                          <a:noFill/>
                        </a:ln>
                        <a:extLst>
                          <a:ext uri="{91240B29-F687-4f45-9708-019B960494DF}">
                            <a14:hiddenLine xmlns="" xmlns:a14="http://schemas.microsoft.com/office/drawing/2010/main" xmlns:w="http://schemas.openxmlformats.org/wordprocessingml/2006/main" xmlns:w10="urn:schemas-microsoft-com:office:word" xmlns:v="urn:schemas-microsoft-com:vml" xmlns:o="urn:schemas-microsoft-com:office:office" w="9525">
                              <a:solidFill>
                                <a:srgbClr val="000000"/>
                              </a:solidFill>
                              <a:miter lim="800000"/>
                              <a:headEnd/>
                              <a:tailEnd/>
                            </a14:hiddenLine>
                          </a:ext>
                        </a:extLst>
                      </wps:spPr>
                      <wps:txbx>
                        <w:txbxContent>
                          <w:tbl>
                            <w:tblPr>
                              <w:tblW w:w="351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30"/>
                              <w:gridCol w:w="720"/>
                              <w:gridCol w:w="720"/>
                              <w:gridCol w:w="720"/>
                              <w:gridCol w:w="720"/>
                            </w:tblGrid>
                            <w:tr w:rsidR="00233F84" w14:paraId="2B881C54" w14:textId="77777777" w:rsidTr="00BD3D91">
                              <w:tc>
                                <w:tcPr>
                                  <w:tcW w:w="630" w:type="dxa"/>
                                </w:tcPr>
                                <w:p w14:paraId="3E7A5F75" w14:textId="77777777" w:rsidR="00233F84" w:rsidRPr="00A360EA" w:rsidRDefault="00233F84">
                                  <w:pPr>
                                    <w:rPr>
                                      <w:i/>
                                    </w:rPr>
                                  </w:pPr>
                                  <w:r w:rsidRPr="007A3632">
                                    <w:rPr>
                                      <w:i/>
                                    </w:rPr>
                                    <w:t>x</w:t>
                                  </w:r>
                                </w:p>
                              </w:tc>
                              <w:tc>
                                <w:tcPr>
                                  <w:tcW w:w="720" w:type="dxa"/>
                                </w:tcPr>
                                <w:p w14:paraId="77ACDF0C" w14:textId="77777777" w:rsidR="00233F84" w:rsidRPr="00801BD7" w:rsidRDefault="00233F84">
                                  <w:r>
                                    <w:t>2</w:t>
                                  </w:r>
                                </w:p>
                              </w:tc>
                              <w:tc>
                                <w:tcPr>
                                  <w:tcW w:w="720" w:type="dxa"/>
                                </w:tcPr>
                                <w:p w14:paraId="3DF5BD81" w14:textId="77777777" w:rsidR="00233F84" w:rsidRPr="00801BD7" w:rsidRDefault="00233F84">
                                  <w:r>
                                    <w:t>4</w:t>
                                  </w:r>
                                </w:p>
                              </w:tc>
                              <w:tc>
                                <w:tcPr>
                                  <w:tcW w:w="720" w:type="dxa"/>
                                </w:tcPr>
                                <w:p w14:paraId="1773D84E" w14:textId="77777777" w:rsidR="00233F84" w:rsidRPr="00801BD7" w:rsidRDefault="00233F84">
                                  <w:r>
                                    <w:t>6</w:t>
                                  </w:r>
                                </w:p>
                              </w:tc>
                              <w:tc>
                                <w:tcPr>
                                  <w:tcW w:w="720" w:type="dxa"/>
                                </w:tcPr>
                                <w:p w14:paraId="523DE507" w14:textId="77777777" w:rsidR="00233F84" w:rsidRPr="00801BD7" w:rsidRDefault="00233F84">
                                  <w:r>
                                    <w:t>8</w:t>
                                  </w:r>
                                </w:p>
                              </w:tc>
                            </w:tr>
                            <w:tr w:rsidR="00233F84" w14:paraId="78607B02" w14:textId="77777777" w:rsidTr="00BD3D91">
                              <w:tc>
                                <w:tcPr>
                                  <w:tcW w:w="630" w:type="dxa"/>
                                </w:tcPr>
                                <w:p w14:paraId="1FB393BD" w14:textId="77777777" w:rsidR="00233F84" w:rsidRPr="00801BD7" w:rsidRDefault="00233F84">
                                  <w:r w:rsidRPr="00A360EA">
                                    <w:rPr>
                                      <w:i/>
                                    </w:rPr>
                                    <w:t>f(x)</w:t>
                                  </w:r>
                                </w:p>
                              </w:tc>
                              <w:tc>
                                <w:tcPr>
                                  <w:tcW w:w="720" w:type="dxa"/>
                                </w:tcPr>
                                <w:p w14:paraId="47378F9A" w14:textId="77777777" w:rsidR="00233F84" w:rsidRPr="00801BD7" w:rsidRDefault="00233F84">
                                  <w:r>
                                    <w:t>1</w:t>
                                  </w:r>
                                </w:p>
                              </w:tc>
                              <w:tc>
                                <w:tcPr>
                                  <w:tcW w:w="720" w:type="dxa"/>
                                </w:tcPr>
                                <w:p w14:paraId="398CEDE6" w14:textId="77777777" w:rsidR="00233F84" w:rsidRPr="00801BD7" w:rsidRDefault="00233F84">
                                  <w:r>
                                    <w:t>3</w:t>
                                  </w:r>
                                </w:p>
                              </w:tc>
                              <w:tc>
                                <w:tcPr>
                                  <w:tcW w:w="720" w:type="dxa"/>
                                </w:tcPr>
                                <w:p w14:paraId="6E8F5A0F" w14:textId="77777777" w:rsidR="00233F84" w:rsidRPr="00801BD7" w:rsidRDefault="00233F84">
                                  <w:r>
                                    <w:t>7</w:t>
                                  </w:r>
                                </w:p>
                              </w:tc>
                              <w:tc>
                                <w:tcPr>
                                  <w:tcW w:w="720" w:type="dxa"/>
                                </w:tcPr>
                                <w:p w14:paraId="0C7ED28F" w14:textId="77777777" w:rsidR="00233F84" w:rsidRPr="00801BD7" w:rsidRDefault="00233F84">
                                  <w:r>
                                    <w:t>11</w:t>
                                  </w:r>
                                </w:p>
                              </w:tc>
                            </w:tr>
                          </w:tbl>
                          <w:p w14:paraId="285BEB5F" w14:textId="77777777" w:rsidR="00233F84" w:rsidRDefault="00233F84" w:rsidP="00E95EAE"/>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7B889CD" id="Text Box 183" o:spid="_x0000_s1099" type="#_x0000_t202" style="position:absolute;left:0;text-align:left;margin-left:27pt;margin-top:6.2pt;width:199.5pt;height:38.25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" stroked="f">
                <v:textbox>
                  <w:txbxContent>
                    <w:tbl>
                      <w:tblPr>
                        <w:tblW w:w="351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30"/>
                        <w:gridCol w:w="720"/>
                        <w:gridCol w:w="720"/>
                        <w:gridCol w:w="720"/>
                        <w:gridCol w:w="720"/>
                      </w:tblGrid>
                      <w:tr w:rsidR="00233F84" w14:paraId="2B881C54" w14:textId="77777777" w:rsidTr="00BD3D91">
                        <w:tc>
                          <w:tcPr>
                            <w:tcW w:w="630" w:type="dxa"/>
                          </w:tcPr>
                          <w:p w14:paraId="3E7A5F75" w14:textId="77777777" w:rsidR="00233F84" w:rsidRPr="00A360EA" w:rsidRDefault="00233F84">
                            <w:pPr>
                              <w:rPr>
                                <w:i/>
                              </w:rPr>
                            </w:pPr>
                            <w:r w:rsidRPr="007A3632">
                              <w:rPr>
                                <w:i/>
                              </w:rPr>
                              <w:t>x</w:t>
                            </w:r>
                          </w:p>
                        </w:tc>
                        <w:tc>
                          <w:tcPr>
                            <w:tcW w:w="720" w:type="dxa"/>
                          </w:tcPr>
                          <w:p w14:paraId="77ACDF0C" w14:textId="77777777" w:rsidR="00233F84" w:rsidRPr="00801BD7" w:rsidRDefault="00233F84">
                            <w:r>
                              <w:t>2</w:t>
                            </w:r>
                          </w:p>
                        </w:tc>
                        <w:tc>
                          <w:tcPr>
                            <w:tcW w:w="720" w:type="dxa"/>
                          </w:tcPr>
                          <w:p w14:paraId="3DF5BD81" w14:textId="77777777" w:rsidR="00233F84" w:rsidRPr="00801BD7" w:rsidRDefault="00233F84">
                            <w:r>
                              <w:t>4</w:t>
                            </w:r>
                          </w:p>
                        </w:tc>
                        <w:tc>
                          <w:tcPr>
                            <w:tcW w:w="720" w:type="dxa"/>
                          </w:tcPr>
                          <w:p w14:paraId="1773D84E" w14:textId="77777777" w:rsidR="00233F84" w:rsidRPr="00801BD7" w:rsidRDefault="00233F84">
                            <w:r>
                              <w:t>6</w:t>
                            </w:r>
                          </w:p>
                        </w:tc>
                        <w:tc>
                          <w:tcPr>
                            <w:tcW w:w="720" w:type="dxa"/>
                          </w:tcPr>
                          <w:p w14:paraId="523DE507" w14:textId="77777777" w:rsidR="00233F84" w:rsidRPr="00801BD7" w:rsidRDefault="00233F84">
                            <w:r>
                              <w:t>8</w:t>
                            </w:r>
                          </w:p>
                        </w:tc>
                      </w:tr>
                      <w:tr w:rsidR="00233F84" w14:paraId="78607B02" w14:textId="77777777" w:rsidTr="00BD3D91">
                        <w:tc>
                          <w:tcPr>
                            <w:tcW w:w="630" w:type="dxa"/>
                          </w:tcPr>
                          <w:p w14:paraId="1FB393BD" w14:textId="77777777" w:rsidR="00233F84" w:rsidRPr="00801BD7" w:rsidRDefault="00233F84">
                            <w:r w:rsidRPr="00A360EA">
                              <w:rPr>
                                <w:i/>
                              </w:rPr>
                              <w:t>f(x)</w:t>
                            </w:r>
                          </w:p>
                        </w:tc>
                        <w:tc>
                          <w:tcPr>
                            <w:tcW w:w="720" w:type="dxa"/>
                          </w:tcPr>
                          <w:p w14:paraId="47378F9A" w14:textId="77777777" w:rsidR="00233F84" w:rsidRPr="00801BD7" w:rsidRDefault="00233F84">
                            <w:r>
                              <w:t>1</w:t>
                            </w:r>
                          </w:p>
                        </w:tc>
                        <w:tc>
                          <w:tcPr>
                            <w:tcW w:w="720" w:type="dxa"/>
                          </w:tcPr>
                          <w:p w14:paraId="398CEDE6" w14:textId="77777777" w:rsidR="00233F84" w:rsidRPr="00801BD7" w:rsidRDefault="00233F84">
                            <w:r>
                              <w:t>3</w:t>
                            </w:r>
                          </w:p>
                        </w:tc>
                        <w:tc>
                          <w:tcPr>
                            <w:tcW w:w="720" w:type="dxa"/>
                          </w:tcPr>
                          <w:p w14:paraId="6E8F5A0F" w14:textId="77777777" w:rsidR="00233F84" w:rsidRPr="00801BD7" w:rsidRDefault="00233F84">
                            <w:r>
                              <w:t>7</w:t>
                            </w:r>
                          </w:p>
                        </w:tc>
                        <w:tc>
                          <w:tcPr>
                            <w:tcW w:w="720" w:type="dxa"/>
                          </w:tcPr>
                          <w:p w14:paraId="0C7ED28F" w14:textId="77777777" w:rsidR="00233F84" w:rsidRPr="00801BD7" w:rsidRDefault="00233F84">
                            <w:r>
                              <w:t>11</w:t>
                            </w:r>
                          </w:p>
                        </w:tc>
                      </w:tr>
                    </w:tbl>
                    <w:p w14:paraId="285BEB5F" w14:textId="77777777" w:rsidR="00233F84" w:rsidRDefault="00233F84" w:rsidP="00E95EAE"/>
                  </w:txbxContent>
                </v:textbox>
                <w10:wrap type="square"/>
              </v:shape>
            </w:pict>
          </mc:Fallback>
        </mc:AlternateContent>
      </w:r>
    </w:p>
    <w:p w14:paraId="11A3EED4" w14:textId="77777777" w:rsidR="00E95EAE" w:rsidRDefault="00E95EAE" w:rsidP="00E95EAE">
      <w:pPr>
        <w:pStyle w:val="Example"/>
      </w:pPr>
    </w:p>
    <w:p w14:paraId="590E0318" w14:textId="77777777" w:rsidR="00E95EAE" w:rsidRDefault="00E95EAE" w:rsidP="00E95EAE">
      <w:pPr>
        <w:pStyle w:val="Example"/>
      </w:pPr>
    </w:p>
    <w:p w14:paraId="0999A5E2" w14:textId="77777777" w:rsidR="00E95EAE" w:rsidRDefault="00E95EAE" w:rsidP="00E95EAE">
      <w:pPr>
        <w:pStyle w:val="Example"/>
      </w:pPr>
    </w:p>
    <w:p w14:paraId="667D93BC" w14:textId="77777777" w:rsidR="00E95EAE" w:rsidRDefault="00E95EAE" w:rsidP="00E95EAE">
      <w:pPr>
        <w:pStyle w:val="Example"/>
      </w:pPr>
      <w:r>
        <w:t xml:space="preserve">The formula </w:t>
      </w:r>
      <w:r w:rsidRPr="00801BD7">
        <w:rPr>
          <w:position w:val="-10"/>
        </w:rPr>
        <w:object w:dxaOrig="1540" w:dyaOrig="320" w14:anchorId="56847F84">
          <v:shape id="_x0000_i1592" type="#_x0000_t75" style="width:75.75pt;height:15pt" o:ole="">
            <v:imagedata r:id="rId1169" o:title=""/>
          </v:shape>
          <o:OLEObject Type="Embed" ProgID="Equation.3" ShapeID="_x0000_i1592" DrawAspect="Content" ObjectID="_1718714618" r:id="rId1171"/>
        </w:object>
      </w:r>
      <w:r>
        <w:t xml:space="preserve"> tells us that we can find the output values of the </w:t>
      </w:r>
      <w:r>
        <w:rPr>
          <w:i/>
        </w:rPr>
        <w:t>g</w:t>
      </w:r>
      <w:r>
        <w:t xml:space="preserve"> function by subtracting 3 from the output values of the </w:t>
      </w:r>
      <w:r>
        <w:rPr>
          <w:i/>
        </w:rPr>
        <w:t>f</w:t>
      </w:r>
      <w:r>
        <w:t xml:space="preserve"> function.  For example,</w:t>
      </w:r>
    </w:p>
    <w:p w14:paraId="7A997BD2" w14:textId="77777777" w:rsidR="00E95EAE" w:rsidRDefault="00E95EAE" w:rsidP="00E95EAE">
      <w:pPr>
        <w:pStyle w:val="Example"/>
      </w:pPr>
      <w:r w:rsidRPr="00801BD7">
        <w:rPr>
          <w:position w:val="-10"/>
        </w:rPr>
        <w:object w:dxaOrig="840" w:dyaOrig="320" w14:anchorId="341CD80D">
          <v:shape id="_x0000_i1593" type="#_x0000_t75" style="width:41.25pt;height:15pt" o:ole="">
            <v:imagedata r:id="rId1172" o:title=""/>
          </v:shape>
          <o:OLEObject Type="Embed" ProgID="Equation.3" ShapeID="_x0000_i1593" DrawAspect="Content" ObjectID="_1718714619" r:id="rId1173"/>
        </w:object>
      </w:r>
      <w:r>
        <w:rPr>
          <w:i/>
        </w:rPr>
        <w:tab/>
      </w:r>
      <w:r>
        <w:rPr>
          <w:i/>
        </w:rPr>
        <w:tab/>
        <w:t xml:space="preserve"> </w:t>
      </w:r>
      <w:r>
        <w:t>is found from the given table</w:t>
      </w:r>
    </w:p>
    <w:p w14:paraId="6D301009" w14:textId="77777777" w:rsidR="00E95EAE" w:rsidRDefault="00E95EAE" w:rsidP="00E95EAE">
      <w:pPr>
        <w:pStyle w:val="Example"/>
      </w:pPr>
      <w:r w:rsidRPr="00801BD7">
        <w:rPr>
          <w:position w:val="-10"/>
        </w:rPr>
        <w:object w:dxaOrig="1540" w:dyaOrig="320" w14:anchorId="5199302E">
          <v:shape id="_x0000_i1594" type="#_x0000_t75" style="width:75.75pt;height:15pt" o:ole="">
            <v:imagedata r:id="rId1169" o:title=""/>
          </v:shape>
          <o:OLEObject Type="Embed" ProgID="Equation.3" ShapeID="_x0000_i1594" DrawAspect="Content" ObjectID="_1718714620" r:id="rId1174"/>
        </w:object>
      </w:r>
      <w:r>
        <w:t xml:space="preserve"> </w:t>
      </w:r>
      <w:r>
        <w:tab/>
        <w:t xml:space="preserve"> is our given transformation</w:t>
      </w:r>
    </w:p>
    <w:p w14:paraId="67E42712" w14:textId="77777777" w:rsidR="00E95EAE" w:rsidRDefault="00E95EAE" w:rsidP="00E95EAE">
      <w:pPr>
        <w:pStyle w:val="Example"/>
      </w:pPr>
      <w:r w:rsidRPr="00801BD7">
        <w:rPr>
          <w:position w:val="-10"/>
        </w:rPr>
        <w:object w:dxaOrig="2640" w:dyaOrig="320" w14:anchorId="7CDA3D28">
          <v:shape id="_x0000_i1595" type="#_x0000_t75" style="width:131.25pt;height:15pt" o:ole="">
            <v:imagedata r:id="rId1175" o:title=""/>
          </v:shape>
          <o:OLEObject Type="Embed" ProgID="Equation.3" ShapeID="_x0000_i1595" DrawAspect="Content" ObjectID="_1718714621" r:id="rId1176"/>
        </w:object>
      </w:r>
      <w:r>
        <w:tab/>
      </w:r>
    </w:p>
    <w:p w14:paraId="36BBDCD8" w14:textId="77777777" w:rsidR="00E95EAE" w:rsidRDefault="00E95EAE" w:rsidP="00E95EAE">
      <w:pPr>
        <w:pStyle w:val="Example"/>
      </w:pPr>
    </w:p>
    <w:p w14:paraId="6014153F" w14:textId="77777777" w:rsidR="00E95EAE" w:rsidRPr="00801BD7" w:rsidRDefault="00E95EAE" w:rsidP="00E95EAE">
      <w:pPr>
        <w:pStyle w:val="Example"/>
      </w:pPr>
      <w:r>
        <w:t xml:space="preserve">Subtracting 3 from each </w:t>
      </w:r>
      <w:r w:rsidRPr="00295F51">
        <w:rPr>
          <w:i/>
        </w:rPr>
        <w:t>f(x)</w:t>
      </w:r>
      <w:r>
        <w:t xml:space="preserve"> value, we can complete a table of values for </w:t>
      </w:r>
      <w:r>
        <w:rPr>
          <w:i/>
        </w:rPr>
        <w:t>g(x)</w:t>
      </w:r>
    </w:p>
    <w:p w14:paraId="7D7FF65D" w14:textId="77777777" w:rsidR="00E95EAE" w:rsidRDefault="00B642A4" w:rsidP="00E95EAE">
      <w:pPr>
        <w:pStyle w:val="Example"/>
      </w:pPr>
      <w:r>
        <w:rPr>
          <w:noProof/>
        </w:rPr>
        <mc:AlternateContent>
          <mc:Choice Requires="wps">
            <w:drawing>
              <wp:anchor distT="0" distB="0" distL="114300" distR="114300" simplePos="0" relativeHeight="251660800" behindDoc="0" locked="0" layoutInCell="1" allowOverlap="1" wp14:anchorId="5B692FAD" wp14:editId="6D56DB55">
                <wp:simplePos x="0" y="0"/>
                <wp:positionH relativeFrom="column">
                  <wp:posOffset>342900</wp:posOffset>
                </wp:positionH>
                <wp:positionV relativeFrom="paragraph">
                  <wp:posOffset>98425</wp:posOffset>
                </wp:positionV>
                <wp:extent cx="2533650" cy="485775"/>
                <wp:effectExtent l="0" t="0" r="0" b="0"/>
                <wp:wrapSquare wrapText="bothSides"/>
                <wp:docPr id="182" name="Text Box 1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3650" cy="485775"/>
                        </a:xfrm>
                        <a:prstGeom prst="rect">
                          <a:avLst/>
                        </a:prstGeom>
                        <a:solidFill>
                          <a:srgbClr val="FFFFFF"/>
                        </a:solidFill>
                        <a:ln>
                          <a:noFill/>
                        </a:ln>
                        <a:extLst>
                          <a:ext uri="{91240B29-F687-4f45-9708-019B960494DF}">
                            <a14:hiddenLine xmlns="" xmlns:a14="http://schemas.microsoft.com/office/drawing/2010/main" xmlns:w="http://schemas.openxmlformats.org/wordprocessingml/2006/main" xmlns:w10="urn:schemas-microsoft-com:office:word" xmlns:v="urn:schemas-microsoft-com:vml" xmlns:o="urn:schemas-microsoft-com:office:office" w="9525">
                              <a:solidFill>
                                <a:srgbClr val="000000"/>
                              </a:solidFill>
                              <a:miter lim="800000"/>
                              <a:headEnd/>
                              <a:tailEnd/>
                            </a14:hiddenLine>
                          </a:ext>
                        </a:extLst>
                      </wps:spPr>
                      <wps:txbx>
                        <w:txbxContent>
                          <w:tbl>
                            <w:tblPr>
                              <w:tblW w:w="351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30"/>
                              <w:gridCol w:w="720"/>
                              <w:gridCol w:w="720"/>
                              <w:gridCol w:w="720"/>
                              <w:gridCol w:w="720"/>
                            </w:tblGrid>
                            <w:tr w:rsidR="00233F84" w14:paraId="4ADB8262" w14:textId="77777777" w:rsidTr="00BD3D91">
                              <w:tc>
                                <w:tcPr>
                                  <w:tcW w:w="630" w:type="dxa"/>
                                </w:tcPr>
                                <w:p w14:paraId="58DA66A5" w14:textId="77777777" w:rsidR="00233F84" w:rsidRPr="00A360EA" w:rsidRDefault="00233F84">
                                  <w:pPr>
                                    <w:rPr>
                                      <w:i/>
                                    </w:rPr>
                                  </w:pPr>
                                  <w:r w:rsidRPr="007A3632">
                                    <w:rPr>
                                      <w:i/>
                                    </w:rPr>
                                    <w:t>x</w:t>
                                  </w:r>
                                </w:p>
                              </w:tc>
                              <w:tc>
                                <w:tcPr>
                                  <w:tcW w:w="720" w:type="dxa"/>
                                </w:tcPr>
                                <w:p w14:paraId="4DA0AE38" w14:textId="77777777" w:rsidR="00233F84" w:rsidRPr="00801BD7" w:rsidRDefault="00233F84">
                                  <w:r>
                                    <w:t>2</w:t>
                                  </w:r>
                                </w:p>
                              </w:tc>
                              <w:tc>
                                <w:tcPr>
                                  <w:tcW w:w="720" w:type="dxa"/>
                                </w:tcPr>
                                <w:p w14:paraId="284871DD" w14:textId="77777777" w:rsidR="00233F84" w:rsidRPr="00801BD7" w:rsidRDefault="00233F84">
                                  <w:r>
                                    <w:t>4</w:t>
                                  </w:r>
                                </w:p>
                              </w:tc>
                              <w:tc>
                                <w:tcPr>
                                  <w:tcW w:w="720" w:type="dxa"/>
                                </w:tcPr>
                                <w:p w14:paraId="7E44E4C0" w14:textId="77777777" w:rsidR="00233F84" w:rsidRPr="00801BD7" w:rsidRDefault="00233F84">
                                  <w:r>
                                    <w:t>6</w:t>
                                  </w:r>
                                </w:p>
                              </w:tc>
                              <w:tc>
                                <w:tcPr>
                                  <w:tcW w:w="720" w:type="dxa"/>
                                </w:tcPr>
                                <w:p w14:paraId="3408A62B" w14:textId="77777777" w:rsidR="00233F84" w:rsidRPr="00801BD7" w:rsidRDefault="00233F84">
                                  <w:r>
                                    <w:t>8</w:t>
                                  </w:r>
                                </w:p>
                              </w:tc>
                            </w:tr>
                            <w:tr w:rsidR="00233F84" w14:paraId="154BB533" w14:textId="77777777" w:rsidTr="00BD3D91">
                              <w:tc>
                                <w:tcPr>
                                  <w:tcW w:w="630" w:type="dxa"/>
                                </w:tcPr>
                                <w:p w14:paraId="6225BD5F" w14:textId="77777777" w:rsidR="00233F84" w:rsidRPr="00801BD7" w:rsidRDefault="00233F84">
                                  <w:r w:rsidRPr="00A360EA">
                                    <w:rPr>
                                      <w:i/>
                                    </w:rPr>
                                    <w:t>g(x)</w:t>
                                  </w:r>
                                </w:p>
                              </w:tc>
                              <w:tc>
                                <w:tcPr>
                                  <w:tcW w:w="720" w:type="dxa"/>
                                </w:tcPr>
                                <w:p w14:paraId="5CDEC232" w14:textId="77777777" w:rsidR="00233F84" w:rsidRPr="00801BD7" w:rsidRDefault="00233F84">
                                  <w:r>
                                    <w:t>-2</w:t>
                                  </w:r>
                                </w:p>
                              </w:tc>
                              <w:tc>
                                <w:tcPr>
                                  <w:tcW w:w="720" w:type="dxa"/>
                                </w:tcPr>
                                <w:p w14:paraId="68CCEC73" w14:textId="77777777" w:rsidR="00233F84" w:rsidRPr="00801BD7" w:rsidRDefault="00233F84">
                                  <w:r>
                                    <w:t>0</w:t>
                                  </w:r>
                                </w:p>
                              </w:tc>
                              <w:tc>
                                <w:tcPr>
                                  <w:tcW w:w="720" w:type="dxa"/>
                                </w:tcPr>
                                <w:p w14:paraId="1897F463" w14:textId="77777777" w:rsidR="00233F84" w:rsidRPr="00801BD7" w:rsidRDefault="00233F84">
                                  <w:r>
                                    <w:t>4</w:t>
                                  </w:r>
                                </w:p>
                              </w:tc>
                              <w:tc>
                                <w:tcPr>
                                  <w:tcW w:w="720" w:type="dxa"/>
                                </w:tcPr>
                                <w:p w14:paraId="18873011" w14:textId="77777777" w:rsidR="00233F84" w:rsidRPr="00801BD7" w:rsidRDefault="00233F84">
                                  <w:r>
                                    <w:t>8</w:t>
                                  </w:r>
                                </w:p>
                              </w:tc>
                            </w:tr>
                          </w:tbl>
                          <w:p w14:paraId="147321C6" w14:textId="77777777" w:rsidR="00233F84" w:rsidRDefault="00233F84" w:rsidP="00E95EAE">
                            <w: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B692FAD" id="Text Box 182" o:spid="_x0000_s1100" type="#_x0000_t202" style="position:absolute;left:0;text-align:left;margin-left:27pt;margin-top:7.75pt;width:199.5pt;height:38.2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" stroked="f">
                <v:textbox>
                  <w:txbxContent>
                    <w:tbl>
                      <w:tblPr>
                        <w:tblW w:w="351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30"/>
                        <w:gridCol w:w="720"/>
                        <w:gridCol w:w="720"/>
                        <w:gridCol w:w="720"/>
                        <w:gridCol w:w="720"/>
                      </w:tblGrid>
                      <w:tr w:rsidR="00233F84" w14:paraId="4ADB8262" w14:textId="77777777" w:rsidTr="00BD3D91">
                        <w:tc>
                          <w:tcPr>
                            <w:tcW w:w="630" w:type="dxa"/>
                          </w:tcPr>
                          <w:p w14:paraId="58DA66A5" w14:textId="77777777" w:rsidR="00233F84" w:rsidRPr="00A360EA" w:rsidRDefault="00233F84">
                            <w:pPr>
                              <w:rPr>
                                <w:i/>
                              </w:rPr>
                            </w:pPr>
                            <w:r w:rsidRPr="007A3632">
                              <w:rPr>
                                <w:i/>
                              </w:rPr>
                              <w:t>x</w:t>
                            </w:r>
                          </w:p>
                        </w:tc>
                        <w:tc>
                          <w:tcPr>
                            <w:tcW w:w="720" w:type="dxa"/>
                          </w:tcPr>
                          <w:p w14:paraId="4DA0AE38" w14:textId="77777777" w:rsidR="00233F84" w:rsidRPr="00801BD7" w:rsidRDefault="00233F84">
                            <w:r>
                              <w:t>2</w:t>
                            </w:r>
                          </w:p>
                        </w:tc>
                        <w:tc>
                          <w:tcPr>
                            <w:tcW w:w="720" w:type="dxa"/>
                          </w:tcPr>
                          <w:p w14:paraId="284871DD" w14:textId="77777777" w:rsidR="00233F84" w:rsidRPr="00801BD7" w:rsidRDefault="00233F84">
                            <w:r>
                              <w:t>4</w:t>
                            </w:r>
                          </w:p>
                        </w:tc>
                        <w:tc>
                          <w:tcPr>
                            <w:tcW w:w="720" w:type="dxa"/>
                          </w:tcPr>
                          <w:p w14:paraId="7E44E4C0" w14:textId="77777777" w:rsidR="00233F84" w:rsidRPr="00801BD7" w:rsidRDefault="00233F84">
                            <w:r>
                              <w:t>6</w:t>
                            </w:r>
                          </w:p>
                        </w:tc>
                        <w:tc>
                          <w:tcPr>
                            <w:tcW w:w="720" w:type="dxa"/>
                          </w:tcPr>
                          <w:p w14:paraId="3408A62B" w14:textId="77777777" w:rsidR="00233F84" w:rsidRPr="00801BD7" w:rsidRDefault="00233F84">
                            <w:r>
                              <w:t>8</w:t>
                            </w:r>
                          </w:p>
                        </w:tc>
                      </w:tr>
                      <w:tr w:rsidR="00233F84" w14:paraId="154BB533" w14:textId="77777777" w:rsidTr="00BD3D91">
                        <w:tc>
                          <w:tcPr>
                            <w:tcW w:w="630" w:type="dxa"/>
                          </w:tcPr>
                          <w:p w14:paraId="6225BD5F" w14:textId="77777777" w:rsidR="00233F84" w:rsidRPr="00801BD7" w:rsidRDefault="00233F84">
                            <w:r w:rsidRPr="00A360EA">
                              <w:rPr>
                                <w:i/>
                              </w:rPr>
                              <w:t>g(x)</w:t>
                            </w:r>
                          </w:p>
                        </w:tc>
                        <w:tc>
                          <w:tcPr>
                            <w:tcW w:w="720" w:type="dxa"/>
                          </w:tcPr>
                          <w:p w14:paraId="5CDEC232" w14:textId="77777777" w:rsidR="00233F84" w:rsidRPr="00801BD7" w:rsidRDefault="00233F84">
                            <w:r>
                              <w:t>-2</w:t>
                            </w:r>
                          </w:p>
                        </w:tc>
                        <w:tc>
                          <w:tcPr>
                            <w:tcW w:w="720" w:type="dxa"/>
                          </w:tcPr>
                          <w:p w14:paraId="68CCEC73" w14:textId="77777777" w:rsidR="00233F84" w:rsidRPr="00801BD7" w:rsidRDefault="00233F84">
                            <w:r>
                              <w:t>0</w:t>
                            </w:r>
                          </w:p>
                        </w:tc>
                        <w:tc>
                          <w:tcPr>
                            <w:tcW w:w="720" w:type="dxa"/>
                          </w:tcPr>
                          <w:p w14:paraId="1897F463" w14:textId="77777777" w:rsidR="00233F84" w:rsidRPr="00801BD7" w:rsidRDefault="00233F84">
                            <w:r>
                              <w:t>4</w:t>
                            </w:r>
                          </w:p>
                        </w:tc>
                        <w:tc>
                          <w:tcPr>
                            <w:tcW w:w="720" w:type="dxa"/>
                          </w:tcPr>
                          <w:p w14:paraId="18873011" w14:textId="77777777" w:rsidR="00233F84" w:rsidRPr="00801BD7" w:rsidRDefault="00233F84">
                            <w:r>
                              <w:t>8</w:t>
                            </w:r>
                          </w:p>
                        </w:tc>
                      </w:tr>
                    </w:tbl>
                    <w:p w14:paraId="147321C6" w14:textId="77777777" w:rsidR="00233F84" w:rsidRDefault="00233F84" w:rsidP="00E95EAE">
                      <w:r>
                        <w:t xml:space="preserve"> </w:t>
                      </w:r>
                    </w:p>
                  </w:txbxContent>
                </v:textbox>
                <w10:wrap type="square"/>
              </v:shape>
            </w:pict>
          </mc:Fallback>
        </mc:AlternateContent>
      </w:r>
    </w:p>
    <w:p w14:paraId="311B3DE1" w14:textId="77777777" w:rsidR="00E95EAE" w:rsidRDefault="00E95EAE" w:rsidP="00E95EAE">
      <w:pPr>
        <w:pStyle w:val="Example"/>
      </w:pPr>
    </w:p>
    <w:p w14:paraId="7D21B062" w14:textId="77777777" w:rsidR="00E95EAE" w:rsidRDefault="00E95EAE" w:rsidP="00E95EAE">
      <w:pPr>
        <w:pStyle w:val="Example"/>
      </w:pPr>
    </w:p>
    <w:p w14:paraId="1078A307" w14:textId="77777777" w:rsidR="004F6EDF" w:rsidRDefault="004F6EDF" w:rsidP="00E95EAE"/>
    <w:p w14:paraId="7F130E18" w14:textId="77777777" w:rsidR="009B18E6" w:rsidRDefault="009B18E6" w:rsidP="00E95EAE"/>
    <w:p w14:paraId="1910A4A9" w14:textId="77777777" w:rsidR="00E95EAE" w:rsidRPr="00DD73A6" w:rsidRDefault="00E95EAE" w:rsidP="00E95EAE">
      <w:r w:rsidRPr="00DD73A6">
        <w:t>As with</w:t>
      </w:r>
      <w:r>
        <w:t xml:space="preserve"> the earlier vertical shift,</w:t>
      </w:r>
      <w:r w:rsidRPr="00DD73A6">
        <w:t xml:space="preserve"> notice the input values stay the same</w:t>
      </w:r>
      <w:r>
        <w:t xml:space="preserve"> and only the output values change.</w:t>
      </w:r>
    </w:p>
    <w:p w14:paraId="2E899746" w14:textId="77777777" w:rsidR="00E95EAE" w:rsidRDefault="00E95EAE" w:rsidP="00E95EAE">
      <w:pPr>
        <w:rPr>
          <w:b/>
        </w:rPr>
      </w:pPr>
    </w:p>
    <w:p w14:paraId="6F7D34E3" w14:textId="77777777" w:rsidR="00E95EAE" w:rsidRDefault="00E95EAE" w:rsidP="00E95EAE">
      <w:pPr>
        <w:rPr>
          <w:b/>
        </w:rPr>
      </w:pPr>
    </w:p>
    <w:p w14:paraId="3162EE37" w14:textId="77777777" w:rsidR="00E95EAE" w:rsidRDefault="00E95EAE" w:rsidP="00E95EAE">
      <w:pPr>
        <w:pStyle w:val="TryitNow"/>
      </w:pPr>
      <w:r>
        <w:lastRenderedPageBreak/>
        <w:t>Try it Now</w:t>
      </w:r>
    </w:p>
    <w:p w14:paraId="3B59704C" w14:textId="77777777" w:rsidR="00E95EAE" w:rsidRPr="008011BE" w:rsidRDefault="00E95EAE" w:rsidP="00BC78F7">
      <w:pPr>
        <w:pStyle w:val="TryitNowbody"/>
        <w:ind w:left="270" w:hanging="270"/>
      </w:pPr>
      <w:r w:rsidRPr="0041389B">
        <w:t>1. The function</w:t>
      </w:r>
      <w:r>
        <w:t xml:space="preserve"> </w:t>
      </w:r>
      <w:r w:rsidRPr="00801BD7">
        <w:rPr>
          <w:position w:val="-10"/>
        </w:rPr>
        <w:object w:dxaOrig="1820" w:dyaOrig="360" w14:anchorId="382943C4">
          <v:shape id="_x0000_i1596" type="#_x0000_t75" style="width:91.5pt;height:18.75pt" o:ole="">
            <v:imagedata r:id="rId1177" o:title=""/>
          </v:shape>
          <o:OLEObject Type="Embed" ProgID="Equation.3" ShapeID="_x0000_i1596" DrawAspect="Content" ObjectID="_1718714622" r:id="rId1178"/>
        </w:object>
      </w:r>
      <w:r w:rsidRPr="0041389B">
        <w:t xml:space="preserve"> gives the height </w:t>
      </w:r>
      <w:r w:rsidRPr="00DD73A6">
        <w:rPr>
          <w:i/>
        </w:rPr>
        <w:t>h</w:t>
      </w:r>
      <w:r w:rsidRPr="0041389B">
        <w:t xml:space="preserve"> of a ball (in meters) thrown upwards from the ground after </w:t>
      </w:r>
      <w:r w:rsidRPr="00DD73A6">
        <w:rPr>
          <w:i/>
        </w:rPr>
        <w:t>t</w:t>
      </w:r>
      <w:r w:rsidRPr="0041389B">
        <w:t xml:space="preserve"> seconds.  Suppose the ball was instead thrown from the top of a 10 meter building.  Relate this new height function </w:t>
      </w:r>
      <w:r w:rsidRPr="00DD73A6">
        <w:rPr>
          <w:i/>
        </w:rPr>
        <w:t>b(t)</w:t>
      </w:r>
      <w:r w:rsidRPr="0041389B">
        <w:t xml:space="preserve"> to </w:t>
      </w:r>
      <w:r w:rsidRPr="00DD73A6">
        <w:rPr>
          <w:i/>
        </w:rPr>
        <w:t>h(t)</w:t>
      </w:r>
      <w:r w:rsidRPr="0041389B">
        <w:t xml:space="preserve">, then find a formula for </w:t>
      </w:r>
      <w:r w:rsidRPr="00DD73A6">
        <w:rPr>
          <w:i/>
        </w:rPr>
        <w:t>b(t).</w:t>
      </w:r>
    </w:p>
    <w:p w14:paraId="7135F5EA" w14:textId="77777777" w:rsidR="009B18E6" w:rsidRDefault="009B18E6" w:rsidP="00E95EAE"/>
    <w:p w14:paraId="3E27F7D6" w14:textId="77777777" w:rsidR="009B18E6" w:rsidRDefault="009B18E6" w:rsidP="00E95EAE"/>
    <w:p w14:paraId="1E5BA0E4" w14:textId="77777777" w:rsidR="00E95EAE" w:rsidRDefault="00E95EAE" w:rsidP="00E95EAE">
      <w:r>
        <w:t>The vertical shift is a change to the output, or outside, of the function.  We will now look at how changes to input, on the inside of the function, change its graph and meaning.</w:t>
      </w:r>
    </w:p>
    <w:p w14:paraId="3C37FDA1" w14:textId="77777777" w:rsidR="00E95EAE" w:rsidRDefault="00E95EAE" w:rsidP="00E95EAE"/>
    <w:p w14:paraId="4B09E92C" w14:textId="77777777" w:rsidR="00E95EAE" w:rsidRDefault="00E95EAE" w:rsidP="00E95EAE"/>
    <w:p w14:paraId="56431519" w14:textId="77777777" w:rsidR="00E95EAE" w:rsidRDefault="00E95EAE" w:rsidP="00E95EAE">
      <w:pPr>
        <w:pStyle w:val="ExampleHeader"/>
      </w:pPr>
      <w:r>
        <w:t>Example 3</w:t>
      </w:r>
    </w:p>
    <w:p w14:paraId="668D514C" w14:textId="77777777" w:rsidR="00E95EAE" w:rsidRDefault="00E95EAE" w:rsidP="00E95EAE">
      <w:pPr>
        <w:pStyle w:val="Example"/>
      </w:pPr>
      <w:r>
        <w:t>Returning to our building air flow example from the beginning of the section, suppose that in Fall, the facilities staff decides that the original venting plan starts too late, and they want to move the entire venting program to start two hours earlier.  Sketch a graph of the new function.</w:t>
      </w:r>
    </w:p>
    <w:p w14:paraId="5674BC0E" w14:textId="77777777" w:rsidR="00E95EAE" w:rsidRDefault="00E95EAE" w:rsidP="00E95EAE">
      <w:pPr>
        <w:pStyle w:val="Example"/>
      </w:pPr>
    </w:p>
    <w:p w14:paraId="575F510E" w14:textId="77777777" w:rsidR="00AD0EEA" w:rsidRDefault="00E23065" w:rsidP="00E95EAE">
      <w:pPr>
        <w:pStyle w:val="Example"/>
        <w:rPr>
          <w:i/>
        </w:rPr>
      </w:pPr>
      <w:r>
        <w:rPr>
          <w:rFonts w:ascii="Trebuchet MS" w:hAnsi="Trebuchet MS"/>
          <w:noProof/>
          <w:sz w:val="22"/>
        </w:rPr>
        <w:drawing>
          <wp:inline distT="0" distB="0" distL="0" distR="0" wp14:anchorId="221981A8" wp14:editId="5A408D88">
            <wp:extent cx="2339452" cy="1920240"/>
            <wp:effectExtent l="0" t="0" r="0" b="0"/>
            <wp:docPr id="251" name="Picture 251" descr="Graph of V(t), which is 0 from t=0 to t=8, then increases to 10 comma 225, remains constant to 17 comma 225, decreases to 19 comma 0 then stays constant at 0 until t=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1" descr="Graph of V(t), which is 0 from t=0 to t=8, then increases to 10 comma 225, remains constant to 17 comma 225, decreases to 19 comma 0 then stays constant at 0 until t=24"/>
                    <pic:cNvPicPr>
                      <a:picLocks noChangeAspect="1" noChangeArrowheads="1"/>
                    </pic:cNvPicPr>
                  </pic:nvPicPr>
                  <pic:blipFill>
                    <a:blip r:embed="rId1164">
                      <a:extLst>
                        <a:ext uri="{28A0092B-C50C-407E-A947-70E740481C1C}">
                          <a14:useLocalDpi xmlns:a14="http://schemas.microsoft.com/office/drawing/2010/main" val="0"/>
                        </a:ext>
                      </a:extLst>
                    </a:blip>
                    <a:srcRect/>
                    <a:stretch>
                      <a:fillRect/>
                    </a:stretch>
                  </pic:blipFill>
                  <pic:spPr bwMode="auto">
                    <a:xfrm>
                      <a:off x="0" y="0"/>
                      <a:ext cx="2339452" cy="1920240"/>
                    </a:xfrm>
                    <a:prstGeom prst="rect">
                      <a:avLst/>
                    </a:prstGeom>
                    <a:noFill/>
                    <a:ln>
                      <a:noFill/>
                    </a:ln>
                  </pic:spPr>
                </pic:pic>
              </a:graphicData>
            </a:graphic>
          </wp:inline>
        </w:drawing>
      </w:r>
      <w:r w:rsidR="00AD0EEA">
        <w:rPr>
          <w:i/>
        </w:rPr>
        <w:tab/>
      </w:r>
      <w:r>
        <w:rPr>
          <w:i/>
        </w:rPr>
        <w:t xml:space="preserve">    </w:t>
      </w:r>
      <w:r w:rsidR="009B18E6">
        <w:rPr>
          <w:noProof/>
        </w:rPr>
        <w:drawing>
          <wp:inline distT="0" distB="0" distL="0" distR="0" wp14:anchorId="75A45980" wp14:editId="1FF6E0ED">
            <wp:extent cx="2226368" cy="1920240"/>
            <wp:effectExtent l="0" t="0" r="0" b="0"/>
            <wp:docPr id="250" name="Picture 250" descr="Graph of F(t), which is 0 from t=negative 2 to t=6, then increases to 8 comma 225, remains constant to 15 comma 225, decreases to 17 comma 0 then stays constant at 0 until t=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0" descr="Graph of F(t), which is 0 from t=negative 2 to t=6, then increases to 8 comma 225, remains constant to 15 comma 225, decreases to 17 comma 0 then stays constant at 0 until t=22"/>
                    <pic:cNvPicPr/>
                  </pic:nvPicPr>
                  <pic:blipFill>
                    <a:blip r:embed="rId1179"/>
                    <a:stretch>
                      <a:fillRect/>
                    </a:stretch>
                  </pic:blipFill>
                  <pic:spPr>
                    <a:xfrm>
                      <a:off x="0" y="0"/>
                      <a:ext cx="2226368" cy="1920240"/>
                    </a:xfrm>
                    <a:prstGeom prst="rect">
                      <a:avLst/>
                    </a:prstGeom>
                  </pic:spPr>
                </pic:pic>
              </a:graphicData>
            </a:graphic>
          </wp:inline>
        </w:drawing>
      </w:r>
    </w:p>
    <w:p w14:paraId="7EB57C78" w14:textId="77777777" w:rsidR="00E95EAE" w:rsidRDefault="00AD0EEA" w:rsidP="00E95EAE">
      <w:pPr>
        <w:pStyle w:val="Example"/>
      </w:pPr>
      <w:r>
        <w:rPr>
          <w:i/>
        </w:rPr>
        <w:t xml:space="preserve">    </w:t>
      </w:r>
      <w:r w:rsidR="00E95EAE" w:rsidRPr="00DD73A6">
        <w:rPr>
          <w:i/>
        </w:rPr>
        <w:t>V(t)</w:t>
      </w:r>
      <w:r w:rsidR="00E95EAE">
        <w:t xml:space="preserve"> = the original venting plan                        </w:t>
      </w:r>
      <w:r w:rsidR="00E95EAE" w:rsidRPr="00DD73A6">
        <w:rPr>
          <w:i/>
        </w:rPr>
        <w:t>F(t)</w:t>
      </w:r>
      <w:r w:rsidR="00E95EAE">
        <w:t xml:space="preserve"> = starting 2 h</w:t>
      </w:r>
      <w:r w:rsidR="00E23065">
        <w:t>ou</w:t>
      </w:r>
      <w:r w:rsidR="00E95EAE">
        <w:t>rs sooner</w:t>
      </w:r>
    </w:p>
    <w:p w14:paraId="13750780" w14:textId="77777777" w:rsidR="00E95EAE" w:rsidRDefault="00E95EAE" w:rsidP="00E95EAE">
      <w:pPr>
        <w:pStyle w:val="Example"/>
        <w:rPr>
          <w:rFonts w:ascii="Trebuchet MS" w:hAnsi="Trebuchet MS"/>
          <w:sz w:val="22"/>
        </w:rPr>
      </w:pPr>
      <w:r>
        <w:rPr>
          <w:rFonts w:ascii="Trebuchet MS" w:hAnsi="Trebuchet MS"/>
          <w:sz w:val="22"/>
        </w:rPr>
        <w:t xml:space="preserve">          </w:t>
      </w:r>
    </w:p>
    <w:p w14:paraId="0BAD6F61" w14:textId="77777777" w:rsidR="00E95EAE" w:rsidRPr="00FC22F5" w:rsidRDefault="00E95EAE" w:rsidP="00E95EAE">
      <w:pPr>
        <w:pStyle w:val="Example"/>
      </w:pPr>
      <w:r>
        <w:t xml:space="preserve">In the new graph, which we can call </w:t>
      </w:r>
      <w:r>
        <w:rPr>
          <w:i/>
        </w:rPr>
        <w:t>F(t)</w:t>
      </w:r>
      <w:r>
        <w:t xml:space="preserve">, at each time, the air flow is the same as the original function </w:t>
      </w:r>
      <w:r w:rsidRPr="00DD73A6">
        <w:rPr>
          <w:i/>
        </w:rPr>
        <w:t>V(t)</w:t>
      </w:r>
      <w:r>
        <w:t xml:space="preserve"> was two hours later.  For example, in the original function </w:t>
      </w:r>
      <w:r>
        <w:rPr>
          <w:i/>
        </w:rPr>
        <w:t>V</w:t>
      </w:r>
      <w:r>
        <w:t xml:space="preserve">, the air flow starts to change at 8am, while for the function </w:t>
      </w:r>
      <w:r w:rsidRPr="00DD73A6">
        <w:rPr>
          <w:i/>
        </w:rPr>
        <w:t>F(t)</w:t>
      </w:r>
      <w:r>
        <w:t xml:space="preserve"> the air flow starts to change at 6am.  The comparable function values are </w:t>
      </w:r>
      <w:r w:rsidRPr="00801BD7">
        <w:rPr>
          <w:position w:val="-10"/>
        </w:rPr>
        <w:object w:dxaOrig="1219" w:dyaOrig="320" w14:anchorId="5665CDD4">
          <v:shape id="_x0000_i1597" type="#_x0000_t75" style="width:61.5pt;height:15pt" o:ole="">
            <v:imagedata r:id="rId1180" o:title=""/>
          </v:shape>
          <o:OLEObject Type="Embed" ProgID="Equation.3" ShapeID="_x0000_i1597" DrawAspect="Content" ObjectID="_1718714623" r:id="rId1181"/>
        </w:object>
      </w:r>
      <w:r>
        <w:t>.</w:t>
      </w:r>
    </w:p>
    <w:p w14:paraId="1796805B" w14:textId="77777777" w:rsidR="00E95EAE" w:rsidRDefault="00E95EAE" w:rsidP="00E95EAE">
      <w:pPr>
        <w:pStyle w:val="Example"/>
      </w:pPr>
    </w:p>
    <w:p w14:paraId="03C6EBAB" w14:textId="77777777" w:rsidR="00E95EAE" w:rsidRDefault="00E95EAE" w:rsidP="00E95EAE">
      <w:pPr>
        <w:pStyle w:val="Example"/>
      </w:pPr>
      <w:r>
        <w:t xml:space="preserve">Notice also that the vents first opened to 220 sq. ft. at 10 a.m. under the original plan, while under the new plan the vents reach 220 sq. ft. at 8 a.m., so </w:t>
      </w:r>
      <w:r w:rsidRPr="00801BD7">
        <w:rPr>
          <w:position w:val="-10"/>
        </w:rPr>
        <w:object w:dxaOrig="1320" w:dyaOrig="320" w14:anchorId="1A963527">
          <v:shape id="_x0000_i1598" type="#_x0000_t75" style="width:65.25pt;height:15pt" o:ole="">
            <v:imagedata r:id="rId1182" o:title=""/>
          </v:shape>
          <o:OLEObject Type="Embed" ProgID="Equation.3" ShapeID="_x0000_i1598" DrawAspect="Content" ObjectID="_1718714624" r:id="rId1183"/>
        </w:object>
      </w:r>
      <w:r>
        <w:t>.</w:t>
      </w:r>
    </w:p>
    <w:p w14:paraId="014BB2FA" w14:textId="77777777" w:rsidR="00E95EAE" w:rsidRDefault="00E95EAE" w:rsidP="00E95EAE">
      <w:pPr>
        <w:pStyle w:val="Example"/>
      </w:pPr>
    </w:p>
    <w:p w14:paraId="501DC89B" w14:textId="77777777" w:rsidR="00E95EAE" w:rsidRDefault="00E95EAE" w:rsidP="00E95EAE">
      <w:pPr>
        <w:pStyle w:val="Example"/>
      </w:pPr>
      <w:r>
        <w:t xml:space="preserve">In both cases we see that since </w:t>
      </w:r>
      <w:r w:rsidRPr="009076E4">
        <w:rPr>
          <w:i/>
        </w:rPr>
        <w:t>F(t)</w:t>
      </w:r>
      <w:r>
        <w:t xml:space="preserve"> starts 2 hours sooner, the same output values are reached when, </w:t>
      </w:r>
      <w:r w:rsidRPr="00801BD7">
        <w:rPr>
          <w:position w:val="-10"/>
        </w:rPr>
        <w:object w:dxaOrig="1480" w:dyaOrig="320" w14:anchorId="0F81EBAB">
          <v:shape id="_x0000_i1599" type="#_x0000_t75" style="width:72.75pt;height:15pt" o:ole="">
            <v:imagedata r:id="rId1184" o:title=""/>
          </v:shape>
          <o:OLEObject Type="Embed" ProgID="Equation.3" ShapeID="_x0000_i1599" DrawAspect="Content" ObjectID="_1718714625" r:id="rId1185"/>
        </w:object>
      </w:r>
    </w:p>
    <w:p w14:paraId="21A5CD76" w14:textId="77777777" w:rsidR="00E95EAE" w:rsidRDefault="00E95EAE" w:rsidP="00E95EAE">
      <w:pPr>
        <w:pStyle w:val="Example"/>
      </w:pPr>
    </w:p>
    <w:p w14:paraId="70C7DD10" w14:textId="77777777" w:rsidR="00E95EAE" w:rsidRPr="00FC22F5" w:rsidRDefault="00E95EAE" w:rsidP="00E95EAE">
      <w:pPr>
        <w:pStyle w:val="Example"/>
      </w:pPr>
      <w:r>
        <w:t xml:space="preserve">Note that </w:t>
      </w:r>
      <w:r w:rsidRPr="00801BD7">
        <w:rPr>
          <w:position w:val="-10"/>
        </w:rPr>
        <w:object w:dxaOrig="820" w:dyaOrig="320" w14:anchorId="063AB214">
          <v:shape id="_x0000_i1600" type="#_x0000_t75" style="width:41.25pt;height:15pt" o:ole="">
            <v:imagedata r:id="rId1186" o:title=""/>
          </v:shape>
          <o:OLEObject Type="Embed" ProgID="Equation.3" ShapeID="_x0000_i1600" DrawAspect="Content" ObjectID="_1718714626" r:id="rId1187"/>
        </w:object>
      </w:r>
      <w:r>
        <w:t xml:space="preserve"> had the </w:t>
      </w:r>
      <w:r w:rsidR="00E23065">
        <w:t>effect</w:t>
      </w:r>
      <w:r>
        <w:t xml:space="preserve"> of shifting the graph to the </w:t>
      </w:r>
      <w:r>
        <w:rPr>
          <w:i/>
        </w:rPr>
        <w:t>left</w:t>
      </w:r>
      <w:r>
        <w:t>.</w:t>
      </w:r>
    </w:p>
    <w:p w14:paraId="3E78ADAB" w14:textId="77777777" w:rsidR="00AD0EEA" w:rsidRDefault="00AD0EEA" w:rsidP="00E95EAE"/>
    <w:p w14:paraId="36AB4087" w14:textId="77777777" w:rsidR="00AD0EEA" w:rsidRDefault="00AD0EEA" w:rsidP="00E95EAE"/>
    <w:p w14:paraId="62D758DA" w14:textId="77777777" w:rsidR="00E95EAE" w:rsidRPr="00FD6A25" w:rsidRDefault="00E95EAE" w:rsidP="00E95EAE">
      <w:r w:rsidRPr="00FD6A25">
        <w:lastRenderedPageBreak/>
        <w:t>Horizontal changes or “inside changes” affect the domain of a function (the input) instead of t</w:t>
      </w:r>
      <w:r>
        <w:t>he range and often seem counter</w:t>
      </w:r>
      <w:r w:rsidRPr="00FD6A25">
        <w:t xml:space="preserve">intuitive.  The new function </w:t>
      </w:r>
      <w:r w:rsidRPr="00FD6A25">
        <w:rPr>
          <w:i/>
        </w:rPr>
        <w:t>F(t)</w:t>
      </w:r>
      <w:r w:rsidRPr="00FD6A25">
        <w:t xml:space="preserve"> </w:t>
      </w:r>
      <w:r>
        <w:t>uses the same outputs as</w:t>
      </w:r>
      <w:r w:rsidRPr="00FD6A25">
        <w:t xml:space="preserve"> </w:t>
      </w:r>
      <w:r w:rsidRPr="00FD6A25">
        <w:rPr>
          <w:i/>
        </w:rPr>
        <w:t>V(t</w:t>
      </w:r>
      <w:r>
        <w:rPr>
          <w:i/>
        </w:rPr>
        <w:t>)</w:t>
      </w:r>
      <w:r>
        <w:t xml:space="preserve">, but matches those outputs to inputs two hours earlier than those of </w:t>
      </w:r>
      <w:r>
        <w:rPr>
          <w:i/>
        </w:rPr>
        <w:t>V(t)</w:t>
      </w:r>
      <w:r>
        <w:t xml:space="preserve">.  Said another way, we must add 2 hours to </w:t>
      </w:r>
      <w:r w:rsidRPr="00FD6A25">
        <w:t xml:space="preserve">the input of </w:t>
      </w:r>
      <w:r w:rsidRPr="00FD6A25">
        <w:rPr>
          <w:i/>
        </w:rPr>
        <w:t>V</w:t>
      </w:r>
      <w:r>
        <w:t xml:space="preserve"> </w:t>
      </w:r>
      <w:r w:rsidRPr="00FD6A25">
        <w:t xml:space="preserve">to </w:t>
      </w:r>
      <w:r>
        <w:t xml:space="preserve">find the corresponding output for </w:t>
      </w:r>
      <w:r w:rsidRPr="00FD6A25">
        <w:rPr>
          <w:i/>
        </w:rPr>
        <w:t>F</w:t>
      </w:r>
      <w:r>
        <w:t xml:space="preserve">:  </w:t>
      </w:r>
      <w:r w:rsidRPr="00801BD7">
        <w:rPr>
          <w:position w:val="-10"/>
        </w:rPr>
        <w:object w:dxaOrig="1480" w:dyaOrig="320" w14:anchorId="14CE4A2A">
          <v:shape id="_x0000_i1601" type="#_x0000_t75" style="width:72.75pt;height:15pt" o:ole="">
            <v:imagedata r:id="rId1184" o:title=""/>
          </v:shape>
          <o:OLEObject Type="Embed" ProgID="Equation.3" ShapeID="_x0000_i1601" DrawAspect="Content" ObjectID="_1718714627" r:id="rId1188"/>
        </w:object>
      </w:r>
      <w:r>
        <w:t>.</w:t>
      </w:r>
    </w:p>
    <w:p w14:paraId="7A788CEA" w14:textId="77777777" w:rsidR="00AD0EEA" w:rsidRDefault="00AD0EEA" w:rsidP="00E95EAE"/>
    <w:p w14:paraId="7DC2F885" w14:textId="77777777" w:rsidR="00AD0EEA" w:rsidRDefault="00AD0EEA" w:rsidP="00E95EAE"/>
    <w:p w14:paraId="3BC50EE9" w14:textId="77777777" w:rsidR="00E95EAE" w:rsidRDefault="00E95EAE" w:rsidP="00E95EAE">
      <w:pPr>
        <w:pStyle w:val="DefinitionHeader"/>
      </w:pPr>
      <w:r>
        <w:t>Horizontal Shift</w:t>
      </w:r>
    </w:p>
    <w:p w14:paraId="11D9DF95" w14:textId="77777777" w:rsidR="00E95EAE" w:rsidRDefault="00E95EAE" w:rsidP="00E95EAE">
      <w:pPr>
        <w:pStyle w:val="Definition"/>
      </w:pPr>
      <w:r>
        <w:t xml:space="preserve">Given a function </w:t>
      </w:r>
      <w:r>
        <w:rPr>
          <w:i/>
        </w:rPr>
        <w:t>f(x)</w:t>
      </w:r>
      <w:r>
        <w:t xml:space="preserve">, if we define a new function </w:t>
      </w:r>
      <w:r>
        <w:rPr>
          <w:i/>
        </w:rPr>
        <w:t>g(x)</w:t>
      </w:r>
      <w:r>
        <w:t xml:space="preserve"> as </w:t>
      </w:r>
    </w:p>
    <w:p w14:paraId="6E630FEC" w14:textId="77777777" w:rsidR="00E95EAE" w:rsidRPr="00801BD7" w:rsidRDefault="00E95EAE" w:rsidP="00E95EAE">
      <w:pPr>
        <w:pStyle w:val="Definition"/>
      </w:pPr>
      <w:r w:rsidRPr="00801BD7">
        <w:rPr>
          <w:position w:val="-10"/>
        </w:rPr>
        <w:object w:dxaOrig="1560" w:dyaOrig="320" w14:anchorId="48FFD6C5">
          <v:shape id="_x0000_i1602" type="#_x0000_t75" style="width:78.75pt;height:15pt" o:ole="">
            <v:imagedata r:id="rId1189" o:title=""/>
          </v:shape>
          <o:OLEObject Type="Embed" ProgID="Equation.3" ShapeID="_x0000_i1602" DrawAspect="Content" ObjectID="_1718714628" r:id="rId1190"/>
        </w:object>
      </w:r>
      <w:r>
        <w:t xml:space="preserve">, where </w:t>
      </w:r>
      <w:r>
        <w:rPr>
          <w:i/>
        </w:rPr>
        <w:t>k</w:t>
      </w:r>
      <w:r>
        <w:t xml:space="preserve"> is a constant</w:t>
      </w:r>
    </w:p>
    <w:p w14:paraId="6966C4CC" w14:textId="77777777" w:rsidR="00E95EAE" w:rsidRDefault="00E95EAE" w:rsidP="00E95EAE">
      <w:pPr>
        <w:pStyle w:val="Definition"/>
      </w:pPr>
      <w:r>
        <w:t xml:space="preserve">then </w:t>
      </w:r>
      <w:r>
        <w:rPr>
          <w:i/>
        </w:rPr>
        <w:t>g(x)</w:t>
      </w:r>
      <w:r>
        <w:t xml:space="preserve"> is a </w:t>
      </w:r>
      <w:r>
        <w:rPr>
          <w:b/>
        </w:rPr>
        <w:t>horizontal</w:t>
      </w:r>
      <w:r w:rsidRPr="00801BD7">
        <w:rPr>
          <w:b/>
        </w:rPr>
        <w:t xml:space="preserve"> shift</w:t>
      </w:r>
      <w:r w:rsidR="00DD446B">
        <w:rPr>
          <w:b/>
        </w:rPr>
        <w:fldChar w:fldCharType="begin"/>
      </w:r>
      <w:r>
        <w:instrText>xe "</w:instrText>
      </w:r>
      <w:r w:rsidRPr="006632F7">
        <w:instrText>Transformations of Functions:Horizontal Shift</w:instrText>
      </w:r>
      <w:r>
        <w:instrText>s"</w:instrText>
      </w:r>
      <w:r w:rsidR="00DD446B">
        <w:rPr>
          <w:b/>
        </w:rPr>
        <w:fldChar w:fldCharType="end"/>
      </w:r>
      <w:r>
        <w:t xml:space="preserve"> of the function </w:t>
      </w:r>
      <w:r>
        <w:rPr>
          <w:i/>
        </w:rPr>
        <w:t>f(x)</w:t>
      </w:r>
    </w:p>
    <w:p w14:paraId="2698ADE3" w14:textId="77777777" w:rsidR="00E95EAE" w:rsidRDefault="00E95EAE" w:rsidP="00E95EAE">
      <w:pPr>
        <w:pStyle w:val="Definition"/>
      </w:pPr>
      <w:r>
        <w:t xml:space="preserve">If </w:t>
      </w:r>
      <w:r>
        <w:rPr>
          <w:i/>
        </w:rPr>
        <w:t>k</w:t>
      </w:r>
      <w:r>
        <w:t xml:space="preserve"> is positive, then the graph will shift left</w:t>
      </w:r>
    </w:p>
    <w:p w14:paraId="4A53A6E5" w14:textId="77777777" w:rsidR="00E95EAE" w:rsidRPr="00801BD7" w:rsidRDefault="00E95EAE" w:rsidP="00E95EAE">
      <w:pPr>
        <w:pStyle w:val="Definition"/>
      </w:pPr>
      <w:r>
        <w:t xml:space="preserve">If </w:t>
      </w:r>
      <w:r>
        <w:rPr>
          <w:i/>
        </w:rPr>
        <w:t>k</w:t>
      </w:r>
      <w:r>
        <w:t xml:space="preserve"> is negative, then the graph will shift right</w:t>
      </w:r>
    </w:p>
    <w:p w14:paraId="06367956" w14:textId="77777777" w:rsidR="00E95EAE" w:rsidRDefault="00E95EAE" w:rsidP="00E95EAE"/>
    <w:p w14:paraId="72D9790F" w14:textId="77777777" w:rsidR="00E95EAE" w:rsidRDefault="00E95EAE" w:rsidP="00E95EAE"/>
    <w:p w14:paraId="1C0623B8" w14:textId="77777777" w:rsidR="00E95EAE" w:rsidRDefault="00E95EAE" w:rsidP="00E95EAE">
      <w:pPr>
        <w:pStyle w:val="ExampleHeader"/>
      </w:pPr>
      <w:r>
        <w:t>Example 4</w:t>
      </w:r>
    </w:p>
    <w:p w14:paraId="329519A5" w14:textId="77777777" w:rsidR="00E95EAE" w:rsidRPr="00801BD7" w:rsidRDefault="00E95EAE" w:rsidP="00E95EAE">
      <w:pPr>
        <w:pStyle w:val="Example"/>
      </w:pPr>
      <w:r>
        <w:t xml:space="preserve">A function </w:t>
      </w:r>
      <w:r>
        <w:rPr>
          <w:i/>
        </w:rPr>
        <w:t>f(x)</w:t>
      </w:r>
      <w:r>
        <w:t xml:space="preserve"> is given as a table below.  Create a table for the function </w:t>
      </w:r>
      <w:r w:rsidRPr="00801BD7">
        <w:rPr>
          <w:position w:val="-10"/>
        </w:rPr>
        <w:object w:dxaOrig="1540" w:dyaOrig="320" w14:anchorId="19DF0F2C">
          <v:shape id="_x0000_i1603" type="#_x0000_t75" style="width:75.75pt;height:15pt" o:ole="">
            <v:imagedata r:id="rId1191" o:title=""/>
          </v:shape>
          <o:OLEObject Type="Embed" ProgID="Equation.3" ShapeID="_x0000_i1603" DrawAspect="Content" ObjectID="_1718714629" r:id="rId1192"/>
        </w:object>
      </w:r>
    </w:p>
    <w:p w14:paraId="1D059394" w14:textId="77777777" w:rsidR="00E95EAE" w:rsidRDefault="00B642A4" w:rsidP="00E95EAE">
      <w:pPr>
        <w:pStyle w:val="Example"/>
      </w:pPr>
      <w:r>
        <w:rPr>
          <w:noProof/>
        </w:rPr>
        <mc:AlternateContent>
          <mc:Choice Requires="wps">
            <w:drawing>
              <wp:anchor distT="0" distB="0" distL="114300" distR="114300" simplePos="0" relativeHeight="251661824" behindDoc="0" locked="0" layoutInCell="1" allowOverlap="1" wp14:anchorId="1D55C907" wp14:editId="7F0DD44D">
                <wp:simplePos x="0" y="0"/>
                <wp:positionH relativeFrom="column">
                  <wp:posOffset>342900</wp:posOffset>
                </wp:positionH>
                <wp:positionV relativeFrom="paragraph">
                  <wp:posOffset>78740</wp:posOffset>
                </wp:positionV>
                <wp:extent cx="2533650" cy="485775"/>
                <wp:effectExtent l="0" t="0" r="0" b="0"/>
                <wp:wrapSquare wrapText="bothSides"/>
                <wp:docPr id="181" name="Text Box 1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3650" cy="485775"/>
                        </a:xfrm>
                        <a:prstGeom prst="rect">
                          <a:avLst/>
                        </a:prstGeom>
                        <a:solidFill>
                          <a:srgbClr val="FFFFFF"/>
                        </a:solidFill>
                        <a:ln>
                          <a:noFill/>
                        </a:ln>
                        <a:extLst>
                          <a:ext uri="{91240B29-F687-4f45-9708-019B960494DF}">
                            <a14:hiddenLine xmlns="" xmlns:a14="http://schemas.microsoft.com/office/drawing/2010/main" xmlns:w="http://schemas.openxmlformats.org/wordprocessingml/2006/main" xmlns:w10="urn:schemas-microsoft-com:office:word" xmlns:v="urn:schemas-microsoft-com:vml" xmlns:o="urn:schemas-microsoft-com:office:office" w="9525">
                              <a:solidFill>
                                <a:srgbClr val="000000"/>
                              </a:solidFill>
                              <a:miter lim="800000"/>
                              <a:headEnd/>
                              <a:tailEnd/>
                            </a14:hiddenLine>
                          </a:ext>
                        </a:extLst>
                      </wps:spPr>
                      <wps:txbx>
                        <w:txbxContent>
                          <w:tbl>
                            <w:tblPr>
                              <w:tblW w:w="351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30"/>
                              <w:gridCol w:w="720"/>
                              <w:gridCol w:w="720"/>
                              <w:gridCol w:w="720"/>
                              <w:gridCol w:w="720"/>
                            </w:tblGrid>
                            <w:tr w:rsidR="00233F84" w14:paraId="070EE1B3" w14:textId="77777777" w:rsidTr="00BD3D91">
                              <w:tc>
                                <w:tcPr>
                                  <w:tcW w:w="630" w:type="dxa"/>
                                </w:tcPr>
                                <w:p w14:paraId="709650DD" w14:textId="77777777" w:rsidR="00233F84" w:rsidRPr="00A360EA" w:rsidRDefault="00233F84">
                                  <w:pPr>
                                    <w:rPr>
                                      <w:i/>
                                    </w:rPr>
                                  </w:pPr>
                                  <w:r w:rsidRPr="007A3632">
                                    <w:rPr>
                                      <w:i/>
                                    </w:rPr>
                                    <w:t>x</w:t>
                                  </w:r>
                                </w:p>
                              </w:tc>
                              <w:tc>
                                <w:tcPr>
                                  <w:tcW w:w="720" w:type="dxa"/>
                                </w:tcPr>
                                <w:p w14:paraId="51A92858" w14:textId="77777777" w:rsidR="00233F84" w:rsidRPr="00801BD7" w:rsidRDefault="00233F84">
                                  <w:r>
                                    <w:t>2</w:t>
                                  </w:r>
                                </w:p>
                              </w:tc>
                              <w:tc>
                                <w:tcPr>
                                  <w:tcW w:w="720" w:type="dxa"/>
                                </w:tcPr>
                                <w:p w14:paraId="617D8DC3" w14:textId="77777777" w:rsidR="00233F84" w:rsidRPr="00801BD7" w:rsidRDefault="00233F84">
                                  <w:r>
                                    <w:t>4</w:t>
                                  </w:r>
                                </w:p>
                              </w:tc>
                              <w:tc>
                                <w:tcPr>
                                  <w:tcW w:w="720" w:type="dxa"/>
                                </w:tcPr>
                                <w:p w14:paraId="28B44ADB" w14:textId="77777777" w:rsidR="00233F84" w:rsidRPr="00801BD7" w:rsidRDefault="00233F84">
                                  <w:r>
                                    <w:t>6</w:t>
                                  </w:r>
                                </w:p>
                              </w:tc>
                              <w:tc>
                                <w:tcPr>
                                  <w:tcW w:w="720" w:type="dxa"/>
                                </w:tcPr>
                                <w:p w14:paraId="27A8854F" w14:textId="77777777" w:rsidR="00233F84" w:rsidRPr="00801BD7" w:rsidRDefault="00233F84">
                                  <w:r>
                                    <w:t>8</w:t>
                                  </w:r>
                                </w:p>
                              </w:tc>
                            </w:tr>
                            <w:tr w:rsidR="00233F84" w14:paraId="7CCF0CD1" w14:textId="77777777" w:rsidTr="00BD3D91">
                              <w:tc>
                                <w:tcPr>
                                  <w:tcW w:w="630" w:type="dxa"/>
                                </w:tcPr>
                                <w:p w14:paraId="60F533C4" w14:textId="77777777" w:rsidR="00233F84" w:rsidRPr="00801BD7" w:rsidRDefault="00233F84">
                                  <w:r w:rsidRPr="00A360EA">
                                    <w:rPr>
                                      <w:i/>
                                    </w:rPr>
                                    <w:t>f(x)</w:t>
                                  </w:r>
                                </w:p>
                              </w:tc>
                              <w:tc>
                                <w:tcPr>
                                  <w:tcW w:w="720" w:type="dxa"/>
                                </w:tcPr>
                                <w:p w14:paraId="39CFD8B2" w14:textId="77777777" w:rsidR="00233F84" w:rsidRPr="00801BD7" w:rsidRDefault="00233F84">
                                  <w:r>
                                    <w:t>1</w:t>
                                  </w:r>
                                </w:p>
                              </w:tc>
                              <w:tc>
                                <w:tcPr>
                                  <w:tcW w:w="720" w:type="dxa"/>
                                </w:tcPr>
                                <w:p w14:paraId="75B8ED1E" w14:textId="77777777" w:rsidR="00233F84" w:rsidRPr="00801BD7" w:rsidRDefault="00233F84">
                                  <w:r>
                                    <w:t>3</w:t>
                                  </w:r>
                                </w:p>
                              </w:tc>
                              <w:tc>
                                <w:tcPr>
                                  <w:tcW w:w="720" w:type="dxa"/>
                                </w:tcPr>
                                <w:p w14:paraId="526D8A8A" w14:textId="77777777" w:rsidR="00233F84" w:rsidRPr="00801BD7" w:rsidRDefault="00233F84">
                                  <w:r>
                                    <w:t>7</w:t>
                                  </w:r>
                                </w:p>
                              </w:tc>
                              <w:tc>
                                <w:tcPr>
                                  <w:tcW w:w="720" w:type="dxa"/>
                                </w:tcPr>
                                <w:p w14:paraId="4F68A6AD" w14:textId="77777777" w:rsidR="00233F84" w:rsidRPr="00801BD7" w:rsidRDefault="00233F84">
                                  <w:r>
                                    <w:t>11</w:t>
                                  </w:r>
                                </w:p>
                              </w:tc>
                            </w:tr>
                          </w:tbl>
                          <w:p w14:paraId="2E2BA331" w14:textId="77777777" w:rsidR="00233F84" w:rsidRDefault="00233F84" w:rsidP="00E95EAE"/>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D55C907" id="Text Box 181" o:spid="_x0000_s1101" type="#_x0000_t202" style="position:absolute;left:0;text-align:left;margin-left:27pt;margin-top:6.2pt;width:199.5pt;height:38.25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" stroked="f">
                <v:textbox>
                  <w:txbxContent>
                    <w:tbl>
                      <w:tblPr>
                        <w:tblW w:w="351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30"/>
                        <w:gridCol w:w="720"/>
                        <w:gridCol w:w="720"/>
                        <w:gridCol w:w="720"/>
                        <w:gridCol w:w="720"/>
                      </w:tblGrid>
                      <w:tr w:rsidR="00233F84" w14:paraId="070EE1B3" w14:textId="77777777" w:rsidTr="00BD3D91">
                        <w:tc>
                          <w:tcPr>
                            <w:tcW w:w="630" w:type="dxa"/>
                          </w:tcPr>
                          <w:p w14:paraId="709650DD" w14:textId="77777777" w:rsidR="00233F84" w:rsidRPr="00A360EA" w:rsidRDefault="00233F84">
                            <w:pPr>
                              <w:rPr>
                                <w:i/>
                              </w:rPr>
                            </w:pPr>
                            <w:r w:rsidRPr="007A3632">
                              <w:rPr>
                                <w:i/>
                              </w:rPr>
                              <w:t>x</w:t>
                            </w:r>
                          </w:p>
                        </w:tc>
                        <w:tc>
                          <w:tcPr>
                            <w:tcW w:w="720" w:type="dxa"/>
                          </w:tcPr>
                          <w:p w14:paraId="51A92858" w14:textId="77777777" w:rsidR="00233F84" w:rsidRPr="00801BD7" w:rsidRDefault="00233F84">
                            <w:r>
                              <w:t>2</w:t>
                            </w:r>
                          </w:p>
                        </w:tc>
                        <w:tc>
                          <w:tcPr>
                            <w:tcW w:w="720" w:type="dxa"/>
                          </w:tcPr>
                          <w:p w14:paraId="617D8DC3" w14:textId="77777777" w:rsidR="00233F84" w:rsidRPr="00801BD7" w:rsidRDefault="00233F84">
                            <w:r>
                              <w:t>4</w:t>
                            </w:r>
                          </w:p>
                        </w:tc>
                        <w:tc>
                          <w:tcPr>
                            <w:tcW w:w="720" w:type="dxa"/>
                          </w:tcPr>
                          <w:p w14:paraId="28B44ADB" w14:textId="77777777" w:rsidR="00233F84" w:rsidRPr="00801BD7" w:rsidRDefault="00233F84">
                            <w:r>
                              <w:t>6</w:t>
                            </w:r>
                          </w:p>
                        </w:tc>
                        <w:tc>
                          <w:tcPr>
                            <w:tcW w:w="720" w:type="dxa"/>
                          </w:tcPr>
                          <w:p w14:paraId="27A8854F" w14:textId="77777777" w:rsidR="00233F84" w:rsidRPr="00801BD7" w:rsidRDefault="00233F84">
                            <w:r>
                              <w:t>8</w:t>
                            </w:r>
                          </w:p>
                        </w:tc>
                      </w:tr>
                      <w:tr w:rsidR="00233F84" w14:paraId="7CCF0CD1" w14:textId="77777777" w:rsidTr="00BD3D91">
                        <w:tc>
                          <w:tcPr>
                            <w:tcW w:w="630" w:type="dxa"/>
                          </w:tcPr>
                          <w:p w14:paraId="60F533C4" w14:textId="77777777" w:rsidR="00233F84" w:rsidRPr="00801BD7" w:rsidRDefault="00233F84">
                            <w:r w:rsidRPr="00A360EA">
                              <w:rPr>
                                <w:i/>
                              </w:rPr>
                              <w:t>f(x)</w:t>
                            </w:r>
                          </w:p>
                        </w:tc>
                        <w:tc>
                          <w:tcPr>
                            <w:tcW w:w="720" w:type="dxa"/>
                          </w:tcPr>
                          <w:p w14:paraId="39CFD8B2" w14:textId="77777777" w:rsidR="00233F84" w:rsidRPr="00801BD7" w:rsidRDefault="00233F84">
                            <w:r>
                              <w:t>1</w:t>
                            </w:r>
                          </w:p>
                        </w:tc>
                        <w:tc>
                          <w:tcPr>
                            <w:tcW w:w="720" w:type="dxa"/>
                          </w:tcPr>
                          <w:p w14:paraId="75B8ED1E" w14:textId="77777777" w:rsidR="00233F84" w:rsidRPr="00801BD7" w:rsidRDefault="00233F84">
                            <w:r>
                              <w:t>3</w:t>
                            </w:r>
                          </w:p>
                        </w:tc>
                        <w:tc>
                          <w:tcPr>
                            <w:tcW w:w="720" w:type="dxa"/>
                          </w:tcPr>
                          <w:p w14:paraId="526D8A8A" w14:textId="77777777" w:rsidR="00233F84" w:rsidRPr="00801BD7" w:rsidRDefault="00233F84">
                            <w:r>
                              <w:t>7</w:t>
                            </w:r>
                          </w:p>
                        </w:tc>
                        <w:tc>
                          <w:tcPr>
                            <w:tcW w:w="720" w:type="dxa"/>
                          </w:tcPr>
                          <w:p w14:paraId="4F68A6AD" w14:textId="77777777" w:rsidR="00233F84" w:rsidRPr="00801BD7" w:rsidRDefault="00233F84">
                            <w:r>
                              <w:t>11</w:t>
                            </w:r>
                          </w:p>
                        </w:tc>
                      </w:tr>
                    </w:tbl>
                    <w:p w14:paraId="2E2BA331" w14:textId="77777777" w:rsidR="00233F84" w:rsidRDefault="00233F84" w:rsidP="00E95EAE"/>
                  </w:txbxContent>
                </v:textbox>
                <w10:wrap type="square"/>
              </v:shape>
            </w:pict>
          </mc:Fallback>
        </mc:AlternateContent>
      </w:r>
    </w:p>
    <w:p w14:paraId="79FB56ED" w14:textId="77777777" w:rsidR="00E95EAE" w:rsidRDefault="00E95EAE" w:rsidP="00E95EAE">
      <w:pPr>
        <w:pStyle w:val="Example"/>
      </w:pPr>
    </w:p>
    <w:p w14:paraId="3A42AAD9" w14:textId="77777777" w:rsidR="00E95EAE" w:rsidRDefault="00E95EAE" w:rsidP="00E95EAE">
      <w:pPr>
        <w:pStyle w:val="Example"/>
      </w:pPr>
    </w:p>
    <w:p w14:paraId="2AA11E46" w14:textId="77777777" w:rsidR="00E95EAE" w:rsidRDefault="00E95EAE" w:rsidP="00E95EAE">
      <w:pPr>
        <w:pStyle w:val="Example"/>
      </w:pPr>
    </w:p>
    <w:p w14:paraId="02133C4C" w14:textId="77777777" w:rsidR="00E95EAE" w:rsidRDefault="00E95EAE" w:rsidP="00E95EAE">
      <w:pPr>
        <w:pStyle w:val="Example"/>
      </w:pPr>
      <w:r>
        <w:t xml:space="preserve">The formula </w:t>
      </w:r>
      <w:r w:rsidRPr="00801BD7">
        <w:rPr>
          <w:position w:val="-10"/>
        </w:rPr>
        <w:object w:dxaOrig="1540" w:dyaOrig="320" w14:anchorId="5096881B">
          <v:shape id="_x0000_i1604" type="#_x0000_t75" style="width:75.75pt;height:15pt" o:ole="">
            <v:imagedata r:id="rId1193" o:title=""/>
          </v:shape>
          <o:OLEObject Type="Embed" ProgID="Equation.3" ShapeID="_x0000_i1604" DrawAspect="Content" ObjectID="_1718714630" r:id="rId1194"/>
        </w:object>
      </w:r>
      <w:r>
        <w:t xml:space="preserve"> tells us that the output values of </w:t>
      </w:r>
      <w:r>
        <w:rPr>
          <w:i/>
        </w:rPr>
        <w:t>g</w:t>
      </w:r>
      <w:r>
        <w:t xml:space="preserve"> are the same as the output value </w:t>
      </w:r>
      <w:proofErr w:type="spellStart"/>
      <w:r>
        <w:t xml:space="preserve">of </w:t>
      </w:r>
      <w:r>
        <w:rPr>
          <w:i/>
        </w:rPr>
        <w:t>f</w:t>
      </w:r>
      <w:proofErr w:type="spellEnd"/>
      <w:r>
        <w:t xml:space="preserve"> with an input value three smaller.  For example, we know that</w:t>
      </w:r>
      <w:r w:rsidRPr="00801BD7">
        <w:rPr>
          <w:position w:val="-10"/>
        </w:rPr>
        <w:object w:dxaOrig="840" w:dyaOrig="320" w14:anchorId="39F050A5">
          <v:shape id="_x0000_i1605" type="#_x0000_t75" style="width:41.25pt;height:15pt" o:ole="">
            <v:imagedata r:id="rId1195" o:title=""/>
          </v:shape>
          <o:OLEObject Type="Embed" ProgID="Equation.3" ShapeID="_x0000_i1605" DrawAspect="Content" ObjectID="_1718714631" r:id="rId1196"/>
        </w:object>
      </w:r>
      <w:r>
        <w:t xml:space="preserve">.  To get the same output from the </w:t>
      </w:r>
      <w:r>
        <w:rPr>
          <w:i/>
        </w:rPr>
        <w:t>g</w:t>
      </w:r>
      <w:r>
        <w:t xml:space="preserve"> function, we will need an input value that is 3 </w:t>
      </w:r>
      <w:r>
        <w:rPr>
          <w:i/>
        </w:rPr>
        <w:t>larger</w:t>
      </w:r>
      <w:r>
        <w:t xml:space="preserve">: We input a value that is three larger for </w:t>
      </w:r>
      <w:r w:rsidRPr="00FD6A25">
        <w:rPr>
          <w:i/>
        </w:rPr>
        <w:t>g(x)</w:t>
      </w:r>
      <w:r>
        <w:t xml:space="preserve"> because the function takes three away before evaluating the function </w:t>
      </w:r>
      <w:r w:rsidRPr="00FD6A25">
        <w:rPr>
          <w:i/>
        </w:rPr>
        <w:t>f</w:t>
      </w:r>
      <w:r>
        <w:t>.</w:t>
      </w:r>
    </w:p>
    <w:p w14:paraId="36FCF36C" w14:textId="77777777" w:rsidR="00E95EAE" w:rsidRDefault="00E95EAE" w:rsidP="00E95EAE">
      <w:pPr>
        <w:pStyle w:val="Example"/>
      </w:pPr>
    </w:p>
    <w:p w14:paraId="2113387A" w14:textId="77777777" w:rsidR="00E95EAE" w:rsidRPr="00ED0BCE" w:rsidRDefault="00E95EAE" w:rsidP="00E95EAE">
      <w:pPr>
        <w:pStyle w:val="Example"/>
      </w:pPr>
      <w:r w:rsidRPr="00801BD7">
        <w:rPr>
          <w:position w:val="-10"/>
        </w:rPr>
        <w:object w:dxaOrig="2520" w:dyaOrig="320" w14:anchorId="5352A5CD">
          <v:shape id="_x0000_i1606" type="#_x0000_t75" style="width:126pt;height:15pt" o:ole="">
            <v:imagedata r:id="rId1197" o:title=""/>
          </v:shape>
          <o:OLEObject Type="Embed" ProgID="Equation.3" ShapeID="_x0000_i1606" DrawAspect="Content" ObjectID="_1718714632" r:id="rId1198"/>
        </w:object>
      </w:r>
    </w:p>
    <w:p w14:paraId="796A5A50" w14:textId="77777777" w:rsidR="00E95EAE" w:rsidRDefault="00B642A4" w:rsidP="00E95EAE">
      <w:pPr>
        <w:pStyle w:val="Example"/>
      </w:pPr>
      <w:r>
        <w:rPr>
          <w:noProof/>
        </w:rPr>
        <mc:AlternateContent>
          <mc:Choice Requires="wps">
            <w:drawing>
              <wp:anchor distT="0" distB="0" distL="114300" distR="114300" simplePos="0" relativeHeight="251662848" behindDoc="0" locked="0" layoutInCell="1" allowOverlap="1" wp14:anchorId="24AF9DD7" wp14:editId="0046F7F5">
                <wp:simplePos x="0" y="0"/>
                <wp:positionH relativeFrom="column">
                  <wp:posOffset>342900</wp:posOffset>
                </wp:positionH>
                <wp:positionV relativeFrom="paragraph">
                  <wp:posOffset>98425</wp:posOffset>
                </wp:positionV>
                <wp:extent cx="2533650" cy="485775"/>
                <wp:effectExtent l="0" t="0" r="0" b="0"/>
                <wp:wrapSquare wrapText="bothSides"/>
                <wp:docPr id="180" name="Text Box 1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3650" cy="485775"/>
                        </a:xfrm>
                        <a:prstGeom prst="rect">
                          <a:avLst/>
                        </a:prstGeom>
                        <a:solidFill>
                          <a:srgbClr val="FFFFFF"/>
                        </a:solidFill>
                        <a:ln>
                          <a:noFill/>
                        </a:ln>
                        <a:extLst>
                          <a:ext uri="{91240B29-F687-4f45-9708-019B960494DF}">
                            <a14:hiddenLine xmlns="" xmlns:a14="http://schemas.microsoft.com/office/drawing/2010/main" xmlns:w="http://schemas.openxmlformats.org/wordprocessingml/2006/main" xmlns:w10="urn:schemas-microsoft-com:office:word" xmlns:v="urn:schemas-microsoft-com:vml" xmlns:o="urn:schemas-microsoft-com:office:office" w="9525">
                              <a:solidFill>
                                <a:srgbClr val="000000"/>
                              </a:solidFill>
                              <a:miter lim="800000"/>
                              <a:headEnd/>
                              <a:tailEnd/>
                            </a14:hiddenLine>
                          </a:ext>
                        </a:extLst>
                      </wps:spPr>
                      <wps:txbx>
                        <w:txbxContent>
                          <w:tbl>
                            <w:tblPr>
                              <w:tblW w:w="351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30"/>
                              <w:gridCol w:w="720"/>
                              <w:gridCol w:w="720"/>
                              <w:gridCol w:w="720"/>
                              <w:gridCol w:w="720"/>
                            </w:tblGrid>
                            <w:tr w:rsidR="00233F84" w14:paraId="7A4179A7" w14:textId="77777777" w:rsidTr="00BD3D91">
                              <w:tc>
                                <w:tcPr>
                                  <w:tcW w:w="630" w:type="dxa"/>
                                </w:tcPr>
                                <w:p w14:paraId="01281D9F" w14:textId="77777777" w:rsidR="00233F84" w:rsidRPr="00A360EA" w:rsidRDefault="00233F84">
                                  <w:pPr>
                                    <w:rPr>
                                      <w:i/>
                                    </w:rPr>
                                  </w:pPr>
                                  <w:r w:rsidRPr="007A3632">
                                    <w:rPr>
                                      <w:i/>
                                    </w:rPr>
                                    <w:t>x</w:t>
                                  </w:r>
                                </w:p>
                              </w:tc>
                              <w:tc>
                                <w:tcPr>
                                  <w:tcW w:w="720" w:type="dxa"/>
                                </w:tcPr>
                                <w:p w14:paraId="7B051687" w14:textId="77777777" w:rsidR="00233F84" w:rsidRPr="00801BD7" w:rsidRDefault="00233F84">
                                  <w:r>
                                    <w:t>5</w:t>
                                  </w:r>
                                </w:p>
                              </w:tc>
                              <w:tc>
                                <w:tcPr>
                                  <w:tcW w:w="720" w:type="dxa"/>
                                </w:tcPr>
                                <w:p w14:paraId="0D3E3AF9" w14:textId="77777777" w:rsidR="00233F84" w:rsidRPr="00801BD7" w:rsidRDefault="00233F84">
                                  <w:r>
                                    <w:t>7</w:t>
                                  </w:r>
                                </w:p>
                              </w:tc>
                              <w:tc>
                                <w:tcPr>
                                  <w:tcW w:w="720" w:type="dxa"/>
                                </w:tcPr>
                                <w:p w14:paraId="27692020" w14:textId="77777777" w:rsidR="00233F84" w:rsidRPr="00801BD7" w:rsidRDefault="00233F84">
                                  <w:r>
                                    <w:t>9</w:t>
                                  </w:r>
                                </w:p>
                              </w:tc>
                              <w:tc>
                                <w:tcPr>
                                  <w:tcW w:w="720" w:type="dxa"/>
                                </w:tcPr>
                                <w:p w14:paraId="070231E9" w14:textId="77777777" w:rsidR="00233F84" w:rsidRPr="00801BD7" w:rsidRDefault="00233F84">
                                  <w:r>
                                    <w:t>11</w:t>
                                  </w:r>
                                </w:p>
                              </w:tc>
                            </w:tr>
                            <w:tr w:rsidR="00233F84" w14:paraId="64144C3C" w14:textId="77777777" w:rsidTr="00BD3D91">
                              <w:tc>
                                <w:tcPr>
                                  <w:tcW w:w="630" w:type="dxa"/>
                                </w:tcPr>
                                <w:p w14:paraId="3CE4FCD8" w14:textId="77777777" w:rsidR="00233F84" w:rsidRPr="00801BD7" w:rsidRDefault="00233F84">
                                  <w:r w:rsidRPr="00A360EA">
                                    <w:rPr>
                                      <w:i/>
                                    </w:rPr>
                                    <w:t>g(x)</w:t>
                                  </w:r>
                                </w:p>
                              </w:tc>
                              <w:tc>
                                <w:tcPr>
                                  <w:tcW w:w="720" w:type="dxa"/>
                                </w:tcPr>
                                <w:p w14:paraId="37C4CA01" w14:textId="77777777" w:rsidR="00233F84" w:rsidRPr="00801BD7" w:rsidRDefault="00233F84">
                                  <w:r>
                                    <w:t>1</w:t>
                                  </w:r>
                                </w:p>
                              </w:tc>
                              <w:tc>
                                <w:tcPr>
                                  <w:tcW w:w="720" w:type="dxa"/>
                                </w:tcPr>
                                <w:p w14:paraId="1386528C" w14:textId="77777777" w:rsidR="00233F84" w:rsidRPr="00801BD7" w:rsidRDefault="00233F84">
                                  <w:r>
                                    <w:t>3</w:t>
                                  </w:r>
                                </w:p>
                              </w:tc>
                              <w:tc>
                                <w:tcPr>
                                  <w:tcW w:w="720" w:type="dxa"/>
                                </w:tcPr>
                                <w:p w14:paraId="23197198" w14:textId="77777777" w:rsidR="00233F84" w:rsidRPr="00801BD7" w:rsidRDefault="00233F84">
                                  <w:r>
                                    <w:t>7</w:t>
                                  </w:r>
                                </w:p>
                              </w:tc>
                              <w:tc>
                                <w:tcPr>
                                  <w:tcW w:w="720" w:type="dxa"/>
                                </w:tcPr>
                                <w:p w14:paraId="2227988E" w14:textId="77777777" w:rsidR="00233F84" w:rsidRPr="00801BD7" w:rsidRDefault="00233F84">
                                  <w:r>
                                    <w:t>11</w:t>
                                  </w:r>
                                </w:p>
                              </w:tc>
                            </w:tr>
                          </w:tbl>
                          <w:p w14:paraId="79BD9307" w14:textId="77777777" w:rsidR="00233F84" w:rsidRDefault="00233F84" w:rsidP="00E95EAE"/>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4AF9DD7" id="Text Box 180" o:spid="_x0000_s1102" type="#_x0000_t202" style="position:absolute;left:0;text-align:left;margin-left:27pt;margin-top:7.75pt;width:199.5pt;height:38.25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" stroked="f">
                <v:textbox>
                  <w:txbxContent>
                    <w:tbl>
                      <w:tblPr>
                        <w:tblW w:w="351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30"/>
                        <w:gridCol w:w="720"/>
                        <w:gridCol w:w="720"/>
                        <w:gridCol w:w="720"/>
                        <w:gridCol w:w="720"/>
                      </w:tblGrid>
                      <w:tr w:rsidR="00233F84" w14:paraId="7A4179A7" w14:textId="77777777" w:rsidTr="00BD3D91">
                        <w:tc>
                          <w:tcPr>
                            <w:tcW w:w="630" w:type="dxa"/>
                          </w:tcPr>
                          <w:p w14:paraId="01281D9F" w14:textId="77777777" w:rsidR="00233F84" w:rsidRPr="00A360EA" w:rsidRDefault="00233F84">
                            <w:pPr>
                              <w:rPr>
                                <w:i/>
                              </w:rPr>
                            </w:pPr>
                            <w:r w:rsidRPr="007A3632">
                              <w:rPr>
                                <w:i/>
                              </w:rPr>
                              <w:t>x</w:t>
                            </w:r>
                          </w:p>
                        </w:tc>
                        <w:tc>
                          <w:tcPr>
                            <w:tcW w:w="720" w:type="dxa"/>
                          </w:tcPr>
                          <w:p w14:paraId="7B051687" w14:textId="77777777" w:rsidR="00233F84" w:rsidRPr="00801BD7" w:rsidRDefault="00233F84">
                            <w:r>
                              <w:t>5</w:t>
                            </w:r>
                          </w:p>
                        </w:tc>
                        <w:tc>
                          <w:tcPr>
                            <w:tcW w:w="720" w:type="dxa"/>
                          </w:tcPr>
                          <w:p w14:paraId="0D3E3AF9" w14:textId="77777777" w:rsidR="00233F84" w:rsidRPr="00801BD7" w:rsidRDefault="00233F84">
                            <w:r>
                              <w:t>7</w:t>
                            </w:r>
                          </w:p>
                        </w:tc>
                        <w:tc>
                          <w:tcPr>
                            <w:tcW w:w="720" w:type="dxa"/>
                          </w:tcPr>
                          <w:p w14:paraId="27692020" w14:textId="77777777" w:rsidR="00233F84" w:rsidRPr="00801BD7" w:rsidRDefault="00233F84">
                            <w:r>
                              <w:t>9</w:t>
                            </w:r>
                          </w:p>
                        </w:tc>
                        <w:tc>
                          <w:tcPr>
                            <w:tcW w:w="720" w:type="dxa"/>
                          </w:tcPr>
                          <w:p w14:paraId="070231E9" w14:textId="77777777" w:rsidR="00233F84" w:rsidRPr="00801BD7" w:rsidRDefault="00233F84">
                            <w:r>
                              <w:t>11</w:t>
                            </w:r>
                          </w:p>
                        </w:tc>
                      </w:tr>
                      <w:tr w:rsidR="00233F84" w14:paraId="64144C3C" w14:textId="77777777" w:rsidTr="00BD3D91">
                        <w:tc>
                          <w:tcPr>
                            <w:tcW w:w="630" w:type="dxa"/>
                          </w:tcPr>
                          <w:p w14:paraId="3CE4FCD8" w14:textId="77777777" w:rsidR="00233F84" w:rsidRPr="00801BD7" w:rsidRDefault="00233F84">
                            <w:r w:rsidRPr="00A360EA">
                              <w:rPr>
                                <w:i/>
                              </w:rPr>
                              <w:t>g(x)</w:t>
                            </w:r>
                          </w:p>
                        </w:tc>
                        <w:tc>
                          <w:tcPr>
                            <w:tcW w:w="720" w:type="dxa"/>
                          </w:tcPr>
                          <w:p w14:paraId="37C4CA01" w14:textId="77777777" w:rsidR="00233F84" w:rsidRPr="00801BD7" w:rsidRDefault="00233F84">
                            <w:r>
                              <w:t>1</w:t>
                            </w:r>
                          </w:p>
                        </w:tc>
                        <w:tc>
                          <w:tcPr>
                            <w:tcW w:w="720" w:type="dxa"/>
                          </w:tcPr>
                          <w:p w14:paraId="1386528C" w14:textId="77777777" w:rsidR="00233F84" w:rsidRPr="00801BD7" w:rsidRDefault="00233F84">
                            <w:r>
                              <w:t>3</w:t>
                            </w:r>
                          </w:p>
                        </w:tc>
                        <w:tc>
                          <w:tcPr>
                            <w:tcW w:w="720" w:type="dxa"/>
                          </w:tcPr>
                          <w:p w14:paraId="23197198" w14:textId="77777777" w:rsidR="00233F84" w:rsidRPr="00801BD7" w:rsidRDefault="00233F84">
                            <w:r>
                              <w:t>7</w:t>
                            </w:r>
                          </w:p>
                        </w:tc>
                        <w:tc>
                          <w:tcPr>
                            <w:tcW w:w="720" w:type="dxa"/>
                          </w:tcPr>
                          <w:p w14:paraId="2227988E" w14:textId="77777777" w:rsidR="00233F84" w:rsidRPr="00801BD7" w:rsidRDefault="00233F84">
                            <w:r>
                              <w:t>11</w:t>
                            </w:r>
                          </w:p>
                        </w:tc>
                      </w:tr>
                    </w:tbl>
                    <w:p w14:paraId="79BD9307" w14:textId="77777777" w:rsidR="00233F84" w:rsidRDefault="00233F84" w:rsidP="00E95EAE"/>
                  </w:txbxContent>
                </v:textbox>
                <w10:wrap type="square"/>
              </v:shape>
            </w:pict>
          </mc:Fallback>
        </mc:AlternateContent>
      </w:r>
    </w:p>
    <w:p w14:paraId="00179F89" w14:textId="77777777" w:rsidR="00E95EAE" w:rsidRDefault="00E95EAE" w:rsidP="00E95EAE">
      <w:pPr>
        <w:pStyle w:val="Example"/>
      </w:pPr>
    </w:p>
    <w:p w14:paraId="254FF09C" w14:textId="77777777" w:rsidR="00E95EAE" w:rsidRDefault="00E95EAE" w:rsidP="00E95EAE">
      <w:pPr>
        <w:pStyle w:val="Example"/>
      </w:pPr>
    </w:p>
    <w:p w14:paraId="06CE601A" w14:textId="77777777" w:rsidR="00E95EAE" w:rsidRDefault="00E95EAE" w:rsidP="00E95EAE">
      <w:pPr>
        <w:pStyle w:val="Example"/>
      </w:pPr>
    </w:p>
    <w:p w14:paraId="364974E0" w14:textId="77777777" w:rsidR="00E95EAE" w:rsidRPr="00ED0BCE" w:rsidRDefault="00E95EAE" w:rsidP="00E95EAE">
      <w:pPr>
        <w:pStyle w:val="Example"/>
      </w:pPr>
      <w:r>
        <w:t xml:space="preserve">The result is that the function </w:t>
      </w:r>
      <w:r>
        <w:rPr>
          <w:i/>
        </w:rPr>
        <w:t>g(x)</w:t>
      </w:r>
      <w:r>
        <w:t xml:space="preserve"> has been shifted to the right by 3. Notice the output values for </w:t>
      </w:r>
      <w:r w:rsidRPr="00FD6A25">
        <w:rPr>
          <w:i/>
        </w:rPr>
        <w:t>g(x)</w:t>
      </w:r>
      <w:r>
        <w:t xml:space="preserve"> remain the same as the output values for </w:t>
      </w:r>
      <w:r w:rsidRPr="00FD6A25">
        <w:rPr>
          <w:i/>
        </w:rPr>
        <w:t>f(x)</w:t>
      </w:r>
      <w:r>
        <w:t xml:space="preserve"> in the chart, but the corresponding input values, </w:t>
      </w:r>
      <w:r w:rsidRPr="00FD6A25">
        <w:rPr>
          <w:i/>
        </w:rPr>
        <w:t>x</w:t>
      </w:r>
      <w:r>
        <w:t xml:space="preserve">, have shifted to the right by 3:  2 shifted to 5, 4 shifted to 7, 6 shifted to 9 and 8 shifted to 11.  </w:t>
      </w:r>
    </w:p>
    <w:p w14:paraId="3B158E64" w14:textId="77777777" w:rsidR="00E95EAE" w:rsidRDefault="00E95EAE" w:rsidP="00E95EAE"/>
    <w:p w14:paraId="45046413" w14:textId="77777777" w:rsidR="00E23065" w:rsidRDefault="00E23065" w:rsidP="00E95EAE"/>
    <w:p w14:paraId="54800D42" w14:textId="77777777" w:rsidR="00E23065" w:rsidRDefault="00E23065" w:rsidP="00E95EAE"/>
    <w:p w14:paraId="4F898D71" w14:textId="77777777" w:rsidR="00E23065" w:rsidRDefault="00E23065" w:rsidP="00E95EAE"/>
    <w:p w14:paraId="6B041A8A" w14:textId="77777777" w:rsidR="00C9086D" w:rsidRDefault="00C9086D">
      <w:r>
        <w:br w:type="page"/>
      </w:r>
    </w:p>
    <w:p w14:paraId="177B0EF4" w14:textId="77777777" w:rsidR="00E95EAE" w:rsidRDefault="00E95EAE" w:rsidP="00E95EAE">
      <w:pPr>
        <w:pStyle w:val="ExampleHeader"/>
      </w:pPr>
      <w:r>
        <w:lastRenderedPageBreak/>
        <w:t>Example 5</w:t>
      </w:r>
    </w:p>
    <w:p w14:paraId="66F972FE" w14:textId="77777777" w:rsidR="00E95EAE" w:rsidRDefault="0058335C" w:rsidP="00E95EAE">
      <w:pPr>
        <w:pStyle w:val="Example"/>
      </w:pPr>
      <w:r>
        <w:rPr>
          <w:noProof/>
        </w:rPr>
        <w:drawing>
          <wp:anchor distT="0" distB="0" distL="114300" distR="114300" simplePos="0" relativeHeight="251627008" behindDoc="0" locked="0" layoutInCell="1" allowOverlap="1" wp14:anchorId="3DA323FB" wp14:editId="2439C3B5">
            <wp:simplePos x="0" y="0"/>
            <wp:positionH relativeFrom="column">
              <wp:posOffset>3845560</wp:posOffset>
            </wp:positionH>
            <wp:positionV relativeFrom="paragraph">
              <wp:posOffset>15240</wp:posOffset>
            </wp:positionV>
            <wp:extent cx="1626235" cy="1647190"/>
            <wp:effectExtent l="0" t="0" r="0" b="0"/>
            <wp:wrapThrough wrapText="bothSides">
              <wp:wrapPolygon edited="0">
                <wp:start x="0" y="0"/>
                <wp:lineTo x="0" y="21234"/>
                <wp:lineTo x="21254" y="21234"/>
                <wp:lineTo x="21254" y="0"/>
                <wp:lineTo x="0" y="0"/>
              </wp:wrapPolygon>
            </wp:wrapThrough>
            <wp:docPr id="203" name="Picture 203" descr="U-shaped graph that decreases to 2 comma 0 then increa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descr="U-shaped graph that decreases to 2 comma 0 then increases"/>
                    <pic:cNvPicPr>
                      <a:picLocks noChangeAspect="1" noChangeArrowheads="1"/>
                    </pic:cNvPicPr>
                  </pic:nvPicPr>
                  <pic:blipFill>
                    <a:blip r:embed="rId1199">
                      <a:extLst>
                        <a:ext uri="{28A0092B-C50C-407E-A947-70E740481C1C}">
                          <a14:useLocalDpi xmlns:a14="http://schemas.microsoft.com/office/drawing/2010/main" val="0"/>
                        </a:ext>
                      </a:extLst>
                    </a:blip>
                    <a:srcRect/>
                    <a:stretch>
                      <a:fillRect/>
                    </a:stretch>
                  </pic:blipFill>
                  <pic:spPr bwMode="auto">
                    <a:xfrm>
                      <a:off x="0" y="0"/>
                      <a:ext cx="1626235" cy="16471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95EAE">
        <w:t xml:space="preserve">The graph shown is a transformation of the toolkit function </w:t>
      </w:r>
      <w:r w:rsidR="00E95EAE" w:rsidRPr="00801BD7">
        <w:rPr>
          <w:position w:val="-10"/>
        </w:rPr>
        <w:object w:dxaOrig="980" w:dyaOrig="360" w14:anchorId="6DDD9205">
          <v:shape id="_x0000_i1607" type="#_x0000_t75" style="width:49.5pt;height:18.75pt" o:ole="">
            <v:imagedata r:id="rId1200" o:title=""/>
          </v:shape>
          <o:OLEObject Type="Embed" ProgID="Equation.3" ShapeID="_x0000_i1607" DrawAspect="Content" ObjectID="_1718714633" r:id="rId1201"/>
        </w:object>
      </w:r>
      <w:r w:rsidR="00E95EAE">
        <w:t xml:space="preserve">.  Relate this new function </w:t>
      </w:r>
      <w:r w:rsidR="00E95EAE">
        <w:rPr>
          <w:i/>
        </w:rPr>
        <w:t>g(x)</w:t>
      </w:r>
      <w:r w:rsidR="00E95EAE">
        <w:t xml:space="preserve"> to </w:t>
      </w:r>
      <w:r w:rsidR="00E95EAE">
        <w:rPr>
          <w:i/>
        </w:rPr>
        <w:t>f(x)</w:t>
      </w:r>
      <w:r w:rsidR="00E95EAE">
        <w:t xml:space="preserve">, and then find a formula for </w:t>
      </w:r>
      <w:r w:rsidR="00E95EAE">
        <w:rPr>
          <w:i/>
        </w:rPr>
        <w:t>g(x)</w:t>
      </w:r>
      <w:r w:rsidR="00E95EAE">
        <w:t>.</w:t>
      </w:r>
    </w:p>
    <w:p w14:paraId="0ABD57A3" w14:textId="77777777" w:rsidR="00E95EAE" w:rsidRDefault="00E95EAE" w:rsidP="00E95EAE">
      <w:pPr>
        <w:pStyle w:val="Example"/>
      </w:pPr>
    </w:p>
    <w:p w14:paraId="1CD7C822" w14:textId="77777777" w:rsidR="00E95EAE" w:rsidRDefault="00E95EAE" w:rsidP="00E95EAE">
      <w:pPr>
        <w:pStyle w:val="Example"/>
      </w:pPr>
      <w:r>
        <w:t xml:space="preserve">Notice that the graph looks almost identical in shape to the </w:t>
      </w:r>
      <w:r w:rsidRPr="00801BD7">
        <w:rPr>
          <w:position w:val="-10"/>
        </w:rPr>
        <w:object w:dxaOrig="980" w:dyaOrig="360" w14:anchorId="6837B21D">
          <v:shape id="_x0000_i1608" type="#_x0000_t75" style="width:49.5pt;height:18.75pt" o:ole="">
            <v:imagedata r:id="rId1200" o:title=""/>
          </v:shape>
          <o:OLEObject Type="Embed" ProgID="Equation.3" ShapeID="_x0000_i1608" DrawAspect="Content" ObjectID="_1718714634" r:id="rId1202"/>
        </w:object>
      </w:r>
      <w:r>
        <w:t xml:space="preserve"> function, but the </w:t>
      </w:r>
      <w:r w:rsidRPr="00FD6A25">
        <w:rPr>
          <w:i/>
        </w:rPr>
        <w:t>x</w:t>
      </w:r>
      <w:r>
        <w:rPr>
          <w:i/>
        </w:rPr>
        <w:t xml:space="preserve"> </w:t>
      </w:r>
      <w:r>
        <w:t>values are shifted to the right two units.  The vertex used to be at (0, 0) but now the vertex is at (2, 0) .  The graph is the basic quadratic function shifted two to the right, so</w:t>
      </w:r>
    </w:p>
    <w:p w14:paraId="1D257182" w14:textId="77777777" w:rsidR="00E95EAE" w:rsidRDefault="00E95EAE" w:rsidP="00E95EAE">
      <w:pPr>
        <w:pStyle w:val="Example"/>
      </w:pPr>
      <w:r w:rsidRPr="00801BD7">
        <w:rPr>
          <w:position w:val="-10"/>
        </w:rPr>
        <w:object w:dxaOrig="1540" w:dyaOrig="320" w14:anchorId="3BB8FCBE">
          <v:shape id="_x0000_i1609" type="#_x0000_t75" style="width:75.75pt;height:15pt" o:ole="">
            <v:imagedata r:id="rId1203" o:title=""/>
          </v:shape>
          <o:OLEObject Type="Embed" ProgID="Equation.3" ShapeID="_x0000_i1609" DrawAspect="Content" ObjectID="_1718714635" r:id="rId1204"/>
        </w:object>
      </w:r>
      <w:r>
        <w:t xml:space="preserve"> </w:t>
      </w:r>
    </w:p>
    <w:p w14:paraId="408041B2" w14:textId="77777777" w:rsidR="00E95EAE" w:rsidRDefault="00E95EAE" w:rsidP="00E95EAE">
      <w:pPr>
        <w:pStyle w:val="Example"/>
      </w:pPr>
    </w:p>
    <w:p w14:paraId="13652FB8" w14:textId="77777777" w:rsidR="00E95EAE" w:rsidRDefault="00E95EAE" w:rsidP="00E95EAE">
      <w:pPr>
        <w:pStyle w:val="Example"/>
      </w:pPr>
      <w:r>
        <w:t xml:space="preserve">Notice how we must input the value </w:t>
      </w:r>
      <w:r w:rsidRPr="00FD6A25">
        <w:rPr>
          <w:i/>
        </w:rPr>
        <w:t>x</w:t>
      </w:r>
      <w:r>
        <w:t xml:space="preserve"> = 2, to get the output value </w:t>
      </w:r>
      <w:r w:rsidRPr="00FD6A25">
        <w:rPr>
          <w:i/>
        </w:rPr>
        <w:t>y</w:t>
      </w:r>
      <w:r>
        <w:t xml:space="preserve"> = 0;  the</w:t>
      </w:r>
      <w:r w:rsidRPr="00FD6A25">
        <w:rPr>
          <w:i/>
        </w:rPr>
        <w:t xml:space="preserve"> x</w:t>
      </w:r>
      <w:r>
        <w:t xml:space="preserve"> values must be two units larger, because of the shift to the right by 2 units.</w:t>
      </w:r>
    </w:p>
    <w:p w14:paraId="2BE46875" w14:textId="77777777" w:rsidR="00E95EAE" w:rsidRDefault="00E95EAE" w:rsidP="00E95EAE">
      <w:pPr>
        <w:pStyle w:val="Example"/>
      </w:pPr>
    </w:p>
    <w:p w14:paraId="74881656" w14:textId="77777777" w:rsidR="00E95EAE" w:rsidRDefault="00E95EAE" w:rsidP="00E95EAE">
      <w:pPr>
        <w:pStyle w:val="Example"/>
      </w:pPr>
      <w:r>
        <w:t xml:space="preserve">We can then use the definition of the </w:t>
      </w:r>
      <w:r>
        <w:rPr>
          <w:i/>
        </w:rPr>
        <w:t>f(x)</w:t>
      </w:r>
      <w:r>
        <w:t xml:space="preserve"> function to write a formula for </w:t>
      </w:r>
      <w:r>
        <w:rPr>
          <w:i/>
        </w:rPr>
        <w:t>g(x)</w:t>
      </w:r>
      <w:r>
        <w:t xml:space="preserve"> by evaluating </w:t>
      </w:r>
      <w:r w:rsidRPr="00801BD7">
        <w:rPr>
          <w:position w:val="-10"/>
        </w:rPr>
        <w:object w:dxaOrig="859" w:dyaOrig="320" w14:anchorId="42C4E8AE">
          <v:shape id="_x0000_i1610" type="#_x0000_t75" style="width:42.75pt;height:15pt" o:ole="">
            <v:imagedata r:id="rId1205" o:title=""/>
          </v:shape>
          <o:OLEObject Type="Embed" ProgID="Equation.3" ShapeID="_x0000_i1610" DrawAspect="Content" ObjectID="_1718714636" r:id="rId1206"/>
        </w:object>
      </w:r>
      <w:r>
        <w:t>:</w:t>
      </w:r>
    </w:p>
    <w:p w14:paraId="23CDC62C" w14:textId="77777777" w:rsidR="00E95EAE" w:rsidRDefault="00E95EAE" w:rsidP="00E95EAE">
      <w:pPr>
        <w:pStyle w:val="Example"/>
      </w:pPr>
      <w:r>
        <w:t xml:space="preserve">Since </w:t>
      </w:r>
      <w:r w:rsidRPr="00801BD7">
        <w:rPr>
          <w:position w:val="-10"/>
        </w:rPr>
        <w:object w:dxaOrig="980" w:dyaOrig="360" w14:anchorId="171F2505">
          <v:shape id="_x0000_i1611" type="#_x0000_t75" style="width:49.5pt;height:18.75pt" o:ole="">
            <v:imagedata r:id="rId1200" o:title=""/>
          </v:shape>
          <o:OLEObject Type="Embed" ProgID="Equation.3" ShapeID="_x0000_i1611" DrawAspect="Content" ObjectID="_1718714637" r:id="rId1207"/>
        </w:object>
      </w:r>
      <w:r>
        <w:t xml:space="preserve"> and  </w:t>
      </w:r>
      <w:r w:rsidRPr="00801BD7">
        <w:rPr>
          <w:position w:val="-10"/>
        </w:rPr>
        <w:object w:dxaOrig="1540" w:dyaOrig="320" w14:anchorId="20DBE113">
          <v:shape id="_x0000_i1612" type="#_x0000_t75" style="width:75.75pt;height:15pt" o:ole="">
            <v:imagedata r:id="rId1203" o:title=""/>
          </v:shape>
          <o:OLEObject Type="Embed" ProgID="Equation.3" ShapeID="_x0000_i1612" DrawAspect="Content" ObjectID="_1718714638" r:id="rId1208"/>
        </w:object>
      </w:r>
    </w:p>
    <w:p w14:paraId="2838533D" w14:textId="77777777" w:rsidR="00E95EAE" w:rsidRPr="007D47A6" w:rsidRDefault="00E95EAE" w:rsidP="00E95EAE">
      <w:pPr>
        <w:pStyle w:val="Example"/>
        <w:rPr>
          <w:i/>
        </w:rPr>
      </w:pPr>
      <w:r w:rsidRPr="00801BD7">
        <w:rPr>
          <w:position w:val="-10"/>
        </w:rPr>
        <w:object w:dxaOrig="2480" w:dyaOrig="360" w14:anchorId="2E56487B">
          <v:shape id="_x0000_i1613" type="#_x0000_t75" style="width:124.5pt;height:18.75pt" o:ole="">
            <v:imagedata r:id="rId1209" o:title=""/>
          </v:shape>
          <o:OLEObject Type="Embed" ProgID="Equation.3" ShapeID="_x0000_i1613" DrawAspect="Content" ObjectID="_1718714639" r:id="rId1210"/>
        </w:object>
      </w:r>
    </w:p>
    <w:p w14:paraId="13DE090E" w14:textId="77777777" w:rsidR="00E95EAE" w:rsidRDefault="00E95EAE" w:rsidP="00E95EAE">
      <w:pPr>
        <w:pStyle w:val="Example"/>
      </w:pPr>
    </w:p>
    <w:p w14:paraId="480E12E9" w14:textId="77777777" w:rsidR="00E95EAE" w:rsidRDefault="00E95EAE" w:rsidP="00E95EAE">
      <w:pPr>
        <w:pStyle w:val="Example"/>
      </w:pPr>
      <w:r>
        <w:t xml:space="preserve">If you find yourself having trouble determining whether the shift is +2 or -2, it might help to consider a single point on the graph.  For a quadratic, looking at the bottom-most point is convenient.  In the original function, </w:t>
      </w:r>
      <w:r w:rsidRPr="00801BD7">
        <w:rPr>
          <w:position w:val="-10"/>
        </w:rPr>
        <w:object w:dxaOrig="880" w:dyaOrig="320" w14:anchorId="3F276176">
          <v:shape id="_x0000_i1614" type="#_x0000_t75" style="width:43.5pt;height:15pt" o:ole="">
            <v:imagedata r:id="rId1211" o:title=""/>
          </v:shape>
          <o:OLEObject Type="Embed" ProgID="Equation.3" ShapeID="_x0000_i1614" DrawAspect="Content" ObjectID="_1718714640" r:id="rId1212"/>
        </w:object>
      </w:r>
      <w:r>
        <w:t xml:space="preserve">.  In our shifted function, </w:t>
      </w:r>
      <w:r w:rsidRPr="00801BD7">
        <w:rPr>
          <w:position w:val="-10"/>
        </w:rPr>
        <w:object w:dxaOrig="859" w:dyaOrig="320" w14:anchorId="64D2D058">
          <v:shape id="_x0000_i1615" type="#_x0000_t75" style="width:42.75pt;height:15pt" o:ole="">
            <v:imagedata r:id="rId1213" o:title=""/>
          </v:shape>
          <o:OLEObject Type="Embed" ProgID="Equation.3" ShapeID="_x0000_i1615" DrawAspect="Content" ObjectID="_1718714641" r:id="rId1214"/>
        </w:object>
      </w:r>
      <w:r>
        <w:t xml:space="preserve">.  To obtain the output value of 0 from the </w:t>
      </w:r>
      <w:r>
        <w:rPr>
          <w:i/>
        </w:rPr>
        <w:t>f</w:t>
      </w:r>
      <w:r>
        <w:t xml:space="preserve"> function, we need to decide whether a +2 or -2 will work to satisfy </w:t>
      </w:r>
      <w:r w:rsidRPr="00801BD7">
        <w:rPr>
          <w:position w:val="-10"/>
        </w:rPr>
        <w:object w:dxaOrig="2580" w:dyaOrig="320" w14:anchorId="068FB011">
          <v:shape id="_x0000_i1616" type="#_x0000_t75" style="width:128.25pt;height:15pt" o:ole="">
            <v:imagedata r:id="rId1215" o:title=""/>
          </v:shape>
          <o:OLEObject Type="Embed" ProgID="Equation.3" ShapeID="_x0000_i1616" DrawAspect="Content" ObjectID="_1718714642" r:id="rId1216"/>
        </w:object>
      </w:r>
      <w:r>
        <w:t>.  For this to work, we will need to subtract 2 from our input values.</w:t>
      </w:r>
    </w:p>
    <w:p w14:paraId="5EF850A8" w14:textId="77777777" w:rsidR="00E95EAE" w:rsidRDefault="00E95EAE" w:rsidP="00E95EAE"/>
    <w:p w14:paraId="773B18F7" w14:textId="77777777" w:rsidR="00E95EAE" w:rsidRDefault="00E95EAE" w:rsidP="00E95EAE">
      <w:r>
        <w:t>When thinking about horizontal and vertical shifts, it is good to keep in mind that vertical shifts are affecting the output values of the function, while horizontal shifts are affecting the input values of the function.</w:t>
      </w:r>
    </w:p>
    <w:p w14:paraId="3139B710" w14:textId="77777777" w:rsidR="00E95EAE" w:rsidRDefault="00E95EAE" w:rsidP="00E95EAE"/>
    <w:p w14:paraId="0E30BA0E" w14:textId="77777777" w:rsidR="00E95EAE" w:rsidRDefault="00E95EAE" w:rsidP="00E95EAE"/>
    <w:p w14:paraId="7E5E6B5F" w14:textId="77777777" w:rsidR="00E95EAE" w:rsidRDefault="00E95EAE" w:rsidP="00E95EAE">
      <w:pPr>
        <w:pStyle w:val="ExampleHeader"/>
      </w:pPr>
      <w:r>
        <w:t>Example 6</w:t>
      </w:r>
    </w:p>
    <w:p w14:paraId="074A15E0" w14:textId="77777777" w:rsidR="00E95EAE" w:rsidRDefault="00E95EAE" w:rsidP="00E95EAE">
      <w:pPr>
        <w:pStyle w:val="Example"/>
      </w:pPr>
      <w:r>
        <w:t xml:space="preserve">The function </w:t>
      </w:r>
      <w:r>
        <w:rPr>
          <w:i/>
        </w:rPr>
        <w:t>G(m)</w:t>
      </w:r>
      <w:r>
        <w:t xml:space="preserve"> gives the number of gallons of gas required to drive </w:t>
      </w:r>
      <w:r>
        <w:rPr>
          <w:i/>
        </w:rPr>
        <w:t>m</w:t>
      </w:r>
      <w:r>
        <w:t xml:space="preserve"> miles.  Interpret </w:t>
      </w:r>
      <w:r w:rsidRPr="00801BD7">
        <w:rPr>
          <w:position w:val="-10"/>
        </w:rPr>
        <w:object w:dxaOrig="1020" w:dyaOrig="320" w14:anchorId="51622576">
          <v:shape id="_x0000_i1617" type="#_x0000_t75" style="width:50.25pt;height:15pt" o:ole="">
            <v:imagedata r:id="rId1217" o:title=""/>
          </v:shape>
          <o:OLEObject Type="Embed" ProgID="Equation.3" ShapeID="_x0000_i1617" DrawAspect="Content" ObjectID="_1718714643" r:id="rId1218"/>
        </w:object>
      </w:r>
      <w:r>
        <w:t xml:space="preserve"> and </w:t>
      </w:r>
      <w:r w:rsidRPr="00801BD7">
        <w:rPr>
          <w:position w:val="-10"/>
        </w:rPr>
        <w:object w:dxaOrig="1020" w:dyaOrig="320" w14:anchorId="3D43FCEE">
          <v:shape id="_x0000_i1618" type="#_x0000_t75" style="width:50.25pt;height:15pt" o:ole="">
            <v:imagedata r:id="rId1219" o:title=""/>
          </v:shape>
          <o:OLEObject Type="Embed" ProgID="Equation.3" ShapeID="_x0000_i1618" DrawAspect="Content" ObjectID="_1718714644" r:id="rId1220"/>
        </w:object>
      </w:r>
      <w:r w:rsidR="00E23065">
        <w:t>.</w:t>
      </w:r>
    </w:p>
    <w:p w14:paraId="4035D751" w14:textId="77777777" w:rsidR="00E95EAE" w:rsidRDefault="00E95EAE" w:rsidP="00E95EAE">
      <w:pPr>
        <w:pStyle w:val="Example"/>
      </w:pPr>
    </w:p>
    <w:p w14:paraId="6C9206F4" w14:textId="77777777" w:rsidR="00E95EAE" w:rsidRDefault="00E95EAE" w:rsidP="00E95EAE">
      <w:pPr>
        <w:pStyle w:val="Example"/>
      </w:pPr>
      <w:r w:rsidRPr="00801BD7">
        <w:rPr>
          <w:position w:val="-10"/>
        </w:rPr>
        <w:object w:dxaOrig="1020" w:dyaOrig="320" w14:anchorId="744B00DD">
          <v:shape id="_x0000_i1619" type="#_x0000_t75" style="width:50.25pt;height:15pt" o:ole="">
            <v:imagedata r:id="rId1217" o:title=""/>
          </v:shape>
          <o:OLEObject Type="Embed" ProgID="Equation.3" ShapeID="_x0000_i1619" DrawAspect="Content" ObjectID="_1718714645" r:id="rId1221"/>
        </w:object>
      </w:r>
      <w:r>
        <w:t xml:space="preserve"> is adding 10 to the output, gallons.  </w:t>
      </w:r>
      <w:r w:rsidR="00E23065">
        <w:t>T</w:t>
      </w:r>
      <w:r>
        <w:t xml:space="preserve">his is 10 gallons of gas more than is required to drive </w:t>
      </w:r>
      <w:r>
        <w:rPr>
          <w:i/>
        </w:rPr>
        <w:t>m</w:t>
      </w:r>
      <w:r>
        <w:t xml:space="preserve"> miles. </w:t>
      </w:r>
      <w:r w:rsidR="00E23065">
        <w:t>So,</w:t>
      </w:r>
      <w:r>
        <w:t xml:space="preserve"> this is the gas required to drive </w:t>
      </w:r>
      <w:r w:rsidRPr="005203D4">
        <w:rPr>
          <w:i/>
        </w:rPr>
        <w:t>m</w:t>
      </w:r>
      <w:r>
        <w:t xml:space="preserve"> miles, plus another 10 gallons of gas.</w:t>
      </w:r>
    </w:p>
    <w:p w14:paraId="3921B840" w14:textId="77777777" w:rsidR="00E95EAE" w:rsidRDefault="00E95EAE" w:rsidP="00E95EAE">
      <w:pPr>
        <w:pStyle w:val="Example"/>
      </w:pPr>
    </w:p>
    <w:p w14:paraId="5DA64198" w14:textId="77777777" w:rsidR="00E95EAE" w:rsidRDefault="00E95EAE" w:rsidP="00E95EAE">
      <w:pPr>
        <w:pStyle w:val="Example"/>
      </w:pPr>
      <w:r w:rsidRPr="00801BD7">
        <w:rPr>
          <w:position w:val="-10"/>
        </w:rPr>
        <w:object w:dxaOrig="1020" w:dyaOrig="320" w14:anchorId="7C6D0648">
          <v:shape id="_x0000_i1620" type="#_x0000_t75" style="width:50.25pt;height:15pt" o:ole="">
            <v:imagedata r:id="rId1219" o:title=""/>
          </v:shape>
          <o:OLEObject Type="Embed" ProgID="Equation.3" ShapeID="_x0000_i1620" DrawAspect="Content" ObjectID="_1718714646" r:id="rId1222"/>
        </w:object>
      </w:r>
      <w:r>
        <w:t xml:space="preserve"> is adding 10 to the input, miles.  </w:t>
      </w:r>
      <w:r w:rsidR="00E23065">
        <w:t>T</w:t>
      </w:r>
      <w:r>
        <w:t xml:space="preserve">his is the number of gallons of gas required to drive 10 miles more than </w:t>
      </w:r>
      <w:r>
        <w:rPr>
          <w:i/>
        </w:rPr>
        <w:t>m</w:t>
      </w:r>
      <w:r>
        <w:t xml:space="preserve"> miles.</w:t>
      </w:r>
    </w:p>
    <w:p w14:paraId="09018DDF" w14:textId="77777777" w:rsidR="00AD0EEA" w:rsidRDefault="00AD0EEA" w:rsidP="00AD0EEA"/>
    <w:p w14:paraId="1BAC4CC6" w14:textId="77777777" w:rsidR="00E95EAE" w:rsidRPr="00193AEE" w:rsidRDefault="00E95EAE" w:rsidP="00E95EAE">
      <w:pPr>
        <w:pStyle w:val="TryitNow"/>
      </w:pPr>
      <w:r>
        <w:lastRenderedPageBreak/>
        <w:t>Try it Now</w:t>
      </w:r>
    </w:p>
    <w:p w14:paraId="3C0A1A93" w14:textId="77777777" w:rsidR="00E95EAE" w:rsidRDefault="00E95EAE" w:rsidP="00BC78F7">
      <w:pPr>
        <w:pStyle w:val="TryitNowbody"/>
        <w:ind w:left="270" w:hanging="270"/>
      </w:pPr>
      <w:r>
        <w:t xml:space="preserve">2. Given the function </w:t>
      </w:r>
      <w:r w:rsidRPr="005203D4">
        <w:rPr>
          <w:position w:val="-10"/>
        </w:rPr>
        <w:object w:dxaOrig="1100" w:dyaOrig="380" w14:anchorId="7D96FCDA">
          <v:shape id="_x0000_i1621" type="#_x0000_t75" style="width:54pt;height:19.5pt" o:ole="">
            <v:imagedata r:id="rId1223" o:title=""/>
          </v:shape>
          <o:OLEObject Type="Embed" ProgID="Equation.3" ShapeID="_x0000_i1621" DrawAspect="Content" ObjectID="_1718714647" r:id="rId1224"/>
        </w:object>
      </w:r>
      <w:r>
        <w:t xml:space="preserve">  graph the original function </w:t>
      </w:r>
      <w:r w:rsidRPr="005203D4">
        <w:rPr>
          <w:position w:val="-10"/>
        </w:rPr>
        <w:object w:dxaOrig="540" w:dyaOrig="320" w14:anchorId="246F2B69">
          <v:shape id="_x0000_i1622" type="#_x0000_t75" style="width:27pt;height:15pt" o:ole="">
            <v:imagedata r:id="rId1225" o:title=""/>
          </v:shape>
          <o:OLEObject Type="Embed" ProgID="Equation.3" ShapeID="_x0000_i1622" DrawAspect="Content" ObjectID="_1718714648" r:id="rId1226"/>
        </w:object>
      </w:r>
      <w:r>
        <w:t xml:space="preserve">and the transformation </w:t>
      </w:r>
      <w:r w:rsidRPr="005203D4">
        <w:rPr>
          <w:position w:val="-10"/>
        </w:rPr>
        <w:object w:dxaOrig="1579" w:dyaOrig="320" w14:anchorId="57E12A7E">
          <v:shape id="_x0000_i1623" type="#_x0000_t75" style="width:78.75pt;height:15pt" o:ole="">
            <v:imagedata r:id="rId1227" o:title=""/>
          </v:shape>
          <o:OLEObject Type="Embed" ProgID="Equation.3" ShapeID="_x0000_i1623" DrawAspect="Content" ObjectID="_1718714649" r:id="rId1228"/>
        </w:object>
      </w:r>
      <w:r>
        <w:t>.</w:t>
      </w:r>
      <w:r w:rsidR="00BC78F7">
        <w:br/>
      </w:r>
      <w:r>
        <w:t>a. Is this a horizontal or a vertical change?</w:t>
      </w:r>
      <w:r w:rsidR="00BC78F7">
        <w:br/>
      </w:r>
      <w:r>
        <w:t>b. Which way is the graph shifted and by how many units?</w:t>
      </w:r>
      <w:r w:rsidR="00BC78F7">
        <w:br/>
      </w:r>
      <w:r>
        <w:t xml:space="preserve">c. Graph </w:t>
      </w:r>
      <w:r w:rsidRPr="007D790C">
        <w:rPr>
          <w:i/>
        </w:rPr>
        <w:t>f(x)</w:t>
      </w:r>
      <w:r>
        <w:t xml:space="preserve"> and </w:t>
      </w:r>
      <w:r w:rsidRPr="007D790C">
        <w:rPr>
          <w:i/>
        </w:rPr>
        <w:t>g(x)</w:t>
      </w:r>
      <w:r>
        <w:t xml:space="preserve"> on the same axes.</w:t>
      </w:r>
    </w:p>
    <w:p w14:paraId="6AAA60A7" w14:textId="77777777" w:rsidR="00AD0EEA" w:rsidRDefault="00AD0EEA" w:rsidP="00E95EAE"/>
    <w:p w14:paraId="254ACC0C" w14:textId="77777777" w:rsidR="00AD0EEA" w:rsidRDefault="00AD0EEA" w:rsidP="00E95EAE"/>
    <w:p w14:paraId="4182B8FC" w14:textId="77777777" w:rsidR="00E95EAE" w:rsidRDefault="00E95EAE" w:rsidP="00E95EAE">
      <w:r>
        <w:t>Now that we have two transformations, we can combine them together.</w:t>
      </w:r>
    </w:p>
    <w:p w14:paraId="4EFF601B" w14:textId="77777777" w:rsidR="00E95EAE" w:rsidRDefault="00E95EAE" w:rsidP="00E95EAE"/>
    <w:p w14:paraId="3616CD5E" w14:textId="77777777" w:rsidR="00E95EAE" w:rsidRDefault="00E95EAE" w:rsidP="00E95EAE">
      <w:r>
        <w:t>Remember:</w:t>
      </w:r>
    </w:p>
    <w:p w14:paraId="23D155A8" w14:textId="77777777" w:rsidR="00E95EAE" w:rsidRDefault="00E95EAE" w:rsidP="00E95EAE">
      <w:r>
        <w:t xml:space="preserve">Vertical Shifts are outside changes that affect the output (vertical) axis values shifting the transformed function up or down. </w:t>
      </w:r>
    </w:p>
    <w:p w14:paraId="30CFE4F3" w14:textId="77777777" w:rsidR="00E95EAE" w:rsidRDefault="00E95EAE" w:rsidP="00E95EAE"/>
    <w:p w14:paraId="328F0CBA" w14:textId="77777777" w:rsidR="00E95EAE" w:rsidRDefault="00E95EAE" w:rsidP="00E95EAE">
      <w:r>
        <w:t>Horizontal Shifts are inside changes that affect the input (horizontal) axis values shifting the transformed function left or right.</w:t>
      </w:r>
    </w:p>
    <w:p w14:paraId="34E81C3B" w14:textId="77777777" w:rsidR="00E95EAE" w:rsidRDefault="00E95EAE" w:rsidP="00E95EAE"/>
    <w:p w14:paraId="478FC30C" w14:textId="77777777" w:rsidR="00E95EAE" w:rsidRDefault="00E95EAE" w:rsidP="00E95EAE"/>
    <w:p w14:paraId="713A855D" w14:textId="77777777" w:rsidR="00E95EAE" w:rsidRDefault="00E95EAE" w:rsidP="00E95EAE">
      <w:pPr>
        <w:pStyle w:val="ExampleHeader"/>
      </w:pPr>
      <w:r>
        <w:t>Example 7</w:t>
      </w:r>
    </w:p>
    <w:p w14:paraId="6D1B311A" w14:textId="77777777" w:rsidR="00E95EAE" w:rsidRDefault="00E95EAE" w:rsidP="00E95EAE">
      <w:pPr>
        <w:pStyle w:val="Example"/>
      </w:pPr>
      <w:r>
        <w:t xml:space="preserve">Given </w:t>
      </w:r>
      <w:r w:rsidRPr="00D83721">
        <w:rPr>
          <w:position w:val="-14"/>
        </w:rPr>
        <w:object w:dxaOrig="980" w:dyaOrig="400" w14:anchorId="74280B52">
          <v:shape id="_x0000_i1624" type="#_x0000_t75" style="width:49.5pt;height:19.5pt" o:ole="">
            <v:imagedata r:id="rId1229" o:title=""/>
          </v:shape>
          <o:OLEObject Type="Embed" ProgID="Equation.3" ShapeID="_x0000_i1624" DrawAspect="Content" ObjectID="_1718714650" r:id="rId1230"/>
        </w:object>
      </w:r>
      <w:r>
        <w:t xml:space="preserve">, sketch a graph of </w:t>
      </w:r>
      <w:r w:rsidRPr="006C2C95">
        <w:rPr>
          <w:position w:val="-10"/>
        </w:rPr>
        <w:object w:dxaOrig="1800" w:dyaOrig="320" w14:anchorId="3F474A0A">
          <v:shape id="_x0000_i1625" type="#_x0000_t75" style="width:90.75pt;height:15pt" o:ole="">
            <v:imagedata r:id="rId1231" o:title=""/>
          </v:shape>
          <o:OLEObject Type="Embed" ProgID="Equation.3" ShapeID="_x0000_i1625" DrawAspect="Content" ObjectID="_1718714651" r:id="rId1232"/>
        </w:object>
      </w:r>
      <w:r>
        <w:t>.</w:t>
      </w:r>
    </w:p>
    <w:p w14:paraId="47379713" w14:textId="77777777" w:rsidR="00E95EAE" w:rsidRDefault="00E95EAE" w:rsidP="00E95EAE">
      <w:pPr>
        <w:pStyle w:val="Example"/>
      </w:pPr>
    </w:p>
    <w:p w14:paraId="3AAB8BA5" w14:textId="77777777" w:rsidR="00E95EAE" w:rsidRDefault="00E95EAE" w:rsidP="00E95EAE">
      <w:pPr>
        <w:pStyle w:val="Example"/>
      </w:pPr>
      <w:r>
        <w:t xml:space="preserve">The function </w:t>
      </w:r>
      <w:r>
        <w:rPr>
          <w:i/>
        </w:rPr>
        <w:t>f</w:t>
      </w:r>
      <w:r>
        <w:t xml:space="preserve">  is our toolkit absolute value function.  We know that this graph has a V shape, with the point at the origin.  The graph of </w:t>
      </w:r>
      <w:r>
        <w:rPr>
          <w:i/>
        </w:rPr>
        <w:t>h</w:t>
      </w:r>
      <w:r>
        <w:t xml:space="preserve"> has transformed </w:t>
      </w:r>
      <w:r>
        <w:rPr>
          <w:i/>
        </w:rPr>
        <w:t>f</w:t>
      </w:r>
      <w:r>
        <w:t xml:space="preserve">  in two ways:  </w:t>
      </w:r>
      <w:r w:rsidRPr="006C2C95">
        <w:rPr>
          <w:position w:val="-10"/>
        </w:rPr>
        <w:object w:dxaOrig="820" w:dyaOrig="320" w14:anchorId="2CF04836">
          <v:shape id="_x0000_i1626" type="#_x0000_t75" style="width:41.25pt;height:15pt" o:ole="">
            <v:imagedata r:id="rId1233" o:title=""/>
          </v:shape>
          <o:OLEObject Type="Embed" ProgID="Equation.3" ShapeID="_x0000_i1626" DrawAspect="Content" ObjectID="_1718714652" r:id="rId1234"/>
        </w:object>
      </w:r>
      <w:r>
        <w:t xml:space="preserve"> is a change on the inside of the function, giving a horizontal shift left by 1, then the subtraction by 3 in </w:t>
      </w:r>
      <w:r w:rsidRPr="006C2C95">
        <w:rPr>
          <w:position w:val="-10"/>
        </w:rPr>
        <w:object w:dxaOrig="1140" w:dyaOrig="320" w14:anchorId="190F0CA5">
          <v:shape id="_x0000_i1627" type="#_x0000_t75" style="width:57pt;height:15pt" o:ole="">
            <v:imagedata r:id="rId1235" o:title=""/>
          </v:shape>
          <o:OLEObject Type="Embed" ProgID="Equation.3" ShapeID="_x0000_i1627" DrawAspect="Content" ObjectID="_1718714653" r:id="rId1236"/>
        </w:object>
      </w:r>
      <w:r>
        <w:t xml:space="preserve"> is a change to the outside of the function, giving a vertical shift down by 3.  Transforming the graph gives </w:t>
      </w:r>
    </w:p>
    <w:p w14:paraId="62190751" w14:textId="77777777" w:rsidR="00E95EAE" w:rsidRDefault="00927DEB" w:rsidP="00E95EAE">
      <w:pPr>
        <w:pStyle w:val="Example"/>
        <w:rPr>
          <w:rFonts w:ascii="Trebuchet MS" w:hAnsi="Trebuchet MS"/>
          <w:sz w:val="22"/>
        </w:rPr>
      </w:pPr>
      <w:r>
        <w:rPr>
          <w:rFonts w:ascii="Trebuchet MS" w:hAnsi="Trebuchet MS"/>
          <w:noProof/>
          <w:sz w:val="22"/>
        </w:rPr>
        <w:drawing>
          <wp:inline distT="0" distB="0" distL="0" distR="0" wp14:anchorId="7164E54A" wp14:editId="79DC354D">
            <wp:extent cx="2259084" cy="2245995"/>
            <wp:effectExtent l="0" t="0" r="1905" b="0"/>
            <wp:docPr id="204" name="Picture 204" descr="V-shaped graph that decreases to negative 2 comma negative 3 then increases, passing through 0 comma negativ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descr="V-shaped graph that decreases to negative 2 comma negative 3 then increases, passing through 0 comma negative 2"/>
                    <pic:cNvPicPr>
                      <a:picLocks noChangeAspect="1" noChangeArrowheads="1"/>
                    </pic:cNvPicPr>
                  </pic:nvPicPr>
                  <pic:blipFill>
                    <a:blip r:embed="rId1237">
                      <a:extLst>
                        <a:ext uri="{28A0092B-C50C-407E-A947-70E740481C1C}">
                          <a14:useLocalDpi xmlns:a14="http://schemas.microsoft.com/office/drawing/2010/main" val="0"/>
                        </a:ext>
                      </a:extLst>
                    </a:blip>
                    <a:srcRect/>
                    <a:stretch>
                      <a:fillRect/>
                    </a:stretch>
                  </pic:blipFill>
                  <pic:spPr bwMode="auto">
                    <a:xfrm>
                      <a:off x="0" y="0"/>
                      <a:ext cx="2260198" cy="2247102"/>
                    </a:xfrm>
                    <a:prstGeom prst="rect">
                      <a:avLst/>
                    </a:prstGeom>
                    <a:noFill/>
                    <a:ln>
                      <a:noFill/>
                    </a:ln>
                  </pic:spPr>
                </pic:pic>
              </a:graphicData>
            </a:graphic>
          </wp:inline>
        </w:drawing>
      </w:r>
    </w:p>
    <w:p w14:paraId="753A881D" w14:textId="77777777" w:rsidR="00E95EAE" w:rsidRDefault="00E95EAE" w:rsidP="00E95EAE">
      <w:pPr>
        <w:pStyle w:val="Example"/>
        <w:rPr>
          <w:rFonts w:ascii="Trebuchet MS" w:hAnsi="Trebuchet MS"/>
          <w:sz w:val="22"/>
        </w:rPr>
      </w:pPr>
    </w:p>
    <w:p w14:paraId="6184AAA2" w14:textId="77777777" w:rsidR="00E95EAE" w:rsidRDefault="00E95EAE" w:rsidP="00E95EAE">
      <w:pPr>
        <w:pStyle w:val="Example"/>
      </w:pPr>
      <w:r w:rsidRPr="00AD12D2">
        <w:t>We</w:t>
      </w:r>
      <w:r>
        <w:t xml:space="preserve"> could also find a formula for this transformation by evaluating the expression for </w:t>
      </w:r>
      <w:r>
        <w:rPr>
          <w:i/>
        </w:rPr>
        <w:t>h(x)</w:t>
      </w:r>
      <w:r>
        <w:t>:</w:t>
      </w:r>
    </w:p>
    <w:p w14:paraId="3992EA7C" w14:textId="77777777" w:rsidR="00E95EAE" w:rsidRPr="00AD12D2" w:rsidRDefault="00E95EAE" w:rsidP="00E95EAE">
      <w:pPr>
        <w:pStyle w:val="Example"/>
      </w:pPr>
      <w:r w:rsidRPr="00AD12D2">
        <w:rPr>
          <w:position w:val="-30"/>
        </w:rPr>
        <w:object w:dxaOrig="1800" w:dyaOrig="720" w14:anchorId="62D1905C">
          <v:shape id="_x0000_i1628" type="#_x0000_t75" style="width:90.75pt;height:36.75pt" o:ole="">
            <v:imagedata r:id="rId1238" o:title=""/>
          </v:shape>
          <o:OLEObject Type="Embed" ProgID="Equation.3" ShapeID="_x0000_i1628" DrawAspect="Content" ObjectID="_1718714654" r:id="rId1239"/>
        </w:object>
      </w:r>
    </w:p>
    <w:p w14:paraId="543A6486" w14:textId="77777777" w:rsidR="00E95EAE" w:rsidRDefault="00E95EAE" w:rsidP="00E95EAE">
      <w:pPr>
        <w:pStyle w:val="ExampleHeader"/>
      </w:pPr>
      <w:r>
        <w:lastRenderedPageBreak/>
        <w:t>Example 8</w:t>
      </w:r>
    </w:p>
    <w:p w14:paraId="5F2F3B79" w14:textId="77777777" w:rsidR="00E95EAE" w:rsidRDefault="00AD0EEA" w:rsidP="00E95EAE">
      <w:pPr>
        <w:pStyle w:val="Example"/>
      </w:pPr>
      <w:r>
        <w:rPr>
          <w:noProof/>
        </w:rPr>
        <w:drawing>
          <wp:anchor distT="0" distB="0" distL="114300" distR="114300" simplePos="0" relativeHeight="251632128" behindDoc="0" locked="0" layoutInCell="1" allowOverlap="1" wp14:anchorId="1C9C0DDD" wp14:editId="653AFB2D">
            <wp:simplePos x="0" y="0"/>
            <wp:positionH relativeFrom="column">
              <wp:posOffset>3636937</wp:posOffset>
            </wp:positionH>
            <wp:positionV relativeFrom="paragraph">
              <wp:posOffset>59484</wp:posOffset>
            </wp:positionV>
            <wp:extent cx="2030095" cy="2014220"/>
            <wp:effectExtent l="0" t="0" r="0" b="0"/>
            <wp:wrapThrough wrapText="bothSides">
              <wp:wrapPolygon edited="0">
                <wp:start x="0" y="0"/>
                <wp:lineTo x="0" y="21450"/>
                <wp:lineTo x="21485" y="21450"/>
                <wp:lineTo x="21485" y="0"/>
                <wp:lineTo x="0" y="0"/>
              </wp:wrapPolygon>
            </wp:wrapThrough>
            <wp:docPr id="205" name="Picture 205" descr="A square root graph with initial point at 1 comma 2, increasing to the r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descr="A square root graph with initial point at 1 comma 2, increasing to the right"/>
                    <pic:cNvPicPr>
                      <a:picLocks noChangeAspect="1" noChangeArrowheads="1"/>
                    </pic:cNvPicPr>
                  </pic:nvPicPr>
                  <pic:blipFill>
                    <a:blip r:embed="rId1240">
                      <a:extLst>
                        <a:ext uri="{28A0092B-C50C-407E-A947-70E740481C1C}">
                          <a14:useLocalDpi xmlns:a14="http://schemas.microsoft.com/office/drawing/2010/main" val="0"/>
                        </a:ext>
                      </a:extLst>
                    </a:blip>
                    <a:srcRect/>
                    <a:stretch>
                      <a:fillRect/>
                    </a:stretch>
                  </pic:blipFill>
                  <pic:spPr bwMode="auto">
                    <a:xfrm>
                      <a:off x="0" y="0"/>
                      <a:ext cx="2030095" cy="20142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95EAE">
        <w:t>Write a formula for the graph shown, a transformation of the toolkit square root function.</w:t>
      </w:r>
    </w:p>
    <w:p w14:paraId="32098625" w14:textId="77777777" w:rsidR="00E95EAE" w:rsidRDefault="00E95EAE" w:rsidP="00E95EAE">
      <w:pPr>
        <w:pStyle w:val="Example"/>
      </w:pPr>
    </w:p>
    <w:p w14:paraId="326C1694" w14:textId="77777777" w:rsidR="00E95EAE" w:rsidRDefault="00E95EAE" w:rsidP="00E95EAE">
      <w:pPr>
        <w:pStyle w:val="Example"/>
      </w:pPr>
      <w:r>
        <w:t xml:space="preserve">The graph of the toolkit function starts at the origin, so this graph has been shifted 1 to the right, and up 2.  In function notation, we could write that as </w:t>
      </w:r>
      <w:r w:rsidRPr="00BE09DA">
        <w:rPr>
          <w:position w:val="-10"/>
        </w:rPr>
        <w:object w:dxaOrig="1820" w:dyaOrig="320" w14:anchorId="2880DAAB">
          <v:shape id="_x0000_i1629" type="#_x0000_t75" style="width:91.5pt;height:15pt" o:ole="">
            <v:imagedata r:id="rId1241" o:title=""/>
          </v:shape>
          <o:OLEObject Type="Embed" ProgID="Equation.3" ShapeID="_x0000_i1629" DrawAspect="Content" ObjectID="_1718714655" r:id="rId1242"/>
        </w:object>
      </w:r>
      <w:r>
        <w:t>.  Using the formula for the square root function we can write</w:t>
      </w:r>
    </w:p>
    <w:p w14:paraId="77AAFD22" w14:textId="77777777" w:rsidR="00E95EAE" w:rsidRDefault="00E95EAE" w:rsidP="00E95EAE">
      <w:pPr>
        <w:pStyle w:val="Example"/>
      </w:pPr>
      <w:r w:rsidRPr="00BE09DA">
        <w:rPr>
          <w:position w:val="-10"/>
        </w:rPr>
        <w:object w:dxaOrig="1660" w:dyaOrig="380" w14:anchorId="72518BE3">
          <v:shape id="_x0000_i1630" type="#_x0000_t75" style="width:82.5pt;height:19.5pt" o:ole="">
            <v:imagedata r:id="rId1243" o:title=""/>
          </v:shape>
          <o:OLEObject Type="Embed" ProgID="Equation.3" ShapeID="_x0000_i1630" DrawAspect="Content" ObjectID="_1718714656" r:id="rId1244"/>
        </w:object>
      </w:r>
    </w:p>
    <w:p w14:paraId="75BE0B97" w14:textId="77777777" w:rsidR="00E95EAE" w:rsidRDefault="00E95EAE" w:rsidP="00E95EAE">
      <w:pPr>
        <w:pStyle w:val="Example"/>
      </w:pPr>
    </w:p>
    <w:p w14:paraId="16CFA502" w14:textId="77777777" w:rsidR="00E95EAE" w:rsidRDefault="00E95EAE" w:rsidP="00E95EAE">
      <w:pPr>
        <w:pStyle w:val="Example"/>
      </w:pPr>
      <w:r>
        <w:t xml:space="preserve">Note that this transformation has changed the domain and range of the function.  This new graph has domain </w:t>
      </w:r>
      <w:r w:rsidRPr="00554AF0">
        <w:rPr>
          <w:position w:val="-10"/>
        </w:rPr>
        <w:object w:dxaOrig="560" w:dyaOrig="320" w14:anchorId="3D708564">
          <v:shape id="_x0000_i1631" type="#_x0000_t75" style="width:27pt;height:15pt" o:ole="">
            <v:imagedata r:id="rId1245" o:title=""/>
          </v:shape>
          <o:OLEObject Type="Embed" ProgID="Equation.3" ShapeID="_x0000_i1631" DrawAspect="Content" ObjectID="_1718714657" r:id="rId1246"/>
        </w:object>
      </w:r>
      <w:r>
        <w:t xml:space="preserve"> and range </w:t>
      </w:r>
      <w:r w:rsidRPr="00554AF0">
        <w:rPr>
          <w:position w:val="-10"/>
        </w:rPr>
        <w:object w:dxaOrig="600" w:dyaOrig="320" w14:anchorId="20BA25F8">
          <v:shape id="_x0000_i1632" type="#_x0000_t75" style="width:30.75pt;height:15pt" o:ole="">
            <v:imagedata r:id="rId1247" o:title=""/>
          </v:shape>
          <o:OLEObject Type="Embed" ProgID="Equation.3" ShapeID="_x0000_i1632" DrawAspect="Content" ObjectID="_1718714658" r:id="rId1248"/>
        </w:object>
      </w:r>
      <w:r>
        <w:t>.</w:t>
      </w:r>
    </w:p>
    <w:p w14:paraId="36F9E8A9" w14:textId="77777777" w:rsidR="00E95EAE" w:rsidRDefault="00E95EAE" w:rsidP="00E95EAE"/>
    <w:p w14:paraId="2C5F784F" w14:textId="77777777" w:rsidR="00E95EAE" w:rsidRDefault="00E95EAE" w:rsidP="00E95EAE"/>
    <w:p w14:paraId="65972B2A" w14:textId="77777777" w:rsidR="00E95EAE" w:rsidRDefault="00E95EAE" w:rsidP="00E95EAE">
      <w:r>
        <w:rPr>
          <w:b/>
        </w:rPr>
        <w:t>Reflections</w:t>
      </w:r>
    </w:p>
    <w:p w14:paraId="735FDA7F" w14:textId="77777777" w:rsidR="00E23065" w:rsidRDefault="00E23065" w:rsidP="00E95EAE"/>
    <w:p w14:paraId="3F4E3E16" w14:textId="77777777" w:rsidR="00E95EAE" w:rsidRDefault="00E95EAE" w:rsidP="00E95EAE">
      <w:r>
        <w:t xml:space="preserve">Another transformation that can be applied to a function is a reflection over the horizontal or vertical axis.  </w:t>
      </w:r>
    </w:p>
    <w:p w14:paraId="37B0A6E3" w14:textId="77777777" w:rsidR="00E95EAE" w:rsidRDefault="00E95EAE" w:rsidP="00E95EAE"/>
    <w:p w14:paraId="0EFF2497" w14:textId="77777777" w:rsidR="00E95EAE" w:rsidRDefault="00E95EAE" w:rsidP="00E95EAE"/>
    <w:p w14:paraId="6D2B6B53" w14:textId="77777777" w:rsidR="00E95EAE" w:rsidRDefault="00E95EAE" w:rsidP="00E95EAE">
      <w:pPr>
        <w:pStyle w:val="ExampleHeader"/>
      </w:pPr>
      <w:r>
        <w:t>Example 9</w:t>
      </w:r>
    </w:p>
    <w:p w14:paraId="35C15161" w14:textId="77777777" w:rsidR="00E95EAE" w:rsidRDefault="00E95EAE" w:rsidP="00E95EAE">
      <w:pPr>
        <w:pStyle w:val="Example"/>
      </w:pPr>
      <w:r>
        <w:t xml:space="preserve">Reflect the graph of </w:t>
      </w:r>
      <w:r w:rsidRPr="00554AF0">
        <w:rPr>
          <w:position w:val="-10"/>
        </w:rPr>
        <w:object w:dxaOrig="920" w:dyaOrig="380" w14:anchorId="204F705D">
          <v:shape id="_x0000_i1633" type="#_x0000_t75" style="width:46.5pt;height:19.5pt" o:ole="">
            <v:imagedata r:id="rId1249" o:title=""/>
          </v:shape>
          <o:OLEObject Type="Embed" ProgID="Equation.3" ShapeID="_x0000_i1633" DrawAspect="Content" ObjectID="_1718714659" r:id="rId1250"/>
        </w:object>
      </w:r>
      <w:r>
        <w:t xml:space="preserve"> both vertically and horizontally.</w:t>
      </w:r>
    </w:p>
    <w:p w14:paraId="545BC463" w14:textId="77777777" w:rsidR="00E95EAE" w:rsidRDefault="00E95EAE" w:rsidP="00E95EAE">
      <w:pPr>
        <w:pStyle w:val="Example"/>
      </w:pPr>
    </w:p>
    <w:p w14:paraId="5F89F51C" w14:textId="77777777" w:rsidR="00E95EAE" w:rsidRDefault="00715994" w:rsidP="00E95EAE">
      <w:pPr>
        <w:pStyle w:val="Example"/>
      </w:pPr>
      <w:r>
        <w:rPr>
          <w:rFonts w:ascii="Trebuchet MS" w:hAnsi="Trebuchet MS"/>
          <w:noProof/>
          <w:sz w:val="22"/>
        </w:rPr>
        <w:drawing>
          <wp:anchor distT="0" distB="0" distL="114300" distR="114300" simplePos="0" relativeHeight="251636224" behindDoc="0" locked="0" layoutInCell="1" allowOverlap="1" wp14:anchorId="22966E63" wp14:editId="058D4096">
            <wp:simplePos x="0" y="0"/>
            <wp:positionH relativeFrom="column">
              <wp:posOffset>2838450</wp:posOffset>
            </wp:positionH>
            <wp:positionV relativeFrom="paragraph">
              <wp:posOffset>330200</wp:posOffset>
            </wp:positionV>
            <wp:extent cx="1826335" cy="1828800"/>
            <wp:effectExtent l="0" t="0" r="0" b="0"/>
            <wp:wrapThrough wrapText="bothSides">
              <wp:wrapPolygon edited="0">
                <wp:start x="0" y="0"/>
                <wp:lineTo x="0" y="21375"/>
                <wp:lineTo x="21405" y="21375"/>
                <wp:lineTo x="21405" y="0"/>
                <wp:lineTo x="0" y="0"/>
              </wp:wrapPolygon>
            </wp:wrapThrough>
            <wp:docPr id="207" name="Picture 207" descr="A vertically-flipped square root graph with initial point at the origin, decreasing to the r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descr="A vertically-flipped square root graph with initial point at the origin, decreasing to the right"/>
                    <pic:cNvPicPr>
                      <a:picLocks noChangeAspect="1" noChangeArrowheads="1"/>
                    </pic:cNvPicPr>
                  </pic:nvPicPr>
                  <pic:blipFill>
                    <a:blip r:embed="rId1251">
                      <a:extLst>
                        <a:ext uri="{28A0092B-C50C-407E-A947-70E740481C1C}">
                          <a14:useLocalDpi xmlns:a14="http://schemas.microsoft.com/office/drawing/2010/main" val="0"/>
                        </a:ext>
                      </a:extLst>
                    </a:blip>
                    <a:srcRect/>
                    <a:stretch>
                      <a:fillRect/>
                    </a:stretch>
                  </pic:blipFill>
                  <pic:spPr bwMode="auto">
                    <a:xfrm>
                      <a:off x="0" y="0"/>
                      <a:ext cx="1826335" cy="1828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95EAE">
        <w:t xml:space="preserve">Reflecting the graph vertically, each output value will be reflected over the horizontal </w:t>
      </w:r>
      <w:r w:rsidR="00E95EAE">
        <w:rPr>
          <w:i/>
        </w:rPr>
        <w:t>t</w:t>
      </w:r>
      <w:r w:rsidR="00E95EAE">
        <w:t xml:space="preserve"> axis:</w:t>
      </w:r>
    </w:p>
    <w:p w14:paraId="4A8D29A2" w14:textId="77777777" w:rsidR="00E95EAE" w:rsidRDefault="00B642A4" w:rsidP="00AD0EEA">
      <w:pPr>
        <w:pStyle w:val="Example"/>
        <w:ind w:firstLine="576"/>
        <w:rPr>
          <w:rFonts w:ascii="Trebuchet MS" w:hAnsi="Trebuchet MS"/>
          <w:sz w:val="22"/>
        </w:rPr>
      </w:pPr>
      <w:r>
        <w:rPr>
          <w:noProof/>
          <w:szCs w:val="24"/>
        </w:rPr>
        <mc:AlternateContent>
          <mc:Choice Requires="wps">
            <w:drawing>
              <wp:anchor distT="4294967294" distB="4294967294" distL="114300" distR="114300" simplePos="0" relativeHeight="251663872" behindDoc="0" locked="0" layoutInCell="1" allowOverlap="1" wp14:anchorId="56E31FE6" wp14:editId="624B9D4F">
                <wp:simplePos x="0" y="0"/>
                <wp:positionH relativeFrom="column">
                  <wp:posOffset>2433320</wp:posOffset>
                </wp:positionH>
                <wp:positionV relativeFrom="paragraph">
                  <wp:posOffset>989964</wp:posOffset>
                </wp:positionV>
                <wp:extent cx="285750" cy="0"/>
                <wp:effectExtent l="0" t="76200" r="0" b="76200"/>
                <wp:wrapNone/>
                <wp:docPr id="177" name="Straight Connector 17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8575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83D7FA6" id="Straight Connector 177" o:spid="_x0000_s1026" style="position:absolute;z-index:25166387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191.6pt,77.95pt" to="214.1pt,7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">
                <v:stroke endarrow="block"/>
              </v:line>
            </w:pict>
          </mc:Fallback>
        </mc:AlternateContent>
      </w:r>
      <w:r w:rsidR="00E95EAE">
        <w:rPr>
          <w:rFonts w:ascii="Trebuchet MS" w:hAnsi="Trebuchet MS"/>
          <w:sz w:val="22"/>
        </w:rPr>
        <w:t xml:space="preserve">  </w:t>
      </w:r>
      <w:r w:rsidR="00715994">
        <w:rPr>
          <w:rFonts w:ascii="Trebuchet MS" w:hAnsi="Trebuchet MS"/>
          <w:noProof/>
          <w:sz w:val="22"/>
        </w:rPr>
        <w:drawing>
          <wp:inline distT="0" distB="0" distL="0" distR="0" wp14:anchorId="09DED69D" wp14:editId="28FB0499">
            <wp:extent cx="1779317" cy="1828800"/>
            <wp:effectExtent l="0" t="0" r="0" b="0"/>
            <wp:docPr id="206" name="Picture 206" descr="A basic square root graph with initial point at the origin, increasing to the r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descr="A basic square root graph with initial point at the origin, increasing to the right"/>
                    <pic:cNvPicPr>
                      <a:picLocks noChangeAspect="1" noChangeArrowheads="1"/>
                    </pic:cNvPicPr>
                  </pic:nvPicPr>
                  <pic:blipFill>
                    <a:blip r:embed="rId1252">
                      <a:extLst>
                        <a:ext uri="{28A0092B-C50C-407E-A947-70E740481C1C}">
                          <a14:useLocalDpi xmlns:a14="http://schemas.microsoft.com/office/drawing/2010/main" val="0"/>
                        </a:ext>
                      </a:extLst>
                    </a:blip>
                    <a:srcRect/>
                    <a:stretch>
                      <a:fillRect/>
                    </a:stretch>
                  </pic:blipFill>
                  <pic:spPr bwMode="auto">
                    <a:xfrm>
                      <a:off x="0" y="0"/>
                      <a:ext cx="1779317" cy="1828800"/>
                    </a:xfrm>
                    <a:prstGeom prst="rect">
                      <a:avLst/>
                    </a:prstGeom>
                    <a:noFill/>
                    <a:ln>
                      <a:noFill/>
                    </a:ln>
                  </pic:spPr>
                </pic:pic>
              </a:graphicData>
            </a:graphic>
          </wp:inline>
        </w:drawing>
      </w:r>
      <w:r w:rsidR="00E95EAE">
        <w:rPr>
          <w:rFonts w:ascii="Trebuchet MS" w:hAnsi="Trebuchet MS"/>
          <w:sz w:val="22"/>
        </w:rPr>
        <w:t xml:space="preserve">         </w:t>
      </w:r>
    </w:p>
    <w:p w14:paraId="24830C5C" w14:textId="77777777" w:rsidR="00E95EAE" w:rsidRDefault="00E95EAE" w:rsidP="00E95EAE">
      <w:pPr>
        <w:pStyle w:val="Example"/>
        <w:rPr>
          <w:rFonts w:ascii="Trebuchet MS" w:hAnsi="Trebuchet MS"/>
          <w:sz w:val="22"/>
        </w:rPr>
      </w:pPr>
    </w:p>
    <w:p w14:paraId="527DFD76" w14:textId="77777777" w:rsidR="00E95EAE" w:rsidRDefault="00E95EAE" w:rsidP="00E95EAE">
      <w:pPr>
        <w:pStyle w:val="Example"/>
      </w:pPr>
      <w:r>
        <w:t>Since each output value is the opposite of the original output value, we can write</w:t>
      </w:r>
    </w:p>
    <w:p w14:paraId="4671821E" w14:textId="77777777" w:rsidR="00E95EAE" w:rsidRDefault="00E95EAE" w:rsidP="00E95EAE">
      <w:pPr>
        <w:pStyle w:val="Example"/>
      </w:pPr>
      <w:r w:rsidRPr="00554AF0">
        <w:rPr>
          <w:position w:val="-10"/>
        </w:rPr>
        <w:object w:dxaOrig="1200" w:dyaOrig="320" w14:anchorId="475D99CD">
          <v:shape id="_x0000_i1634" type="#_x0000_t75" style="width:61.5pt;height:15pt" o:ole="">
            <v:imagedata r:id="rId1253" o:title=""/>
          </v:shape>
          <o:OLEObject Type="Embed" ProgID="Equation.3" ShapeID="_x0000_i1634" DrawAspect="Content" ObjectID="_1718714660" r:id="rId1254"/>
        </w:object>
      </w:r>
    </w:p>
    <w:p w14:paraId="0B99821B" w14:textId="77777777" w:rsidR="00E95EAE" w:rsidRDefault="00E95EAE" w:rsidP="00E95EAE">
      <w:pPr>
        <w:pStyle w:val="Example"/>
      </w:pPr>
      <w:r w:rsidRPr="00554AF0">
        <w:rPr>
          <w:position w:val="-10"/>
        </w:rPr>
        <w:object w:dxaOrig="1120" w:dyaOrig="380" w14:anchorId="6CE239F7">
          <v:shape id="_x0000_i1635" type="#_x0000_t75" style="width:55.5pt;height:19.5pt" o:ole="">
            <v:imagedata r:id="rId1255" o:title=""/>
          </v:shape>
          <o:OLEObject Type="Embed" ProgID="Equation.3" ShapeID="_x0000_i1635" DrawAspect="Content" ObjectID="_1718714661" r:id="rId1256"/>
        </w:object>
      </w:r>
    </w:p>
    <w:p w14:paraId="1B210B0B" w14:textId="77777777" w:rsidR="00AD0EEA" w:rsidRDefault="00AD0EEA" w:rsidP="00E95EAE">
      <w:pPr>
        <w:pStyle w:val="Example"/>
      </w:pPr>
    </w:p>
    <w:p w14:paraId="5DB1788A" w14:textId="77777777" w:rsidR="00E95EAE" w:rsidRDefault="00E95EAE" w:rsidP="00E95EAE">
      <w:pPr>
        <w:pStyle w:val="Example"/>
      </w:pPr>
      <w:r>
        <w:t xml:space="preserve">Notice this is an outside change or vertical change that affects the output </w:t>
      </w:r>
      <w:r w:rsidRPr="00DC1839">
        <w:rPr>
          <w:i/>
        </w:rPr>
        <w:t>s(t)</w:t>
      </w:r>
      <w:r>
        <w:t xml:space="preserve"> values so the negative sign belongs outside of the function.</w:t>
      </w:r>
    </w:p>
    <w:p w14:paraId="7C6A3446" w14:textId="77777777" w:rsidR="00E95EAE" w:rsidRPr="00DC1839" w:rsidRDefault="00E95EAE" w:rsidP="00E95EAE">
      <w:pPr>
        <w:pStyle w:val="Example"/>
      </w:pPr>
      <w:r>
        <w:lastRenderedPageBreak/>
        <w:t>Reflecting horizontally, each input value will be r</w:t>
      </w:r>
      <w:r w:rsidR="00AD0EEA">
        <w:t>eflected over the vertical axis.</w:t>
      </w:r>
    </w:p>
    <w:p w14:paraId="11646216" w14:textId="77777777" w:rsidR="00E95EAE" w:rsidRDefault="00AD0EEA" w:rsidP="00E95EAE">
      <w:pPr>
        <w:pStyle w:val="Example"/>
        <w:rPr>
          <w:rFonts w:ascii="Trebuchet MS" w:hAnsi="Trebuchet MS"/>
          <w:sz w:val="22"/>
        </w:rPr>
      </w:pPr>
      <w:r>
        <w:rPr>
          <w:rFonts w:ascii="Trebuchet MS" w:hAnsi="Trebuchet MS"/>
          <w:noProof/>
          <w:sz w:val="22"/>
        </w:rPr>
        <w:drawing>
          <wp:anchor distT="0" distB="0" distL="114300" distR="114300" simplePos="0" relativeHeight="251639296" behindDoc="0" locked="0" layoutInCell="1" allowOverlap="1" wp14:anchorId="3DD6B988" wp14:editId="1E9D3002">
            <wp:simplePos x="0" y="0"/>
            <wp:positionH relativeFrom="column">
              <wp:posOffset>3847963</wp:posOffset>
            </wp:positionH>
            <wp:positionV relativeFrom="paragraph">
              <wp:posOffset>100965</wp:posOffset>
            </wp:positionV>
            <wp:extent cx="1819910" cy="1828800"/>
            <wp:effectExtent l="0" t="0" r="0" b="0"/>
            <wp:wrapThrough wrapText="bothSides">
              <wp:wrapPolygon edited="0">
                <wp:start x="0" y="0"/>
                <wp:lineTo x="0" y="21375"/>
                <wp:lineTo x="21479" y="21375"/>
                <wp:lineTo x="21479" y="0"/>
                <wp:lineTo x="0" y="0"/>
              </wp:wrapPolygon>
            </wp:wrapThrough>
            <wp:docPr id="209" name="Picture 209" descr="A horizontally-flipped square root graph decreasing to the origin and termina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descr="A horizontally-flipped square root graph decreasing to the origin and terminating"/>
                    <pic:cNvPicPr>
                      <a:picLocks noChangeAspect="1" noChangeArrowheads="1"/>
                    </pic:cNvPicPr>
                  </pic:nvPicPr>
                  <pic:blipFill>
                    <a:blip r:embed="rId1257">
                      <a:extLst>
                        <a:ext uri="{28A0092B-C50C-407E-A947-70E740481C1C}">
                          <a14:useLocalDpi xmlns:a14="http://schemas.microsoft.com/office/drawing/2010/main" val="0"/>
                        </a:ext>
                      </a:extLst>
                    </a:blip>
                    <a:srcRect/>
                    <a:stretch>
                      <a:fillRect/>
                    </a:stretch>
                  </pic:blipFill>
                  <pic:spPr bwMode="auto">
                    <a:xfrm>
                      <a:off x="0" y="0"/>
                      <a:ext cx="1819910" cy="182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31394D2" w14:textId="77777777" w:rsidR="00E95EAE" w:rsidRDefault="00E95EAE" w:rsidP="00E95EAE">
      <w:pPr>
        <w:pStyle w:val="Example"/>
      </w:pPr>
      <w:r>
        <w:t>Since each input value is the opposite of the original input value, we can write</w:t>
      </w:r>
    </w:p>
    <w:p w14:paraId="31412A49" w14:textId="77777777" w:rsidR="00E95EAE" w:rsidRDefault="00E95EAE" w:rsidP="00E95EAE">
      <w:pPr>
        <w:pStyle w:val="Example"/>
      </w:pPr>
      <w:r w:rsidRPr="00554AF0">
        <w:rPr>
          <w:position w:val="-10"/>
        </w:rPr>
        <w:object w:dxaOrig="1260" w:dyaOrig="320" w14:anchorId="017B6287">
          <v:shape id="_x0000_i1636" type="#_x0000_t75" style="width:63.75pt;height:15pt" o:ole="">
            <v:imagedata r:id="rId1258" o:title=""/>
          </v:shape>
          <o:OLEObject Type="Embed" ProgID="Equation.3" ShapeID="_x0000_i1636" DrawAspect="Content" ObjectID="_1718714662" r:id="rId1259"/>
        </w:object>
      </w:r>
    </w:p>
    <w:p w14:paraId="2BFFFEDF" w14:textId="77777777" w:rsidR="00E95EAE" w:rsidRDefault="00E95EAE" w:rsidP="00E95EAE">
      <w:pPr>
        <w:pStyle w:val="Example"/>
      </w:pPr>
      <w:r w:rsidRPr="00554AF0">
        <w:rPr>
          <w:position w:val="-10"/>
        </w:rPr>
        <w:object w:dxaOrig="1160" w:dyaOrig="380" w14:anchorId="757F7BEE">
          <v:shape id="_x0000_i1637" type="#_x0000_t75" style="width:58.5pt;height:19.5pt" o:ole="">
            <v:imagedata r:id="rId1260" o:title=""/>
          </v:shape>
          <o:OLEObject Type="Embed" ProgID="Equation.3" ShapeID="_x0000_i1637" DrawAspect="Content" ObjectID="_1718714663" r:id="rId1261"/>
        </w:object>
      </w:r>
    </w:p>
    <w:p w14:paraId="16E18E60" w14:textId="77777777" w:rsidR="00AD0EEA" w:rsidRDefault="00AD0EEA" w:rsidP="00E95EAE">
      <w:pPr>
        <w:pStyle w:val="Example"/>
      </w:pPr>
    </w:p>
    <w:p w14:paraId="661FB8C9" w14:textId="77777777" w:rsidR="00E95EAE" w:rsidRDefault="00E95EAE" w:rsidP="00E95EAE">
      <w:pPr>
        <w:pStyle w:val="Example"/>
      </w:pPr>
      <w:r>
        <w:t>Notice this is an inside change or horizontal change that affects the input values so the negative sign is on the inside of the function.</w:t>
      </w:r>
    </w:p>
    <w:p w14:paraId="6A00F4E6" w14:textId="77777777" w:rsidR="00E95EAE" w:rsidRDefault="00E95EAE" w:rsidP="00E95EAE">
      <w:pPr>
        <w:pStyle w:val="Example"/>
      </w:pPr>
    </w:p>
    <w:p w14:paraId="41BFFB63" w14:textId="77777777" w:rsidR="00E95EAE" w:rsidRPr="004C7B72" w:rsidRDefault="00E95EAE" w:rsidP="00E95EAE">
      <w:pPr>
        <w:pStyle w:val="Example"/>
      </w:pPr>
      <w:r>
        <w:t xml:space="preserve">Note that these transformations can affect the domain and range of the functions.  While the original square root function has domain </w:t>
      </w:r>
      <w:r w:rsidRPr="00554AF0">
        <w:rPr>
          <w:position w:val="-10"/>
        </w:rPr>
        <w:object w:dxaOrig="600" w:dyaOrig="320" w14:anchorId="36C23DB8">
          <v:shape id="_x0000_i1638" type="#_x0000_t75" style="width:30.75pt;height:15pt" o:ole="">
            <v:imagedata r:id="rId1262" o:title=""/>
          </v:shape>
          <o:OLEObject Type="Embed" ProgID="Equation.3" ShapeID="_x0000_i1638" DrawAspect="Content" ObjectID="_1718714664" r:id="rId1263"/>
        </w:object>
      </w:r>
      <w:r>
        <w:t xml:space="preserve"> and range </w:t>
      </w:r>
      <w:r w:rsidRPr="00554AF0">
        <w:rPr>
          <w:position w:val="-10"/>
        </w:rPr>
        <w:object w:dxaOrig="600" w:dyaOrig="320" w14:anchorId="54C67C35">
          <v:shape id="_x0000_i1639" type="#_x0000_t75" style="width:30.75pt;height:15pt" o:ole="">
            <v:imagedata r:id="rId1262" o:title=""/>
          </v:shape>
          <o:OLEObject Type="Embed" ProgID="Equation.3" ShapeID="_x0000_i1639" DrawAspect="Content" ObjectID="_1718714665" r:id="rId1264"/>
        </w:object>
      </w:r>
      <w:r>
        <w:t xml:space="preserve">, the vertical reflection gives the </w:t>
      </w:r>
      <w:r>
        <w:rPr>
          <w:i/>
        </w:rPr>
        <w:t>V(t)</w:t>
      </w:r>
      <w:r>
        <w:t xml:space="preserve"> function the range </w:t>
      </w:r>
      <w:r w:rsidRPr="00554AF0">
        <w:rPr>
          <w:position w:val="-10"/>
        </w:rPr>
        <w:object w:dxaOrig="740" w:dyaOrig="320" w14:anchorId="5D97D837">
          <v:shape id="_x0000_i1640" type="#_x0000_t75" style="width:36.75pt;height:15pt" o:ole="">
            <v:imagedata r:id="rId1265" o:title=""/>
          </v:shape>
          <o:OLEObject Type="Embed" ProgID="Equation.3" ShapeID="_x0000_i1640" DrawAspect="Content" ObjectID="_1718714666" r:id="rId1266"/>
        </w:object>
      </w:r>
      <w:r>
        <w:t xml:space="preserve">, and the horizontal reflection gives the </w:t>
      </w:r>
      <w:r>
        <w:rPr>
          <w:i/>
        </w:rPr>
        <w:t>H(t)</w:t>
      </w:r>
      <w:r>
        <w:t xml:space="preserve"> function the domain </w:t>
      </w:r>
      <w:r w:rsidRPr="00554AF0">
        <w:rPr>
          <w:position w:val="-10"/>
        </w:rPr>
        <w:object w:dxaOrig="740" w:dyaOrig="320" w14:anchorId="254EA374">
          <v:shape id="_x0000_i1641" type="#_x0000_t75" style="width:36.75pt;height:15pt" o:ole="">
            <v:imagedata r:id="rId1265" o:title=""/>
          </v:shape>
          <o:OLEObject Type="Embed" ProgID="Equation.3" ShapeID="_x0000_i1641" DrawAspect="Content" ObjectID="_1718714667" r:id="rId1267"/>
        </w:object>
      </w:r>
      <w:r>
        <w:t>.</w:t>
      </w:r>
    </w:p>
    <w:p w14:paraId="7D1BEB04" w14:textId="77777777" w:rsidR="00E95EAE" w:rsidRDefault="00E95EAE" w:rsidP="00E95EAE">
      <w:pPr>
        <w:rPr>
          <w:rFonts w:ascii="Trebuchet MS" w:hAnsi="Trebuchet MS"/>
        </w:rPr>
      </w:pPr>
    </w:p>
    <w:p w14:paraId="3313E16E" w14:textId="77777777" w:rsidR="00E95EAE" w:rsidRDefault="00E95EAE" w:rsidP="00E95EAE">
      <w:pPr>
        <w:rPr>
          <w:rFonts w:ascii="Trebuchet MS" w:hAnsi="Trebuchet MS"/>
        </w:rPr>
      </w:pPr>
    </w:p>
    <w:p w14:paraId="1CBBFEDF" w14:textId="77777777" w:rsidR="00E95EAE" w:rsidRDefault="00E95EAE" w:rsidP="00E95EAE">
      <w:pPr>
        <w:pStyle w:val="DefinitionHeader"/>
      </w:pPr>
      <w:r>
        <w:t>Reflections</w:t>
      </w:r>
    </w:p>
    <w:p w14:paraId="732D768B" w14:textId="77777777" w:rsidR="00E95EAE" w:rsidRDefault="00E95EAE" w:rsidP="00E95EAE">
      <w:pPr>
        <w:pStyle w:val="Definition"/>
      </w:pPr>
      <w:r>
        <w:t xml:space="preserve">Given a function </w:t>
      </w:r>
      <w:r>
        <w:rPr>
          <w:i/>
        </w:rPr>
        <w:t>f(x)</w:t>
      </w:r>
      <w:r>
        <w:t xml:space="preserve">, if we define a new function </w:t>
      </w:r>
      <w:r>
        <w:rPr>
          <w:i/>
        </w:rPr>
        <w:t>g(x)</w:t>
      </w:r>
      <w:r>
        <w:t xml:space="preserve"> as </w:t>
      </w:r>
    </w:p>
    <w:p w14:paraId="3229A1EA" w14:textId="77777777" w:rsidR="00E95EAE" w:rsidRPr="00801BD7" w:rsidRDefault="00E95EAE" w:rsidP="00E95EAE">
      <w:pPr>
        <w:pStyle w:val="Definition"/>
      </w:pPr>
      <w:r w:rsidRPr="00801BD7">
        <w:rPr>
          <w:position w:val="-10"/>
        </w:rPr>
        <w:object w:dxaOrig="1359" w:dyaOrig="320" w14:anchorId="54E15B14">
          <v:shape id="_x0000_i1642" type="#_x0000_t75" style="width:68.25pt;height:15pt" o:ole="">
            <v:imagedata r:id="rId1268" o:title=""/>
          </v:shape>
          <o:OLEObject Type="Embed" ProgID="Equation.3" ShapeID="_x0000_i1642" DrawAspect="Content" ObjectID="_1718714668" r:id="rId1269"/>
        </w:object>
      </w:r>
      <w:r>
        <w:t xml:space="preserve">, </w:t>
      </w:r>
    </w:p>
    <w:p w14:paraId="02356BBF" w14:textId="77777777" w:rsidR="00E95EAE" w:rsidRPr="004D379A" w:rsidRDefault="00E95EAE" w:rsidP="00E95EAE">
      <w:pPr>
        <w:pStyle w:val="Definition"/>
      </w:pPr>
      <w:r>
        <w:t xml:space="preserve">then </w:t>
      </w:r>
      <w:r>
        <w:rPr>
          <w:i/>
        </w:rPr>
        <w:t>g(x)</w:t>
      </w:r>
      <w:r>
        <w:t xml:space="preserve"> is a </w:t>
      </w:r>
      <w:r w:rsidRPr="00801BD7">
        <w:rPr>
          <w:b/>
        </w:rPr>
        <w:t xml:space="preserve">vertical </w:t>
      </w:r>
      <w:r>
        <w:rPr>
          <w:b/>
        </w:rPr>
        <w:t>reflection</w:t>
      </w:r>
      <w:r w:rsidR="00DD446B">
        <w:rPr>
          <w:b/>
        </w:rPr>
        <w:fldChar w:fldCharType="begin"/>
      </w:r>
      <w:r>
        <w:instrText>xe "</w:instrText>
      </w:r>
      <w:r w:rsidRPr="00453583">
        <w:instrText>Transformations of Functions:Vertical Reflection</w:instrText>
      </w:r>
      <w:r>
        <w:instrText>s"</w:instrText>
      </w:r>
      <w:r w:rsidR="00DD446B">
        <w:rPr>
          <w:b/>
        </w:rPr>
        <w:fldChar w:fldCharType="end"/>
      </w:r>
      <w:r>
        <w:t xml:space="preserve"> of the function </w:t>
      </w:r>
      <w:r>
        <w:rPr>
          <w:i/>
        </w:rPr>
        <w:t>f(x)</w:t>
      </w:r>
      <w:r>
        <w:t xml:space="preserve">, sometimes called a reflection about the </w:t>
      </w:r>
      <w:r>
        <w:rPr>
          <w:i/>
        </w:rPr>
        <w:t>x</w:t>
      </w:r>
      <w:r>
        <w:t>-axis</w:t>
      </w:r>
    </w:p>
    <w:p w14:paraId="56733AC7" w14:textId="77777777" w:rsidR="00E95EAE" w:rsidRDefault="00E95EAE" w:rsidP="00E95EAE">
      <w:pPr>
        <w:pStyle w:val="Definition"/>
      </w:pPr>
    </w:p>
    <w:p w14:paraId="1DA2CD92" w14:textId="77777777" w:rsidR="00E95EAE" w:rsidRDefault="00E95EAE" w:rsidP="00E95EAE">
      <w:pPr>
        <w:pStyle w:val="Definition"/>
      </w:pPr>
      <w:r>
        <w:t xml:space="preserve">If we define a new function </w:t>
      </w:r>
      <w:r>
        <w:rPr>
          <w:i/>
        </w:rPr>
        <w:t>g(x)</w:t>
      </w:r>
      <w:r>
        <w:t xml:space="preserve"> as </w:t>
      </w:r>
    </w:p>
    <w:p w14:paraId="09B52C64" w14:textId="77777777" w:rsidR="00E95EAE" w:rsidRPr="00801BD7" w:rsidRDefault="00E95EAE" w:rsidP="00E95EAE">
      <w:pPr>
        <w:pStyle w:val="Definition"/>
      </w:pPr>
      <w:r w:rsidRPr="00801BD7">
        <w:rPr>
          <w:position w:val="-10"/>
        </w:rPr>
        <w:object w:dxaOrig="1359" w:dyaOrig="320" w14:anchorId="646FE21C">
          <v:shape id="_x0000_i1643" type="#_x0000_t75" style="width:68.25pt;height:15pt" o:ole="">
            <v:imagedata r:id="rId1270" o:title=""/>
          </v:shape>
          <o:OLEObject Type="Embed" ProgID="Equation.3" ShapeID="_x0000_i1643" DrawAspect="Content" ObjectID="_1718714669" r:id="rId1271"/>
        </w:object>
      </w:r>
      <w:r>
        <w:t xml:space="preserve">, </w:t>
      </w:r>
    </w:p>
    <w:p w14:paraId="06749D59" w14:textId="77777777" w:rsidR="00E95EAE" w:rsidRPr="00801BD7" w:rsidRDefault="00E95EAE" w:rsidP="00E95EAE">
      <w:pPr>
        <w:pStyle w:val="Definition"/>
      </w:pPr>
      <w:r>
        <w:t xml:space="preserve">then </w:t>
      </w:r>
      <w:r>
        <w:rPr>
          <w:i/>
        </w:rPr>
        <w:t>g(x)</w:t>
      </w:r>
      <w:r>
        <w:t xml:space="preserve"> is a </w:t>
      </w:r>
      <w:r>
        <w:rPr>
          <w:b/>
        </w:rPr>
        <w:t>horizontal</w:t>
      </w:r>
      <w:r w:rsidRPr="00801BD7">
        <w:rPr>
          <w:b/>
        </w:rPr>
        <w:t xml:space="preserve"> </w:t>
      </w:r>
      <w:r>
        <w:rPr>
          <w:b/>
        </w:rPr>
        <w:t>reflection</w:t>
      </w:r>
      <w:r w:rsidR="00DD446B">
        <w:rPr>
          <w:b/>
        </w:rPr>
        <w:fldChar w:fldCharType="begin"/>
      </w:r>
      <w:r>
        <w:instrText>xe "</w:instrText>
      </w:r>
      <w:r w:rsidRPr="006E1842">
        <w:instrText>Transformations of Functions:Horizontal Reflection</w:instrText>
      </w:r>
      <w:r>
        <w:instrText>s"</w:instrText>
      </w:r>
      <w:r w:rsidR="00DD446B">
        <w:rPr>
          <w:b/>
        </w:rPr>
        <w:fldChar w:fldCharType="end"/>
      </w:r>
      <w:r>
        <w:t xml:space="preserve"> of the function </w:t>
      </w:r>
      <w:r>
        <w:rPr>
          <w:i/>
        </w:rPr>
        <w:t>f(x)</w:t>
      </w:r>
      <w:r>
        <w:t xml:space="preserve">, sometimes called a reflection about the </w:t>
      </w:r>
      <w:r>
        <w:rPr>
          <w:i/>
        </w:rPr>
        <w:t>y</w:t>
      </w:r>
      <w:r>
        <w:t>-axis</w:t>
      </w:r>
    </w:p>
    <w:p w14:paraId="42C50878" w14:textId="77777777" w:rsidR="00E95EAE" w:rsidRDefault="00E95EAE" w:rsidP="00E95EAE"/>
    <w:p w14:paraId="1BE2B2B8" w14:textId="77777777" w:rsidR="00E95EAE" w:rsidRPr="00554AF0" w:rsidRDefault="00E95EAE" w:rsidP="00E95EAE"/>
    <w:p w14:paraId="62EF0F7D" w14:textId="77777777" w:rsidR="00E95EAE" w:rsidRDefault="00E95EAE" w:rsidP="00E95EAE">
      <w:pPr>
        <w:pStyle w:val="ExampleHeader"/>
      </w:pPr>
      <w:r>
        <w:t>Example 10</w:t>
      </w:r>
    </w:p>
    <w:p w14:paraId="083215AA" w14:textId="77777777" w:rsidR="00E95EAE" w:rsidRPr="00801BD7" w:rsidRDefault="00233F84" w:rsidP="00E95EAE">
      <w:pPr>
        <w:pStyle w:val="Example"/>
      </w:pPr>
      <w:r>
        <w:rPr>
          <w:noProof/>
        </w:rPr>
        <mc:AlternateContent>
          <mc:Choice Requires="wps">
            <w:drawing>
              <wp:anchor distT="0" distB="0" distL="114300" distR="114300" simplePos="0" relativeHeight="251664896" behindDoc="0" locked="0" layoutInCell="1" allowOverlap="1" wp14:anchorId="33422FD4" wp14:editId="0D31A1D3">
                <wp:simplePos x="0" y="0"/>
                <wp:positionH relativeFrom="column">
                  <wp:posOffset>1362075</wp:posOffset>
                </wp:positionH>
                <wp:positionV relativeFrom="paragraph">
                  <wp:posOffset>366395</wp:posOffset>
                </wp:positionV>
                <wp:extent cx="2533650" cy="485775"/>
                <wp:effectExtent l="0" t="0" r="0" b="0"/>
                <wp:wrapSquare wrapText="bothSides"/>
                <wp:docPr id="176" name="Text Box 1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3650" cy="485775"/>
                        </a:xfrm>
                        <a:prstGeom prst="rect">
                          <a:avLst/>
                        </a:prstGeom>
                        <a:solidFill>
                          <a:srgbClr val="FFFFFF"/>
                        </a:solidFill>
                        <a:ln>
                          <a:noFill/>
                        </a:ln>
                        <a:extLst>
                          <a:ext uri="{91240B29-F687-4f45-9708-019B960494DF}">
                            <a14:hiddenLine xmlns="" xmlns:a14="http://schemas.microsoft.com/office/drawing/2010/main" xmlns:w="http://schemas.openxmlformats.org/wordprocessingml/2006/main" xmlns:w10="urn:schemas-microsoft-com:office:word" xmlns:v="urn:schemas-microsoft-com:vml" xmlns:o="urn:schemas-microsoft-com:office:office" w="9525">
                              <a:solidFill>
                                <a:srgbClr val="000000"/>
                              </a:solidFill>
                              <a:miter lim="800000"/>
                              <a:headEnd/>
                              <a:tailEnd/>
                            </a14:hiddenLine>
                          </a:ext>
                        </a:extLst>
                      </wps:spPr>
                      <wps:txbx>
                        <w:txbxContent>
                          <w:tbl>
                            <w:tblPr>
                              <w:tblW w:w="351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30"/>
                              <w:gridCol w:w="720"/>
                              <w:gridCol w:w="720"/>
                              <w:gridCol w:w="720"/>
                              <w:gridCol w:w="720"/>
                            </w:tblGrid>
                            <w:tr w:rsidR="00233F84" w14:paraId="635917D5" w14:textId="77777777" w:rsidTr="00BD3D91">
                              <w:tc>
                                <w:tcPr>
                                  <w:tcW w:w="630" w:type="dxa"/>
                                </w:tcPr>
                                <w:p w14:paraId="3CCFFF1E" w14:textId="77777777" w:rsidR="00233F84" w:rsidRPr="00A360EA" w:rsidRDefault="00233F84">
                                  <w:pPr>
                                    <w:rPr>
                                      <w:i/>
                                    </w:rPr>
                                  </w:pPr>
                                  <w:r w:rsidRPr="007A3632">
                                    <w:rPr>
                                      <w:i/>
                                    </w:rPr>
                                    <w:t>x</w:t>
                                  </w:r>
                                </w:p>
                              </w:tc>
                              <w:tc>
                                <w:tcPr>
                                  <w:tcW w:w="720" w:type="dxa"/>
                                </w:tcPr>
                                <w:p w14:paraId="127AFAB1" w14:textId="77777777" w:rsidR="00233F84" w:rsidRPr="00801BD7" w:rsidRDefault="00233F84">
                                  <w:r>
                                    <w:t>2</w:t>
                                  </w:r>
                                </w:p>
                              </w:tc>
                              <w:tc>
                                <w:tcPr>
                                  <w:tcW w:w="720" w:type="dxa"/>
                                </w:tcPr>
                                <w:p w14:paraId="12F01525" w14:textId="77777777" w:rsidR="00233F84" w:rsidRPr="00801BD7" w:rsidRDefault="00233F84">
                                  <w:r>
                                    <w:t>4</w:t>
                                  </w:r>
                                </w:p>
                              </w:tc>
                              <w:tc>
                                <w:tcPr>
                                  <w:tcW w:w="720" w:type="dxa"/>
                                </w:tcPr>
                                <w:p w14:paraId="1F67F2CD" w14:textId="77777777" w:rsidR="00233F84" w:rsidRPr="00801BD7" w:rsidRDefault="00233F84">
                                  <w:r>
                                    <w:t>6</w:t>
                                  </w:r>
                                </w:p>
                              </w:tc>
                              <w:tc>
                                <w:tcPr>
                                  <w:tcW w:w="720" w:type="dxa"/>
                                </w:tcPr>
                                <w:p w14:paraId="71DA6B73" w14:textId="77777777" w:rsidR="00233F84" w:rsidRPr="00801BD7" w:rsidRDefault="00233F84">
                                  <w:r>
                                    <w:t>8</w:t>
                                  </w:r>
                                </w:p>
                              </w:tc>
                            </w:tr>
                            <w:tr w:rsidR="00233F84" w14:paraId="64D8572D" w14:textId="77777777" w:rsidTr="00BD3D91">
                              <w:tc>
                                <w:tcPr>
                                  <w:tcW w:w="630" w:type="dxa"/>
                                </w:tcPr>
                                <w:p w14:paraId="6BF4265C" w14:textId="77777777" w:rsidR="00233F84" w:rsidRPr="00801BD7" w:rsidRDefault="00233F84">
                                  <w:r w:rsidRPr="00A360EA">
                                    <w:rPr>
                                      <w:i/>
                                    </w:rPr>
                                    <w:t>f(x)</w:t>
                                  </w:r>
                                </w:p>
                              </w:tc>
                              <w:tc>
                                <w:tcPr>
                                  <w:tcW w:w="720" w:type="dxa"/>
                                </w:tcPr>
                                <w:p w14:paraId="10708B6A" w14:textId="77777777" w:rsidR="00233F84" w:rsidRPr="00801BD7" w:rsidRDefault="00233F84">
                                  <w:r>
                                    <w:t>1</w:t>
                                  </w:r>
                                </w:p>
                              </w:tc>
                              <w:tc>
                                <w:tcPr>
                                  <w:tcW w:w="720" w:type="dxa"/>
                                </w:tcPr>
                                <w:p w14:paraId="48A11BE0" w14:textId="77777777" w:rsidR="00233F84" w:rsidRPr="00801BD7" w:rsidRDefault="00233F84">
                                  <w:r>
                                    <w:t>3</w:t>
                                  </w:r>
                                </w:p>
                              </w:tc>
                              <w:tc>
                                <w:tcPr>
                                  <w:tcW w:w="720" w:type="dxa"/>
                                </w:tcPr>
                                <w:p w14:paraId="67B74D52" w14:textId="77777777" w:rsidR="00233F84" w:rsidRPr="00801BD7" w:rsidRDefault="00233F84">
                                  <w:r>
                                    <w:t>7</w:t>
                                  </w:r>
                                </w:p>
                              </w:tc>
                              <w:tc>
                                <w:tcPr>
                                  <w:tcW w:w="720" w:type="dxa"/>
                                </w:tcPr>
                                <w:p w14:paraId="7E1E20AC" w14:textId="77777777" w:rsidR="00233F84" w:rsidRPr="00801BD7" w:rsidRDefault="00233F84">
                                  <w:r>
                                    <w:t>11</w:t>
                                  </w:r>
                                </w:p>
                              </w:tc>
                            </w:tr>
                          </w:tbl>
                          <w:p w14:paraId="5A953A61" w14:textId="77777777" w:rsidR="00233F84" w:rsidRDefault="00233F84" w:rsidP="00E95EAE"/>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3422FD4" id="Text Box 176" o:spid="_x0000_s1103" type="#_x0000_t202" style="position:absolute;left:0;text-align:left;margin-left:107.25pt;margin-top:28.85pt;width:199.5pt;height:38.25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" stroked="f">
                <v:textbox>
                  <w:txbxContent>
                    <w:tbl>
                      <w:tblPr>
                        <w:tblW w:w="351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30"/>
                        <w:gridCol w:w="720"/>
                        <w:gridCol w:w="720"/>
                        <w:gridCol w:w="720"/>
                        <w:gridCol w:w="720"/>
                      </w:tblGrid>
                      <w:tr w:rsidR="00233F84" w14:paraId="635917D5" w14:textId="77777777" w:rsidTr="00BD3D91">
                        <w:tc>
                          <w:tcPr>
                            <w:tcW w:w="630" w:type="dxa"/>
                          </w:tcPr>
                          <w:p w14:paraId="3CCFFF1E" w14:textId="77777777" w:rsidR="00233F84" w:rsidRPr="00A360EA" w:rsidRDefault="00233F84">
                            <w:pPr>
                              <w:rPr>
                                <w:i/>
                              </w:rPr>
                            </w:pPr>
                            <w:r w:rsidRPr="007A3632">
                              <w:rPr>
                                <w:i/>
                              </w:rPr>
                              <w:t>x</w:t>
                            </w:r>
                          </w:p>
                        </w:tc>
                        <w:tc>
                          <w:tcPr>
                            <w:tcW w:w="720" w:type="dxa"/>
                          </w:tcPr>
                          <w:p w14:paraId="127AFAB1" w14:textId="77777777" w:rsidR="00233F84" w:rsidRPr="00801BD7" w:rsidRDefault="00233F84">
                            <w:r>
                              <w:t>2</w:t>
                            </w:r>
                          </w:p>
                        </w:tc>
                        <w:tc>
                          <w:tcPr>
                            <w:tcW w:w="720" w:type="dxa"/>
                          </w:tcPr>
                          <w:p w14:paraId="12F01525" w14:textId="77777777" w:rsidR="00233F84" w:rsidRPr="00801BD7" w:rsidRDefault="00233F84">
                            <w:r>
                              <w:t>4</w:t>
                            </w:r>
                          </w:p>
                        </w:tc>
                        <w:tc>
                          <w:tcPr>
                            <w:tcW w:w="720" w:type="dxa"/>
                          </w:tcPr>
                          <w:p w14:paraId="1F67F2CD" w14:textId="77777777" w:rsidR="00233F84" w:rsidRPr="00801BD7" w:rsidRDefault="00233F84">
                            <w:r>
                              <w:t>6</w:t>
                            </w:r>
                          </w:p>
                        </w:tc>
                        <w:tc>
                          <w:tcPr>
                            <w:tcW w:w="720" w:type="dxa"/>
                          </w:tcPr>
                          <w:p w14:paraId="71DA6B73" w14:textId="77777777" w:rsidR="00233F84" w:rsidRPr="00801BD7" w:rsidRDefault="00233F84">
                            <w:r>
                              <w:t>8</w:t>
                            </w:r>
                          </w:p>
                        </w:tc>
                      </w:tr>
                      <w:tr w:rsidR="00233F84" w14:paraId="64D8572D" w14:textId="77777777" w:rsidTr="00BD3D91">
                        <w:tc>
                          <w:tcPr>
                            <w:tcW w:w="630" w:type="dxa"/>
                          </w:tcPr>
                          <w:p w14:paraId="6BF4265C" w14:textId="77777777" w:rsidR="00233F84" w:rsidRPr="00801BD7" w:rsidRDefault="00233F84">
                            <w:r w:rsidRPr="00A360EA">
                              <w:rPr>
                                <w:i/>
                              </w:rPr>
                              <w:t>f(x)</w:t>
                            </w:r>
                          </w:p>
                        </w:tc>
                        <w:tc>
                          <w:tcPr>
                            <w:tcW w:w="720" w:type="dxa"/>
                          </w:tcPr>
                          <w:p w14:paraId="10708B6A" w14:textId="77777777" w:rsidR="00233F84" w:rsidRPr="00801BD7" w:rsidRDefault="00233F84">
                            <w:r>
                              <w:t>1</w:t>
                            </w:r>
                          </w:p>
                        </w:tc>
                        <w:tc>
                          <w:tcPr>
                            <w:tcW w:w="720" w:type="dxa"/>
                          </w:tcPr>
                          <w:p w14:paraId="48A11BE0" w14:textId="77777777" w:rsidR="00233F84" w:rsidRPr="00801BD7" w:rsidRDefault="00233F84">
                            <w:r>
                              <w:t>3</w:t>
                            </w:r>
                          </w:p>
                        </w:tc>
                        <w:tc>
                          <w:tcPr>
                            <w:tcW w:w="720" w:type="dxa"/>
                          </w:tcPr>
                          <w:p w14:paraId="67B74D52" w14:textId="77777777" w:rsidR="00233F84" w:rsidRPr="00801BD7" w:rsidRDefault="00233F84">
                            <w:r>
                              <w:t>7</w:t>
                            </w:r>
                          </w:p>
                        </w:tc>
                        <w:tc>
                          <w:tcPr>
                            <w:tcW w:w="720" w:type="dxa"/>
                          </w:tcPr>
                          <w:p w14:paraId="7E1E20AC" w14:textId="77777777" w:rsidR="00233F84" w:rsidRPr="00801BD7" w:rsidRDefault="00233F84">
                            <w:r>
                              <w:t>11</w:t>
                            </w:r>
                          </w:p>
                        </w:tc>
                      </w:tr>
                    </w:tbl>
                    <w:p w14:paraId="5A953A61" w14:textId="77777777" w:rsidR="00233F84" w:rsidRDefault="00233F84" w:rsidP="00E95EAE"/>
                  </w:txbxContent>
                </v:textbox>
                <w10:wrap type="square"/>
              </v:shape>
            </w:pict>
          </mc:Fallback>
        </mc:AlternateContent>
      </w:r>
      <w:r w:rsidR="00E95EAE">
        <w:t xml:space="preserve">A function </w:t>
      </w:r>
      <w:r w:rsidR="00E95EAE">
        <w:rPr>
          <w:i/>
        </w:rPr>
        <w:t>f(x)</w:t>
      </w:r>
      <w:r w:rsidR="00E95EAE">
        <w:t xml:space="preserve"> is given as a table below.  Create a table for the function </w:t>
      </w:r>
      <w:r w:rsidR="00E95EAE" w:rsidRPr="00801BD7">
        <w:rPr>
          <w:position w:val="-10"/>
        </w:rPr>
        <w:object w:dxaOrig="1359" w:dyaOrig="320" w14:anchorId="4419CBE8">
          <v:shape id="_x0000_i1644" type="#_x0000_t75" style="width:68.25pt;height:15pt" o:ole="">
            <v:imagedata r:id="rId1272" o:title=""/>
          </v:shape>
          <o:OLEObject Type="Embed" ProgID="Equation.3" ShapeID="_x0000_i1644" DrawAspect="Content" ObjectID="_1718714670" r:id="rId1273"/>
        </w:object>
      </w:r>
      <w:r w:rsidR="00E95EAE">
        <w:t xml:space="preserve"> and </w:t>
      </w:r>
      <w:r w:rsidR="00E95EAE" w:rsidRPr="00801BD7">
        <w:rPr>
          <w:position w:val="-10"/>
        </w:rPr>
        <w:object w:dxaOrig="1340" w:dyaOrig="320" w14:anchorId="2CB05C39">
          <v:shape id="_x0000_i1645" type="#_x0000_t75" style="width:66pt;height:15pt" o:ole="">
            <v:imagedata r:id="rId1274" o:title=""/>
          </v:shape>
          <o:OLEObject Type="Embed" ProgID="Equation.3" ShapeID="_x0000_i1645" DrawAspect="Content" ObjectID="_1718714671" r:id="rId1275"/>
        </w:object>
      </w:r>
    </w:p>
    <w:p w14:paraId="0475D9C7" w14:textId="77777777" w:rsidR="00E95EAE" w:rsidRDefault="00E95EAE" w:rsidP="00E95EAE">
      <w:pPr>
        <w:pStyle w:val="Example"/>
      </w:pPr>
    </w:p>
    <w:p w14:paraId="3830518E" w14:textId="77777777" w:rsidR="00E95EAE" w:rsidRDefault="00E95EAE" w:rsidP="00E95EAE">
      <w:pPr>
        <w:pStyle w:val="Example"/>
      </w:pPr>
    </w:p>
    <w:p w14:paraId="30B57926" w14:textId="77777777" w:rsidR="00E95EAE" w:rsidRDefault="00E95EAE" w:rsidP="00E95EAE">
      <w:pPr>
        <w:pStyle w:val="Example"/>
      </w:pPr>
    </w:p>
    <w:p w14:paraId="3CF56200" w14:textId="77777777" w:rsidR="00AD0EEA" w:rsidRDefault="00E95EAE" w:rsidP="00233F84">
      <w:pPr>
        <w:pStyle w:val="Example"/>
      </w:pPr>
      <w:r>
        <w:t xml:space="preserve">For </w:t>
      </w:r>
      <w:r>
        <w:rPr>
          <w:i/>
        </w:rPr>
        <w:t>g(x)</w:t>
      </w:r>
      <w:r>
        <w:t xml:space="preserve">, this is a vertical reflection, so the </w:t>
      </w:r>
      <w:r w:rsidRPr="00F7266D">
        <w:rPr>
          <w:i/>
        </w:rPr>
        <w:t>x</w:t>
      </w:r>
      <w:r>
        <w:t xml:space="preserve"> values stay the same and each output value will be the opposite of the original ou</w:t>
      </w:r>
      <w:r w:rsidR="006E5CAC">
        <w:t xml:space="preserve">tput value </w:t>
      </w:r>
    </w:p>
    <w:p w14:paraId="2CBD6082" w14:textId="77777777" w:rsidR="00233F84" w:rsidRDefault="00233F84" w:rsidP="00233F84">
      <w:pPr>
        <w:pStyle w:val="Example"/>
      </w:pPr>
    </w:p>
    <w:p w14:paraId="782C3224" w14:textId="77777777" w:rsidR="00E95EAE" w:rsidRDefault="00E95EAE" w:rsidP="00E95EAE">
      <w:pPr>
        <w:pStyle w:val="Example"/>
      </w:pPr>
      <w:r>
        <w:t xml:space="preserve">For </w:t>
      </w:r>
      <w:r>
        <w:rPr>
          <w:i/>
        </w:rPr>
        <w:t>h(x)</w:t>
      </w:r>
      <w:r>
        <w:t xml:space="preserve">, this is a horizontal reflection, and each input value will be the opposite of the original input value and the </w:t>
      </w:r>
      <w:r w:rsidRPr="00F7266D">
        <w:rPr>
          <w:i/>
        </w:rPr>
        <w:t>h(x)</w:t>
      </w:r>
      <w:r>
        <w:t xml:space="preserve"> values stay the same as the </w:t>
      </w:r>
      <w:r w:rsidRPr="00F7266D">
        <w:rPr>
          <w:i/>
        </w:rPr>
        <w:t>f(x)</w:t>
      </w:r>
      <w:r>
        <w:t xml:space="preserve"> values:</w:t>
      </w:r>
    </w:p>
    <w:p w14:paraId="528C83E4" w14:textId="77777777" w:rsidR="00E95EAE" w:rsidRDefault="00B642A4" w:rsidP="00E95EAE">
      <w:pPr>
        <w:pStyle w:val="Example"/>
      </w:pPr>
      <w:r>
        <w:rPr>
          <w:noProof/>
        </w:rPr>
        <mc:AlternateContent>
          <mc:Choice Requires="wps">
            <w:drawing>
              <wp:anchor distT="0" distB="0" distL="114300" distR="114300" simplePos="0" relativeHeight="251665920" behindDoc="0" locked="0" layoutInCell="1" allowOverlap="1" wp14:anchorId="04CEC17D" wp14:editId="0AE19687">
                <wp:simplePos x="0" y="0"/>
                <wp:positionH relativeFrom="column">
                  <wp:posOffset>1323975</wp:posOffset>
                </wp:positionH>
                <wp:positionV relativeFrom="paragraph">
                  <wp:posOffset>92075</wp:posOffset>
                </wp:positionV>
                <wp:extent cx="2533650" cy="485775"/>
                <wp:effectExtent l="0" t="0" r="0" b="0"/>
                <wp:wrapSquare wrapText="bothSides"/>
                <wp:docPr id="174" name="Text Box 1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3650" cy="485775"/>
                        </a:xfrm>
                        <a:prstGeom prst="rect">
                          <a:avLst/>
                        </a:prstGeom>
                        <a:solidFill>
                          <a:srgbClr val="FFFFFF"/>
                        </a:solidFill>
                        <a:ln>
                          <a:noFill/>
                        </a:ln>
                        <a:extLst>
                          <a:ext uri="{91240B29-F687-4f45-9708-019B960494DF}">
                            <a14:hiddenLine xmlns="" xmlns:a14="http://schemas.microsoft.com/office/drawing/2010/main" xmlns:w="http://schemas.openxmlformats.org/wordprocessingml/2006/main" xmlns:w10="urn:schemas-microsoft-com:office:word" xmlns:v="urn:schemas-microsoft-com:vml" xmlns:o="urn:schemas-microsoft-com:office:office" w="9525">
                              <a:solidFill>
                                <a:srgbClr val="000000"/>
                              </a:solidFill>
                              <a:miter lim="800000"/>
                              <a:headEnd/>
                              <a:tailEnd/>
                            </a14:hiddenLine>
                          </a:ext>
                        </a:extLst>
                      </wps:spPr>
                      <wps:txbx>
                        <w:txbxContent>
                          <w:tbl>
                            <w:tblPr>
                              <w:tblW w:w="351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30"/>
                              <w:gridCol w:w="720"/>
                              <w:gridCol w:w="720"/>
                              <w:gridCol w:w="720"/>
                              <w:gridCol w:w="720"/>
                            </w:tblGrid>
                            <w:tr w:rsidR="00233F84" w14:paraId="40DA0909" w14:textId="77777777" w:rsidTr="00BD3D91">
                              <w:tc>
                                <w:tcPr>
                                  <w:tcW w:w="630" w:type="dxa"/>
                                </w:tcPr>
                                <w:p w14:paraId="16FBE311" w14:textId="77777777" w:rsidR="00233F84" w:rsidRPr="00A360EA" w:rsidRDefault="00233F84">
                                  <w:pPr>
                                    <w:rPr>
                                      <w:i/>
                                    </w:rPr>
                                  </w:pPr>
                                  <w:r w:rsidRPr="007A3632">
                                    <w:rPr>
                                      <w:i/>
                                    </w:rPr>
                                    <w:t>x</w:t>
                                  </w:r>
                                </w:p>
                              </w:tc>
                              <w:tc>
                                <w:tcPr>
                                  <w:tcW w:w="720" w:type="dxa"/>
                                </w:tcPr>
                                <w:p w14:paraId="5842CF01" w14:textId="77777777" w:rsidR="00233F84" w:rsidRPr="00801BD7" w:rsidRDefault="00233F84">
                                  <w:r>
                                    <w:t>-2</w:t>
                                  </w:r>
                                </w:p>
                              </w:tc>
                              <w:tc>
                                <w:tcPr>
                                  <w:tcW w:w="720" w:type="dxa"/>
                                </w:tcPr>
                                <w:p w14:paraId="160C2C50" w14:textId="77777777" w:rsidR="00233F84" w:rsidRPr="00801BD7" w:rsidRDefault="00233F84">
                                  <w:r>
                                    <w:t>-4</w:t>
                                  </w:r>
                                </w:p>
                              </w:tc>
                              <w:tc>
                                <w:tcPr>
                                  <w:tcW w:w="720" w:type="dxa"/>
                                </w:tcPr>
                                <w:p w14:paraId="6C0CAF75" w14:textId="77777777" w:rsidR="00233F84" w:rsidRPr="00801BD7" w:rsidRDefault="00233F84">
                                  <w:r>
                                    <w:t>-6</w:t>
                                  </w:r>
                                </w:p>
                              </w:tc>
                              <w:tc>
                                <w:tcPr>
                                  <w:tcW w:w="720" w:type="dxa"/>
                                </w:tcPr>
                                <w:p w14:paraId="3DB416C3" w14:textId="77777777" w:rsidR="00233F84" w:rsidRPr="00801BD7" w:rsidRDefault="00233F84">
                                  <w:r>
                                    <w:t>-8</w:t>
                                  </w:r>
                                </w:p>
                              </w:tc>
                            </w:tr>
                            <w:tr w:rsidR="00233F84" w14:paraId="76CD797B" w14:textId="77777777" w:rsidTr="00BD3D91">
                              <w:tc>
                                <w:tcPr>
                                  <w:tcW w:w="630" w:type="dxa"/>
                                </w:tcPr>
                                <w:p w14:paraId="07998214" w14:textId="77777777" w:rsidR="00233F84" w:rsidRPr="00801BD7" w:rsidRDefault="00233F84">
                                  <w:r w:rsidRPr="00A360EA">
                                    <w:rPr>
                                      <w:i/>
                                    </w:rPr>
                                    <w:t>h(x)</w:t>
                                  </w:r>
                                </w:p>
                              </w:tc>
                              <w:tc>
                                <w:tcPr>
                                  <w:tcW w:w="720" w:type="dxa"/>
                                </w:tcPr>
                                <w:p w14:paraId="271FEAA5" w14:textId="77777777" w:rsidR="00233F84" w:rsidRPr="00801BD7" w:rsidRDefault="00233F84">
                                  <w:r>
                                    <w:t>1</w:t>
                                  </w:r>
                                </w:p>
                              </w:tc>
                              <w:tc>
                                <w:tcPr>
                                  <w:tcW w:w="720" w:type="dxa"/>
                                </w:tcPr>
                                <w:p w14:paraId="0E798A52" w14:textId="77777777" w:rsidR="00233F84" w:rsidRPr="00801BD7" w:rsidRDefault="00233F84">
                                  <w:r>
                                    <w:t>3</w:t>
                                  </w:r>
                                </w:p>
                              </w:tc>
                              <w:tc>
                                <w:tcPr>
                                  <w:tcW w:w="720" w:type="dxa"/>
                                </w:tcPr>
                                <w:p w14:paraId="67BC1F1D" w14:textId="77777777" w:rsidR="00233F84" w:rsidRPr="00801BD7" w:rsidRDefault="00233F84">
                                  <w:r>
                                    <w:t>7</w:t>
                                  </w:r>
                                </w:p>
                              </w:tc>
                              <w:tc>
                                <w:tcPr>
                                  <w:tcW w:w="720" w:type="dxa"/>
                                </w:tcPr>
                                <w:p w14:paraId="370285A2" w14:textId="77777777" w:rsidR="00233F84" w:rsidRPr="00801BD7" w:rsidRDefault="00233F84">
                                  <w:r>
                                    <w:t>11</w:t>
                                  </w:r>
                                </w:p>
                              </w:tc>
                            </w:tr>
                          </w:tbl>
                          <w:p w14:paraId="43BA5786" w14:textId="77777777" w:rsidR="00233F84" w:rsidRDefault="00233F84" w:rsidP="00E95EAE"/>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4CEC17D" id="Text Box 174" o:spid="_x0000_s1104" type="#_x0000_t202" style="position:absolute;left:0;text-align:left;margin-left:104.25pt;margin-top:7.25pt;width:199.5pt;height:38.25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" stroked="f">
                <v:textbox>
                  <w:txbxContent>
                    <w:tbl>
                      <w:tblPr>
                        <w:tblW w:w="351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30"/>
                        <w:gridCol w:w="720"/>
                        <w:gridCol w:w="720"/>
                        <w:gridCol w:w="720"/>
                        <w:gridCol w:w="720"/>
                      </w:tblGrid>
                      <w:tr w:rsidR="00233F84" w14:paraId="40DA0909" w14:textId="77777777" w:rsidTr="00BD3D91">
                        <w:tc>
                          <w:tcPr>
                            <w:tcW w:w="630" w:type="dxa"/>
                          </w:tcPr>
                          <w:p w14:paraId="16FBE311" w14:textId="77777777" w:rsidR="00233F84" w:rsidRPr="00A360EA" w:rsidRDefault="00233F84">
                            <w:pPr>
                              <w:rPr>
                                <w:i/>
                              </w:rPr>
                            </w:pPr>
                            <w:r w:rsidRPr="007A3632">
                              <w:rPr>
                                <w:i/>
                              </w:rPr>
                              <w:t>x</w:t>
                            </w:r>
                          </w:p>
                        </w:tc>
                        <w:tc>
                          <w:tcPr>
                            <w:tcW w:w="720" w:type="dxa"/>
                          </w:tcPr>
                          <w:p w14:paraId="5842CF01" w14:textId="77777777" w:rsidR="00233F84" w:rsidRPr="00801BD7" w:rsidRDefault="00233F84">
                            <w:r>
                              <w:t>-2</w:t>
                            </w:r>
                          </w:p>
                        </w:tc>
                        <w:tc>
                          <w:tcPr>
                            <w:tcW w:w="720" w:type="dxa"/>
                          </w:tcPr>
                          <w:p w14:paraId="160C2C50" w14:textId="77777777" w:rsidR="00233F84" w:rsidRPr="00801BD7" w:rsidRDefault="00233F84">
                            <w:r>
                              <w:t>-4</w:t>
                            </w:r>
                          </w:p>
                        </w:tc>
                        <w:tc>
                          <w:tcPr>
                            <w:tcW w:w="720" w:type="dxa"/>
                          </w:tcPr>
                          <w:p w14:paraId="6C0CAF75" w14:textId="77777777" w:rsidR="00233F84" w:rsidRPr="00801BD7" w:rsidRDefault="00233F84">
                            <w:r>
                              <w:t>-6</w:t>
                            </w:r>
                          </w:p>
                        </w:tc>
                        <w:tc>
                          <w:tcPr>
                            <w:tcW w:w="720" w:type="dxa"/>
                          </w:tcPr>
                          <w:p w14:paraId="3DB416C3" w14:textId="77777777" w:rsidR="00233F84" w:rsidRPr="00801BD7" w:rsidRDefault="00233F84">
                            <w:r>
                              <w:t>-8</w:t>
                            </w:r>
                          </w:p>
                        </w:tc>
                      </w:tr>
                      <w:tr w:rsidR="00233F84" w14:paraId="76CD797B" w14:textId="77777777" w:rsidTr="00BD3D91">
                        <w:tc>
                          <w:tcPr>
                            <w:tcW w:w="630" w:type="dxa"/>
                          </w:tcPr>
                          <w:p w14:paraId="07998214" w14:textId="77777777" w:rsidR="00233F84" w:rsidRPr="00801BD7" w:rsidRDefault="00233F84">
                            <w:r w:rsidRPr="00A360EA">
                              <w:rPr>
                                <w:i/>
                              </w:rPr>
                              <w:t>h(x)</w:t>
                            </w:r>
                          </w:p>
                        </w:tc>
                        <w:tc>
                          <w:tcPr>
                            <w:tcW w:w="720" w:type="dxa"/>
                          </w:tcPr>
                          <w:p w14:paraId="271FEAA5" w14:textId="77777777" w:rsidR="00233F84" w:rsidRPr="00801BD7" w:rsidRDefault="00233F84">
                            <w:r>
                              <w:t>1</w:t>
                            </w:r>
                          </w:p>
                        </w:tc>
                        <w:tc>
                          <w:tcPr>
                            <w:tcW w:w="720" w:type="dxa"/>
                          </w:tcPr>
                          <w:p w14:paraId="0E798A52" w14:textId="77777777" w:rsidR="00233F84" w:rsidRPr="00801BD7" w:rsidRDefault="00233F84">
                            <w:r>
                              <w:t>3</w:t>
                            </w:r>
                          </w:p>
                        </w:tc>
                        <w:tc>
                          <w:tcPr>
                            <w:tcW w:w="720" w:type="dxa"/>
                          </w:tcPr>
                          <w:p w14:paraId="67BC1F1D" w14:textId="77777777" w:rsidR="00233F84" w:rsidRPr="00801BD7" w:rsidRDefault="00233F84">
                            <w:r>
                              <w:t>7</w:t>
                            </w:r>
                          </w:p>
                        </w:tc>
                        <w:tc>
                          <w:tcPr>
                            <w:tcW w:w="720" w:type="dxa"/>
                          </w:tcPr>
                          <w:p w14:paraId="370285A2" w14:textId="77777777" w:rsidR="00233F84" w:rsidRPr="00801BD7" w:rsidRDefault="00233F84">
                            <w:r>
                              <w:t>11</w:t>
                            </w:r>
                          </w:p>
                        </w:tc>
                      </w:tr>
                    </w:tbl>
                    <w:p w14:paraId="43BA5786" w14:textId="77777777" w:rsidR="00233F84" w:rsidRDefault="00233F84" w:rsidP="00E95EAE"/>
                  </w:txbxContent>
                </v:textbox>
                <w10:wrap type="square"/>
              </v:shape>
            </w:pict>
          </mc:Fallback>
        </mc:AlternateContent>
      </w:r>
    </w:p>
    <w:p w14:paraId="73ACA28F" w14:textId="77777777" w:rsidR="00E95EAE" w:rsidRDefault="00E95EAE" w:rsidP="00E95EAE">
      <w:pPr>
        <w:pStyle w:val="Example"/>
      </w:pPr>
    </w:p>
    <w:p w14:paraId="40E534E5" w14:textId="77777777" w:rsidR="00233F84" w:rsidRDefault="00233F84" w:rsidP="00E95EAE">
      <w:pPr>
        <w:pStyle w:val="Example"/>
      </w:pPr>
    </w:p>
    <w:p w14:paraId="342B133A" w14:textId="77777777" w:rsidR="00E95EAE" w:rsidRDefault="00E95EAE" w:rsidP="00E95EAE">
      <w:pPr>
        <w:pStyle w:val="ExampleHeader"/>
      </w:pPr>
      <w:r>
        <w:lastRenderedPageBreak/>
        <w:t>Example 11</w:t>
      </w:r>
    </w:p>
    <w:p w14:paraId="738D7055" w14:textId="77777777" w:rsidR="00E95EAE" w:rsidRPr="004C7B72" w:rsidRDefault="00AD0EEA" w:rsidP="00E95EAE">
      <w:pPr>
        <w:pStyle w:val="Example"/>
      </w:pPr>
      <w:r>
        <w:rPr>
          <w:noProof/>
        </w:rPr>
        <w:drawing>
          <wp:anchor distT="0" distB="0" distL="114300" distR="114300" simplePos="0" relativeHeight="251628032" behindDoc="0" locked="0" layoutInCell="1" allowOverlap="1" wp14:anchorId="0B5882C7" wp14:editId="45B62963">
            <wp:simplePos x="0" y="0"/>
            <wp:positionH relativeFrom="column">
              <wp:posOffset>3560290</wp:posOffset>
            </wp:positionH>
            <wp:positionV relativeFrom="paragraph">
              <wp:posOffset>53975</wp:posOffset>
            </wp:positionV>
            <wp:extent cx="2025650" cy="1327785"/>
            <wp:effectExtent l="0" t="0" r="6350" b="0"/>
            <wp:wrapThrough wrapText="bothSides">
              <wp:wrapPolygon edited="0">
                <wp:start x="0" y="0"/>
                <wp:lineTo x="0" y="21073"/>
                <wp:lineTo x="21397" y="21073"/>
                <wp:lineTo x="21397" y="0"/>
                <wp:lineTo x="0" y="0"/>
              </wp:wrapPolygon>
            </wp:wrapThrough>
            <wp:docPr id="210" name="Picture 210" descr="An increasing concave-up graph, passing through 0 comm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descr="An increasing concave-up graph, passing through 0 comma 1"/>
                    <pic:cNvPicPr>
                      <a:picLocks noChangeAspect="1" noChangeArrowheads="1"/>
                    </pic:cNvPicPr>
                  </pic:nvPicPr>
                  <pic:blipFill>
                    <a:blip r:embed="rId1276">
                      <a:extLst>
                        <a:ext uri="{28A0092B-C50C-407E-A947-70E740481C1C}">
                          <a14:useLocalDpi xmlns:a14="http://schemas.microsoft.com/office/drawing/2010/main" val="0"/>
                        </a:ext>
                      </a:extLst>
                    </a:blip>
                    <a:srcRect/>
                    <a:stretch>
                      <a:fillRect/>
                    </a:stretch>
                  </pic:blipFill>
                  <pic:spPr bwMode="auto">
                    <a:xfrm>
                      <a:off x="0" y="0"/>
                      <a:ext cx="2025650" cy="1327785"/>
                    </a:xfrm>
                    <a:prstGeom prst="rect">
                      <a:avLst/>
                    </a:prstGeom>
                    <a:noFill/>
                    <a:ln>
                      <a:noFill/>
                    </a:ln>
                  </pic:spPr>
                </pic:pic>
              </a:graphicData>
            </a:graphic>
          </wp:anchor>
        </w:drawing>
      </w:r>
      <w:r w:rsidR="00E95EAE" w:rsidRPr="00A01C3B">
        <w:t>A common model for learning</w:t>
      </w:r>
      <w:r w:rsidR="00E95EAE">
        <w:t xml:space="preserve"> has an equation similar to </w:t>
      </w:r>
      <w:r w:rsidR="00E95EAE" w:rsidRPr="00801BD7">
        <w:rPr>
          <w:position w:val="-10"/>
        </w:rPr>
        <w:object w:dxaOrig="1380" w:dyaOrig="360" w14:anchorId="064BCBD5">
          <v:shape id="_x0000_i1646" type="#_x0000_t75" style="width:69pt;height:18.75pt" o:ole="">
            <v:imagedata r:id="rId1277" o:title=""/>
          </v:shape>
          <o:OLEObject Type="Embed" ProgID="Equation.3" ShapeID="_x0000_i1646" DrawAspect="Content" ObjectID="_1718714672" r:id="rId1278"/>
        </w:object>
      </w:r>
      <w:r w:rsidR="00E95EAE">
        <w:t xml:space="preserve">, where </w:t>
      </w:r>
      <w:r w:rsidR="00E95EAE">
        <w:rPr>
          <w:i/>
        </w:rPr>
        <w:t>k</w:t>
      </w:r>
      <w:r w:rsidR="00E95EAE">
        <w:t xml:space="preserve"> is the percentage of mastery that can be achieved after </w:t>
      </w:r>
      <w:r w:rsidR="00E95EAE">
        <w:rPr>
          <w:i/>
        </w:rPr>
        <w:t>t</w:t>
      </w:r>
      <w:r w:rsidR="00E95EAE">
        <w:t xml:space="preserve"> practice sessions.  This is a transformation of the function </w:t>
      </w:r>
      <w:r w:rsidR="00E95EAE" w:rsidRPr="00801BD7">
        <w:rPr>
          <w:position w:val="-10"/>
        </w:rPr>
        <w:object w:dxaOrig="900" w:dyaOrig="360" w14:anchorId="24D74E6C">
          <v:shape id="_x0000_i1647" type="#_x0000_t75" style="width:46.5pt;height:18.75pt" o:ole="">
            <v:imagedata r:id="rId1279" o:title=""/>
          </v:shape>
          <o:OLEObject Type="Embed" ProgID="Equation.3" ShapeID="_x0000_i1647" DrawAspect="Content" ObjectID="_1718714673" r:id="rId1280"/>
        </w:object>
      </w:r>
      <w:r w:rsidR="00E95EAE">
        <w:t xml:space="preserve"> shown here.  Sketch a graph of </w:t>
      </w:r>
      <w:r w:rsidR="00E95EAE">
        <w:rPr>
          <w:i/>
        </w:rPr>
        <w:t>k(t)</w:t>
      </w:r>
      <w:r w:rsidR="00E95EAE">
        <w:t>.</w:t>
      </w:r>
    </w:p>
    <w:p w14:paraId="141B6C09" w14:textId="77777777" w:rsidR="00E95EAE" w:rsidRDefault="00E95EAE" w:rsidP="00E95EAE">
      <w:pPr>
        <w:pStyle w:val="Example"/>
      </w:pPr>
    </w:p>
    <w:p w14:paraId="7B0C522F" w14:textId="77777777" w:rsidR="00E95EAE" w:rsidRDefault="00E95EAE" w:rsidP="00E95EAE">
      <w:pPr>
        <w:pStyle w:val="Example"/>
      </w:pPr>
      <w:r>
        <w:t xml:space="preserve">This equation combines three transformations into one equation.  </w:t>
      </w:r>
    </w:p>
    <w:p w14:paraId="22B9C8C4" w14:textId="77777777" w:rsidR="00E95EAE" w:rsidRDefault="00E95EAE" w:rsidP="00E95EAE">
      <w:pPr>
        <w:pStyle w:val="Example"/>
      </w:pPr>
      <w:r>
        <w:t xml:space="preserve">A horizontal reflection:  </w:t>
      </w:r>
      <w:r>
        <w:tab/>
      </w:r>
      <w:r w:rsidRPr="00801BD7">
        <w:rPr>
          <w:position w:val="-10"/>
        </w:rPr>
        <w:object w:dxaOrig="1120" w:dyaOrig="360" w14:anchorId="72E846DE">
          <v:shape id="_x0000_i1648" type="#_x0000_t75" style="width:55.5pt;height:18.75pt" o:ole="">
            <v:imagedata r:id="rId1281" o:title=""/>
          </v:shape>
          <o:OLEObject Type="Embed" ProgID="Equation.3" ShapeID="_x0000_i1648" DrawAspect="Content" ObjectID="_1718714674" r:id="rId1282"/>
        </w:object>
      </w:r>
      <w:r>
        <w:t xml:space="preserve">  </w:t>
      </w:r>
      <w:r>
        <w:tab/>
      </w:r>
      <w:r>
        <w:tab/>
        <w:t>combined with</w:t>
      </w:r>
    </w:p>
    <w:p w14:paraId="4C57CC10" w14:textId="77777777" w:rsidR="00E95EAE" w:rsidRDefault="00E95EAE" w:rsidP="00E95EAE">
      <w:pPr>
        <w:pStyle w:val="Example"/>
      </w:pPr>
      <w:r>
        <w:t>A vertical reflection:</w:t>
      </w:r>
      <w:r>
        <w:tab/>
      </w:r>
      <w:r>
        <w:tab/>
      </w:r>
      <w:r w:rsidRPr="00801BD7">
        <w:rPr>
          <w:position w:val="-10"/>
        </w:rPr>
        <w:object w:dxaOrig="1400" w:dyaOrig="360" w14:anchorId="53F3B758">
          <v:shape id="_x0000_i1649" type="#_x0000_t75" style="width:69pt;height:18.75pt" o:ole="">
            <v:imagedata r:id="rId1283" o:title=""/>
          </v:shape>
          <o:OLEObject Type="Embed" ProgID="Equation.3" ShapeID="_x0000_i1649" DrawAspect="Content" ObjectID="_1718714675" r:id="rId1284"/>
        </w:object>
      </w:r>
      <w:r>
        <w:tab/>
      </w:r>
      <w:r>
        <w:tab/>
        <w:t>combined with</w:t>
      </w:r>
    </w:p>
    <w:p w14:paraId="5F3C58E1" w14:textId="77777777" w:rsidR="00E95EAE" w:rsidRDefault="00E95EAE" w:rsidP="00E95EAE">
      <w:pPr>
        <w:pStyle w:val="Example"/>
      </w:pPr>
      <w:r>
        <w:t>A vertical shift up 1:</w:t>
      </w:r>
      <w:r>
        <w:tab/>
      </w:r>
      <w:r>
        <w:tab/>
      </w:r>
      <w:r w:rsidRPr="00801BD7">
        <w:rPr>
          <w:position w:val="-10"/>
        </w:rPr>
        <w:object w:dxaOrig="2000" w:dyaOrig="360" w14:anchorId="47CD9F2F">
          <v:shape id="_x0000_i1650" type="#_x0000_t75" style="width:100.5pt;height:18.75pt" o:ole="">
            <v:imagedata r:id="rId1285" o:title=""/>
          </v:shape>
          <o:OLEObject Type="Embed" ProgID="Equation.3" ShapeID="_x0000_i1650" DrawAspect="Content" ObjectID="_1718714676" r:id="rId1286"/>
        </w:object>
      </w:r>
    </w:p>
    <w:p w14:paraId="292A8C20" w14:textId="77777777" w:rsidR="00E95EAE" w:rsidRDefault="00E95EAE" w:rsidP="00E95EAE">
      <w:pPr>
        <w:pStyle w:val="Example"/>
      </w:pPr>
    </w:p>
    <w:p w14:paraId="604E800A" w14:textId="77777777" w:rsidR="00E95EAE" w:rsidRDefault="00E95EAE" w:rsidP="00E95EAE">
      <w:pPr>
        <w:pStyle w:val="Example"/>
      </w:pPr>
      <w:r>
        <w:t>We can sketch a graph by applying these transformations one at a time to the original function:</w:t>
      </w:r>
    </w:p>
    <w:p w14:paraId="3E92E65C" w14:textId="77777777" w:rsidR="00E95EAE" w:rsidRDefault="00E95EAE" w:rsidP="00E95EAE">
      <w:pPr>
        <w:pStyle w:val="Example"/>
      </w:pPr>
      <w:r>
        <w:t>The original graph</w:t>
      </w:r>
      <w:r>
        <w:tab/>
      </w:r>
      <w:r>
        <w:tab/>
        <w:t>Horizontally reflected</w:t>
      </w:r>
      <w:r>
        <w:tab/>
      </w:r>
      <w:r>
        <w:tab/>
        <w:t>Then vertically reflected</w:t>
      </w:r>
    </w:p>
    <w:p w14:paraId="249C3263" w14:textId="77777777" w:rsidR="00E95EAE" w:rsidRDefault="00F616B6" w:rsidP="00E95EAE">
      <w:pPr>
        <w:pStyle w:val="Example"/>
        <w:rPr>
          <w:rFonts w:ascii="Trebuchet MS" w:hAnsi="Trebuchet MS"/>
          <w:sz w:val="22"/>
        </w:rPr>
      </w:pPr>
      <w:r>
        <w:rPr>
          <w:rFonts w:ascii="Trebuchet MS" w:hAnsi="Trebuchet MS"/>
          <w:noProof/>
          <w:sz w:val="22"/>
        </w:rPr>
        <w:drawing>
          <wp:inline distT="0" distB="0" distL="0" distR="0" wp14:anchorId="36609D59" wp14:editId="5E2C43C4">
            <wp:extent cx="1554480" cy="1527615"/>
            <wp:effectExtent l="0" t="0" r="0" b="0"/>
            <wp:docPr id="211" name="Picture 211" descr="An increasing concave-up graph, passing through 0 comm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descr="An increasing concave-up graph, passing through 0 comma 1"/>
                    <pic:cNvPicPr>
                      <a:picLocks noChangeAspect="1" noChangeArrowheads="1"/>
                    </pic:cNvPicPr>
                  </pic:nvPicPr>
                  <pic:blipFill>
                    <a:blip r:embed="rId1287">
                      <a:extLst>
                        <a:ext uri="{28A0092B-C50C-407E-A947-70E740481C1C}">
                          <a14:useLocalDpi xmlns:a14="http://schemas.microsoft.com/office/drawing/2010/main" val="0"/>
                        </a:ext>
                      </a:extLst>
                    </a:blip>
                    <a:srcRect/>
                    <a:stretch>
                      <a:fillRect/>
                    </a:stretch>
                  </pic:blipFill>
                  <pic:spPr bwMode="auto">
                    <a:xfrm>
                      <a:off x="0" y="0"/>
                      <a:ext cx="1554480" cy="1527615"/>
                    </a:xfrm>
                    <a:prstGeom prst="rect">
                      <a:avLst/>
                    </a:prstGeom>
                    <a:noFill/>
                    <a:ln>
                      <a:noFill/>
                    </a:ln>
                  </pic:spPr>
                </pic:pic>
              </a:graphicData>
            </a:graphic>
          </wp:inline>
        </w:drawing>
      </w:r>
      <w:r w:rsidR="00AD0EEA">
        <w:rPr>
          <w:rFonts w:ascii="Trebuchet MS" w:hAnsi="Trebuchet MS"/>
          <w:sz w:val="22"/>
        </w:rPr>
        <w:tab/>
      </w:r>
      <w:r w:rsidR="006E5CAC">
        <w:rPr>
          <w:rFonts w:ascii="Trebuchet MS" w:hAnsi="Trebuchet MS"/>
          <w:noProof/>
          <w:sz w:val="22"/>
        </w:rPr>
        <w:drawing>
          <wp:inline distT="0" distB="0" distL="0" distR="0" wp14:anchorId="007DD305" wp14:editId="5CE41BB2">
            <wp:extent cx="1554480" cy="1556024"/>
            <wp:effectExtent l="0" t="0" r="0" b="0"/>
            <wp:docPr id="214" name="Picture 214" descr="A horizontal flip of the previous graph, now decreasing concave-up, passing through 0 comm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descr="A horizontal flip of the previous graph, now decreasing concave-up, passing through 0 comma 1"/>
                    <pic:cNvPicPr>
                      <a:picLocks noChangeAspect="1" noChangeArrowheads="1"/>
                    </pic:cNvPicPr>
                  </pic:nvPicPr>
                  <pic:blipFill>
                    <a:blip r:embed="rId1288">
                      <a:extLst>
                        <a:ext uri="{28A0092B-C50C-407E-A947-70E740481C1C}">
                          <a14:useLocalDpi xmlns:a14="http://schemas.microsoft.com/office/drawing/2010/main" val="0"/>
                        </a:ext>
                      </a:extLst>
                    </a:blip>
                    <a:srcRect/>
                    <a:stretch>
                      <a:fillRect/>
                    </a:stretch>
                  </pic:blipFill>
                  <pic:spPr bwMode="auto">
                    <a:xfrm>
                      <a:off x="0" y="0"/>
                      <a:ext cx="1554480" cy="1556024"/>
                    </a:xfrm>
                    <a:prstGeom prst="rect">
                      <a:avLst/>
                    </a:prstGeom>
                    <a:noFill/>
                    <a:ln>
                      <a:noFill/>
                    </a:ln>
                  </pic:spPr>
                </pic:pic>
              </a:graphicData>
            </a:graphic>
          </wp:inline>
        </w:drawing>
      </w:r>
      <w:r w:rsidR="00E95EAE">
        <w:rPr>
          <w:rFonts w:ascii="Trebuchet MS" w:hAnsi="Trebuchet MS"/>
          <w:sz w:val="22"/>
        </w:rPr>
        <w:t xml:space="preserve">   </w:t>
      </w:r>
      <w:r w:rsidR="00AD0EEA">
        <w:rPr>
          <w:rFonts w:ascii="Trebuchet MS" w:hAnsi="Trebuchet MS"/>
          <w:sz w:val="22"/>
        </w:rPr>
        <w:tab/>
      </w:r>
      <w:r>
        <w:rPr>
          <w:rFonts w:ascii="Trebuchet MS" w:hAnsi="Trebuchet MS"/>
          <w:noProof/>
          <w:sz w:val="22"/>
        </w:rPr>
        <w:drawing>
          <wp:inline distT="0" distB="0" distL="0" distR="0" wp14:anchorId="2475EBB6" wp14:editId="551428C1">
            <wp:extent cx="1554480" cy="1574271"/>
            <wp:effectExtent l="0" t="0" r="0" b="0"/>
            <wp:docPr id="217" name="Picture 217" descr="A vertical flip of the previous graph, now increasing concave-up, passing through 0 comma negativ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17" descr="A vertical flip of the previous graph, now increasing concave-up, passing through 0 comma negative 1"/>
                    <pic:cNvPicPr>
                      <a:picLocks noChangeAspect="1" noChangeArrowheads="1"/>
                    </pic:cNvPicPr>
                  </pic:nvPicPr>
                  <pic:blipFill>
                    <a:blip r:embed="rId1289">
                      <a:extLst>
                        <a:ext uri="{28A0092B-C50C-407E-A947-70E740481C1C}">
                          <a14:useLocalDpi xmlns:a14="http://schemas.microsoft.com/office/drawing/2010/main" val="0"/>
                        </a:ext>
                      </a:extLst>
                    </a:blip>
                    <a:srcRect/>
                    <a:stretch>
                      <a:fillRect/>
                    </a:stretch>
                  </pic:blipFill>
                  <pic:spPr bwMode="auto">
                    <a:xfrm>
                      <a:off x="0" y="0"/>
                      <a:ext cx="1554480" cy="1574271"/>
                    </a:xfrm>
                    <a:prstGeom prst="rect">
                      <a:avLst/>
                    </a:prstGeom>
                    <a:noFill/>
                    <a:ln>
                      <a:noFill/>
                    </a:ln>
                  </pic:spPr>
                </pic:pic>
              </a:graphicData>
            </a:graphic>
          </wp:inline>
        </w:drawing>
      </w:r>
    </w:p>
    <w:p w14:paraId="1745C713" w14:textId="77777777" w:rsidR="00E95EAE" w:rsidRDefault="00AD0EEA" w:rsidP="00E95EAE">
      <w:pPr>
        <w:pStyle w:val="Example"/>
      </w:pPr>
      <w:r>
        <w:rPr>
          <w:rFonts w:ascii="Trebuchet MS" w:hAnsi="Trebuchet MS"/>
          <w:noProof/>
          <w:sz w:val="22"/>
        </w:rPr>
        <w:drawing>
          <wp:anchor distT="0" distB="0" distL="114300" distR="114300" simplePos="0" relativeHeight="251649536" behindDoc="0" locked="0" layoutInCell="1" allowOverlap="1" wp14:anchorId="6F906466" wp14:editId="35643F61">
            <wp:simplePos x="0" y="0"/>
            <wp:positionH relativeFrom="column">
              <wp:posOffset>3386713</wp:posOffset>
            </wp:positionH>
            <wp:positionV relativeFrom="paragraph">
              <wp:posOffset>73848</wp:posOffset>
            </wp:positionV>
            <wp:extent cx="2171700" cy="2259965"/>
            <wp:effectExtent l="0" t="0" r="0" b="0"/>
            <wp:wrapSquare wrapText="bothSides"/>
            <wp:docPr id="218" name="Picture 218" descr="A shift up 1 of the previous graph, now increasing concave-up, passing through 0 comma 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descr="A shift up 1 of the previous graph, now increasing concave-up, passing through 0 comma 0"/>
                    <pic:cNvPicPr>
                      <a:picLocks noChangeAspect="1" noChangeArrowheads="1"/>
                    </pic:cNvPicPr>
                  </pic:nvPicPr>
                  <pic:blipFill>
                    <a:blip r:embed="rId1290">
                      <a:extLst>
                        <a:ext uri="{28A0092B-C50C-407E-A947-70E740481C1C}">
                          <a14:useLocalDpi xmlns:a14="http://schemas.microsoft.com/office/drawing/2010/main" val="0"/>
                        </a:ext>
                      </a:extLst>
                    </a:blip>
                    <a:srcRect/>
                    <a:stretch>
                      <a:fillRect/>
                    </a:stretch>
                  </pic:blipFill>
                  <pic:spPr bwMode="auto">
                    <a:xfrm>
                      <a:off x="0" y="0"/>
                      <a:ext cx="2171700" cy="22599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AF2E5D6" w14:textId="77777777" w:rsidR="00E95EAE" w:rsidRDefault="00E95EAE" w:rsidP="00E95EAE">
      <w:pPr>
        <w:pStyle w:val="Example"/>
      </w:pPr>
      <w:r>
        <w:t>Then, after shifti</w:t>
      </w:r>
      <w:r w:rsidR="00AD0EEA">
        <w:t>ng up 1, we get the final graph.</w:t>
      </w:r>
    </w:p>
    <w:p w14:paraId="03683CF4" w14:textId="77777777" w:rsidR="00AD0EEA" w:rsidRDefault="00E95EAE" w:rsidP="00E95EAE">
      <w:pPr>
        <w:pStyle w:val="Example"/>
        <w:rPr>
          <w:rFonts w:ascii="Trebuchet MS" w:hAnsi="Trebuchet MS"/>
          <w:sz w:val="22"/>
        </w:rPr>
      </w:pPr>
      <w:r>
        <w:rPr>
          <w:rFonts w:ascii="Trebuchet MS" w:hAnsi="Trebuchet MS"/>
          <w:sz w:val="22"/>
        </w:rPr>
        <w:t xml:space="preserve">  </w:t>
      </w:r>
    </w:p>
    <w:p w14:paraId="50F71A02" w14:textId="77777777" w:rsidR="00E95EAE" w:rsidRDefault="00E95EAE" w:rsidP="00E95EAE">
      <w:pPr>
        <w:pStyle w:val="Example"/>
        <w:rPr>
          <w:rFonts w:ascii="Trebuchet MS" w:hAnsi="Trebuchet MS"/>
          <w:sz w:val="22"/>
        </w:rPr>
      </w:pPr>
      <w:r w:rsidRPr="00801BD7">
        <w:rPr>
          <w:position w:val="-10"/>
        </w:rPr>
        <w:object w:dxaOrig="2600" w:dyaOrig="360" w14:anchorId="75997C64">
          <v:shape id="_x0000_i1651" type="#_x0000_t75" style="width:129pt;height:18.75pt" o:ole="">
            <v:imagedata r:id="rId1291" o:title=""/>
          </v:shape>
          <o:OLEObject Type="Embed" ProgID="Equation.3" ShapeID="_x0000_i1651" DrawAspect="Content" ObjectID="_1718714677" r:id="rId1292"/>
        </w:object>
      </w:r>
      <w:r>
        <w:t>.</w:t>
      </w:r>
    </w:p>
    <w:p w14:paraId="32AD8F80" w14:textId="77777777" w:rsidR="00E95EAE" w:rsidRDefault="00E95EAE" w:rsidP="00E95EAE">
      <w:pPr>
        <w:pStyle w:val="Example"/>
        <w:rPr>
          <w:rFonts w:ascii="Trebuchet MS" w:hAnsi="Trebuchet MS"/>
          <w:sz w:val="22"/>
        </w:rPr>
      </w:pPr>
    </w:p>
    <w:p w14:paraId="4766F3FF" w14:textId="77777777" w:rsidR="00E95EAE" w:rsidRDefault="00E95EAE" w:rsidP="00E95EAE">
      <w:pPr>
        <w:pStyle w:val="Example"/>
      </w:pPr>
      <w:r w:rsidRPr="004C7B72">
        <w:t xml:space="preserve">Note:  As a model for learning, this function would be limited to a domain of </w:t>
      </w:r>
      <w:r w:rsidRPr="004C7B72">
        <w:rPr>
          <w:position w:val="-6"/>
        </w:rPr>
        <w:object w:dxaOrig="499" w:dyaOrig="279" w14:anchorId="1C461199">
          <v:shape id="_x0000_i1652" type="#_x0000_t75" style="width:25.5pt;height:15pt" o:ole="">
            <v:imagedata r:id="rId1293" o:title=""/>
          </v:shape>
          <o:OLEObject Type="Embed" ProgID="Equation.3" ShapeID="_x0000_i1652" DrawAspect="Content" ObjectID="_1718714678" r:id="rId1294"/>
        </w:object>
      </w:r>
      <w:r>
        <w:t xml:space="preserve">, with corresponding range </w:t>
      </w:r>
      <w:r w:rsidRPr="00BE6528">
        <w:rPr>
          <w:position w:val="-10"/>
        </w:rPr>
        <w:object w:dxaOrig="499" w:dyaOrig="320" w14:anchorId="471DEB6E">
          <v:shape id="_x0000_i1653" type="#_x0000_t75" style="width:25.5pt;height:15pt" o:ole="">
            <v:imagedata r:id="rId1295" o:title=""/>
          </v:shape>
          <o:OLEObject Type="Embed" ProgID="Equation.3" ShapeID="_x0000_i1653" DrawAspect="Content" ObjectID="_1718714679" r:id="rId1296"/>
        </w:object>
      </w:r>
      <w:r>
        <w:t>.</w:t>
      </w:r>
    </w:p>
    <w:p w14:paraId="53AB56F3" w14:textId="77777777" w:rsidR="00AD0EEA" w:rsidRDefault="00AD0EEA" w:rsidP="00E95EAE">
      <w:pPr>
        <w:pStyle w:val="Example"/>
      </w:pPr>
    </w:p>
    <w:p w14:paraId="6F3395E5" w14:textId="77777777" w:rsidR="00AD0EEA" w:rsidRDefault="00AD0EEA" w:rsidP="00E95EAE">
      <w:pPr>
        <w:pStyle w:val="Example"/>
      </w:pPr>
    </w:p>
    <w:p w14:paraId="290A686E" w14:textId="77777777" w:rsidR="00AD0EEA" w:rsidRDefault="00AD0EEA" w:rsidP="00E95EAE">
      <w:pPr>
        <w:pStyle w:val="Example"/>
      </w:pPr>
    </w:p>
    <w:p w14:paraId="0F550FB7" w14:textId="77777777" w:rsidR="00AD0EEA" w:rsidRPr="004C7B72" w:rsidRDefault="00AD0EEA" w:rsidP="00E95EAE">
      <w:pPr>
        <w:pStyle w:val="Example"/>
      </w:pPr>
    </w:p>
    <w:p w14:paraId="4D48AB75" w14:textId="77777777" w:rsidR="00E95EAE" w:rsidRDefault="00E95EAE" w:rsidP="00E95EAE"/>
    <w:p w14:paraId="77E68862" w14:textId="77777777" w:rsidR="00E95EAE" w:rsidRDefault="00E95EAE" w:rsidP="00E95EAE"/>
    <w:p w14:paraId="620B127B" w14:textId="77777777" w:rsidR="00E95EAE" w:rsidRPr="00DB1FCE" w:rsidRDefault="00E95EAE" w:rsidP="00E95EAE">
      <w:pPr>
        <w:pStyle w:val="TryitNow"/>
      </w:pPr>
      <w:r>
        <w:t>Try it Now</w:t>
      </w:r>
    </w:p>
    <w:p w14:paraId="5DD0F4B0" w14:textId="77777777" w:rsidR="00E95EAE" w:rsidRDefault="00E95EAE" w:rsidP="00BC78F7">
      <w:pPr>
        <w:pStyle w:val="TryitNowbody"/>
        <w:ind w:left="360" w:hanging="360"/>
      </w:pPr>
      <w:r>
        <w:t xml:space="preserve">3.  Given the toolkit function </w:t>
      </w:r>
      <w:r w:rsidRPr="00801BD7">
        <w:rPr>
          <w:position w:val="-10"/>
        </w:rPr>
        <w:object w:dxaOrig="980" w:dyaOrig="360" w14:anchorId="61DDB46C">
          <v:shape id="_x0000_i1654" type="#_x0000_t75" style="width:49.5pt;height:18.75pt" o:ole="">
            <v:imagedata r:id="rId1200" o:title=""/>
          </v:shape>
          <o:OLEObject Type="Embed" ProgID="Equation.3" ShapeID="_x0000_i1654" DrawAspect="Content" ObjectID="_1718714680" r:id="rId1297"/>
        </w:object>
      </w:r>
      <w:r>
        <w:t xml:space="preserve">, graph </w:t>
      </w:r>
      <w:r w:rsidRPr="00A8084A">
        <w:rPr>
          <w:i/>
        </w:rPr>
        <w:t xml:space="preserve">g(x) = </w:t>
      </w:r>
      <w:r w:rsidR="00BC78F7">
        <w:rPr>
          <w:rFonts w:cs="Times New Roman"/>
          <w:i/>
        </w:rPr>
        <w:t>−</w:t>
      </w:r>
      <w:r w:rsidRPr="00A8084A">
        <w:rPr>
          <w:i/>
        </w:rPr>
        <w:t>f(x)</w:t>
      </w:r>
      <w:r>
        <w:t xml:space="preserve">  and </w:t>
      </w:r>
      <w:r w:rsidRPr="00A8084A">
        <w:rPr>
          <w:i/>
        </w:rPr>
        <w:t>h(x) = f(</w:t>
      </w:r>
      <w:r w:rsidR="00BC78F7">
        <w:rPr>
          <w:rFonts w:cs="Times New Roman"/>
          <w:i/>
        </w:rPr>
        <w:t>−</w:t>
      </w:r>
      <w:r w:rsidRPr="00A8084A">
        <w:rPr>
          <w:i/>
        </w:rPr>
        <w:t>x)</w:t>
      </w:r>
      <w:r>
        <w:rPr>
          <w:i/>
        </w:rPr>
        <w:t>.</w:t>
      </w:r>
      <w:r w:rsidR="00BC78F7">
        <w:br/>
      </w:r>
      <w:r>
        <w:t xml:space="preserve">Do you notice anything surprising?  </w:t>
      </w:r>
    </w:p>
    <w:p w14:paraId="3447F561" w14:textId="77777777" w:rsidR="00E95EAE" w:rsidRDefault="00E95EAE" w:rsidP="00E95EAE"/>
    <w:p w14:paraId="479D643A" w14:textId="77777777" w:rsidR="00E95EAE" w:rsidRDefault="00E95EAE" w:rsidP="00E95EAE">
      <w:r>
        <w:lastRenderedPageBreak/>
        <w:t xml:space="preserve">Some functions exhibit symmetry, in which reflections result in the original graph.  For example, reflecting the toolkit functions </w:t>
      </w:r>
      <w:r w:rsidRPr="00801BD7">
        <w:rPr>
          <w:position w:val="-10"/>
        </w:rPr>
        <w:object w:dxaOrig="980" w:dyaOrig="360" w14:anchorId="115F8ECB">
          <v:shape id="_x0000_i1655" type="#_x0000_t75" style="width:49.5pt;height:18.75pt" o:ole="">
            <v:imagedata r:id="rId1298" o:title=""/>
          </v:shape>
          <o:OLEObject Type="Embed" ProgID="Equation.3" ShapeID="_x0000_i1655" DrawAspect="Content" ObjectID="_1718714681" r:id="rId1299"/>
        </w:object>
      </w:r>
      <w:r>
        <w:t xml:space="preserve"> or </w:t>
      </w:r>
      <w:r w:rsidRPr="00FA4050">
        <w:rPr>
          <w:position w:val="-14"/>
        </w:rPr>
        <w:object w:dxaOrig="980" w:dyaOrig="400" w14:anchorId="19F5C961">
          <v:shape id="_x0000_i1656" type="#_x0000_t75" style="width:49.5pt;height:19.5pt" o:ole="">
            <v:imagedata r:id="rId1300" o:title=""/>
          </v:shape>
          <o:OLEObject Type="Embed" ProgID="Equation.3" ShapeID="_x0000_i1656" DrawAspect="Content" ObjectID="_1718714682" r:id="rId1301"/>
        </w:object>
      </w:r>
      <w:r>
        <w:t xml:space="preserve"> </w:t>
      </w:r>
      <w:r w:rsidR="00F91C00">
        <w:t xml:space="preserve">about the </w:t>
      </w:r>
      <w:r w:rsidR="00F91C00" w:rsidRPr="00F91C00">
        <w:rPr>
          <w:i/>
        </w:rPr>
        <w:t>y</w:t>
      </w:r>
      <w:r w:rsidR="00F91C00">
        <w:t xml:space="preserve">-axis </w:t>
      </w:r>
      <w:r w:rsidRPr="00F91C00">
        <w:t>will</w:t>
      </w:r>
      <w:r>
        <w:t xml:space="preserve"> result in the original graph.  We call these types of graphs symmetric about the </w:t>
      </w:r>
      <w:r>
        <w:rPr>
          <w:i/>
        </w:rPr>
        <w:t>y</w:t>
      </w:r>
      <w:r>
        <w:t>-axis.</w:t>
      </w:r>
    </w:p>
    <w:p w14:paraId="7C1AE4AD" w14:textId="77777777" w:rsidR="00E95EAE" w:rsidRDefault="00E95EAE" w:rsidP="00E95EAE"/>
    <w:p w14:paraId="2EC3B85C" w14:textId="77777777" w:rsidR="006B264B" w:rsidRDefault="00E95EAE" w:rsidP="00E95EAE">
      <w:r>
        <w:t xml:space="preserve">Likewise, if the graphs of </w:t>
      </w:r>
      <w:r w:rsidRPr="00801BD7">
        <w:rPr>
          <w:position w:val="-10"/>
        </w:rPr>
        <w:object w:dxaOrig="980" w:dyaOrig="360" w14:anchorId="053B5A98">
          <v:shape id="_x0000_i1657" type="#_x0000_t75" style="width:49.5pt;height:18.75pt" o:ole="">
            <v:imagedata r:id="rId1302" o:title=""/>
          </v:shape>
          <o:OLEObject Type="Embed" ProgID="Equation.3" ShapeID="_x0000_i1657" DrawAspect="Content" ObjectID="_1718714683" r:id="rId1303"/>
        </w:object>
      </w:r>
      <w:r>
        <w:t xml:space="preserve"> or </w:t>
      </w:r>
      <w:r w:rsidRPr="00FA4050">
        <w:rPr>
          <w:position w:val="-24"/>
        </w:rPr>
        <w:object w:dxaOrig="940" w:dyaOrig="620" w14:anchorId="510F3037">
          <v:shape id="_x0000_i1658" type="#_x0000_t75" style="width:46.5pt;height:30.75pt" o:ole="">
            <v:imagedata r:id="rId1304" o:title=""/>
          </v:shape>
          <o:OLEObject Type="Embed" ProgID="Equation.3" ShapeID="_x0000_i1658" DrawAspect="Content" ObjectID="_1718714684" r:id="rId1305"/>
        </w:object>
      </w:r>
      <w:r>
        <w:t xml:space="preserve"> were reflected over both axes, the result would be the original graph:</w:t>
      </w:r>
    </w:p>
    <w:p w14:paraId="25847079" w14:textId="77777777" w:rsidR="006B264B" w:rsidRDefault="006B264B" w:rsidP="00E95EAE"/>
    <w:p w14:paraId="64DB9DA2" w14:textId="77777777" w:rsidR="006B264B" w:rsidRDefault="00E95EAE" w:rsidP="006B264B">
      <w:pPr>
        <w:ind w:firstLine="720"/>
      </w:pPr>
      <w:r w:rsidRPr="00801BD7">
        <w:rPr>
          <w:position w:val="-10"/>
        </w:rPr>
        <w:object w:dxaOrig="980" w:dyaOrig="360" w14:anchorId="4EB99442">
          <v:shape id="_x0000_i1659" type="#_x0000_t75" style="width:49.5pt;height:18.75pt" o:ole="">
            <v:imagedata r:id="rId1302" o:title=""/>
          </v:shape>
          <o:OLEObject Type="Embed" ProgID="Equation.3" ShapeID="_x0000_i1659" DrawAspect="Content" ObjectID="_1718714685" r:id="rId1306"/>
        </w:object>
      </w:r>
      <w:r>
        <w:tab/>
      </w:r>
      <w:r>
        <w:tab/>
      </w:r>
      <w:r>
        <w:tab/>
      </w:r>
      <w:r w:rsidRPr="00801BD7">
        <w:rPr>
          <w:position w:val="-10"/>
        </w:rPr>
        <w:object w:dxaOrig="680" w:dyaOrig="320" w14:anchorId="40797F7E">
          <v:shape id="_x0000_i1660" type="#_x0000_t75" style="width:33.75pt;height:15pt" o:ole="">
            <v:imagedata r:id="rId1307" o:title=""/>
          </v:shape>
          <o:OLEObject Type="Embed" ProgID="Equation.3" ShapeID="_x0000_i1660" DrawAspect="Content" ObjectID="_1718714686" r:id="rId1308"/>
        </w:object>
      </w:r>
      <w:r>
        <w:tab/>
      </w:r>
      <w:r>
        <w:tab/>
      </w:r>
      <w:r>
        <w:tab/>
      </w:r>
      <w:r w:rsidR="006B264B">
        <w:t xml:space="preserve">  </w:t>
      </w:r>
      <w:r w:rsidRPr="00801BD7">
        <w:rPr>
          <w:position w:val="-10"/>
        </w:rPr>
        <w:object w:dxaOrig="820" w:dyaOrig="320" w14:anchorId="101CE49C">
          <v:shape id="_x0000_i1661" type="#_x0000_t75" style="width:41.25pt;height:15pt" o:ole="">
            <v:imagedata r:id="rId1309" o:title=""/>
          </v:shape>
          <o:OLEObject Type="Embed" ProgID="Equation.3" ShapeID="_x0000_i1661" DrawAspect="Content" ObjectID="_1718714687" r:id="rId1310"/>
        </w:object>
      </w:r>
    </w:p>
    <w:p w14:paraId="583B3B39" w14:textId="77777777" w:rsidR="006B264B" w:rsidRDefault="006B264B" w:rsidP="00E95EAE">
      <w:r>
        <w:rPr>
          <w:rFonts w:ascii="Trebuchet MS" w:hAnsi="Trebuchet MS"/>
          <w:noProof/>
        </w:rPr>
        <w:drawing>
          <wp:inline distT="0" distB="0" distL="0" distR="0" wp14:anchorId="3F7AF45C" wp14:editId="72B118A0">
            <wp:extent cx="1619690" cy="1645920"/>
            <wp:effectExtent l="0" t="0" r="0" b="0"/>
            <wp:docPr id="226" name="Picture 226" descr="A standard cubic graph, increasing concave down to the origin, then increasing concave 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26" descr="A standard cubic graph, increasing concave down to the origin, then increasing concave up"/>
                    <pic:cNvPicPr>
                      <a:picLocks noChangeAspect="1" noChangeArrowheads="1"/>
                    </pic:cNvPicPr>
                  </pic:nvPicPr>
                  <pic:blipFill>
                    <a:blip r:embed="rId1311">
                      <a:extLst>
                        <a:ext uri="{28A0092B-C50C-407E-A947-70E740481C1C}">
                          <a14:useLocalDpi xmlns:a14="http://schemas.microsoft.com/office/drawing/2010/main" val="0"/>
                        </a:ext>
                      </a:extLst>
                    </a:blip>
                    <a:srcRect/>
                    <a:stretch>
                      <a:fillRect/>
                    </a:stretch>
                  </pic:blipFill>
                  <pic:spPr bwMode="auto">
                    <a:xfrm>
                      <a:off x="0" y="0"/>
                      <a:ext cx="1619690" cy="1645920"/>
                    </a:xfrm>
                    <a:prstGeom prst="rect">
                      <a:avLst/>
                    </a:prstGeom>
                    <a:noFill/>
                    <a:ln>
                      <a:noFill/>
                    </a:ln>
                  </pic:spPr>
                </pic:pic>
              </a:graphicData>
            </a:graphic>
          </wp:inline>
        </w:drawing>
      </w:r>
      <w:r w:rsidR="004D572F">
        <w:t xml:space="preserve"> </w:t>
      </w:r>
      <w:r w:rsidR="004D572F">
        <w:rPr>
          <w:rFonts w:ascii="Trebuchet MS" w:hAnsi="Trebuchet MS"/>
          <w:noProof/>
        </w:rPr>
        <w:drawing>
          <wp:inline distT="0" distB="0" distL="0" distR="0" wp14:anchorId="13E84CE4" wp14:editId="26150CF6">
            <wp:extent cx="1657484" cy="1645920"/>
            <wp:effectExtent l="0" t="0" r="0" b="0"/>
            <wp:docPr id="225" name="Picture 225" descr="A horizontal flip of a standard cubic graph, decreasing concave up then decreasing concave d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25" descr="A horizontal flip of a standard cubic graph, decreasing concave up then decreasing concave down"/>
                    <pic:cNvPicPr>
                      <a:picLocks noChangeAspect="1" noChangeArrowheads="1"/>
                    </pic:cNvPicPr>
                  </pic:nvPicPr>
                  <pic:blipFill rotWithShape="1">
                    <a:blip r:embed="rId1312">
                      <a:extLst>
                        <a:ext uri="{28A0092B-C50C-407E-A947-70E740481C1C}">
                          <a14:useLocalDpi xmlns:a14="http://schemas.microsoft.com/office/drawing/2010/main" val="0"/>
                        </a:ext>
                      </a:extLst>
                    </a:blip>
                    <a:srcRect b="1936"/>
                    <a:stretch/>
                  </pic:blipFill>
                  <pic:spPr bwMode="auto">
                    <a:xfrm>
                      <a:off x="0" y="0"/>
                      <a:ext cx="1657484" cy="1645920"/>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ve="http://schemas.openxmlformats.org/markup-compatibility/2006"/>
                      </a:ext>
                    </a:extLst>
                  </pic:spPr>
                </pic:pic>
              </a:graphicData>
            </a:graphic>
          </wp:inline>
        </w:drawing>
      </w:r>
      <w:r w:rsidR="004D572F">
        <w:t xml:space="preserve"> </w:t>
      </w:r>
      <w:r>
        <w:rPr>
          <w:rFonts w:ascii="Trebuchet MS" w:hAnsi="Trebuchet MS"/>
          <w:noProof/>
        </w:rPr>
        <w:drawing>
          <wp:inline distT="0" distB="0" distL="0" distR="0" wp14:anchorId="473C40DE" wp14:editId="3D3B7D45">
            <wp:extent cx="1599823" cy="1645920"/>
            <wp:effectExtent l="0" t="0" r="0" b="0"/>
            <wp:docPr id="219" name="Picture 219" descr="A vertical and horizontal flip of a standard cubic graph, with the result looking like a standard cubic 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descr="A vertical and horizontal flip of a standard cubic graph, with the result looking like a standard cubic graph"/>
                    <pic:cNvPicPr>
                      <a:picLocks noChangeAspect="1" noChangeArrowheads="1"/>
                    </pic:cNvPicPr>
                  </pic:nvPicPr>
                  <pic:blipFill>
                    <a:blip r:embed="rId1313">
                      <a:extLst>
                        <a:ext uri="{28A0092B-C50C-407E-A947-70E740481C1C}">
                          <a14:useLocalDpi xmlns:a14="http://schemas.microsoft.com/office/drawing/2010/main" val="0"/>
                        </a:ext>
                      </a:extLst>
                    </a:blip>
                    <a:srcRect/>
                    <a:stretch>
                      <a:fillRect/>
                    </a:stretch>
                  </pic:blipFill>
                  <pic:spPr bwMode="auto">
                    <a:xfrm>
                      <a:off x="0" y="0"/>
                      <a:ext cx="1599823" cy="1645920"/>
                    </a:xfrm>
                    <a:prstGeom prst="rect">
                      <a:avLst/>
                    </a:prstGeom>
                    <a:noFill/>
                    <a:ln>
                      <a:noFill/>
                    </a:ln>
                  </pic:spPr>
                </pic:pic>
              </a:graphicData>
            </a:graphic>
          </wp:inline>
        </w:drawing>
      </w:r>
    </w:p>
    <w:p w14:paraId="735BDEB5" w14:textId="77777777" w:rsidR="006B264B" w:rsidRDefault="006B264B" w:rsidP="00E95EAE"/>
    <w:p w14:paraId="267BC043" w14:textId="77777777" w:rsidR="00E95EAE" w:rsidRDefault="00E95EAE" w:rsidP="00E95EAE">
      <w:r>
        <w:t>We call these graphs symmetric about the origin.</w:t>
      </w:r>
    </w:p>
    <w:p w14:paraId="748BA394" w14:textId="77777777" w:rsidR="00E95EAE" w:rsidRDefault="00E95EAE" w:rsidP="00E95EAE">
      <w:pPr>
        <w:rPr>
          <w:rFonts w:ascii="Trebuchet MS" w:hAnsi="Trebuchet MS"/>
        </w:rPr>
      </w:pPr>
    </w:p>
    <w:p w14:paraId="2C0F4B6B" w14:textId="77777777" w:rsidR="00E95EAE" w:rsidRDefault="00E95EAE" w:rsidP="00E95EAE">
      <w:pPr>
        <w:rPr>
          <w:rFonts w:ascii="Trebuchet MS" w:hAnsi="Trebuchet MS"/>
        </w:rPr>
      </w:pPr>
    </w:p>
    <w:p w14:paraId="61CD1C04" w14:textId="77777777" w:rsidR="00E95EAE" w:rsidRDefault="00E95EAE" w:rsidP="00E95EAE">
      <w:pPr>
        <w:pStyle w:val="DefinitionHeader"/>
      </w:pPr>
      <w:r>
        <w:t>Even and Odd Functions</w:t>
      </w:r>
    </w:p>
    <w:p w14:paraId="14B89E9F" w14:textId="77777777" w:rsidR="00E95EAE" w:rsidRDefault="00E95EAE" w:rsidP="00E95EAE">
      <w:pPr>
        <w:pStyle w:val="Definition"/>
      </w:pPr>
      <w:r>
        <w:t xml:space="preserve">A function is called an </w:t>
      </w:r>
      <w:r>
        <w:rPr>
          <w:b/>
        </w:rPr>
        <w:t>even function</w:t>
      </w:r>
      <w:r w:rsidR="00DD446B">
        <w:rPr>
          <w:b/>
        </w:rPr>
        <w:fldChar w:fldCharType="begin"/>
      </w:r>
      <w:r>
        <w:instrText>xe "</w:instrText>
      </w:r>
      <w:r w:rsidRPr="00EE278B">
        <w:rPr>
          <w:b/>
        </w:rPr>
        <w:instrText>Even Function</w:instrText>
      </w:r>
      <w:r>
        <w:rPr>
          <w:b/>
        </w:rPr>
        <w:instrText>s</w:instrText>
      </w:r>
      <w:r>
        <w:instrText>"</w:instrText>
      </w:r>
      <w:r w:rsidR="00DD446B">
        <w:rPr>
          <w:b/>
        </w:rPr>
        <w:fldChar w:fldCharType="end"/>
      </w:r>
      <w:r>
        <w:t xml:space="preserve"> if</w:t>
      </w:r>
    </w:p>
    <w:p w14:paraId="09A9F316" w14:textId="77777777" w:rsidR="00E95EAE" w:rsidRDefault="00E95EAE" w:rsidP="00E95EAE">
      <w:pPr>
        <w:pStyle w:val="Definition"/>
      </w:pPr>
      <w:r w:rsidRPr="00801BD7">
        <w:rPr>
          <w:position w:val="-10"/>
        </w:rPr>
        <w:object w:dxaOrig="1380" w:dyaOrig="320" w14:anchorId="7D66ED21">
          <v:shape id="_x0000_i1662" type="#_x0000_t75" style="width:69pt;height:15pt" o:ole="">
            <v:imagedata r:id="rId1314" o:title=""/>
          </v:shape>
          <o:OLEObject Type="Embed" ProgID="Equation.3" ShapeID="_x0000_i1662" DrawAspect="Content" ObjectID="_1718714688" r:id="rId1315"/>
        </w:object>
      </w:r>
    </w:p>
    <w:p w14:paraId="57DF44BE" w14:textId="77777777" w:rsidR="00E95EAE" w:rsidRDefault="00E95EAE" w:rsidP="00E95EAE">
      <w:pPr>
        <w:pStyle w:val="Definition"/>
      </w:pPr>
      <w:r>
        <w:t>The graph of an even function is symmetric about the vertical axis</w:t>
      </w:r>
    </w:p>
    <w:p w14:paraId="2B5D1E3E" w14:textId="77777777" w:rsidR="00E95EAE" w:rsidRDefault="00E95EAE" w:rsidP="00E95EAE">
      <w:pPr>
        <w:pStyle w:val="Definition"/>
      </w:pPr>
    </w:p>
    <w:p w14:paraId="2E5DF59C" w14:textId="77777777" w:rsidR="00E95EAE" w:rsidRDefault="00E95EAE" w:rsidP="00E95EAE">
      <w:pPr>
        <w:pStyle w:val="Definition"/>
      </w:pPr>
      <w:r>
        <w:t xml:space="preserve">A function is called an </w:t>
      </w:r>
      <w:r>
        <w:rPr>
          <w:b/>
        </w:rPr>
        <w:t>odd function</w:t>
      </w:r>
      <w:r w:rsidR="00DD446B">
        <w:rPr>
          <w:b/>
        </w:rPr>
        <w:fldChar w:fldCharType="begin"/>
      </w:r>
      <w:r>
        <w:instrText>xe "</w:instrText>
      </w:r>
      <w:r w:rsidRPr="00B33EA1">
        <w:rPr>
          <w:b/>
        </w:rPr>
        <w:instrText>Odd Function</w:instrText>
      </w:r>
      <w:r>
        <w:rPr>
          <w:b/>
        </w:rPr>
        <w:instrText>s</w:instrText>
      </w:r>
      <w:r>
        <w:instrText>"</w:instrText>
      </w:r>
      <w:r w:rsidR="00DD446B">
        <w:rPr>
          <w:b/>
        </w:rPr>
        <w:fldChar w:fldCharType="end"/>
      </w:r>
      <w:r>
        <w:t xml:space="preserve"> if</w:t>
      </w:r>
    </w:p>
    <w:p w14:paraId="65A42747" w14:textId="77777777" w:rsidR="00E95EAE" w:rsidRDefault="00E95EAE" w:rsidP="00E95EAE">
      <w:pPr>
        <w:pStyle w:val="Definition"/>
      </w:pPr>
      <w:r w:rsidRPr="00801BD7">
        <w:rPr>
          <w:position w:val="-10"/>
        </w:rPr>
        <w:object w:dxaOrig="1520" w:dyaOrig="320" w14:anchorId="70A40CFC">
          <v:shape id="_x0000_i1663" type="#_x0000_t75" style="width:75.75pt;height:15pt" o:ole="">
            <v:imagedata r:id="rId1316" o:title=""/>
          </v:shape>
          <o:OLEObject Type="Embed" ProgID="Equation.3" ShapeID="_x0000_i1663" DrawAspect="Content" ObjectID="_1718714689" r:id="rId1317"/>
        </w:object>
      </w:r>
    </w:p>
    <w:p w14:paraId="6583C52D" w14:textId="77777777" w:rsidR="00E95EAE" w:rsidRDefault="00E95EAE" w:rsidP="00E95EAE">
      <w:pPr>
        <w:pStyle w:val="Definition"/>
      </w:pPr>
      <w:r>
        <w:t>The graph of an odd function is symmetric about the origin</w:t>
      </w:r>
    </w:p>
    <w:p w14:paraId="0B304F41" w14:textId="77777777" w:rsidR="00E95EAE" w:rsidRDefault="00E95EAE" w:rsidP="00E95EAE"/>
    <w:p w14:paraId="575D2669" w14:textId="77777777" w:rsidR="00E95EAE" w:rsidRDefault="00E95EAE" w:rsidP="00E95EAE"/>
    <w:p w14:paraId="2B977405" w14:textId="77777777" w:rsidR="00E95EAE" w:rsidRDefault="00E95EAE" w:rsidP="00E95EAE">
      <w:r>
        <w:t xml:space="preserve">Note:  A function can be neither even nor odd if it does not exhibit either symmetry.  For example, the </w:t>
      </w:r>
      <w:r w:rsidRPr="00801BD7">
        <w:rPr>
          <w:position w:val="-10"/>
        </w:rPr>
        <w:object w:dxaOrig="980" w:dyaOrig="360" w14:anchorId="60932571">
          <v:shape id="_x0000_i1664" type="#_x0000_t75" style="width:49.5pt;height:18.75pt" o:ole="">
            <v:imagedata r:id="rId1318" o:title=""/>
          </v:shape>
          <o:OLEObject Type="Embed" ProgID="Equation.3" ShapeID="_x0000_i1664" DrawAspect="Content" ObjectID="_1718714690" r:id="rId1319"/>
        </w:object>
      </w:r>
      <w:r>
        <w:t xml:space="preserve"> function is neither even nor odd.</w:t>
      </w:r>
    </w:p>
    <w:p w14:paraId="6C4AB08A" w14:textId="77777777" w:rsidR="00E95EAE" w:rsidRDefault="00E95EAE" w:rsidP="00E95EAE"/>
    <w:p w14:paraId="08639E57" w14:textId="77777777" w:rsidR="00E95EAE" w:rsidRDefault="00E95EAE" w:rsidP="00E95EAE"/>
    <w:p w14:paraId="70BE1AFC" w14:textId="77777777" w:rsidR="00E95EAE" w:rsidRDefault="00E95EAE" w:rsidP="00E95EAE">
      <w:pPr>
        <w:pStyle w:val="ExampleHeader"/>
      </w:pPr>
      <w:r>
        <w:t>Example 12</w:t>
      </w:r>
    </w:p>
    <w:p w14:paraId="481E3C45" w14:textId="77777777" w:rsidR="00E95EAE" w:rsidRDefault="00E95EAE" w:rsidP="00E95EAE">
      <w:pPr>
        <w:pStyle w:val="Example"/>
      </w:pPr>
      <w:r>
        <w:t xml:space="preserve">Is the function </w:t>
      </w:r>
      <w:r w:rsidRPr="00801BD7">
        <w:rPr>
          <w:position w:val="-10"/>
        </w:rPr>
        <w:object w:dxaOrig="1460" w:dyaOrig="360" w14:anchorId="081050AC">
          <v:shape id="_x0000_i1665" type="#_x0000_t75" style="width:72.75pt;height:18.75pt" o:ole="">
            <v:imagedata r:id="rId1320" o:title=""/>
          </v:shape>
          <o:OLEObject Type="Embed" ProgID="Equation.3" ShapeID="_x0000_i1665" DrawAspect="Content" ObjectID="_1718714691" r:id="rId1321"/>
        </w:object>
      </w:r>
      <w:r>
        <w:t xml:space="preserve"> even, odd, or neither?</w:t>
      </w:r>
    </w:p>
    <w:p w14:paraId="4AFAED52" w14:textId="77777777" w:rsidR="00E95EAE" w:rsidRDefault="00E95EAE" w:rsidP="00E95EAE">
      <w:pPr>
        <w:pStyle w:val="Example"/>
      </w:pPr>
    </w:p>
    <w:p w14:paraId="176F3CDB" w14:textId="77777777" w:rsidR="00E95EAE" w:rsidRDefault="00E95EAE" w:rsidP="00E95EAE">
      <w:pPr>
        <w:pStyle w:val="Example"/>
      </w:pPr>
      <w:r>
        <w:t>Without looking at a graph, we can determine this by finding formulas for the reflections, and seeing if they return us to the original function:</w:t>
      </w:r>
    </w:p>
    <w:p w14:paraId="217E5DC6" w14:textId="77777777" w:rsidR="00E23065" w:rsidRDefault="00E23065" w:rsidP="00E95EAE">
      <w:pPr>
        <w:pStyle w:val="Example"/>
      </w:pPr>
    </w:p>
    <w:p w14:paraId="07E041F6" w14:textId="77777777" w:rsidR="00E95EAE" w:rsidRDefault="00E95EAE" w:rsidP="00E95EAE">
      <w:pPr>
        <w:pStyle w:val="Example"/>
      </w:pPr>
      <w:r w:rsidRPr="00801BD7">
        <w:rPr>
          <w:position w:val="-10"/>
        </w:rPr>
        <w:object w:dxaOrig="3260" w:dyaOrig="360" w14:anchorId="74F38A2F">
          <v:shape id="_x0000_i1666" type="#_x0000_t75" style="width:163.5pt;height:18.75pt" o:ole="">
            <v:imagedata r:id="rId1322" o:title=""/>
          </v:shape>
          <o:OLEObject Type="Embed" ProgID="Equation.3" ShapeID="_x0000_i1666" DrawAspect="Content" ObjectID="_1718714692" r:id="rId1323"/>
        </w:object>
      </w:r>
    </w:p>
    <w:p w14:paraId="414F235A" w14:textId="77777777" w:rsidR="00E23065" w:rsidRDefault="00E95EAE" w:rsidP="00E95EAE">
      <w:pPr>
        <w:pStyle w:val="Example"/>
      </w:pPr>
      <w:r>
        <w:t xml:space="preserve">This does not return us to the original function, so this function is not even.  </w:t>
      </w:r>
    </w:p>
    <w:p w14:paraId="140C1B40" w14:textId="77777777" w:rsidR="00E23065" w:rsidRDefault="00E23065" w:rsidP="00E95EAE">
      <w:pPr>
        <w:pStyle w:val="Example"/>
      </w:pPr>
    </w:p>
    <w:p w14:paraId="2F7E1AC7" w14:textId="77777777" w:rsidR="00E95EAE" w:rsidRDefault="00E95EAE" w:rsidP="00E95EAE">
      <w:pPr>
        <w:pStyle w:val="Example"/>
      </w:pPr>
      <w:r>
        <w:t>We can now try also applying a horizontal reflection:</w:t>
      </w:r>
    </w:p>
    <w:p w14:paraId="13D6046F" w14:textId="77777777" w:rsidR="00E95EAE" w:rsidRDefault="00E95EAE" w:rsidP="00E95EAE">
      <w:pPr>
        <w:pStyle w:val="Example"/>
      </w:pPr>
      <w:r w:rsidRPr="009077E7">
        <w:rPr>
          <w:position w:val="-16"/>
        </w:rPr>
        <w:object w:dxaOrig="3140" w:dyaOrig="440" w14:anchorId="3E0913A7">
          <v:shape id="_x0000_i1667" type="#_x0000_t75" style="width:154.5pt;height:22.5pt" o:ole="">
            <v:imagedata r:id="rId1324" o:title=""/>
          </v:shape>
          <o:OLEObject Type="Embed" ProgID="Equation.3" ShapeID="_x0000_i1667" DrawAspect="Content" ObjectID="_1718714693" r:id="rId1325"/>
        </w:object>
      </w:r>
    </w:p>
    <w:p w14:paraId="1474DC63" w14:textId="77777777" w:rsidR="00E95EAE" w:rsidRDefault="00E95EAE" w:rsidP="00E95EAE">
      <w:pPr>
        <w:pStyle w:val="Example"/>
      </w:pPr>
    </w:p>
    <w:p w14:paraId="62376F12" w14:textId="77777777" w:rsidR="00E95EAE" w:rsidRDefault="00E95EAE" w:rsidP="00E95EAE">
      <w:pPr>
        <w:pStyle w:val="Example"/>
      </w:pPr>
      <w:r>
        <w:t xml:space="preserve">Since </w:t>
      </w:r>
      <w:r w:rsidRPr="009077E7">
        <w:rPr>
          <w:position w:val="-10"/>
        </w:rPr>
        <w:object w:dxaOrig="1520" w:dyaOrig="320" w14:anchorId="7D43BAC4">
          <v:shape id="_x0000_i1668" type="#_x0000_t75" style="width:75.75pt;height:15pt" o:ole="">
            <v:imagedata r:id="rId1326" o:title=""/>
          </v:shape>
          <o:OLEObject Type="Embed" ProgID="Equation.3" ShapeID="_x0000_i1668" DrawAspect="Content" ObjectID="_1718714694" r:id="rId1327"/>
        </w:object>
      </w:r>
      <w:r>
        <w:t>, this is an odd function</w:t>
      </w:r>
      <w:r w:rsidR="00E23065">
        <w:t>.</w:t>
      </w:r>
    </w:p>
    <w:p w14:paraId="03ACECB8" w14:textId="77777777" w:rsidR="00E95EAE" w:rsidRDefault="00E95EAE" w:rsidP="00E95EAE"/>
    <w:p w14:paraId="1C0206E5" w14:textId="77777777" w:rsidR="00E95EAE" w:rsidRDefault="00E95EAE" w:rsidP="00E95EAE">
      <w:pPr>
        <w:rPr>
          <w:b/>
        </w:rPr>
      </w:pPr>
    </w:p>
    <w:p w14:paraId="14CF2D93" w14:textId="77777777" w:rsidR="00E95EAE" w:rsidRDefault="00E95EAE" w:rsidP="00E95EAE">
      <w:r>
        <w:rPr>
          <w:b/>
        </w:rPr>
        <w:t>Stretches and Compressions</w:t>
      </w:r>
    </w:p>
    <w:p w14:paraId="6B142496" w14:textId="77777777" w:rsidR="00E23065" w:rsidRDefault="00E23065" w:rsidP="00E95EAE"/>
    <w:p w14:paraId="7ECC7391" w14:textId="77777777" w:rsidR="00E95EAE" w:rsidRDefault="00E95EAE" w:rsidP="00E95EAE">
      <w:r>
        <w:t>With shifts, we saw the effect of adding or subtracting to the inputs or outputs of a function.  We now explore the effects of multiplying the inputs or outputs.</w:t>
      </w:r>
    </w:p>
    <w:p w14:paraId="047A833B" w14:textId="77777777" w:rsidR="00E95EAE" w:rsidRDefault="00E95EAE" w:rsidP="00E95EAE"/>
    <w:p w14:paraId="6B092428" w14:textId="77777777" w:rsidR="00E95EAE" w:rsidRDefault="00E95EAE" w:rsidP="00E95EAE">
      <w:r>
        <w:t>Remember, we can transform the inside (input values) of a function or we can transform the outside (output values) of a function. Each change has a specific effect that can be seen graphically.</w:t>
      </w:r>
    </w:p>
    <w:p w14:paraId="58BCF56F" w14:textId="77777777" w:rsidR="00E95EAE" w:rsidRDefault="00E95EAE" w:rsidP="00E95EAE"/>
    <w:p w14:paraId="64209A89" w14:textId="77777777" w:rsidR="00E95EAE" w:rsidRDefault="00E95EAE" w:rsidP="00E95EAE"/>
    <w:p w14:paraId="51D5533C" w14:textId="77777777" w:rsidR="00E95EAE" w:rsidRDefault="00E95EAE" w:rsidP="00E95EAE">
      <w:pPr>
        <w:pStyle w:val="ExampleHeader"/>
      </w:pPr>
      <w:r>
        <w:t>Example 13</w:t>
      </w:r>
    </w:p>
    <w:p w14:paraId="7FE6F9FD" w14:textId="77777777" w:rsidR="00E95EAE" w:rsidRDefault="006B264B" w:rsidP="00E95EAE">
      <w:pPr>
        <w:pStyle w:val="Example"/>
      </w:pPr>
      <w:r>
        <w:rPr>
          <w:rFonts w:ascii="Trebuchet MS" w:hAnsi="Trebuchet MS"/>
          <w:noProof/>
          <w:sz w:val="22"/>
        </w:rPr>
        <w:drawing>
          <wp:anchor distT="0" distB="0" distL="114300" distR="114300" simplePos="0" relativeHeight="251650560" behindDoc="0" locked="0" layoutInCell="1" allowOverlap="1" wp14:anchorId="2A60EDE3" wp14:editId="49A7A00F">
            <wp:simplePos x="0" y="0"/>
            <wp:positionH relativeFrom="column">
              <wp:posOffset>3669665</wp:posOffset>
            </wp:positionH>
            <wp:positionV relativeFrom="paragraph">
              <wp:posOffset>58420</wp:posOffset>
            </wp:positionV>
            <wp:extent cx="1818727" cy="1828800"/>
            <wp:effectExtent l="0" t="0" r="0" b="0"/>
            <wp:wrapSquare wrapText="bothSides"/>
            <wp:docPr id="227" name="Picture 227" descr="A piecewise function that passes through 0 comma 1, 3 comma 3, 6 comma 2, and 7 comma 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27" descr="A piecewise function that passes through 0 comma 1, 3 comma 3, 6 comma 2, and 7 comma 0"/>
                    <pic:cNvPicPr>
                      <a:picLocks noChangeAspect="1" noChangeArrowheads="1"/>
                    </pic:cNvPicPr>
                  </pic:nvPicPr>
                  <pic:blipFill>
                    <a:blip r:embed="rId1328">
                      <a:extLst>
                        <a:ext uri="{28A0092B-C50C-407E-A947-70E740481C1C}">
                          <a14:useLocalDpi xmlns:a14="http://schemas.microsoft.com/office/drawing/2010/main" val="0"/>
                        </a:ext>
                      </a:extLst>
                    </a:blip>
                    <a:srcRect/>
                    <a:stretch>
                      <a:fillRect/>
                    </a:stretch>
                  </pic:blipFill>
                  <pic:spPr bwMode="auto">
                    <a:xfrm>
                      <a:off x="0" y="0"/>
                      <a:ext cx="1818727" cy="1828800"/>
                    </a:xfrm>
                    <a:prstGeom prst="rect">
                      <a:avLst/>
                    </a:prstGeom>
                    <a:noFill/>
                    <a:ln>
                      <a:noFill/>
                    </a:ln>
                  </pic:spPr>
                </pic:pic>
              </a:graphicData>
            </a:graphic>
            <wp14:sizeRelH relativeFrom="page">
              <wp14:pctWidth>0</wp14:pctWidth>
            </wp14:sizeRelH>
            <wp14:sizeRelV relativeFrom="page">
              <wp14:pctHeight>0</wp14:pctHeight>
            </wp14:sizeRelV>
          </wp:anchor>
        </w:drawing>
      </w:r>
      <w:r w:rsidR="00E95EAE" w:rsidRPr="0022431F">
        <w:t xml:space="preserve">A function </w:t>
      </w:r>
      <w:r w:rsidR="00E95EAE" w:rsidRPr="0022431F">
        <w:rPr>
          <w:i/>
        </w:rPr>
        <w:t>P(t)</w:t>
      </w:r>
      <w:r w:rsidR="00E95EAE" w:rsidRPr="0022431F">
        <w:t xml:space="preserve"> models the growth of a population of fruit flies.  The growth is shown</w:t>
      </w:r>
      <w:r>
        <w:t xml:space="preserve"> in the graph.  </w:t>
      </w:r>
      <w:r w:rsidR="00E95EAE">
        <w:t xml:space="preserve">A scientist is comparing this to another population, </w:t>
      </w:r>
      <w:r w:rsidR="00E95EAE">
        <w:rPr>
          <w:i/>
        </w:rPr>
        <w:t>Q</w:t>
      </w:r>
      <w:r w:rsidR="00E95EAE">
        <w:t>, that grows the same way, but starts twice as large.  Sketch a graph of this population.</w:t>
      </w:r>
    </w:p>
    <w:p w14:paraId="5B114CE7" w14:textId="77777777" w:rsidR="00E95EAE" w:rsidRDefault="00E95EAE" w:rsidP="00E95EAE">
      <w:pPr>
        <w:pStyle w:val="Example"/>
      </w:pPr>
    </w:p>
    <w:p w14:paraId="41C02CA2" w14:textId="77777777" w:rsidR="00E95EAE" w:rsidRDefault="00E95EAE" w:rsidP="00E95EAE">
      <w:pPr>
        <w:pStyle w:val="Example"/>
      </w:pPr>
      <w:r>
        <w:t>Since the population is always twice as large, the new population’s output values are always twice the original function output values.  Graphically, this would look like</w:t>
      </w:r>
      <w:r w:rsidR="00E23065">
        <w:t xml:space="preserve"> the second graph shown.</w:t>
      </w:r>
    </w:p>
    <w:p w14:paraId="047D2037" w14:textId="77777777" w:rsidR="00E95EAE" w:rsidRDefault="00E95EAE" w:rsidP="00E95EAE">
      <w:pPr>
        <w:pStyle w:val="Example"/>
      </w:pPr>
    </w:p>
    <w:p w14:paraId="4F499DE5" w14:textId="77777777" w:rsidR="00E95EAE" w:rsidRDefault="00E23065" w:rsidP="00E95EAE">
      <w:pPr>
        <w:pStyle w:val="Example"/>
        <w:rPr>
          <w:i/>
        </w:rPr>
      </w:pPr>
      <w:r>
        <w:rPr>
          <w:rFonts w:ascii="Trebuchet MS" w:hAnsi="Trebuchet MS"/>
          <w:noProof/>
          <w:sz w:val="22"/>
        </w:rPr>
        <w:drawing>
          <wp:anchor distT="0" distB="0" distL="114300" distR="114300" simplePos="0" relativeHeight="251654656" behindDoc="0" locked="0" layoutInCell="1" allowOverlap="1" wp14:anchorId="13D66EAC" wp14:editId="312E9B86">
            <wp:simplePos x="0" y="0"/>
            <wp:positionH relativeFrom="column">
              <wp:posOffset>3668395</wp:posOffset>
            </wp:positionH>
            <wp:positionV relativeFrom="paragraph">
              <wp:posOffset>74386</wp:posOffset>
            </wp:positionV>
            <wp:extent cx="1799590" cy="1828800"/>
            <wp:effectExtent l="0" t="0" r="0" b="0"/>
            <wp:wrapSquare wrapText="bothSides"/>
            <wp:docPr id="228" name="Picture 228" descr="A piecewise function that passes through 0 comma 2, 3 comma 6, 6 comma 4, and 7 comma 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descr="A piecewise function that passes through 0 comma 2, 3 comma 6, 6 comma 4, and 7 comma 0"/>
                    <pic:cNvPicPr>
                      <a:picLocks noChangeAspect="1" noChangeArrowheads="1"/>
                    </pic:cNvPicPr>
                  </pic:nvPicPr>
                  <pic:blipFill>
                    <a:blip r:embed="rId1329">
                      <a:extLst>
                        <a:ext uri="{28A0092B-C50C-407E-A947-70E740481C1C}">
                          <a14:useLocalDpi xmlns:a14="http://schemas.microsoft.com/office/drawing/2010/main" val="0"/>
                        </a:ext>
                      </a:extLst>
                    </a:blip>
                    <a:srcRect/>
                    <a:stretch>
                      <a:fillRect/>
                    </a:stretch>
                  </pic:blipFill>
                  <pic:spPr bwMode="auto">
                    <a:xfrm>
                      <a:off x="0" y="0"/>
                      <a:ext cx="1799590" cy="1828800"/>
                    </a:xfrm>
                    <a:prstGeom prst="rect">
                      <a:avLst/>
                    </a:prstGeom>
                    <a:noFill/>
                    <a:ln>
                      <a:noFill/>
                    </a:ln>
                  </pic:spPr>
                </pic:pic>
              </a:graphicData>
            </a:graphic>
            <wp14:sizeRelH relativeFrom="page">
              <wp14:pctWidth>0</wp14:pctWidth>
            </wp14:sizeRelH>
            <wp14:sizeRelV relativeFrom="page">
              <wp14:pctHeight>0</wp14:pctHeight>
            </wp14:sizeRelV>
          </wp:anchor>
        </w:drawing>
      </w:r>
      <w:r w:rsidR="00E95EAE">
        <w:t xml:space="preserve">Symbolically, </w:t>
      </w:r>
      <w:r w:rsidR="00E95EAE" w:rsidRPr="0022431F">
        <w:rPr>
          <w:i/>
          <w:position w:val="-10"/>
        </w:rPr>
        <w:object w:dxaOrig="1280" w:dyaOrig="320" w14:anchorId="2412B243">
          <v:shape id="_x0000_i1669" type="#_x0000_t75" style="width:64.5pt;height:15pt" o:ole="">
            <v:imagedata r:id="rId1330" o:title=""/>
          </v:shape>
          <o:OLEObject Type="Embed" ProgID="Equation.3" ShapeID="_x0000_i1669" DrawAspect="Content" ObjectID="_1718714695" r:id="rId1331"/>
        </w:object>
      </w:r>
    </w:p>
    <w:p w14:paraId="563B31B5" w14:textId="77777777" w:rsidR="00E95EAE" w:rsidRDefault="00E95EAE" w:rsidP="00E95EAE">
      <w:pPr>
        <w:pStyle w:val="Example"/>
      </w:pPr>
    </w:p>
    <w:p w14:paraId="37EECC97" w14:textId="77777777" w:rsidR="00E95EAE" w:rsidRDefault="00E95EAE" w:rsidP="00E95EAE">
      <w:pPr>
        <w:pStyle w:val="Example"/>
      </w:pPr>
      <w:r>
        <w:t xml:space="preserve">This means that for any input </w:t>
      </w:r>
      <w:r>
        <w:rPr>
          <w:i/>
        </w:rPr>
        <w:t>t</w:t>
      </w:r>
      <w:r>
        <w:t xml:space="preserve">, the value of the </w:t>
      </w:r>
      <w:r>
        <w:rPr>
          <w:i/>
        </w:rPr>
        <w:t>Q</w:t>
      </w:r>
      <w:r>
        <w:t xml:space="preserve"> function is twice the value of the </w:t>
      </w:r>
      <w:r>
        <w:rPr>
          <w:i/>
        </w:rPr>
        <w:t>P</w:t>
      </w:r>
      <w:r>
        <w:t xml:space="preserve"> function.   Notice the effect on the graph is a vertical stretching of the graph, where every point doubles its distance from the horizontal axis. The input values, </w:t>
      </w:r>
      <w:r w:rsidRPr="007B64A8">
        <w:rPr>
          <w:i/>
        </w:rPr>
        <w:t>t</w:t>
      </w:r>
      <w:r>
        <w:t>, stay the same while the output values are twice as large as before.</w:t>
      </w:r>
    </w:p>
    <w:p w14:paraId="5F2B7C8B" w14:textId="77777777" w:rsidR="00E23065" w:rsidRDefault="00E23065" w:rsidP="00E95EAE">
      <w:pPr>
        <w:pStyle w:val="Example"/>
      </w:pPr>
    </w:p>
    <w:p w14:paraId="2255C979" w14:textId="77777777" w:rsidR="00E23065" w:rsidRDefault="00E23065" w:rsidP="00E95EAE">
      <w:pPr>
        <w:pStyle w:val="Example"/>
      </w:pPr>
    </w:p>
    <w:p w14:paraId="501EECCA" w14:textId="77777777" w:rsidR="00E23065" w:rsidRDefault="00E23065" w:rsidP="00E95EAE">
      <w:pPr>
        <w:pStyle w:val="Example"/>
      </w:pPr>
    </w:p>
    <w:p w14:paraId="4D6EE650" w14:textId="77777777" w:rsidR="00E23065" w:rsidRDefault="00E23065" w:rsidP="00E23065"/>
    <w:p w14:paraId="3286583D" w14:textId="77777777" w:rsidR="00E23065" w:rsidRDefault="00E23065" w:rsidP="00E23065"/>
    <w:p w14:paraId="66F3F972" w14:textId="77777777" w:rsidR="00E23065" w:rsidRDefault="00E23065" w:rsidP="00E23065"/>
    <w:p w14:paraId="38B569B9" w14:textId="77777777" w:rsidR="00E95EAE" w:rsidRDefault="00E95EAE" w:rsidP="00E95EAE">
      <w:pPr>
        <w:pStyle w:val="DefinitionHeader"/>
      </w:pPr>
      <w:r>
        <w:lastRenderedPageBreak/>
        <w:t>Vertical Stretch/Compression</w:t>
      </w:r>
    </w:p>
    <w:p w14:paraId="22A5B9D9" w14:textId="77777777" w:rsidR="00E95EAE" w:rsidRDefault="00E95EAE" w:rsidP="00E95EAE">
      <w:pPr>
        <w:pStyle w:val="Definition"/>
      </w:pPr>
      <w:r>
        <w:t xml:space="preserve">Given a function </w:t>
      </w:r>
      <w:r>
        <w:rPr>
          <w:i/>
        </w:rPr>
        <w:t>f(x)</w:t>
      </w:r>
      <w:r>
        <w:t xml:space="preserve">, if we define a new function </w:t>
      </w:r>
      <w:r>
        <w:rPr>
          <w:i/>
        </w:rPr>
        <w:t>g(x)</w:t>
      </w:r>
      <w:r>
        <w:t xml:space="preserve"> as </w:t>
      </w:r>
    </w:p>
    <w:p w14:paraId="4AD772ED" w14:textId="77777777" w:rsidR="00E95EAE" w:rsidRPr="00801BD7" w:rsidRDefault="00E95EAE" w:rsidP="00E95EAE">
      <w:pPr>
        <w:pStyle w:val="Definition"/>
      </w:pPr>
      <w:r w:rsidRPr="0022431F">
        <w:rPr>
          <w:position w:val="-10"/>
        </w:rPr>
        <w:object w:dxaOrig="1300" w:dyaOrig="320" w14:anchorId="7C4D89AE">
          <v:shape id="_x0000_i1670" type="#_x0000_t75" style="width:65.25pt;height:15pt" o:ole="">
            <v:imagedata r:id="rId1332" o:title=""/>
          </v:shape>
          <o:OLEObject Type="Embed" ProgID="Equation.3" ShapeID="_x0000_i1670" DrawAspect="Content" ObjectID="_1718714696" r:id="rId1333"/>
        </w:object>
      </w:r>
      <w:r>
        <w:t xml:space="preserve">, where </w:t>
      </w:r>
      <w:r>
        <w:rPr>
          <w:i/>
        </w:rPr>
        <w:t>k</w:t>
      </w:r>
      <w:r>
        <w:t xml:space="preserve"> is a constant</w:t>
      </w:r>
    </w:p>
    <w:p w14:paraId="4660D7AC" w14:textId="77777777" w:rsidR="00E95EAE" w:rsidRDefault="00E95EAE" w:rsidP="00E95EAE">
      <w:pPr>
        <w:pStyle w:val="Definition"/>
        <w:rPr>
          <w:i/>
        </w:rPr>
      </w:pPr>
      <w:r>
        <w:t xml:space="preserve">then </w:t>
      </w:r>
      <w:r>
        <w:rPr>
          <w:i/>
        </w:rPr>
        <w:t>g(x)</w:t>
      </w:r>
      <w:r>
        <w:t xml:space="preserve"> is a </w:t>
      </w:r>
      <w:r>
        <w:rPr>
          <w:b/>
        </w:rPr>
        <w:t>vertical stretch or compression</w:t>
      </w:r>
      <w:r w:rsidR="00DD446B">
        <w:rPr>
          <w:b/>
        </w:rPr>
        <w:fldChar w:fldCharType="begin"/>
      </w:r>
      <w:r>
        <w:instrText>xe "</w:instrText>
      </w:r>
      <w:r w:rsidRPr="007E0137">
        <w:instrText>Transformations of Functions:Vertical Stretch or Compression</w:instrText>
      </w:r>
      <w:r>
        <w:instrText>"</w:instrText>
      </w:r>
      <w:r w:rsidR="00DD446B">
        <w:rPr>
          <w:b/>
        </w:rPr>
        <w:fldChar w:fldCharType="end"/>
      </w:r>
      <w:r>
        <w:t xml:space="preserve"> of the function </w:t>
      </w:r>
      <w:r>
        <w:rPr>
          <w:i/>
        </w:rPr>
        <w:t>f(x).</w:t>
      </w:r>
    </w:p>
    <w:p w14:paraId="0C3EB8B4" w14:textId="77777777" w:rsidR="00E95EAE" w:rsidRDefault="00E95EAE" w:rsidP="00E95EAE">
      <w:pPr>
        <w:pStyle w:val="Definition"/>
      </w:pPr>
    </w:p>
    <w:p w14:paraId="5D409559" w14:textId="77777777" w:rsidR="00E95EAE" w:rsidRDefault="00E95EAE" w:rsidP="00E95EAE">
      <w:pPr>
        <w:pStyle w:val="Definition"/>
      </w:pPr>
      <w:r>
        <w:t xml:space="preserve">If </w:t>
      </w:r>
      <w:r>
        <w:rPr>
          <w:i/>
        </w:rPr>
        <w:t>k</w:t>
      </w:r>
      <w:r>
        <w:t xml:space="preserve"> &gt; 1, then the graph will be stretched</w:t>
      </w:r>
    </w:p>
    <w:p w14:paraId="11AE6DDF" w14:textId="77777777" w:rsidR="00E95EAE" w:rsidRDefault="00E95EAE" w:rsidP="00E95EAE">
      <w:pPr>
        <w:pStyle w:val="Definition"/>
      </w:pPr>
      <w:r>
        <w:t xml:space="preserve">If 0&lt; </w:t>
      </w:r>
      <w:r>
        <w:rPr>
          <w:i/>
        </w:rPr>
        <w:t>k</w:t>
      </w:r>
      <w:r>
        <w:t xml:space="preserve"> &lt; 1, then the graph will be compressed</w:t>
      </w:r>
    </w:p>
    <w:p w14:paraId="6BB9C51F" w14:textId="77777777" w:rsidR="00E95EAE" w:rsidRPr="0022431F" w:rsidRDefault="00E95EAE" w:rsidP="00E95EAE">
      <w:pPr>
        <w:pStyle w:val="Definition"/>
      </w:pPr>
      <w:r>
        <w:t xml:space="preserve">If </w:t>
      </w:r>
      <w:r>
        <w:rPr>
          <w:i/>
        </w:rPr>
        <w:t>k</w:t>
      </w:r>
      <w:r>
        <w:t xml:space="preserve"> &lt; 0, then there will be combination of a vertical stretch or compression with a vertical reflection</w:t>
      </w:r>
    </w:p>
    <w:p w14:paraId="50CC308B" w14:textId="77777777" w:rsidR="00E95EAE" w:rsidRDefault="00E95EAE" w:rsidP="00E95EAE"/>
    <w:p w14:paraId="446F2F1E" w14:textId="77777777" w:rsidR="006B264B" w:rsidRDefault="006B264B" w:rsidP="00E95EAE"/>
    <w:p w14:paraId="786F7DF1" w14:textId="77777777" w:rsidR="00E95EAE" w:rsidRDefault="00E95EAE" w:rsidP="00E95EAE">
      <w:pPr>
        <w:pStyle w:val="ExampleHeader"/>
      </w:pPr>
      <w:r>
        <w:t>Example 14</w:t>
      </w:r>
    </w:p>
    <w:p w14:paraId="683F83E7" w14:textId="77777777" w:rsidR="00E95EAE" w:rsidRPr="00801BD7" w:rsidRDefault="00B642A4" w:rsidP="00E95EAE">
      <w:pPr>
        <w:pStyle w:val="Example"/>
      </w:pPr>
      <w:r>
        <w:rPr>
          <w:noProof/>
        </w:rPr>
        <mc:AlternateContent>
          <mc:Choice Requires="wps">
            <w:drawing>
              <wp:anchor distT="0" distB="0" distL="114300" distR="114300" simplePos="0" relativeHeight="251666944" behindDoc="0" locked="0" layoutInCell="1" allowOverlap="1" wp14:anchorId="45A7D424" wp14:editId="528253B3">
                <wp:simplePos x="0" y="0"/>
                <wp:positionH relativeFrom="column">
                  <wp:posOffset>342900</wp:posOffset>
                </wp:positionH>
                <wp:positionV relativeFrom="paragraph">
                  <wp:posOffset>396875</wp:posOffset>
                </wp:positionV>
                <wp:extent cx="2533650" cy="485775"/>
                <wp:effectExtent l="0" t="0" r="0" b="0"/>
                <wp:wrapSquare wrapText="bothSides"/>
                <wp:docPr id="172" name="Text Box 1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3650" cy="485775"/>
                        </a:xfrm>
                        <a:prstGeom prst="rect">
                          <a:avLst/>
                        </a:prstGeom>
                        <a:solidFill>
                          <a:srgbClr val="FFFFFF"/>
                        </a:solidFill>
                        <a:ln>
                          <a:noFill/>
                        </a:ln>
                        <a:extLst>
                          <a:ext uri="{91240B29-F687-4f45-9708-019B960494DF}">
                            <a14:hiddenLine xmlns="" xmlns:a14="http://schemas.microsoft.com/office/drawing/2010/main" xmlns:w="http://schemas.openxmlformats.org/wordprocessingml/2006/main" xmlns:w10="urn:schemas-microsoft-com:office:word" xmlns:v="urn:schemas-microsoft-com:vml" xmlns:o="urn:schemas-microsoft-com:office:office" w="9525">
                              <a:solidFill>
                                <a:srgbClr val="000000"/>
                              </a:solidFill>
                              <a:miter lim="800000"/>
                              <a:headEnd/>
                              <a:tailEnd/>
                            </a14:hiddenLine>
                          </a:ext>
                        </a:extLst>
                      </wps:spPr>
                      <wps:txbx>
                        <w:txbxContent>
                          <w:tbl>
                            <w:tblPr>
                              <w:tblW w:w="351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30"/>
                              <w:gridCol w:w="720"/>
                              <w:gridCol w:w="720"/>
                              <w:gridCol w:w="720"/>
                              <w:gridCol w:w="720"/>
                            </w:tblGrid>
                            <w:tr w:rsidR="00233F84" w14:paraId="24F82B30" w14:textId="77777777" w:rsidTr="00BD3D91">
                              <w:tc>
                                <w:tcPr>
                                  <w:tcW w:w="630" w:type="dxa"/>
                                </w:tcPr>
                                <w:p w14:paraId="00EC10E4" w14:textId="77777777" w:rsidR="00233F84" w:rsidRPr="00A360EA" w:rsidRDefault="00233F84">
                                  <w:pPr>
                                    <w:rPr>
                                      <w:i/>
                                    </w:rPr>
                                  </w:pPr>
                                  <w:r w:rsidRPr="007A3632">
                                    <w:rPr>
                                      <w:i/>
                                    </w:rPr>
                                    <w:t>x</w:t>
                                  </w:r>
                                </w:p>
                              </w:tc>
                              <w:tc>
                                <w:tcPr>
                                  <w:tcW w:w="720" w:type="dxa"/>
                                </w:tcPr>
                                <w:p w14:paraId="7B50A95B" w14:textId="77777777" w:rsidR="00233F84" w:rsidRPr="00801BD7" w:rsidRDefault="00233F84">
                                  <w:r>
                                    <w:t>2</w:t>
                                  </w:r>
                                </w:p>
                              </w:tc>
                              <w:tc>
                                <w:tcPr>
                                  <w:tcW w:w="720" w:type="dxa"/>
                                </w:tcPr>
                                <w:p w14:paraId="607E008B" w14:textId="77777777" w:rsidR="00233F84" w:rsidRPr="00801BD7" w:rsidRDefault="00233F84">
                                  <w:r>
                                    <w:t>4</w:t>
                                  </w:r>
                                </w:p>
                              </w:tc>
                              <w:tc>
                                <w:tcPr>
                                  <w:tcW w:w="720" w:type="dxa"/>
                                </w:tcPr>
                                <w:p w14:paraId="5CE7BCDF" w14:textId="77777777" w:rsidR="00233F84" w:rsidRPr="00801BD7" w:rsidRDefault="00233F84">
                                  <w:r>
                                    <w:t>6</w:t>
                                  </w:r>
                                </w:p>
                              </w:tc>
                              <w:tc>
                                <w:tcPr>
                                  <w:tcW w:w="720" w:type="dxa"/>
                                </w:tcPr>
                                <w:p w14:paraId="414591D3" w14:textId="77777777" w:rsidR="00233F84" w:rsidRPr="00801BD7" w:rsidRDefault="00233F84">
                                  <w:r>
                                    <w:t>8</w:t>
                                  </w:r>
                                </w:p>
                              </w:tc>
                            </w:tr>
                            <w:tr w:rsidR="00233F84" w14:paraId="53241D4A" w14:textId="77777777" w:rsidTr="00BD3D91">
                              <w:tc>
                                <w:tcPr>
                                  <w:tcW w:w="630" w:type="dxa"/>
                                </w:tcPr>
                                <w:p w14:paraId="5F9D9A9D" w14:textId="77777777" w:rsidR="00233F84" w:rsidRPr="00801BD7" w:rsidRDefault="00233F84">
                                  <w:r w:rsidRPr="00A360EA">
                                    <w:rPr>
                                      <w:i/>
                                    </w:rPr>
                                    <w:t>f(x)</w:t>
                                  </w:r>
                                </w:p>
                              </w:tc>
                              <w:tc>
                                <w:tcPr>
                                  <w:tcW w:w="720" w:type="dxa"/>
                                </w:tcPr>
                                <w:p w14:paraId="3C41727F" w14:textId="77777777" w:rsidR="00233F84" w:rsidRPr="00801BD7" w:rsidRDefault="00233F84">
                                  <w:r>
                                    <w:t>1</w:t>
                                  </w:r>
                                </w:p>
                              </w:tc>
                              <w:tc>
                                <w:tcPr>
                                  <w:tcW w:w="720" w:type="dxa"/>
                                </w:tcPr>
                                <w:p w14:paraId="35D23679" w14:textId="77777777" w:rsidR="00233F84" w:rsidRPr="00801BD7" w:rsidRDefault="00233F84">
                                  <w:r>
                                    <w:t>3</w:t>
                                  </w:r>
                                </w:p>
                              </w:tc>
                              <w:tc>
                                <w:tcPr>
                                  <w:tcW w:w="720" w:type="dxa"/>
                                </w:tcPr>
                                <w:p w14:paraId="5C808C9B" w14:textId="77777777" w:rsidR="00233F84" w:rsidRPr="00801BD7" w:rsidRDefault="00233F84">
                                  <w:r>
                                    <w:t>7</w:t>
                                  </w:r>
                                </w:p>
                              </w:tc>
                              <w:tc>
                                <w:tcPr>
                                  <w:tcW w:w="720" w:type="dxa"/>
                                </w:tcPr>
                                <w:p w14:paraId="4A9F0F8B" w14:textId="77777777" w:rsidR="00233F84" w:rsidRPr="00801BD7" w:rsidRDefault="00233F84">
                                  <w:r>
                                    <w:t>11</w:t>
                                  </w:r>
                                </w:p>
                              </w:tc>
                            </w:tr>
                          </w:tbl>
                          <w:p w14:paraId="2B8478E6" w14:textId="77777777" w:rsidR="00233F84" w:rsidRDefault="00233F84" w:rsidP="00E95EAE"/>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5A7D424" id="Text Box 172" o:spid="_x0000_s1105" type="#_x0000_t202" style="position:absolute;left:0;text-align:left;margin-left:27pt;margin-top:31.25pt;width:199.5pt;height:38.25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" stroked="f">
                <v:textbox>
                  <w:txbxContent>
                    <w:tbl>
                      <w:tblPr>
                        <w:tblW w:w="351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30"/>
                        <w:gridCol w:w="720"/>
                        <w:gridCol w:w="720"/>
                        <w:gridCol w:w="720"/>
                        <w:gridCol w:w="720"/>
                      </w:tblGrid>
                      <w:tr w:rsidR="00233F84" w14:paraId="24F82B30" w14:textId="77777777" w:rsidTr="00BD3D91">
                        <w:tc>
                          <w:tcPr>
                            <w:tcW w:w="630" w:type="dxa"/>
                          </w:tcPr>
                          <w:p w14:paraId="00EC10E4" w14:textId="77777777" w:rsidR="00233F84" w:rsidRPr="00A360EA" w:rsidRDefault="00233F84">
                            <w:pPr>
                              <w:rPr>
                                <w:i/>
                              </w:rPr>
                            </w:pPr>
                            <w:r w:rsidRPr="007A3632">
                              <w:rPr>
                                <w:i/>
                              </w:rPr>
                              <w:t>x</w:t>
                            </w:r>
                          </w:p>
                        </w:tc>
                        <w:tc>
                          <w:tcPr>
                            <w:tcW w:w="720" w:type="dxa"/>
                          </w:tcPr>
                          <w:p w14:paraId="7B50A95B" w14:textId="77777777" w:rsidR="00233F84" w:rsidRPr="00801BD7" w:rsidRDefault="00233F84">
                            <w:r>
                              <w:t>2</w:t>
                            </w:r>
                          </w:p>
                        </w:tc>
                        <w:tc>
                          <w:tcPr>
                            <w:tcW w:w="720" w:type="dxa"/>
                          </w:tcPr>
                          <w:p w14:paraId="607E008B" w14:textId="77777777" w:rsidR="00233F84" w:rsidRPr="00801BD7" w:rsidRDefault="00233F84">
                            <w:r>
                              <w:t>4</w:t>
                            </w:r>
                          </w:p>
                        </w:tc>
                        <w:tc>
                          <w:tcPr>
                            <w:tcW w:w="720" w:type="dxa"/>
                          </w:tcPr>
                          <w:p w14:paraId="5CE7BCDF" w14:textId="77777777" w:rsidR="00233F84" w:rsidRPr="00801BD7" w:rsidRDefault="00233F84">
                            <w:r>
                              <w:t>6</w:t>
                            </w:r>
                          </w:p>
                        </w:tc>
                        <w:tc>
                          <w:tcPr>
                            <w:tcW w:w="720" w:type="dxa"/>
                          </w:tcPr>
                          <w:p w14:paraId="414591D3" w14:textId="77777777" w:rsidR="00233F84" w:rsidRPr="00801BD7" w:rsidRDefault="00233F84">
                            <w:r>
                              <w:t>8</w:t>
                            </w:r>
                          </w:p>
                        </w:tc>
                      </w:tr>
                      <w:tr w:rsidR="00233F84" w14:paraId="53241D4A" w14:textId="77777777" w:rsidTr="00BD3D91">
                        <w:tc>
                          <w:tcPr>
                            <w:tcW w:w="630" w:type="dxa"/>
                          </w:tcPr>
                          <w:p w14:paraId="5F9D9A9D" w14:textId="77777777" w:rsidR="00233F84" w:rsidRPr="00801BD7" w:rsidRDefault="00233F84">
                            <w:r w:rsidRPr="00A360EA">
                              <w:rPr>
                                <w:i/>
                              </w:rPr>
                              <w:t>f(x)</w:t>
                            </w:r>
                          </w:p>
                        </w:tc>
                        <w:tc>
                          <w:tcPr>
                            <w:tcW w:w="720" w:type="dxa"/>
                          </w:tcPr>
                          <w:p w14:paraId="3C41727F" w14:textId="77777777" w:rsidR="00233F84" w:rsidRPr="00801BD7" w:rsidRDefault="00233F84">
                            <w:r>
                              <w:t>1</w:t>
                            </w:r>
                          </w:p>
                        </w:tc>
                        <w:tc>
                          <w:tcPr>
                            <w:tcW w:w="720" w:type="dxa"/>
                          </w:tcPr>
                          <w:p w14:paraId="35D23679" w14:textId="77777777" w:rsidR="00233F84" w:rsidRPr="00801BD7" w:rsidRDefault="00233F84">
                            <w:r>
                              <w:t>3</w:t>
                            </w:r>
                          </w:p>
                        </w:tc>
                        <w:tc>
                          <w:tcPr>
                            <w:tcW w:w="720" w:type="dxa"/>
                          </w:tcPr>
                          <w:p w14:paraId="5C808C9B" w14:textId="77777777" w:rsidR="00233F84" w:rsidRPr="00801BD7" w:rsidRDefault="00233F84">
                            <w:r>
                              <w:t>7</w:t>
                            </w:r>
                          </w:p>
                        </w:tc>
                        <w:tc>
                          <w:tcPr>
                            <w:tcW w:w="720" w:type="dxa"/>
                          </w:tcPr>
                          <w:p w14:paraId="4A9F0F8B" w14:textId="77777777" w:rsidR="00233F84" w:rsidRPr="00801BD7" w:rsidRDefault="00233F84">
                            <w:r>
                              <w:t>11</w:t>
                            </w:r>
                          </w:p>
                        </w:tc>
                      </w:tr>
                    </w:tbl>
                    <w:p w14:paraId="2B8478E6" w14:textId="77777777" w:rsidR="00233F84" w:rsidRDefault="00233F84" w:rsidP="00E95EAE"/>
                  </w:txbxContent>
                </v:textbox>
                <w10:wrap type="square"/>
              </v:shape>
            </w:pict>
          </mc:Fallback>
        </mc:AlternateContent>
      </w:r>
      <w:r w:rsidR="00E95EAE">
        <w:t xml:space="preserve">A function </w:t>
      </w:r>
      <w:r w:rsidR="00E95EAE">
        <w:rPr>
          <w:i/>
        </w:rPr>
        <w:t>f(x)</w:t>
      </w:r>
      <w:r w:rsidR="00E95EAE">
        <w:t xml:space="preserve"> is given as a table below.  Create a table for the function </w:t>
      </w:r>
      <w:r w:rsidR="00E95EAE" w:rsidRPr="005D4AF7">
        <w:rPr>
          <w:position w:val="-24"/>
        </w:rPr>
        <w:object w:dxaOrig="1420" w:dyaOrig="620" w14:anchorId="6CD1E612">
          <v:shape id="_x0000_i1671" type="#_x0000_t75" style="width:71.25pt;height:30.75pt" o:ole="">
            <v:imagedata r:id="rId1334" o:title=""/>
          </v:shape>
          <o:OLEObject Type="Embed" ProgID="Equation.3" ShapeID="_x0000_i1671" DrawAspect="Content" ObjectID="_1718714697" r:id="rId1335"/>
        </w:object>
      </w:r>
    </w:p>
    <w:p w14:paraId="67B430C6" w14:textId="77777777" w:rsidR="00E95EAE" w:rsidRDefault="00E95EAE" w:rsidP="00E95EAE">
      <w:pPr>
        <w:pStyle w:val="Example"/>
      </w:pPr>
    </w:p>
    <w:p w14:paraId="06BFFF70" w14:textId="77777777" w:rsidR="00E95EAE" w:rsidRDefault="00E95EAE" w:rsidP="00E95EAE">
      <w:pPr>
        <w:pStyle w:val="Example"/>
      </w:pPr>
    </w:p>
    <w:p w14:paraId="0EB7278F" w14:textId="77777777" w:rsidR="00E95EAE" w:rsidRDefault="00E95EAE" w:rsidP="00E95EAE">
      <w:pPr>
        <w:pStyle w:val="Example"/>
      </w:pPr>
    </w:p>
    <w:p w14:paraId="23755172" w14:textId="77777777" w:rsidR="00E95EAE" w:rsidRPr="00ED0BCE" w:rsidRDefault="00E95EAE" w:rsidP="00E95EAE">
      <w:pPr>
        <w:pStyle w:val="Example"/>
      </w:pPr>
      <w:r>
        <w:t xml:space="preserve">The formula </w:t>
      </w:r>
      <w:r w:rsidRPr="005D4AF7">
        <w:rPr>
          <w:position w:val="-24"/>
        </w:rPr>
        <w:object w:dxaOrig="1420" w:dyaOrig="620" w14:anchorId="4B743DE5">
          <v:shape id="_x0000_i1672" type="#_x0000_t75" style="width:71.25pt;height:30.75pt" o:ole="">
            <v:imagedata r:id="rId1336" o:title=""/>
          </v:shape>
          <o:OLEObject Type="Embed" ProgID="Equation.3" ShapeID="_x0000_i1672" DrawAspect="Content" ObjectID="_1718714698" r:id="rId1337"/>
        </w:object>
      </w:r>
      <w:r>
        <w:t xml:space="preserve"> tells us that the output values of </w:t>
      </w:r>
      <w:r>
        <w:rPr>
          <w:i/>
        </w:rPr>
        <w:t>g</w:t>
      </w:r>
      <w:r>
        <w:t xml:space="preserve"> are half of the output values </w:t>
      </w:r>
      <w:proofErr w:type="spellStart"/>
      <w:r>
        <w:t xml:space="preserve">of </w:t>
      </w:r>
      <w:r>
        <w:rPr>
          <w:i/>
        </w:rPr>
        <w:t>f</w:t>
      </w:r>
      <w:proofErr w:type="spellEnd"/>
      <w:r>
        <w:t xml:space="preserve"> with the same inputs.  For example, we know that</w:t>
      </w:r>
      <w:r w:rsidRPr="005D4AF7">
        <w:rPr>
          <w:position w:val="-10"/>
        </w:rPr>
        <w:object w:dxaOrig="900" w:dyaOrig="320" w14:anchorId="45774FAF">
          <v:shape id="_x0000_i1673" type="#_x0000_t75" style="width:46.5pt;height:15pt" o:ole="">
            <v:imagedata r:id="rId1338" o:title=""/>
          </v:shape>
          <o:OLEObject Type="Embed" ProgID="Equation.3" ShapeID="_x0000_i1673" DrawAspect="Content" ObjectID="_1718714699" r:id="rId1339"/>
        </w:object>
      </w:r>
      <w:r>
        <w:t xml:space="preserve">.  Then </w:t>
      </w:r>
      <w:r w:rsidRPr="005D4AF7">
        <w:rPr>
          <w:position w:val="-24"/>
        </w:rPr>
        <w:object w:dxaOrig="2540" w:dyaOrig="620" w14:anchorId="0D38D015">
          <v:shape id="_x0000_i1674" type="#_x0000_t75" style="width:126pt;height:30.75pt" o:ole="">
            <v:imagedata r:id="rId1340" o:title=""/>
          </v:shape>
          <o:OLEObject Type="Embed" ProgID="Equation.3" ShapeID="_x0000_i1674" DrawAspect="Content" ObjectID="_1718714700" r:id="rId1341"/>
        </w:object>
      </w:r>
    </w:p>
    <w:p w14:paraId="66C25A9A" w14:textId="77777777" w:rsidR="00E95EAE" w:rsidRDefault="00B642A4" w:rsidP="00E95EAE">
      <w:pPr>
        <w:pStyle w:val="Example"/>
      </w:pPr>
      <w:r>
        <w:rPr>
          <w:noProof/>
        </w:rPr>
        <mc:AlternateContent>
          <mc:Choice Requires="wps">
            <w:drawing>
              <wp:anchor distT="0" distB="0" distL="114300" distR="114300" simplePos="0" relativeHeight="251667968" behindDoc="0" locked="0" layoutInCell="1" allowOverlap="1" wp14:anchorId="5793717F" wp14:editId="4E75F3FF">
                <wp:simplePos x="0" y="0"/>
                <wp:positionH relativeFrom="column">
                  <wp:posOffset>342900</wp:posOffset>
                </wp:positionH>
                <wp:positionV relativeFrom="paragraph">
                  <wp:posOffset>98425</wp:posOffset>
                </wp:positionV>
                <wp:extent cx="2533650" cy="485775"/>
                <wp:effectExtent l="0" t="0" r="0" b="0"/>
                <wp:wrapSquare wrapText="bothSides"/>
                <wp:docPr id="171" name="Text Box 1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3650" cy="485775"/>
                        </a:xfrm>
                        <a:prstGeom prst="rect">
                          <a:avLst/>
                        </a:prstGeom>
                        <a:solidFill>
                          <a:srgbClr val="FFFFFF"/>
                        </a:solidFill>
                        <a:ln>
                          <a:noFill/>
                        </a:ln>
                        <a:extLst>
                          <a:ext uri="{91240B29-F687-4f45-9708-019B960494DF}">
                            <a14:hiddenLine xmlns="" xmlns:a14="http://schemas.microsoft.com/office/drawing/2010/main" xmlns:w="http://schemas.openxmlformats.org/wordprocessingml/2006/main" xmlns:w10="urn:schemas-microsoft-com:office:word" xmlns:v="urn:schemas-microsoft-com:vml" xmlns:o="urn:schemas-microsoft-com:office:office" w="9525">
                              <a:solidFill>
                                <a:srgbClr val="000000"/>
                              </a:solidFill>
                              <a:miter lim="800000"/>
                              <a:headEnd/>
                              <a:tailEnd/>
                            </a14:hiddenLine>
                          </a:ext>
                        </a:extLst>
                      </wps:spPr>
                      <wps:txbx>
                        <w:txbxContent>
                          <w:tbl>
                            <w:tblPr>
                              <w:tblW w:w="351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30"/>
                              <w:gridCol w:w="720"/>
                              <w:gridCol w:w="720"/>
                              <w:gridCol w:w="720"/>
                              <w:gridCol w:w="720"/>
                            </w:tblGrid>
                            <w:tr w:rsidR="00233F84" w14:paraId="147E22A2" w14:textId="77777777" w:rsidTr="00BD3D91">
                              <w:tc>
                                <w:tcPr>
                                  <w:tcW w:w="630" w:type="dxa"/>
                                </w:tcPr>
                                <w:p w14:paraId="7FB62754" w14:textId="77777777" w:rsidR="00233F84" w:rsidRPr="00A360EA" w:rsidRDefault="00233F84">
                                  <w:pPr>
                                    <w:rPr>
                                      <w:i/>
                                    </w:rPr>
                                  </w:pPr>
                                  <w:r w:rsidRPr="007A3632">
                                    <w:rPr>
                                      <w:i/>
                                    </w:rPr>
                                    <w:t>x</w:t>
                                  </w:r>
                                </w:p>
                              </w:tc>
                              <w:tc>
                                <w:tcPr>
                                  <w:tcW w:w="720" w:type="dxa"/>
                                </w:tcPr>
                                <w:p w14:paraId="0A0FB1FD" w14:textId="77777777" w:rsidR="00233F84" w:rsidRPr="00801BD7" w:rsidRDefault="00233F84">
                                  <w:r>
                                    <w:t>2</w:t>
                                  </w:r>
                                </w:p>
                              </w:tc>
                              <w:tc>
                                <w:tcPr>
                                  <w:tcW w:w="720" w:type="dxa"/>
                                </w:tcPr>
                                <w:p w14:paraId="172BDCC0" w14:textId="77777777" w:rsidR="00233F84" w:rsidRPr="00801BD7" w:rsidRDefault="00233F84">
                                  <w:r>
                                    <w:t>4</w:t>
                                  </w:r>
                                </w:p>
                              </w:tc>
                              <w:tc>
                                <w:tcPr>
                                  <w:tcW w:w="720" w:type="dxa"/>
                                </w:tcPr>
                                <w:p w14:paraId="08C0812D" w14:textId="77777777" w:rsidR="00233F84" w:rsidRPr="00801BD7" w:rsidRDefault="00233F84">
                                  <w:r>
                                    <w:t>6</w:t>
                                  </w:r>
                                </w:p>
                              </w:tc>
                              <w:tc>
                                <w:tcPr>
                                  <w:tcW w:w="720" w:type="dxa"/>
                                </w:tcPr>
                                <w:p w14:paraId="5C286381" w14:textId="77777777" w:rsidR="00233F84" w:rsidRPr="00801BD7" w:rsidRDefault="00233F84">
                                  <w:r>
                                    <w:t>8</w:t>
                                  </w:r>
                                </w:p>
                              </w:tc>
                            </w:tr>
                            <w:tr w:rsidR="00233F84" w14:paraId="7AF83090" w14:textId="77777777" w:rsidTr="00BD3D91">
                              <w:tc>
                                <w:tcPr>
                                  <w:tcW w:w="630" w:type="dxa"/>
                                </w:tcPr>
                                <w:p w14:paraId="4603615D" w14:textId="77777777" w:rsidR="00233F84" w:rsidRPr="00801BD7" w:rsidRDefault="00233F84">
                                  <w:r w:rsidRPr="00A360EA">
                                    <w:rPr>
                                      <w:i/>
                                    </w:rPr>
                                    <w:t>g(x)</w:t>
                                  </w:r>
                                </w:p>
                              </w:tc>
                              <w:tc>
                                <w:tcPr>
                                  <w:tcW w:w="720" w:type="dxa"/>
                                </w:tcPr>
                                <w:p w14:paraId="0ABB15B0" w14:textId="77777777" w:rsidR="00233F84" w:rsidRPr="00801BD7" w:rsidRDefault="00233F84">
                                  <w:r>
                                    <w:t>1/2</w:t>
                                  </w:r>
                                </w:p>
                              </w:tc>
                              <w:tc>
                                <w:tcPr>
                                  <w:tcW w:w="720" w:type="dxa"/>
                                </w:tcPr>
                                <w:p w14:paraId="463BBFCD" w14:textId="77777777" w:rsidR="00233F84" w:rsidRPr="00801BD7" w:rsidRDefault="00233F84">
                                  <w:r>
                                    <w:t>3/2</w:t>
                                  </w:r>
                                </w:p>
                              </w:tc>
                              <w:tc>
                                <w:tcPr>
                                  <w:tcW w:w="720" w:type="dxa"/>
                                </w:tcPr>
                                <w:p w14:paraId="7D3A0485" w14:textId="77777777" w:rsidR="00233F84" w:rsidRPr="00801BD7" w:rsidRDefault="00233F84">
                                  <w:r>
                                    <w:t>7/2</w:t>
                                  </w:r>
                                </w:p>
                              </w:tc>
                              <w:tc>
                                <w:tcPr>
                                  <w:tcW w:w="720" w:type="dxa"/>
                                </w:tcPr>
                                <w:p w14:paraId="35CC557B" w14:textId="77777777" w:rsidR="00233F84" w:rsidRPr="00801BD7" w:rsidRDefault="00233F84">
                                  <w:r>
                                    <w:t>11/2</w:t>
                                  </w:r>
                                </w:p>
                              </w:tc>
                            </w:tr>
                          </w:tbl>
                          <w:p w14:paraId="1E6BFF33" w14:textId="77777777" w:rsidR="00233F84" w:rsidRDefault="00233F84" w:rsidP="00E95EAE"/>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793717F" id="Text Box 171" o:spid="_x0000_s1106" type="#_x0000_t202" style="position:absolute;left:0;text-align:left;margin-left:27pt;margin-top:7.75pt;width:199.5pt;height:38.25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" stroked="f">
                <v:textbox>
                  <w:txbxContent>
                    <w:tbl>
                      <w:tblPr>
                        <w:tblW w:w="351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30"/>
                        <w:gridCol w:w="720"/>
                        <w:gridCol w:w="720"/>
                        <w:gridCol w:w="720"/>
                        <w:gridCol w:w="720"/>
                      </w:tblGrid>
                      <w:tr w:rsidR="00233F84" w14:paraId="147E22A2" w14:textId="77777777" w:rsidTr="00BD3D91">
                        <w:tc>
                          <w:tcPr>
                            <w:tcW w:w="630" w:type="dxa"/>
                          </w:tcPr>
                          <w:p w14:paraId="7FB62754" w14:textId="77777777" w:rsidR="00233F84" w:rsidRPr="00A360EA" w:rsidRDefault="00233F84">
                            <w:pPr>
                              <w:rPr>
                                <w:i/>
                              </w:rPr>
                            </w:pPr>
                            <w:r w:rsidRPr="007A3632">
                              <w:rPr>
                                <w:i/>
                              </w:rPr>
                              <w:t>x</w:t>
                            </w:r>
                          </w:p>
                        </w:tc>
                        <w:tc>
                          <w:tcPr>
                            <w:tcW w:w="720" w:type="dxa"/>
                          </w:tcPr>
                          <w:p w14:paraId="0A0FB1FD" w14:textId="77777777" w:rsidR="00233F84" w:rsidRPr="00801BD7" w:rsidRDefault="00233F84">
                            <w:r>
                              <w:t>2</w:t>
                            </w:r>
                          </w:p>
                        </w:tc>
                        <w:tc>
                          <w:tcPr>
                            <w:tcW w:w="720" w:type="dxa"/>
                          </w:tcPr>
                          <w:p w14:paraId="172BDCC0" w14:textId="77777777" w:rsidR="00233F84" w:rsidRPr="00801BD7" w:rsidRDefault="00233F84">
                            <w:r>
                              <w:t>4</w:t>
                            </w:r>
                          </w:p>
                        </w:tc>
                        <w:tc>
                          <w:tcPr>
                            <w:tcW w:w="720" w:type="dxa"/>
                          </w:tcPr>
                          <w:p w14:paraId="08C0812D" w14:textId="77777777" w:rsidR="00233F84" w:rsidRPr="00801BD7" w:rsidRDefault="00233F84">
                            <w:r>
                              <w:t>6</w:t>
                            </w:r>
                          </w:p>
                        </w:tc>
                        <w:tc>
                          <w:tcPr>
                            <w:tcW w:w="720" w:type="dxa"/>
                          </w:tcPr>
                          <w:p w14:paraId="5C286381" w14:textId="77777777" w:rsidR="00233F84" w:rsidRPr="00801BD7" w:rsidRDefault="00233F84">
                            <w:r>
                              <w:t>8</w:t>
                            </w:r>
                          </w:p>
                        </w:tc>
                      </w:tr>
                      <w:tr w:rsidR="00233F84" w14:paraId="7AF83090" w14:textId="77777777" w:rsidTr="00BD3D91">
                        <w:tc>
                          <w:tcPr>
                            <w:tcW w:w="630" w:type="dxa"/>
                          </w:tcPr>
                          <w:p w14:paraId="4603615D" w14:textId="77777777" w:rsidR="00233F84" w:rsidRPr="00801BD7" w:rsidRDefault="00233F84">
                            <w:r w:rsidRPr="00A360EA">
                              <w:rPr>
                                <w:i/>
                              </w:rPr>
                              <w:t>g(x)</w:t>
                            </w:r>
                          </w:p>
                        </w:tc>
                        <w:tc>
                          <w:tcPr>
                            <w:tcW w:w="720" w:type="dxa"/>
                          </w:tcPr>
                          <w:p w14:paraId="0ABB15B0" w14:textId="77777777" w:rsidR="00233F84" w:rsidRPr="00801BD7" w:rsidRDefault="00233F84">
                            <w:r>
                              <w:t>1/2</w:t>
                            </w:r>
                          </w:p>
                        </w:tc>
                        <w:tc>
                          <w:tcPr>
                            <w:tcW w:w="720" w:type="dxa"/>
                          </w:tcPr>
                          <w:p w14:paraId="463BBFCD" w14:textId="77777777" w:rsidR="00233F84" w:rsidRPr="00801BD7" w:rsidRDefault="00233F84">
                            <w:r>
                              <w:t>3/2</w:t>
                            </w:r>
                          </w:p>
                        </w:tc>
                        <w:tc>
                          <w:tcPr>
                            <w:tcW w:w="720" w:type="dxa"/>
                          </w:tcPr>
                          <w:p w14:paraId="7D3A0485" w14:textId="77777777" w:rsidR="00233F84" w:rsidRPr="00801BD7" w:rsidRDefault="00233F84">
                            <w:r>
                              <w:t>7/2</w:t>
                            </w:r>
                          </w:p>
                        </w:tc>
                        <w:tc>
                          <w:tcPr>
                            <w:tcW w:w="720" w:type="dxa"/>
                          </w:tcPr>
                          <w:p w14:paraId="35CC557B" w14:textId="77777777" w:rsidR="00233F84" w:rsidRPr="00801BD7" w:rsidRDefault="00233F84">
                            <w:r>
                              <w:t>11/2</w:t>
                            </w:r>
                          </w:p>
                        </w:tc>
                      </w:tr>
                    </w:tbl>
                    <w:p w14:paraId="1E6BFF33" w14:textId="77777777" w:rsidR="00233F84" w:rsidRDefault="00233F84" w:rsidP="00E95EAE"/>
                  </w:txbxContent>
                </v:textbox>
                <w10:wrap type="square"/>
              </v:shape>
            </w:pict>
          </mc:Fallback>
        </mc:AlternateContent>
      </w:r>
    </w:p>
    <w:p w14:paraId="491ABE21" w14:textId="77777777" w:rsidR="00E95EAE" w:rsidRDefault="00E95EAE" w:rsidP="00E95EAE">
      <w:pPr>
        <w:pStyle w:val="Example"/>
      </w:pPr>
    </w:p>
    <w:p w14:paraId="21FCDF51" w14:textId="77777777" w:rsidR="00E95EAE" w:rsidRDefault="00E95EAE" w:rsidP="00E95EAE">
      <w:pPr>
        <w:pStyle w:val="Example"/>
      </w:pPr>
    </w:p>
    <w:p w14:paraId="7D0FEC68" w14:textId="77777777" w:rsidR="00E95EAE" w:rsidRDefault="00E95EAE" w:rsidP="00E95EAE">
      <w:pPr>
        <w:pStyle w:val="Example"/>
      </w:pPr>
    </w:p>
    <w:p w14:paraId="66ED44A5" w14:textId="77777777" w:rsidR="00E95EAE" w:rsidRPr="00ED0BCE" w:rsidRDefault="00E95EAE" w:rsidP="00E95EAE">
      <w:pPr>
        <w:pStyle w:val="Example"/>
      </w:pPr>
      <w:r>
        <w:t xml:space="preserve">The result is that the function </w:t>
      </w:r>
      <w:r>
        <w:rPr>
          <w:i/>
        </w:rPr>
        <w:t>g(x)</w:t>
      </w:r>
      <w:r>
        <w:t xml:space="preserve"> has been compressed vertically by ½.  Each output value has been cut in half, so the graph would now be half the original height.</w:t>
      </w:r>
    </w:p>
    <w:p w14:paraId="376F5951" w14:textId="77777777" w:rsidR="00E95EAE" w:rsidRDefault="00E95EAE" w:rsidP="00E95EAE"/>
    <w:p w14:paraId="45C23711" w14:textId="77777777" w:rsidR="00233F84" w:rsidRDefault="00233F84" w:rsidP="00E95EAE"/>
    <w:p w14:paraId="46C75B52" w14:textId="77777777" w:rsidR="00E95EAE" w:rsidRDefault="00E95EAE" w:rsidP="00E95EAE">
      <w:pPr>
        <w:pStyle w:val="ExampleHeader"/>
      </w:pPr>
      <w:r>
        <w:t>Example  15</w:t>
      </w:r>
    </w:p>
    <w:p w14:paraId="690731F4" w14:textId="77777777" w:rsidR="00E95EAE" w:rsidRDefault="006B264B" w:rsidP="00E95EAE">
      <w:pPr>
        <w:pStyle w:val="Example"/>
      </w:pPr>
      <w:r>
        <w:rPr>
          <w:noProof/>
        </w:rPr>
        <w:drawing>
          <wp:anchor distT="0" distB="0" distL="114300" distR="114300" simplePos="0" relativeHeight="251642368" behindDoc="0" locked="0" layoutInCell="1" allowOverlap="1" wp14:anchorId="1E1E55D4" wp14:editId="0CEBD0C1">
            <wp:simplePos x="0" y="0"/>
            <wp:positionH relativeFrom="column">
              <wp:posOffset>3573145</wp:posOffset>
            </wp:positionH>
            <wp:positionV relativeFrom="paragraph">
              <wp:posOffset>38735</wp:posOffset>
            </wp:positionV>
            <wp:extent cx="2118781" cy="2194560"/>
            <wp:effectExtent l="0" t="0" r="0" b="0"/>
            <wp:wrapThrough wrapText="bothSides">
              <wp:wrapPolygon edited="0">
                <wp:start x="0" y="0"/>
                <wp:lineTo x="0" y="21375"/>
                <wp:lineTo x="21367" y="21375"/>
                <wp:lineTo x="21367" y="0"/>
                <wp:lineTo x="0" y="0"/>
              </wp:wrapPolygon>
            </wp:wrapThrough>
            <wp:docPr id="229" name="Picture 229" descr="A transformation of a basic cubic graph, with inflection point at the origin and passing through 2 comma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29" descr="A transformation of a basic cubic graph, with inflection point at the origin and passing through 2 comma 2"/>
                    <pic:cNvPicPr>
                      <a:picLocks noChangeAspect="1" noChangeArrowheads="1"/>
                    </pic:cNvPicPr>
                  </pic:nvPicPr>
                  <pic:blipFill>
                    <a:blip r:embed="rId1342">
                      <a:extLst>
                        <a:ext uri="{28A0092B-C50C-407E-A947-70E740481C1C}">
                          <a14:useLocalDpi xmlns:a14="http://schemas.microsoft.com/office/drawing/2010/main" val="0"/>
                        </a:ext>
                      </a:extLst>
                    </a:blip>
                    <a:srcRect/>
                    <a:stretch>
                      <a:fillRect/>
                    </a:stretch>
                  </pic:blipFill>
                  <pic:spPr bwMode="auto">
                    <a:xfrm>
                      <a:off x="0" y="0"/>
                      <a:ext cx="2118781" cy="21945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95EAE">
        <w:t xml:space="preserve">The graph </w:t>
      </w:r>
      <w:r>
        <w:t>shown is</w:t>
      </w:r>
      <w:r w:rsidR="00E95EAE">
        <w:t xml:space="preserve"> a transformation of the toolkit function </w:t>
      </w:r>
      <w:r w:rsidR="00E95EAE" w:rsidRPr="005D4AF7">
        <w:rPr>
          <w:position w:val="-10"/>
        </w:rPr>
        <w:object w:dxaOrig="999" w:dyaOrig="360" w14:anchorId="0E353412">
          <v:shape id="_x0000_i1675" type="#_x0000_t75" style="width:49.5pt;height:18.75pt" o:ole="">
            <v:imagedata r:id="rId1343" o:title=""/>
          </v:shape>
          <o:OLEObject Type="Embed" ProgID="Equation.3" ShapeID="_x0000_i1675" DrawAspect="Content" ObjectID="_1718714701" r:id="rId1344"/>
        </w:object>
      </w:r>
      <w:r w:rsidR="00E95EAE">
        <w:t xml:space="preserve">.  Relate this new function </w:t>
      </w:r>
      <w:r w:rsidR="00E95EAE">
        <w:rPr>
          <w:i/>
        </w:rPr>
        <w:t>g(x)</w:t>
      </w:r>
      <w:r w:rsidR="00E95EAE">
        <w:t xml:space="preserve"> to </w:t>
      </w:r>
      <w:r w:rsidR="00E95EAE">
        <w:rPr>
          <w:i/>
        </w:rPr>
        <w:t>f(x)</w:t>
      </w:r>
      <w:r w:rsidR="00E95EAE">
        <w:t xml:space="preserve">, then find a formula for </w:t>
      </w:r>
      <w:r w:rsidR="00E95EAE">
        <w:rPr>
          <w:i/>
        </w:rPr>
        <w:t>g(x)</w:t>
      </w:r>
      <w:r w:rsidR="00E95EAE">
        <w:t>.</w:t>
      </w:r>
    </w:p>
    <w:p w14:paraId="54143D53" w14:textId="77777777" w:rsidR="00E95EAE" w:rsidRDefault="00E95EAE" w:rsidP="00E95EAE">
      <w:pPr>
        <w:pStyle w:val="Example"/>
      </w:pPr>
    </w:p>
    <w:p w14:paraId="27817145" w14:textId="77777777" w:rsidR="00E23065" w:rsidRDefault="00E95EAE" w:rsidP="00E95EAE">
      <w:pPr>
        <w:pStyle w:val="Example"/>
      </w:pPr>
      <w:r>
        <w:t xml:space="preserve">When trying to determine a vertical stretch or shift, it is helpful to look for a point on the graph that is relatively clear.  In this graph, it appears that </w:t>
      </w:r>
      <w:r w:rsidRPr="005D4AF7">
        <w:rPr>
          <w:position w:val="-10"/>
        </w:rPr>
        <w:object w:dxaOrig="880" w:dyaOrig="320" w14:anchorId="2A1B5C86">
          <v:shape id="_x0000_i1676" type="#_x0000_t75" style="width:43.5pt;height:15pt" o:ole="">
            <v:imagedata r:id="rId1345" o:title=""/>
          </v:shape>
          <o:OLEObject Type="Embed" ProgID="Equation.3" ShapeID="_x0000_i1676" DrawAspect="Content" ObjectID="_1718714702" r:id="rId1346"/>
        </w:object>
      </w:r>
      <w:r>
        <w:t xml:space="preserve">.  With the basic cubic function at the same input, </w:t>
      </w:r>
      <w:r w:rsidRPr="005D4AF7">
        <w:rPr>
          <w:position w:val="-10"/>
        </w:rPr>
        <w:object w:dxaOrig="1380" w:dyaOrig="360" w14:anchorId="76B94D2E">
          <v:shape id="_x0000_i1677" type="#_x0000_t75" style="width:69pt;height:18.75pt" o:ole="">
            <v:imagedata r:id="rId1347" o:title=""/>
          </v:shape>
          <o:OLEObject Type="Embed" ProgID="Equation.3" ShapeID="_x0000_i1677" DrawAspect="Content" ObjectID="_1718714703" r:id="rId1348"/>
        </w:object>
      </w:r>
      <w:r>
        <w:t xml:space="preserve">.  </w:t>
      </w:r>
    </w:p>
    <w:p w14:paraId="2BE32EEC" w14:textId="77777777" w:rsidR="00233F84" w:rsidRDefault="00233F84" w:rsidP="00E95EAE">
      <w:pPr>
        <w:pStyle w:val="Example"/>
      </w:pPr>
    </w:p>
    <w:p w14:paraId="458BD8D1" w14:textId="77777777" w:rsidR="006B264B" w:rsidRDefault="00E95EAE" w:rsidP="00E95EAE">
      <w:pPr>
        <w:pStyle w:val="Example"/>
      </w:pPr>
      <w:r>
        <w:lastRenderedPageBreak/>
        <w:t xml:space="preserve">Based on that, it appears that the outputs of </w:t>
      </w:r>
      <w:r>
        <w:rPr>
          <w:i/>
        </w:rPr>
        <w:t>g</w:t>
      </w:r>
      <w:r>
        <w:t xml:space="preserve"> are ¼ the outputs of the function </w:t>
      </w:r>
      <w:r>
        <w:rPr>
          <w:i/>
        </w:rPr>
        <w:t>f</w:t>
      </w:r>
      <w:r>
        <w:t xml:space="preserve">, since </w:t>
      </w:r>
      <w:r w:rsidRPr="009D5849">
        <w:rPr>
          <w:position w:val="-24"/>
        </w:rPr>
        <w:object w:dxaOrig="1420" w:dyaOrig="620" w14:anchorId="3DD2C902">
          <v:shape id="_x0000_i1678" type="#_x0000_t75" style="width:71.25pt;height:30.75pt" o:ole="">
            <v:imagedata r:id="rId1349" o:title=""/>
          </v:shape>
          <o:OLEObject Type="Embed" ProgID="Equation.3" ShapeID="_x0000_i1678" DrawAspect="Content" ObjectID="_1718714704" r:id="rId1350"/>
        </w:object>
      </w:r>
      <w:r>
        <w:t xml:space="preserve">.  </w:t>
      </w:r>
    </w:p>
    <w:p w14:paraId="2109B5E6" w14:textId="77777777" w:rsidR="00E23065" w:rsidRDefault="00E23065" w:rsidP="00E95EAE">
      <w:pPr>
        <w:pStyle w:val="Example"/>
      </w:pPr>
    </w:p>
    <w:p w14:paraId="0C940895" w14:textId="77777777" w:rsidR="00E95EAE" w:rsidRDefault="00E95EAE" w:rsidP="00E95EAE">
      <w:pPr>
        <w:pStyle w:val="Example"/>
      </w:pPr>
      <w:r>
        <w:t>From this we can fairly safely conclude that:</w:t>
      </w:r>
    </w:p>
    <w:p w14:paraId="2619EF4F" w14:textId="77777777" w:rsidR="00E95EAE" w:rsidRDefault="00E95EAE" w:rsidP="00E95EAE">
      <w:pPr>
        <w:pStyle w:val="Example"/>
      </w:pPr>
      <w:r w:rsidRPr="009D5849">
        <w:rPr>
          <w:position w:val="-24"/>
        </w:rPr>
        <w:object w:dxaOrig="1420" w:dyaOrig="620" w14:anchorId="5A762FC3">
          <v:shape id="_x0000_i1679" type="#_x0000_t75" style="width:71.25pt;height:30.75pt" o:ole="">
            <v:imagedata r:id="rId1351" o:title=""/>
          </v:shape>
          <o:OLEObject Type="Embed" ProgID="Equation.3" ShapeID="_x0000_i1679" DrawAspect="Content" ObjectID="_1718714705" r:id="rId1352"/>
        </w:object>
      </w:r>
    </w:p>
    <w:p w14:paraId="4BFE5F7F" w14:textId="77777777" w:rsidR="00E95EAE" w:rsidRDefault="00E95EAE" w:rsidP="00E95EAE">
      <w:pPr>
        <w:pStyle w:val="Example"/>
      </w:pPr>
    </w:p>
    <w:p w14:paraId="78A27502" w14:textId="77777777" w:rsidR="00E95EAE" w:rsidRDefault="00E95EAE" w:rsidP="00406C83">
      <w:pPr>
        <w:pStyle w:val="Example"/>
      </w:pPr>
      <w:r>
        <w:t xml:space="preserve">We can write a formula for </w:t>
      </w:r>
      <w:r>
        <w:rPr>
          <w:i/>
        </w:rPr>
        <w:t>g</w:t>
      </w:r>
      <w:r>
        <w:t xml:space="preserve"> by using the definition of the function </w:t>
      </w:r>
      <w:r>
        <w:rPr>
          <w:i/>
        </w:rPr>
        <w:t>f</w:t>
      </w:r>
      <w:r w:rsidR="00406C83" w:rsidRPr="009D5849">
        <w:rPr>
          <w:position w:val="-24"/>
        </w:rPr>
        <w:object w:dxaOrig="2079" w:dyaOrig="620" w14:anchorId="0313241C">
          <v:shape id="_x0000_i1680" type="#_x0000_t75" style="width:104.25pt;height:30.75pt" o:ole="">
            <v:imagedata r:id="rId1353" o:title=""/>
          </v:shape>
          <o:OLEObject Type="Embed" ProgID="Equation.3" ShapeID="_x0000_i1680" DrawAspect="Content" ObjectID="_1718714706" r:id="rId1354"/>
        </w:object>
      </w:r>
    </w:p>
    <w:p w14:paraId="0B6FC0D2" w14:textId="77777777" w:rsidR="00E95EAE" w:rsidRDefault="00E95EAE" w:rsidP="00E95EAE"/>
    <w:p w14:paraId="5944EBC3" w14:textId="77777777" w:rsidR="006B264B" w:rsidRDefault="006B264B" w:rsidP="00E95EAE"/>
    <w:p w14:paraId="44158FE0" w14:textId="77777777" w:rsidR="00E95EAE" w:rsidRDefault="00E95EAE" w:rsidP="00E95EAE">
      <w:r>
        <w:t>Now we consider changes to the inside of a function.</w:t>
      </w:r>
    </w:p>
    <w:p w14:paraId="0A3D5DC5" w14:textId="77777777" w:rsidR="00E95EAE" w:rsidRDefault="00E95EAE" w:rsidP="00E95EAE"/>
    <w:p w14:paraId="6F42F66D" w14:textId="77777777" w:rsidR="006B264B" w:rsidRDefault="006B264B" w:rsidP="00E95EAE"/>
    <w:p w14:paraId="76F4A5B6" w14:textId="77777777" w:rsidR="00E95EAE" w:rsidRDefault="00E95EAE" w:rsidP="00E95EAE">
      <w:pPr>
        <w:pStyle w:val="ExampleHeader"/>
      </w:pPr>
      <w:r>
        <w:t>Example 16</w:t>
      </w:r>
    </w:p>
    <w:p w14:paraId="22862989" w14:textId="77777777" w:rsidR="00E95EAE" w:rsidRDefault="00E95EAE" w:rsidP="00E95EAE">
      <w:pPr>
        <w:pStyle w:val="Example"/>
      </w:pPr>
      <w:r>
        <w:t xml:space="preserve">Returning to the fruit fly population we looked at earlier, suppose the scientist is now comparing it to a population that progresses through its lifespan twice as fast as the original population.  In other words, this new population, </w:t>
      </w:r>
      <w:r>
        <w:rPr>
          <w:i/>
        </w:rPr>
        <w:t>R</w:t>
      </w:r>
      <w:r>
        <w:t>, will progress in 1 hour the same amount the original population did in 2 hours, and in 2 hours, will progress as much as the original population did in 4 hours.  Sketch a graph of this population.</w:t>
      </w:r>
    </w:p>
    <w:p w14:paraId="0FF42E56" w14:textId="77777777" w:rsidR="00E95EAE" w:rsidRDefault="00E95EAE" w:rsidP="00E95EAE">
      <w:pPr>
        <w:pStyle w:val="Example"/>
      </w:pPr>
    </w:p>
    <w:p w14:paraId="25A24A3F" w14:textId="77777777" w:rsidR="00E95EAE" w:rsidRDefault="00E95EAE" w:rsidP="00E95EAE">
      <w:pPr>
        <w:pStyle w:val="Example"/>
      </w:pPr>
      <w:r>
        <w:t>Symbolically, we could write</w:t>
      </w:r>
    </w:p>
    <w:p w14:paraId="5E0724C8" w14:textId="77777777" w:rsidR="00E95EAE" w:rsidRDefault="00E95EAE" w:rsidP="00E95EAE">
      <w:pPr>
        <w:pStyle w:val="Example"/>
        <w:rPr>
          <w:i/>
        </w:rPr>
      </w:pPr>
      <w:r w:rsidRPr="0022431F">
        <w:rPr>
          <w:i/>
          <w:position w:val="-10"/>
        </w:rPr>
        <w:object w:dxaOrig="1180" w:dyaOrig="320" w14:anchorId="105CF89A">
          <v:shape id="_x0000_i1681" type="#_x0000_t75" style="width:59.25pt;height:15pt" o:ole="">
            <v:imagedata r:id="rId1355" o:title=""/>
          </v:shape>
          <o:OLEObject Type="Embed" ProgID="Equation.3" ShapeID="_x0000_i1681" DrawAspect="Content" ObjectID="_1718714707" r:id="rId1356"/>
        </w:object>
      </w:r>
    </w:p>
    <w:p w14:paraId="531AFAF3" w14:textId="77777777" w:rsidR="00E95EAE" w:rsidRDefault="00E95EAE" w:rsidP="00E95EAE">
      <w:pPr>
        <w:pStyle w:val="Example"/>
      </w:pPr>
      <w:r w:rsidRPr="0022431F">
        <w:rPr>
          <w:i/>
          <w:position w:val="-10"/>
        </w:rPr>
        <w:object w:dxaOrig="1219" w:dyaOrig="320" w14:anchorId="59B9E8CA">
          <v:shape id="_x0000_i1682" type="#_x0000_t75" style="width:61.5pt;height:15pt" o:ole="">
            <v:imagedata r:id="rId1357" o:title=""/>
          </v:shape>
          <o:OLEObject Type="Embed" ProgID="Equation.3" ShapeID="_x0000_i1682" DrawAspect="Content" ObjectID="_1718714708" r:id="rId1358"/>
        </w:object>
      </w:r>
      <w:r>
        <w:t>, and in general,</w:t>
      </w:r>
    </w:p>
    <w:p w14:paraId="4D1A2481" w14:textId="77777777" w:rsidR="00E95EAE" w:rsidRDefault="00E95EAE" w:rsidP="00E95EAE">
      <w:pPr>
        <w:pStyle w:val="Example"/>
      </w:pPr>
      <w:r w:rsidRPr="0022431F">
        <w:rPr>
          <w:i/>
          <w:position w:val="-10"/>
        </w:rPr>
        <w:object w:dxaOrig="1260" w:dyaOrig="320" w14:anchorId="4C246ABE">
          <v:shape id="_x0000_i1683" type="#_x0000_t75" style="width:63.75pt;height:15pt" o:ole="">
            <v:imagedata r:id="rId1359" o:title=""/>
          </v:shape>
          <o:OLEObject Type="Embed" ProgID="Equation.3" ShapeID="_x0000_i1683" DrawAspect="Content" ObjectID="_1718714709" r:id="rId1360"/>
        </w:object>
      </w:r>
    </w:p>
    <w:p w14:paraId="7EF735BC" w14:textId="77777777" w:rsidR="00E95EAE" w:rsidRDefault="00E95EAE" w:rsidP="00E95EAE">
      <w:pPr>
        <w:pStyle w:val="Example"/>
      </w:pPr>
    </w:p>
    <w:p w14:paraId="6CD57B6F" w14:textId="77777777" w:rsidR="00E95EAE" w:rsidRDefault="00E95EAE" w:rsidP="00E95EAE">
      <w:pPr>
        <w:pStyle w:val="Example"/>
      </w:pPr>
      <w:r>
        <w:t>Graphing this,</w:t>
      </w:r>
    </w:p>
    <w:p w14:paraId="54ED4131" w14:textId="77777777" w:rsidR="00E95EAE" w:rsidRDefault="00E95EAE" w:rsidP="00E95EAE">
      <w:pPr>
        <w:pStyle w:val="Example"/>
      </w:pPr>
    </w:p>
    <w:p w14:paraId="2CEAD5FC" w14:textId="77777777" w:rsidR="00E95EAE" w:rsidRPr="009D5849" w:rsidRDefault="006B264B" w:rsidP="00E95EAE">
      <w:pPr>
        <w:pStyle w:val="Example"/>
      </w:pPr>
      <w:r>
        <w:t xml:space="preserve">     </w:t>
      </w:r>
      <w:r w:rsidR="00E95EAE">
        <w:t xml:space="preserve">Original population, </w:t>
      </w:r>
      <w:r w:rsidR="00E95EAE">
        <w:rPr>
          <w:i/>
        </w:rPr>
        <w:t>P(t)</w:t>
      </w:r>
      <w:r w:rsidR="00E95EAE">
        <w:tab/>
      </w:r>
      <w:r w:rsidR="00E95EAE">
        <w:tab/>
      </w:r>
      <w:r w:rsidR="00E95EAE">
        <w:tab/>
        <w:t xml:space="preserve">Transformed, </w:t>
      </w:r>
      <w:r w:rsidR="00E95EAE">
        <w:rPr>
          <w:i/>
        </w:rPr>
        <w:t>R(t)</w:t>
      </w:r>
    </w:p>
    <w:p w14:paraId="481FEE93" w14:textId="77777777" w:rsidR="00E95EAE" w:rsidRDefault="00E51CD3" w:rsidP="00E95EAE">
      <w:pPr>
        <w:pStyle w:val="Example"/>
        <w:rPr>
          <w:rFonts w:ascii="Trebuchet MS" w:hAnsi="Trebuchet MS"/>
          <w:sz w:val="22"/>
          <w:lang w:eastAsia="zh-TW"/>
        </w:rPr>
      </w:pPr>
      <w:r>
        <w:rPr>
          <w:noProof/>
        </w:rPr>
        <w:drawing>
          <wp:inline distT="0" distB="0" distL="0" distR="0" wp14:anchorId="2C1FE14D" wp14:editId="6DA3CD91">
            <wp:extent cx="1936750" cy="1964690"/>
            <wp:effectExtent l="0" t="0" r="0" b="0"/>
            <wp:docPr id="230" name="Picture 230" descr="A piecewise function that passes through 0 comma 1, 3 comma 3, 6 comma 2, and 7 comma 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0" descr="A piecewise function that passes through 0 comma 1, 3 comma 3, 6 comma 2, and 7 comma 0"/>
                    <pic:cNvPicPr>
                      <a:picLocks noChangeAspect="1" noChangeArrowheads="1"/>
                    </pic:cNvPicPr>
                  </pic:nvPicPr>
                  <pic:blipFill>
                    <a:blip r:embed="rId1361">
                      <a:extLst>
                        <a:ext uri="{28A0092B-C50C-407E-A947-70E740481C1C}">
                          <a14:useLocalDpi xmlns:a14="http://schemas.microsoft.com/office/drawing/2010/main" val="0"/>
                        </a:ext>
                      </a:extLst>
                    </a:blip>
                    <a:srcRect/>
                    <a:stretch>
                      <a:fillRect/>
                    </a:stretch>
                  </pic:blipFill>
                  <pic:spPr bwMode="auto">
                    <a:xfrm>
                      <a:off x="0" y="0"/>
                      <a:ext cx="1936750" cy="1964690"/>
                    </a:xfrm>
                    <a:prstGeom prst="rect">
                      <a:avLst/>
                    </a:prstGeom>
                    <a:noFill/>
                    <a:ln>
                      <a:noFill/>
                    </a:ln>
                  </pic:spPr>
                </pic:pic>
              </a:graphicData>
            </a:graphic>
          </wp:inline>
        </w:drawing>
      </w:r>
      <w:r w:rsidR="00E95EAE">
        <w:t xml:space="preserve">   </w:t>
      </w:r>
      <w:r w:rsidR="00E95EAE">
        <w:rPr>
          <w:rFonts w:ascii="Trebuchet MS" w:hAnsi="Trebuchet MS"/>
          <w:sz w:val="22"/>
          <w:lang w:eastAsia="zh-TW"/>
        </w:rPr>
        <w:t xml:space="preserve">  </w:t>
      </w:r>
      <w:r w:rsidR="006B264B">
        <w:rPr>
          <w:rFonts w:ascii="Trebuchet MS" w:hAnsi="Trebuchet MS"/>
          <w:sz w:val="22"/>
          <w:lang w:eastAsia="zh-TW"/>
        </w:rPr>
        <w:tab/>
      </w:r>
      <w:r w:rsidR="00E95EAE">
        <w:rPr>
          <w:rFonts w:ascii="Trebuchet MS" w:hAnsi="Trebuchet MS"/>
          <w:sz w:val="22"/>
          <w:lang w:eastAsia="zh-TW"/>
        </w:rPr>
        <w:t xml:space="preserve">  </w:t>
      </w:r>
      <w:r w:rsidR="006B264B">
        <w:rPr>
          <w:rFonts w:ascii="Trebuchet MS" w:hAnsi="Trebuchet MS"/>
          <w:noProof/>
          <w:sz w:val="22"/>
        </w:rPr>
        <w:drawing>
          <wp:inline distT="0" distB="0" distL="0" distR="0" wp14:anchorId="1E85813F" wp14:editId="1A1024F5">
            <wp:extent cx="1962150" cy="2000250"/>
            <wp:effectExtent l="0" t="0" r="0" b="0"/>
            <wp:docPr id="231" name="Picture 231" descr="A piecewise function that passes through 0 comma 1, 1.5 comma 3, 3 comma 2, and 3.5 comma 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1" descr="A piecewise function that passes through 0 comma 1, 1.5 comma 3, 3 comma 2, and 3.5 comma 0"/>
                    <pic:cNvPicPr>
                      <a:picLocks noChangeAspect="1" noChangeArrowheads="1"/>
                    </pic:cNvPicPr>
                  </pic:nvPicPr>
                  <pic:blipFill>
                    <a:blip r:embed="rId1362">
                      <a:extLst>
                        <a:ext uri="{28A0092B-C50C-407E-A947-70E740481C1C}">
                          <a14:useLocalDpi xmlns:a14="http://schemas.microsoft.com/office/drawing/2010/main" val="0"/>
                        </a:ext>
                      </a:extLst>
                    </a:blip>
                    <a:srcRect/>
                    <a:stretch>
                      <a:fillRect/>
                    </a:stretch>
                  </pic:blipFill>
                  <pic:spPr bwMode="auto">
                    <a:xfrm>
                      <a:off x="0" y="0"/>
                      <a:ext cx="1962150" cy="2000250"/>
                    </a:xfrm>
                    <a:prstGeom prst="rect">
                      <a:avLst/>
                    </a:prstGeom>
                    <a:noFill/>
                    <a:ln>
                      <a:noFill/>
                    </a:ln>
                  </pic:spPr>
                </pic:pic>
              </a:graphicData>
            </a:graphic>
          </wp:inline>
        </w:drawing>
      </w:r>
      <w:r w:rsidR="00DD446B">
        <w:rPr>
          <w:rFonts w:ascii="Trebuchet MS" w:hAnsi="Trebuchet MS"/>
          <w:sz w:val="22"/>
        </w:rPr>
        <w:fldChar w:fldCharType="begin"/>
      </w:r>
      <w:r w:rsidR="00E95EAE">
        <w:rPr>
          <w:rFonts w:ascii="Trebuchet MS" w:hAnsi="Trebuchet MS"/>
          <w:sz w:val="22"/>
        </w:rPr>
        <w:instrText xml:space="preserve"> INCLUDEPICTURE "http://www.wamap.org/filter/graph/imgs/4955f2a212fff7137c6bf6e7363d2906.png" \* MERGEFORMATINET </w:instrText>
      </w:r>
      <w:r w:rsidR="00DD446B">
        <w:rPr>
          <w:rFonts w:ascii="Trebuchet MS" w:hAnsi="Trebuchet MS"/>
          <w:sz w:val="22"/>
        </w:rPr>
        <w:fldChar w:fldCharType="end"/>
      </w:r>
      <w:r w:rsidR="00E95EAE">
        <w:br w:type="textWrapping" w:clear="all"/>
      </w:r>
    </w:p>
    <w:p w14:paraId="0C1068EE" w14:textId="77777777" w:rsidR="00E95EAE" w:rsidRDefault="00E95EAE" w:rsidP="00E95EAE">
      <w:pPr>
        <w:pStyle w:val="Example"/>
      </w:pPr>
      <w:r>
        <w:t xml:space="preserve">Note the effect on the graph is a horizontal compression, where all input values are half their original distance from the vertical axis. </w:t>
      </w:r>
    </w:p>
    <w:p w14:paraId="6C9618AC" w14:textId="77777777" w:rsidR="00E95EAE" w:rsidRDefault="00E95EAE" w:rsidP="00E95EAE">
      <w:pPr>
        <w:pStyle w:val="DefinitionHeader"/>
      </w:pPr>
      <w:r>
        <w:lastRenderedPageBreak/>
        <w:t>Horizontal Stretch/Compression</w:t>
      </w:r>
    </w:p>
    <w:p w14:paraId="553D70C0" w14:textId="77777777" w:rsidR="00E95EAE" w:rsidRDefault="00E95EAE" w:rsidP="00E95EAE">
      <w:pPr>
        <w:pStyle w:val="Definition"/>
      </w:pPr>
      <w:r>
        <w:t xml:space="preserve">Given a function </w:t>
      </w:r>
      <w:r>
        <w:rPr>
          <w:i/>
        </w:rPr>
        <w:t>f(x)</w:t>
      </w:r>
      <w:r>
        <w:t xml:space="preserve">, if we define a new function </w:t>
      </w:r>
      <w:r>
        <w:rPr>
          <w:i/>
        </w:rPr>
        <w:t>g(x)</w:t>
      </w:r>
      <w:r>
        <w:t xml:space="preserve"> as </w:t>
      </w:r>
    </w:p>
    <w:p w14:paraId="311B4FBD" w14:textId="77777777" w:rsidR="00E95EAE" w:rsidRPr="00801BD7" w:rsidRDefault="00E95EAE" w:rsidP="00E95EAE">
      <w:pPr>
        <w:pStyle w:val="Definition"/>
      </w:pPr>
      <w:r w:rsidRPr="0022431F">
        <w:rPr>
          <w:position w:val="-10"/>
        </w:rPr>
        <w:object w:dxaOrig="1320" w:dyaOrig="320" w14:anchorId="0361A962">
          <v:shape id="_x0000_i1684" type="#_x0000_t75" style="width:65.25pt;height:15pt" o:ole="">
            <v:imagedata r:id="rId1363" o:title=""/>
          </v:shape>
          <o:OLEObject Type="Embed" ProgID="Equation.3" ShapeID="_x0000_i1684" DrawAspect="Content" ObjectID="_1718714710" r:id="rId1364"/>
        </w:object>
      </w:r>
      <w:r>
        <w:t xml:space="preserve">, where </w:t>
      </w:r>
      <w:r>
        <w:rPr>
          <w:i/>
        </w:rPr>
        <w:t>k</w:t>
      </w:r>
      <w:r>
        <w:t xml:space="preserve"> is a constant</w:t>
      </w:r>
    </w:p>
    <w:p w14:paraId="7FCEE544" w14:textId="77777777" w:rsidR="00E95EAE" w:rsidRDefault="00E95EAE" w:rsidP="00E95EAE">
      <w:pPr>
        <w:pStyle w:val="Definition"/>
        <w:rPr>
          <w:i/>
        </w:rPr>
      </w:pPr>
      <w:r>
        <w:t xml:space="preserve">then </w:t>
      </w:r>
      <w:r>
        <w:rPr>
          <w:i/>
        </w:rPr>
        <w:t>g(x)</w:t>
      </w:r>
      <w:r>
        <w:t xml:space="preserve"> is a </w:t>
      </w:r>
      <w:r>
        <w:rPr>
          <w:b/>
        </w:rPr>
        <w:t>horizontal stretch or compression</w:t>
      </w:r>
      <w:r w:rsidR="00DD446B">
        <w:rPr>
          <w:b/>
        </w:rPr>
        <w:fldChar w:fldCharType="begin"/>
      </w:r>
      <w:r>
        <w:instrText>xe "</w:instrText>
      </w:r>
      <w:r w:rsidRPr="00B50F49">
        <w:instrText>Transformations of Functions:Horizontal Stretch or Compression</w:instrText>
      </w:r>
      <w:r>
        <w:instrText>"</w:instrText>
      </w:r>
      <w:r w:rsidR="00DD446B">
        <w:rPr>
          <w:b/>
        </w:rPr>
        <w:fldChar w:fldCharType="end"/>
      </w:r>
      <w:r>
        <w:t xml:space="preserve"> of the function </w:t>
      </w:r>
      <w:r>
        <w:rPr>
          <w:i/>
        </w:rPr>
        <w:t>f(x).</w:t>
      </w:r>
    </w:p>
    <w:p w14:paraId="3F3E5937" w14:textId="77777777" w:rsidR="00E95EAE" w:rsidRDefault="00E95EAE" w:rsidP="00E95EAE">
      <w:pPr>
        <w:pStyle w:val="Definition"/>
      </w:pPr>
    </w:p>
    <w:p w14:paraId="55F16207" w14:textId="77777777" w:rsidR="00E95EAE" w:rsidRDefault="00E95EAE" w:rsidP="00E95EAE">
      <w:pPr>
        <w:pStyle w:val="Definition"/>
      </w:pPr>
      <w:r>
        <w:t xml:space="preserve">If </w:t>
      </w:r>
      <w:r>
        <w:rPr>
          <w:i/>
        </w:rPr>
        <w:t>k</w:t>
      </w:r>
      <w:r>
        <w:t xml:space="preserve"> &gt; 1, then the graph will be compressed by </w:t>
      </w:r>
      <w:r w:rsidRPr="002E44A9">
        <w:rPr>
          <w:position w:val="-18"/>
        </w:rPr>
        <w:object w:dxaOrig="360" w:dyaOrig="480" w14:anchorId="54ABB413">
          <v:shape id="_x0000_i1685" type="#_x0000_t75" style="width:18.75pt;height:24.75pt" o:ole="">
            <v:imagedata r:id="rId1365" o:title=""/>
          </v:shape>
          <o:OLEObject Type="Embed" ProgID="Equation.3" ShapeID="_x0000_i1685" DrawAspect="Content" ObjectID="_1718714711" r:id="rId1366"/>
        </w:object>
      </w:r>
    </w:p>
    <w:p w14:paraId="284A9896" w14:textId="77777777" w:rsidR="00E95EAE" w:rsidRDefault="00E95EAE" w:rsidP="00E95EAE">
      <w:pPr>
        <w:pStyle w:val="Definition"/>
      </w:pPr>
      <w:r>
        <w:t xml:space="preserve">If 0&lt; </w:t>
      </w:r>
      <w:r>
        <w:rPr>
          <w:i/>
        </w:rPr>
        <w:t>k</w:t>
      </w:r>
      <w:r>
        <w:t xml:space="preserve"> &lt; 1, then the graph will be stretched by </w:t>
      </w:r>
      <w:r w:rsidRPr="002E44A9">
        <w:rPr>
          <w:position w:val="-18"/>
        </w:rPr>
        <w:object w:dxaOrig="360" w:dyaOrig="480" w14:anchorId="5A281276">
          <v:shape id="_x0000_i1686" type="#_x0000_t75" style="width:18.75pt;height:24.75pt" o:ole="">
            <v:imagedata r:id="rId1367" o:title=""/>
          </v:shape>
          <o:OLEObject Type="Embed" ProgID="Equation.3" ShapeID="_x0000_i1686" DrawAspect="Content" ObjectID="_1718714712" r:id="rId1368"/>
        </w:object>
      </w:r>
    </w:p>
    <w:p w14:paraId="50CC7780" w14:textId="77777777" w:rsidR="00E95EAE" w:rsidRDefault="00E95EAE" w:rsidP="00B36DFA">
      <w:pPr>
        <w:pStyle w:val="Definition"/>
      </w:pPr>
      <w:r>
        <w:t xml:space="preserve">If </w:t>
      </w:r>
      <w:r>
        <w:rPr>
          <w:i/>
        </w:rPr>
        <w:t>k</w:t>
      </w:r>
      <w:r>
        <w:t xml:space="preserve"> &lt; 0, then there will be combination of a horizontal stretch or compression with a horizontal reflection.</w:t>
      </w:r>
    </w:p>
    <w:p w14:paraId="4F114E81" w14:textId="77777777" w:rsidR="00E95EAE" w:rsidRDefault="00E95EAE" w:rsidP="00E95EAE"/>
    <w:p w14:paraId="65FD7F01" w14:textId="77777777" w:rsidR="006B264B" w:rsidRDefault="006B264B" w:rsidP="00E95EAE"/>
    <w:p w14:paraId="48FE48E4" w14:textId="77777777" w:rsidR="00E95EAE" w:rsidRDefault="00E95EAE" w:rsidP="00E95EAE">
      <w:pPr>
        <w:pStyle w:val="ExampleHeader"/>
      </w:pPr>
      <w:r>
        <w:t>Example 17</w:t>
      </w:r>
    </w:p>
    <w:p w14:paraId="5E3F3283" w14:textId="77777777" w:rsidR="00E95EAE" w:rsidRPr="00801BD7" w:rsidRDefault="00E95EAE" w:rsidP="00E95EAE">
      <w:pPr>
        <w:pStyle w:val="Example"/>
      </w:pPr>
      <w:r>
        <w:t xml:space="preserve">A function </w:t>
      </w:r>
      <w:r>
        <w:rPr>
          <w:i/>
        </w:rPr>
        <w:t>f(x)</w:t>
      </w:r>
      <w:r>
        <w:t xml:space="preserve"> is given as a table below.  Create a table for the function </w:t>
      </w:r>
      <w:r w:rsidRPr="002E44A9">
        <w:rPr>
          <w:position w:val="-28"/>
        </w:rPr>
        <w:object w:dxaOrig="1480" w:dyaOrig="680" w14:anchorId="4E59140E">
          <v:shape id="_x0000_i1687" type="#_x0000_t75" style="width:72.75pt;height:33.75pt" o:ole="">
            <v:imagedata r:id="rId1369" o:title=""/>
          </v:shape>
          <o:OLEObject Type="Embed" ProgID="Equation.3" ShapeID="_x0000_i1687" DrawAspect="Content" ObjectID="_1718714713" r:id="rId1370"/>
        </w:object>
      </w:r>
    </w:p>
    <w:p w14:paraId="3981A3B5" w14:textId="77777777" w:rsidR="00E95EAE" w:rsidRDefault="00B642A4" w:rsidP="00E95EAE">
      <w:pPr>
        <w:pStyle w:val="Example"/>
      </w:pPr>
      <w:r>
        <w:rPr>
          <w:noProof/>
        </w:rPr>
        <mc:AlternateContent>
          <mc:Choice Requires="wps">
            <w:drawing>
              <wp:anchor distT="0" distB="0" distL="114300" distR="114300" simplePos="0" relativeHeight="251668992" behindDoc="0" locked="0" layoutInCell="1" allowOverlap="1" wp14:anchorId="4A633919" wp14:editId="5B925005">
                <wp:simplePos x="0" y="0"/>
                <wp:positionH relativeFrom="column">
                  <wp:posOffset>342900</wp:posOffset>
                </wp:positionH>
                <wp:positionV relativeFrom="paragraph">
                  <wp:posOffset>78740</wp:posOffset>
                </wp:positionV>
                <wp:extent cx="2533650" cy="485775"/>
                <wp:effectExtent l="0" t="0" r="0" b="0"/>
                <wp:wrapSquare wrapText="bothSides"/>
                <wp:docPr id="169" name="Text Box 1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3650" cy="485775"/>
                        </a:xfrm>
                        <a:prstGeom prst="rect">
                          <a:avLst/>
                        </a:prstGeom>
                        <a:solidFill>
                          <a:srgbClr val="FFFFFF"/>
                        </a:solidFill>
                        <a:ln>
                          <a:noFill/>
                        </a:ln>
                        <a:extLst>
                          <a:ext uri="{91240B29-F687-4f45-9708-019B960494DF}">
                            <a14:hiddenLine xmlns="" xmlns:a14="http://schemas.microsoft.com/office/drawing/2010/main" xmlns:w="http://schemas.openxmlformats.org/wordprocessingml/2006/main" xmlns:w10="urn:schemas-microsoft-com:office:word" xmlns:v="urn:schemas-microsoft-com:vml" xmlns:o="urn:schemas-microsoft-com:office:office" w="9525">
                              <a:solidFill>
                                <a:srgbClr val="000000"/>
                              </a:solidFill>
                              <a:miter lim="800000"/>
                              <a:headEnd/>
                              <a:tailEnd/>
                            </a14:hiddenLine>
                          </a:ext>
                        </a:extLst>
                      </wps:spPr>
                      <wps:txbx>
                        <w:txbxContent>
                          <w:tbl>
                            <w:tblPr>
                              <w:tblW w:w="351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30"/>
                              <w:gridCol w:w="720"/>
                              <w:gridCol w:w="720"/>
                              <w:gridCol w:w="720"/>
                              <w:gridCol w:w="720"/>
                            </w:tblGrid>
                            <w:tr w:rsidR="00233F84" w14:paraId="42D852B2" w14:textId="77777777" w:rsidTr="00BD3D91">
                              <w:tc>
                                <w:tcPr>
                                  <w:tcW w:w="630" w:type="dxa"/>
                                </w:tcPr>
                                <w:p w14:paraId="54EE2E47" w14:textId="77777777" w:rsidR="00233F84" w:rsidRPr="00A360EA" w:rsidRDefault="00233F84">
                                  <w:pPr>
                                    <w:rPr>
                                      <w:i/>
                                    </w:rPr>
                                  </w:pPr>
                                  <w:r w:rsidRPr="007A3632">
                                    <w:rPr>
                                      <w:i/>
                                    </w:rPr>
                                    <w:t>x</w:t>
                                  </w:r>
                                </w:p>
                              </w:tc>
                              <w:tc>
                                <w:tcPr>
                                  <w:tcW w:w="720" w:type="dxa"/>
                                </w:tcPr>
                                <w:p w14:paraId="507233C8" w14:textId="77777777" w:rsidR="00233F84" w:rsidRPr="00801BD7" w:rsidRDefault="00233F84">
                                  <w:r>
                                    <w:t>2</w:t>
                                  </w:r>
                                </w:p>
                              </w:tc>
                              <w:tc>
                                <w:tcPr>
                                  <w:tcW w:w="720" w:type="dxa"/>
                                </w:tcPr>
                                <w:p w14:paraId="48395F44" w14:textId="77777777" w:rsidR="00233F84" w:rsidRPr="00801BD7" w:rsidRDefault="00233F84">
                                  <w:r>
                                    <w:t>4</w:t>
                                  </w:r>
                                </w:p>
                              </w:tc>
                              <w:tc>
                                <w:tcPr>
                                  <w:tcW w:w="720" w:type="dxa"/>
                                </w:tcPr>
                                <w:p w14:paraId="5C0884D9" w14:textId="77777777" w:rsidR="00233F84" w:rsidRPr="00801BD7" w:rsidRDefault="00233F84">
                                  <w:r>
                                    <w:t>6</w:t>
                                  </w:r>
                                </w:p>
                              </w:tc>
                              <w:tc>
                                <w:tcPr>
                                  <w:tcW w:w="720" w:type="dxa"/>
                                </w:tcPr>
                                <w:p w14:paraId="4DDD6E2B" w14:textId="77777777" w:rsidR="00233F84" w:rsidRPr="00801BD7" w:rsidRDefault="00233F84">
                                  <w:r>
                                    <w:t>8</w:t>
                                  </w:r>
                                </w:p>
                              </w:tc>
                            </w:tr>
                            <w:tr w:rsidR="00233F84" w14:paraId="0A604080" w14:textId="77777777" w:rsidTr="00BD3D91">
                              <w:tc>
                                <w:tcPr>
                                  <w:tcW w:w="630" w:type="dxa"/>
                                </w:tcPr>
                                <w:p w14:paraId="7FE93FCA" w14:textId="77777777" w:rsidR="00233F84" w:rsidRPr="00801BD7" w:rsidRDefault="00233F84">
                                  <w:r w:rsidRPr="00A360EA">
                                    <w:rPr>
                                      <w:i/>
                                    </w:rPr>
                                    <w:t>f(x)</w:t>
                                  </w:r>
                                </w:p>
                              </w:tc>
                              <w:tc>
                                <w:tcPr>
                                  <w:tcW w:w="720" w:type="dxa"/>
                                </w:tcPr>
                                <w:p w14:paraId="32413360" w14:textId="77777777" w:rsidR="00233F84" w:rsidRPr="00801BD7" w:rsidRDefault="00233F84">
                                  <w:r>
                                    <w:t>1</w:t>
                                  </w:r>
                                </w:p>
                              </w:tc>
                              <w:tc>
                                <w:tcPr>
                                  <w:tcW w:w="720" w:type="dxa"/>
                                </w:tcPr>
                                <w:p w14:paraId="0A5CC19F" w14:textId="77777777" w:rsidR="00233F84" w:rsidRPr="00801BD7" w:rsidRDefault="00233F84">
                                  <w:r>
                                    <w:t>3</w:t>
                                  </w:r>
                                </w:p>
                              </w:tc>
                              <w:tc>
                                <w:tcPr>
                                  <w:tcW w:w="720" w:type="dxa"/>
                                </w:tcPr>
                                <w:p w14:paraId="237C98C7" w14:textId="77777777" w:rsidR="00233F84" w:rsidRPr="00801BD7" w:rsidRDefault="00233F84">
                                  <w:r>
                                    <w:t>7</w:t>
                                  </w:r>
                                </w:p>
                              </w:tc>
                              <w:tc>
                                <w:tcPr>
                                  <w:tcW w:w="720" w:type="dxa"/>
                                </w:tcPr>
                                <w:p w14:paraId="7DFDBD9E" w14:textId="77777777" w:rsidR="00233F84" w:rsidRPr="00801BD7" w:rsidRDefault="00233F84">
                                  <w:r>
                                    <w:t>11</w:t>
                                  </w:r>
                                </w:p>
                              </w:tc>
                            </w:tr>
                          </w:tbl>
                          <w:p w14:paraId="299729C5" w14:textId="77777777" w:rsidR="00233F84" w:rsidRDefault="00233F84" w:rsidP="00E95EAE"/>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A633919" id="Text Box 169" o:spid="_x0000_s1107" type="#_x0000_t202" style="position:absolute;left:0;text-align:left;margin-left:27pt;margin-top:6.2pt;width:199.5pt;height:38.25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" stroked="f">
                <v:textbox>
                  <w:txbxContent>
                    <w:tbl>
                      <w:tblPr>
                        <w:tblW w:w="351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30"/>
                        <w:gridCol w:w="720"/>
                        <w:gridCol w:w="720"/>
                        <w:gridCol w:w="720"/>
                        <w:gridCol w:w="720"/>
                      </w:tblGrid>
                      <w:tr w:rsidR="00233F84" w14:paraId="42D852B2" w14:textId="77777777" w:rsidTr="00BD3D91">
                        <w:tc>
                          <w:tcPr>
                            <w:tcW w:w="630" w:type="dxa"/>
                          </w:tcPr>
                          <w:p w14:paraId="54EE2E47" w14:textId="77777777" w:rsidR="00233F84" w:rsidRPr="00A360EA" w:rsidRDefault="00233F84">
                            <w:pPr>
                              <w:rPr>
                                <w:i/>
                              </w:rPr>
                            </w:pPr>
                            <w:r w:rsidRPr="007A3632">
                              <w:rPr>
                                <w:i/>
                              </w:rPr>
                              <w:t>x</w:t>
                            </w:r>
                          </w:p>
                        </w:tc>
                        <w:tc>
                          <w:tcPr>
                            <w:tcW w:w="720" w:type="dxa"/>
                          </w:tcPr>
                          <w:p w14:paraId="507233C8" w14:textId="77777777" w:rsidR="00233F84" w:rsidRPr="00801BD7" w:rsidRDefault="00233F84">
                            <w:r>
                              <w:t>2</w:t>
                            </w:r>
                          </w:p>
                        </w:tc>
                        <w:tc>
                          <w:tcPr>
                            <w:tcW w:w="720" w:type="dxa"/>
                          </w:tcPr>
                          <w:p w14:paraId="48395F44" w14:textId="77777777" w:rsidR="00233F84" w:rsidRPr="00801BD7" w:rsidRDefault="00233F84">
                            <w:r>
                              <w:t>4</w:t>
                            </w:r>
                          </w:p>
                        </w:tc>
                        <w:tc>
                          <w:tcPr>
                            <w:tcW w:w="720" w:type="dxa"/>
                          </w:tcPr>
                          <w:p w14:paraId="5C0884D9" w14:textId="77777777" w:rsidR="00233F84" w:rsidRPr="00801BD7" w:rsidRDefault="00233F84">
                            <w:r>
                              <w:t>6</w:t>
                            </w:r>
                          </w:p>
                        </w:tc>
                        <w:tc>
                          <w:tcPr>
                            <w:tcW w:w="720" w:type="dxa"/>
                          </w:tcPr>
                          <w:p w14:paraId="4DDD6E2B" w14:textId="77777777" w:rsidR="00233F84" w:rsidRPr="00801BD7" w:rsidRDefault="00233F84">
                            <w:r>
                              <w:t>8</w:t>
                            </w:r>
                          </w:p>
                        </w:tc>
                      </w:tr>
                      <w:tr w:rsidR="00233F84" w14:paraId="0A604080" w14:textId="77777777" w:rsidTr="00BD3D91">
                        <w:tc>
                          <w:tcPr>
                            <w:tcW w:w="630" w:type="dxa"/>
                          </w:tcPr>
                          <w:p w14:paraId="7FE93FCA" w14:textId="77777777" w:rsidR="00233F84" w:rsidRPr="00801BD7" w:rsidRDefault="00233F84">
                            <w:r w:rsidRPr="00A360EA">
                              <w:rPr>
                                <w:i/>
                              </w:rPr>
                              <w:t>f(x)</w:t>
                            </w:r>
                          </w:p>
                        </w:tc>
                        <w:tc>
                          <w:tcPr>
                            <w:tcW w:w="720" w:type="dxa"/>
                          </w:tcPr>
                          <w:p w14:paraId="32413360" w14:textId="77777777" w:rsidR="00233F84" w:rsidRPr="00801BD7" w:rsidRDefault="00233F84">
                            <w:r>
                              <w:t>1</w:t>
                            </w:r>
                          </w:p>
                        </w:tc>
                        <w:tc>
                          <w:tcPr>
                            <w:tcW w:w="720" w:type="dxa"/>
                          </w:tcPr>
                          <w:p w14:paraId="0A5CC19F" w14:textId="77777777" w:rsidR="00233F84" w:rsidRPr="00801BD7" w:rsidRDefault="00233F84">
                            <w:r>
                              <w:t>3</w:t>
                            </w:r>
                          </w:p>
                        </w:tc>
                        <w:tc>
                          <w:tcPr>
                            <w:tcW w:w="720" w:type="dxa"/>
                          </w:tcPr>
                          <w:p w14:paraId="237C98C7" w14:textId="77777777" w:rsidR="00233F84" w:rsidRPr="00801BD7" w:rsidRDefault="00233F84">
                            <w:r>
                              <w:t>7</w:t>
                            </w:r>
                          </w:p>
                        </w:tc>
                        <w:tc>
                          <w:tcPr>
                            <w:tcW w:w="720" w:type="dxa"/>
                          </w:tcPr>
                          <w:p w14:paraId="7DFDBD9E" w14:textId="77777777" w:rsidR="00233F84" w:rsidRPr="00801BD7" w:rsidRDefault="00233F84">
                            <w:r>
                              <w:t>11</w:t>
                            </w:r>
                          </w:p>
                        </w:tc>
                      </w:tr>
                    </w:tbl>
                    <w:p w14:paraId="299729C5" w14:textId="77777777" w:rsidR="00233F84" w:rsidRDefault="00233F84" w:rsidP="00E95EAE"/>
                  </w:txbxContent>
                </v:textbox>
                <w10:wrap type="square"/>
              </v:shape>
            </w:pict>
          </mc:Fallback>
        </mc:AlternateContent>
      </w:r>
    </w:p>
    <w:p w14:paraId="3D72219C" w14:textId="77777777" w:rsidR="00E95EAE" w:rsidRDefault="00E95EAE" w:rsidP="00E95EAE">
      <w:pPr>
        <w:pStyle w:val="Example"/>
      </w:pPr>
    </w:p>
    <w:p w14:paraId="5E8022C1" w14:textId="77777777" w:rsidR="00E95EAE" w:rsidRDefault="00E95EAE" w:rsidP="00E95EAE">
      <w:pPr>
        <w:pStyle w:val="Example"/>
      </w:pPr>
    </w:p>
    <w:p w14:paraId="74C23215" w14:textId="77777777" w:rsidR="00E95EAE" w:rsidRDefault="00E95EAE" w:rsidP="00E95EAE">
      <w:pPr>
        <w:pStyle w:val="Example"/>
      </w:pPr>
    </w:p>
    <w:p w14:paraId="59084604" w14:textId="77777777" w:rsidR="00E95EAE" w:rsidRDefault="00E95EAE" w:rsidP="00E95EAE">
      <w:pPr>
        <w:pStyle w:val="Example"/>
      </w:pPr>
      <w:r>
        <w:t xml:space="preserve">The formula </w:t>
      </w:r>
      <w:r w:rsidRPr="002E44A9">
        <w:rPr>
          <w:position w:val="-28"/>
        </w:rPr>
        <w:object w:dxaOrig="1480" w:dyaOrig="680" w14:anchorId="1714A4CA">
          <v:shape id="_x0000_i1688" type="#_x0000_t75" style="width:72.75pt;height:33.75pt" o:ole="">
            <v:imagedata r:id="rId1371" o:title=""/>
          </v:shape>
          <o:OLEObject Type="Embed" ProgID="Equation.3" ShapeID="_x0000_i1688" DrawAspect="Content" ObjectID="_1718714714" r:id="rId1372"/>
        </w:object>
      </w:r>
      <w:r>
        <w:t xml:space="preserve"> tells us that the output values for </w:t>
      </w:r>
      <w:r>
        <w:rPr>
          <w:i/>
        </w:rPr>
        <w:t>g</w:t>
      </w:r>
      <w:r>
        <w:t xml:space="preserve"> are the same as the output values for the function </w:t>
      </w:r>
      <w:r>
        <w:rPr>
          <w:i/>
        </w:rPr>
        <w:t>f</w:t>
      </w:r>
      <w:r>
        <w:t xml:space="preserve"> at an input half the size.  Notice that we don’t have enough information to determine </w:t>
      </w:r>
      <w:r w:rsidRPr="002E44A9">
        <w:rPr>
          <w:position w:val="-10"/>
        </w:rPr>
        <w:object w:dxaOrig="520" w:dyaOrig="320" w14:anchorId="0E028C1D">
          <v:shape id="_x0000_i1689" type="#_x0000_t75" style="width:25.5pt;height:15pt" o:ole="">
            <v:imagedata r:id="rId1373" o:title=""/>
          </v:shape>
          <o:OLEObject Type="Embed" ProgID="Equation.3" ShapeID="_x0000_i1689" DrawAspect="Content" ObjectID="_1718714715" r:id="rId1374"/>
        </w:object>
      </w:r>
      <w:r>
        <w:t xml:space="preserve">since </w:t>
      </w:r>
      <w:r w:rsidRPr="002E44A9">
        <w:rPr>
          <w:position w:val="-28"/>
        </w:rPr>
        <w:object w:dxaOrig="2240" w:dyaOrig="680" w14:anchorId="12C5E6E4">
          <v:shape id="_x0000_i1690" type="#_x0000_t75" style="width:112.5pt;height:33.75pt" o:ole="">
            <v:imagedata r:id="rId1375" o:title=""/>
          </v:shape>
          <o:OLEObject Type="Embed" ProgID="Equation.3" ShapeID="_x0000_i1690" DrawAspect="Content" ObjectID="_1718714716" r:id="rId1376"/>
        </w:object>
      </w:r>
      <w:r>
        <w:t xml:space="preserve">, and we do not have a value for </w:t>
      </w:r>
      <w:r w:rsidRPr="002E44A9">
        <w:rPr>
          <w:position w:val="-10"/>
        </w:rPr>
        <w:object w:dxaOrig="480" w:dyaOrig="320" w14:anchorId="4D376EB3">
          <v:shape id="_x0000_i1691" type="#_x0000_t75" style="width:24.75pt;height:15pt" o:ole="">
            <v:imagedata r:id="rId1377" o:title=""/>
          </v:shape>
          <o:OLEObject Type="Embed" ProgID="Equation.3" ShapeID="_x0000_i1691" DrawAspect="Content" ObjectID="_1718714717" r:id="rId1378"/>
        </w:object>
      </w:r>
      <w:r>
        <w:t xml:space="preserve"> in our table.  Our input values to </w:t>
      </w:r>
      <w:r>
        <w:rPr>
          <w:i/>
        </w:rPr>
        <w:t>g</w:t>
      </w:r>
      <w:r>
        <w:t xml:space="preserve"> will need to be twice as large to get inputs for </w:t>
      </w:r>
      <w:r>
        <w:rPr>
          <w:i/>
        </w:rPr>
        <w:t>f</w:t>
      </w:r>
      <w:r>
        <w:t xml:space="preserve"> that we can evaluate.  For example, we can determine </w:t>
      </w:r>
      <w:r w:rsidRPr="002E44A9">
        <w:rPr>
          <w:position w:val="-10"/>
        </w:rPr>
        <w:object w:dxaOrig="520" w:dyaOrig="320" w14:anchorId="629EB9DE">
          <v:shape id="_x0000_i1692" type="#_x0000_t75" style="width:25.5pt;height:15pt" o:ole="">
            <v:imagedata r:id="rId1379" o:title=""/>
          </v:shape>
          <o:OLEObject Type="Embed" ProgID="Equation.3" ShapeID="_x0000_i1692" DrawAspect="Content" ObjectID="_1718714718" r:id="rId1380"/>
        </w:object>
      </w:r>
      <w:r>
        <w:t xml:space="preserve">since </w:t>
      </w:r>
      <w:r w:rsidRPr="002E44A9">
        <w:rPr>
          <w:position w:val="-28"/>
        </w:rPr>
        <w:object w:dxaOrig="2620" w:dyaOrig="680" w14:anchorId="7E4D689D">
          <v:shape id="_x0000_i1693" type="#_x0000_t75" style="width:132.75pt;height:33.75pt" o:ole="">
            <v:imagedata r:id="rId1381" o:title=""/>
          </v:shape>
          <o:OLEObject Type="Embed" ProgID="Equation.3" ShapeID="_x0000_i1693" DrawAspect="Content" ObjectID="_1718714719" r:id="rId1382"/>
        </w:object>
      </w:r>
      <w:r>
        <w:t xml:space="preserve">.   </w:t>
      </w:r>
    </w:p>
    <w:p w14:paraId="2D72E0FE" w14:textId="77777777" w:rsidR="00E95EAE" w:rsidRDefault="00B642A4" w:rsidP="00E95EAE">
      <w:pPr>
        <w:pStyle w:val="Example"/>
      </w:pPr>
      <w:r>
        <w:rPr>
          <w:noProof/>
        </w:rPr>
        <mc:AlternateContent>
          <mc:Choice Requires="wps">
            <w:drawing>
              <wp:anchor distT="0" distB="0" distL="114300" distR="114300" simplePos="0" relativeHeight="251670016" behindDoc="0" locked="0" layoutInCell="1" allowOverlap="1" wp14:anchorId="7AB34F9C" wp14:editId="4C02082F">
                <wp:simplePos x="0" y="0"/>
                <wp:positionH relativeFrom="column">
                  <wp:posOffset>342900</wp:posOffset>
                </wp:positionH>
                <wp:positionV relativeFrom="paragraph">
                  <wp:posOffset>98425</wp:posOffset>
                </wp:positionV>
                <wp:extent cx="2533650" cy="485775"/>
                <wp:effectExtent l="0" t="0" r="0" b="0"/>
                <wp:wrapSquare wrapText="bothSides"/>
                <wp:docPr id="168" name="Text Box 1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3650" cy="485775"/>
                        </a:xfrm>
                        <a:prstGeom prst="rect">
                          <a:avLst/>
                        </a:prstGeom>
                        <a:solidFill>
                          <a:srgbClr val="FFFFFF"/>
                        </a:solidFill>
                        <a:ln>
                          <a:noFill/>
                        </a:ln>
                        <a:extLst>
                          <a:ext uri="{91240B29-F687-4f45-9708-019B960494DF}">
                            <a14:hiddenLine xmlns="" xmlns:a14="http://schemas.microsoft.com/office/drawing/2010/main" xmlns:w="http://schemas.openxmlformats.org/wordprocessingml/2006/main" xmlns:w10="urn:schemas-microsoft-com:office:word" xmlns:v="urn:schemas-microsoft-com:vml" xmlns:o="urn:schemas-microsoft-com:office:office" w="9525">
                              <a:solidFill>
                                <a:srgbClr val="000000"/>
                              </a:solidFill>
                              <a:miter lim="800000"/>
                              <a:headEnd/>
                              <a:tailEnd/>
                            </a14:hiddenLine>
                          </a:ext>
                        </a:extLst>
                      </wps:spPr>
                      <wps:txbx>
                        <w:txbxContent>
                          <w:tbl>
                            <w:tblPr>
                              <w:tblW w:w="351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30"/>
                              <w:gridCol w:w="720"/>
                              <w:gridCol w:w="720"/>
                              <w:gridCol w:w="720"/>
                              <w:gridCol w:w="720"/>
                            </w:tblGrid>
                            <w:tr w:rsidR="00233F84" w14:paraId="6C305CEA" w14:textId="77777777" w:rsidTr="00BD3D91">
                              <w:tc>
                                <w:tcPr>
                                  <w:tcW w:w="630" w:type="dxa"/>
                                </w:tcPr>
                                <w:p w14:paraId="19B4D0CB" w14:textId="77777777" w:rsidR="00233F84" w:rsidRPr="00A360EA" w:rsidRDefault="00233F84">
                                  <w:pPr>
                                    <w:rPr>
                                      <w:i/>
                                    </w:rPr>
                                  </w:pPr>
                                  <w:r w:rsidRPr="007A3632">
                                    <w:rPr>
                                      <w:i/>
                                    </w:rPr>
                                    <w:t>x</w:t>
                                  </w:r>
                                </w:p>
                              </w:tc>
                              <w:tc>
                                <w:tcPr>
                                  <w:tcW w:w="720" w:type="dxa"/>
                                </w:tcPr>
                                <w:p w14:paraId="48BACA92" w14:textId="77777777" w:rsidR="00233F84" w:rsidRPr="00801BD7" w:rsidRDefault="00233F84">
                                  <w:r>
                                    <w:t>4</w:t>
                                  </w:r>
                                </w:p>
                              </w:tc>
                              <w:tc>
                                <w:tcPr>
                                  <w:tcW w:w="720" w:type="dxa"/>
                                </w:tcPr>
                                <w:p w14:paraId="40FA202D" w14:textId="77777777" w:rsidR="00233F84" w:rsidRPr="00801BD7" w:rsidRDefault="00233F84">
                                  <w:r>
                                    <w:t>8</w:t>
                                  </w:r>
                                </w:p>
                              </w:tc>
                              <w:tc>
                                <w:tcPr>
                                  <w:tcW w:w="720" w:type="dxa"/>
                                </w:tcPr>
                                <w:p w14:paraId="56B12FB8" w14:textId="77777777" w:rsidR="00233F84" w:rsidRPr="00801BD7" w:rsidRDefault="00233F84">
                                  <w:r>
                                    <w:t>12</w:t>
                                  </w:r>
                                </w:p>
                              </w:tc>
                              <w:tc>
                                <w:tcPr>
                                  <w:tcW w:w="720" w:type="dxa"/>
                                </w:tcPr>
                                <w:p w14:paraId="668089B9" w14:textId="77777777" w:rsidR="00233F84" w:rsidRPr="00801BD7" w:rsidRDefault="00233F84">
                                  <w:r>
                                    <w:t>16</w:t>
                                  </w:r>
                                </w:p>
                              </w:tc>
                            </w:tr>
                            <w:tr w:rsidR="00233F84" w14:paraId="193702D4" w14:textId="77777777" w:rsidTr="00BD3D91">
                              <w:tc>
                                <w:tcPr>
                                  <w:tcW w:w="630" w:type="dxa"/>
                                </w:tcPr>
                                <w:p w14:paraId="16696DA1" w14:textId="77777777" w:rsidR="00233F84" w:rsidRPr="00801BD7" w:rsidRDefault="00233F84">
                                  <w:r w:rsidRPr="00A360EA">
                                    <w:rPr>
                                      <w:i/>
                                    </w:rPr>
                                    <w:t>g(x)</w:t>
                                  </w:r>
                                </w:p>
                              </w:tc>
                              <w:tc>
                                <w:tcPr>
                                  <w:tcW w:w="720" w:type="dxa"/>
                                </w:tcPr>
                                <w:p w14:paraId="659F6D43" w14:textId="77777777" w:rsidR="00233F84" w:rsidRPr="00801BD7" w:rsidRDefault="00233F84">
                                  <w:r>
                                    <w:t>1</w:t>
                                  </w:r>
                                </w:p>
                              </w:tc>
                              <w:tc>
                                <w:tcPr>
                                  <w:tcW w:w="720" w:type="dxa"/>
                                </w:tcPr>
                                <w:p w14:paraId="302F90E3" w14:textId="77777777" w:rsidR="00233F84" w:rsidRPr="00801BD7" w:rsidRDefault="00233F84">
                                  <w:r>
                                    <w:t>3</w:t>
                                  </w:r>
                                </w:p>
                              </w:tc>
                              <w:tc>
                                <w:tcPr>
                                  <w:tcW w:w="720" w:type="dxa"/>
                                </w:tcPr>
                                <w:p w14:paraId="2BD61D5F" w14:textId="77777777" w:rsidR="00233F84" w:rsidRPr="00801BD7" w:rsidRDefault="00233F84">
                                  <w:r>
                                    <w:t>7</w:t>
                                  </w:r>
                                </w:p>
                              </w:tc>
                              <w:tc>
                                <w:tcPr>
                                  <w:tcW w:w="720" w:type="dxa"/>
                                </w:tcPr>
                                <w:p w14:paraId="5031953C" w14:textId="77777777" w:rsidR="00233F84" w:rsidRPr="00801BD7" w:rsidRDefault="00233F84">
                                  <w:r>
                                    <w:t>11</w:t>
                                  </w:r>
                                </w:p>
                              </w:tc>
                            </w:tr>
                          </w:tbl>
                          <w:p w14:paraId="6E74454C" w14:textId="77777777" w:rsidR="00233F84" w:rsidRDefault="00233F84" w:rsidP="00E95EAE"/>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AB34F9C" id="Text Box 168" o:spid="_x0000_s1108" type="#_x0000_t202" style="position:absolute;left:0;text-align:left;margin-left:27pt;margin-top:7.75pt;width:199.5pt;height:38.25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" stroked="f">
                <v:textbox>
                  <w:txbxContent>
                    <w:tbl>
                      <w:tblPr>
                        <w:tblW w:w="351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30"/>
                        <w:gridCol w:w="720"/>
                        <w:gridCol w:w="720"/>
                        <w:gridCol w:w="720"/>
                        <w:gridCol w:w="720"/>
                      </w:tblGrid>
                      <w:tr w:rsidR="00233F84" w14:paraId="6C305CEA" w14:textId="77777777" w:rsidTr="00BD3D91">
                        <w:tc>
                          <w:tcPr>
                            <w:tcW w:w="630" w:type="dxa"/>
                          </w:tcPr>
                          <w:p w14:paraId="19B4D0CB" w14:textId="77777777" w:rsidR="00233F84" w:rsidRPr="00A360EA" w:rsidRDefault="00233F84">
                            <w:pPr>
                              <w:rPr>
                                <w:i/>
                              </w:rPr>
                            </w:pPr>
                            <w:r w:rsidRPr="007A3632">
                              <w:rPr>
                                <w:i/>
                              </w:rPr>
                              <w:t>x</w:t>
                            </w:r>
                          </w:p>
                        </w:tc>
                        <w:tc>
                          <w:tcPr>
                            <w:tcW w:w="720" w:type="dxa"/>
                          </w:tcPr>
                          <w:p w14:paraId="48BACA92" w14:textId="77777777" w:rsidR="00233F84" w:rsidRPr="00801BD7" w:rsidRDefault="00233F84">
                            <w:r>
                              <w:t>4</w:t>
                            </w:r>
                          </w:p>
                        </w:tc>
                        <w:tc>
                          <w:tcPr>
                            <w:tcW w:w="720" w:type="dxa"/>
                          </w:tcPr>
                          <w:p w14:paraId="40FA202D" w14:textId="77777777" w:rsidR="00233F84" w:rsidRPr="00801BD7" w:rsidRDefault="00233F84">
                            <w:r>
                              <w:t>8</w:t>
                            </w:r>
                          </w:p>
                        </w:tc>
                        <w:tc>
                          <w:tcPr>
                            <w:tcW w:w="720" w:type="dxa"/>
                          </w:tcPr>
                          <w:p w14:paraId="56B12FB8" w14:textId="77777777" w:rsidR="00233F84" w:rsidRPr="00801BD7" w:rsidRDefault="00233F84">
                            <w:r>
                              <w:t>12</w:t>
                            </w:r>
                          </w:p>
                        </w:tc>
                        <w:tc>
                          <w:tcPr>
                            <w:tcW w:w="720" w:type="dxa"/>
                          </w:tcPr>
                          <w:p w14:paraId="668089B9" w14:textId="77777777" w:rsidR="00233F84" w:rsidRPr="00801BD7" w:rsidRDefault="00233F84">
                            <w:r>
                              <w:t>16</w:t>
                            </w:r>
                          </w:p>
                        </w:tc>
                      </w:tr>
                      <w:tr w:rsidR="00233F84" w14:paraId="193702D4" w14:textId="77777777" w:rsidTr="00BD3D91">
                        <w:tc>
                          <w:tcPr>
                            <w:tcW w:w="630" w:type="dxa"/>
                          </w:tcPr>
                          <w:p w14:paraId="16696DA1" w14:textId="77777777" w:rsidR="00233F84" w:rsidRPr="00801BD7" w:rsidRDefault="00233F84">
                            <w:r w:rsidRPr="00A360EA">
                              <w:rPr>
                                <w:i/>
                              </w:rPr>
                              <w:t>g(x)</w:t>
                            </w:r>
                          </w:p>
                        </w:tc>
                        <w:tc>
                          <w:tcPr>
                            <w:tcW w:w="720" w:type="dxa"/>
                          </w:tcPr>
                          <w:p w14:paraId="659F6D43" w14:textId="77777777" w:rsidR="00233F84" w:rsidRPr="00801BD7" w:rsidRDefault="00233F84">
                            <w:r>
                              <w:t>1</w:t>
                            </w:r>
                          </w:p>
                        </w:tc>
                        <w:tc>
                          <w:tcPr>
                            <w:tcW w:w="720" w:type="dxa"/>
                          </w:tcPr>
                          <w:p w14:paraId="302F90E3" w14:textId="77777777" w:rsidR="00233F84" w:rsidRPr="00801BD7" w:rsidRDefault="00233F84">
                            <w:r>
                              <w:t>3</w:t>
                            </w:r>
                          </w:p>
                        </w:tc>
                        <w:tc>
                          <w:tcPr>
                            <w:tcW w:w="720" w:type="dxa"/>
                          </w:tcPr>
                          <w:p w14:paraId="2BD61D5F" w14:textId="77777777" w:rsidR="00233F84" w:rsidRPr="00801BD7" w:rsidRDefault="00233F84">
                            <w:r>
                              <w:t>7</w:t>
                            </w:r>
                          </w:p>
                        </w:tc>
                        <w:tc>
                          <w:tcPr>
                            <w:tcW w:w="720" w:type="dxa"/>
                          </w:tcPr>
                          <w:p w14:paraId="5031953C" w14:textId="77777777" w:rsidR="00233F84" w:rsidRPr="00801BD7" w:rsidRDefault="00233F84">
                            <w:r>
                              <w:t>11</w:t>
                            </w:r>
                          </w:p>
                        </w:tc>
                      </w:tr>
                    </w:tbl>
                    <w:p w14:paraId="6E74454C" w14:textId="77777777" w:rsidR="00233F84" w:rsidRDefault="00233F84" w:rsidP="00E95EAE"/>
                  </w:txbxContent>
                </v:textbox>
                <w10:wrap type="square"/>
              </v:shape>
            </w:pict>
          </mc:Fallback>
        </mc:AlternateContent>
      </w:r>
    </w:p>
    <w:p w14:paraId="2B2E4C70" w14:textId="77777777" w:rsidR="00E95EAE" w:rsidRDefault="00E95EAE" w:rsidP="00E95EAE">
      <w:pPr>
        <w:pStyle w:val="Example"/>
      </w:pPr>
    </w:p>
    <w:p w14:paraId="2A372833" w14:textId="77777777" w:rsidR="00E95EAE" w:rsidRDefault="00E95EAE" w:rsidP="00E95EAE">
      <w:pPr>
        <w:pStyle w:val="Example"/>
      </w:pPr>
    </w:p>
    <w:p w14:paraId="210DF942" w14:textId="77777777" w:rsidR="00E95EAE" w:rsidRDefault="00E95EAE" w:rsidP="00E95EAE">
      <w:pPr>
        <w:pStyle w:val="Example"/>
      </w:pPr>
    </w:p>
    <w:p w14:paraId="30200C74" w14:textId="77777777" w:rsidR="00E95EAE" w:rsidRPr="00ED0BCE" w:rsidRDefault="00E95EAE" w:rsidP="00E95EAE">
      <w:pPr>
        <w:pStyle w:val="Example"/>
      </w:pPr>
      <w:r>
        <w:t xml:space="preserve">Since each input value has been doubled, the result is that the function </w:t>
      </w:r>
      <w:r>
        <w:rPr>
          <w:i/>
        </w:rPr>
        <w:t>g(x)</w:t>
      </w:r>
      <w:r>
        <w:t xml:space="preserve"> has been stretched horizontally by 2.  </w:t>
      </w:r>
    </w:p>
    <w:p w14:paraId="588A8FD0" w14:textId="77777777" w:rsidR="00E95EAE" w:rsidRDefault="00E95EAE" w:rsidP="00E95EAE"/>
    <w:p w14:paraId="56BBF7F3" w14:textId="77777777" w:rsidR="00E95EAE" w:rsidRDefault="00E95EAE" w:rsidP="00E95EAE"/>
    <w:p w14:paraId="042419DF" w14:textId="77777777" w:rsidR="006B264B" w:rsidRDefault="006B264B" w:rsidP="00E95EAE"/>
    <w:p w14:paraId="78012566" w14:textId="77777777" w:rsidR="006B264B" w:rsidRDefault="006B264B" w:rsidP="00E95EAE"/>
    <w:p w14:paraId="5F04AC65" w14:textId="77777777" w:rsidR="006B264B" w:rsidRDefault="006B264B" w:rsidP="00E95EAE"/>
    <w:p w14:paraId="51567FB9" w14:textId="77777777" w:rsidR="006B264B" w:rsidRDefault="006B264B" w:rsidP="00E95EAE"/>
    <w:p w14:paraId="7E6EBEA9" w14:textId="77777777" w:rsidR="006B264B" w:rsidRDefault="006B264B" w:rsidP="00E95EAE"/>
    <w:p w14:paraId="79954D28" w14:textId="77777777" w:rsidR="006B264B" w:rsidRDefault="006B264B" w:rsidP="00E95EAE"/>
    <w:p w14:paraId="6FBDE9CB" w14:textId="77777777" w:rsidR="00E95EAE" w:rsidRDefault="00E95EAE" w:rsidP="00E95EAE">
      <w:pPr>
        <w:pStyle w:val="ExampleHeader"/>
      </w:pPr>
      <w:r>
        <w:lastRenderedPageBreak/>
        <w:t>Example 18</w:t>
      </w:r>
    </w:p>
    <w:p w14:paraId="63BF1119" w14:textId="77777777" w:rsidR="00E95EAE" w:rsidRDefault="00E95EAE" w:rsidP="00800237">
      <w:pPr>
        <w:pStyle w:val="Example"/>
      </w:pPr>
      <w:r>
        <w:t xml:space="preserve">Two graphs are shown below.  Relate the function </w:t>
      </w:r>
      <w:r>
        <w:rPr>
          <w:i/>
        </w:rPr>
        <w:t>g(x)</w:t>
      </w:r>
      <w:r>
        <w:t xml:space="preserve"> to </w:t>
      </w:r>
      <w:r>
        <w:rPr>
          <w:i/>
        </w:rPr>
        <w:t>f(x)</w:t>
      </w:r>
      <w:r w:rsidR="006B264B">
        <w:t>.</w:t>
      </w:r>
    </w:p>
    <w:p w14:paraId="33FFCBC4" w14:textId="77777777" w:rsidR="006B264B" w:rsidRPr="006B264B" w:rsidRDefault="006B264B" w:rsidP="00800237">
      <w:pPr>
        <w:pStyle w:val="Example"/>
      </w:pPr>
    </w:p>
    <w:p w14:paraId="7738F651" w14:textId="77777777" w:rsidR="00E95EAE" w:rsidRDefault="001F2E4B" w:rsidP="00E95EAE">
      <w:pPr>
        <w:pStyle w:val="Example"/>
      </w:pPr>
      <w:r>
        <w:rPr>
          <w:rFonts w:ascii="Trebuchet MS" w:hAnsi="Trebuchet MS"/>
          <w:noProof/>
          <w:sz w:val="22"/>
        </w:rPr>
        <w:drawing>
          <wp:inline distT="0" distB="0" distL="0" distR="0" wp14:anchorId="0500DE4D" wp14:editId="0982776C">
            <wp:extent cx="2468880" cy="1783558"/>
            <wp:effectExtent l="0" t="0" r="0" b="0"/>
            <wp:docPr id="233" name="Picture 233" descr="A piecewise function that passes through 0 comma 0, 4 comma 4 and 6 comma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descr="A piecewise function that passes through 0 comma 0, 4 comma 4 and 6 comma 4"/>
                    <pic:cNvPicPr>
                      <a:picLocks noChangeAspect="1" noChangeArrowheads="1"/>
                    </pic:cNvPicPr>
                  </pic:nvPicPr>
                  <pic:blipFill>
                    <a:blip r:embed="rId1383">
                      <a:extLst>
                        <a:ext uri="{28A0092B-C50C-407E-A947-70E740481C1C}">
                          <a14:useLocalDpi xmlns:a14="http://schemas.microsoft.com/office/drawing/2010/main" val="0"/>
                        </a:ext>
                      </a:extLst>
                    </a:blip>
                    <a:srcRect/>
                    <a:stretch>
                      <a:fillRect/>
                    </a:stretch>
                  </pic:blipFill>
                  <pic:spPr bwMode="auto">
                    <a:xfrm>
                      <a:off x="0" y="0"/>
                      <a:ext cx="2468880" cy="1783558"/>
                    </a:xfrm>
                    <a:prstGeom prst="rect">
                      <a:avLst/>
                    </a:prstGeom>
                    <a:noFill/>
                    <a:ln>
                      <a:noFill/>
                    </a:ln>
                  </pic:spPr>
                </pic:pic>
              </a:graphicData>
            </a:graphic>
          </wp:inline>
        </w:drawing>
      </w:r>
      <w:r w:rsidR="00E95EAE" w:rsidRPr="00190A37">
        <w:rPr>
          <w:rFonts w:ascii="Trebuchet MS" w:hAnsi="Trebuchet MS"/>
          <w:sz w:val="22"/>
        </w:rPr>
        <w:t xml:space="preserve"> </w:t>
      </w:r>
      <w:r w:rsidR="00E95EAE">
        <w:rPr>
          <w:rFonts w:ascii="Trebuchet MS" w:hAnsi="Trebuchet MS"/>
          <w:sz w:val="22"/>
        </w:rPr>
        <w:t xml:space="preserve"> </w:t>
      </w:r>
      <w:r w:rsidR="005E42FB">
        <w:rPr>
          <w:noProof/>
        </w:rPr>
        <w:drawing>
          <wp:inline distT="0" distB="0" distL="0" distR="0" wp14:anchorId="3F24293C" wp14:editId="153D222F">
            <wp:extent cx="2471653" cy="1783080"/>
            <wp:effectExtent l="0" t="0" r="0" b="0"/>
            <wp:docPr id="18" name="Picture 18" descr="A piecewise function that passes through 0 comma 0, 2 comma 4 and 3 comma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ecewise function that passes through 0 comma 0, 2 comma 4 and 3 comma 4"/>
                    <pic:cNvPicPr/>
                  </pic:nvPicPr>
                  <pic:blipFill>
                    <a:blip r:embed="rId1384"/>
                    <a:stretch>
                      <a:fillRect/>
                    </a:stretch>
                  </pic:blipFill>
                  <pic:spPr>
                    <a:xfrm>
                      <a:off x="0" y="0"/>
                      <a:ext cx="2471653" cy="1783080"/>
                    </a:xfrm>
                    <a:prstGeom prst="rect">
                      <a:avLst/>
                    </a:prstGeom>
                  </pic:spPr>
                </pic:pic>
              </a:graphicData>
            </a:graphic>
          </wp:inline>
        </w:drawing>
      </w:r>
      <w:r w:rsidR="00E95EAE">
        <w:rPr>
          <w:rFonts w:ascii="Trebuchet MS" w:hAnsi="Trebuchet MS"/>
          <w:sz w:val="22"/>
        </w:rPr>
        <w:t xml:space="preserve">   </w:t>
      </w:r>
    </w:p>
    <w:p w14:paraId="5F4E72A4" w14:textId="77777777" w:rsidR="00E95EAE" w:rsidRDefault="00E95EAE" w:rsidP="00E95EAE">
      <w:pPr>
        <w:pStyle w:val="Example"/>
      </w:pPr>
    </w:p>
    <w:p w14:paraId="5F90E919" w14:textId="77777777" w:rsidR="00E95EAE" w:rsidRDefault="00E95EAE" w:rsidP="00E95EAE">
      <w:pPr>
        <w:pStyle w:val="Example"/>
      </w:pPr>
      <w:r>
        <w:t xml:space="preserve">The graph of </w:t>
      </w:r>
      <w:r>
        <w:rPr>
          <w:i/>
        </w:rPr>
        <w:t>g(x)</w:t>
      </w:r>
      <w:r>
        <w:t xml:space="preserve"> looks like the graph of </w:t>
      </w:r>
      <w:r>
        <w:rPr>
          <w:i/>
        </w:rPr>
        <w:t>f(x)</w:t>
      </w:r>
      <w:r>
        <w:t xml:space="preserve"> horizontally compressed. Since </w:t>
      </w:r>
      <w:r w:rsidRPr="007B64A8">
        <w:rPr>
          <w:i/>
        </w:rPr>
        <w:t>f(x)</w:t>
      </w:r>
      <w:r>
        <w:t xml:space="preserve"> ends at (6,4) and </w:t>
      </w:r>
      <w:r w:rsidRPr="007B64A8">
        <w:rPr>
          <w:i/>
        </w:rPr>
        <w:t>g(x)</w:t>
      </w:r>
      <w:r>
        <w:t xml:space="preserve"> ends at (2,4) we can see that the </w:t>
      </w:r>
      <w:r w:rsidRPr="007B64A8">
        <w:rPr>
          <w:i/>
        </w:rPr>
        <w:t>x</w:t>
      </w:r>
      <w:r>
        <w:t xml:space="preserve"> values have been compressed by 1/3, because 6(1/3) = 2. We might also notice that </w:t>
      </w:r>
      <w:r w:rsidRPr="00F535F8">
        <w:rPr>
          <w:position w:val="-10"/>
        </w:rPr>
        <w:object w:dxaOrig="1200" w:dyaOrig="340" w14:anchorId="0C70ED59">
          <v:shape id="_x0000_i1694" type="#_x0000_t75" style="width:61.5pt;height:18pt" o:ole="">
            <v:imagedata r:id="rId1385" o:title=""/>
          </v:shape>
          <o:OLEObject Type="Embed" ProgID="Equation.3" ShapeID="_x0000_i1694" DrawAspect="Content" ObjectID="_1718714720" r:id="rId1386"/>
        </w:object>
      </w:r>
      <w:r>
        <w:t xml:space="preserve">, and </w:t>
      </w:r>
      <w:r w:rsidRPr="00F535F8">
        <w:rPr>
          <w:position w:val="-10"/>
        </w:rPr>
        <w:object w:dxaOrig="1140" w:dyaOrig="340" w14:anchorId="634E23EE">
          <v:shape id="_x0000_i1695" type="#_x0000_t75" style="width:57pt;height:18pt" o:ole="">
            <v:imagedata r:id="rId1387" o:title=""/>
          </v:shape>
          <o:OLEObject Type="Embed" ProgID="Equation.3" ShapeID="_x0000_i1695" DrawAspect="Content" ObjectID="_1718714721" r:id="rId1388"/>
        </w:object>
      </w:r>
      <w:r>
        <w:t xml:space="preserve">.  Either way, we can describe this relationship as </w:t>
      </w:r>
      <w:r w:rsidRPr="00F535F8">
        <w:rPr>
          <w:position w:val="-10"/>
        </w:rPr>
        <w:object w:dxaOrig="1320" w:dyaOrig="340" w14:anchorId="47C54EEE">
          <v:shape id="_x0000_i1696" type="#_x0000_t75" style="width:65.25pt;height:18pt" o:ole="">
            <v:imagedata r:id="rId1389" o:title=""/>
          </v:shape>
          <o:OLEObject Type="Embed" ProgID="Equation.3" ShapeID="_x0000_i1696" DrawAspect="Content" ObjectID="_1718714722" r:id="rId1390"/>
        </w:object>
      </w:r>
      <w:r>
        <w:t>.  This is a horizontal compression by 1/3.</w:t>
      </w:r>
    </w:p>
    <w:p w14:paraId="554B5705" w14:textId="77777777" w:rsidR="00E95EAE" w:rsidRDefault="00E95EAE" w:rsidP="00E95EAE">
      <w:pPr>
        <w:rPr>
          <w:rFonts w:ascii="Trebuchet MS" w:hAnsi="Trebuchet MS"/>
          <w:lang w:eastAsia="zh-TW"/>
        </w:rPr>
      </w:pPr>
    </w:p>
    <w:p w14:paraId="46564D15" w14:textId="77777777" w:rsidR="006B264B" w:rsidRDefault="006B264B" w:rsidP="00E95EAE">
      <w:pPr>
        <w:rPr>
          <w:rFonts w:ascii="Trebuchet MS" w:hAnsi="Trebuchet MS"/>
          <w:lang w:eastAsia="zh-TW"/>
        </w:rPr>
      </w:pPr>
    </w:p>
    <w:p w14:paraId="77D7F88A" w14:textId="77777777" w:rsidR="00E95EAE" w:rsidRPr="007B64A8" w:rsidRDefault="00E95EAE" w:rsidP="00E95EAE">
      <w:r>
        <w:t>Notice that</w:t>
      </w:r>
      <w:r w:rsidRPr="007B64A8">
        <w:t xml:space="preserve"> </w:t>
      </w:r>
      <w:r>
        <w:t>the coefficient</w:t>
      </w:r>
      <w:r w:rsidRPr="007B64A8">
        <w:t xml:space="preserve"> needed for a horizontal stretch or compression is the </w:t>
      </w:r>
      <w:r w:rsidRPr="007B64A8">
        <w:rPr>
          <w:i/>
        </w:rPr>
        <w:t>reciprocal</w:t>
      </w:r>
      <w:r w:rsidRPr="007B64A8">
        <w:t xml:space="preserve"> of the stretch</w:t>
      </w:r>
      <w:r>
        <w:t xml:space="preserve"> or compression</w:t>
      </w:r>
      <w:r w:rsidRPr="007B64A8">
        <w:t xml:space="preserve">.  </w:t>
      </w:r>
      <w:r w:rsidR="006B264B">
        <w:t>T</w:t>
      </w:r>
      <w:r w:rsidRPr="007B64A8">
        <w:t xml:space="preserve">o stretch the graph </w:t>
      </w:r>
      <w:r>
        <w:t>horizontally by</w:t>
      </w:r>
      <w:r w:rsidRPr="007B64A8">
        <w:t xml:space="preserve"> </w:t>
      </w:r>
      <w:r>
        <w:t>4</w:t>
      </w:r>
      <w:r w:rsidRPr="007B64A8">
        <w:t xml:space="preserve">, we need a </w:t>
      </w:r>
      <w:r>
        <w:t xml:space="preserve">coefficient </w:t>
      </w:r>
      <w:r w:rsidRPr="007B64A8">
        <w:t>of 1/</w:t>
      </w:r>
      <w:r>
        <w:t>4</w:t>
      </w:r>
      <w:r w:rsidRPr="007B64A8">
        <w:t xml:space="preserve"> in our function</w:t>
      </w:r>
      <w:r>
        <w:t xml:space="preserve">: </w:t>
      </w:r>
      <w:r w:rsidRPr="00773CBE">
        <w:rPr>
          <w:position w:val="-28"/>
        </w:rPr>
        <w:object w:dxaOrig="820" w:dyaOrig="680" w14:anchorId="7771E8C2">
          <v:shape id="_x0000_i1697" type="#_x0000_t75" style="width:41.25pt;height:33.75pt" o:ole="">
            <v:imagedata r:id="rId1391" o:title=""/>
          </v:shape>
          <o:OLEObject Type="Embed" ProgID="Equation.3" ShapeID="_x0000_i1697" DrawAspect="Content" ObjectID="_1718714723" r:id="rId1392"/>
        </w:object>
      </w:r>
      <w:r w:rsidRPr="007B64A8">
        <w:t xml:space="preserve">.  This means the input values must be </w:t>
      </w:r>
      <w:r>
        <w:t>four</w:t>
      </w:r>
      <w:r w:rsidRPr="007B64A8">
        <w:t xml:space="preserve"> times larger to produce the same result, requiring the input to be larger</w:t>
      </w:r>
      <w:r>
        <w:t>, causing the</w:t>
      </w:r>
      <w:r w:rsidRPr="007B64A8">
        <w:t xml:space="preserve"> horizontal stretching.</w:t>
      </w:r>
    </w:p>
    <w:p w14:paraId="3366C523" w14:textId="77777777" w:rsidR="00E95EAE" w:rsidRDefault="00E95EAE" w:rsidP="00E95EAE"/>
    <w:p w14:paraId="08A5A510" w14:textId="77777777" w:rsidR="00E95EAE" w:rsidRDefault="00E95EAE" w:rsidP="00E95EAE"/>
    <w:p w14:paraId="55BA0604" w14:textId="77777777" w:rsidR="00E95EAE" w:rsidRPr="00DB1FCE" w:rsidRDefault="00E95EAE" w:rsidP="00E95EAE">
      <w:pPr>
        <w:pStyle w:val="TryitNow"/>
        <w:rPr>
          <w:noProof/>
        </w:rPr>
      </w:pPr>
      <w:r>
        <w:rPr>
          <w:lang w:eastAsia="zh-TW"/>
        </w:rPr>
        <w:t>Try it Now</w:t>
      </w:r>
    </w:p>
    <w:p w14:paraId="5C85B1ED" w14:textId="77777777" w:rsidR="00E95EAE" w:rsidRDefault="00E95EAE" w:rsidP="00E95EAE">
      <w:pPr>
        <w:pStyle w:val="TryitNowbody"/>
        <w:rPr>
          <w:noProof/>
        </w:rPr>
      </w:pPr>
      <w:r>
        <w:rPr>
          <w:noProof/>
        </w:rPr>
        <w:t xml:space="preserve">4. Write a formula for </w:t>
      </w:r>
      <w:r w:rsidRPr="00A01C3B">
        <w:rPr>
          <w:noProof/>
        </w:rPr>
        <w:t>the toolkit square root function</w:t>
      </w:r>
      <w:r>
        <w:rPr>
          <w:noProof/>
        </w:rPr>
        <w:t xml:space="preserve"> horizontally stretched by three.</w:t>
      </w:r>
    </w:p>
    <w:p w14:paraId="1007AF36" w14:textId="77777777" w:rsidR="00E95EAE" w:rsidRDefault="00E95EAE" w:rsidP="00E95EAE"/>
    <w:p w14:paraId="11D9637E" w14:textId="77777777" w:rsidR="00E95EAE" w:rsidRDefault="00E95EAE" w:rsidP="00E95EAE"/>
    <w:p w14:paraId="5BCA8714" w14:textId="77777777" w:rsidR="00E95EAE" w:rsidRDefault="00E95EAE" w:rsidP="00E95EAE">
      <w:r>
        <w:t xml:space="preserve">It is useful to note that for most toolkit functions, a horizontal stretch or vertical stretch can be represented in other ways.  For example, a horizontal compression of the function </w:t>
      </w:r>
      <w:r w:rsidRPr="00F7266D">
        <w:rPr>
          <w:position w:val="-14"/>
        </w:rPr>
        <w:object w:dxaOrig="1020" w:dyaOrig="400" w14:anchorId="67FB54AF">
          <v:shape id="_x0000_i1698" type="#_x0000_t75" style="width:50.25pt;height:19.5pt" o:ole="">
            <v:imagedata r:id="rId1393" o:title=""/>
          </v:shape>
          <o:OLEObject Type="Embed" ProgID="Equation.3" ShapeID="_x0000_i1698" DrawAspect="Content" ObjectID="_1718714724" r:id="rId1394"/>
        </w:object>
      </w:r>
      <w:r>
        <w:t xml:space="preserve"> by ½ would result in a new function </w:t>
      </w:r>
      <w:r w:rsidRPr="00F7266D">
        <w:rPr>
          <w:position w:val="-14"/>
        </w:rPr>
        <w:object w:dxaOrig="1320" w:dyaOrig="440" w14:anchorId="2FECA14E">
          <v:shape id="_x0000_i1699" type="#_x0000_t75" style="width:65.25pt;height:22.5pt" o:ole="">
            <v:imagedata r:id="rId1395" o:title=""/>
          </v:shape>
          <o:OLEObject Type="Embed" ProgID="Equation.3" ShapeID="_x0000_i1699" DrawAspect="Content" ObjectID="_1718714725" r:id="rId1396"/>
        </w:object>
      </w:r>
      <w:r>
        <w:t xml:space="preserve">, but this can also be written as </w:t>
      </w:r>
      <w:r w:rsidRPr="00F7266D">
        <w:rPr>
          <w:position w:val="-14"/>
        </w:rPr>
        <w:object w:dxaOrig="1120" w:dyaOrig="400" w14:anchorId="23F4FE1C">
          <v:shape id="_x0000_i1700" type="#_x0000_t75" style="width:55.5pt;height:19.5pt" o:ole="">
            <v:imagedata r:id="rId1397" o:title=""/>
          </v:shape>
          <o:OLEObject Type="Embed" ProgID="Equation.3" ShapeID="_x0000_i1700" DrawAspect="Content" ObjectID="_1718714726" r:id="rId1398"/>
        </w:object>
      </w:r>
      <w:r>
        <w:t xml:space="preserve">, a vertical stretch of </w:t>
      </w:r>
      <w:r>
        <w:rPr>
          <w:i/>
        </w:rPr>
        <w:t>f(x)</w:t>
      </w:r>
      <w:r>
        <w:t xml:space="preserve"> by 4.  When writing a formula for a transformed toolkit, we only need to find one transformation that would produce the graph.</w:t>
      </w:r>
    </w:p>
    <w:p w14:paraId="03ACEDD9" w14:textId="77777777" w:rsidR="00E95EAE" w:rsidRDefault="00E95EAE" w:rsidP="00E95EAE"/>
    <w:p w14:paraId="1C2D60AC" w14:textId="77777777" w:rsidR="006B264B" w:rsidRDefault="006B264B" w:rsidP="00E95EAE"/>
    <w:p w14:paraId="13E25ADD" w14:textId="77777777" w:rsidR="006B264B" w:rsidRDefault="006B264B" w:rsidP="00E95EAE"/>
    <w:p w14:paraId="6DC4827C" w14:textId="77777777" w:rsidR="006B264B" w:rsidRDefault="006B264B" w:rsidP="00E95EAE"/>
    <w:p w14:paraId="26CEC3B6" w14:textId="77777777" w:rsidR="006B264B" w:rsidRDefault="006B264B" w:rsidP="00E95EAE"/>
    <w:p w14:paraId="6536EFE9" w14:textId="77777777" w:rsidR="00E95EAE" w:rsidRDefault="00E95EAE" w:rsidP="00E95EAE">
      <w:r>
        <w:rPr>
          <w:b/>
        </w:rPr>
        <w:lastRenderedPageBreak/>
        <w:t>Combining Transformations</w:t>
      </w:r>
    </w:p>
    <w:p w14:paraId="079EB2D6" w14:textId="77777777" w:rsidR="006B264B" w:rsidRDefault="006B264B" w:rsidP="00E95EAE"/>
    <w:p w14:paraId="6E3F7283" w14:textId="77777777" w:rsidR="00E95EAE" w:rsidRDefault="00E95EAE" w:rsidP="00E95EAE">
      <w:r>
        <w:t xml:space="preserve">When combining transformations, it is very important to consider the order of the transformations.  For example, vertically shifting by 3 and then vertically stretching by 2 does not create the same graph as vertically stretching by 2 then vertically shifting by 3.  </w:t>
      </w:r>
    </w:p>
    <w:p w14:paraId="13190354" w14:textId="77777777" w:rsidR="00E95EAE" w:rsidRDefault="00E95EAE" w:rsidP="00E95EAE"/>
    <w:p w14:paraId="41A16B2F" w14:textId="77777777" w:rsidR="00E95EAE" w:rsidRDefault="00E95EAE" w:rsidP="00E95EAE">
      <w:r>
        <w:t xml:space="preserve">When we see an expression like </w:t>
      </w:r>
      <w:r w:rsidRPr="00991C06">
        <w:rPr>
          <w:position w:val="-10"/>
        </w:rPr>
        <w:object w:dxaOrig="999" w:dyaOrig="320" w14:anchorId="08C54AAC">
          <v:shape id="_x0000_i1701" type="#_x0000_t75" style="width:49.5pt;height:15pt" o:ole="">
            <v:imagedata r:id="rId1399" o:title=""/>
          </v:shape>
          <o:OLEObject Type="Embed" ProgID="Equation.3" ShapeID="_x0000_i1701" DrawAspect="Content" ObjectID="_1718714727" r:id="rId1400"/>
        </w:object>
      </w:r>
      <w:r>
        <w:t xml:space="preserve">, which transformation should we start with?  The answer here follows nicely from order of operations, for outside transformations.  Given the output value of </w:t>
      </w:r>
      <w:r>
        <w:rPr>
          <w:i/>
        </w:rPr>
        <w:t>f(x)</w:t>
      </w:r>
      <w:r>
        <w:t>, we first multiply by 2, causing the vertical stretch, then add 3, causing the vertical shift.  (Multiplication before Addition)</w:t>
      </w:r>
    </w:p>
    <w:p w14:paraId="6899B05B" w14:textId="77777777" w:rsidR="00E95EAE" w:rsidRDefault="00E95EAE" w:rsidP="00E95EAE"/>
    <w:p w14:paraId="6B0F7B6E" w14:textId="77777777" w:rsidR="00E95EAE" w:rsidRDefault="00E95EAE" w:rsidP="00E95EAE"/>
    <w:p w14:paraId="4BFF2C23" w14:textId="77777777" w:rsidR="00E95EAE" w:rsidRDefault="00E95EAE" w:rsidP="00E95EAE">
      <w:pPr>
        <w:pStyle w:val="DefinitionHeader"/>
      </w:pPr>
      <w:r>
        <w:t>Combining Vertical Transformations</w:t>
      </w:r>
    </w:p>
    <w:p w14:paraId="174D1A40" w14:textId="77777777" w:rsidR="00E95EAE" w:rsidRDefault="00E95EAE" w:rsidP="00E95EAE">
      <w:pPr>
        <w:pStyle w:val="Definition"/>
      </w:pPr>
      <w:r>
        <w:t>When combining vertical transformations</w:t>
      </w:r>
      <w:r w:rsidR="00DD446B">
        <w:fldChar w:fldCharType="begin"/>
      </w:r>
      <w:r>
        <w:instrText>xe "</w:instrText>
      </w:r>
      <w:r w:rsidRPr="00E64EB5">
        <w:instrText>Transformations of Functions:Combining Vertical Transformations</w:instrText>
      </w:r>
      <w:r>
        <w:instrText>"</w:instrText>
      </w:r>
      <w:r w:rsidR="00DD446B">
        <w:fldChar w:fldCharType="end"/>
      </w:r>
      <w:r>
        <w:t xml:space="preserve"> written in the form </w:t>
      </w:r>
      <w:r w:rsidRPr="00991C06">
        <w:rPr>
          <w:position w:val="-10"/>
        </w:rPr>
        <w:object w:dxaOrig="960" w:dyaOrig="320" w14:anchorId="13CE5B70">
          <v:shape id="_x0000_i1702" type="#_x0000_t75" style="width:47.25pt;height:15pt" o:ole="">
            <v:imagedata r:id="rId1401" o:title=""/>
          </v:shape>
          <o:OLEObject Type="Embed" ProgID="Equation.3" ShapeID="_x0000_i1702" DrawAspect="Content" ObjectID="_1718714728" r:id="rId1402"/>
        </w:object>
      </w:r>
      <w:r>
        <w:t>,</w:t>
      </w:r>
    </w:p>
    <w:p w14:paraId="03F4D36F" w14:textId="77777777" w:rsidR="00E95EAE" w:rsidRDefault="00E95EAE" w:rsidP="00E95EAE">
      <w:pPr>
        <w:pStyle w:val="Definition"/>
      </w:pPr>
      <w:r>
        <w:t xml:space="preserve">first vertically stretch by </w:t>
      </w:r>
      <w:r>
        <w:rPr>
          <w:i/>
        </w:rPr>
        <w:t>a</w:t>
      </w:r>
      <w:r>
        <w:t xml:space="preserve">, then vertically shift by </w:t>
      </w:r>
      <w:r>
        <w:rPr>
          <w:i/>
        </w:rPr>
        <w:t>k.</w:t>
      </w:r>
    </w:p>
    <w:p w14:paraId="625FF60E" w14:textId="77777777" w:rsidR="00E95EAE" w:rsidRDefault="00E95EAE" w:rsidP="00E95EAE"/>
    <w:p w14:paraId="166F61C9" w14:textId="77777777" w:rsidR="00E95EAE" w:rsidRDefault="00E95EAE" w:rsidP="00E95EAE"/>
    <w:p w14:paraId="4A0728AC" w14:textId="77777777" w:rsidR="00E95EAE" w:rsidRDefault="00E95EAE" w:rsidP="00E95EAE">
      <w:r>
        <w:t xml:space="preserve">Horizontal transformations are a little trickier to think about.  When we write </w:t>
      </w:r>
      <w:r w:rsidRPr="00991C06">
        <w:rPr>
          <w:position w:val="-10"/>
        </w:rPr>
        <w:object w:dxaOrig="1700" w:dyaOrig="320" w14:anchorId="6E969EF1">
          <v:shape id="_x0000_i1703" type="#_x0000_t75" style="width:82.5pt;height:15pt" o:ole="">
            <v:imagedata r:id="rId1403" o:title=""/>
          </v:shape>
          <o:OLEObject Type="Embed" ProgID="Equation.3" ShapeID="_x0000_i1703" DrawAspect="Content" ObjectID="_1718714729" r:id="rId1404"/>
        </w:object>
      </w:r>
      <w:r>
        <w:t xml:space="preserve">for example, we have to think about how the inputs to the </w:t>
      </w:r>
      <w:r>
        <w:rPr>
          <w:i/>
        </w:rPr>
        <w:t>g</w:t>
      </w:r>
      <w:r>
        <w:t xml:space="preserve"> function relate to the inputs to the </w:t>
      </w:r>
      <w:r>
        <w:rPr>
          <w:i/>
        </w:rPr>
        <w:t>f</w:t>
      </w:r>
      <w:r>
        <w:t xml:space="preserve"> function.  Suppose we know </w:t>
      </w:r>
      <w:r w:rsidRPr="00991C06">
        <w:rPr>
          <w:position w:val="-10"/>
        </w:rPr>
        <w:object w:dxaOrig="999" w:dyaOrig="320" w14:anchorId="235C79CA">
          <v:shape id="_x0000_i1704" type="#_x0000_t75" style="width:49.5pt;height:15pt" o:ole="">
            <v:imagedata r:id="rId1405" o:title=""/>
          </v:shape>
          <o:OLEObject Type="Embed" ProgID="Equation.3" ShapeID="_x0000_i1704" DrawAspect="Content" ObjectID="_1718714730" r:id="rId1406"/>
        </w:object>
      </w:r>
      <w:r>
        <w:t xml:space="preserve">.  What input to </w:t>
      </w:r>
      <w:r>
        <w:rPr>
          <w:i/>
        </w:rPr>
        <w:t>g</w:t>
      </w:r>
      <w:r>
        <w:t xml:space="preserve"> would produce that output?  In other words, what value of </w:t>
      </w:r>
      <w:r>
        <w:rPr>
          <w:i/>
        </w:rPr>
        <w:t>x</w:t>
      </w:r>
      <w:r>
        <w:t xml:space="preserve"> will allow </w:t>
      </w:r>
      <w:r w:rsidRPr="00991C06">
        <w:rPr>
          <w:position w:val="-10"/>
        </w:rPr>
        <w:object w:dxaOrig="2500" w:dyaOrig="320" w14:anchorId="2DB90623">
          <v:shape id="_x0000_i1705" type="#_x0000_t75" style="width:125.25pt;height:15pt" o:ole="">
            <v:imagedata r:id="rId1407" o:title=""/>
          </v:shape>
          <o:OLEObject Type="Embed" ProgID="Equation.3" ShapeID="_x0000_i1705" DrawAspect="Content" ObjectID="_1718714731" r:id="rId1408"/>
        </w:object>
      </w:r>
      <w:r>
        <w:t xml:space="preserve">?  We would need </w:t>
      </w:r>
      <w:r w:rsidRPr="00927EEC">
        <w:rPr>
          <w:position w:val="-6"/>
        </w:rPr>
        <w:object w:dxaOrig="1120" w:dyaOrig="279" w14:anchorId="2E2D38B2">
          <v:shape id="_x0000_i1706" type="#_x0000_t75" style="width:55.5pt;height:15pt" o:ole="">
            <v:imagedata r:id="rId1409" o:title=""/>
          </v:shape>
          <o:OLEObject Type="Embed" ProgID="Equation.3" ShapeID="_x0000_i1706" DrawAspect="Content" ObjectID="_1718714732" r:id="rId1410"/>
        </w:object>
      </w:r>
      <w:r>
        <w:t xml:space="preserve">.  To solve for </w:t>
      </w:r>
      <w:r>
        <w:rPr>
          <w:i/>
        </w:rPr>
        <w:t>x</w:t>
      </w:r>
      <w:r>
        <w:t xml:space="preserve">, we would first subtract 3, resulting in horizontal shift, then divide by 2, causing a horizontal compression.  </w:t>
      </w:r>
    </w:p>
    <w:p w14:paraId="0FB0215C" w14:textId="77777777" w:rsidR="006B264B" w:rsidRDefault="006B264B" w:rsidP="00E95EAE"/>
    <w:p w14:paraId="72FC75D9" w14:textId="77777777" w:rsidR="006B264B" w:rsidRDefault="006B264B" w:rsidP="00E95EAE"/>
    <w:p w14:paraId="5A420535" w14:textId="77777777" w:rsidR="00E95EAE" w:rsidRDefault="00E95EAE" w:rsidP="00E95EAE">
      <w:pPr>
        <w:pStyle w:val="DefinitionHeader"/>
      </w:pPr>
      <w:r>
        <w:t>Combining Horizontal Transformations</w:t>
      </w:r>
    </w:p>
    <w:p w14:paraId="31CEBA5D" w14:textId="77777777" w:rsidR="00E95EAE" w:rsidRDefault="00E95EAE" w:rsidP="00E95EAE">
      <w:pPr>
        <w:pStyle w:val="Definition"/>
      </w:pPr>
      <w:r>
        <w:t xml:space="preserve">When </w:t>
      </w:r>
      <w:r w:rsidRPr="002D61BF">
        <w:rPr>
          <w:b/>
        </w:rPr>
        <w:t>combining horizontal transformations</w:t>
      </w:r>
      <w:r w:rsidR="00DD446B">
        <w:rPr>
          <w:b/>
        </w:rPr>
        <w:fldChar w:fldCharType="begin"/>
      </w:r>
      <w:r>
        <w:instrText>xe "</w:instrText>
      </w:r>
      <w:r w:rsidRPr="00F42046">
        <w:instrText>Transformations of Functions:</w:instrText>
      </w:r>
      <w:r>
        <w:instrText xml:space="preserve">Combining </w:instrText>
      </w:r>
      <w:r w:rsidRPr="00F42046">
        <w:instrText>Horizontal Transformations</w:instrText>
      </w:r>
      <w:r>
        <w:instrText>"</w:instrText>
      </w:r>
      <w:r w:rsidR="00DD446B">
        <w:rPr>
          <w:b/>
        </w:rPr>
        <w:fldChar w:fldCharType="end"/>
      </w:r>
      <w:r>
        <w:t xml:space="preserve"> written in the form</w:t>
      </w:r>
      <w:r w:rsidRPr="00991C06">
        <w:rPr>
          <w:position w:val="-10"/>
        </w:rPr>
        <w:object w:dxaOrig="1020" w:dyaOrig="320" w14:anchorId="17E4BF30">
          <v:shape id="_x0000_i1707" type="#_x0000_t75" style="width:50.25pt;height:15pt" o:ole="">
            <v:imagedata r:id="rId1411" o:title=""/>
          </v:shape>
          <o:OLEObject Type="Embed" ProgID="Equation.3" ShapeID="_x0000_i1707" DrawAspect="Content" ObjectID="_1718714733" r:id="rId1412"/>
        </w:object>
      </w:r>
      <w:r>
        <w:t>,</w:t>
      </w:r>
    </w:p>
    <w:p w14:paraId="62D06224" w14:textId="77777777" w:rsidR="00E95EAE" w:rsidRDefault="00E95EAE" w:rsidP="00E95EAE">
      <w:pPr>
        <w:pStyle w:val="Definition"/>
      </w:pPr>
      <w:r>
        <w:t xml:space="preserve">first horizontally shift by </w:t>
      </w:r>
      <w:r>
        <w:rPr>
          <w:i/>
        </w:rPr>
        <w:t>p</w:t>
      </w:r>
      <w:r>
        <w:t>, then horizontally stretch by 1/</w:t>
      </w:r>
      <w:r>
        <w:rPr>
          <w:i/>
        </w:rPr>
        <w:t>b.</w:t>
      </w:r>
    </w:p>
    <w:p w14:paraId="6F51EF8B" w14:textId="77777777" w:rsidR="00E95EAE" w:rsidRDefault="00E95EAE" w:rsidP="00E95EAE"/>
    <w:p w14:paraId="355F99FD" w14:textId="77777777" w:rsidR="006B264B" w:rsidRDefault="006B264B" w:rsidP="00E95EAE"/>
    <w:p w14:paraId="2FA3475E" w14:textId="77777777" w:rsidR="00E95EAE" w:rsidRDefault="00E95EAE" w:rsidP="00E95EAE">
      <w:r>
        <w:t>This format ends up being very difficult to work with, since it is usually much easier to horizontally stretch a graph before shifting.  We can work around this by factoring inside the function.</w:t>
      </w:r>
    </w:p>
    <w:p w14:paraId="25F5AD6D" w14:textId="77777777" w:rsidR="00E95EAE" w:rsidRDefault="00E95EAE" w:rsidP="00E95EAE">
      <w:r w:rsidRPr="00991C06">
        <w:rPr>
          <w:position w:val="-10"/>
        </w:rPr>
        <w:object w:dxaOrig="1020" w:dyaOrig="320" w14:anchorId="3D874298">
          <v:shape id="_x0000_i1708" type="#_x0000_t75" style="width:50.25pt;height:15pt" o:ole="">
            <v:imagedata r:id="rId1411" o:title=""/>
          </v:shape>
          <o:OLEObject Type="Embed" ProgID="Equation.3" ShapeID="_x0000_i1708" DrawAspect="Content" ObjectID="_1718714734" r:id="rId1413"/>
        </w:object>
      </w:r>
      <w:r>
        <w:t xml:space="preserve">= </w:t>
      </w:r>
      <w:r w:rsidRPr="00A542D4">
        <w:rPr>
          <w:position w:val="-30"/>
        </w:rPr>
        <w:object w:dxaOrig="1359" w:dyaOrig="720" w14:anchorId="091296DE">
          <v:shape id="_x0000_i1709" type="#_x0000_t75" style="width:68.25pt;height:36.75pt" o:ole="">
            <v:imagedata r:id="rId1414" o:title=""/>
          </v:shape>
          <o:OLEObject Type="Embed" ProgID="Equation.3" ShapeID="_x0000_i1709" DrawAspect="Content" ObjectID="_1718714735" r:id="rId1415"/>
        </w:object>
      </w:r>
    </w:p>
    <w:p w14:paraId="5D0B04FD" w14:textId="77777777" w:rsidR="00E95EAE" w:rsidRDefault="00E95EAE" w:rsidP="00E95EAE">
      <w:r>
        <w:t>Factoring in this way allows us to horizontally stretch first, then shift horizontally.</w:t>
      </w:r>
    </w:p>
    <w:p w14:paraId="0ACB4850" w14:textId="77777777" w:rsidR="00E95EAE" w:rsidRDefault="00E95EAE" w:rsidP="00E95EAE"/>
    <w:p w14:paraId="33A1D5D8" w14:textId="77777777" w:rsidR="00E95EAE" w:rsidRDefault="00E95EAE" w:rsidP="00E95EAE"/>
    <w:p w14:paraId="62957C75" w14:textId="77777777" w:rsidR="00E95EAE" w:rsidRPr="00892941" w:rsidRDefault="00E95EAE" w:rsidP="00E95EAE">
      <w:pPr>
        <w:pStyle w:val="DefinitionHeader"/>
      </w:pPr>
      <w:r>
        <w:t>Combining Horizontal Transformations (Factored Form)</w:t>
      </w:r>
    </w:p>
    <w:p w14:paraId="1BD48F2A" w14:textId="77777777" w:rsidR="00E95EAE" w:rsidRDefault="00E95EAE" w:rsidP="00E95EAE">
      <w:pPr>
        <w:pStyle w:val="Definition"/>
      </w:pPr>
      <w:r>
        <w:t xml:space="preserve">When </w:t>
      </w:r>
      <w:r w:rsidRPr="002D61BF">
        <w:rPr>
          <w:b/>
        </w:rPr>
        <w:t>combining horizontal transformations</w:t>
      </w:r>
      <w:r>
        <w:t xml:space="preserve"> written in the form </w:t>
      </w:r>
      <w:r w:rsidRPr="00991C06">
        <w:rPr>
          <w:position w:val="-10"/>
        </w:rPr>
        <w:object w:dxaOrig="1160" w:dyaOrig="320" w14:anchorId="2932675D">
          <v:shape id="_x0000_i1710" type="#_x0000_t75" style="width:58.5pt;height:15pt" o:ole="">
            <v:imagedata r:id="rId1416" o:title=""/>
          </v:shape>
          <o:OLEObject Type="Embed" ProgID="Equation.3" ShapeID="_x0000_i1710" DrawAspect="Content" ObjectID="_1718714736" r:id="rId1417"/>
        </w:object>
      </w:r>
      <w:r>
        <w:t>,</w:t>
      </w:r>
    </w:p>
    <w:p w14:paraId="4484FEFF" w14:textId="77777777" w:rsidR="00E95EAE" w:rsidRDefault="00E95EAE" w:rsidP="00E95EAE">
      <w:pPr>
        <w:pStyle w:val="Definition"/>
      </w:pPr>
      <w:r>
        <w:t>first horizontally stretch by 1/</w:t>
      </w:r>
      <w:r>
        <w:rPr>
          <w:i/>
        </w:rPr>
        <w:t>b</w:t>
      </w:r>
      <w:r>
        <w:t xml:space="preserve">, then horizontally shift by </w:t>
      </w:r>
      <w:r>
        <w:rPr>
          <w:i/>
        </w:rPr>
        <w:t>h</w:t>
      </w:r>
      <w:r>
        <w:t>.</w:t>
      </w:r>
    </w:p>
    <w:p w14:paraId="3D375414" w14:textId="77777777" w:rsidR="00E95EAE" w:rsidRDefault="00E95EAE" w:rsidP="00E95EAE">
      <w:pPr>
        <w:pStyle w:val="DefinitionHeader"/>
      </w:pPr>
      <w:r>
        <w:lastRenderedPageBreak/>
        <w:t>Independence of Horizontal and Vertical Transformations</w:t>
      </w:r>
    </w:p>
    <w:p w14:paraId="0EA15C22" w14:textId="77777777" w:rsidR="00E95EAE" w:rsidRDefault="00E95EAE" w:rsidP="00E95EAE">
      <w:pPr>
        <w:pStyle w:val="Definition"/>
      </w:pPr>
      <w:r w:rsidRPr="002D61BF">
        <w:rPr>
          <w:b/>
        </w:rPr>
        <w:t>Horizontal and vertical transformations are independent</w:t>
      </w:r>
      <w:r>
        <w:t>.  It does not matter whether horizontal or vertical transformations are done first.</w:t>
      </w:r>
    </w:p>
    <w:p w14:paraId="5F584829" w14:textId="77777777" w:rsidR="00E95EAE" w:rsidRDefault="00E95EAE" w:rsidP="00E95EAE"/>
    <w:p w14:paraId="58D5357E" w14:textId="77777777" w:rsidR="00E95EAE" w:rsidRDefault="00E95EAE" w:rsidP="00E95EAE"/>
    <w:p w14:paraId="0672127F" w14:textId="77777777" w:rsidR="00E95EAE" w:rsidRDefault="00E95EAE" w:rsidP="00E95EAE">
      <w:pPr>
        <w:pStyle w:val="ExampleHeader"/>
      </w:pPr>
      <w:r>
        <w:t>Example 19</w:t>
      </w:r>
    </w:p>
    <w:p w14:paraId="613C3EF1" w14:textId="77777777" w:rsidR="00E95EAE" w:rsidRDefault="00E95EAE" w:rsidP="00E95EAE">
      <w:pPr>
        <w:pStyle w:val="Example"/>
      </w:pPr>
      <w:r>
        <w:t xml:space="preserve">Given the table of values for the function </w:t>
      </w:r>
      <w:r>
        <w:rPr>
          <w:i/>
        </w:rPr>
        <w:t>f(x)</w:t>
      </w:r>
      <w:r>
        <w:t xml:space="preserve"> below, create a table of values for the function </w:t>
      </w:r>
      <w:r w:rsidRPr="00991C06">
        <w:rPr>
          <w:position w:val="-10"/>
        </w:rPr>
        <w:object w:dxaOrig="1760" w:dyaOrig="320" w14:anchorId="0DB434C7">
          <v:shape id="_x0000_i1711" type="#_x0000_t75" style="width:87.75pt;height:15pt" o:ole="">
            <v:imagedata r:id="rId1418" o:title=""/>
          </v:shape>
          <o:OLEObject Type="Embed" ProgID="Equation.3" ShapeID="_x0000_i1711" DrawAspect="Content" ObjectID="_1718714737" r:id="rId1419"/>
        </w:object>
      </w:r>
    </w:p>
    <w:p w14:paraId="5F479537" w14:textId="77777777" w:rsidR="00E95EAE" w:rsidRDefault="00B642A4" w:rsidP="00E95EAE">
      <w:pPr>
        <w:pStyle w:val="Example"/>
      </w:pPr>
      <w:r>
        <w:rPr>
          <w:noProof/>
        </w:rPr>
        <mc:AlternateContent>
          <mc:Choice Requires="wps">
            <w:drawing>
              <wp:anchor distT="0" distB="0" distL="114300" distR="114300" simplePos="0" relativeHeight="251671040" behindDoc="0" locked="0" layoutInCell="1" allowOverlap="1" wp14:anchorId="55596F8A" wp14:editId="6318D247">
                <wp:simplePos x="0" y="0"/>
                <wp:positionH relativeFrom="column">
                  <wp:posOffset>342900</wp:posOffset>
                </wp:positionH>
                <wp:positionV relativeFrom="paragraph">
                  <wp:posOffset>77470</wp:posOffset>
                </wp:positionV>
                <wp:extent cx="2533650" cy="476250"/>
                <wp:effectExtent l="0" t="0" r="0" b="0"/>
                <wp:wrapSquare wrapText="bothSides"/>
                <wp:docPr id="167" name="Text Box 1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3650" cy="476250"/>
                        </a:xfrm>
                        <a:prstGeom prst="rect">
                          <a:avLst/>
                        </a:prstGeom>
                        <a:solidFill>
                          <a:srgbClr val="FFFFFF"/>
                        </a:solidFill>
                        <a:ln>
                          <a:noFill/>
                        </a:ln>
                        <a:extLst>
                          <a:ext uri="{91240B29-F687-4f45-9708-019B960494DF}">
                            <a14:hiddenLine xmlns="" xmlns:a14="http://schemas.microsoft.com/office/drawing/2010/main" xmlns:w="http://schemas.openxmlformats.org/wordprocessingml/2006/main" xmlns:w10="urn:schemas-microsoft-com:office:word" xmlns:v="urn:schemas-microsoft-com:vml" xmlns:o="urn:schemas-microsoft-com:office:office" w="9525">
                              <a:solidFill>
                                <a:srgbClr val="000000"/>
                              </a:solidFill>
                              <a:miter lim="800000"/>
                              <a:headEnd/>
                              <a:tailEnd/>
                            </a14:hiddenLine>
                          </a:ext>
                        </a:extLst>
                      </wps:spPr>
                      <wps:txbx>
                        <w:txbxContent>
                          <w:tbl>
                            <w:tblPr>
                              <w:tblW w:w="351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30"/>
                              <w:gridCol w:w="720"/>
                              <w:gridCol w:w="720"/>
                              <w:gridCol w:w="720"/>
                              <w:gridCol w:w="720"/>
                            </w:tblGrid>
                            <w:tr w:rsidR="00233F84" w14:paraId="1972D9B8" w14:textId="77777777" w:rsidTr="00BD3D91">
                              <w:tc>
                                <w:tcPr>
                                  <w:tcW w:w="630" w:type="dxa"/>
                                </w:tcPr>
                                <w:p w14:paraId="19630A70" w14:textId="77777777" w:rsidR="00233F84" w:rsidRPr="00A360EA" w:rsidRDefault="00233F84">
                                  <w:pPr>
                                    <w:rPr>
                                      <w:i/>
                                    </w:rPr>
                                  </w:pPr>
                                  <w:r w:rsidRPr="007A3632">
                                    <w:rPr>
                                      <w:i/>
                                    </w:rPr>
                                    <w:t>x</w:t>
                                  </w:r>
                                </w:p>
                              </w:tc>
                              <w:tc>
                                <w:tcPr>
                                  <w:tcW w:w="720" w:type="dxa"/>
                                </w:tcPr>
                                <w:p w14:paraId="07942AE8" w14:textId="77777777" w:rsidR="00233F84" w:rsidRPr="00801BD7" w:rsidRDefault="00233F84">
                                  <w:r>
                                    <w:t>6</w:t>
                                  </w:r>
                                </w:p>
                              </w:tc>
                              <w:tc>
                                <w:tcPr>
                                  <w:tcW w:w="720" w:type="dxa"/>
                                </w:tcPr>
                                <w:p w14:paraId="5A3EACF1" w14:textId="77777777" w:rsidR="00233F84" w:rsidRPr="00801BD7" w:rsidRDefault="00233F84">
                                  <w:r>
                                    <w:t>12</w:t>
                                  </w:r>
                                </w:p>
                              </w:tc>
                              <w:tc>
                                <w:tcPr>
                                  <w:tcW w:w="720" w:type="dxa"/>
                                </w:tcPr>
                                <w:p w14:paraId="317D8F44" w14:textId="77777777" w:rsidR="00233F84" w:rsidRPr="00801BD7" w:rsidRDefault="00233F84">
                                  <w:r>
                                    <w:t>18</w:t>
                                  </w:r>
                                </w:p>
                              </w:tc>
                              <w:tc>
                                <w:tcPr>
                                  <w:tcW w:w="720" w:type="dxa"/>
                                </w:tcPr>
                                <w:p w14:paraId="38EDE4E4" w14:textId="77777777" w:rsidR="00233F84" w:rsidRPr="00801BD7" w:rsidRDefault="00233F84">
                                  <w:r>
                                    <w:t>24</w:t>
                                  </w:r>
                                </w:p>
                              </w:tc>
                            </w:tr>
                            <w:tr w:rsidR="00233F84" w14:paraId="080EA31C" w14:textId="77777777" w:rsidTr="00BD3D91">
                              <w:tc>
                                <w:tcPr>
                                  <w:tcW w:w="630" w:type="dxa"/>
                                </w:tcPr>
                                <w:p w14:paraId="661727FB" w14:textId="77777777" w:rsidR="00233F84" w:rsidRPr="00801BD7" w:rsidRDefault="00233F84">
                                  <w:r w:rsidRPr="00A360EA">
                                    <w:rPr>
                                      <w:i/>
                                    </w:rPr>
                                    <w:t>f(x)</w:t>
                                  </w:r>
                                </w:p>
                              </w:tc>
                              <w:tc>
                                <w:tcPr>
                                  <w:tcW w:w="720" w:type="dxa"/>
                                </w:tcPr>
                                <w:p w14:paraId="2165B49B" w14:textId="77777777" w:rsidR="00233F84" w:rsidRPr="00801BD7" w:rsidRDefault="00233F84">
                                  <w:r>
                                    <w:t>10</w:t>
                                  </w:r>
                                </w:p>
                              </w:tc>
                              <w:tc>
                                <w:tcPr>
                                  <w:tcW w:w="720" w:type="dxa"/>
                                </w:tcPr>
                                <w:p w14:paraId="55CE71C7" w14:textId="77777777" w:rsidR="00233F84" w:rsidRPr="00801BD7" w:rsidRDefault="00233F84">
                                  <w:r>
                                    <w:t>14</w:t>
                                  </w:r>
                                </w:p>
                              </w:tc>
                              <w:tc>
                                <w:tcPr>
                                  <w:tcW w:w="720" w:type="dxa"/>
                                </w:tcPr>
                                <w:p w14:paraId="6BEFC678" w14:textId="77777777" w:rsidR="00233F84" w:rsidRPr="00801BD7" w:rsidRDefault="00233F84">
                                  <w:r>
                                    <w:t>15</w:t>
                                  </w:r>
                                </w:p>
                              </w:tc>
                              <w:tc>
                                <w:tcPr>
                                  <w:tcW w:w="720" w:type="dxa"/>
                                </w:tcPr>
                                <w:p w14:paraId="689DC800" w14:textId="77777777" w:rsidR="00233F84" w:rsidRPr="00801BD7" w:rsidRDefault="00233F84">
                                  <w:r>
                                    <w:t>17</w:t>
                                  </w:r>
                                </w:p>
                              </w:tc>
                            </w:tr>
                          </w:tbl>
                          <w:p w14:paraId="34942D5C" w14:textId="77777777" w:rsidR="00233F84" w:rsidRDefault="00233F84" w:rsidP="00E95EAE"/>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5596F8A" id="Text Box 167" o:spid="_x0000_s1109" type="#_x0000_t202" style="position:absolute;left:0;text-align:left;margin-left:27pt;margin-top:6.1pt;width:199.5pt;height:37.5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" stroked="f">
                <v:textbox>
                  <w:txbxContent>
                    <w:tbl>
                      <w:tblPr>
                        <w:tblW w:w="351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30"/>
                        <w:gridCol w:w="720"/>
                        <w:gridCol w:w="720"/>
                        <w:gridCol w:w="720"/>
                        <w:gridCol w:w="720"/>
                      </w:tblGrid>
                      <w:tr w:rsidR="00233F84" w14:paraId="1972D9B8" w14:textId="77777777" w:rsidTr="00BD3D91">
                        <w:tc>
                          <w:tcPr>
                            <w:tcW w:w="630" w:type="dxa"/>
                          </w:tcPr>
                          <w:p w14:paraId="19630A70" w14:textId="77777777" w:rsidR="00233F84" w:rsidRPr="00A360EA" w:rsidRDefault="00233F84">
                            <w:pPr>
                              <w:rPr>
                                <w:i/>
                              </w:rPr>
                            </w:pPr>
                            <w:r w:rsidRPr="007A3632">
                              <w:rPr>
                                <w:i/>
                              </w:rPr>
                              <w:t>x</w:t>
                            </w:r>
                          </w:p>
                        </w:tc>
                        <w:tc>
                          <w:tcPr>
                            <w:tcW w:w="720" w:type="dxa"/>
                          </w:tcPr>
                          <w:p w14:paraId="07942AE8" w14:textId="77777777" w:rsidR="00233F84" w:rsidRPr="00801BD7" w:rsidRDefault="00233F84">
                            <w:r>
                              <w:t>6</w:t>
                            </w:r>
                          </w:p>
                        </w:tc>
                        <w:tc>
                          <w:tcPr>
                            <w:tcW w:w="720" w:type="dxa"/>
                          </w:tcPr>
                          <w:p w14:paraId="5A3EACF1" w14:textId="77777777" w:rsidR="00233F84" w:rsidRPr="00801BD7" w:rsidRDefault="00233F84">
                            <w:r>
                              <w:t>12</w:t>
                            </w:r>
                          </w:p>
                        </w:tc>
                        <w:tc>
                          <w:tcPr>
                            <w:tcW w:w="720" w:type="dxa"/>
                          </w:tcPr>
                          <w:p w14:paraId="317D8F44" w14:textId="77777777" w:rsidR="00233F84" w:rsidRPr="00801BD7" w:rsidRDefault="00233F84">
                            <w:r>
                              <w:t>18</w:t>
                            </w:r>
                          </w:p>
                        </w:tc>
                        <w:tc>
                          <w:tcPr>
                            <w:tcW w:w="720" w:type="dxa"/>
                          </w:tcPr>
                          <w:p w14:paraId="38EDE4E4" w14:textId="77777777" w:rsidR="00233F84" w:rsidRPr="00801BD7" w:rsidRDefault="00233F84">
                            <w:r>
                              <w:t>24</w:t>
                            </w:r>
                          </w:p>
                        </w:tc>
                      </w:tr>
                      <w:tr w:rsidR="00233F84" w14:paraId="080EA31C" w14:textId="77777777" w:rsidTr="00BD3D91">
                        <w:tc>
                          <w:tcPr>
                            <w:tcW w:w="630" w:type="dxa"/>
                          </w:tcPr>
                          <w:p w14:paraId="661727FB" w14:textId="77777777" w:rsidR="00233F84" w:rsidRPr="00801BD7" w:rsidRDefault="00233F84">
                            <w:r w:rsidRPr="00A360EA">
                              <w:rPr>
                                <w:i/>
                              </w:rPr>
                              <w:t>f(x)</w:t>
                            </w:r>
                          </w:p>
                        </w:tc>
                        <w:tc>
                          <w:tcPr>
                            <w:tcW w:w="720" w:type="dxa"/>
                          </w:tcPr>
                          <w:p w14:paraId="2165B49B" w14:textId="77777777" w:rsidR="00233F84" w:rsidRPr="00801BD7" w:rsidRDefault="00233F84">
                            <w:r>
                              <w:t>10</w:t>
                            </w:r>
                          </w:p>
                        </w:tc>
                        <w:tc>
                          <w:tcPr>
                            <w:tcW w:w="720" w:type="dxa"/>
                          </w:tcPr>
                          <w:p w14:paraId="55CE71C7" w14:textId="77777777" w:rsidR="00233F84" w:rsidRPr="00801BD7" w:rsidRDefault="00233F84">
                            <w:r>
                              <w:t>14</w:t>
                            </w:r>
                          </w:p>
                        </w:tc>
                        <w:tc>
                          <w:tcPr>
                            <w:tcW w:w="720" w:type="dxa"/>
                          </w:tcPr>
                          <w:p w14:paraId="6BEFC678" w14:textId="77777777" w:rsidR="00233F84" w:rsidRPr="00801BD7" w:rsidRDefault="00233F84">
                            <w:r>
                              <w:t>15</w:t>
                            </w:r>
                          </w:p>
                        </w:tc>
                        <w:tc>
                          <w:tcPr>
                            <w:tcW w:w="720" w:type="dxa"/>
                          </w:tcPr>
                          <w:p w14:paraId="689DC800" w14:textId="77777777" w:rsidR="00233F84" w:rsidRPr="00801BD7" w:rsidRDefault="00233F84">
                            <w:r>
                              <w:t>17</w:t>
                            </w:r>
                          </w:p>
                        </w:tc>
                      </w:tr>
                    </w:tbl>
                    <w:p w14:paraId="34942D5C" w14:textId="77777777" w:rsidR="00233F84" w:rsidRDefault="00233F84" w:rsidP="00E95EAE"/>
                  </w:txbxContent>
                </v:textbox>
                <w10:wrap type="square"/>
              </v:shape>
            </w:pict>
          </mc:Fallback>
        </mc:AlternateContent>
      </w:r>
    </w:p>
    <w:p w14:paraId="58344DE0" w14:textId="77777777" w:rsidR="00E95EAE" w:rsidRDefault="00E95EAE" w:rsidP="00E95EAE">
      <w:pPr>
        <w:pStyle w:val="Example"/>
      </w:pPr>
    </w:p>
    <w:p w14:paraId="699C5D9E" w14:textId="77777777" w:rsidR="00E95EAE" w:rsidRDefault="00E95EAE" w:rsidP="00E95EAE">
      <w:pPr>
        <w:pStyle w:val="Example"/>
      </w:pPr>
    </w:p>
    <w:p w14:paraId="2EC06F09" w14:textId="77777777" w:rsidR="00E95EAE" w:rsidRDefault="00E95EAE" w:rsidP="00E95EAE">
      <w:pPr>
        <w:pStyle w:val="Example"/>
      </w:pPr>
    </w:p>
    <w:p w14:paraId="277070AE" w14:textId="77777777" w:rsidR="00E95EAE" w:rsidRDefault="00E95EAE" w:rsidP="00E95EAE">
      <w:pPr>
        <w:pStyle w:val="Example"/>
      </w:pPr>
      <w:r>
        <w:t xml:space="preserve">There are 3 steps to this transformation and we will work from the inside out.  Starting with the horizontal transformations, </w:t>
      </w:r>
      <w:r w:rsidRPr="00991C06">
        <w:rPr>
          <w:position w:val="-10"/>
        </w:rPr>
        <w:object w:dxaOrig="639" w:dyaOrig="320" w14:anchorId="4A47E321">
          <v:shape id="_x0000_i1712" type="#_x0000_t75" style="width:32.25pt;height:15pt" o:ole="">
            <v:imagedata r:id="rId1420" o:title=""/>
          </v:shape>
          <o:OLEObject Type="Embed" ProgID="Equation.3" ShapeID="_x0000_i1712" DrawAspect="Content" ObjectID="_1718714738" r:id="rId1421"/>
        </w:object>
      </w:r>
      <w:r>
        <w:t xml:space="preserve"> is a horizontal compression by 1/3, which means we multiply each </w:t>
      </w:r>
      <w:r w:rsidRPr="00892941">
        <w:rPr>
          <w:i/>
        </w:rPr>
        <w:t>x</w:t>
      </w:r>
      <w:r>
        <w:t xml:space="preserve"> value by 1/3.</w:t>
      </w:r>
    </w:p>
    <w:p w14:paraId="1F9F96D5" w14:textId="77777777" w:rsidR="00E95EAE" w:rsidRDefault="00B642A4" w:rsidP="00E95EAE">
      <w:pPr>
        <w:pStyle w:val="Example"/>
      </w:pPr>
      <w:r>
        <w:rPr>
          <w:noProof/>
        </w:rPr>
        <mc:AlternateContent>
          <mc:Choice Requires="wps">
            <w:drawing>
              <wp:anchor distT="0" distB="0" distL="114300" distR="114300" simplePos="0" relativeHeight="251672064" behindDoc="0" locked="0" layoutInCell="1" allowOverlap="1" wp14:anchorId="42E15410" wp14:editId="5962B2F1">
                <wp:simplePos x="0" y="0"/>
                <wp:positionH relativeFrom="column">
                  <wp:posOffset>342900</wp:posOffset>
                </wp:positionH>
                <wp:positionV relativeFrom="paragraph">
                  <wp:posOffset>88265</wp:posOffset>
                </wp:positionV>
                <wp:extent cx="2533650" cy="485775"/>
                <wp:effectExtent l="0" t="0" r="0" b="0"/>
                <wp:wrapSquare wrapText="bothSides"/>
                <wp:docPr id="166" name="Text Box 1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3650" cy="485775"/>
                        </a:xfrm>
                        <a:prstGeom prst="rect">
                          <a:avLst/>
                        </a:prstGeom>
                        <a:solidFill>
                          <a:srgbClr val="FFFFFF"/>
                        </a:solidFill>
                        <a:ln>
                          <a:noFill/>
                        </a:ln>
                        <a:extLst>
                          <a:ext uri="{91240B29-F687-4f45-9708-019B960494DF}">
                            <a14:hiddenLine xmlns="" xmlns:a14="http://schemas.microsoft.com/office/drawing/2010/main" xmlns:w="http://schemas.openxmlformats.org/wordprocessingml/2006/main" xmlns:w10="urn:schemas-microsoft-com:office:word" xmlns:v="urn:schemas-microsoft-com:vml" xmlns:o="urn:schemas-microsoft-com:office:office" w="9525">
                              <a:solidFill>
                                <a:srgbClr val="000000"/>
                              </a:solidFill>
                              <a:miter lim="800000"/>
                              <a:headEnd/>
                              <a:tailEnd/>
                            </a14:hiddenLine>
                          </a:ext>
                        </a:extLst>
                      </wps:spPr>
                      <wps:txbx>
                        <w:txbxContent>
                          <w:tbl>
                            <w:tblPr>
                              <w:tblW w:w="351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67"/>
                              <w:gridCol w:w="660"/>
                              <w:gridCol w:w="661"/>
                              <w:gridCol w:w="661"/>
                              <w:gridCol w:w="661"/>
                            </w:tblGrid>
                            <w:tr w:rsidR="00233F84" w14:paraId="2A9562E0" w14:textId="77777777" w:rsidTr="00BD3D91">
                              <w:tc>
                                <w:tcPr>
                                  <w:tcW w:w="630" w:type="dxa"/>
                                </w:tcPr>
                                <w:p w14:paraId="2475D6D4" w14:textId="77777777" w:rsidR="00233F84" w:rsidRPr="00A360EA" w:rsidRDefault="00233F84">
                                  <w:pPr>
                                    <w:rPr>
                                      <w:i/>
                                    </w:rPr>
                                  </w:pPr>
                                  <w:r w:rsidRPr="007A3632">
                                    <w:rPr>
                                      <w:i/>
                                    </w:rPr>
                                    <w:t>x</w:t>
                                  </w:r>
                                </w:p>
                              </w:tc>
                              <w:tc>
                                <w:tcPr>
                                  <w:tcW w:w="720" w:type="dxa"/>
                                </w:tcPr>
                                <w:p w14:paraId="57BF580F" w14:textId="77777777" w:rsidR="00233F84" w:rsidRPr="00801BD7" w:rsidRDefault="00233F84">
                                  <w:r>
                                    <w:t>2</w:t>
                                  </w:r>
                                </w:p>
                              </w:tc>
                              <w:tc>
                                <w:tcPr>
                                  <w:tcW w:w="720" w:type="dxa"/>
                                </w:tcPr>
                                <w:p w14:paraId="62A21781" w14:textId="77777777" w:rsidR="00233F84" w:rsidRPr="00801BD7" w:rsidRDefault="00233F84">
                                  <w:r>
                                    <w:t>4</w:t>
                                  </w:r>
                                </w:p>
                              </w:tc>
                              <w:tc>
                                <w:tcPr>
                                  <w:tcW w:w="720" w:type="dxa"/>
                                </w:tcPr>
                                <w:p w14:paraId="7F6CAAD1" w14:textId="77777777" w:rsidR="00233F84" w:rsidRPr="00801BD7" w:rsidRDefault="00233F84">
                                  <w:r>
                                    <w:t>6</w:t>
                                  </w:r>
                                </w:p>
                              </w:tc>
                              <w:tc>
                                <w:tcPr>
                                  <w:tcW w:w="720" w:type="dxa"/>
                                </w:tcPr>
                                <w:p w14:paraId="06E216E7" w14:textId="77777777" w:rsidR="00233F84" w:rsidRPr="00801BD7" w:rsidRDefault="00233F84">
                                  <w:r>
                                    <w:t>8</w:t>
                                  </w:r>
                                </w:p>
                              </w:tc>
                            </w:tr>
                            <w:tr w:rsidR="00233F84" w14:paraId="61760144" w14:textId="77777777" w:rsidTr="00BD3D91">
                              <w:tc>
                                <w:tcPr>
                                  <w:tcW w:w="630" w:type="dxa"/>
                                </w:tcPr>
                                <w:p w14:paraId="3FFF05BD" w14:textId="77777777" w:rsidR="00233F84" w:rsidRPr="00801BD7" w:rsidRDefault="00233F84">
                                  <w:r w:rsidRPr="00A360EA">
                                    <w:rPr>
                                      <w:position w:val="-10"/>
                                    </w:rPr>
                                    <w:object w:dxaOrig="645" w:dyaOrig="300" w14:anchorId="502ED0B2">
                                      <v:shape id="_x0000_i1714" type="#_x0000_t75" style="width:32.25pt;height:15pt" o:ole="">
                                        <v:imagedata r:id="rId1422" o:title=""/>
                                      </v:shape>
                                      <o:OLEObject Type="Embed" ProgID="Equation.3" ShapeID="_x0000_i1714" DrawAspect="Content" ObjectID="_1718715002" r:id="rId1423"/>
                                    </w:object>
                                  </w:r>
                                </w:p>
                              </w:tc>
                              <w:tc>
                                <w:tcPr>
                                  <w:tcW w:w="720" w:type="dxa"/>
                                </w:tcPr>
                                <w:p w14:paraId="358BFFBF" w14:textId="77777777" w:rsidR="00233F84" w:rsidRPr="00801BD7" w:rsidRDefault="00233F84">
                                  <w:r>
                                    <w:t>10</w:t>
                                  </w:r>
                                </w:p>
                              </w:tc>
                              <w:tc>
                                <w:tcPr>
                                  <w:tcW w:w="720" w:type="dxa"/>
                                </w:tcPr>
                                <w:p w14:paraId="56DF254A" w14:textId="77777777" w:rsidR="00233F84" w:rsidRPr="00801BD7" w:rsidRDefault="00233F84">
                                  <w:r>
                                    <w:t>14</w:t>
                                  </w:r>
                                </w:p>
                              </w:tc>
                              <w:tc>
                                <w:tcPr>
                                  <w:tcW w:w="720" w:type="dxa"/>
                                </w:tcPr>
                                <w:p w14:paraId="49A67F18" w14:textId="77777777" w:rsidR="00233F84" w:rsidRPr="00801BD7" w:rsidRDefault="00233F84">
                                  <w:r>
                                    <w:t>15</w:t>
                                  </w:r>
                                </w:p>
                              </w:tc>
                              <w:tc>
                                <w:tcPr>
                                  <w:tcW w:w="720" w:type="dxa"/>
                                </w:tcPr>
                                <w:p w14:paraId="13669530" w14:textId="77777777" w:rsidR="00233F84" w:rsidRPr="00801BD7" w:rsidRDefault="00233F84">
                                  <w:r>
                                    <w:t>17</w:t>
                                  </w:r>
                                </w:p>
                              </w:tc>
                            </w:tr>
                          </w:tbl>
                          <w:p w14:paraId="071B7BB4" w14:textId="77777777" w:rsidR="00233F84" w:rsidRDefault="00233F84" w:rsidP="00E95EAE"/>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2E15410" id="Text Box 166" o:spid="_x0000_s1110" type="#_x0000_t202" style="position:absolute;left:0;text-align:left;margin-left:27pt;margin-top:6.95pt;width:199.5pt;height:38.25pt;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" stroked="f">
                <v:textbox>
                  <w:txbxContent>
                    <w:tbl>
                      <w:tblPr>
                        <w:tblW w:w="351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67"/>
                        <w:gridCol w:w="660"/>
                        <w:gridCol w:w="661"/>
                        <w:gridCol w:w="661"/>
                        <w:gridCol w:w="661"/>
                      </w:tblGrid>
                      <w:tr w:rsidR="00233F84" w14:paraId="2A9562E0" w14:textId="77777777" w:rsidTr="00BD3D91">
                        <w:tc>
                          <w:tcPr>
                            <w:tcW w:w="630" w:type="dxa"/>
                          </w:tcPr>
                          <w:p w14:paraId="2475D6D4" w14:textId="77777777" w:rsidR="00233F84" w:rsidRPr="00A360EA" w:rsidRDefault="00233F84">
                            <w:pPr>
                              <w:rPr>
                                <w:i/>
                              </w:rPr>
                            </w:pPr>
                            <w:r w:rsidRPr="007A3632">
                              <w:rPr>
                                <w:i/>
                              </w:rPr>
                              <w:t>x</w:t>
                            </w:r>
                          </w:p>
                        </w:tc>
                        <w:tc>
                          <w:tcPr>
                            <w:tcW w:w="720" w:type="dxa"/>
                          </w:tcPr>
                          <w:p w14:paraId="57BF580F" w14:textId="77777777" w:rsidR="00233F84" w:rsidRPr="00801BD7" w:rsidRDefault="00233F84">
                            <w:r>
                              <w:t>2</w:t>
                            </w:r>
                          </w:p>
                        </w:tc>
                        <w:tc>
                          <w:tcPr>
                            <w:tcW w:w="720" w:type="dxa"/>
                          </w:tcPr>
                          <w:p w14:paraId="62A21781" w14:textId="77777777" w:rsidR="00233F84" w:rsidRPr="00801BD7" w:rsidRDefault="00233F84">
                            <w:r>
                              <w:t>4</w:t>
                            </w:r>
                          </w:p>
                        </w:tc>
                        <w:tc>
                          <w:tcPr>
                            <w:tcW w:w="720" w:type="dxa"/>
                          </w:tcPr>
                          <w:p w14:paraId="7F6CAAD1" w14:textId="77777777" w:rsidR="00233F84" w:rsidRPr="00801BD7" w:rsidRDefault="00233F84">
                            <w:r>
                              <w:t>6</w:t>
                            </w:r>
                          </w:p>
                        </w:tc>
                        <w:tc>
                          <w:tcPr>
                            <w:tcW w:w="720" w:type="dxa"/>
                          </w:tcPr>
                          <w:p w14:paraId="06E216E7" w14:textId="77777777" w:rsidR="00233F84" w:rsidRPr="00801BD7" w:rsidRDefault="00233F84">
                            <w:r>
                              <w:t>8</w:t>
                            </w:r>
                          </w:p>
                        </w:tc>
                      </w:tr>
                      <w:tr w:rsidR="00233F84" w14:paraId="61760144" w14:textId="77777777" w:rsidTr="00BD3D91">
                        <w:tc>
                          <w:tcPr>
                            <w:tcW w:w="630" w:type="dxa"/>
                          </w:tcPr>
                          <w:p w14:paraId="3FFF05BD" w14:textId="77777777" w:rsidR="00233F84" w:rsidRPr="00801BD7" w:rsidRDefault="00233F84">
                            <w:r w:rsidRPr="00A360EA">
                              <w:rPr>
                                <w:position w:val="-10"/>
                              </w:rPr>
                              <w:object w:dxaOrig="645" w:dyaOrig="300" w14:anchorId="502ED0B2">
                                <v:shape id="_x0000_i1714" type="#_x0000_t75" style="width:32.25pt;height:15pt" o:ole="">
                                  <v:imagedata r:id="rId1422" o:title=""/>
                                </v:shape>
                                <o:OLEObject Type="Embed" ProgID="Equation.3" ShapeID="_x0000_i1714" DrawAspect="Content" ObjectID="_1718715002" r:id="rId1424"/>
                              </w:object>
                            </w:r>
                          </w:p>
                        </w:tc>
                        <w:tc>
                          <w:tcPr>
                            <w:tcW w:w="720" w:type="dxa"/>
                          </w:tcPr>
                          <w:p w14:paraId="358BFFBF" w14:textId="77777777" w:rsidR="00233F84" w:rsidRPr="00801BD7" w:rsidRDefault="00233F84">
                            <w:r>
                              <w:t>10</w:t>
                            </w:r>
                          </w:p>
                        </w:tc>
                        <w:tc>
                          <w:tcPr>
                            <w:tcW w:w="720" w:type="dxa"/>
                          </w:tcPr>
                          <w:p w14:paraId="56DF254A" w14:textId="77777777" w:rsidR="00233F84" w:rsidRPr="00801BD7" w:rsidRDefault="00233F84">
                            <w:r>
                              <w:t>14</w:t>
                            </w:r>
                          </w:p>
                        </w:tc>
                        <w:tc>
                          <w:tcPr>
                            <w:tcW w:w="720" w:type="dxa"/>
                          </w:tcPr>
                          <w:p w14:paraId="49A67F18" w14:textId="77777777" w:rsidR="00233F84" w:rsidRPr="00801BD7" w:rsidRDefault="00233F84">
                            <w:r>
                              <w:t>15</w:t>
                            </w:r>
                          </w:p>
                        </w:tc>
                        <w:tc>
                          <w:tcPr>
                            <w:tcW w:w="720" w:type="dxa"/>
                          </w:tcPr>
                          <w:p w14:paraId="13669530" w14:textId="77777777" w:rsidR="00233F84" w:rsidRPr="00801BD7" w:rsidRDefault="00233F84">
                            <w:r>
                              <w:t>17</w:t>
                            </w:r>
                          </w:p>
                        </w:tc>
                      </w:tr>
                    </w:tbl>
                    <w:p w14:paraId="071B7BB4" w14:textId="77777777" w:rsidR="00233F84" w:rsidRDefault="00233F84" w:rsidP="00E95EAE"/>
                  </w:txbxContent>
                </v:textbox>
                <w10:wrap type="square"/>
              </v:shape>
            </w:pict>
          </mc:Fallback>
        </mc:AlternateContent>
      </w:r>
    </w:p>
    <w:p w14:paraId="486A3821" w14:textId="77777777" w:rsidR="00E95EAE" w:rsidRDefault="00E95EAE" w:rsidP="00E95EAE">
      <w:pPr>
        <w:pStyle w:val="Example"/>
      </w:pPr>
    </w:p>
    <w:p w14:paraId="2DF82028" w14:textId="77777777" w:rsidR="00E95EAE" w:rsidRDefault="00E95EAE" w:rsidP="00E95EAE">
      <w:pPr>
        <w:pStyle w:val="Example"/>
      </w:pPr>
    </w:p>
    <w:p w14:paraId="22F67407" w14:textId="77777777" w:rsidR="00E95EAE" w:rsidRDefault="00E95EAE" w:rsidP="00E95EAE">
      <w:pPr>
        <w:pStyle w:val="Example"/>
      </w:pPr>
    </w:p>
    <w:p w14:paraId="63CDEDAF" w14:textId="77777777" w:rsidR="00E95EAE" w:rsidRDefault="00E95EAE" w:rsidP="00E95EAE">
      <w:pPr>
        <w:pStyle w:val="Example"/>
      </w:pPr>
      <w:r>
        <w:t>Looking now to the vertical transformations, we start with the vertical stretch, which will multiply the output values by 2.  We apply this to the previous transformation.</w:t>
      </w:r>
    </w:p>
    <w:p w14:paraId="6E2434CD" w14:textId="77777777" w:rsidR="00E95EAE" w:rsidRDefault="00B642A4" w:rsidP="00E95EAE">
      <w:pPr>
        <w:pStyle w:val="Example"/>
      </w:pPr>
      <w:r>
        <w:rPr>
          <w:noProof/>
        </w:rPr>
        <mc:AlternateContent>
          <mc:Choice Requires="wps">
            <w:drawing>
              <wp:anchor distT="0" distB="0" distL="114300" distR="114300" simplePos="0" relativeHeight="251673088" behindDoc="0" locked="0" layoutInCell="1" allowOverlap="1" wp14:anchorId="3A77AC2E" wp14:editId="1C153861">
                <wp:simplePos x="0" y="0"/>
                <wp:positionH relativeFrom="column">
                  <wp:posOffset>342900</wp:posOffset>
                </wp:positionH>
                <wp:positionV relativeFrom="paragraph">
                  <wp:posOffset>78740</wp:posOffset>
                </wp:positionV>
                <wp:extent cx="2533650" cy="485775"/>
                <wp:effectExtent l="0" t="0" r="0" b="0"/>
                <wp:wrapSquare wrapText="bothSides"/>
                <wp:docPr id="165" name="Text Box 1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3650" cy="485775"/>
                        </a:xfrm>
                        <a:prstGeom prst="rect">
                          <a:avLst/>
                        </a:prstGeom>
                        <a:solidFill>
                          <a:srgbClr val="FFFFFF"/>
                        </a:solidFill>
                        <a:ln>
                          <a:noFill/>
                        </a:ln>
                        <a:extLst>
                          <a:ext uri="{91240B29-F687-4f45-9708-019B960494DF}">
                            <a14:hiddenLine xmlns="" xmlns:a14="http://schemas.microsoft.com/office/drawing/2010/main" xmlns:w="http://schemas.openxmlformats.org/wordprocessingml/2006/main" xmlns:w10="urn:schemas-microsoft-com:office:word" xmlns:v="urn:schemas-microsoft-com:vml" xmlns:o="urn:schemas-microsoft-com:office:office" w="9525">
                              <a:solidFill>
                                <a:srgbClr val="000000"/>
                              </a:solidFill>
                              <a:miter lim="800000"/>
                              <a:headEnd/>
                              <a:tailEnd/>
                            </a14:hiddenLine>
                          </a:ext>
                        </a:extLst>
                      </wps:spPr>
                      <wps:txbx>
                        <w:txbxContent>
                          <w:tbl>
                            <w:tblPr>
                              <w:tblW w:w="351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86"/>
                              <w:gridCol w:w="631"/>
                              <w:gridCol w:w="631"/>
                              <w:gridCol w:w="631"/>
                              <w:gridCol w:w="631"/>
                            </w:tblGrid>
                            <w:tr w:rsidR="00233F84" w14:paraId="4F689553" w14:textId="77777777" w:rsidTr="00BD3D91">
                              <w:tc>
                                <w:tcPr>
                                  <w:tcW w:w="630" w:type="dxa"/>
                                </w:tcPr>
                                <w:p w14:paraId="7D7CBC98" w14:textId="77777777" w:rsidR="00233F84" w:rsidRPr="00A360EA" w:rsidRDefault="00233F84">
                                  <w:pPr>
                                    <w:rPr>
                                      <w:i/>
                                    </w:rPr>
                                  </w:pPr>
                                  <w:r w:rsidRPr="007A3632">
                                    <w:rPr>
                                      <w:i/>
                                    </w:rPr>
                                    <w:t>x</w:t>
                                  </w:r>
                                </w:p>
                              </w:tc>
                              <w:tc>
                                <w:tcPr>
                                  <w:tcW w:w="720" w:type="dxa"/>
                                </w:tcPr>
                                <w:p w14:paraId="355C1FDC" w14:textId="77777777" w:rsidR="00233F84" w:rsidRPr="00801BD7" w:rsidRDefault="00233F84">
                                  <w:r>
                                    <w:t>2</w:t>
                                  </w:r>
                                </w:p>
                              </w:tc>
                              <w:tc>
                                <w:tcPr>
                                  <w:tcW w:w="720" w:type="dxa"/>
                                </w:tcPr>
                                <w:p w14:paraId="2A3F1284" w14:textId="77777777" w:rsidR="00233F84" w:rsidRPr="00801BD7" w:rsidRDefault="00233F84">
                                  <w:r>
                                    <w:t>4</w:t>
                                  </w:r>
                                </w:p>
                              </w:tc>
                              <w:tc>
                                <w:tcPr>
                                  <w:tcW w:w="720" w:type="dxa"/>
                                </w:tcPr>
                                <w:p w14:paraId="50B61264" w14:textId="77777777" w:rsidR="00233F84" w:rsidRPr="00801BD7" w:rsidRDefault="00233F84">
                                  <w:r>
                                    <w:t>6</w:t>
                                  </w:r>
                                </w:p>
                              </w:tc>
                              <w:tc>
                                <w:tcPr>
                                  <w:tcW w:w="720" w:type="dxa"/>
                                </w:tcPr>
                                <w:p w14:paraId="73EC6842" w14:textId="77777777" w:rsidR="00233F84" w:rsidRPr="00801BD7" w:rsidRDefault="00233F84">
                                  <w:r>
                                    <w:t>8</w:t>
                                  </w:r>
                                </w:p>
                              </w:tc>
                            </w:tr>
                            <w:tr w:rsidR="00233F84" w14:paraId="76C9D9BC" w14:textId="77777777" w:rsidTr="00BD3D91">
                              <w:tc>
                                <w:tcPr>
                                  <w:tcW w:w="630" w:type="dxa"/>
                                </w:tcPr>
                                <w:p w14:paraId="7A3579F9" w14:textId="77777777" w:rsidR="00233F84" w:rsidRPr="00801BD7" w:rsidRDefault="00233F84">
                                  <w:r w:rsidRPr="00A360EA">
                                    <w:rPr>
                                      <w:position w:val="-10"/>
                                    </w:rPr>
                                    <w:object w:dxaOrig="760" w:dyaOrig="320" w14:anchorId="2F0917DA">
                                      <v:shape id="_x0000_i1716" type="#_x0000_t75" style="width:38.25pt;height:15pt" o:ole="">
                                        <v:imagedata r:id="rId1425" o:title=""/>
                                      </v:shape>
                                      <o:OLEObject Type="Embed" ProgID="Equation.3" ShapeID="_x0000_i1716" DrawAspect="Content" ObjectID="_1718715003" r:id="rId1426"/>
                                    </w:object>
                                  </w:r>
                                </w:p>
                              </w:tc>
                              <w:tc>
                                <w:tcPr>
                                  <w:tcW w:w="720" w:type="dxa"/>
                                </w:tcPr>
                                <w:p w14:paraId="70954A14" w14:textId="77777777" w:rsidR="00233F84" w:rsidRPr="00801BD7" w:rsidRDefault="00233F84" w:rsidP="00BD3D91">
                                  <w:r>
                                    <w:t>20</w:t>
                                  </w:r>
                                </w:p>
                              </w:tc>
                              <w:tc>
                                <w:tcPr>
                                  <w:tcW w:w="720" w:type="dxa"/>
                                </w:tcPr>
                                <w:p w14:paraId="2A47CE96" w14:textId="77777777" w:rsidR="00233F84" w:rsidRPr="00801BD7" w:rsidRDefault="00233F84">
                                  <w:r>
                                    <w:t>28</w:t>
                                  </w:r>
                                </w:p>
                              </w:tc>
                              <w:tc>
                                <w:tcPr>
                                  <w:tcW w:w="720" w:type="dxa"/>
                                </w:tcPr>
                                <w:p w14:paraId="1FCD2AEF" w14:textId="77777777" w:rsidR="00233F84" w:rsidRPr="00801BD7" w:rsidRDefault="00233F84">
                                  <w:r>
                                    <w:t>30</w:t>
                                  </w:r>
                                </w:p>
                              </w:tc>
                              <w:tc>
                                <w:tcPr>
                                  <w:tcW w:w="720" w:type="dxa"/>
                                </w:tcPr>
                                <w:p w14:paraId="1CF4CF85" w14:textId="77777777" w:rsidR="00233F84" w:rsidRPr="00801BD7" w:rsidRDefault="00233F84">
                                  <w:r>
                                    <w:t>34</w:t>
                                  </w:r>
                                </w:p>
                              </w:tc>
                            </w:tr>
                          </w:tbl>
                          <w:p w14:paraId="38B2F8E2" w14:textId="77777777" w:rsidR="00233F84" w:rsidRDefault="00233F84" w:rsidP="00E95EAE"/>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A77AC2E" id="Text Box 165" o:spid="_x0000_s1111" type="#_x0000_t202" style="position:absolute;left:0;text-align:left;margin-left:27pt;margin-top:6.2pt;width:199.5pt;height:38.25pt;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" stroked="f">
                <v:textbox>
                  <w:txbxContent>
                    <w:tbl>
                      <w:tblPr>
                        <w:tblW w:w="351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86"/>
                        <w:gridCol w:w="631"/>
                        <w:gridCol w:w="631"/>
                        <w:gridCol w:w="631"/>
                        <w:gridCol w:w="631"/>
                      </w:tblGrid>
                      <w:tr w:rsidR="00233F84" w14:paraId="4F689553" w14:textId="77777777" w:rsidTr="00BD3D91">
                        <w:tc>
                          <w:tcPr>
                            <w:tcW w:w="630" w:type="dxa"/>
                          </w:tcPr>
                          <w:p w14:paraId="7D7CBC98" w14:textId="77777777" w:rsidR="00233F84" w:rsidRPr="00A360EA" w:rsidRDefault="00233F84">
                            <w:pPr>
                              <w:rPr>
                                <w:i/>
                              </w:rPr>
                            </w:pPr>
                            <w:r w:rsidRPr="007A3632">
                              <w:rPr>
                                <w:i/>
                              </w:rPr>
                              <w:t>x</w:t>
                            </w:r>
                          </w:p>
                        </w:tc>
                        <w:tc>
                          <w:tcPr>
                            <w:tcW w:w="720" w:type="dxa"/>
                          </w:tcPr>
                          <w:p w14:paraId="355C1FDC" w14:textId="77777777" w:rsidR="00233F84" w:rsidRPr="00801BD7" w:rsidRDefault="00233F84">
                            <w:r>
                              <w:t>2</w:t>
                            </w:r>
                          </w:p>
                        </w:tc>
                        <w:tc>
                          <w:tcPr>
                            <w:tcW w:w="720" w:type="dxa"/>
                          </w:tcPr>
                          <w:p w14:paraId="2A3F1284" w14:textId="77777777" w:rsidR="00233F84" w:rsidRPr="00801BD7" w:rsidRDefault="00233F84">
                            <w:r>
                              <w:t>4</w:t>
                            </w:r>
                          </w:p>
                        </w:tc>
                        <w:tc>
                          <w:tcPr>
                            <w:tcW w:w="720" w:type="dxa"/>
                          </w:tcPr>
                          <w:p w14:paraId="50B61264" w14:textId="77777777" w:rsidR="00233F84" w:rsidRPr="00801BD7" w:rsidRDefault="00233F84">
                            <w:r>
                              <w:t>6</w:t>
                            </w:r>
                          </w:p>
                        </w:tc>
                        <w:tc>
                          <w:tcPr>
                            <w:tcW w:w="720" w:type="dxa"/>
                          </w:tcPr>
                          <w:p w14:paraId="73EC6842" w14:textId="77777777" w:rsidR="00233F84" w:rsidRPr="00801BD7" w:rsidRDefault="00233F84">
                            <w:r>
                              <w:t>8</w:t>
                            </w:r>
                          </w:p>
                        </w:tc>
                      </w:tr>
                      <w:tr w:rsidR="00233F84" w14:paraId="76C9D9BC" w14:textId="77777777" w:rsidTr="00BD3D91">
                        <w:tc>
                          <w:tcPr>
                            <w:tcW w:w="630" w:type="dxa"/>
                          </w:tcPr>
                          <w:p w14:paraId="7A3579F9" w14:textId="77777777" w:rsidR="00233F84" w:rsidRPr="00801BD7" w:rsidRDefault="00233F84">
                            <w:r w:rsidRPr="00A360EA">
                              <w:rPr>
                                <w:position w:val="-10"/>
                              </w:rPr>
                              <w:object w:dxaOrig="760" w:dyaOrig="320" w14:anchorId="2F0917DA">
                                <v:shape id="_x0000_i1716" type="#_x0000_t75" style="width:38.25pt;height:15pt" o:ole="">
                                  <v:imagedata r:id="rId1425" o:title=""/>
                                </v:shape>
                                <o:OLEObject Type="Embed" ProgID="Equation.3" ShapeID="_x0000_i1716" DrawAspect="Content" ObjectID="_1718715003" r:id="rId1427"/>
                              </w:object>
                            </w:r>
                          </w:p>
                        </w:tc>
                        <w:tc>
                          <w:tcPr>
                            <w:tcW w:w="720" w:type="dxa"/>
                          </w:tcPr>
                          <w:p w14:paraId="70954A14" w14:textId="77777777" w:rsidR="00233F84" w:rsidRPr="00801BD7" w:rsidRDefault="00233F84" w:rsidP="00BD3D91">
                            <w:r>
                              <w:t>20</w:t>
                            </w:r>
                          </w:p>
                        </w:tc>
                        <w:tc>
                          <w:tcPr>
                            <w:tcW w:w="720" w:type="dxa"/>
                          </w:tcPr>
                          <w:p w14:paraId="2A47CE96" w14:textId="77777777" w:rsidR="00233F84" w:rsidRPr="00801BD7" w:rsidRDefault="00233F84">
                            <w:r>
                              <w:t>28</w:t>
                            </w:r>
                          </w:p>
                        </w:tc>
                        <w:tc>
                          <w:tcPr>
                            <w:tcW w:w="720" w:type="dxa"/>
                          </w:tcPr>
                          <w:p w14:paraId="1FCD2AEF" w14:textId="77777777" w:rsidR="00233F84" w:rsidRPr="00801BD7" w:rsidRDefault="00233F84">
                            <w:r>
                              <w:t>30</w:t>
                            </w:r>
                          </w:p>
                        </w:tc>
                        <w:tc>
                          <w:tcPr>
                            <w:tcW w:w="720" w:type="dxa"/>
                          </w:tcPr>
                          <w:p w14:paraId="1CF4CF85" w14:textId="77777777" w:rsidR="00233F84" w:rsidRPr="00801BD7" w:rsidRDefault="00233F84">
                            <w:r>
                              <w:t>34</w:t>
                            </w:r>
                          </w:p>
                        </w:tc>
                      </w:tr>
                    </w:tbl>
                    <w:p w14:paraId="38B2F8E2" w14:textId="77777777" w:rsidR="00233F84" w:rsidRDefault="00233F84" w:rsidP="00E95EAE"/>
                  </w:txbxContent>
                </v:textbox>
                <w10:wrap type="square"/>
              </v:shape>
            </w:pict>
          </mc:Fallback>
        </mc:AlternateContent>
      </w:r>
    </w:p>
    <w:p w14:paraId="7E0AA1B1" w14:textId="77777777" w:rsidR="00E95EAE" w:rsidRDefault="00E95EAE" w:rsidP="00E95EAE">
      <w:pPr>
        <w:pStyle w:val="Example"/>
      </w:pPr>
    </w:p>
    <w:p w14:paraId="78EA0200" w14:textId="77777777" w:rsidR="00E95EAE" w:rsidRDefault="00E95EAE" w:rsidP="00E95EAE">
      <w:pPr>
        <w:pStyle w:val="Example"/>
      </w:pPr>
    </w:p>
    <w:p w14:paraId="445BC032" w14:textId="77777777" w:rsidR="00E95EAE" w:rsidRDefault="00E95EAE" w:rsidP="00E95EAE">
      <w:pPr>
        <w:pStyle w:val="Example"/>
      </w:pPr>
    </w:p>
    <w:p w14:paraId="0EE9244B" w14:textId="77777777" w:rsidR="00E95EAE" w:rsidRDefault="00E95EAE" w:rsidP="00E95EAE">
      <w:pPr>
        <w:pStyle w:val="Example"/>
      </w:pPr>
      <w:r>
        <w:t>Finally, we can apply the vertical shift, which will add 1 to all the output values.</w:t>
      </w:r>
    </w:p>
    <w:p w14:paraId="21221AD4" w14:textId="77777777" w:rsidR="006B264B" w:rsidRDefault="00B642A4" w:rsidP="00D62F90">
      <w:pPr>
        <w:pStyle w:val="Example"/>
      </w:pPr>
      <w:r>
        <w:rPr>
          <w:noProof/>
        </w:rPr>
        <mc:AlternateContent>
          <mc:Choice Requires="wps">
            <w:drawing>
              <wp:anchor distT="0" distB="0" distL="114300" distR="114300" simplePos="0" relativeHeight="251674112" behindDoc="0" locked="0" layoutInCell="1" allowOverlap="1" wp14:anchorId="7520A8A4" wp14:editId="00F29FC1">
                <wp:simplePos x="0" y="0"/>
                <wp:positionH relativeFrom="column">
                  <wp:posOffset>380365</wp:posOffset>
                </wp:positionH>
                <wp:positionV relativeFrom="paragraph">
                  <wp:posOffset>64770</wp:posOffset>
                </wp:positionV>
                <wp:extent cx="2657475" cy="485775"/>
                <wp:effectExtent l="0" t="0" r="9525" b="9525"/>
                <wp:wrapSquare wrapText="bothSides"/>
                <wp:docPr id="164" name="Text Box 1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57475" cy="485775"/>
                        </a:xfrm>
                        <a:prstGeom prst="rect">
                          <a:avLst/>
                        </a:prstGeom>
                        <a:solidFill>
                          <a:srgbClr val="FFFFFF"/>
                        </a:solidFill>
                        <a:ln>
                          <a:noFill/>
                        </a:ln>
                        <a:extLst>
                          <a:ext uri="{91240B29-F687-4f45-9708-019B960494DF}">
                            <a14:hiddenLine xmlns="" xmlns:a14="http://schemas.microsoft.com/office/drawing/2010/main" xmlns:w="http://schemas.openxmlformats.org/wordprocessingml/2006/main" xmlns:w10="urn:schemas-microsoft-com:office:word" xmlns:v="urn:schemas-microsoft-com:vml" xmlns:o="urn:schemas-microsoft-com:office:office" w="9525">
                              <a:solidFill>
                                <a:srgbClr val="000000"/>
                              </a:solidFill>
                              <a:miter lim="800000"/>
                              <a:headEnd/>
                              <a:tailEnd/>
                            </a14:hiddenLine>
                          </a:ext>
                        </a:extLst>
                      </wps:spPr>
                      <wps:txbx>
                        <w:txbxContent>
                          <w:tbl>
                            <w:tblPr>
                              <w:tblW w:w="351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66"/>
                              <w:gridCol w:w="456"/>
                              <w:gridCol w:w="456"/>
                              <w:gridCol w:w="456"/>
                              <w:gridCol w:w="456"/>
                            </w:tblGrid>
                            <w:tr w:rsidR="00233F84" w14:paraId="460B1EC0" w14:textId="77777777" w:rsidTr="00BD3D91">
                              <w:tc>
                                <w:tcPr>
                                  <w:tcW w:w="630" w:type="dxa"/>
                                </w:tcPr>
                                <w:p w14:paraId="175AA8F3" w14:textId="77777777" w:rsidR="00233F84" w:rsidRPr="00A360EA" w:rsidRDefault="00233F84">
                                  <w:pPr>
                                    <w:rPr>
                                      <w:i/>
                                    </w:rPr>
                                  </w:pPr>
                                  <w:r w:rsidRPr="007A3632">
                                    <w:rPr>
                                      <w:i/>
                                    </w:rPr>
                                    <w:t>x</w:t>
                                  </w:r>
                                </w:p>
                              </w:tc>
                              <w:tc>
                                <w:tcPr>
                                  <w:tcW w:w="720" w:type="dxa"/>
                                </w:tcPr>
                                <w:p w14:paraId="0C103BC9" w14:textId="77777777" w:rsidR="00233F84" w:rsidRPr="00801BD7" w:rsidRDefault="00233F84">
                                  <w:r>
                                    <w:t>2</w:t>
                                  </w:r>
                                </w:p>
                              </w:tc>
                              <w:tc>
                                <w:tcPr>
                                  <w:tcW w:w="720" w:type="dxa"/>
                                </w:tcPr>
                                <w:p w14:paraId="65D248C3" w14:textId="77777777" w:rsidR="00233F84" w:rsidRPr="00801BD7" w:rsidRDefault="00233F84">
                                  <w:r>
                                    <w:t>4</w:t>
                                  </w:r>
                                </w:p>
                              </w:tc>
                              <w:tc>
                                <w:tcPr>
                                  <w:tcW w:w="720" w:type="dxa"/>
                                </w:tcPr>
                                <w:p w14:paraId="4F3E4A43" w14:textId="77777777" w:rsidR="00233F84" w:rsidRPr="00801BD7" w:rsidRDefault="00233F84">
                                  <w:r>
                                    <w:t>6</w:t>
                                  </w:r>
                                </w:p>
                              </w:tc>
                              <w:tc>
                                <w:tcPr>
                                  <w:tcW w:w="720" w:type="dxa"/>
                                </w:tcPr>
                                <w:p w14:paraId="23B3DBFC" w14:textId="77777777" w:rsidR="00233F84" w:rsidRPr="00801BD7" w:rsidRDefault="00233F84">
                                  <w:r>
                                    <w:t>8</w:t>
                                  </w:r>
                                </w:p>
                              </w:tc>
                            </w:tr>
                            <w:tr w:rsidR="00233F84" w14:paraId="09A931CE" w14:textId="77777777" w:rsidTr="00BD3D91">
                              <w:tc>
                                <w:tcPr>
                                  <w:tcW w:w="630" w:type="dxa"/>
                                </w:tcPr>
                                <w:p w14:paraId="33A77B2D" w14:textId="77777777" w:rsidR="00233F84" w:rsidRPr="00801BD7" w:rsidRDefault="00233F84">
                                  <w:r w:rsidRPr="00A360EA">
                                    <w:rPr>
                                      <w:position w:val="-10"/>
                                    </w:rPr>
                                    <w:object w:dxaOrig="1760" w:dyaOrig="320" w14:anchorId="0AE4E236">
                                      <v:shape id="_x0000_i1718" type="#_x0000_t75" style="width:87.75pt;height:15pt" o:ole="">
                                        <v:imagedata r:id="rId1428" o:title=""/>
                                      </v:shape>
                                      <o:OLEObject Type="Embed" ProgID="Equation.3" ShapeID="_x0000_i1718" DrawAspect="Content" ObjectID="_1718715004" r:id="rId1429"/>
                                    </w:object>
                                  </w:r>
                                </w:p>
                              </w:tc>
                              <w:tc>
                                <w:tcPr>
                                  <w:tcW w:w="720" w:type="dxa"/>
                                </w:tcPr>
                                <w:p w14:paraId="3B2D3581" w14:textId="77777777" w:rsidR="00233F84" w:rsidRPr="00801BD7" w:rsidRDefault="00233F84" w:rsidP="00BD3D91">
                                  <w:r>
                                    <w:t>21</w:t>
                                  </w:r>
                                </w:p>
                              </w:tc>
                              <w:tc>
                                <w:tcPr>
                                  <w:tcW w:w="720" w:type="dxa"/>
                                </w:tcPr>
                                <w:p w14:paraId="506A6CA1" w14:textId="77777777" w:rsidR="00233F84" w:rsidRPr="00801BD7" w:rsidRDefault="00233F84">
                                  <w:r>
                                    <w:t>29</w:t>
                                  </w:r>
                                </w:p>
                              </w:tc>
                              <w:tc>
                                <w:tcPr>
                                  <w:tcW w:w="720" w:type="dxa"/>
                                </w:tcPr>
                                <w:p w14:paraId="1DD6435E" w14:textId="77777777" w:rsidR="00233F84" w:rsidRPr="00801BD7" w:rsidRDefault="00233F84">
                                  <w:r>
                                    <w:t>31</w:t>
                                  </w:r>
                                </w:p>
                              </w:tc>
                              <w:tc>
                                <w:tcPr>
                                  <w:tcW w:w="720" w:type="dxa"/>
                                </w:tcPr>
                                <w:p w14:paraId="3FE32FAF" w14:textId="77777777" w:rsidR="00233F84" w:rsidRPr="00801BD7" w:rsidRDefault="00233F84">
                                  <w:r>
                                    <w:t>35</w:t>
                                  </w:r>
                                </w:p>
                              </w:tc>
                            </w:tr>
                          </w:tbl>
                          <w:p w14:paraId="3AE86E86" w14:textId="77777777" w:rsidR="00233F84" w:rsidRDefault="00233F84" w:rsidP="00E95EAE"/>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520A8A4" id="Text Box 164" o:spid="_x0000_s1112" type="#_x0000_t202" style="position:absolute;left:0;text-align:left;margin-left:29.95pt;margin-top:5.1pt;width:209.25pt;height:38.25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" stroked="f">
                <v:textbox>
                  <w:txbxContent>
                    <w:tbl>
                      <w:tblPr>
                        <w:tblW w:w="351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66"/>
                        <w:gridCol w:w="456"/>
                        <w:gridCol w:w="456"/>
                        <w:gridCol w:w="456"/>
                        <w:gridCol w:w="456"/>
                      </w:tblGrid>
                      <w:tr w:rsidR="00233F84" w14:paraId="460B1EC0" w14:textId="77777777" w:rsidTr="00BD3D91">
                        <w:tc>
                          <w:tcPr>
                            <w:tcW w:w="630" w:type="dxa"/>
                          </w:tcPr>
                          <w:p w14:paraId="175AA8F3" w14:textId="77777777" w:rsidR="00233F84" w:rsidRPr="00A360EA" w:rsidRDefault="00233F84">
                            <w:pPr>
                              <w:rPr>
                                <w:i/>
                              </w:rPr>
                            </w:pPr>
                            <w:r w:rsidRPr="007A3632">
                              <w:rPr>
                                <w:i/>
                              </w:rPr>
                              <w:t>x</w:t>
                            </w:r>
                          </w:p>
                        </w:tc>
                        <w:tc>
                          <w:tcPr>
                            <w:tcW w:w="720" w:type="dxa"/>
                          </w:tcPr>
                          <w:p w14:paraId="0C103BC9" w14:textId="77777777" w:rsidR="00233F84" w:rsidRPr="00801BD7" w:rsidRDefault="00233F84">
                            <w:r>
                              <w:t>2</w:t>
                            </w:r>
                          </w:p>
                        </w:tc>
                        <w:tc>
                          <w:tcPr>
                            <w:tcW w:w="720" w:type="dxa"/>
                          </w:tcPr>
                          <w:p w14:paraId="65D248C3" w14:textId="77777777" w:rsidR="00233F84" w:rsidRPr="00801BD7" w:rsidRDefault="00233F84">
                            <w:r>
                              <w:t>4</w:t>
                            </w:r>
                          </w:p>
                        </w:tc>
                        <w:tc>
                          <w:tcPr>
                            <w:tcW w:w="720" w:type="dxa"/>
                          </w:tcPr>
                          <w:p w14:paraId="4F3E4A43" w14:textId="77777777" w:rsidR="00233F84" w:rsidRPr="00801BD7" w:rsidRDefault="00233F84">
                            <w:r>
                              <w:t>6</w:t>
                            </w:r>
                          </w:p>
                        </w:tc>
                        <w:tc>
                          <w:tcPr>
                            <w:tcW w:w="720" w:type="dxa"/>
                          </w:tcPr>
                          <w:p w14:paraId="23B3DBFC" w14:textId="77777777" w:rsidR="00233F84" w:rsidRPr="00801BD7" w:rsidRDefault="00233F84">
                            <w:r>
                              <w:t>8</w:t>
                            </w:r>
                          </w:p>
                        </w:tc>
                      </w:tr>
                      <w:tr w:rsidR="00233F84" w14:paraId="09A931CE" w14:textId="77777777" w:rsidTr="00BD3D91">
                        <w:tc>
                          <w:tcPr>
                            <w:tcW w:w="630" w:type="dxa"/>
                          </w:tcPr>
                          <w:p w14:paraId="33A77B2D" w14:textId="77777777" w:rsidR="00233F84" w:rsidRPr="00801BD7" w:rsidRDefault="00233F84">
                            <w:r w:rsidRPr="00A360EA">
                              <w:rPr>
                                <w:position w:val="-10"/>
                              </w:rPr>
                              <w:object w:dxaOrig="1760" w:dyaOrig="320" w14:anchorId="0AE4E236">
                                <v:shape id="_x0000_i1718" type="#_x0000_t75" style="width:87.75pt;height:15pt" o:ole="">
                                  <v:imagedata r:id="rId1428" o:title=""/>
                                </v:shape>
                                <o:OLEObject Type="Embed" ProgID="Equation.3" ShapeID="_x0000_i1718" DrawAspect="Content" ObjectID="_1718715004" r:id="rId1430"/>
                              </w:object>
                            </w:r>
                          </w:p>
                        </w:tc>
                        <w:tc>
                          <w:tcPr>
                            <w:tcW w:w="720" w:type="dxa"/>
                          </w:tcPr>
                          <w:p w14:paraId="3B2D3581" w14:textId="77777777" w:rsidR="00233F84" w:rsidRPr="00801BD7" w:rsidRDefault="00233F84" w:rsidP="00BD3D91">
                            <w:r>
                              <w:t>21</w:t>
                            </w:r>
                          </w:p>
                        </w:tc>
                        <w:tc>
                          <w:tcPr>
                            <w:tcW w:w="720" w:type="dxa"/>
                          </w:tcPr>
                          <w:p w14:paraId="506A6CA1" w14:textId="77777777" w:rsidR="00233F84" w:rsidRPr="00801BD7" w:rsidRDefault="00233F84">
                            <w:r>
                              <w:t>29</w:t>
                            </w:r>
                          </w:p>
                        </w:tc>
                        <w:tc>
                          <w:tcPr>
                            <w:tcW w:w="720" w:type="dxa"/>
                          </w:tcPr>
                          <w:p w14:paraId="1DD6435E" w14:textId="77777777" w:rsidR="00233F84" w:rsidRPr="00801BD7" w:rsidRDefault="00233F84">
                            <w:r>
                              <w:t>31</w:t>
                            </w:r>
                          </w:p>
                        </w:tc>
                        <w:tc>
                          <w:tcPr>
                            <w:tcW w:w="720" w:type="dxa"/>
                          </w:tcPr>
                          <w:p w14:paraId="3FE32FAF" w14:textId="77777777" w:rsidR="00233F84" w:rsidRPr="00801BD7" w:rsidRDefault="00233F84">
                            <w:r>
                              <w:t>35</w:t>
                            </w:r>
                          </w:p>
                        </w:tc>
                      </w:tr>
                    </w:tbl>
                    <w:p w14:paraId="3AE86E86" w14:textId="77777777" w:rsidR="00233F84" w:rsidRDefault="00233F84" w:rsidP="00E95EAE"/>
                  </w:txbxContent>
                </v:textbox>
                <w10:wrap type="square"/>
              </v:shape>
            </w:pict>
          </mc:Fallback>
        </mc:AlternateContent>
      </w:r>
    </w:p>
    <w:p w14:paraId="346BF8BB" w14:textId="77777777" w:rsidR="006B264B" w:rsidRDefault="006B264B" w:rsidP="00D62F90">
      <w:pPr>
        <w:pStyle w:val="Example"/>
      </w:pPr>
    </w:p>
    <w:p w14:paraId="2D31DCE0" w14:textId="77777777" w:rsidR="00E95EAE" w:rsidRDefault="00E95EAE" w:rsidP="00D62F90">
      <w:pPr>
        <w:pStyle w:val="Example"/>
      </w:pPr>
    </w:p>
    <w:p w14:paraId="6CF34707" w14:textId="77777777" w:rsidR="00233F84" w:rsidRDefault="00233F84" w:rsidP="006B264B"/>
    <w:p w14:paraId="4BF8C696" w14:textId="77777777" w:rsidR="00233F84" w:rsidRDefault="00233F84" w:rsidP="006B264B"/>
    <w:p w14:paraId="21E749D4" w14:textId="77777777" w:rsidR="00E95EAE" w:rsidRDefault="00E95EAE" w:rsidP="00E95EAE">
      <w:pPr>
        <w:pStyle w:val="ExampleHeader"/>
      </w:pPr>
      <w:r>
        <w:t>Example 20</w:t>
      </w:r>
    </w:p>
    <w:p w14:paraId="4107FB9E" w14:textId="77777777" w:rsidR="00E95EAE" w:rsidRDefault="00E95EAE" w:rsidP="00E95EAE">
      <w:pPr>
        <w:pStyle w:val="Example"/>
      </w:pPr>
      <w:r>
        <w:t xml:space="preserve">Using the graph of </w:t>
      </w:r>
      <w:r>
        <w:rPr>
          <w:i/>
        </w:rPr>
        <w:t>f(x)</w:t>
      </w:r>
      <w:r>
        <w:t xml:space="preserve"> below, sketch a graph of  </w:t>
      </w:r>
      <w:r w:rsidRPr="00257070">
        <w:rPr>
          <w:position w:val="-28"/>
        </w:rPr>
        <w:object w:dxaOrig="2100" w:dyaOrig="680" w14:anchorId="76E77279">
          <v:shape id="_x0000_i1719" type="#_x0000_t75" style="width:105.75pt;height:33.75pt" o:ole="">
            <v:imagedata r:id="rId1431" o:title=""/>
          </v:shape>
          <o:OLEObject Type="Embed" ProgID="Equation.3" ShapeID="_x0000_i1719" DrawAspect="Content" ObjectID="_1718714739" r:id="rId1432"/>
        </w:object>
      </w:r>
    </w:p>
    <w:p w14:paraId="6A4CBFAD" w14:textId="77777777" w:rsidR="00E95EAE" w:rsidRDefault="00124635" w:rsidP="00E95EAE">
      <w:pPr>
        <w:pStyle w:val="Example"/>
        <w:rPr>
          <w:rFonts w:ascii="Trebuchet MS" w:hAnsi="Trebuchet MS"/>
          <w:sz w:val="22"/>
        </w:rPr>
      </w:pPr>
      <w:r>
        <w:rPr>
          <w:rFonts w:ascii="Trebuchet MS" w:hAnsi="Trebuchet MS"/>
          <w:noProof/>
          <w:sz w:val="22"/>
        </w:rPr>
        <w:drawing>
          <wp:anchor distT="0" distB="0" distL="114300" distR="114300" simplePos="0" relativeHeight="251629056" behindDoc="0" locked="0" layoutInCell="1" allowOverlap="1" wp14:anchorId="281F711D" wp14:editId="5B568891">
            <wp:simplePos x="0" y="0"/>
            <wp:positionH relativeFrom="margin">
              <wp:posOffset>3467100</wp:posOffset>
            </wp:positionH>
            <wp:positionV relativeFrom="margin">
              <wp:posOffset>6278880</wp:posOffset>
            </wp:positionV>
            <wp:extent cx="2288479" cy="2286000"/>
            <wp:effectExtent l="0" t="0" r="0" b="0"/>
            <wp:wrapSquare wrapText="bothSides"/>
            <wp:docPr id="235" name="Picture 235" descr="A semi-circle with endpoints at negative 2 comma 0 and 2 comma 0 and passing through 0 comma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descr="A semi-circle with endpoints at negative 2 comma 0 and 2 comma 0 and passing through 0 comma 2"/>
                    <pic:cNvPicPr>
                      <a:picLocks noChangeAspect="1" noChangeArrowheads="1"/>
                    </pic:cNvPicPr>
                  </pic:nvPicPr>
                  <pic:blipFill>
                    <a:blip r:embed="rId1433">
                      <a:extLst>
                        <a:ext uri="{28A0092B-C50C-407E-A947-70E740481C1C}">
                          <a14:useLocalDpi xmlns:a14="http://schemas.microsoft.com/office/drawing/2010/main" val="0"/>
                        </a:ext>
                      </a:extLst>
                    </a:blip>
                    <a:srcRect/>
                    <a:stretch>
                      <a:fillRect/>
                    </a:stretch>
                  </pic:blipFill>
                  <pic:spPr bwMode="auto">
                    <a:xfrm>
                      <a:off x="0" y="0"/>
                      <a:ext cx="2288479" cy="2286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D62438A" w14:textId="77777777" w:rsidR="00E95EAE" w:rsidRDefault="00E95EAE" w:rsidP="00E95EAE">
      <w:pPr>
        <w:pStyle w:val="Example"/>
      </w:pPr>
      <w:r>
        <w:t xml:space="preserve">To make things simpler, we’ll start by factoring out the inside of the function </w:t>
      </w:r>
      <w:r w:rsidRPr="00257070">
        <w:rPr>
          <w:position w:val="-28"/>
        </w:rPr>
        <w:object w:dxaOrig="3220" w:dyaOrig="680" w14:anchorId="011A37A0">
          <v:shape id="_x0000_i1720" type="#_x0000_t75" style="width:159.75pt;height:33.75pt" o:ole="">
            <v:imagedata r:id="rId1434" o:title=""/>
          </v:shape>
          <o:OLEObject Type="Embed" ProgID="Equation.3" ShapeID="_x0000_i1720" DrawAspect="Content" ObjectID="_1718714740" r:id="rId1435"/>
        </w:object>
      </w:r>
    </w:p>
    <w:p w14:paraId="5DC5C9FE" w14:textId="77777777" w:rsidR="00E95EAE" w:rsidRDefault="00E95EAE" w:rsidP="00E95EAE">
      <w:pPr>
        <w:pStyle w:val="Example"/>
      </w:pPr>
    </w:p>
    <w:p w14:paraId="07E2EC58" w14:textId="77777777" w:rsidR="00E95EAE" w:rsidRDefault="00E95EAE" w:rsidP="00E95EAE">
      <w:pPr>
        <w:pStyle w:val="Example"/>
      </w:pPr>
      <w:r>
        <w:t>By factoring the inside, we can first horizontally stretch by 2, as indicated by the ½ on the inside of the function.  Remember twice the size of 0 is still 0, so the point (0,2) remains at (0,2) while the point (2,0) will stretch to (4,0).</w:t>
      </w:r>
    </w:p>
    <w:p w14:paraId="2791A1FE" w14:textId="77777777" w:rsidR="00E95EAE" w:rsidRDefault="00E95EAE" w:rsidP="00E95EAE">
      <w:pPr>
        <w:pStyle w:val="Example"/>
      </w:pPr>
      <w:r>
        <w:lastRenderedPageBreak/>
        <w:t xml:space="preserve">Next, we horizontally shift left by 2 units, as indicated by the </w:t>
      </w:r>
      <w:r w:rsidRPr="00884B57">
        <w:rPr>
          <w:i/>
        </w:rPr>
        <w:t>x</w:t>
      </w:r>
      <w:r>
        <w:t>+2.</w:t>
      </w:r>
    </w:p>
    <w:p w14:paraId="190065B1" w14:textId="77777777" w:rsidR="00E95EAE" w:rsidRDefault="00E95EAE" w:rsidP="00E95EAE">
      <w:pPr>
        <w:pStyle w:val="Example"/>
      </w:pPr>
    </w:p>
    <w:p w14:paraId="3F49F7AA" w14:textId="77777777" w:rsidR="00E95EAE" w:rsidRDefault="00E95EAE" w:rsidP="00E95EAE">
      <w:pPr>
        <w:pStyle w:val="Example"/>
      </w:pPr>
      <w:r>
        <w:t>Last, we vertically shift down by 3 to complete our sketch, as indicated by the -3 on the outside of the function.</w:t>
      </w:r>
    </w:p>
    <w:p w14:paraId="13AF0FB9" w14:textId="77777777" w:rsidR="00E95EAE" w:rsidRDefault="00E95EAE" w:rsidP="00E95EAE">
      <w:pPr>
        <w:pStyle w:val="Example"/>
      </w:pPr>
    </w:p>
    <w:p w14:paraId="3DFAF350" w14:textId="77777777" w:rsidR="00E95EAE" w:rsidRDefault="00E95EAE" w:rsidP="00E95EAE">
      <w:pPr>
        <w:pStyle w:val="Example"/>
      </w:pPr>
      <w:r>
        <w:t>Horizontal stretch by 2</w:t>
      </w:r>
      <w:r>
        <w:tab/>
        <w:t>Horizontal shift left by 2</w:t>
      </w:r>
      <w:r>
        <w:tab/>
        <w:t xml:space="preserve"> Vertical shift down 3</w:t>
      </w:r>
    </w:p>
    <w:p w14:paraId="5F552C5C" w14:textId="77777777" w:rsidR="00E95EAE" w:rsidRDefault="00877540" w:rsidP="00FC24AD">
      <w:pPr>
        <w:pStyle w:val="Example"/>
      </w:pPr>
      <w:r>
        <w:rPr>
          <w:rFonts w:ascii="Trebuchet MS" w:hAnsi="Trebuchet MS"/>
          <w:noProof/>
          <w:sz w:val="22"/>
        </w:rPr>
        <w:drawing>
          <wp:inline distT="0" distB="0" distL="0" distR="0" wp14:anchorId="65D49A5D" wp14:editId="1F008E3C">
            <wp:extent cx="1645920" cy="1623310"/>
            <wp:effectExtent l="0" t="0" r="0" b="0"/>
            <wp:docPr id="236" name="Picture 236" descr="A horizontally stretched semi-circle with endpoints at negative 4 comma 0 and 4 comma 0 and passing through 0 comma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36" descr="A horizontally stretched semi-circle with endpoints at negative 4 comma 0 and 4 comma 0 and passing through 0 comma 2"/>
                    <pic:cNvPicPr>
                      <a:picLocks noChangeAspect="1" noChangeArrowheads="1"/>
                    </pic:cNvPicPr>
                  </pic:nvPicPr>
                  <pic:blipFill>
                    <a:blip r:embed="rId1436">
                      <a:extLst>
                        <a:ext uri="{28A0092B-C50C-407E-A947-70E740481C1C}">
                          <a14:useLocalDpi xmlns:a14="http://schemas.microsoft.com/office/drawing/2010/main" val="0"/>
                        </a:ext>
                      </a:extLst>
                    </a:blip>
                    <a:srcRect/>
                    <a:stretch>
                      <a:fillRect/>
                    </a:stretch>
                  </pic:blipFill>
                  <pic:spPr bwMode="auto">
                    <a:xfrm>
                      <a:off x="0" y="0"/>
                      <a:ext cx="1645920" cy="1623310"/>
                    </a:xfrm>
                    <a:prstGeom prst="rect">
                      <a:avLst/>
                    </a:prstGeom>
                    <a:noFill/>
                    <a:ln>
                      <a:noFill/>
                    </a:ln>
                  </pic:spPr>
                </pic:pic>
              </a:graphicData>
            </a:graphic>
          </wp:inline>
        </w:drawing>
      </w:r>
      <w:r w:rsidR="006B264B">
        <w:tab/>
      </w:r>
      <w:r w:rsidR="006B264B">
        <w:rPr>
          <w:rFonts w:ascii="Trebuchet MS" w:hAnsi="Trebuchet MS"/>
          <w:noProof/>
          <w:sz w:val="22"/>
        </w:rPr>
        <w:drawing>
          <wp:inline distT="0" distB="0" distL="0" distR="0" wp14:anchorId="3EEA1407" wp14:editId="6118E556">
            <wp:extent cx="1645920" cy="1617245"/>
            <wp:effectExtent l="0" t="0" r="0" b="0"/>
            <wp:docPr id="239" name="Picture 239" descr="A horizontally stretched and shifted semi-circle with endpoints at negative 6 comma 0 and 2 comma 0 and passing through negative 2 comma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descr="A horizontally stretched and shifted semi-circle with endpoints at negative 6 comma 0 and 2 comma 0 and passing through negative 2 comma 2"/>
                    <pic:cNvPicPr>
                      <a:picLocks noChangeAspect="1" noChangeArrowheads="1"/>
                    </pic:cNvPicPr>
                  </pic:nvPicPr>
                  <pic:blipFill>
                    <a:blip r:embed="rId1437">
                      <a:extLst>
                        <a:ext uri="{28A0092B-C50C-407E-A947-70E740481C1C}">
                          <a14:useLocalDpi xmlns:a14="http://schemas.microsoft.com/office/drawing/2010/main" val="0"/>
                        </a:ext>
                      </a:extLst>
                    </a:blip>
                    <a:srcRect/>
                    <a:stretch>
                      <a:fillRect/>
                    </a:stretch>
                  </pic:blipFill>
                  <pic:spPr bwMode="auto">
                    <a:xfrm>
                      <a:off x="0" y="0"/>
                      <a:ext cx="1645920" cy="1617245"/>
                    </a:xfrm>
                    <a:prstGeom prst="rect">
                      <a:avLst/>
                    </a:prstGeom>
                    <a:noFill/>
                    <a:ln>
                      <a:noFill/>
                    </a:ln>
                  </pic:spPr>
                </pic:pic>
              </a:graphicData>
            </a:graphic>
          </wp:inline>
        </w:drawing>
      </w:r>
      <w:r w:rsidR="006B264B">
        <w:tab/>
      </w:r>
      <w:r w:rsidR="006B264B">
        <w:rPr>
          <w:rFonts w:ascii="Trebuchet MS" w:hAnsi="Trebuchet MS"/>
          <w:noProof/>
          <w:sz w:val="22"/>
        </w:rPr>
        <w:drawing>
          <wp:inline distT="0" distB="0" distL="0" distR="0" wp14:anchorId="1FBD5B97" wp14:editId="4C359B0B">
            <wp:extent cx="1645920" cy="1614986"/>
            <wp:effectExtent l="0" t="0" r="0" b="0"/>
            <wp:docPr id="241" name="Picture 241" descr="A horizontally stretched and shifted semi-circle with endpoints at negative 6 comma negative 3 and 2 comma negative 3 and passing through negative 2 comma negativ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1" descr="A horizontally stretched and shifted semi-circle with endpoints at negative 6 comma negative 3 and 2 comma negative 3 and passing through negative 2 comma negative 1"/>
                    <pic:cNvPicPr>
                      <a:picLocks noChangeAspect="1" noChangeArrowheads="1"/>
                    </pic:cNvPicPr>
                  </pic:nvPicPr>
                  <pic:blipFill>
                    <a:blip r:embed="rId1438">
                      <a:extLst>
                        <a:ext uri="{28A0092B-C50C-407E-A947-70E740481C1C}">
                          <a14:useLocalDpi xmlns:a14="http://schemas.microsoft.com/office/drawing/2010/main" val="0"/>
                        </a:ext>
                      </a:extLst>
                    </a:blip>
                    <a:srcRect/>
                    <a:stretch>
                      <a:fillRect/>
                    </a:stretch>
                  </pic:blipFill>
                  <pic:spPr bwMode="auto">
                    <a:xfrm>
                      <a:off x="0" y="0"/>
                      <a:ext cx="1645920" cy="1614986"/>
                    </a:xfrm>
                    <a:prstGeom prst="rect">
                      <a:avLst/>
                    </a:prstGeom>
                    <a:noFill/>
                    <a:ln>
                      <a:noFill/>
                    </a:ln>
                  </pic:spPr>
                </pic:pic>
              </a:graphicData>
            </a:graphic>
          </wp:inline>
        </w:drawing>
      </w:r>
    </w:p>
    <w:p w14:paraId="6193BFA1" w14:textId="77777777" w:rsidR="006B264B" w:rsidRDefault="006B264B" w:rsidP="006B264B"/>
    <w:p w14:paraId="7C2B6724" w14:textId="77777777" w:rsidR="006B264B" w:rsidRDefault="006B264B" w:rsidP="006B264B"/>
    <w:p w14:paraId="2820C03F" w14:textId="77777777" w:rsidR="00E95EAE" w:rsidRDefault="00E95EAE" w:rsidP="00E95EAE">
      <w:pPr>
        <w:pStyle w:val="ExampleHeader"/>
      </w:pPr>
      <w:r>
        <w:t>Example 21</w:t>
      </w:r>
    </w:p>
    <w:p w14:paraId="0B7C0795" w14:textId="77777777" w:rsidR="00E95EAE" w:rsidRDefault="00E95EAE" w:rsidP="00E95EAE">
      <w:pPr>
        <w:pStyle w:val="Example"/>
      </w:pPr>
      <w:r>
        <w:t>Write an equation for the transformed graph of the quadratic function shown.</w:t>
      </w:r>
    </w:p>
    <w:p w14:paraId="303B98AD" w14:textId="77777777" w:rsidR="00E95EAE" w:rsidRDefault="00272E0C" w:rsidP="00E95EAE">
      <w:pPr>
        <w:pStyle w:val="Example"/>
      </w:pPr>
      <w:r>
        <w:rPr>
          <w:noProof/>
        </w:rPr>
        <w:drawing>
          <wp:anchor distT="0" distB="0" distL="114300" distR="114300" simplePos="0" relativeHeight="251630080" behindDoc="0" locked="0" layoutInCell="1" allowOverlap="1" wp14:anchorId="5350B965" wp14:editId="3BEAEDAB">
            <wp:simplePos x="0" y="0"/>
            <wp:positionH relativeFrom="column">
              <wp:posOffset>3568700</wp:posOffset>
            </wp:positionH>
            <wp:positionV relativeFrom="paragraph">
              <wp:posOffset>35560</wp:posOffset>
            </wp:positionV>
            <wp:extent cx="1922145" cy="1993265"/>
            <wp:effectExtent l="0" t="0" r="8255" b="0"/>
            <wp:wrapTight wrapText="bothSides">
              <wp:wrapPolygon edited="0">
                <wp:start x="0" y="0"/>
                <wp:lineTo x="0" y="21194"/>
                <wp:lineTo x="21407" y="21194"/>
                <wp:lineTo x="21407" y="0"/>
                <wp:lineTo x="0" y="0"/>
              </wp:wrapPolygon>
            </wp:wrapTight>
            <wp:docPr id="243" name="Picture 243" descr="A downwards opening parabola with vertex at negative 3 comma 1 and passing through 2 comma negative 1 and 4 comma negativ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3" descr="A downwards opening parabola with vertex at negative 3 comma 1 and passing through 2 comma negative 1 and 4 comma negative 1"/>
                    <pic:cNvPicPr>
                      <a:picLocks noChangeAspect="1" noChangeArrowheads="1"/>
                    </pic:cNvPicPr>
                  </pic:nvPicPr>
                  <pic:blipFill>
                    <a:blip r:embed="rId1439">
                      <a:extLst>
                        <a:ext uri="{28A0092B-C50C-407E-A947-70E740481C1C}">
                          <a14:useLocalDpi xmlns:a14="http://schemas.microsoft.com/office/drawing/2010/main" val="0"/>
                        </a:ext>
                      </a:extLst>
                    </a:blip>
                    <a:srcRect/>
                    <a:stretch>
                      <a:fillRect/>
                    </a:stretch>
                  </pic:blipFill>
                  <pic:spPr bwMode="auto">
                    <a:xfrm>
                      <a:off x="0" y="0"/>
                      <a:ext cx="1922145" cy="1993265"/>
                    </a:xfrm>
                    <a:prstGeom prst="rect">
                      <a:avLst/>
                    </a:prstGeom>
                    <a:noFill/>
                    <a:ln>
                      <a:noFill/>
                    </a:ln>
                  </pic:spPr>
                </pic:pic>
              </a:graphicData>
            </a:graphic>
          </wp:anchor>
        </w:drawing>
      </w:r>
    </w:p>
    <w:p w14:paraId="795CEB80" w14:textId="77777777" w:rsidR="00E95EAE" w:rsidRDefault="00E95EAE" w:rsidP="00E95EAE">
      <w:pPr>
        <w:pStyle w:val="Example"/>
      </w:pPr>
      <w:r>
        <w:t>Since this is a quadratic function, first consider what the basic quadratic tool kit function looks like and how this has changed.  Observing the graph, we notice several transformations:</w:t>
      </w:r>
    </w:p>
    <w:p w14:paraId="7CC398B7" w14:textId="77777777" w:rsidR="006B264B" w:rsidRDefault="006B264B" w:rsidP="00E95EAE">
      <w:pPr>
        <w:pStyle w:val="Example"/>
      </w:pPr>
    </w:p>
    <w:p w14:paraId="76C69133" w14:textId="77777777" w:rsidR="00E95EAE" w:rsidRDefault="00E95EAE" w:rsidP="00E95EAE">
      <w:pPr>
        <w:pStyle w:val="Example"/>
      </w:pPr>
      <w:r>
        <w:t xml:space="preserve">The original tool kit function has been flipped over the </w:t>
      </w:r>
      <w:r w:rsidRPr="00E4011B">
        <w:rPr>
          <w:i/>
        </w:rPr>
        <w:t>x</w:t>
      </w:r>
      <w:r>
        <w:t xml:space="preserve"> axis, some kind of stretch or compression has occurred, and we can see a shift to the right 3 units and a shift up 1 unit.</w:t>
      </w:r>
    </w:p>
    <w:p w14:paraId="3ABD40F2" w14:textId="77777777" w:rsidR="00E95EAE" w:rsidRDefault="00E95EAE" w:rsidP="00E95EAE">
      <w:pPr>
        <w:pStyle w:val="Example"/>
      </w:pPr>
    </w:p>
    <w:p w14:paraId="097161A7" w14:textId="77777777" w:rsidR="00E95EAE" w:rsidRDefault="00E95EAE" w:rsidP="00E95EAE">
      <w:pPr>
        <w:pStyle w:val="Example"/>
      </w:pPr>
      <w:r>
        <w:t>In total there are four operations:</w:t>
      </w:r>
    </w:p>
    <w:p w14:paraId="5DBC000F" w14:textId="77777777" w:rsidR="00E95EAE" w:rsidRDefault="00E95EAE" w:rsidP="00E95EAE">
      <w:pPr>
        <w:pStyle w:val="Example"/>
      </w:pPr>
      <w:r>
        <w:t>Vertical reflection, requiring a negative sign outside the function</w:t>
      </w:r>
    </w:p>
    <w:p w14:paraId="105B28BA" w14:textId="77777777" w:rsidR="00E95EAE" w:rsidRDefault="00E95EAE" w:rsidP="00E95EAE">
      <w:pPr>
        <w:pStyle w:val="Example"/>
      </w:pPr>
      <w:r>
        <w:t xml:space="preserve">Vertical Stretch </w:t>
      </w:r>
      <w:r w:rsidRPr="00B545AD">
        <w:rPr>
          <w:i/>
        </w:rPr>
        <w:t>or</w:t>
      </w:r>
      <w:r>
        <w:t xml:space="preserve"> Horizontal Compression</w:t>
      </w:r>
      <w:r w:rsidRPr="00863B7B">
        <w:rPr>
          <w:vertAlign w:val="superscript"/>
        </w:rPr>
        <w:t>*</w:t>
      </w:r>
    </w:p>
    <w:p w14:paraId="143622EB" w14:textId="77777777" w:rsidR="00E95EAE" w:rsidRDefault="00E95EAE" w:rsidP="00E95EAE">
      <w:pPr>
        <w:pStyle w:val="Example"/>
      </w:pPr>
      <w:r>
        <w:t xml:space="preserve">Horizontal Shift Right 3 units, which tells us to put </w:t>
      </w:r>
      <w:r>
        <w:rPr>
          <w:i/>
        </w:rPr>
        <w:t>x</w:t>
      </w:r>
      <w:r>
        <w:t>-3 on the inside of the function</w:t>
      </w:r>
    </w:p>
    <w:p w14:paraId="7BE63F73" w14:textId="77777777" w:rsidR="00E95EAE" w:rsidRDefault="00E95EAE" w:rsidP="00E95EAE">
      <w:pPr>
        <w:pStyle w:val="Example"/>
      </w:pPr>
      <w:r>
        <w:t>Vertical Shift up 1 unit, telling us to add 1 on the outside of the function</w:t>
      </w:r>
    </w:p>
    <w:p w14:paraId="4B1D13D1" w14:textId="77777777" w:rsidR="00E95EAE" w:rsidRDefault="00E95EAE" w:rsidP="00E95EAE">
      <w:pPr>
        <w:pStyle w:val="Example"/>
      </w:pPr>
    </w:p>
    <w:p w14:paraId="358E0847" w14:textId="77777777" w:rsidR="00E95EAE" w:rsidRDefault="00E95EAE" w:rsidP="00E95EAE">
      <w:pPr>
        <w:pStyle w:val="Example"/>
      </w:pPr>
      <w:r w:rsidRPr="00863B7B">
        <w:rPr>
          <w:vertAlign w:val="superscript"/>
        </w:rPr>
        <w:t xml:space="preserve">* </w:t>
      </w:r>
      <w:r>
        <w:t>It is unclear from the graph whether it is showing a vertical stretch or a horizontal compression.  For the quadratic, it turns out we could represent it either way, so we’ll use a vertical stretch.  You may be able to determine the vertical stretch by observation.</w:t>
      </w:r>
    </w:p>
    <w:p w14:paraId="24E04CFC" w14:textId="77777777" w:rsidR="00E95EAE" w:rsidRDefault="00E95EAE" w:rsidP="00E95EAE">
      <w:pPr>
        <w:pStyle w:val="Example"/>
      </w:pPr>
    </w:p>
    <w:p w14:paraId="4BF61412" w14:textId="77777777" w:rsidR="00E95EAE" w:rsidRDefault="00E95EAE" w:rsidP="00E95EAE">
      <w:pPr>
        <w:pStyle w:val="Example"/>
      </w:pPr>
      <w:r>
        <w:t>By observation, the basic tool kit function has a vertex at (0, 0) and symmetrical points at (1, 1) and (-1, 1).  These points are one unit up and one unit over from the vertex.  The new points on the transformed graph are one unit away horizontally but 2 units away vertically.  They have been stretched vertically by two.</w:t>
      </w:r>
    </w:p>
    <w:p w14:paraId="3A6CDD0B" w14:textId="77777777" w:rsidR="00E95EAE" w:rsidRDefault="00E95EAE" w:rsidP="00E95EAE">
      <w:pPr>
        <w:pStyle w:val="Example"/>
      </w:pPr>
    </w:p>
    <w:p w14:paraId="7D68B50D" w14:textId="77777777" w:rsidR="00E95EAE" w:rsidRDefault="00E95EAE" w:rsidP="00E95EAE">
      <w:pPr>
        <w:pStyle w:val="Example"/>
      </w:pPr>
      <w:r>
        <w:lastRenderedPageBreak/>
        <w:t>Not everyone can see this by simply looking at the graph.  If you can, great, but if not, we can solve for it.  First, we will write the equation for this graph, with an unknown vertical stretch.</w:t>
      </w:r>
    </w:p>
    <w:p w14:paraId="34F6AD8F" w14:textId="77777777" w:rsidR="00E95EAE" w:rsidRDefault="00E95EAE" w:rsidP="00E95EAE">
      <w:pPr>
        <w:pStyle w:val="Example"/>
      </w:pPr>
    </w:p>
    <w:p w14:paraId="766D07E9" w14:textId="77777777" w:rsidR="00E95EAE" w:rsidRDefault="00E95EAE" w:rsidP="00E95EAE">
      <w:pPr>
        <w:pStyle w:val="Example"/>
      </w:pPr>
      <w:r w:rsidRPr="00785D2F">
        <w:rPr>
          <w:position w:val="-10"/>
        </w:rPr>
        <w:object w:dxaOrig="999" w:dyaOrig="360" w14:anchorId="25090753">
          <v:shape id="_x0000_i1721" type="#_x0000_t75" style="width:49.5pt;height:18.75pt" o:ole="">
            <v:imagedata r:id="rId1440" o:title=""/>
          </v:shape>
          <o:OLEObject Type="Embed" ProgID="Equation.3" ShapeID="_x0000_i1721" DrawAspect="Content" ObjectID="_1718714741" r:id="rId1441"/>
        </w:object>
      </w:r>
      <w:r>
        <w:tab/>
      </w:r>
      <w:r>
        <w:tab/>
      </w:r>
      <w:r>
        <w:tab/>
      </w:r>
      <w:r>
        <w:tab/>
        <w:t>The original function</w:t>
      </w:r>
    </w:p>
    <w:p w14:paraId="4FD561FD" w14:textId="77777777" w:rsidR="00E95EAE" w:rsidRDefault="00E95EAE" w:rsidP="00E95EAE">
      <w:pPr>
        <w:pStyle w:val="Example"/>
      </w:pPr>
      <w:r w:rsidRPr="00785D2F">
        <w:rPr>
          <w:position w:val="-10"/>
        </w:rPr>
        <w:object w:dxaOrig="1320" w:dyaOrig="360" w14:anchorId="666AAEC7">
          <v:shape id="_x0000_i1722" type="#_x0000_t75" style="width:65.25pt;height:18.75pt" o:ole="">
            <v:imagedata r:id="rId1442" o:title=""/>
          </v:shape>
          <o:OLEObject Type="Embed" ProgID="Equation.3" ShapeID="_x0000_i1722" DrawAspect="Content" ObjectID="_1718714742" r:id="rId1443"/>
        </w:object>
      </w:r>
      <w:r>
        <w:tab/>
      </w:r>
      <w:r>
        <w:tab/>
      </w:r>
      <w:r>
        <w:tab/>
        <w:t>Vertically reflected</w:t>
      </w:r>
    </w:p>
    <w:p w14:paraId="481D19ED" w14:textId="77777777" w:rsidR="00E95EAE" w:rsidRDefault="00E95EAE" w:rsidP="00E95EAE">
      <w:pPr>
        <w:pStyle w:val="Example"/>
      </w:pPr>
      <w:r w:rsidRPr="00785D2F">
        <w:rPr>
          <w:position w:val="-10"/>
        </w:rPr>
        <w:object w:dxaOrig="1500" w:dyaOrig="360" w14:anchorId="25BFE7E7">
          <v:shape id="_x0000_i1723" type="#_x0000_t75" style="width:75pt;height:18.75pt" o:ole="">
            <v:imagedata r:id="rId1444" o:title=""/>
          </v:shape>
          <o:OLEObject Type="Embed" ProgID="Equation.3" ShapeID="_x0000_i1723" DrawAspect="Content" ObjectID="_1718714743" r:id="rId1445"/>
        </w:object>
      </w:r>
      <w:r>
        <w:tab/>
      </w:r>
      <w:r>
        <w:tab/>
      </w:r>
      <w:r>
        <w:tab/>
        <w:t xml:space="preserve">Vertically stretched </w:t>
      </w:r>
    </w:p>
    <w:p w14:paraId="1F786BF8" w14:textId="77777777" w:rsidR="00E95EAE" w:rsidRDefault="00E95EAE" w:rsidP="00E95EAE">
      <w:pPr>
        <w:pStyle w:val="Example"/>
      </w:pPr>
      <w:r w:rsidRPr="00785D2F">
        <w:rPr>
          <w:position w:val="-10"/>
        </w:rPr>
        <w:object w:dxaOrig="2360" w:dyaOrig="360" w14:anchorId="4E305A11">
          <v:shape id="_x0000_i1724" type="#_x0000_t75" style="width:118.5pt;height:18.75pt" o:ole="">
            <v:imagedata r:id="rId1446" o:title=""/>
          </v:shape>
          <o:OLEObject Type="Embed" ProgID="Equation.3" ShapeID="_x0000_i1724" DrawAspect="Content" ObjectID="_1718714744" r:id="rId1447"/>
        </w:object>
      </w:r>
      <w:r>
        <w:tab/>
      </w:r>
      <w:r>
        <w:tab/>
        <w:t>Shifted right 3</w:t>
      </w:r>
    </w:p>
    <w:p w14:paraId="69D2DEE2" w14:textId="77777777" w:rsidR="00E95EAE" w:rsidRDefault="00E95EAE" w:rsidP="00E95EAE">
      <w:pPr>
        <w:pStyle w:val="Example"/>
      </w:pPr>
      <w:r w:rsidRPr="00785D2F">
        <w:rPr>
          <w:position w:val="-10"/>
        </w:rPr>
        <w:object w:dxaOrig="3000" w:dyaOrig="360" w14:anchorId="2FFC0D27">
          <v:shape id="_x0000_i1725" type="#_x0000_t75" style="width:150.75pt;height:18.75pt" o:ole="">
            <v:imagedata r:id="rId1448" o:title=""/>
          </v:shape>
          <o:OLEObject Type="Embed" ProgID="Equation.3" ShapeID="_x0000_i1725" DrawAspect="Content" ObjectID="_1718714745" r:id="rId1449"/>
        </w:object>
      </w:r>
      <w:r>
        <w:tab/>
        <w:t>Shifted up 1</w:t>
      </w:r>
    </w:p>
    <w:p w14:paraId="59BD837A" w14:textId="77777777" w:rsidR="00E95EAE" w:rsidRDefault="00E95EAE" w:rsidP="00E95EAE">
      <w:pPr>
        <w:pStyle w:val="Example"/>
      </w:pPr>
    </w:p>
    <w:p w14:paraId="5669D76E" w14:textId="77777777" w:rsidR="00E95EAE" w:rsidRDefault="00E95EAE" w:rsidP="00E95EAE">
      <w:pPr>
        <w:pStyle w:val="Example"/>
      </w:pPr>
      <w:r>
        <w:t xml:space="preserve">We now know our graph is going to have an equation of the form </w:t>
      </w:r>
      <w:r w:rsidRPr="00785D2F">
        <w:rPr>
          <w:position w:val="-10"/>
        </w:rPr>
        <w:object w:dxaOrig="2079" w:dyaOrig="360" w14:anchorId="739155E0">
          <v:shape id="_x0000_i1726" type="#_x0000_t75" style="width:104.25pt;height:18.75pt" o:ole="">
            <v:imagedata r:id="rId1450" o:title=""/>
          </v:shape>
          <o:OLEObject Type="Embed" ProgID="Equation.3" ShapeID="_x0000_i1726" DrawAspect="Content" ObjectID="_1718714746" r:id="rId1451"/>
        </w:object>
      </w:r>
      <w:r>
        <w:t xml:space="preserve">.  To find the vertical stretch, we can identify any point on the graph (other than the highest point), such as the point (2,-1), which tells us </w:t>
      </w:r>
      <w:r w:rsidRPr="00785D2F">
        <w:rPr>
          <w:position w:val="-10"/>
        </w:rPr>
        <w:object w:dxaOrig="999" w:dyaOrig="320" w14:anchorId="299861DF">
          <v:shape id="_x0000_i1727" type="#_x0000_t75" style="width:49.5pt;height:15pt" o:ole="">
            <v:imagedata r:id="rId1452" o:title=""/>
          </v:shape>
          <o:OLEObject Type="Embed" ProgID="Equation.3" ShapeID="_x0000_i1727" DrawAspect="Content" ObjectID="_1718714747" r:id="rId1453"/>
        </w:object>
      </w:r>
      <w:r>
        <w:t xml:space="preserve">.  Using our general formula, and substituting 2 for </w:t>
      </w:r>
      <w:r>
        <w:rPr>
          <w:i/>
        </w:rPr>
        <w:t>x</w:t>
      </w:r>
      <w:r>
        <w:t xml:space="preserve">, and -1 for </w:t>
      </w:r>
      <w:r>
        <w:rPr>
          <w:i/>
        </w:rPr>
        <w:t>g(x)</w:t>
      </w:r>
      <w:r>
        <w:t xml:space="preserve"> </w:t>
      </w:r>
    </w:p>
    <w:p w14:paraId="357A7752" w14:textId="77777777" w:rsidR="00E95EAE" w:rsidRPr="00785D2F" w:rsidRDefault="00E95EAE" w:rsidP="00E95EAE">
      <w:pPr>
        <w:pStyle w:val="Example"/>
      </w:pPr>
      <w:r w:rsidRPr="00785D2F">
        <w:rPr>
          <w:position w:val="-64"/>
        </w:rPr>
        <w:object w:dxaOrig="1900" w:dyaOrig="1400" w14:anchorId="55EF6647">
          <v:shape id="_x0000_i1728" type="#_x0000_t75" style="width:96pt;height:69pt" o:ole="">
            <v:imagedata r:id="rId1454" o:title=""/>
          </v:shape>
          <o:OLEObject Type="Embed" ProgID="Equation.3" ShapeID="_x0000_i1728" DrawAspect="Content" ObjectID="_1718714748" r:id="rId1455"/>
        </w:object>
      </w:r>
    </w:p>
    <w:p w14:paraId="36404EE5" w14:textId="77777777" w:rsidR="00E95EAE" w:rsidRDefault="00E95EAE" w:rsidP="00E95EAE">
      <w:pPr>
        <w:pStyle w:val="Example"/>
      </w:pPr>
    </w:p>
    <w:p w14:paraId="5C1F7351" w14:textId="77777777" w:rsidR="00E95EAE" w:rsidRDefault="00E95EAE" w:rsidP="00E95EAE">
      <w:pPr>
        <w:pStyle w:val="Example"/>
      </w:pPr>
      <w:r>
        <w:t xml:space="preserve">This tells us that to produce the graph we need a vertical stretch by two.  </w:t>
      </w:r>
    </w:p>
    <w:p w14:paraId="3D97D93F" w14:textId="77777777" w:rsidR="00E95EAE" w:rsidRDefault="00E95EAE" w:rsidP="00E95EAE">
      <w:pPr>
        <w:pStyle w:val="Example"/>
      </w:pPr>
      <w:r>
        <w:t xml:space="preserve">The function that produces this graph is therefore </w:t>
      </w:r>
      <w:r w:rsidRPr="00785D2F">
        <w:rPr>
          <w:position w:val="-10"/>
        </w:rPr>
        <w:object w:dxaOrig="2060" w:dyaOrig="360" w14:anchorId="5C338975">
          <v:shape id="_x0000_i1729" type="#_x0000_t75" style="width:102.75pt;height:18.75pt" o:ole="">
            <v:imagedata r:id="rId1456" o:title=""/>
          </v:shape>
          <o:OLEObject Type="Embed" ProgID="Equation.3" ShapeID="_x0000_i1729" DrawAspect="Content" ObjectID="_1718714749" r:id="rId1457"/>
        </w:object>
      </w:r>
      <w:r>
        <w:t>.</w:t>
      </w:r>
    </w:p>
    <w:p w14:paraId="0576122B" w14:textId="77777777" w:rsidR="00E95EAE" w:rsidRDefault="00E95EAE" w:rsidP="00E95EAE"/>
    <w:p w14:paraId="1DA3ABA7" w14:textId="77777777" w:rsidR="00E95EAE" w:rsidRDefault="00E95EAE" w:rsidP="00E95EAE"/>
    <w:p w14:paraId="2AFCE9B4" w14:textId="77777777" w:rsidR="00E95EAE" w:rsidRDefault="00E95EAE" w:rsidP="00E95EAE">
      <w:pPr>
        <w:pStyle w:val="TryitNow"/>
      </w:pPr>
      <w:r>
        <w:t>Try it Now</w:t>
      </w:r>
    </w:p>
    <w:p w14:paraId="439E7588" w14:textId="77777777" w:rsidR="00E95EAE" w:rsidRDefault="00E95EAE" w:rsidP="00BC78F7">
      <w:pPr>
        <w:pStyle w:val="TryitNowbody"/>
        <w:ind w:left="270" w:hanging="270"/>
      </w:pPr>
      <w:r>
        <w:t xml:space="preserve">5. Consider the linear function </w:t>
      </w:r>
      <w:r w:rsidRPr="00785D2F">
        <w:rPr>
          <w:position w:val="-10"/>
        </w:rPr>
        <w:object w:dxaOrig="1460" w:dyaOrig="320" w14:anchorId="402D3B46">
          <v:shape id="_x0000_i1730" type="#_x0000_t75" style="width:72.75pt;height:15pt" o:ole="">
            <v:imagedata r:id="rId1458" o:title=""/>
          </v:shape>
          <o:OLEObject Type="Embed" ProgID="Equation.3" ShapeID="_x0000_i1730" DrawAspect="Content" ObjectID="_1718714750" r:id="rId1459"/>
        </w:object>
      </w:r>
      <w:r>
        <w:t xml:space="preserve">.  Describe its transformation in words using the identity tool kit function </w:t>
      </w:r>
      <w:r w:rsidRPr="00B545AD">
        <w:rPr>
          <w:i/>
        </w:rPr>
        <w:t>f(x)</w:t>
      </w:r>
      <w:r>
        <w:t xml:space="preserve"> = </w:t>
      </w:r>
      <w:r w:rsidRPr="00B545AD">
        <w:rPr>
          <w:i/>
        </w:rPr>
        <w:t>x</w:t>
      </w:r>
      <w:r>
        <w:t xml:space="preserve"> as a reference.</w:t>
      </w:r>
    </w:p>
    <w:p w14:paraId="310FC5C3" w14:textId="77777777" w:rsidR="00E95EAE" w:rsidRPr="00123FF7" w:rsidRDefault="00E95EAE" w:rsidP="00E95EAE"/>
    <w:p w14:paraId="45229E22" w14:textId="77777777" w:rsidR="00E95EAE" w:rsidRDefault="00E95EAE" w:rsidP="00E95EAE"/>
    <w:p w14:paraId="5C196574" w14:textId="77777777" w:rsidR="00E95EAE" w:rsidRDefault="00E95EAE" w:rsidP="00E95EAE">
      <w:pPr>
        <w:pStyle w:val="ExampleHeader"/>
      </w:pPr>
      <w:r>
        <w:t>Example 22</w:t>
      </w:r>
    </w:p>
    <w:p w14:paraId="5555EA95" w14:textId="77777777" w:rsidR="00E95EAE" w:rsidRDefault="00E95EAE" w:rsidP="00E95EAE">
      <w:pPr>
        <w:pStyle w:val="Example"/>
      </w:pPr>
      <w:r>
        <w:t xml:space="preserve">On what interval(s) is the function </w:t>
      </w:r>
      <w:r w:rsidRPr="00863B7B">
        <w:rPr>
          <w:position w:val="-30"/>
        </w:rPr>
        <w:object w:dxaOrig="1840" w:dyaOrig="680" w14:anchorId="2247CA3E">
          <v:shape id="_x0000_i1731" type="#_x0000_t75" style="width:91.5pt;height:33.75pt" o:ole="">
            <v:imagedata r:id="rId1460" o:title=""/>
          </v:shape>
          <o:OLEObject Type="Embed" ProgID="Equation.3" ShapeID="_x0000_i1731" DrawAspect="Content" ObjectID="_1718714751" r:id="rId1461"/>
        </w:object>
      </w:r>
      <w:r>
        <w:t xml:space="preserve"> increasing and decreasing?</w:t>
      </w:r>
    </w:p>
    <w:p w14:paraId="5C152EFE" w14:textId="77777777" w:rsidR="00E95EAE" w:rsidRDefault="00E95EAE" w:rsidP="00E95EAE">
      <w:pPr>
        <w:pStyle w:val="Example"/>
      </w:pPr>
    </w:p>
    <w:p w14:paraId="33B8B073" w14:textId="77777777" w:rsidR="00E95EAE" w:rsidRDefault="00E95EAE" w:rsidP="00E95EAE">
      <w:pPr>
        <w:pStyle w:val="Example"/>
      </w:pPr>
      <w:r>
        <w:t xml:space="preserve">This is a transformation of the toolkit reciprocal squared function, </w:t>
      </w:r>
      <w:r w:rsidRPr="00863B7B">
        <w:rPr>
          <w:position w:val="-24"/>
        </w:rPr>
        <w:object w:dxaOrig="1080" w:dyaOrig="620" w14:anchorId="37266FE3">
          <v:shape id="_x0000_i1732" type="#_x0000_t75" style="width:54pt;height:30.75pt" o:ole="">
            <v:imagedata r:id="rId1462" o:title=""/>
          </v:shape>
          <o:OLEObject Type="Embed" ProgID="Equation.3" ShapeID="_x0000_i1732" DrawAspect="Content" ObjectID="_1718714752" r:id="rId1463"/>
        </w:object>
      </w:r>
      <w:r>
        <w:t>:</w:t>
      </w:r>
    </w:p>
    <w:p w14:paraId="4F55EE03" w14:textId="77777777" w:rsidR="00E95EAE" w:rsidRDefault="00E95EAE" w:rsidP="00E95EAE">
      <w:pPr>
        <w:pStyle w:val="Example"/>
      </w:pPr>
      <w:r w:rsidRPr="00863B7B">
        <w:rPr>
          <w:position w:val="-24"/>
        </w:rPr>
        <w:object w:dxaOrig="1440" w:dyaOrig="620" w14:anchorId="589F1641">
          <v:shape id="_x0000_i1733" type="#_x0000_t75" style="width:1in;height:30.75pt" o:ole="">
            <v:imagedata r:id="rId1464" o:title=""/>
          </v:shape>
          <o:OLEObject Type="Embed" ProgID="Equation.3" ShapeID="_x0000_i1733" DrawAspect="Content" ObjectID="_1718714753" r:id="rId1465"/>
        </w:object>
      </w:r>
      <w:r>
        <w:tab/>
      </w:r>
      <w:r>
        <w:tab/>
      </w:r>
      <w:r>
        <w:tab/>
        <w:t>A vertical flip and vertical stretch by 2</w:t>
      </w:r>
    </w:p>
    <w:p w14:paraId="2E98D8CF" w14:textId="77777777" w:rsidR="00E95EAE" w:rsidRDefault="00E95EAE" w:rsidP="00E95EAE">
      <w:pPr>
        <w:pStyle w:val="Example"/>
      </w:pPr>
      <w:r w:rsidRPr="00863B7B">
        <w:rPr>
          <w:position w:val="-30"/>
        </w:rPr>
        <w:object w:dxaOrig="2120" w:dyaOrig="680" w14:anchorId="6A259DB1">
          <v:shape id="_x0000_i1734" type="#_x0000_t75" style="width:105.75pt;height:33.75pt" o:ole="">
            <v:imagedata r:id="rId1466" o:title=""/>
          </v:shape>
          <o:OLEObject Type="Embed" ProgID="Equation.3" ShapeID="_x0000_i1734" DrawAspect="Content" ObjectID="_1718714754" r:id="rId1467"/>
        </w:object>
      </w:r>
      <w:r>
        <w:tab/>
      </w:r>
      <w:r>
        <w:tab/>
        <w:t>A shift right by 1</w:t>
      </w:r>
    </w:p>
    <w:p w14:paraId="38C2505F" w14:textId="77777777" w:rsidR="00E95EAE" w:rsidRDefault="00E95EAE" w:rsidP="00E95EAE">
      <w:pPr>
        <w:pStyle w:val="Example"/>
      </w:pPr>
      <w:r w:rsidRPr="00863B7B">
        <w:rPr>
          <w:position w:val="-30"/>
        </w:rPr>
        <w:object w:dxaOrig="2780" w:dyaOrig="680" w14:anchorId="401F8696">
          <v:shape id="_x0000_i1735" type="#_x0000_t75" style="width:138pt;height:33.75pt" o:ole="">
            <v:imagedata r:id="rId1468" o:title=""/>
          </v:shape>
          <o:OLEObject Type="Embed" ProgID="Equation.3" ShapeID="_x0000_i1735" DrawAspect="Content" ObjectID="_1718714755" r:id="rId1469"/>
        </w:object>
      </w:r>
      <w:r>
        <w:tab/>
        <w:t>A shift up by 3</w:t>
      </w:r>
    </w:p>
    <w:p w14:paraId="119217D1" w14:textId="77777777" w:rsidR="00E95EAE" w:rsidRDefault="006B264B" w:rsidP="00E95EAE">
      <w:pPr>
        <w:pStyle w:val="Example"/>
      </w:pPr>
      <w:r>
        <w:rPr>
          <w:noProof/>
        </w:rPr>
        <w:lastRenderedPageBreak/>
        <w:drawing>
          <wp:anchor distT="0" distB="0" distL="114300" distR="114300" simplePos="0" relativeHeight="251645440" behindDoc="0" locked="0" layoutInCell="1" allowOverlap="1" wp14:anchorId="147B08EE" wp14:editId="04D7DA0C">
            <wp:simplePos x="0" y="0"/>
            <wp:positionH relativeFrom="column">
              <wp:posOffset>3898385</wp:posOffset>
            </wp:positionH>
            <wp:positionV relativeFrom="paragraph">
              <wp:posOffset>-27854</wp:posOffset>
            </wp:positionV>
            <wp:extent cx="1761490" cy="1815465"/>
            <wp:effectExtent l="0" t="0" r="0" b="0"/>
            <wp:wrapThrough wrapText="bothSides">
              <wp:wrapPolygon edited="0">
                <wp:start x="0" y="0"/>
                <wp:lineTo x="0" y="21154"/>
                <wp:lineTo x="21180" y="21154"/>
                <wp:lineTo x="21180" y="0"/>
                <wp:lineTo x="0" y="0"/>
              </wp:wrapPolygon>
            </wp:wrapThrough>
            <wp:docPr id="244" name="Picture 244" descr="A graph that starts fairly level near y=3, decreasing slowly at first then more rapidly off the graph as it approaches x=1. Past x=1 the graph increases rapidly from off the graph then levels off towards y=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44" descr="A graph that starts fairly level near y=3, decreasing slowly at first then more rapidly off the graph as it approaches x=1. Past x=1 the graph increases rapidly from off the graph then levels off towards y=3"/>
                    <pic:cNvPicPr>
                      <a:picLocks noChangeAspect="1" noChangeArrowheads="1"/>
                    </pic:cNvPicPr>
                  </pic:nvPicPr>
                  <pic:blipFill>
                    <a:blip r:embed="rId1470">
                      <a:extLst>
                        <a:ext uri="{28A0092B-C50C-407E-A947-70E740481C1C}">
                          <a14:useLocalDpi xmlns:a14="http://schemas.microsoft.com/office/drawing/2010/main" val="0"/>
                        </a:ext>
                      </a:extLst>
                    </a:blip>
                    <a:srcRect/>
                    <a:stretch>
                      <a:fillRect/>
                    </a:stretch>
                  </pic:blipFill>
                  <pic:spPr bwMode="auto">
                    <a:xfrm>
                      <a:off x="0" y="0"/>
                      <a:ext cx="1761490" cy="1815465"/>
                    </a:xfrm>
                    <a:prstGeom prst="rect">
                      <a:avLst/>
                    </a:prstGeom>
                    <a:noFill/>
                    <a:ln>
                      <a:noFill/>
                    </a:ln>
                  </pic:spPr>
                </pic:pic>
              </a:graphicData>
            </a:graphic>
          </wp:anchor>
        </w:drawing>
      </w:r>
      <w:r w:rsidR="00E95EAE">
        <w:t xml:space="preserve">The basic reciprocal squared function is increasing on </w:t>
      </w:r>
      <w:r w:rsidR="00E95EAE" w:rsidRPr="00863B7B">
        <w:rPr>
          <w:position w:val="-10"/>
        </w:rPr>
        <w:object w:dxaOrig="720" w:dyaOrig="320" w14:anchorId="09C188FE">
          <v:shape id="_x0000_i1736" type="#_x0000_t75" style="width:36.75pt;height:15pt" o:ole="">
            <v:imagedata r:id="rId1471" o:title=""/>
          </v:shape>
          <o:OLEObject Type="Embed" ProgID="Equation.3" ShapeID="_x0000_i1736" DrawAspect="Content" ObjectID="_1718714756" r:id="rId1472"/>
        </w:object>
      </w:r>
      <w:r w:rsidR="00E95EAE">
        <w:t xml:space="preserve">and decreasing on </w:t>
      </w:r>
      <w:r w:rsidR="00E95EAE" w:rsidRPr="00863B7B">
        <w:rPr>
          <w:position w:val="-10"/>
        </w:rPr>
        <w:object w:dxaOrig="620" w:dyaOrig="320" w14:anchorId="60B1411A">
          <v:shape id="_x0000_i1737" type="#_x0000_t75" style="width:30.75pt;height:15pt" o:ole="">
            <v:imagedata r:id="rId1473" o:title=""/>
          </v:shape>
          <o:OLEObject Type="Embed" ProgID="Equation.3" ShapeID="_x0000_i1737" DrawAspect="Content" ObjectID="_1718714757" r:id="rId1474"/>
        </w:object>
      </w:r>
      <w:r w:rsidR="00E95EAE">
        <w:t xml:space="preserve">.  Because of the vertical flip, the </w:t>
      </w:r>
      <w:r w:rsidR="00E95EAE">
        <w:rPr>
          <w:i/>
        </w:rPr>
        <w:t>g(x)</w:t>
      </w:r>
      <w:r w:rsidR="00E95EAE">
        <w:t xml:space="preserve"> function will be decreasing on the left and increasing on the right.  The horizontal shift right by 1 will also shift these intervals to the right one.  From this, we can determine </w:t>
      </w:r>
      <w:r w:rsidR="00E95EAE">
        <w:rPr>
          <w:i/>
        </w:rPr>
        <w:t>g(x)</w:t>
      </w:r>
      <w:r w:rsidR="00E95EAE">
        <w:t xml:space="preserve"> will be increasing on </w:t>
      </w:r>
      <w:r w:rsidR="00E95EAE" w:rsidRPr="00863B7B">
        <w:rPr>
          <w:position w:val="-10"/>
        </w:rPr>
        <w:object w:dxaOrig="580" w:dyaOrig="320" w14:anchorId="0B1B7191">
          <v:shape id="_x0000_i1738" type="#_x0000_t75" style="width:29.25pt;height:15pt" o:ole="">
            <v:imagedata r:id="rId1475" o:title=""/>
          </v:shape>
          <o:OLEObject Type="Embed" ProgID="Equation.3" ShapeID="_x0000_i1738" DrawAspect="Content" ObjectID="_1718714758" r:id="rId1476"/>
        </w:object>
      </w:r>
      <w:r w:rsidR="00E95EAE">
        <w:t xml:space="preserve"> and decreasing on </w:t>
      </w:r>
      <w:r w:rsidR="00E95EAE" w:rsidRPr="00863B7B">
        <w:rPr>
          <w:position w:val="-10"/>
        </w:rPr>
        <w:object w:dxaOrig="680" w:dyaOrig="320" w14:anchorId="36E08977">
          <v:shape id="_x0000_i1739" type="#_x0000_t75" style="width:33.75pt;height:15pt" o:ole="">
            <v:imagedata r:id="rId1477" o:title=""/>
          </v:shape>
          <o:OLEObject Type="Embed" ProgID="Equation.3" ShapeID="_x0000_i1739" DrawAspect="Content" ObjectID="_1718714759" r:id="rId1478"/>
        </w:object>
      </w:r>
      <w:r w:rsidR="00E95EAE">
        <w:t>.  We also could graph the transformation to help us determine these intervals.</w:t>
      </w:r>
      <w:r w:rsidR="00E95EAE" w:rsidRPr="00863B7B">
        <w:t xml:space="preserve"> </w:t>
      </w:r>
    </w:p>
    <w:p w14:paraId="2CA87575" w14:textId="77777777" w:rsidR="006B264B" w:rsidRPr="00863B7B" w:rsidRDefault="006B264B" w:rsidP="00E95EAE">
      <w:pPr>
        <w:pStyle w:val="Example"/>
      </w:pPr>
    </w:p>
    <w:p w14:paraId="55AEDCC0" w14:textId="77777777" w:rsidR="00E95EAE" w:rsidRDefault="00E95EAE" w:rsidP="00E95EAE"/>
    <w:p w14:paraId="30578406" w14:textId="77777777" w:rsidR="00E95EAE" w:rsidRDefault="00E95EAE" w:rsidP="00E95EAE"/>
    <w:p w14:paraId="28709E97" w14:textId="77777777" w:rsidR="00E95EAE" w:rsidRDefault="00E95EAE" w:rsidP="00E95EAE">
      <w:pPr>
        <w:pStyle w:val="TryitNow"/>
      </w:pPr>
      <w:r>
        <w:t>Try it Now</w:t>
      </w:r>
    </w:p>
    <w:p w14:paraId="0380DA7B" w14:textId="77777777" w:rsidR="00E95EAE" w:rsidRDefault="00E95EAE" w:rsidP="00E95EAE">
      <w:pPr>
        <w:pStyle w:val="TryitNowbody"/>
      </w:pPr>
      <w:r>
        <w:t xml:space="preserve">6.  On what interval(s) is the function </w:t>
      </w:r>
      <w:r w:rsidRPr="00863B7B">
        <w:rPr>
          <w:position w:val="-10"/>
        </w:rPr>
        <w:object w:dxaOrig="1719" w:dyaOrig="360" w14:anchorId="5F066023">
          <v:shape id="_x0000_i1740" type="#_x0000_t75" style="width:85.5pt;height:18.75pt" o:ole="">
            <v:imagedata r:id="rId1479" o:title=""/>
          </v:shape>
          <o:OLEObject Type="Embed" ProgID="Equation.3" ShapeID="_x0000_i1740" DrawAspect="Content" ObjectID="_1718714760" r:id="rId1480"/>
        </w:object>
      </w:r>
      <w:r>
        <w:t xml:space="preserve"> concave up and down?</w:t>
      </w:r>
    </w:p>
    <w:p w14:paraId="014A4913" w14:textId="77777777" w:rsidR="00E95EAE" w:rsidRDefault="00E95EAE" w:rsidP="00E95EAE"/>
    <w:p w14:paraId="19E20DB6" w14:textId="77777777" w:rsidR="006B264B" w:rsidRDefault="006B264B" w:rsidP="00E95EAE"/>
    <w:p w14:paraId="1034AE40" w14:textId="77777777" w:rsidR="00E95EAE" w:rsidRDefault="00E95EAE" w:rsidP="00E95EAE"/>
    <w:p w14:paraId="500D95E4" w14:textId="77777777" w:rsidR="00E95EAE" w:rsidRPr="00497D18" w:rsidRDefault="00E95EAE" w:rsidP="00E95EAE">
      <w:pPr>
        <w:pStyle w:val="DefinitionHeader"/>
      </w:pPr>
      <w:r>
        <w:t>Important Topics of This Section</w:t>
      </w:r>
    </w:p>
    <w:p w14:paraId="343C3CB5" w14:textId="77777777" w:rsidR="00E95EAE" w:rsidRDefault="00E95EAE" w:rsidP="00E95EAE">
      <w:pPr>
        <w:pStyle w:val="Definition"/>
      </w:pPr>
      <w:r>
        <w:t>Transformations</w:t>
      </w:r>
    </w:p>
    <w:p w14:paraId="05F1CB11" w14:textId="77777777" w:rsidR="00E95EAE" w:rsidRDefault="00E95EAE" w:rsidP="00E95EAE">
      <w:pPr>
        <w:pStyle w:val="Definition"/>
      </w:pPr>
      <w:r>
        <w:t>Vertical Shift (up &amp; down)</w:t>
      </w:r>
    </w:p>
    <w:p w14:paraId="28080074" w14:textId="77777777" w:rsidR="00E95EAE" w:rsidRDefault="00E95EAE" w:rsidP="00E95EAE">
      <w:pPr>
        <w:pStyle w:val="Definition"/>
      </w:pPr>
      <w:r>
        <w:t>Horizontal Shifts (left &amp; right)</w:t>
      </w:r>
    </w:p>
    <w:p w14:paraId="56061B3C" w14:textId="77777777" w:rsidR="00E95EAE" w:rsidRDefault="00E95EAE" w:rsidP="00E95EAE">
      <w:pPr>
        <w:pStyle w:val="Definition"/>
      </w:pPr>
      <w:r>
        <w:t>Reflections over the vertical &amp; horizontal axis</w:t>
      </w:r>
    </w:p>
    <w:p w14:paraId="434FB65F" w14:textId="77777777" w:rsidR="00E95EAE" w:rsidRDefault="00E95EAE" w:rsidP="00E95EAE">
      <w:pPr>
        <w:pStyle w:val="Definition"/>
      </w:pPr>
      <w:r>
        <w:t>Even &amp; Odd functions</w:t>
      </w:r>
    </w:p>
    <w:p w14:paraId="641431BA" w14:textId="77777777" w:rsidR="00E95EAE" w:rsidRDefault="00E95EAE" w:rsidP="00E95EAE">
      <w:pPr>
        <w:pStyle w:val="Definition"/>
      </w:pPr>
      <w:r>
        <w:t>Vertical Stretches &amp; Compressions</w:t>
      </w:r>
    </w:p>
    <w:p w14:paraId="75C496E4" w14:textId="77777777" w:rsidR="00E95EAE" w:rsidRDefault="00E95EAE" w:rsidP="00E95EAE">
      <w:pPr>
        <w:pStyle w:val="Definition"/>
      </w:pPr>
      <w:r>
        <w:t>Horizontal Stretches &amp; Compressions</w:t>
      </w:r>
    </w:p>
    <w:p w14:paraId="11DD9F5E" w14:textId="77777777" w:rsidR="00E95EAE" w:rsidRDefault="00E95EAE" w:rsidP="001E1DFE">
      <w:pPr>
        <w:pStyle w:val="Definition"/>
      </w:pPr>
      <w:r>
        <w:t>Combinations of Transformation</w:t>
      </w:r>
    </w:p>
    <w:p w14:paraId="7E379A68" w14:textId="77777777" w:rsidR="004C4953" w:rsidRDefault="004C4953">
      <w:r>
        <w:br w:type="page"/>
      </w:r>
    </w:p>
    <w:p w14:paraId="362B9000" w14:textId="77777777" w:rsidR="001E1DFE" w:rsidRDefault="001E1DFE" w:rsidP="00E95EAE"/>
    <w:p w14:paraId="40403288" w14:textId="77777777" w:rsidR="006B264B" w:rsidRDefault="006B264B" w:rsidP="00E95EAE"/>
    <w:p w14:paraId="79DF5FC6" w14:textId="77777777" w:rsidR="00E95EAE" w:rsidRPr="00A8084A" w:rsidRDefault="00E95EAE" w:rsidP="00E95EAE">
      <w:pPr>
        <w:pStyle w:val="TryitNow"/>
      </w:pPr>
      <w:r>
        <w:t>Try it Now Answers</w:t>
      </w:r>
    </w:p>
    <w:p w14:paraId="096A1D01" w14:textId="77777777" w:rsidR="00E95EAE" w:rsidRDefault="001E1DFE" w:rsidP="00E95EAE">
      <w:pPr>
        <w:pStyle w:val="TryitNowbody"/>
      </w:pPr>
      <w:r>
        <w:rPr>
          <w:noProof/>
        </w:rPr>
        <w:drawing>
          <wp:anchor distT="0" distB="0" distL="114300" distR="114300" simplePos="0" relativeHeight="251631104" behindDoc="0" locked="0" layoutInCell="1" allowOverlap="1" wp14:anchorId="12A30A9D" wp14:editId="5B41CE18">
            <wp:simplePos x="0" y="0"/>
            <wp:positionH relativeFrom="column">
              <wp:posOffset>3651250</wp:posOffset>
            </wp:positionH>
            <wp:positionV relativeFrom="paragraph">
              <wp:posOffset>85725</wp:posOffset>
            </wp:positionV>
            <wp:extent cx="1844040" cy="1198245"/>
            <wp:effectExtent l="0" t="0" r="10160" b="0"/>
            <wp:wrapThrough wrapText="bothSides">
              <wp:wrapPolygon edited="0">
                <wp:start x="0" y="0"/>
                <wp:lineTo x="0" y="21062"/>
                <wp:lineTo x="21421" y="21062"/>
                <wp:lineTo x="21421" y="0"/>
                <wp:lineTo x="0" y="0"/>
              </wp:wrapPolygon>
            </wp:wrapThrough>
            <wp:docPr id="267" name="Picture 267" descr="A square root graph labeled f(x) starting at the origin and increasing to the right, and a shifted square root graph labeled g(x) starting at negative 2 comma 0 and increasing to the right.&#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Picture 267" descr="A square root graph labeled f(x) starting at the origin and increasing to the right, and a shifted square root graph labeled g(x) starting at negative 2 comma 0 and increasing to the right.&#10;"/>
                    <pic:cNvPicPr>
                      <a:picLocks noChangeAspect="1" noChangeArrowheads="1"/>
                    </pic:cNvPicPr>
                  </pic:nvPicPr>
                  <pic:blipFill>
                    <a:blip r:embed="rId1481">
                      <a:extLst>
                        <a:ext uri="{28A0092B-C50C-407E-A947-70E740481C1C}">
                          <a14:useLocalDpi xmlns:a14="http://schemas.microsoft.com/office/drawing/2010/main" val="0"/>
                        </a:ext>
                      </a:extLst>
                    </a:blip>
                    <a:srcRect/>
                    <a:stretch>
                      <a:fillRect/>
                    </a:stretch>
                  </pic:blipFill>
                  <pic:spPr bwMode="auto">
                    <a:xfrm>
                      <a:off x="0" y="0"/>
                      <a:ext cx="1844040" cy="1198245"/>
                    </a:xfrm>
                    <a:prstGeom prst="rect">
                      <a:avLst/>
                    </a:prstGeom>
                    <a:noFill/>
                    <a:ln>
                      <a:noFill/>
                    </a:ln>
                  </pic:spPr>
                </pic:pic>
              </a:graphicData>
            </a:graphic>
          </wp:anchor>
        </w:drawing>
      </w:r>
      <w:r w:rsidR="00E95EAE">
        <w:t xml:space="preserve">1. </w:t>
      </w:r>
      <w:r w:rsidR="00E95EAE" w:rsidRPr="00533381">
        <w:rPr>
          <w:position w:val="-10"/>
        </w:rPr>
        <w:object w:dxaOrig="3280" w:dyaOrig="360" w14:anchorId="51863A04">
          <v:shape id="_x0000_i1741" type="#_x0000_t75" style="width:163.5pt;height:18.75pt" o:ole="">
            <v:imagedata r:id="rId1482" o:title=""/>
          </v:shape>
          <o:OLEObject Type="Embed" ProgID="Equation.3" ShapeID="_x0000_i1741" DrawAspect="Content" ObjectID="_1718714761" r:id="rId1483"/>
        </w:object>
      </w:r>
      <w:r w:rsidR="00E95EAE">
        <w:t xml:space="preserve"> </w:t>
      </w:r>
    </w:p>
    <w:p w14:paraId="46E75C65" w14:textId="77777777" w:rsidR="006B264B" w:rsidRDefault="006B264B" w:rsidP="00E95EAE">
      <w:pPr>
        <w:pStyle w:val="TryitNowbody"/>
      </w:pPr>
    </w:p>
    <w:p w14:paraId="34D06EE6" w14:textId="77777777" w:rsidR="00E95EAE" w:rsidRDefault="00E95EAE" w:rsidP="00E95EAE">
      <w:pPr>
        <w:pStyle w:val="TryitNowbody"/>
      </w:pPr>
      <w:r>
        <w:t>2. a. Horizontal shift</w:t>
      </w:r>
    </w:p>
    <w:p w14:paraId="3B3B5016" w14:textId="77777777" w:rsidR="00E95EAE" w:rsidRDefault="00E95EAE" w:rsidP="00E95EAE">
      <w:pPr>
        <w:pStyle w:val="TryitNowbody"/>
      </w:pPr>
      <w:r>
        <w:t xml:space="preserve">    b. The function is shifted to the LEFT by 2 units.</w:t>
      </w:r>
    </w:p>
    <w:p w14:paraId="6D7C305C" w14:textId="77777777" w:rsidR="00E95EAE" w:rsidRDefault="00E95EAE" w:rsidP="00E95EAE">
      <w:pPr>
        <w:pStyle w:val="TryitNowbody"/>
      </w:pPr>
      <w:r>
        <w:t xml:space="preserve">    c. Shown to the right</w:t>
      </w:r>
    </w:p>
    <w:p w14:paraId="5058277E" w14:textId="77777777" w:rsidR="00E95EAE" w:rsidRDefault="00E95EAE" w:rsidP="00E95EAE">
      <w:pPr>
        <w:pStyle w:val="TryitNowbody"/>
      </w:pPr>
    </w:p>
    <w:p w14:paraId="60EFE02B" w14:textId="77777777" w:rsidR="00E95EAE" w:rsidRDefault="00E95EAE" w:rsidP="00E95EAE">
      <w:pPr>
        <w:pStyle w:val="TryitNowbody"/>
      </w:pPr>
    </w:p>
    <w:p w14:paraId="6D77B1D4" w14:textId="77777777" w:rsidR="00E95EAE" w:rsidRDefault="001E1DFE" w:rsidP="00E95EAE">
      <w:pPr>
        <w:pStyle w:val="TryitNowbody"/>
      </w:pPr>
      <w:r>
        <w:rPr>
          <w:i/>
          <w:noProof/>
        </w:rPr>
        <w:drawing>
          <wp:anchor distT="0" distB="0" distL="114300" distR="114300" simplePos="0" relativeHeight="251633152" behindDoc="0" locked="0" layoutInCell="1" allowOverlap="1" wp14:anchorId="256C873E" wp14:editId="305D8B4C">
            <wp:simplePos x="0" y="0"/>
            <wp:positionH relativeFrom="column">
              <wp:posOffset>3803650</wp:posOffset>
            </wp:positionH>
            <wp:positionV relativeFrom="paragraph">
              <wp:posOffset>144780</wp:posOffset>
            </wp:positionV>
            <wp:extent cx="1682750" cy="1704975"/>
            <wp:effectExtent l="0" t="0" r="0" b="0"/>
            <wp:wrapThrough wrapText="bothSides">
              <wp:wrapPolygon edited="0">
                <wp:start x="0" y="0"/>
                <wp:lineTo x="0" y="21238"/>
                <wp:lineTo x="21192" y="21238"/>
                <wp:lineTo x="21192" y="0"/>
                <wp:lineTo x="0" y="0"/>
              </wp:wrapPolygon>
            </wp:wrapThrough>
            <wp:docPr id="275" name="Picture 275" descr="A parabola labeled f(x) and h(x) with vertex at the origin and opening up, and a parabola labeled g(x) with vertex at the origin and opening d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Picture 275" descr="A parabola labeled f(x) and h(x) with vertex at the origin and opening up, and a parabola labeled g(x) with vertex at the origin and opening down."/>
                    <pic:cNvPicPr>
                      <a:picLocks noChangeAspect="1" noChangeArrowheads="1"/>
                    </pic:cNvPicPr>
                  </pic:nvPicPr>
                  <pic:blipFill>
                    <a:blip r:embed="rId1484">
                      <a:extLst>
                        <a:ext uri="{28A0092B-C50C-407E-A947-70E740481C1C}">
                          <a14:useLocalDpi xmlns:a14="http://schemas.microsoft.com/office/drawing/2010/main" val="0"/>
                        </a:ext>
                      </a:extLst>
                    </a:blip>
                    <a:srcRect/>
                    <a:stretch>
                      <a:fillRect/>
                    </a:stretch>
                  </pic:blipFill>
                  <pic:spPr bwMode="auto">
                    <a:xfrm>
                      <a:off x="0" y="0"/>
                      <a:ext cx="1682750" cy="1704975"/>
                    </a:xfrm>
                    <a:prstGeom prst="rect">
                      <a:avLst/>
                    </a:prstGeom>
                    <a:noFill/>
                    <a:ln>
                      <a:noFill/>
                    </a:ln>
                  </pic:spPr>
                </pic:pic>
              </a:graphicData>
            </a:graphic>
          </wp:anchor>
        </w:drawing>
      </w:r>
    </w:p>
    <w:p w14:paraId="23EDF48C" w14:textId="77777777" w:rsidR="00E95EAE" w:rsidRDefault="00E95EAE" w:rsidP="00E95EAE">
      <w:pPr>
        <w:pStyle w:val="TryitNowbody"/>
      </w:pPr>
      <w:r>
        <w:t>3. Shown to the right</w:t>
      </w:r>
    </w:p>
    <w:p w14:paraId="7ACB734D" w14:textId="77777777" w:rsidR="00E95EAE" w:rsidRDefault="00E95EAE" w:rsidP="00E95EAE">
      <w:pPr>
        <w:pStyle w:val="TryitNowbody"/>
      </w:pPr>
      <w:r>
        <w:t xml:space="preserve">  Notice: </w:t>
      </w:r>
      <w:r>
        <w:rPr>
          <w:i/>
        </w:rPr>
        <w:t xml:space="preserve">g(x) = </w:t>
      </w:r>
      <w:r w:rsidRPr="00B545AD">
        <w:rPr>
          <w:i/>
        </w:rPr>
        <w:t>f(-x)</w:t>
      </w:r>
      <w:r>
        <w:t xml:space="preserve"> looks the same as </w:t>
      </w:r>
      <w:r w:rsidRPr="00B545AD">
        <w:rPr>
          <w:i/>
        </w:rPr>
        <w:t>f(x)</w:t>
      </w:r>
    </w:p>
    <w:p w14:paraId="6A134602" w14:textId="77777777" w:rsidR="00571C42" w:rsidRDefault="00571C42" w:rsidP="00E95EAE">
      <w:pPr>
        <w:pStyle w:val="TryitNowbody"/>
      </w:pPr>
    </w:p>
    <w:p w14:paraId="0071B071" w14:textId="77777777" w:rsidR="00E95EAE" w:rsidRDefault="00E95EAE" w:rsidP="00B25008">
      <w:pPr>
        <w:pStyle w:val="TryitNowbody"/>
        <w:ind w:left="270" w:hanging="270"/>
      </w:pPr>
      <w:r>
        <w:t xml:space="preserve">4. </w:t>
      </w:r>
      <w:r w:rsidRPr="00190A37">
        <w:rPr>
          <w:position w:val="-28"/>
        </w:rPr>
        <w:object w:dxaOrig="1460" w:dyaOrig="680" w14:anchorId="738D54EA">
          <v:shape id="_x0000_i1742" type="#_x0000_t75" style="width:72.75pt;height:33.75pt" o:ole="">
            <v:imagedata r:id="rId1485" o:title=""/>
          </v:shape>
          <o:OLEObject Type="Embed" ProgID="Equation.3" ShapeID="_x0000_i1742" DrawAspect="Content" ObjectID="_1718714762" r:id="rId1486"/>
        </w:object>
      </w:r>
      <w:r>
        <w:t xml:space="preserve"> so using the square root function we get </w:t>
      </w:r>
      <w:r w:rsidRPr="00A01C3B">
        <w:rPr>
          <w:position w:val="-26"/>
        </w:rPr>
        <w:object w:dxaOrig="1240" w:dyaOrig="700" w14:anchorId="0FFF9357">
          <v:shape id="_x0000_i1743" type="#_x0000_t75" style="width:63pt;height:34.5pt" o:ole="">
            <v:imagedata r:id="rId1487" o:title=""/>
          </v:shape>
          <o:OLEObject Type="Embed" ProgID="Equation.3" ShapeID="_x0000_i1743" DrawAspect="Content" ObjectID="_1718714763" r:id="rId1488"/>
        </w:object>
      </w:r>
    </w:p>
    <w:p w14:paraId="248AA03E" w14:textId="77777777" w:rsidR="00571C42" w:rsidRDefault="00571C42" w:rsidP="00E95EAE">
      <w:pPr>
        <w:pStyle w:val="TryitNowbody"/>
      </w:pPr>
    </w:p>
    <w:p w14:paraId="75321F0C" w14:textId="77777777" w:rsidR="00E95EAE" w:rsidRDefault="00E95EAE" w:rsidP="00B25008">
      <w:pPr>
        <w:pStyle w:val="TryitNowbody"/>
        <w:ind w:left="360" w:hanging="360"/>
      </w:pPr>
      <w:r>
        <w:t xml:space="preserve">5.  The identity tool kit function </w:t>
      </w:r>
      <w:r w:rsidRPr="00B545AD">
        <w:rPr>
          <w:i/>
        </w:rPr>
        <w:t>f(x) = x</w:t>
      </w:r>
      <w:r>
        <w:t xml:space="preserve">  has been transformed in 3 steps</w:t>
      </w:r>
    </w:p>
    <w:p w14:paraId="1EDE015D" w14:textId="77777777" w:rsidR="00E95EAE" w:rsidRDefault="00E95EAE" w:rsidP="00E95EAE">
      <w:pPr>
        <w:pStyle w:val="TryitNowbody"/>
      </w:pPr>
      <w:r>
        <w:t xml:space="preserve">      a.  Vertically stretched by 2. </w:t>
      </w:r>
    </w:p>
    <w:p w14:paraId="45E72187" w14:textId="77777777" w:rsidR="00E95EAE" w:rsidRDefault="00E95EAE" w:rsidP="00E95EAE">
      <w:pPr>
        <w:pStyle w:val="TryitNowbody"/>
      </w:pPr>
      <w:r>
        <w:t xml:space="preserve">      b.  Vertically reflected over the </w:t>
      </w:r>
      <w:r w:rsidRPr="00B545AD">
        <w:rPr>
          <w:i/>
        </w:rPr>
        <w:t>x</w:t>
      </w:r>
      <w:r>
        <w:t xml:space="preserve"> axis.</w:t>
      </w:r>
    </w:p>
    <w:p w14:paraId="4EFE2297" w14:textId="77777777" w:rsidR="00E95EAE" w:rsidRDefault="00E95EAE" w:rsidP="00E95EAE">
      <w:pPr>
        <w:pStyle w:val="TryitNowbody"/>
      </w:pPr>
      <w:r>
        <w:t xml:space="preserve">      c.  Vertically shifted up by 1 unit. </w:t>
      </w:r>
    </w:p>
    <w:p w14:paraId="0681DFF0" w14:textId="77777777" w:rsidR="00E95EAE" w:rsidRDefault="00E95EAE" w:rsidP="00E95EAE">
      <w:pPr>
        <w:pStyle w:val="TryitNowbody"/>
      </w:pPr>
    </w:p>
    <w:p w14:paraId="3F78AEF0" w14:textId="77777777" w:rsidR="00E95EAE" w:rsidRPr="00863B7B" w:rsidRDefault="00E95EAE" w:rsidP="00E95EAE">
      <w:pPr>
        <w:pStyle w:val="TryitNowbody"/>
      </w:pPr>
      <w:r>
        <w:t xml:space="preserve">6. </w:t>
      </w:r>
      <w:r>
        <w:rPr>
          <w:i/>
        </w:rPr>
        <w:t>h(t)</w:t>
      </w:r>
      <w:r>
        <w:t xml:space="preserve"> is concave down on </w:t>
      </w:r>
      <w:r w:rsidRPr="00863B7B">
        <w:rPr>
          <w:position w:val="-10"/>
        </w:rPr>
        <w:object w:dxaOrig="720" w:dyaOrig="320" w14:anchorId="5AC42DAC">
          <v:shape id="_x0000_i1744" type="#_x0000_t75" style="width:36.75pt;height:15pt" o:ole="">
            <v:imagedata r:id="rId1489" o:title=""/>
          </v:shape>
          <o:OLEObject Type="Embed" ProgID="Equation.3" ShapeID="_x0000_i1744" DrawAspect="Content" ObjectID="_1718714764" r:id="rId1490"/>
        </w:object>
      </w:r>
      <w:r>
        <w:t xml:space="preserve">and concave up on </w:t>
      </w:r>
      <w:r w:rsidRPr="00863B7B">
        <w:rPr>
          <w:position w:val="-10"/>
        </w:rPr>
        <w:object w:dxaOrig="600" w:dyaOrig="320" w14:anchorId="3318FAC0">
          <v:shape id="_x0000_i1745" type="#_x0000_t75" style="width:30.75pt;height:15pt" o:ole="">
            <v:imagedata r:id="rId1491" o:title=""/>
          </v:shape>
          <o:OLEObject Type="Embed" ProgID="Equation.3" ShapeID="_x0000_i1745" DrawAspect="Content" ObjectID="_1718714765" r:id="rId1492"/>
        </w:object>
      </w:r>
    </w:p>
    <w:p w14:paraId="13DC023C" w14:textId="77777777" w:rsidR="00E95EAE" w:rsidRDefault="00E95EAE" w:rsidP="00E95EAE"/>
    <w:p w14:paraId="7A4E717D" w14:textId="77777777" w:rsidR="00E95EAE" w:rsidRDefault="00E95EAE" w:rsidP="00E95EAE">
      <w:pPr>
        <w:sectPr w:rsidR="00E95EAE" w:rsidSect="00E95EAE">
          <w:headerReference w:type="default" r:id="rId1493"/>
          <w:pgSz w:w="12240" w:h="15840"/>
          <w:pgMar w:top="1440" w:right="1440" w:bottom="1440" w:left="1440" w:header="720" w:footer="720" w:gutter="720"/>
          <w:cols w:space="720"/>
          <w:docGrid w:linePitch="360"/>
        </w:sectPr>
      </w:pPr>
    </w:p>
    <w:p w14:paraId="2E64C35E" w14:textId="77777777" w:rsidR="00E95EAE" w:rsidRDefault="00E95EAE" w:rsidP="00E95EAE">
      <w:pPr>
        <w:pStyle w:val="Heading2"/>
      </w:pPr>
      <w:bookmarkStart w:id="19" w:name="_Toc299028293"/>
      <w:r w:rsidRPr="005C1B0E">
        <w:lastRenderedPageBreak/>
        <w:t>Section 1.5</w:t>
      </w:r>
      <w:r>
        <w:t xml:space="preserve"> Exercises</w:t>
      </w:r>
      <w:bookmarkEnd w:id="19"/>
    </w:p>
    <w:p w14:paraId="6AA7C9D5" w14:textId="77777777" w:rsidR="00E95EAE" w:rsidRDefault="00E95EAE" w:rsidP="00E95EAE"/>
    <w:p w14:paraId="41F6E4AB" w14:textId="77777777" w:rsidR="00E95EAE" w:rsidRDefault="00E95EAE" w:rsidP="00E95EAE">
      <w:r>
        <w:t xml:space="preserve">Describe how each function is a transformation of the original function </w:t>
      </w:r>
      <w:r w:rsidRPr="00906B1A">
        <w:rPr>
          <w:position w:val="-10"/>
        </w:rPr>
        <w:object w:dxaOrig="540" w:dyaOrig="320" w14:anchorId="6058545E">
          <v:shape id="_x0000_i1746" type="#_x0000_t75" style="width:27pt;height:15pt" o:ole="">
            <v:imagedata r:id="rId1494" o:title=""/>
          </v:shape>
          <o:OLEObject Type="Embed" ProgID="Equation.3" ShapeID="_x0000_i1746" DrawAspect="Content" ObjectID="_1718714766" r:id="rId1495"/>
        </w:object>
      </w:r>
    </w:p>
    <w:p w14:paraId="37AF4A5D" w14:textId="77777777" w:rsidR="00E95EAE" w:rsidRDefault="00E95EAE" w:rsidP="00E95EAE">
      <w:r>
        <w:t xml:space="preserve">1. </w:t>
      </w:r>
      <w:r w:rsidRPr="00906B1A">
        <w:rPr>
          <w:position w:val="-14"/>
        </w:rPr>
        <w:object w:dxaOrig="1020" w:dyaOrig="400" w14:anchorId="37A971F7">
          <v:shape id="_x0000_i1747" type="#_x0000_t75" style="width:50.25pt;height:19.5pt" o:ole="">
            <v:imagedata r:id="rId1496" o:title=""/>
          </v:shape>
          <o:OLEObject Type="Embed" ProgID="Equation.3" ShapeID="_x0000_i1747" DrawAspect="Content" ObjectID="_1718714767" r:id="rId1497"/>
        </w:object>
      </w:r>
      <w:r>
        <w:tab/>
      </w:r>
      <w:r>
        <w:tab/>
      </w:r>
      <w:r>
        <w:tab/>
      </w:r>
      <w:r>
        <w:tab/>
        <w:t xml:space="preserve">2. </w:t>
      </w:r>
      <w:r w:rsidRPr="00906B1A">
        <w:rPr>
          <w:position w:val="-10"/>
        </w:rPr>
        <w:object w:dxaOrig="980" w:dyaOrig="320" w14:anchorId="7A85E612">
          <v:shape id="_x0000_i1748" type="#_x0000_t75" style="width:49.5pt;height:15pt" o:ole="">
            <v:imagedata r:id="rId1498" o:title=""/>
          </v:shape>
          <o:OLEObject Type="Embed" ProgID="Equation.3" ShapeID="_x0000_i1748" DrawAspect="Content" ObjectID="_1718714768" r:id="rId1499"/>
        </w:object>
      </w:r>
    </w:p>
    <w:p w14:paraId="5AC4AE3F" w14:textId="77777777" w:rsidR="00E95EAE" w:rsidRDefault="00E95EAE" w:rsidP="00E95EAE">
      <w:r>
        <w:t xml:space="preserve">3. </w:t>
      </w:r>
      <w:r w:rsidRPr="00906B1A">
        <w:rPr>
          <w:position w:val="-10"/>
        </w:rPr>
        <w:object w:dxaOrig="859" w:dyaOrig="320" w14:anchorId="7DD83C78">
          <v:shape id="_x0000_i1749" type="#_x0000_t75" style="width:42.75pt;height:15pt" o:ole="">
            <v:imagedata r:id="rId1500" o:title=""/>
          </v:shape>
          <o:OLEObject Type="Embed" ProgID="Equation.3" ShapeID="_x0000_i1749" DrawAspect="Content" ObjectID="_1718714769" r:id="rId1501"/>
        </w:object>
      </w:r>
      <w:r>
        <w:tab/>
      </w:r>
      <w:r>
        <w:tab/>
      </w:r>
      <w:r>
        <w:tab/>
      </w:r>
      <w:r>
        <w:tab/>
        <w:t xml:space="preserve">4. </w:t>
      </w:r>
      <w:r w:rsidRPr="00906B1A">
        <w:rPr>
          <w:position w:val="-10"/>
        </w:rPr>
        <w:object w:dxaOrig="859" w:dyaOrig="320" w14:anchorId="6B94B237">
          <v:shape id="_x0000_i1750" type="#_x0000_t75" style="width:42.75pt;height:15pt" o:ole="">
            <v:imagedata r:id="rId1502" o:title=""/>
          </v:shape>
          <o:OLEObject Type="Embed" ProgID="Equation.3" ShapeID="_x0000_i1750" DrawAspect="Content" ObjectID="_1718714770" r:id="rId1503"/>
        </w:object>
      </w:r>
    </w:p>
    <w:p w14:paraId="465D8645" w14:textId="77777777" w:rsidR="00E95EAE" w:rsidRDefault="00E95EAE" w:rsidP="00E95EAE">
      <w:r>
        <w:t xml:space="preserve">5. </w:t>
      </w:r>
      <w:r w:rsidRPr="00906B1A">
        <w:rPr>
          <w:position w:val="-14"/>
        </w:rPr>
        <w:object w:dxaOrig="900" w:dyaOrig="400" w14:anchorId="4285D41A">
          <v:shape id="_x0000_i1751" type="#_x0000_t75" style="width:46.5pt;height:19.5pt" o:ole="">
            <v:imagedata r:id="rId1504" o:title=""/>
          </v:shape>
          <o:OLEObject Type="Embed" ProgID="Equation.3" ShapeID="_x0000_i1751" DrawAspect="Content" ObjectID="_1718714771" r:id="rId1505"/>
        </w:object>
      </w:r>
      <w:r>
        <w:tab/>
      </w:r>
      <w:r>
        <w:tab/>
      </w:r>
      <w:r>
        <w:tab/>
      </w:r>
      <w:r>
        <w:tab/>
        <w:t xml:space="preserve">6. </w:t>
      </w:r>
      <w:r w:rsidRPr="00906B1A">
        <w:rPr>
          <w:position w:val="-14"/>
        </w:rPr>
        <w:object w:dxaOrig="900" w:dyaOrig="400" w14:anchorId="2326C77B">
          <v:shape id="_x0000_i1752" type="#_x0000_t75" style="width:46.5pt;height:19.5pt" o:ole="">
            <v:imagedata r:id="rId1506" o:title=""/>
          </v:shape>
          <o:OLEObject Type="Embed" ProgID="Equation.3" ShapeID="_x0000_i1752" DrawAspect="Content" ObjectID="_1718714772" r:id="rId1507"/>
        </w:object>
      </w:r>
    </w:p>
    <w:p w14:paraId="0CF4E7AD" w14:textId="77777777" w:rsidR="00E95EAE" w:rsidRDefault="00E95EAE" w:rsidP="00E95EAE">
      <w:r>
        <w:t xml:space="preserve">7. </w:t>
      </w:r>
      <w:r w:rsidRPr="00906B1A">
        <w:rPr>
          <w:position w:val="-14"/>
        </w:rPr>
        <w:object w:dxaOrig="900" w:dyaOrig="400" w14:anchorId="21BF91F4">
          <v:shape id="_x0000_i1753" type="#_x0000_t75" style="width:46.5pt;height:19.5pt" o:ole="">
            <v:imagedata r:id="rId1508" o:title=""/>
          </v:shape>
          <o:OLEObject Type="Embed" ProgID="Equation.3" ShapeID="_x0000_i1753" DrawAspect="Content" ObjectID="_1718714773" r:id="rId1509"/>
        </w:object>
      </w:r>
      <w:r>
        <w:tab/>
      </w:r>
      <w:r>
        <w:tab/>
      </w:r>
      <w:r>
        <w:tab/>
      </w:r>
      <w:r>
        <w:tab/>
        <w:t xml:space="preserve">8. </w:t>
      </w:r>
      <w:r w:rsidRPr="00906B1A">
        <w:rPr>
          <w:position w:val="-14"/>
        </w:rPr>
        <w:object w:dxaOrig="900" w:dyaOrig="400" w14:anchorId="4D4EF011">
          <v:shape id="_x0000_i1754" type="#_x0000_t75" style="width:46.5pt;height:19.5pt" o:ole="">
            <v:imagedata r:id="rId1510" o:title=""/>
          </v:shape>
          <o:OLEObject Type="Embed" ProgID="Equation.3" ShapeID="_x0000_i1754" DrawAspect="Content" ObjectID="_1718714774" r:id="rId1511"/>
        </w:object>
      </w:r>
      <w:r>
        <w:t xml:space="preserve">   </w:t>
      </w:r>
    </w:p>
    <w:p w14:paraId="2A688CD3" w14:textId="77777777" w:rsidR="00E95EAE" w:rsidRDefault="00E95EAE" w:rsidP="00E95EAE">
      <w:r>
        <w:t xml:space="preserve">9. </w:t>
      </w:r>
      <w:r w:rsidRPr="00906B1A">
        <w:rPr>
          <w:position w:val="-14"/>
        </w:rPr>
        <w:object w:dxaOrig="1219" w:dyaOrig="400" w14:anchorId="685C9F61">
          <v:shape id="_x0000_i1755" type="#_x0000_t75" style="width:61.5pt;height:19.5pt" o:ole="">
            <v:imagedata r:id="rId1512" o:title=""/>
          </v:shape>
          <o:OLEObject Type="Embed" ProgID="Equation.3" ShapeID="_x0000_i1755" DrawAspect="Content" ObjectID="_1718714775" r:id="rId1513"/>
        </w:object>
      </w:r>
      <w:r>
        <w:tab/>
      </w:r>
      <w:r>
        <w:tab/>
      </w:r>
      <w:r>
        <w:tab/>
        <w:t xml:space="preserve">10. </w:t>
      </w:r>
      <w:r w:rsidRPr="00906B1A">
        <w:rPr>
          <w:position w:val="-14"/>
        </w:rPr>
        <w:object w:dxaOrig="1200" w:dyaOrig="400" w14:anchorId="445B38F6">
          <v:shape id="_x0000_i1756" type="#_x0000_t75" style="width:61.5pt;height:19.5pt" o:ole="">
            <v:imagedata r:id="rId1514" o:title=""/>
          </v:shape>
          <o:OLEObject Type="Embed" ProgID="Equation.3" ShapeID="_x0000_i1756" DrawAspect="Content" ObjectID="_1718714776" r:id="rId1515"/>
        </w:object>
      </w:r>
      <w:r>
        <w:t xml:space="preserve"> </w:t>
      </w:r>
    </w:p>
    <w:p w14:paraId="07EF3E3E" w14:textId="77777777" w:rsidR="00E95EAE" w:rsidRDefault="00E95EAE" w:rsidP="00E95EAE"/>
    <w:p w14:paraId="00337DDC" w14:textId="77777777" w:rsidR="00E95EAE" w:rsidRPr="00B76724" w:rsidRDefault="00E95EAE" w:rsidP="00F62BB1">
      <w:pPr>
        <w:pStyle w:val="ListParagraph"/>
        <w:numPr>
          <w:ilvl w:val="0"/>
          <w:numId w:val="15"/>
        </w:numPr>
        <w:spacing w:line="240" w:lineRule="auto"/>
        <w:rPr>
          <w:szCs w:val="24"/>
        </w:rPr>
      </w:pPr>
      <w:r>
        <w:rPr>
          <w:szCs w:val="24"/>
        </w:rPr>
        <w:t>Write a formula for</w:t>
      </w:r>
      <w:r w:rsidRPr="00B76724">
        <w:rPr>
          <w:szCs w:val="24"/>
        </w:rPr>
        <w:t xml:space="preserve"> </w:t>
      </w:r>
      <w:r w:rsidRPr="00906B1A">
        <w:rPr>
          <w:position w:val="-10"/>
        </w:rPr>
        <w:object w:dxaOrig="1080" w:dyaOrig="380" w14:anchorId="7AA4FE58">
          <v:shape id="_x0000_i1757" type="#_x0000_t75" style="width:54pt;height:19.5pt" o:ole="">
            <v:imagedata r:id="rId1516" o:title=""/>
          </v:shape>
          <o:OLEObject Type="Embed" ProgID="Equation.3" ShapeID="_x0000_i1757" DrawAspect="Content" ObjectID="_1718714777" r:id="rId1517"/>
        </w:object>
      </w:r>
      <w:r>
        <w:rPr>
          <w:szCs w:val="24"/>
        </w:rPr>
        <w:t xml:space="preserve"> shifted up 1 unit</w:t>
      </w:r>
      <w:r w:rsidRPr="00B76724">
        <w:rPr>
          <w:szCs w:val="24"/>
        </w:rPr>
        <w:t xml:space="preserve"> and left 2 units</w:t>
      </w:r>
      <w:r>
        <w:rPr>
          <w:szCs w:val="24"/>
        </w:rPr>
        <w:t>.</w:t>
      </w:r>
    </w:p>
    <w:p w14:paraId="52701047" w14:textId="77777777" w:rsidR="00E95EAE" w:rsidRPr="00BF06F9" w:rsidRDefault="00E95EAE" w:rsidP="00F62BB1">
      <w:pPr>
        <w:pStyle w:val="ListParagraph"/>
        <w:numPr>
          <w:ilvl w:val="0"/>
          <w:numId w:val="15"/>
        </w:numPr>
        <w:spacing w:line="240" w:lineRule="auto"/>
        <w:rPr>
          <w:szCs w:val="24"/>
        </w:rPr>
      </w:pPr>
      <w:r w:rsidRPr="00CB6A9B">
        <w:rPr>
          <w:szCs w:val="24"/>
        </w:rPr>
        <w:t xml:space="preserve">Write a formula for </w:t>
      </w:r>
      <w:r w:rsidRPr="00906B1A">
        <w:rPr>
          <w:position w:val="-14"/>
        </w:rPr>
        <w:object w:dxaOrig="980" w:dyaOrig="400" w14:anchorId="26BE7307">
          <v:shape id="_x0000_i1758" type="#_x0000_t75" style="width:49.5pt;height:19.5pt" o:ole="">
            <v:imagedata r:id="rId1518" o:title=""/>
          </v:shape>
          <o:OLEObject Type="Embed" ProgID="Equation.3" ShapeID="_x0000_i1758" DrawAspect="Content" ObjectID="_1718714778" r:id="rId1519"/>
        </w:object>
      </w:r>
      <w:r w:rsidRPr="00CB6A9B">
        <w:rPr>
          <w:szCs w:val="24"/>
        </w:rPr>
        <w:t xml:space="preserve"> shifted down 3 units and </w:t>
      </w:r>
      <w:r>
        <w:rPr>
          <w:szCs w:val="24"/>
        </w:rPr>
        <w:t>right 1 unit.</w:t>
      </w:r>
    </w:p>
    <w:p w14:paraId="302D45D8" w14:textId="77777777" w:rsidR="00E95EAE" w:rsidRPr="00BF06F9" w:rsidRDefault="00E95EAE" w:rsidP="00F62BB1">
      <w:pPr>
        <w:pStyle w:val="ListParagraph"/>
        <w:numPr>
          <w:ilvl w:val="0"/>
          <w:numId w:val="15"/>
        </w:numPr>
        <w:spacing w:line="240" w:lineRule="auto"/>
        <w:rPr>
          <w:szCs w:val="24"/>
        </w:rPr>
      </w:pPr>
      <w:r>
        <w:rPr>
          <w:szCs w:val="24"/>
        </w:rPr>
        <w:t>Write a formula for</w:t>
      </w:r>
      <w:r w:rsidRPr="00B76724">
        <w:rPr>
          <w:szCs w:val="24"/>
        </w:rPr>
        <w:t xml:space="preserve"> </w:t>
      </w:r>
      <w:r w:rsidRPr="00906B1A">
        <w:rPr>
          <w:position w:val="-24"/>
        </w:rPr>
        <w:object w:dxaOrig="940" w:dyaOrig="620" w14:anchorId="734F8D29">
          <v:shape id="_x0000_i1759" type="#_x0000_t75" style="width:46.5pt;height:30.75pt" o:ole="">
            <v:imagedata r:id="rId1520" o:title=""/>
          </v:shape>
          <o:OLEObject Type="Embed" ProgID="Equation.3" ShapeID="_x0000_i1759" DrawAspect="Content" ObjectID="_1718714779" r:id="rId1521"/>
        </w:object>
      </w:r>
      <w:r>
        <w:rPr>
          <w:szCs w:val="24"/>
        </w:rPr>
        <w:t xml:space="preserve"> shifted down 4</w:t>
      </w:r>
      <w:r w:rsidRPr="00B76724">
        <w:rPr>
          <w:szCs w:val="24"/>
        </w:rPr>
        <w:t xml:space="preserve"> </w:t>
      </w:r>
      <w:r>
        <w:rPr>
          <w:szCs w:val="24"/>
        </w:rPr>
        <w:t xml:space="preserve">units </w:t>
      </w:r>
      <w:r w:rsidRPr="00B76724">
        <w:rPr>
          <w:szCs w:val="24"/>
        </w:rPr>
        <w:t xml:space="preserve">and </w:t>
      </w:r>
      <w:r>
        <w:rPr>
          <w:szCs w:val="24"/>
        </w:rPr>
        <w:t>right 3</w:t>
      </w:r>
      <w:r w:rsidRPr="00B76724">
        <w:rPr>
          <w:szCs w:val="24"/>
        </w:rPr>
        <w:t xml:space="preserve"> units</w:t>
      </w:r>
      <w:r>
        <w:rPr>
          <w:szCs w:val="24"/>
        </w:rPr>
        <w:t>.</w:t>
      </w:r>
    </w:p>
    <w:p w14:paraId="53DD2D5C" w14:textId="77777777" w:rsidR="00E95EAE" w:rsidRPr="00CB6A9B" w:rsidRDefault="00E95EAE" w:rsidP="00F62BB1">
      <w:pPr>
        <w:pStyle w:val="ListParagraph"/>
        <w:numPr>
          <w:ilvl w:val="0"/>
          <w:numId w:val="15"/>
        </w:numPr>
        <w:spacing w:line="240" w:lineRule="auto"/>
        <w:rPr>
          <w:szCs w:val="24"/>
        </w:rPr>
      </w:pPr>
      <w:r>
        <w:rPr>
          <w:szCs w:val="24"/>
        </w:rPr>
        <w:t>Write a formula for</w:t>
      </w:r>
      <w:r w:rsidRPr="00B76724">
        <w:rPr>
          <w:szCs w:val="24"/>
        </w:rPr>
        <w:t xml:space="preserve"> </w:t>
      </w:r>
      <w:r w:rsidRPr="00906B1A">
        <w:rPr>
          <w:position w:val="-24"/>
        </w:rPr>
        <w:object w:dxaOrig="1060" w:dyaOrig="620" w14:anchorId="4DE751E2">
          <v:shape id="_x0000_i1760" type="#_x0000_t75" style="width:52.5pt;height:30.75pt" o:ole="">
            <v:imagedata r:id="rId1522" o:title=""/>
          </v:shape>
          <o:OLEObject Type="Embed" ProgID="Equation.3" ShapeID="_x0000_i1760" DrawAspect="Content" ObjectID="_1718714780" r:id="rId1523"/>
        </w:object>
      </w:r>
      <w:r w:rsidRPr="00B76724">
        <w:rPr>
          <w:szCs w:val="24"/>
        </w:rPr>
        <w:t xml:space="preserve"> shifted </w:t>
      </w:r>
      <w:r>
        <w:rPr>
          <w:szCs w:val="24"/>
        </w:rPr>
        <w:t>up 2</w:t>
      </w:r>
      <w:r w:rsidRPr="00B76724">
        <w:rPr>
          <w:szCs w:val="24"/>
        </w:rPr>
        <w:t xml:space="preserve"> units and </w:t>
      </w:r>
      <w:r>
        <w:rPr>
          <w:szCs w:val="24"/>
        </w:rPr>
        <w:t>left 4 units.</w:t>
      </w:r>
      <w:r w:rsidRPr="00B76724">
        <w:rPr>
          <w:szCs w:val="24"/>
        </w:rPr>
        <w:br/>
      </w:r>
    </w:p>
    <w:p w14:paraId="6721FD9C" w14:textId="77777777" w:rsidR="006166BD" w:rsidRDefault="00E95EAE" w:rsidP="006166BD">
      <w:pPr>
        <w:pStyle w:val="ListParagraph"/>
        <w:numPr>
          <w:ilvl w:val="0"/>
          <w:numId w:val="15"/>
        </w:numPr>
        <w:spacing w:after="120" w:line="240" w:lineRule="auto"/>
        <w:rPr>
          <w:szCs w:val="24"/>
        </w:rPr>
      </w:pPr>
      <w:r>
        <w:rPr>
          <w:szCs w:val="24"/>
        </w:rPr>
        <w:t>T</w:t>
      </w:r>
      <w:r w:rsidRPr="00B76724">
        <w:rPr>
          <w:szCs w:val="24"/>
        </w:rPr>
        <w:t>able</w:t>
      </w:r>
      <w:r>
        <w:rPr>
          <w:szCs w:val="24"/>
        </w:rPr>
        <w:t>s</w:t>
      </w:r>
      <w:r w:rsidRPr="00B76724">
        <w:rPr>
          <w:szCs w:val="24"/>
        </w:rPr>
        <w:t xml:space="preserve"> </w:t>
      </w:r>
      <w:r>
        <w:rPr>
          <w:szCs w:val="24"/>
        </w:rPr>
        <w:t xml:space="preserve">of values </w:t>
      </w:r>
      <w:r w:rsidRPr="00B76724">
        <w:rPr>
          <w:szCs w:val="24"/>
        </w:rPr>
        <w:t xml:space="preserve">for </w:t>
      </w:r>
      <w:r w:rsidRPr="00906B1A">
        <w:rPr>
          <w:position w:val="-10"/>
        </w:rPr>
        <w:object w:dxaOrig="560" w:dyaOrig="320" w14:anchorId="3E3D2BD6">
          <v:shape id="_x0000_i1761" type="#_x0000_t75" style="width:27pt;height:15pt" o:ole="">
            <v:imagedata r:id="rId1524" o:title=""/>
          </v:shape>
          <o:OLEObject Type="Embed" ProgID="Equation.3" ShapeID="_x0000_i1761" DrawAspect="Content" ObjectID="_1718714781" r:id="rId1525"/>
        </w:object>
      </w:r>
      <w:r>
        <w:rPr>
          <w:szCs w:val="24"/>
        </w:rPr>
        <w:t xml:space="preserve">, </w:t>
      </w:r>
      <w:r w:rsidRPr="00906B1A">
        <w:rPr>
          <w:position w:val="-10"/>
        </w:rPr>
        <w:object w:dxaOrig="520" w:dyaOrig="320" w14:anchorId="4BC77753">
          <v:shape id="_x0000_i1762" type="#_x0000_t75" style="width:25.5pt;height:15pt" o:ole="">
            <v:imagedata r:id="rId1526" o:title=""/>
          </v:shape>
          <o:OLEObject Type="Embed" ProgID="Equation.3" ShapeID="_x0000_i1762" DrawAspect="Content" ObjectID="_1718714782" r:id="rId1527"/>
        </w:object>
      </w:r>
      <w:r>
        <w:rPr>
          <w:szCs w:val="24"/>
        </w:rPr>
        <w:t xml:space="preserve">, and </w:t>
      </w:r>
      <w:r w:rsidRPr="00906B1A">
        <w:rPr>
          <w:position w:val="-10"/>
        </w:rPr>
        <w:object w:dxaOrig="499" w:dyaOrig="320" w14:anchorId="3E39890A">
          <v:shape id="_x0000_i1763" type="#_x0000_t75" style="width:25.5pt;height:15pt" o:ole="">
            <v:imagedata r:id="rId1528" o:title=""/>
          </v:shape>
          <o:OLEObject Type="Embed" ProgID="Equation.3" ShapeID="_x0000_i1763" DrawAspect="Content" ObjectID="_1718714783" r:id="rId1529"/>
        </w:object>
      </w:r>
      <w:r w:rsidRPr="00B76724">
        <w:rPr>
          <w:szCs w:val="24"/>
        </w:rPr>
        <w:t xml:space="preserve"> </w:t>
      </w:r>
      <w:r>
        <w:rPr>
          <w:szCs w:val="24"/>
        </w:rPr>
        <w:t>are given</w:t>
      </w:r>
      <w:r w:rsidRPr="00B76724">
        <w:rPr>
          <w:szCs w:val="24"/>
        </w:rPr>
        <w:t xml:space="preserve"> below</w:t>
      </w:r>
      <w:r>
        <w:rPr>
          <w:szCs w:val="24"/>
        </w:rPr>
        <w:t xml:space="preserve">.   Write </w:t>
      </w:r>
      <w:r w:rsidRPr="00906B1A">
        <w:rPr>
          <w:position w:val="-10"/>
        </w:rPr>
        <w:object w:dxaOrig="520" w:dyaOrig="320" w14:anchorId="404B0EF6">
          <v:shape id="_x0000_i1764" type="#_x0000_t75" style="width:25.5pt;height:15pt" o:ole="">
            <v:imagedata r:id="rId1530" o:title=""/>
          </v:shape>
          <o:OLEObject Type="Embed" ProgID="Equation.3" ShapeID="_x0000_i1764" DrawAspect="Content" ObjectID="_1718714784" r:id="rId1531"/>
        </w:object>
      </w:r>
      <w:r>
        <w:rPr>
          <w:szCs w:val="24"/>
        </w:rPr>
        <w:t xml:space="preserve"> and </w:t>
      </w:r>
      <w:r w:rsidRPr="00906B1A">
        <w:rPr>
          <w:position w:val="-10"/>
        </w:rPr>
        <w:object w:dxaOrig="499" w:dyaOrig="320" w14:anchorId="1A89D467">
          <v:shape id="_x0000_i1765" type="#_x0000_t75" style="width:25.5pt;height:15pt" o:ole="">
            <v:imagedata r:id="rId1532" o:title=""/>
          </v:shape>
          <o:OLEObject Type="Embed" ProgID="Equation.3" ShapeID="_x0000_i1765" DrawAspect="Content" ObjectID="_1718714785" r:id="rId1533"/>
        </w:object>
      </w:r>
      <w:r>
        <w:rPr>
          <w:szCs w:val="24"/>
        </w:rPr>
        <w:t xml:space="preserve"> as transformations of </w:t>
      </w:r>
      <w:r w:rsidRPr="00906B1A">
        <w:rPr>
          <w:position w:val="-10"/>
        </w:rPr>
        <w:object w:dxaOrig="540" w:dyaOrig="320" w14:anchorId="34A62F83">
          <v:shape id="_x0000_i1766" type="#_x0000_t75" style="width:27pt;height:15pt" o:ole="">
            <v:imagedata r:id="rId1534" o:title=""/>
          </v:shape>
          <o:OLEObject Type="Embed" ProgID="Equation.3" ShapeID="_x0000_i1766" DrawAspect="Content" ObjectID="_1718714786" r:id="rId1535"/>
        </w:object>
      </w:r>
      <w:r>
        <w:rPr>
          <w:szCs w:val="24"/>
        </w:rPr>
        <w:t>.</w:t>
      </w:r>
    </w:p>
    <w:tbl>
      <w:tblPr>
        <w:tblStyle w:val="TableGrid"/>
        <w:tblW w:w="0" w:type="auto"/>
        <w:tblInd w:w="558" w:type="dxa"/>
        <w:tblLook w:val="04A0" w:firstRow="1" w:lastRow="0" w:firstColumn="1" w:lastColumn="0" w:noHBand="0" w:noVBand="1"/>
      </w:tblPr>
      <w:tblGrid>
        <w:gridCol w:w="540"/>
        <w:gridCol w:w="720"/>
        <w:gridCol w:w="594"/>
        <w:gridCol w:w="576"/>
        <w:gridCol w:w="720"/>
        <w:gridCol w:w="576"/>
        <w:gridCol w:w="594"/>
        <w:gridCol w:w="720"/>
      </w:tblGrid>
      <w:tr w:rsidR="006166BD" w14:paraId="311969C4" w14:textId="77777777" w:rsidTr="006166BD">
        <w:tc>
          <w:tcPr>
            <w:tcW w:w="540" w:type="dxa"/>
            <w:vAlign w:val="center"/>
          </w:tcPr>
          <w:p w14:paraId="1E0B25B0" w14:textId="77777777" w:rsidR="006166BD" w:rsidRDefault="006166BD" w:rsidP="006166BD">
            <w:pPr>
              <w:jc w:val="center"/>
              <w:rPr>
                <w:rFonts w:eastAsia="Times New Roman" w:cs="Times New Roman"/>
                <w:b/>
                <w:bCs/>
                <w:i/>
                <w:iCs/>
                <w:color w:val="000000"/>
                <w:szCs w:val="24"/>
              </w:rPr>
            </w:pPr>
            <w:r>
              <w:rPr>
                <w:b/>
                <w:bCs/>
                <w:i/>
                <w:iCs/>
                <w:color w:val="000000"/>
              </w:rPr>
              <w:t>x</w:t>
            </w:r>
          </w:p>
        </w:tc>
        <w:tc>
          <w:tcPr>
            <w:tcW w:w="720" w:type="dxa"/>
            <w:vAlign w:val="center"/>
          </w:tcPr>
          <w:p w14:paraId="2CB18683" w14:textId="77777777" w:rsidR="006166BD" w:rsidRDefault="006166BD" w:rsidP="006166BD">
            <w:pPr>
              <w:jc w:val="center"/>
              <w:rPr>
                <w:b/>
                <w:bCs/>
                <w:i/>
                <w:iCs/>
                <w:color w:val="000000"/>
              </w:rPr>
            </w:pPr>
            <w:r>
              <w:rPr>
                <w:b/>
                <w:bCs/>
                <w:i/>
                <w:iCs/>
                <w:color w:val="000000"/>
              </w:rPr>
              <w:t>f(x)</w:t>
            </w:r>
          </w:p>
        </w:tc>
        <w:tc>
          <w:tcPr>
            <w:tcW w:w="594" w:type="dxa"/>
            <w:tcBorders>
              <w:top w:val="nil"/>
              <w:bottom w:val="nil"/>
            </w:tcBorders>
            <w:vAlign w:val="center"/>
          </w:tcPr>
          <w:p w14:paraId="3182248F" w14:textId="77777777" w:rsidR="006166BD" w:rsidRDefault="006166BD" w:rsidP="006166BD">
            <w:pPr>
              <w:jc w:val="center"/>
              <w:rPr>
                <w:szCs w:val="24"/>
              </w:rPr>
            </w:pPr>
          </w:p>
        </w:tc>
        <w:tc>
          <w:tcPr>
            <w:tcW w:w="576" w:type="dxa"/>
            <w:vAlign w:val="center"/>
          </w:tcPr>
          <w:p w14:paraId="68C15B09" w14:textId="77777777" w:rsidR="006166BD" w:rsidRDefault="006166BD" w:rsidP="006166BD">
            <w:pPr>
              <w:jc w:val="center"/>
              <w:rPr>
                <w:rFonts w:eastAsia="Times New Roman" w:cs="Times New Roman"/>
                <w:b/>
                <w:bCs/>
                <w:i/>
                <w:iCs/>
                <w:color w:val="000000"/>
                <w:szCs w:val="24"/>
              </w:rPr>
            </w:pPr>
            <w:r>
              <w:rPr>
                <w:b/>
                <w:bCs/>
                <w:i/>
                <w:iCs/>
                <w:color w:val="000000"/>
              </w:rPr>
              <w:t>x</w:t>
            </w:r>
          </w:p>
        </w:tc>
        <w:tc>
          <w:tcPr>
            <w:tcW w:w="720" w:type="dxa"/>
            <w:vAlign w:val="center"/>
          </w:tcPr>
          <w:p w14:paraId="5CCE6759" w14:textId="77777777" w:rsidR="006166BD" w:rsidRDefault="006166BD" w:rsidP="006166BD">
            <w:pPr>
              <w:jc w:val="center"/>
              <w:rPr>
                <w:b/>
                <w:bCs/>
                <w:i/>
                <w:iCs/>
                <w:color w:val="000000"/>
              </w:rPr>
            </w:pPr>
            <w:r>
              <w:rPr>
                <w:b/>
                <w:bCs/>
                <w:i/>
                <w:iCs/>
                <w:color w:val="000000"/>
              </w:rPr>
              <w:t>g(x)</w:t>
            </w:r>
          </w:p>
        </w:tc>
        <w:tc>
          <w:tcPr>
            <w:tcW w:w="576" w:type="dxa"/>
            <w:tcBorders>
              <w:top w:val="nil"/>
              <w:bottom w:val="nil"/>
            </w:tcBorders>
          </w:tcPr>
          <w:p w14:paraId="755F9D91" w14:textId="77777777" w:rsidR="006166BD" w:rsidRDefault="006166BD" w:rsidP="006166BD">
            <w:pPr>
              <w:rPr>
                <w:szCs w:val="24"/>
              </w:rPr>
            </w:pPr>
          </w:p>
        </w:tc>
        <w:tc>
          <w:tcPr>
            <w:tcW w:w="594" w:type="dxa"/>
            <w:vAlign w:val="center"/>
          </w:tcPr>
          <w:p w14:paraId="702CB484" w14:textId="77777777" w:rsidR="006166BD" w:rsidRDefault="006166BD" w:rsidP="006166BD">
            <w:pPr>
              <w:jc w:val="center"/>
              <w:rPr>
                <w:rFonts w:eastAsia="Times New Roman" w:cs="Times New Roman"/>
                <w:b/>
                <w:bCs/>
                <w:i/>
                <w:iCs/>
                <w:color w:val="000000"/>
                <w:szCs w:val="24"/>
              </w:rPr>
            </w:pPr>
            <w:r>
              <w:rPr>
                <w:b/>
                <w:bCs/>
                <w:i/>
                <w:iCs/>
                <w:color w:val="000000"/>
              </w:rPr>
              <w:t>x</w:t>
            </w:r>
          </w:p>
        </w:tc>
        <w:tc>
          <w:tcPr>
            <w:tcW w:w="720" w:type="dxa"/>
            <w:vAlign w:val="center"/>
          </w:tcPr>
          <w:p w14:paraId="7E161B11" w14:textId="77777777" w:rsidR="006166BD" w:rsidRDefault="006166BD" w:rsidP="006166BD">
            <w:pPr>
              <w:jc w:val="center"/>
              <w:rPr>
                <w:b/>
                <w:bCs/>
                <w:i/>
                <w:iCs/>
                <w:color w:val="000000"/>
              </w:rPr>
            </w:pPr>
            <w:r>
              <w:rPr>
                <w:b/>
                <w:bCs/>
                <w:i/>
                <w:iCs/>
                <w:color w:val="000000"/>
              </w:rPr>
              <w:t>h(x)</w:t>
            </w:r>
          </w:p>
        </w:tc>
      </w:tr>
      <w:tr w:rsidR="006166BD" w14:paraId="43A05812" w14:textId="77777777" w:rsidTr="006166BD">
        <w:tc>
          <w:tcPr>
            <w:tcW w:w="540" w:type="dxa"/>
            <w:vAlign w:val="center"/>
          </w:tcPr>
          <w:p w14:paraId="36FB5128" w14:textId="77777777" w:rsidR="006166BD" w:rsidRDefault="006166BD" w:rsidP="006166BD">
            <w:pPr>
              <w:jc w:val="center"/>
              <w:rPr>
                <w:color w:val="000000"/>
              </w:rPr>
            </w:pPr>
            <w:r>
              <w:rPr>
                <w:color w:val="000000"/>
              </w:rPr>
              <w:t>-2</w:t>
            </w:r>
          </w:p>
        </w:tc>
        <w:tc>
          <w:tcPr>
            <w:tcW w:w="720" w:type="dxa"/>
            <w:vAlign w:val="center"/>
          </w:tcPr>
          <w:p w14:paraId="626533E9" w14:textId="77777777" w:rsidR="006166BD" w:rsidRDefault="006166BD" w:rsidP="006166BD">
            <w:pPr>
              <w:jc w:val="center"/>
              <w:rPr>
                <w:color w:val="000000"/>
              </w:rPr>
            </w:pPr>
            <w:r>
              <w:rPr>
                <w:color w:val="000000"/>
              </w:rPr>
              <w:t>-2</w:t>
            </w:r>
          </w:p>
        </w:tc>
        <w:tc>
          <w:tcPr>
            <w:tcW w:w="594" w:type="dxa"/>
            <w:tcBorders>
              <w:top w:val="nil"/>
              <w:bottom w:val="nil"/>
            </w:tcBorders>
            <w:vAlign w:val="center"/>
          </w:tcPr>
          <w:p w14:paraId="5F855D51" w14:textId="77777777" w:rsidR="006166BD" w:rsidRDefault="006166BD" w:rsidP="006166BD">
            <w:pPr>
              <w:jc w:val="center"/>
              <w:rPr>
                <w:szCs w:val="24"/>
              </w:rPr>
            </w:pPr>
          </w:p>
        </w:tc>
        <w:tc>
          <w:tcPr>
            <w:tcW w:w="576" w:type="dxa"/>
            <w:vAlign w:val="center"/>
          </w:tcPr>
          <w:p w14:paraId="1A59C6F1" w14:textId="77777777" w:rsidR="006166BD" w:rsidRDefault="006166BD" w:rsidP="006166BD">
            <w:pPr>
              <w:jc w:val="center"/>
              <w:rPr>
                <w:color w:val="000000"/>
              </w:rPr>
            </w:pPr>
            <w:r>
              <w:rPr>
                <w:color w:val="000000"/>
              </w:rPr>
              <w:t>-1</w:t>
            </w:r>
          </w:p>
        </w:tc>
        <w:tc>
          <w:tcPr>
            <w:tcW w:w="720" w:type="dxa"/>
            <w:vAlign w:val="center"/>
          </w:tcPr>
          <w:p w14:paraId="0131CF37" w14:textId="77777777" w:rsidR="006166BD" w:rsidRDefault="006166BD" w:rsidP="006166BD">
            <w:pPr>
              <w:jc w:val="center"/>
              <w:rPr>
                <w:color w:val="000000"/>
              </w:rPr>
            </w:pPr>
            <w:r>
              <w:rPr>
                <w:color w:val="000000"/>
              </w:rPr>
              <w:t>-2</w:t>
            </w:r>
          </w:p>
        </w:tc>
        <w:tc>
          <w:tcPr>
            <w:tcW w:w="576" w:type="dxa"/>
            <w:tcBorders>
              <w:top w:val="nil"/>
              <w:bottom w:val="nil"/>
            </w:tcBorders>
          </w:tcPr>
          <w:p w14:paraId="6EE72547" w14:textId="77777777" w:rsidR="006166BD" w:rsidRDefault="006166BD" w:rsidP="006166BD">
            <w:pPr>
              <w:rPr>
                <w:szCs w:val="24"/>
              </w:rPr>
            </w:pPr>
          </w:p>
        </w:tc>
        <w:tc>
          <w:tcPr>
            <w:tcW w:w="594" w:type="dxa"/>
            <w:vAlign w:val="center"/>
          </w:tcPr>
          <w:p w14:paraId="348E0CC1" w14:textId="77777777" w:rsidR="006166BD" w:rsidRDefault="006166BD" w:rsidP="006166BD">
            <w:pPr>
              <w:jc w:val="center"/>
              <w:rPr>
                <w:color w:val="000000"/>
              </w:rPr>
            </w:pPr>
            <w:r>
              <w:rPr>
                <w:color w:val="000000"/>
              </w:rPr>
              <w:t>-2</w:t>
            </w:r>
          </w:p>
        </w:tc>
        <w:tc>
          <w:tcPr>
            <w:tcW w:w="720" w:type="dxa"/>
            <w:vAlign w:val="center"/>
          </w:tcPr>
          <w:p w14:paraId="488C2626" w14:textId="77777777" w:rsidR="006166BD" w:rsidRDefault="006166BD" w:rsidP="006166BD">
            <w:pPr>
              <w:jc w:val="center"/>
              <w:rPr>
                <w:color w:val="000000"/>
              </w:rPr>
            </w:pPr>
            <w:r>
              <w:rPr>
                <w:color w:val="000000"/>
              </w:rPr>
              <w:t>-1</w:t>
            </w:r>
          </w:p>
        </w:tc>
      </w:tr>
      <w:tr w:rsidR="006166BD" w14:paraId="4A734C68" w14:textId="77777777" w:rsidTr="006166BD">
        <w:tc>
          <w:tcPr>
            <w:tcW w:w="540" w:type="dxa"/>
            <w:vAlign w:val="center"/>
          </w:tcPr>
          <w:p w14:paraId="795F8353" w14:textId="77777777" w:rsidR="006166BD" w:rsidRDefault="006166BD" w:rsidP="006166BD">
            <w:pPr>
              <w:jc w:val="center"/>
              <w:rPr>
                <w:color w:val="000000"/>
              </w:rPr>
            </w:pPr>
            <w:r>
              <w:rPr>
                <w:color w:val="000000"/>
              </w:rPr>
              <w:t>-1</w:t>
            </w:r>
          </w:p>
        </w:tc>
        <w:tc>
          <w:tcPr>
            <w:tcW w:w="720" w:type="dxa"/>
            <w:vAlign w:val="center"/>
          </w:tcPr>
          <w:p w14:paraId="603E10B8" w14:textId="77777777" w:rsidR="006166BD" w:rsidRDefault="006166BD" w:rsidP="006166BD">
            <w:pPr>
              <w:jc w:val="center"/>
              <w:rPr>
                <w:color w:val="000000"/>
              </w:rPr>
            </w:pPr>
            <w:r>
              <w:rPr>
                <w:color w:val="000000"/>
              </w:rPr>
              <w:t>-1</w:t>
            </w:r>
          </w:p>
        </w:tc>
        <w:tc>
          <w:tcPr>
            <w:tcW w:w="594" w:type="dxa"/>
            <w:tcBorders>
              <w:top w:val="nil"/>
              <w:bottom w:val="nil"/>
            </w:tcBorders>
            <w:vAlign w:val="center"/>
          </w:tcPr>
          <w:p w14:paraId="48144F91" w14:textId="77777777" w:rsidR="006166BD" w:rsidRDefault="006166BD" w:rsidP="006166BD">
            <w:pPr>
              <w:jc w:val="center"/>
              <w:rPr>
                <w:szCs w:val="24"/>
              </w:rPr>
            </w:pPr>
          </w:p>
        </w:tc>
        <w:tc>
          <w:tcPr>
            <w:tcW w:w="576" w:type="dxa"/>
            <w:vAlign w:val="center"/>
          </w:tcPr>
          <w:p w14:paraId="4E3D36A8" w14:textId="77777777" w:rsidR="006166BD" w:rsidRDefault="006166BD" w:rsidP="006166BD">
            <w:pPr>
              <w:jc w:val="center"/>
              <w:rPr>
                <w:color w:val="000000"/>
              </w:rPr>
            </w:pPr>
            <w:r>
              <w:rPr>
                <w:color w:val="000000"/>
              </w:rPr>
              <w:t>0</w:t>
            </w:r>
          </w:p>
        </w:tc>
        <w:tc>
          <w:tcPr>
            <w:tcW w:w="720" w:type="dxa"/>
            <w:vAlign w:val="center"/>
          </w:tcPr>
          <w:p w14:paraId="1D66A1BA" w14:textId="77777777" w:rsidR="006166BD" w:rsidRDefault="006166BD" w:rsidP="006166BD">
            <w:pPr>
              <w:jc w:val="center"/>
              <w:rPr>
                <w:color w:val="000000"/>
              </w:rPr>
            </w:pPr>
            <w:r>
              <w:rPr>
                <w:color w:val="000000"/>
              </w:rPr>
              <w:t>-1</w:t>
            </w:r>
          </w:p>
        </w:tc>
        <w:tc>
          <w:tcPr>
            <w:tcW w:w="576" w:type="dxa"/>
            <w:tcBorders>
              <w:top w:val="nil"/>
              <w:bottom w:val="nil"/>
            </w:tcBorders>
          </w:tcPr>
          <w:p w14:paraId="0557161F" w14:textId="77777777" w:rsidR="006166BD" w:rsidRDefault="006166BD" w:rsidP="006166BD">
            <w:pPr>
              <w:rPr>
                <w:szCs w:val="24"/>
              </w:rPr>
            </w:pPr>
          </w:p>
        </w:tc>
        <w:tc>
          <w:tcPr>
            <w:tcW w:w="594" w:type="dxa"/>
            <w:vAlign w:val="center"/>
          </w:tcPr>
          <w:p w14:paraId="78F8438D" w14:textId="77777777" w:rsidR="006166BD" w:rsidRDefault="006166BD" w:rsidP="006166BD">
            <w:pPr>
              <w:jc w:val="center"/>
              <w:rPr>
                <w:color w:val="000000"/>
              </w:rPr>
            </w:pPr>
            <w:r>
              <w:rPr>
                <w:color w:val="000000"/>
              </w:rPr>
              <w:t>-1</w:t>
            </w:r>
          </w:p>
        </w:tc>
        <w:tc>
          <w:tcPr>
            <w:tcW w:w="720" w:type="dxa"/>
            <w:vAlign w:val="center"/>
          </w:tcPr>
          <w:p w14:paraId="67448370" w14:textId="77777777" w:rsidR="006166BD" w:rsidRDefault="006166BD" w:rsidP="006166BD">
            <w:pPr>
              <w:jc w:val="center"/>
              <w:rPr>
                <w:color w:val="000000"/>
              </w:rPr>
            </w:pPr>
            <w:r>
              <w:rPr>
                <w:color w:val="000000"/>
              </w:rPr>
              <w:t>0</w:t>
            </w:r>
          </w:p>
        </w:tc>
      </w:tr>
      <w:tr w:rsidR="006166BD" w14:paraId="6BF3DB65" w14:textId="77777777" w:rsidTr="006166BD">
        <w:tc>
          <w:tcPr>
            <w:tcW w:w="540" w:type="dxa"/>
            <w:vAlign w:val="center"/>
          </w:tcPr>
          <w:p w14:paraId="44472120" w14:textId="77777777" w:rsidR="006166BD" w:rsidRDefault="006166BD" w:rsidP="006166BD">
            <w:pPr>
              <w:jc w:val="center"/>
              <w:rPr>
                <w:color w:val="000000"/>
              </w:rPr>
            </w:pPr>
            <w:r>
              <w:rPr>
                <w:color w:val="000000"/>
              </w:rPr>
              <w:t>0</w:t>
            </w:r>
          </w:p>
        </w:tc>
        <w:tc>
          <w:tcPr>
            <w:tcW w:w="720" w:type="dxa"/>
            <w:vAlign w:val="center"/>
          </w:tcPr>
          <w:p w14:paraId="77CE9F50" w14:textId="77777777" w:rsidR="006166BD" w:rsidRDefault="006166BD" w:rsidP="006166BD">
            <w:pPr>
              <w:jc w:val="center"/>
              <w:rPr>
                <w:color w:val="000000"/>
              </w:rPr>
            </w:pPr>
            <w:r>
              <w:rPr>
                <w:color w:val="000000"/>
              </w:rPr>
              <w:t>-3</w:t>
            </w:r>
          </w:p>
        </w:tc>
        <w:tc>
          <w:tcPr>
            <w:tcW w:w="594" w:type="dxa"/>
            <w:tcBorders>
              <w:top w:val="nil"/>
              <w:bottom w:val="nil"/>
            </w:tcBorders>
            <w:vAlign w:val="center"/>
          </w:tcPr>
          <w:p w14:paraId="4CC2C655" w14:textId="77777777" w:rsidR="006166BD" w:rsidRDefault="006166BD" w:rsidP="006166BD">
            <w:pPr>
              <w:jc w:val="center"/>
              <w:rPr>
                <w:szCs w:val="24"/>
              </w:rPr>
            </w:pPr>
          </w:p>
        </w:tc>
        <w:tc>
          <w:tcPr>
            <w:tcW w:w="576" w:type="dxa"/>
            <w:vAlign w:val="center"/>
          </w:tcPr>
          <w:p w14:paraId="673F97E6" w14:textId="77777777" w:rsidR="006166BD" w:rsidRDefault="006166BD" w:rsidP="006166BD">
            <w:pPr>
              <w:jc w:val="center"/>
              <w:rPr>
                <w:color w:val="000000"/>
              </w:rPr>
            </w:pPr>
            <w:r>
              <w:rPr>
                <w:color w:val="000000"/>
              </w:rPr>
              <w:t>1</w:t>
            </w:r>
          </w:p>
        </w:tc>
        <w:tc>
          <w:tcPr>
            <w:tcW w:w="720" w:type="dxa"/>
            <w:vAlign w:val="center"/>
          </w:tcPr>
          <w:p w14:paraId="0DB33769" w14:textId="77777777" w:rsidR="006166BD" w:rsidRDefault="006166BD" w:rsidP="006166BD">
            <w:pPr>
              <w:jc w:val="center"/>
              <w:rPr>
                <w:color w:val="000000"/>
              </w:rPr>
            </w:pPr>
            <w:r>
              <w:rPr>
                <w:color w:val="000000"/>
              </w:rPr>
              <w:t>-3</w:t>
            </w:r>
          </w:p>
        </w:tc>
        <w:tc>
          <w:tcPr>
            <w:tcW w:w="576" w:type="dxa"/>
            <w:tcBorders>
              <w:top w:val="nil"/>
              <w:bottom w:val="nil"/>
            </w:tcBorders>
          </w:tcPr>
          <w:p w14:paraId="2F617D5B" w14:textId="77777777" w:rsidR="006166BD" w:rsidRDefault="006166BD" w:rsidP="006166BD">
            <w:pPr>
              <w:rPr>
                <w:szCs w:val="24"/>
              </w:rPr>
            </w:pPr>
          </w:p>
        </w:tc>
        <w:tc>
          <w:tcPr>
            <w:tcW w:w="594" w:type="dxa"/>
            <w:vAlign w:val="center"/>
          </w:tcPr>
          <w:p w14:paraId="4A12C71A" w14:textId="77777777" w:rsidR="006166BD" w:rsidRDefault="006166BD" w:rsidP="006166BD">
            <w:pPr>
              <w:jc w:val="center"/>
              <w:rPr>
                <w:color w:val="000000"/>
              </w:rPr>
            </w:pPr>
            <w:r>
              <w:rPr>
                <w:color w:val="000000"/>
              </w:rPr>
              <w:t>0</w:t>
            </w:r>
          </w:p>
        </w:tc>
        <w:tc>
          <w:tcPr>
            <w:tcW w:w="720" w:type="dxa"/>
            <w:vAlign w:val="center"/>
          </w:tcPr>
          <w:p w14:paraId="4D6D0F61" w14:textId="77777777" w:rsidR="006166BD" w:rsidRDefault="006166BD" w:rsidP="006166BD">
            <w:pPr>
              <w:jc w:val="center"/>
              <w:rPr>
                <w:color w:val="000000"/>
              </w:rPr>
            </w:pPr>
            <w:r>
              <w:rPr>
                <w:color w:val="000000"/>
              </w:rPr>
              <w:t>-2</w:t>
            </w:r>
          </w:p>
        </w:tc>
      </w:tr>
      <w:tr w:rsidR="006166BD" w14:paraId="1E2B1F1F" w14:textId="77777777" w:rsidTr="006166BD">
        <w:tc>
          <w:tcPr>
            <w:tcW w:w="540" w:type="dxa"/>
            <w:vAlign w:val="center"/>
          </w:tcPr>
          <w:p w14:paraId="0534A5C2" w14:textId="77777777" w:rsidR="006166BD" w:rsidRDefault="006166BD" w:rsidP="006166BD">
            <w:pPr>
              <w:jc w:val="center"/>
              <w:rPr>
                <w:color w:val="000000"/>
              </w:rPr>
            </w:pPr>
            <w:r>
              <w:rPr>
                <w:color w:val="000000"/>
              </w:rPr>
              <w:t>1</w:t>
            </w:r>
          </w:p>
        </w:tc>
        <w:tc>
          <w:tcPr>
            <w:tcW w:w="720" w:type="dxa"/>
            <w:vAlign w:val="center"/>
          </w:tcPr>
          <w:p w14:paraId="4FC7C4E3" w14:textId="77777777" w:rsidR="006166BD" w:rsidRDefault="006166BD" w:rsidP="006166BD">
            <w:pPr>
              <w:jc w:val="center"/>
              <w:rPr>
                <w:color w:val="000000"/>
              </w:rPr>
            </w:pPr>
            <w:r>
              <w:rPr>
                <w:color w:val="000000"/>
              </w:rPr>
              <w:t>1</w:t>
            </w:r>
          </w:p>
        </w:tc>
        <w:tc>
          <w:tcPr>
            <w:tcW w:w="594" w:type="dxa"/>
            <w:tcBorders>
              <w:top w:val="nil"/>
              <w:bottom w:val="nil"/>
            </w:tcBorders>
            <w:vAlign w:val="center"/>
          </w:tcPr>
          <w:p w14:paraId="3DD92842" w14:textId="77777777" w:rsidR="006166BD" w:rsidRDefault="006166BD" w:rsidP="006166BD">
            <w:pPr>
              <w:jc w:val="center"/>
              <w:rPr>
                <w:szCs w:val="24"/>
              </w:rPr>
            </w:pPr>
          </w:p>
        </w:tc>
        <w:tc>
          <w:tcPr>
            <w:tcW w:w="576" w:type="dxa"/>
            <w:vAlign w:val="center"/>
          </w:tcPr>
          <w:p w14:paraId="4EEA461D" w14:textId="77777777" w:rsidR="006166BD" w:rsidRDefault="006166BD" w:rsidP="006166BD">
            <w:pPr>
              <w:jc w:val="center"/>
              <w:rPr>
                <w:color w:val="000000"/>
              </w:rPr>
            </w:pPr>
            <w:r>
              <w:rPr>
                <w:color w:val="000000"/>
              </w:rPr>
              <w:t>2</w:t>
            </w:r>
          </w:p>
        </w:tc>
        <w:tc>
          <w:tcPr>
            <w:tcW w:w="720" w:type="dxa"/>
            <w:vAlign w:val="center"/>
          </w:tcPr>
          <w:p w14:paraId="0C90B415" w14:textId="77777777" w:rsidR="006166BD" w:rsidRDefault="006166BD" w:rsidP="006166BD">
            <w:pPr>
              <w:jc w:val="center"/>
              <w:rPr>
                <w:color w:val="000000"/>
              </w:rPr>
            </w:pPr>
            <w:r>
              <w:rPr>
                <w:color w:val="000000"/>
              </w:rPr>
              <w:t>1</w:t>
            </w:r>
          </w:p>
        </w:tc>
        <w:tc>
          <w:tcPr>
            <w:tcW w:w="576" w:type="dxa"/>
            <w:tcBorders>
              <w:top w:val="nil"/>
              <w:bottom w:val="nil"/>
            </w:tcBorders>
          </w:tcPr>
          <w:p w14:paraId="26595289" w14:textId="77777777" w:rsidR="006166BD" w:rsidRDefault="006166BD" w:rsidP="006166BD">
            <w:pPr>
              <w:rPr>
                <w:szCs w:val="24"/>
              </w:rPr>
            </w:pPr>
          </w:p>
        </w:tc>
        <w:tc>
          <w:tcPr>
            <w:tcW w:w="594" w:type="dxa"/>
            <w:vAlign w:val="center"/>
          </w:tcPr>
          <w:p w14:paraId="4BC0217E" w14:textId="77777777" w:rsidR="006166BD" w:rsidRDefault="006166BD" w:rsidP="006166BD">
            <w:pPr>
              <w:jc w:val="center"/>
              <w:rPr>
                <w:color w:val="000000"/>
              </w:rPr>
            </w:pPr>
            <w:r>
              <w:rPr>
                <w:color w:val="000000"/>
              </w:rPr>
              <w:t>1</w:t>
            </w:r>
          </w:p>
        </w:tc>
        <w:tc>
          <w:tcPr>
            <w:tcW w:w="720" w:type="dxa"/>
            <w:vAlign w:val="center"/>
          </w:tcPr>
          <w:p w14:paraId="24D1C2CE" w14:textId="77777777" w:rsidR="006166BD" w:rsidRDefault="006166BD" w:rsidP="006166BD">
            <w:pPr>
              <w:jc w:val="center"/>
              <w:rPr>
                <w:color w:val="000000"/>
              </w:rPr>
            </w:pPr>
            <w:r>
              <w:rPr>
                <w:color w:val="000000"/>
              </w:rPr>
              <w:t>2</w:t>
            </w:r>
          </w:p>
        </w:tc>
      </w:tr>
      <w:tr w:rsidR="006166BD" w14:paraId="346732F0" w14:textId="77777777" w:rsidTr="006166BD">
        <w:tc>
          <w:tcPr>
            <w:tcW w:w="540" w:type="dxa"/>
            <w:vAlign w:val="center"/>
          </w:tcPr>
          <w:p w14:paraId="7755AA45" w14:textId="77777777" w:rsidR="006166BD" w:rsidRDefault="006166BD" w:rsidP="006166BD">
            <w:pPr>
              <w:jc w:val="center"/>
              <w:rPr>
                <w:color w:val="000000"/>
              </w:rPr>
            </w:pPr>
            <w:r>
              <w:rPr>
                <w:color w:val="000000"/>
              </w:rPr>
              <w:t>2</w:t>
            </w:r>
          </w:p>
        </w:tc>
        <w:tc>
          <w:tcPr>
            <w:tcW w:w="720" w:type="dxa"/>
            <w:vAlign w:val="center"/>
          </w:tcPr>
          <w:p w14:paraId="2C721A3F" w14:textId="77777777" w:rsidR="006166BD" w:rsidRDefault="006166BD" w:rsidP="006166BD">
            <w:pPr>
              <w:jc w:val="center"/>
              <w:rPr>
                <w:color w:val="000000"/>
              </w:rPr>
            </w:pPr>
            <w:r>
              <w:rPr>
                <w:color w:val="000000"/>
              </w:rPr>
              <w:t>2</w:t>
            </w:r>
          </w:p>
        </w:tc>
        <w:tc>
          <w:tcPr>
            <w:tcW w:w="594" w:type="dxa"/>
            <w:tcBorders>
              <w:top w:val="nil"/>
              <w:bottom w:val="nil"/>
            </w:tcBorders>
            <w:vAlign w:val="center"/>
          </w:tcPr>
          <w:p w14:paraId="30659C0F" w14:textId="77777777" w:rsidR="006166BD" w:rsidRDefault="006166BD" w:rsidP="006166BD">
            <w:pPr>
              <w:jc w:val="center"/>
              <w:rPr>
                <w:szCs w:val="24"/>
              </w:rPr>
            </w:pPr>
          </w:p>
        </w:tc>
        <w:tc>
          <w:tcPr>
            <w:tcW w:w="576" w:type="dxa"/>
            <w:vAlign w:val="center"/>
          </w:tcPr>
          <w:p w14:paraId="4520B5A1" w14:textId="77777777" w:rsidR="006166BD" w:rsidRDefault="006166BD" w:rsidP="006166BD">
            <w:pPr>
              <w:jc w:val="center"/>
              <w:rPr>
                <w:color w:val="000000"/>
              </w:rPr>
            </w:pPr>
            <w:r>
              <w:rPr>
                <w:color w:val="000000"/>
              </w:rPr>
              <w:t>3</w:t>
            </w:r>
          </w:p>
        </w:tc>
        <w:tc>
          <w:tcPr>
            <w:tcW w:w="720" w:type="dxa"/>
            <w:vAlign w:val="center"/>
          </w:tcPr>
          <w:p w14:paraId="12E4B496" w14:textId="77777777" w:rsidR="006166BD" w:rsidRDefault="006166BD" w:rsidP="006166BD">
            <w:pPr>
              <w:jc w:val="center"/>
              <w:rPr>
                <w:color w:val="000000"/>
              </w:rPr>
            </w:pPr>
            <w:r>
              <w:rPr>
                <w:color w:val="000000"/>
              </w:rPr>
              <w:t>2</w:t>
            </w:r>
          </w:p>
        </w:tc>
        <w:tc>
          <w:tcPr>
            <w:tcW w:w="576" w:type="dxa"/>
            <w:tcBorders>
              <w:top w:val="nil"/>
              <w:bottom w:val="nil"/>
            </w:tcBorders>
          </w:tcPr>
          <w:p w14:paraId="6AF0A2D3" w14:textId="77777777" w:rsidR="006166BD" w:rsidRDefault="006166BD" w:rsidP="006166BD">
            <w:pPr>
              <w:rPr>
                <w:szCs w:val="24"/>
              </w:rPr>
            </w:pPr>
          </w:p>
        </w:tc>
        <w:tc>
          <w:tcPr>
            <w:tcW w:w="594" w:type="dxa"/>
            <w:vAlign w:val="center"/>
          </w:tcPr>
          <w:p w14:paraId="2CA36BAB" w14:textId="77777777" w:rsidR="006166BD" w:rsidRDefault="006166BD" w:rsidP="006166BD">
            <w:pPr>
              <w:jc w:val="center"/>
              <w:rPr>
                <w:color w:val="000000"/>
              </w:rPr>
            </w:pPr>
            <w:r>
              <w:rPr>
                <w:color w:val="000000"/>
              </w:rPr>
              <w:t>2</w:t>
            </w:r>
          </w:p>
        </w:tc>
        <w:tc>
          <w:tcPr>
            <w:tcW w:w="720" w:type="dxa"/>
            <w:vAlign w:val="center"/>
          </w:tcPr>
          <w:p w14:paraId="14665212" w14:textId="77777777" w:rsidR="006166BD" w:rsidRDefault="006166BD" w:rsidP="006166BD">
            <w:pPr>
              <w:jc w:val="center"/>
              <w:rPr>
                <w:color w:val="000000"/>
              </w:rPr>
            </w:pPr>
            <w:r>
              <w:rPr>
                <w:color w:val="000000"/>
              </w:rPr>
              <w:t>3</w:t>
            </w:r>
          </w:p>
        </w:tc>
      </w:tr>
    </w:tbl>
    <w:p w14:paraId="7619F614" w14:textId="77777777" w:rsidR="006166BD" w:rsidRDefault="006166BD" w:rsidP="006166BD">
      <w:pPr>
        <w:pStyle w:val="ListParagraph"/>
        <w:spacing w:after="240" w:line="240" w:lineRule="auto"/>
        <w:ind w:left="360"/>
        <w:rPr>
          <w:szCs w:val="24"/>
        </w:rPr>
      </w:pPr>
    </w:p>
    <w:p w14:paraId="5D0255C0" w14:textId="77777777" w:rsidR="00E95EAE" w:rsidRDefault="00E95EAE" w:rsidP="00F62BB1">
      <w:pPr>
        <w:pStyle w:val="ListParagraph"/>
        <w:numPr>
          <w:ilvl w:val="0"/>
          <w:numId w:val="15"/>
        </w:numPr>
        <w:spacing w:after="240" w:line="240" w:lineRule="auto"/>
        <w:rPr>
          <w:szCs w:val="24"/>
        </w:rPr>
      </w:pPr>
      <w:r>
        <w:rPr>
          <w:szCs w:val="24"/>
        </w:rPr>
        <w:t>T</w:t>
      </w:r>
      <w:r w:rsidRPr="00B76724">
        <w:rPr>
          <w:szCs w:val="24"/>
        </w:rPr>
        <w:t>able</w:t>
      </w:r>
      <w:r>
        <w:rPr>
          <w:szCs w:val="24"/>
        </w:rPr>
        <w:t>s</w:t>
      </w:r>
      <w:r w:rsidRPr="00B76724">
        <w:rPr>
          <w:szCs w:val="24"/>
        </w:rPr>
        <w:t xml:space="preserve"> </w:t>
      </w:r>
      <w:r>
        <w:rPr>
          <w:szCs w:val="24"/>
        </w:rPr>
        <w:t xml:space="preserve">of values </w:t>
      </w:r>
      <w:r w:rsidRPr="00B76724">
        <w:rPr>
          <w:szCs w:val="24"/>
        </w:rPr>
        <w:t xml:space="preserve">for </w:t>
      </w:r>
      <w:r w:rsidRPr="00906B1A">
        <w:rPr>
          <w:position w:val="-10"/>
        </w:rPr>
        <w:object w:dxaOrig="560" w:dyaOrig="320" w14:anchorId="667981FD">
          <v:shape id="_x0000_i1767" type="#_x0000_t75" style="width:27pt;height:15pt" o:ole="">
            <v:imagedata r:id="rId1536" o:title=""/>
          </v:shape>
          <o:OLEObject Type="Embed" ProgID="Equation.3" ShapeID="_x0000_i1767" DrawAspect="Content" ObjectID="_1718714787" r:id="rId1537"/>
        </w:object>
      </w:r>
      <w:r>
        <w:rPr>
          <w:szCs w:val="24"/>
        </w:rPr>
        <w:t xml:space="preserve">, </w:t>
      </w:r>
      <w:r w:rsidRPr="00906B1A">
        <w:rPr>
          <w:position w:val="-10"/>
        </w:rPr>
        <w:object w:dxaOrig="520" w:dyaOrig="320" w14:anchorId="5E7CB919">
          <v:shape id="_x0000_i1768" type="#_x0000_t75" style="width:25.5pt;height:15pt" o:ole="">
            <v:imagedata r:id="rId1538" o:title=""/>
          </v:shape>
          <o:OLEObject Type="Embed" ProgID="Equation.3" ShapeID="_x0000_i1768" DrawAspect="Content" ObjectID="_1718714788" r:id="rId1539"/>
        </w:object>
      </w:r>
      <w:r>
        <w:rPr>
          <w:szCs w:val="24"/>
        </w:rPr>
        <w:t xml:space="preserve">, and </w:t>
      </w:r>
      <w:r w:rsidRPr="00906B1A">
        <w:rPr>
          <w:position w:val="-10"/>
        </w:rPr>
        <w:object w:dxaOrig="499" w:dyaOrig="320" w14:anchorId="71D5ED63">
          <v:shape id="_x0000_i1769" type="#_x0000_t75" style="width:25.5pt;height:15pt" o:ole="">
            <v:imagedata r:id="rId1540" o:title=""/>
          </v:shape>
          <o:OLEObject Type="Embed" ProgID="Equation.3" ShapeID="_x0000_i1769" DrawAspect="Content" ObjectID="_1718714789" r:id="rId1541"/>
        </w:object>
      </w:r>
      <w:r w:rsidRPr="00B76724">
        <w:rPr>
          <w:szCs w:val="24"/>
        </w:rPr>
        <w:t xml:space="preserve"> </w:t>
      </w:r>
      <w:r>
        <w:rPr>
          <w:szCs w:val="24"/>
        </w:rPr>
        <w:t>are given</w:t>
      </w:r>
      <w:r w:rsidRPr="00B76724">
        <w:rPr>
          <w:szCs w:val="24"/>
        </w:rPr>
        <w:t xml:space="preserve"> below</w:t>
      </w:r>
      <w:r>
        <w:rPr>
          <w:szCs w:val="24"/>
        </w:rPr>
        <w:t xml:space="preserve">.   Write </w:t>
      </w:r>
      <w:r w:rsidRPr="00906B1A">
        <w:rPr>
          <w:position w:val="-10"/>
        </w:rPr>
        <w:object w:dxaOrig="520" w:dyaOrig="320" w14:anchorId="3700F217">
          <v:shape id="_x0000_i1770" type="#_x0000_t75" style="width:25.5pt;height:15pt" o:ole="">
            <v:imagedata r:id="rId1542" o:title=""/>
          </v:shape>
          <o:OLEObject Type="Embed" ProgID="Equation.3" ShapeID="_x0000_i1770" DrawAspect="Content" ObjectID="_1718714790" r:id="rId1543"/>
        </w:object>
      </w:r>
      <w:r>
        <w:rPr>
          <w:szCs w:val="24"/>
        </w:rPr>
        <w:t xml:space="preserve"> and </w:t>
      </w:r>
      <w:r w:rsidRPr="00906B1A">
        <w:rPr>
          <w:position w:val="-10"/>
        </w:rPr>
        <w:object w:dxaOrig="499" w:dyaOrig="320" w14:anchorId="3A543166">
          <v:shape id="_x0000_i1771" type="#_x0000_t75" style="width:25.5pt;height:15pt" o:ole="">
            <v:imagedata r:id="rId1544" o:title=""/>
          </v:shape>
          <o:OLEObject Type="Embed" ProgID="Equation.3" ShapeID="_x0000_i1771" DrawAspect="Content" ObjectID="_1718714791" r:id="rId1545"/>
        </w:object>
      </w:r>
      <w:r>
        <w:rPr>
          <w:szCs w:val="24"/>
        </w:rPr>
        <w:t xml:space="preserve"> as transformations of </w:t>
      </w:r>
      <w:r w:rsidRPr="00906B1A">
        <w:rPr>
          <w:position w:val="-10"/>
        </w:rPr>
        <w:object w:dxaOrig="540" w:dyaOrig="320" w14:anchorId="4AF7F61D">
          <v:shape id="_x0000_i1772" type="#_x0000_t75" style="width:27pt;height:15pt" o:ole="">
            <v:imagedata r:id="rId1546" o:title=""/>
          </v:shape>
          <o:OLEObject Type="Embed" ProgID="Equation.3" ShapeID="_x0000_i1772" DrawAspect="Content" ObjectID="_1718714792" r:id="rId1547"/>
        </w:object>
      </w:r>
      <w:r>
        <w:rPr>
          <w:szCs w:val="24"/>
        </w:rPr>
        <w:t>.</w:t>
      </w:r>
    </w:p>
    <w:tbl>
      <w:tblPr>
        <w:tblStyle w:val="TableGrid"/>
        <w:tblW w:w="0" w:type="auto"/>
        <w:tblInd w:w="558" w:type="dxa"/>
        <w:tblLook w:val="04A0" w:firstRow="1" w:lastRow="0" w:firstColumn="1" w:lastColumn="0" w:noHBand="0" w:noVBand="1"/>
      </w:tblPr>
      <w:tblGrid>
        <w:gridCol w:w="540"/>
        <w:gridCol w:w="720"/>
        <w:gridCol w:w="594"/>
        <w:gridCol w:w="576"/>
        <w:gridCol w:w="720"/>
        <w:gridCol w:w="576"/>
        <w:gridCol w:w="594"/>
        <w:gridCol w:w="720"/>
      </w:tblGrid>
      <w:tr w:rsidR="006166BD" w14:paraId="26EEEFD0" w14:textId="77777777" w:rsidTr="00233F84">
        <w:tc>
          <w:tcPr>
            <w:tcW w:w="540" w:type="dxa"/>
            <w:vAlign w:val="center"/>
          </w:tcPr>
          <w:p w14:paraId="3DA08396" w14:textId="77777777" w:rsidR="006166BD" w:rsidRDefault="006166BD" w:rsidP="00233F84">
            <w:pPr>
              <w:jc w:val="center"/>
              <w:rPr>
                <w:rFonts w:eastAsia="Times New Roman" w:cs="Times New Roman"/>
                <w:b/>
                <w:bCs/>
                <w:i/>
                <w:iCs/>
                <w:color w:val="000000"/>
                <w:szCs w:val="24"/>
              </w:rPr>
            </w:pPr>
            <w:r>
              <w:rPr>
                <w:b/>
                <w:bCs/>
                <w:i/>
                <w:iCs/>
                <w:color w:val="000000"/>
              </w:rPr>
              <w:t>x</w:t>
            </w:r>
          </w:p>
        </w:tc>
        <w:tc>
          <w:tcPr>
            <w:tcW w:w="720" w:type="dxa"/>
            <w:vAlign w:val="center"/>
          </w:tcPr>
          <w:p w14:paraId="51E4ED5A" w14:textId="77777777" w:rsidR="006166BD" w:rsidRDefault="006166BD" w:rsidP="00233F84">
            <w:pPr>
              <w:jc w:val="center"/>
              <w:rPr>
                <w:b/>
                <w:bCs/>
                <w:i/>
                <w:iCs/>
                <w:color w:val="000000"/>
              </w:rPr>
            </w:pPr>
            <w:r>
              <w:rPr>
                <w:b/>
                <w:bCs/>
                <w:i/>
                <w:iCs/>
                <w:color w:val="000000"/>
              </w:rPr>
              <w:t>f(x)</w:t>
            </w:r>
          </w:p>
        </w:tc>
        <w:tc>
          <w:tcPr>
            <w:tcW w:w="594" w:type="dxa"/>
            <w:tcBorders>
              <w:top w:val="nil"/>
              <w:bottom w:val="nil"/>
            </w:tcBorders>
            <w:vAlign w:val="center"/>
          </w:tcPr>
          <w:p w14:paraId="56728A0F" w14:textId="77777777" w:rsidR="006166BD" w:rsidRDefault="006166BD" w:rsidP="00233F84">
            <w:pPr>
              <w:jc w:val="center"/>
              <w:rPr>
                <w:szCs w:val="24"/>
              </w:rPr>
            </w:pPr>
          </w:p>
        </w:tc>
        <w:tc>
          <w:tcPr>
            <w:tcW w:w="576" w:type="dxa"/>
            <w:vAlign w:val="center"/>
          </w:tcPr>
          <w:p w14:paraId="03273EAA" w14:textId="77777777" w:rsidR="006166BD" w:rsidRDefault="006166BD" w:rsidP="00233F84">
            <w:pPr>
              <w:jc w:val="center"/>
              <w:rPr>
                <w:rFonts w:eastAsia="Times New Roman" w:cs="Times New Roman"/>
                <w:b/>
                <w:bCs/>
                <w:i/>
                <w:iCs/>
                <w:color w:val="000000"/>
                <w:szCs w:val="24"/>
              </w:rPr>
            </w:pPr>
            <w:r>
              <w:rPr>
                <w:b/>
                <w:bCs/>
                <w:i/>
                <w:iCs/>
                <w:color w:val="000000"/>
              </w:rPr>
              <w:t>x</w:t>
            </w:r>
          </w:p>
        </w:tc>
        <w:tc>
          <w:tcPr>
            <w:tcW w:w="720" w:type="dxa"/>
            <w:vAlign w:val="center"/>
          </w:tcPr>
          <w:p w14:paraId="139BB1BD" w14:textId="77777777" w:rsidR="006166BD" w:rsidRDefault="006166BD" w:rsidP="00233F84">
            <w:pPr>
              <w:jc w:val="center"/>
              <w:rPr>
                <w:b/>
                <w:bCs/>
                <w:i/>
                <w:iCs/>
                <w:color w:val="000000"/>
              </w:rPr>
            </w:pPr>
            <w:r>
              <w:rPr>
                <w:b/>
                <w:bCs/>
                <w:i/>
                <w:iCs/>
                <w:color w:val="000000"/>
              </w:rPr>
              <w:t>g(x)</w:t>
            </w:r>
          </w:p>
        </w:tc>
        <w:tc>
          <w:tcPr>
            <w:tcW w:w="576" w:type="dxa"/>
            <w:tcBorders>
              <w:top w:val="nil"/>
              <w:bottom w:val="nil"/>
            </w:tcBorders>
          </w:tcPr>
          <w:p w14:paraId="56FE590E" w14:textId="77777777" w:rsidR="006166BD" w:rsidRDefault="006166BD" w:rsidP="00233F84">
            <w:pPr>
              <w:rPr>
                <w:szCs w:val="24"/>
              </w:rPr>
            </w:pPr>
          </w:p>
        </w:tc>
        <w:tc>
          <w:tcPr>
            <w:tcW w:w="594" w:type="dxa"/>
            <w:vAlign w:val="center"/>
          </w:tcPr>
          <w:p w14:paraId="76AB642B" w14:textId="77777777" w:rsidR="006166BD" w:rsidRDefault="006166BD" w:rsidP="00233F84">
            <w:pPr>
              <w:jc w:val="center"/>
              <w:rPr>
                <w:rFonts w:eastAsia="Times New Roman" w:cs="Times New Roman"/>
                <w:b/>
                <w:bCs/>
                <w:i/>
                <w:iCs/>
                <w:color w:val="000000"/>
                <w:szCs w:val="24"/>
              </w:rPr>
            </w:pPr>
            <w:r>
              <w:rPr>
                <w:b/>
                <w:bCs/>
                <w:i/>
                <w:iCs/>
                <w:color w:val="000000"/>
              </w:rPr>
              <w:t>x</w:t>
            </w:r>
          </w:p>
        </w:tc>
        <w:tc>
          <w:tcPr>
            <w:tcW w:w="720" w:type="dxa"/>
            <w:vAlign w:val="center"/>
          </w:tcPr>
          <w:p w14:paraId="282ED004" w14:textId="77777777" w:rsidR="006166BD" w:rsidRDefault="006166BD" w:rsidP="00233F84">
            <w:pPr>
              <w:jc w:val="center"/>
              <w:rPr>
                <w:b/>
                <w:bCs/>
                <w:i/>
                <w:iCs/>
                <w:color w:val="000000"/>
              </w:rPr>
            </w:pPr>
            <w:r>
              <w:rPr>
                <w:b/>
                <w:bCs/>
                <w:i/>
                <w:iCs/>
                <w:color w:val="000000"/>
              </w:rPr>
              <w:t>h(x)</w:t>
            </w:r>
          </w:p>
        </w:tc>
      </w:tr>
      <w:tr w:rsidR="006166BD" w14:paraId="059D6D19" w14:textId="77777777" w:rsidTr="00233F84">
        <w:tc>
          <w:tcPr>
            <w:tcW w:w="540" w:type="dxa"/>
            <w:vAlign w:val="center"/>
          </w:tcPr>
          <w:p w14:paraId="3772C78B" w14:textId="77777777" w:rsidR="006166BD" w:rsidRDefault="006166BD" w:rsidP="006166BD">
            <w:pPr>
              <w:jc w:val="center"/>
              <w:rPr>
                <w:color w:val="000000"/>
              </w:rPr>
            </w:pPr>
            <w:r>
              <w:rPr>
                <w:color w:val="000000"/>
              </w:rPr>
              <w:t>-2</w:t>
            </w:r>
          </w:p>
        </w:tc>
        <w:tc>
          <w:tcPr>
            <w:tcW w:w="720" w:type="dxa"/>
            <w:vAlign w:val="center"/>
          </w:tcPr>
          <w:p w14:paraId="495DF630" w14:textId="77777777" w:rsidR="006166BD" w:rsidRDefault="006166BD" w:rsidP="006166BD">
            <w:pPr>
              <w:jc w:val="center"/>
              <w:rPr>
                <w:color w:val="000000"/>
              </w:rPr>
            </w:pPr>
            <w:r>
              <w:rPr>
                <w:color w:val="000000"/>
              </w:rPr>
              <w:t>-1</w:t>
            </w:r>
          </w:p>
        </w:tc>
        <w:tc>
          <w:tcPr>
            <w:tcW w:w="594" w:type="dxa"/>
            <w:tcBorders>
              <w:top w:val="nil"/>
              <w:bottom w:val="nil"/>
            </w:tcBorders>
            <w:vAlign w:val="center"/>
          </w:tcPr>
          <w:p w14:paraId="34BA6F59" w14:textId="77777777" w:rsidR="006166BD" w:rsidRDefault="006166BD" w:rsidP="006166BD">
            <w:pPr>
              <w:jc w:val="center"/>
              <w:rPr>
                <w:szCs w:val="24"/>
              </w:rPr>
            </w:pPr>
          </w:p>
        </w:tc>
        <w:tc>
          <w:tcPr>
            <w:tcW w:w="576" w:type="dxa"/>
            <w:vAlign w:val="center"/>
          </w:tcPr>
          <w:p w14:paraId="6F4E6FFD" w14:textId="77777777" w:rsidR="006166BD" w:rsidRDefault="006166BD" w:rsidP="006166BD">
            <w:pPr>
              <w:jc w:val="center"/>
              <w:rPr>
                <w:color w:val="000000"/>
              </w:rPr>
            </w:pPr>
            <w:r>
              <w:rPr>
                <w:color w:val="000000"/>
              </w:rPr>
              <w:t>-3</w:t>
            </w:r>
          </w:p>
        </w:tc>
        <w:tc>
          <w:tcPr>
            <w:tcW w:w="720" w:type="dxa"/>
            <w:vAlign w:val="center"/>
          </w:tcPr>
          <w:p w14:paraId="2F2B21C4" w14:textId="77777777" w:rsidR="006166BD" w:rsidRDefault="006166BD" w:rsidP="006166BD">
            <w:pPr>
              <w:jc w:val="center"/>
              <w:rPr>
                <w:color w:val="000000"/>
              </w:rPr>
            </w:pPr>
            <w:r>
              <w:rPr>
                <w:color w:val="000000"/>
              </w:rPr>
              <w:t>-1</w:t>
            </w:r>
          </w:p>
        </w:tc>
        <w:tc>
          <w:tcPr>
            <w:tcW w:w="576" w:type="dxa"/>
            <w:tcBorders>
              <w:top w:val="nil"/>
              <w:bottom w:val="nil"/>
            </w:tcBorders>
          </w:tcPr>
          <w:p w14:paraId="24BB2290" w14:textId="77777777" w:rsidR="006166BD" w:rsidRDefault="006166BD" w:rsidP="006166BD">
            <w:pPr>
              <w:rPr>
                <w:szCs w:val="24"/>
              </w:rPr>
            </w:pPr>
          </w:p>
        </w:tc>
        <w:tc>
          <w:tcPr>
            <w:tcW w:w="594" w:type="dxa"/>
            <w:vAlign w:val="center"/>
          </w:tcPr>
          <w:p w14:paraId="3A29B74B" w14:textId="77777777" w:rsidR="006166BD" w:rsidRDefault="006166BD" w:rsidP="006166BD">
            <w:pPr>
              <w:jc w:val="center"/>
              <w:rPr>
                <w:color w:val="000000"/>
              </w:rPr>
            </w:pPr>
            <w:r>
              <w:rPr>
                <w:color w:val="000000"/>
              </w:rPr>
              <w:t>-2</w:t>
            </w:r>
          </w:p>
        </w:tc>
        <w:tc>
          <w:tcPr>
            <w:tcW w:w="720" w:type="dxa"/>
            <w:vAlign w:val="center"/>
          </w:tcPr>
          <w:p w14:paraId="6D698EF0" w14:textId="77777777" w:rsidR="006166BD" w:rsidRDefault="006166BD" w:rsidP="006166BD">
            <w:pPr>
              <w:jc w:val="center"/>
              <w:rPr>
                <w:color w:val="000000"/>
              </w:rPr>
            </w:pPr>
            <w:r>
              <w:rPr>
                <w:color w:val="000000"/>
              </w:rPr>
              <w:t>-2</w:t>
            </w:r>
          </w:p>
        </w:tc>
      </w:tr>
      <w:tr w:rsidR="006166BD" w14:paraId="7B3E7D99" w14:textId="77777777" w:rsidTr="00233F84">
        <w:tc>
          <w:tcPr>
            <w:tcW w:w="540" w:type="dxa"/>
            <w:vAlign w:val="center"/>
          </w:tcPr>
          <w:p w14:paraId="036F1EBE" w14:textId="77777777" w:rsidR="006166BD" w:rsidRDefault="006166BD" w:rsidP="006166BD">
            <w:pPr>
              <w:jc w:val="center"/>
              <w:rPr>
                <w:color w:val="000000"/>
              </w:rPr>
            </w:pPr>
            <w:r>
              <w:rPr>
                <w:color w:val="000000"/>
              </w:rPr>
              <w:t>-1</w:t>
            </w:r>
          </w:p>
        </w:tc>
        <w:tc>
          <w:tcPr>
            <w:tcW w:w="720" w:type="dxa"/>
            <w:vAlign w:val="center"/>
          </w:tcPr>
          <w:p w14:paraId="58FB1D83" w14:textId="77777777" w:rsidR="006166BD" w:rsidRDefault="006166BD" w:rsidP="006166BD">
            <w:pPr>
              <w:jc w:val="center"/>
              <w:rPr>
                <w:color w:val="000000"/>
              </w:rPr>
            </w:pPr>
            <w:r>
              <w:rPr>
                <w:color w:val="000000"/>
              </w:rPr>
              <w:t>-3</w:t>
            </w:r>
          </w:p>
        </w:tc>
        <w:tc>
          <w:tcPr>
            <w:tcW w:w="594" w:type="dxa"/>
            <w:tcBorders>
              <w:top w:val="nil"/>
              <w:bottom w:val="nil"/>
            </w:tcBorders>
            <w:vAlign w:val="center"/>
          </w:tcPr>
          <w:p w14:paraId="34A81729" w14:textId="77777777" w:rsidR="006166BD" w:rsidRDefault="006166BD" w:rsidP="006166BD">
            <w:pPr>
              <w:jc w:val="center"/>
              <w:rPr>
                <w:szCs w:val="24"/>
              </w:rPr>
            </w:pPr>
          </w:p>
        </w:tc>
        <w:tc>
          <w:tcPr>
            <w:tcW w:w="576" w:type="dxa"/>
            <w:vAlign w:val="center"/>
          </w:tcPr>
          <w:p w14:paraId="2F8D614D" w14:textId="77777777" w:rsidR="006166BD" w:rsidRDefault="006166BD" w:rsidP="006166BD">
            <w:pPr>
              <w:jc w:val="center"/>
              <w:rPr>
                <w:color w:val="000000"/>
              </w:rPr>
            </w:pPr>
            <w:r>
              <w:rPr>
                <w:color w:val="000000"/>
              </w:rPr>
              <w:t>-2</w:t>
            </w:r>
          </w:p>
        </w:tc>
        <w:tc>
          <w:tcPr>
            <w:tcW w:w="720" w:type="dxa"/>
            <w:vAlign w:val="center"/>
          </w:tcPr>
          <w:p w14:paraId="5DDAA5E8" w14:textId="77777777" w:rsidR="006166BD" w:rsidRDefault="006166BD" w:rsidP="006166BD">
            <w:pPr>
              <w:jc w:val="center"/>
              <w:rPr>
                <w:color w:val="000000"/>
              </w:rPr>
            </w:pPr>
            <w:r>
              <w:rPr>
                <w:color w:val="000000"/>
              </w:rPr>
              <w:t>-3</w:t>
            </w:r>
          </w:p>
        </w:tc>
        <w:tc>
          <w:tcPr>
            <w:tcW w:w="576" w:type="dxa"/>
            <w:tcBorders>
              <w:top w:val="nil"/>
              <w:bottom w:val="nil"/>
            </w:tcBorders>
          </w:tcPr>
          <w:p w14:paraId="281B9471" w14:textId="77777777" w:rsidR="006166BD" w:rsidRDefault="006166BD" w:rsidP="006166BD">
            <w:pPr>
              <w:rPr>
                <w:szCs w:val="24"/>
              </w:rPr>
            </w:pPr>
          </w:p>
        </w:tc>
        <w:tc>
          <w:tcPr>
            <w:tcW w:w="594" w:type="dxa"/>
            <w:vAlign w:val="center"/>
          </w:tcPr>
          <w:p w14:paraId="451A80C0" w14:textId="77777777" w:rsidR="006166BD" w:rsidRDefault="006166BD" w:rsidP="006166BD">
            <w:pPr>
              <w:jc w:val="center"/>
              <w:rPr>
                <w:color w:val="000000"/>
              </w:rPr>
            </w:pPr>
            <w:r>
              <w:rPr>
                <w:color w:val="000000"/>
              </w:rPr>
              <w:t>-1</w:t>
            </w:r>
          </w:p>
        </w:tc>
        <w:tc>
          <w:tcPr>
            <w:tcW w:w="720" w:type="dxa"/>
            <w:vAlign w:val="center"/>
          </w:tcPr>
          <w:p w14:paraId="24CA2D74" w14:textId="77777777" w:rsidR="006166BD" w:rsidRDefault="006166BD" w:rsidP="006166BD">
            <w:pPr>
              <w:jc w:val="center"/>
              <w:rPr>
                <w:color w:val="000000"/>
              </w:rPr>
            </w:pPr>
            <w:r>
              <w:rPr>
                <w:color w:val="000000"/>
              </w:rPr>
              <w:t>-4</w:t>
            </w:r>
          </w:p>
        </w:tc>
      </w:tr>
      <w:tr w:rsidR="006166BD" w14:paraId="7D35C690" w14:textId="77777777" w:rsidTr="00233F84">
        <w:tc>
          <w:tcPr>
            <w:tcW w:w="540" w:type="dxa"/>
            <w:vAlign w:val="center"/>
          </w:tcPr>
          <w:p w14:paraId="27655B35" w14:textId="77777777" w:rsidR="006166BD" w:rsidRDefault="006166BD" w:rsidP="006166BD">
            <w:pPr>
              <w:jc w:val="center"/>
              <w:rPr>
                <w:color w:val="000000"/>
              </w:rPr>
            </w:pPr>
            <w:r>
              <w:rPr>
                <w:color w:val="000000"/>
              </w:rPr>
              <w:t>0</w:t>
            </w:r>
          </w:p>
        </w:tc>
        <w:tc>
          <w:tcPr>
            <w:tcW w:w="720" w:type="dxa"/>
            <w:vAlign w:val="center"/>
          </w:tcPr>
          <w:p w14:paraId="7668C735" w14:textId="77777777" w:rsidR="006166BD" w:rsidRDefault="006166BD" w:rsidP="006166BD">
            <w:pPr>
              <w:jc w:val="center"/>
              <w:rPr>
                <w:color w:val="000000"/>
              </w:rPr>
            </w:pPr>
            <w:r>
              <w:rPr>
                <w:color w:val="000000"/>
              </w:rPr>
              <w:t>4</w:t>
            </w:r>
          </w:p>
        </w:tc>
        <w:tc>
          <w:tcPr>
            <w:tcW w:w="594" w:type="dxa"/>
            <w:tcBorders>
              <w:top w:val="nil"/>
              <w:bottom w:val="nil"/>
            </w:tcBorders>
            <w:vAlign w:val="center"/>
          </w:tcPr>
          <w:p w14:paraId="2CAF3CFB" w14:textId="77777777" w:rsidR="006166BD" w:rsidRDefault="006166BD" w:rsidP="006166BD">
            <w:pPr>
              <w:jc w:val="center"/>
              <w:rPr>
                <w:szCs w:val="24"/>
              </w:rPr>
            </w:pPr>
          </w:p>
        </w:tc>
        <w:tc>
          <w:tcPr>
            <w:tcW w:w="576" w:type="dxa"/>
            <w:vAlign w:val="center"/>
          </w:tcPr>
          <w:p w14:paraId="59C3456B" w14:textId="77777777" w:rsidR="006166BD" w:rsidRDefault="006166BD" w:rsidP="006166BD">
            <w:pPr>
              <w:jc w:val="center"/>
              <w:rPr>
                <w:color w:val="000000"/>
              </w:rPr>
            </w:pPr>
            <w:r>
              <w:rPr>
                <w:color w:val="000000"/>
              </w:rPr>
              <w:t>-1</w:t>
            </w:r>
          </w:p>
        </w:tc>
        <w:tc>
          <w:tcPr>
            <w:tcW w:w="720" w:type="dxa"/>
            <w:vAlign w:val="center"/>
          </w:tcPr>
          <w:p w14:paraId="334B0AB7" w14:textId="77777777" w:rsidR="006166BD" w:rsidRDefault="006166BD" w:rsidP="006166BD">
            <w:pPr>
              <w:jc w:val="center"/>
              <w:rPr>
                <w:color w:val="000000"/>
              </w:rPr>
            </w:pPr>
            <w:r>
              <w:rPr>
                <w:color w:val="000000"/>
              </w:rPr>
              <w:t>4</w:t>
            </w:r>
          </w:p>
        </w:tc>
        <w:tc>
          <w:tcPr>
            <w:tcW w:w="576" w:type="dxa"/>
            <w:tcBorders>
              <w:top w:val="nil"/>
              <w:bottom w:val="nil"/>
            </w:tcBorders>
          </w:tcPr>
          <w:p w14:paraId="60E6D716" w14:textId="77777777" w:rsidR="006166BD" w:rsidRDefault="006166BD" w:rsidP="006166BD">
            <w:pPr>
              <w:rPr>
                <w:szCs w:val="24"/>
              </w:rPr>
            </w:pPr>
          </w:p>
        </w:tc>
        <w:tc>
          <w:tcPr>
            <w:tcW w:w="594" w:type="dxa"/>
            <w:vAlign w:val="center"/>
          </w:tcPr>
          <w:p w14:paraId="12D64135" w14:textId="77777777" w:rsidR="006166BD" w:rsidRDefault="006166BD" w:rsidP="006166BD">
            <w:pPr>
              <w:jc w:val="center"/>
              <w:rPr>
                <w:color w:val="000000"/>
              </w:rPr>
            </w:pPr>
            <w:r>
              <w:rPr>
                <w:color w:val="000000"/>
              </w:rPr>
              <w:t>0</w:t>
            </w:r>
          </w:p>
        </w:tc>
        <w:tc>
          <w:tcPr>
            <w:tcW w:w="720" w:type="dxa"/>
            <w:vAlign w:val="center"/>
          </w:tcPr>
          <w:p w14:paraId="40905C68" w14:textId="77777777" w:rsidR="006166BD" w:rsidRDefault="006166BD" w:rsidP="006166BD">
            <w:pPr>
              <w:jc w:val="center"/>
              <w:rPr>
                <w:color w:val="000000"/>
              </w:rPr>
            </w:pPr>
            <w:r>
              <w:rPr>
                <w:color w:val="000000"/>
              </w:rPr>
              <w:t>3</w:t>
            </w:r>
          </w:p>
        </w:tc>
      </w:tr>
      <w:tr w:rsidR="006166BD" w14:paraId="48B234A5" w14:textId="77777777" w:rsidTr="00233F84">
        <w:tc>
          <w:tcPr>
            <w:tcW w:w="540" w:type="dxa"/>
            <w:vAlign w:val="center"/>
          </w:tcPr>
          <w:p w14:paraId="130F78C7" w14:textId="77777777" w:rsidR="006166BD" w:rsidRDefault="006166BD" w:rsidP="006166BD">
            <w:pPr>
              <w:jc w:val="center"/>
              <w:rPr>
                <w:color w:val="000000"/>
              </w:rPr>
            </w:pPr>
            <w:r>
              <w:rPr>
                <w:color w:val="000000"/>
              </w:rPr>
              <w:t>1</w:t>
            </w:r>
          </w:p>
        </w:tc>
        <w:tc>
          <w:tcPr>
            <w:tcW w:w="720" w:type="dxa"/>
            <w:vAlign w:val="center"/>
          </w:tcPr>
          <w:p w14:paraId="53992483" w14:textId="77777777" w:rsidR="006166BD" w:rsidRDefault="006166BD" w:rsidP="006166BD">
            <w:pPr>
              <w:jc w:val="center"/>
              <w:rPr>
                <w:color w:val="000000"/>
              </w:rPr>
            </w:pPr>
            <w:r>
              <w:rPr>
                <w:color w:val="000000"/>
              </w:rPr>
              <w:t>2</w:t>
            </w:r>
          </w:p>
        </w:tc>
        <w:tc>
          <w:tcPr>
            <w:tcW w:w="594" w:type="dxa"/>
            <w:tcBorders>
              <w:top w:val="nil"/>
              <w:bottom w:val="nil"/>
            </w:tcBorders>
            <w:vAlign w:val="center"/>
          </w:tcPr>
          <w:p w14:paraId="351A949A" w14:textId="77777777" w:rsidR="006166BD" w:rsidRDefault="006166BD" w:rsidP="006166BD">
            <w:pPr>
              <w:jc w:val="center"/>
              <w:rPr>
                <w:szCs w:val="24"/>
              </w:rPr>
            </w:pPr>
          </w:p>
        </w:tc>
        <w:tc>
          <w:tcPr>
            <w:tcW w:w="576" w:type="dxa"/>
            <w:vAlign w:val="center"/>
          </w:tcPr>
          <w:p w14:paraId="57C397B5" w14:textId="77777777" w:rsidR="006166BD" w:rsidRDefault="006166BD" w:rsidP="006166BD">
            <w:pPr>
              <w:jc w:val="center"/>
              <w:rPr>
                <w:color w:val="000000"/>
              </w:rPr>
            </w:pPr>
            <w:r>
              <w:rPr>
                <w:color w:val="000000"/>
              </w:rPr>
              <w:t>0</w:t>
            </w:r>
          </w:p>
        </w:tc>
        <w:tc>
          <w:tcPr>
            <w:tcW w:w="720" w:type="dxa"/>
            <w:vAlign w:val="center"/>
          </w:tcPr>
          <w:p w14:paraId="059FEAB3" w14:textId="77777777" w:rsidR="006166BD" w:rsidRDefault="006166BD" w:rsidP="006166BD">
            <w:pPr>
              <w:jc w:val="center"/>
              <w:rPr>
                <w:color w:val="000000"/>
              </w:rPr>
            </w:pPr>
            <w:r>
              <w:rPr>
                <w:color w:val="000000"/>
              </w:rPr>
              <w:t>2</w:t>
            </w:r>
          </w:p>
        </w:tc>
        <w:tc>
          <w:tcPr>
            <w:tcW w:w="576" w:type="dxa"/>
            <w:tcBorders>
              <w:top w:val="nil"/>
              <w:bottom w:val="nil"/>
            </w:tcBorders>
          </w:tcPr>
          <w:p w14:paraId="62FB96BD" w14:textId="77777777" w:rsidR="006166BD" w:rsidRDefault="006166BD" w:rsidP="006166BD">
            <w:pPr>
              <w:rPr>
                <w:szCs w:val="24"/>
              </w:rPr>
            </w:pPr>
          </w:p>
        </w:tc>
        <w:tc>
          <w:tcPr>
            <w:tcW w:w="594" w:type="dxa"/>
            <w:vAlign w:val="center"/>
          </w:tcPr>
          <w:p w14:paraId="68D2B5F6" w14:textId="77777777" w:rsidR="006166BD" w:rsidRDefault="006166BD" w:rsidP="006166BD">
            <w:pPr>
              <w:jc w:val="center"/>
              <w:rPr>
                <w:color w:val="000000"/>
              </w:rPr>
            </w:pPr>
            <w:r>
              <w:rPr>
                <w:color w:val="000000"/>
              </w:rPr>
              <w:t>1</w:t>
            </w:r>
          </w:p>
        </w:tc>
        <w:tc>
          <w:tcPr>
            <w:tcW w:w="720" w:type="dxa"/>
            <w:vAlign w:val="center"/>
          </w:tcPr>
          <w:p w14:paraId="769B8E62" w14:textId="77777777" w:rsidR="006166BD" w:rsidRDefault="006166BD" w:rsidP="006166BD">
            <w:pPr>
              <w:jc w:val="center"/>
              <w:rPr>
                <w:color w:val="000000"/>
              </w:rPr>
            </w:pPr>
            <w:r>
              <w:rPr>
                <w:color w:val="000000"/>
              </w:rPr>
              <w:t>1</w:t>
            </w:r>
          </w:p>
        </w:tc>
      </w:tr>
      <w:tr w:rsidR="006166BD" w14:paraId="08EBA9F8" w14:textId="77777777" w:rsidTr="00233F84">
        <w:tc>
          <w:tcPr>
            <w:tcW w:w="540" w:type="dxa"/>
            <w:vAlign w:val="center"/>
          </w:tcPr>
          <w:p w14:paraId="779A7F45" w14:textId="77777777" w:rsidR="006166BD" w:rsidRDefault="006166BD" w:rsidP="006166BD">
            <w:pPr>
              <w:jc w:val="center"/>
              <w:rPr>
                <w:color w:val="000000"/>
              </w:rPr>
            </w:pPr>
            <w:r>
              <w:rPr>
                <w:color w:val="000000"/>
              </w:rPr>
              <w:t>2</w:t>
            </w:r>
          </w:p>
        </w:tc>
        <w:tc>
          <w:tcPr>
            <w:tcW w:w="720" w:type="dxa"/>
            <w:vAlign w:val="center"/>
          </w:tcPr>
          <w:p w14:paraId="7D117864" w14:textId="77777777" w:rsidR="006166BD" w:rsidRDefault="006166BD" w:rsidP="006166BD">
            <w:pPr>
              <w:jc w:val="center"/>
              <w:rPr>
                <w:color w:val="000000"/>
              </w:rPr>
            </w:pPr>
            <w:r>
              <w:rPr>
                <w:color w:val="000000"/>
              </w:rPr>
              <w:t>1</w:t>
            </w:r>
          </w:p>
        </w:tc>
        <w:tc>
          <w:tcPr>
            <w:tcW w:w="594" w:type="dxa"/>
            <w:tcBorders>
              <w:top w:val="nil"/>
              <w:bottom w:val="nil"/>
            </w:tcBorders>
            <w:vAlign w:val="center"/>
          </w:tcPr>
          <w:p w14:paraId="22449E20" w14:textId="77777777" w:rsidR="006166BD" w:rsidRDefault="006166BD" w:rsidP="006166BD">
            <w:pPr>
              <w:jc w:val="center"/>
              <w:rPr>
                <w:szCs w:val="24"/>
              </w:rPr>
            </w:pPr>
          </w:p>
        </w:tc>
        <w:tc>
          <w:tcPr>
            <w:tcW w:w="576" w:type="dxa"/>
            <w:vAlign w:val="center"/>
          </w:tcPr>
          <w:p w14:paraId="3D72E69A" w14:textId="77777777" w:rsidR="006166BD" w:rsidRDefault="006166BD" w:rsidP="006166BD">
            <w:pPr>
              <w:jc w:val="center"/>
              <w:rPr>
                <w:color w:val="000000"/>
              </w:rPr>
            </w:pPr>
            <w:r>
              <w:rPr>
                <w:color w:val="000000"/>
              </w:rPr>
              <w:t>1</w:t>
            </w:r>
          </w:p>
        </w:tc>
        <w:tc>
          <w:tcPr>
            <w:tcW w:w="720" w:type="dxa"/>
            <w:vAlign w:val="center"/>
          </w:tcPr>
          <w:p w14:paraId="7C056587" w14:textId="77777777" w:rsidR="006166BD" w:rsidRDefault="006166BD" w:rsidP="006166BD">
            <w:pPr>
              <w:jc w:val="center"/>
              <w:rPr>
                <w:color w:val="000000"/>
              </w:rPr>
            </w:pPr>
            <w:r>
              <w:rPr>
                <w:color w:val="000000"/>
              </w:rPr>
              <w:t>1</w:t>
            </w:r>
          </w:p>
        </w:tc>
        <w:tc>
          <w:tcPr>
            <w:tcW w:w="576" w:type="dxa"/>
            <w:tcBorders>
              <w:top w:val="nil"/>
              <w:bottom w:val="nil"/>
            </w:tcBorders>
          </w:tcPr>
          <w:p w14:paraId="7614E619" w14:textId="77777777" w:rsidR="006166BD" w:rsidRDefault="006166BD" w:rsidP="006166BD">
            <w:pPr>
              <w:rPr>
                <w:szCs w:val="24"/>
              </w:rPr>
            </w:pPr>
          </w:p>
        </w:tc>
        <w:tc>
          <w:tcPr>
            <w:tcW w:w="594" w:type="dxa"/>
            <w:vAlign w:val="center"/>
          </w:tcPr>
          <w:p w14:paraId="1ACC493E" w14:textId="77777777" w:rsidR="006166BD" w:rsidRDefault="006166BD" w:rsidP="006166BD">
            <w:pPr>
              <w:jc w:val="center"/>
              <w:rPr>
                <w:color w:val="000000"/>
              </w:rPr>
            </w:pPr>
            <w:r>
              <w:rPr>
                <w:color w:val="000000"/>
              </w:rPr>
              <w:t>2</w:t>
            </w:r>
          </w:p>
        </w:tc>
        <w:tc>
          <w:tcPr>
            <w:tcW w:w="720" w:type="dxa"/>
            <w:vAlign w:val="center"/>
          </w:tcPr>
          <w:p w14:paraId="2A228240" w14:textId="77777777" w:rsidR="006166BD" w:rsidRDefault="006166BD" w:rsidP="006166BD">
            <w:pPr>
              <w:jc w:val="center"/>
              <w:rPr>
                <w:color w:val="000000"/>
              </w:rPr>
            </w:pPr>
            <w:r>
              <w:rPr>
                <w:color w:val="000000"/>
              </w:rPr>
              <w:t>0</w:t>
            </w:r>
          </w:p>
        </w:tc>
      </w:tr>
    </w:tbl>
    <w:p w14:paraId="53E444F7" w14:textId="77777777" w:rsidR="00E95EAE" w:rsidRDefault="00E95EAE" w:rsidP="00E95EAE"/>
    <w:p w14:paraId="7736A892" w14:textId="77777777" w:rsidR="006166BD" w:rsidRDefault="006166BD" w:rsidP="00E95EAE"/>
    <w:p w14:paraId="06EDD803" w14:textId="77777777" w:rsidR="006166BD" w:rsidRDefault="006166BD" w:rsidP="00E95EAE"/>
    <w:p w14:paraId="6D849F03" w14:textId="77777777" w:rsidR="006166BD" w:rsidRDefault="006166BD" w:rsidP="00E95EAE"/>
    <w:p w14:paraId="13D53193" w14:textId="77777777" w:rsidR="006166BD" w:rsidRDefault="006166BD" w:rsidP="00E95EAE"/>
    <w:p w14:paraId="74DB9510" w14:textId="77777777" w:rsidR="006166BD" w:rsidRPr="005C1B0E" w:rsidRDefault="006166BD" w:rsidP="00E95EAE"/>
    <w:p w14:paraId="26F27DA7" w14:textId="77777777" w:rsidR="00E95EAE" w:rsidRDefault="007C4639" w:rsidP="00E95EAE">
      <w:r>
        <w:rPr>
          <w:noProof/>
          <w:position w:val="-14"/>
        </w:rPr>
        <w:lastRenderedPageBreak/>
        <w:drawing>
          <wp:anchor distT="0" distB="0" distL="114300" distR="114300" simplePos="0" relativeHeight="251651584" behindDoc="0" locked="0" layoutInCell="1" allowOverlap="1" wp14:anchorId="25A98B22" wp14:editId="744B4D99">
            <wp:simplePos x="0" y="0"/>
            <wp:positionH relativeFrom="column">
              <wp:posOffset>4227143</wp:posOffset>
            </wp:positionH>
            <wp:positionV relativeFrom="paragraph">
              <wp:posOffset>77230</wp:posOffset>
            </wp:positionV>
            <wp:extent cx="1624965" cy="1637665"/>
            <wp:effectExtent l="0" t="0" r="0" b="0"/>
            <wp:wrapThrough wrapText="bothSides">
              <wp:wrapPolygon edited="0">
                <wp:start x="0" y="0"/>
                <wp:lineTo x="0" y="21357"/>
                <wp:lineTo x="21271" y="21357"/>
                <wp:lineTo x="21271" y="0"/>
                <wp:lineTo x="0" y="0"/>
              </wp:wrapPolygon>
            </wp:wrapThrough>
            <wp:docPr id="283" name="Picture 283" descr="Macintosh HD:Users:kimberleymstern:Documents:AAAAAA-CALC:X:EX1.5_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7" descr="Macintosh HD:Users:kimberleymstern:Documents:AAAAAA-CALC:X:EX1.5_17.png"/>
                    <pic:cNvPicPr>
                      <a:picLocks noChangeAspect="1" noChangeArrowheads="1"/>
                    </pic:cNvPicPr>
                  </pic:nvPicPr>
                  <pic:blipFill>
                    <a:blip r:embed="rId1548">
                      <a:extLst>
                        <a:ext uri="{28A0092B-C50C-407E-A947-70E740481C1C}">
                          <a14:useLocalDpi xmlns:a14="http://schemas.microsoft.com/office/drawing/2010/main" val="0"/>
                        </a:ext>
                      </a:extLst>
                    </a:blip>
                    <a:srcRect/>
                    <a:stretch>
                      <a:fillRect/>
                    </a:stretch>
                  </pic:blipFill>
                  <pic:spPr bwMode="auto">
                    <a:xfrm>
                      <a:off x="0" y="0"/>
                      <a:ext cx="1624965" cy="1637665"/>
                    </a:xfrm>
                    <a:prstGeom prst="rect">
                      <a:avLst/>
                    </a:prstGeom>
                    <a:noFill/>
                    <a:ln>
                      <a:noFill/>
                    </a:ln>
                  </pic:spPr>
                </pic:pic>
              </a:graphicData>
            </a:graphic>
          </wp:anchor>
        </w:drawing>
      </w:r>
      <w:r w:rsidR="00E95EAE">
        <w:t xml:space="preserve">The graph of </w:t>
      </w:r>
      <w:r w:rsidR="00E95EAE" w:rsidRPr="00906B1A">
        <w:rPr>
          <w:position w:val="-14"/>
        </w:rPr>
        <w:object w:dxaOrig="1020" w:dyaOrig="400" w14:anchorId="07ECD3E8">
          <v:shape id="_x0000_i1773" type="#_x0000_t75" style="width:50.25pt;height:19.5pt" o:ole="">
            <v:imagedata r:id="rId1549" o:title=""/>
          </v:shape>
          <o:OLEObject Type="Embed" ProgID="Equation.3" ShapeID="_x0000_i1773" DrawAspect="Content" ObjectID="_1718714793" r:id="rId1550"/>
        </w:object>
      </w:r>
      <w:r w:rsidR="00E95EAE">
        <w:t xml:space="preserve"> is shown.  Sketch a graph of each transformation of </w:t>
      </w:r>
      <w:r w:rsidR="00E95EAE" w:rsidRPr="00906B1A">
        <w:rPr>
          <w:position w:val="-10"/>
        </w:rPr>
        <w:object w:dxaOrig="540" w:dyaOrig="320" w14:anchorId="238A1F5C">
          <v:shape id="_x0000_i1774" type="#_x0000_t75" style="width:27pt;height:15pt" o:ole="">
            <v:imagedata r:id="rId1551" o:title=""/>
          </v:shape>
          <o:OLEObject Type="Embed" ProgID="Equation.3" ShapeID="_x0000_i1774" DrawAspect="Content" ObjectID="_1718714794" r:id="rId1552"/>
        </w:object>
      </w:r>
      <w:r w:rsidR="006166BD">
        <w:t>.</w:t>
      </w:r>
    </w:p>
    <w:p w14:paraId="3FCB2671" w14:textId="77777777" w:rsidR="00E95EAE" w:rsidRDefault="00E95EAE" w:rsidP="00F62BB1">
      <w:pPr>
        <w:pStyle w:val="MTDisplayEquation"/>
        <w:numPr>
          <w:ilvl w:val="0"/>
          <w:numId w:val="19"/>
        </w:numPr>
        <w:rPr>
          <w:szCs w:val="24"/>
        </w:rPr>
      </w:pPr>
      <w:r w:rsidRPr="00906B1A">
        <w:rPr>
          <w:position w:val="-14"/>
        </w:rPr>
        <w:object w:dxaOrig="1320" w:dyaOrig="400" w14:anchorId="04E1C91E">
          <v:shape id="_x0000_i1775" type="#_x0000_t75" style="width:65.25pt;height:19.5pt" o:ole="">
            <v:imagedata r:id="rId1553" o:title=""/>
          </v:shape>
          <o:OLEObject Type="Embed" ProgID="Equation.3" ShapeID="_x0000_i1775" DrawAspect="Content" ObjectID="_1718714795" r:id="rId1554"/>
        </w:object>
      </w:r>
    </w:p>
    <w:p w14:paraId="6F8E8E6C" w14:textId="77777777" w:rsidR="00E95EAE" w:rsidRDefault="00E95EAE" w:rsidP="00F62BB1">
      <w:pPr>
        <w:pStyle w:val="MTDisplayEquation"/>
        <w:numPr>
          <w:ilvl w:val="0"/>
          <w:numId w:val="19"/>
        </w:numPr>
        <w:tabs>
          <w:tab w:val="clear" w:pos="5040"/>
          <w:tab w:val="center" w:pos="720"/>
        </w:tabs>
        <w:rPr>
          <w:szCs w:val="24"/>
        </w:rPr>
      </w:pPr>
      <w:r w:rsidRPr="00906B1A">
        <w:rPr>
          <w:position w:val="-14"/>
        </w:rPr>
        <w:object w:dxaOrig="1320" w:dyaOrig="400" w14:anchorId="64ED3C51">
          <v:shape id="_x0000_i1776" type="#_x0000_t75" style="width:65.25pt;height:19.5pt" o:ole="">
            <v:imagedata r:id="rId1555" o:title=""/>
          </v:shape>
          <o:OLEObject Type="Embed" ProgID="Equation.3" ShapeID="_x0000_i1776" DrawAspect="Content" ObjectID="_1718714796" r:id="rId1556"/>
        </w:object>
      </w:r>
    </w:p>
    <w:p w14:paraId="4AFAA91D" w14:textId="77777777" w:rsidR="00E95EAE" w:rsidRDefault="00E95EAE" w:rsidP="00F62BB1">
      <w:pPr>
        <w:pStyle w:val="MTDisplayEquation"/>
        <w:numPr>
          <w:ilvl w:val="0"/>
          <w:numId w:val="19"/>
        </w:numPr>
        <w:tabs>
          <w:tab w:val="clear" w:pos="5040"/>
          <w:tab w:val="center" w:pos="720"/>
        </w:tabs>
        <w:rPr>
          <w:szCs w:val="24"/>
        </w:rPr>
      </w:pPr>
      <w:r w:rsidRPr="00906B1A">
        <w:rPr>
          <w:position w:val="-14"/>
        </w:rPr>
        <w:object w:dxaOrig="1140" w:dyaOrig="400" w14:anchorId="7C2FE702">
          <v:shape id="_x0000_i1777" type="#_x0000_t75" style="width:57pt;height:19.5pt" o:ole="">
            <v:imagedata r:id="rId1557" o:title=""/>
          </v:shape>
          <o:OLEObject Type="Embed" ProgID="Equation.3" ShapeID="_x0000_i1777" DrawAspect="Content" ObjectID="_1718714797" r:id="rId1558"/>
        </w:object>
      </w:r>
    </w:p>
    <w:p w14:paraId="0D369C53" w14:textId="77777777" w:rsidR="00E95EAE" w:rsidRDefault="00E95EAE" w:rsidP="00F62BB1">
      <w:pPr>
        <w:pStyle w:val="MTDisplayEquation"/>
        <w:numPr>
          <w:ilvl w:val="0"/>
          <w:numId w:val="19"/>
        </w:numPr>
        <w:tabs>
          <w:tab w:val="clear" w:pos="5040"/>
          <w:tab w:val="center" w:pos="720"/>
        </w:tabs>
        <w:rPr>
          <w:szCs w:val="24"/>
        </w:rPr>
      </w:pPr>
      <w:r w:rsidRPr="00906B1A">
        <w:rPr>
          <w:position w:val="-14"/>
        </w:rPr>
        <w:object w:dxaOrig="1140" w:dyaOrig="400" w14:anchorId="54BE3408">
          <v:shape id="_x0000_i1778" type="#_x0000_t75" style="width:57pt;height:19.5pt" o:ole="">
            <v:imagedata r:id="rId1559" o:title=""/>
          </v:shape>
          <o:OLEObject Type="Embed" ProgID="Equation.3" ShapeID="_x0000_i1778" DrawAspect="Content" ObjectID="_1718714798" r:id="rId1560"/>
        </w:object>
      </w:r>
    </w:p>
    <w:p w14:paraId="0317C704" w14:textId="77777777" w:rsidR="00BC78F7" w:rsidRDefault="00BC78F7" w:rsidP="00E95EAE"/>
    <w:p w14:paraId="423A9408" w14:textId="77777777" w:rsidR="00E95EAE" w:rsidRDefault="00E95EAE" w:rsidP="00E95EAE">
      <w:r>
        <w:t>Sketch a graph of each function as a transformation of a toolkit function.</w:t>
      </w:r>
    </w:p>
    <w:p w14:paraId="5C4DDDDC" w14:textId="77777777" w:rsidR="00E95EAE" w:rsidRPr="004C52E7" w:rsidRDefault="00E95EAE" w:rsidP="00F62BB1">
      <w:pPr>
        <w:pStyle w:val="MTDisplayEquation"/>
        <w:numPr>
          <w:ilvl w:val="0"/>
          <w:numId w:val="20"/>
        </w:numPr>
        <w:rPr>
          <w:szCs w:val="24"/>
        </w:rPr>
      </w:pPr>
      <w:r w:rsidRPr="00906B1A">
        <w:rPr>
          <w:position w:val="-14"/>
        </w:rPr>
        <w:object w:dxaOrig="1719" w:dyaOrig="400" w14:anchorId="1FDEFDEF">
          <v:shape id="_x0000_i1779" type="#_x0000_t75" style="width:85.5pt;height:19.5pt" o:ole="">
            <v:imagedata r:id="rId1561" o:title=""/>
          </v:shape>
          <o:OLEObject Type="Embed" ProgID="Equation.3" ShapeID="_x0000_i1779" DrawAspect="Content" ObjectID="_1718714799" r:id="rId1562"/>
        </w:object>
      </w:r>
    </w:p>
    <w:p w14:paraId="3245216E" w14:textId="77777777" w:rsidR="00E95EAE" w:rsidRDefault="00E95EAE" w:rsidP="00F62BB1">
      <w:pPr>
        <w:pStyle w:val="MTDisplayEquation"/>
        <w:numPr>
          <w:ilvl w:val="0"/>
          <w:numId w:val="20"/>
        </w:numPr>
        <w:rPr>
          <w:szCs w:val="24"/>
        </w:rPr>
      </w:pPr>
      <w:r w:rsidRPr="00906B1A">
        <w:rPr>
          <w:position w:val="-14"/>
        </w:rPr>
        <w:object w:dxaOrig="1600" w:dyaOrig="400" w14:anchorId="48C08A4C">
          <v:shape id="_x0000_i1780" type="#_x0000_t75" style="width:80.25pt;height:19.5pt" o:ole="">
            <v:imagedata r:id="rId1563" o:title=""/>
          </v:shape>
          <o:OLEObject Type="Embed" ProgID="Equation.3" ShapeID="_x0000_i1780" DrawAspect="Content" ObjectID="_1718714800" r:id="rId1564"/>
        </w:object>
      </w:r>
    </w:p>
    <w:p w14:paraId="21205101" w14:textId="77777777" w:rsidR="00E95EAE" w:rsidRDefault="00E95EAE" w:rsidP="00F62BB1">
      <w:pPr>
        <w:pStyle w:val="MTDisplayEquation"/>
        <w:numPr>
          <w:ilvl w:val="0"/>
          <w:numId w:val="20"/>
        </w:numPr>
        <w:rPr>
          <w:szCs w:val="24"/>
        </w:rPr>
      </w:pPr>
      <w:r w:rsidRPr="00906B1A">
        <w:rPr>
          <w:position w:val="-14"/>
        </w:rPr>
        <w:object w:dxaOrig="1800" w:dyaOrig="440" w14:anchorId="1D866299">
          <v:shape id="_x0000_i1781" type="#_x0000_t75" style="width:90.75pt;height:22.5pt" o:ole="">
            <v:imagedata r:id="rId1565" o:title=""/>
          </v:shape>
          <o:OLEObject Type="Embed" ProgID="Equation.3" ShapeID="_x0000_i1781" DrawAspect="Content" ObjectID="_1718714801" r:id="rId1566"/>
        </w:object>
      </w:r>
    </w:p>
    <w:p w14:paraId="6FD0573F" w14:textId="77777777" w:rsidR="00E95EAE" w:rsidRPr="00CB6A9B" w:rsidRDefault="00E95EAE" w:rsidP="00F62BB1">
      <w:pPr>
        <w:pStyle w:val="MTDisplayEquation"/>
        <w:numPr>
          <w:ilvl w:val="0"/>
          <w:numId w:val="20"/>
        </w:numPr>
        <w:rPr>
          <w:szCs w:val="24"/>
        </w:rPr>
      </w:pPr>
      <w:r w:rsidRPr="00906B1A">
        <w:rPr>
          <w:position w:val="-14"/>
        </w:rPr>
        <w:object w:dxaOrig="1680" w:dyaOrig="420" w14:anchorId="47814B04">
          <v:shape id="_x0000_i1782" type="#_x0000_t75" style="width:82.5pt;height:21.75pt" o:ole="">
            <v:imagedata r:id="rId1567" o:title=""/>
          </v:shape>
          <o:OLEObject Type="Embed" ProgID="Equation.3" ShapeID="_x0000_i1782" DrawAspect="Content" ObjectID="_1718714802" r:id="rId1568"/>
        </w:object>
      </w:r>
    </w:p>
    <w:p w14:paraId="26AFFB75" w14:textId="77777777" w:rsidR="00E95EAE" w:rsidRPr="00517049" w:rsidRDefault="00E95EAE" w:rsidP="00517049">
      <w:r w:rsidRPr="005C1B0E">
        <w:t> Write an equatio</w:t>
      </w:r>
      <w:r>
        <w:t>n for each function graphed below.</w:t>
      </w:r>
    </w:p>
    <w:p w14:paraId="484E7CD0" w14:textId="77777777" w:rsidR="00E95EAE" w:rsidRDefault="00E95EAE" w:rsidP="00E95EAE">
      <w:pPr>
        <w:rPr>
          <w:noProof/>
        </w:rPr>
      </w:pPr>
      <w:r>
        <w:t>25.</w:t>
      </w:r>
      <w:r w:rsidR="00A907B9">
        <w:rPr>
          <w:noProof/>
        </w:rPr>
        <w:drawing>
          <wp:inline distT="0" distB="0" distL="0" distR="0" wp14:anchorId="4627C493" wp14:editId="7EAD195C">
            <wp:extent cx="1714500" cy="1702579"/>
            <wp:effectExtent l="0" t="0" r="0" b="0"/>
            <wp:docPr id="284" name="Picture 284" descr="Macintosh HD:Users:kimberleymstern:Documents:AAAAAA-CALC:X:EX1.5_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2" descr="Macintosh HD:Users:kimberleymstern:Documents:AAAAAA-CALC:X:EX1.5_25.png"/>
                    <pic:cNvPicPr>
                      <a:picLocks noChangeAspect="1" noChangeArrowheads="1"/>
                    </pic:cNvPicPr>
                  </pic:nvPicPr>
                  <pic:blipFill>
                    <a:blip r:embed="rId1569">
                      <a:extLst>
                        <a:ext uri="{28A0092B-C50C-407E-A947-70E740481C1C}">
                          <a14:useLocalDpi xmlns:a14="http://schemas.microsoft.com/office/drawing/2010/main" val="0"/>
                        </a:ext>
                      </a:extLst>
                    </a:blip>
                    <a:srcRect/>
                    <a:stretch>
                      <a:fillRect/>
                    </a:stretch>
                  </pic:blipFill>
                  <pic:spPr bwMode="auto">
                    <a:xfrm>
                      <a:off x="0" y="0"/>
                      <a:ext cx="1715813" cy="1703883"/>
                    </a:xfrm>
                    <a:prstGeom prst="rect">
                      <a:avLst/>
                    </a:prstGeom>
                    <a:noFill/>
                    <a:ln>
                      <a:noFill/>
                    </a:ln>
                  </pic:spPr>
                </pic:pic>
              </a:graphicData>
            </a:graphic>
          </wp:inline>
        </w:drawing>
      </w:r>
      <w:r>
        <w:tab/>
      </w:r>
      <w:r>
        <w:tab/>
        <w:t>26.</w:t>
      </w:r>
      <w:r>
        <w:rPr>
          <w:noProof/>
        </w:rPr>
        <w:t xml:space="preserve"> </w:t>
      </w:r>
      <w:r w:rsidR="00A907B9">
        <w:rPr>
          <w:noProof/>
        </w:rPr>
        <w:drawing>
          <wp:inline distT="0" distB="0" distL="0" distR="0" wp14:anchorId="51B2D615" wp14:editId="54CBC09D">
            <wp:extent cx="1689100" cy="1691057"/>
            <wp:effectExtent l="0" t="0" r="0" b="10795"/>
            <wp:docPr id="285" name="Picture 285" descr="Macintosh HD:Users:kimberleymstern:Documents:AAAAAA-CALC:X:EX1.5_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3" descr="Macintosh HD:Users:kimberleymstern:Documents:AAAAAA-CALC:X:EX1.5_26.png"/>
                    <pic:cNvPicPr>
                      <a:picLocks noChangeAspect="1" noChangeArrowheads="1"/>
                    </pic:cNvPicPr>
                  </pic:nvPicPr>
                  <pic:blipFill>
                    <a:blip r:embed="rId1570">
                      <a:extLst>
                        <a:ext uri="{28A0092B-C50C-407E-A947-70E740481C1C}">
                          <a14:useLocalDpi xmlns:a14="http://schemas.microsoft.com/office/drawing/2010/main" val="0"/>
                        </a:ext>
                      </a:extLst>
                    </a:blip>
                    <a:srcRect/>
                    <a:stretch>
                      <a:fillRect/>
                    </a:stretch>
                  </pic:blipFill>
                  <pic:spPr bwMode="auto">
                    <a:xfrm>
                      <a:off x="0" y="0"/>
                      <a:ext cx="1689170" cy="1691127"/>
                    </a:xfrm>
                    <a:prstGeom prst="rect">
                      <a:avLst/>
                    </a:prstGeom>
                    <a:noFill/>
                    <a:ln>
                      <a:noFill/>
                    </a:ln>
                  </pic:spPr>
                </pic:pic>
              </a:graphicData>
            </a:graphic>
          </wp:inline>
        </w:drawing>
      </w:r>
    </w:p>
    <w:p w14:paraId="06171214" w14:textId="77777777" w:rsidR="00E95EAE" w:rsidRDefault="00E95EAE" w:rsidP="00E95EAE">
      <w:r>
        <w:rPr>
          <w:noProof/>
        </w:rPr>
        <w:t xml:space="preserve">27. </w:t>
      </w:r>
      <w:r w:rsidR="00A907B9">
        <w:rPr>
          <w:noProof/>
        </w:rPr>
        <w:drawing>
          <wp:inline distT="0" distB="0" distL="0" distR="0" wp14:anchorId="27A930D6" wp14:editId="20C34781">
            <wp:extent cx="1739900" cy="1711707"/>
            <wp:effectExtent l="0" t="0" r="0" b="0"/>
            <wp:docPr id="286" name="Picture 286" descr="Macintosh HD:Users:kimberleymstern:Documents:AAAAAA-CALC:X:EX1.5_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4" descr="Macintosh HD:Users:kimberleymstern:Documents:AAAAAA-CALC:X:EX1.5_27.png"/>
                    <pic:cNvPicPr>
                      <a:picLocks noChangeAspect="1" noChangeArrowheads="1"/>
                    </pic:cNvPicPr>
                  </pic:nvPicPr>
                  <pic:blipFill>
                    <a:blip r:embed="rId1571">
                      <a:extLst>
                        <a:ext uri="{28A0092B-C50C-407E-A947-70E740481C1C}">
                          <a14:useLocalDpi xmlns:a14="http://schemas.microsoft.com/office/drawing/2010/main" val="0"/>
                        </a:ext>
                      </a:extLst>
                    </a:blip>
                    <a:srcRect/>
                    <a:stretch>
                      <a:fillRect/>
                    </a:stretch>
                  </pic:blipFill>
                  <pic:spPr bwMode="auto">
                    <a:xfrm>
                      <a:off x="0" y="0"/>
                      <a:ext cx="1740834" cy="1712626"/>
                    </a:xfrm>
                    <a:prstGeom prst="rect">
                      <a:avLst/>
                    </a:prstGeom>
                    <a:noFill/>
                    <a:ln>
                      <a:noFill/>
                    </a:ln>
                  </pic:spPr>
                </pic:pic>
              </a:graphicData>
            </a:graphic>
          </wp:inline>
        </w:drawing>
      </w:r>
      <w:r w:rsidR="00517049">
        <w:rPr>
          <w:noProof/>
        </w:rPr>
        <w:tab/>
      </w:r>
      <w:r w:rsidR="00517049">
        <w:rPr>
          <w:noProof/>
        </w:rPr>
        <w:tab/>
      </w:r>
      <w:r>
        <w:rPr>
          <w:noProof/>
        </w:rPr>
        <w:t>28.</w:t>
      </w:r>
      <w:r w:rsidR="00A907B9">
        <w:rPr>
          <w:noProof/>
        </w:rPr>
        <w:drawing>
          <wp:inline distT="0" distB="0" distL="0" distR="0" wp14:anchorId="7E9AD775" wp14:editId="15489B2B">
            <wp:extent cx="1701800" cy="1703772"/>
            <wp:effectExtent l="0" t="0" r="0" b="0"/>
            <wp:docPr id="287" name="Picture 287" descr="Macintosh HD:Users:kimberleymstern:Documents:AAAAAA-CALC:X:EX1.5_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5" descr="Macintosh HD:Users:kimberleymstern:Documents:AAAAAA-CALC:X:EX1.5_28.png"/>
                    <pic:cNvPicPr>
                      <a:picLocks noChangeAspect="1" noChangeArrowheads="1"/>
                    </pic:cNvPicPr>
                  </pic:nvPicPr>
                  <pic:blipFill>
                    <a:blip r:embed="rId1572">
                      <a:extLst>
                        <a:ext uri="{28A0092B-C50C-407E-A947-70E740481C1C}">
                          <a14:useLocalDpi xmlns:a14="http://schemas.microsoft.com/office/drawing/2010/main" val="0"/>
                        </a:ext>
                      </a:extLst>
                    </a:blip>
                    <a:srcRect/>
                    <a:stretch>
                      <a:fillRect/>
                    </a:stretch>
                  </pic:blipFill>
                  <pic:spPr bwMode="auto">
                    <a:xfrm>
                      <a:off x="0" y="0"/>
                      <a:ext cx="1701800" cy="1703772"/>
                    </a:xfrm>
                    <a:prstGeom prst="rect">
                      <a:avLst/>
                    </a:prstGeom>
                    <a:noFill/>
                    <a:ln>
                      <a:noFill/>
                    </a:ln>
                  </pic:spPr>
                </pic:pic>
              </a:graphicData>
            </a:graphic>
          </wp:inline>
        </w:drawing>
      </w:r>
    </w:p>
    <w:p w14:paraId="3E1D4CED" w14:textId="77777777" w:rsidR="006166BD" w:rsidRDefault="006166BD" w:rsidP="00E95EAE"/>
    <w:p w14:paraId="051CFAC4" w14:textId="77777777" w:rsidR="006166BD" w:rsidRDefault="006166BD" w:rsidP="00E95EAE"/>
    <w:p w14:paraId="43CCDC70" w14:textId="77777777" w:rsidR="006166BD" w:rsidRDefault="006166BD" w:rsidP="00E95EAE"/>
    <w:p w14:paraId="2531871C" w14:textId="77777777" w:rsidR="006166BD" w:rsidRDefault="006166BD" w:rsidP="00E95EAE"/>
    <w:p w14:paraId="78190F84" w14:textId="77777777" w:rsidR="00E95EAE" w:rsidRPr="00B76724" w:rsidRDefault="00E95EAE" w:rsidP="00E95EAE">
      <w:r w:rsidRPr="00B76724">
        <w:lastRenderedPageBreak/>
        <w:t>Find a formula for each of the transformations of the square root wh</w:t>
      </w:r>
      <w:r>
        <w:t xml:space="preserve">ose graphs are given below. </w:t>
      </w:r>
      <w:r w:rsidRPr="00B76724">
        <w:br/>
      </w:r>
      <w:r>
        <w:t xml:space="preserve">29. </w:t>
      </w:r>
      <w:r w:rsidR="001D48CF">
        <w:rPr>
          <w:noProof/>
        </w:rPr>
        <w:drawing>
          <wp:inline distT="0" distB="0" distL="0" distR="0" wp14:anchorId="1D75773F" wp14:editId="3E6C6F53">
            <wp:extent cx="1679379" cy="1700784"/>
            <wp:effectExtent l="0" t="0" r="0" b="0"/>
            <wp:docPr id="288" name="Picture 288" descr="Macintosh HD:Users:kimberleymstern:Documents:AAAAAA-CALC:X:EX1.5_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6" descr="Macintosh HD:Users:kimberleymstern:Documents:AAAAAA-CALC:X:EX1.5_29.png"/>
                    <pic:cNvPicPr>
                      <a:picLocks noChangeAspect="1" noChangeArrowheads="1"/>
                    </pic:cNvPicPr>
                  </pic:nvPicPr>
                  <pic:blipFill>
                    <a:blip r:embed="rId1573">
                      <a:extLst>
                        <a:ext uri="{28A0092B-C50C-407E-A947-70E740481C1C}">
                          <a14:useLocalDpi xmlns:a14="http://schemas.microsoft.com/office/drawing/2010/main" val="0"/>
                        </a:ext>
                      </a:extLst>
                    </a:blip>
                    <a:srcRect/>
                    <a:stretch>
                      <a:fillRect/>
                    </a:stretch>
                  </pic:blipFill>
                  <pic:spPr bwMode="auto">
                    <a:xfrm>
                      <a:off x="0" y="0"/>
                      <a:ext cx="1679379" cy="1700784"/>
                    </a:xfrm>
                    <a:prstGeom prst="rect">
                      <a:avLst/>
                    </a:prstGeom>
                    <a:noFill/>
                    <a:ln>
                      <a:noFill/>
                    </a:ln>
                  </pic:spPr>
                </pic:pic>
              </a:graphicData>
            </a:graphic>
          </wp:inline>
        </w:drawing>
      </w:r>
      <w:r w:rsidR="001D48CF">
        <w:tab/>
      </w:r>
      <w:r w:rsidR="001D48CF">
        <w:tab/>
      </w:r>
      <w:r>
        <w:t xml:space="preserve">30. </w:t>
      </w:r>
      <w:r w:rsidR="001D48CF">
        <w:rPr>
          <w:noProof/>
        </w:rPr>
        <w:drawing>
          <wp:inline distT="0" distB="0" distL="0" distR="0" wp14:anchorId="60F788E9" wp14:editId="134C309C">
            <wp:extent cx="1739072" cy="1700784"/>
            <wp:effectExtent l="0" t="0" r="0" b="0"/>
            <wp:docPr id="289" name="Picture 289" descr="Macintosh HD:Users:kimberleymstern:Documents:AAAAAA-CALC:X:EX1.5_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7" descr="Macintosh HD:Users:kimberleymstern:Documents:AAAAAA-CALC:X:EX1.5_30.png"/>
                    <pic:cNvPicPr>
                      <a:picLocks noChangeAspect="1" noChangeArrowheads="1"/>
                    </pic:cNvPicPr>
                  </pic:nvPicPr>
                  <pic:blipFill>
                    <a:blip r:embed="rId1574">
                      <a:extLst>
                        <a:ext uri="{28A0092B-C50C-407E-A947-70E740481C1C}">
                          <a14:useLocalDpi xmlns:a14="http://schemas.microsoft.com/office/drawing/2010/main" val="0"/>
                        </a:ext>
                      </a:extLst>
                    </a:blip>
                    <a:srcRect/>
                    <a:stretch>
                      <a:fillRect/>
                    </a:stretch>
                  </pic:blipFill>
                  <pic:spPr bwMode="auto">
                    <a:xfrm>
                      <a:off x="0" y="0"/>
                      <a:ext cx="1739072" cy="1700784"/>
                    </a:xfrm>
                    <a:prstGeom prst="rect">
                      <a:avLst/>
                    </a:prstGeom>
                    <a:noFill/>
                    <a:ln>
                      <a:noFill/>
                    </a:ln>
                  </pic:spPr>
                </pic:pic>
              </a:graphicData>
            </a:graphic>
          </wp:inline>
        </w:drawing>
      </w:r>
    </w:p>
    <w:p w14:paraId="74752CB1" w14:textId="77777777" w:rsidR="00E95EAE" w:rsidRPr="005C1B0E" w:rsidRDefault="00E95EAE" w:rsidP="00E95EAE">
      <w:r w:rsidRPr="005C1B0E">
        <w:t> </w:t>
      </w:r>
    </w:p>
    <w:p w14:paraId="4E407850" w14:textId="77777777" w:rsidR="00E95EAE" w:rsidRPr="005C1B0E" w:rsidRDefault="00E95EAE" w:rsidP="00E95EAE">
      <w:r w:rsidRPr="005C1B0E">
        <w:t> </w:t>
      </w:r>
    </w:p>
    <w:p w14:paraId="1A547233" w14:textId="77777777" w:rsidR="00E95EAE" w:rsidRDefault="00571C42" w:rsidP="00E95EAE">
      <w:r>
        <w:rPr>
          <w:noProof/>
          <w:position w:val="-14"/>
        </w:rPr>
        <w:drawing>
          <wp:anchor distT="0" distB="0" distL="114300" distR="114300" simplePos="0" relativeHeight="251646464" behindDoc="0" locked="0" layoutInCell="1" allowOverlap="1" wp14:anchorId="6CF17B9A" wp14:editId="071FC639">
            <wp:simplePos x="0" y="0"/>
            <wp:positionH relativeFrom="column">
              <wp:posOffset>3933310</wp:posOffset>
            </wp:positionH>
            <wp:positionV relativeFrom="paragraph">
              <wp:posOffset>-104311</wp:posOffset>
            </wp:positionV>
            <wp:extent cx="1631711" cy="1645920"/>
            <wp:effectExtent l="0" t="0" r="0" b="0"/>
            <wp:wrapThrough wrapText="bothSides">
              <wp:wrapPolygon edited="0">
                <wp:start x="0" y="0"/>
                <wp:lineTo x="0" y="21250"/>
                <wp:lineTo x="21440" y="21250"/>
                <wp:lineTo x="21440" y="0"/>
                <wp:lineTo x="0" y="0"/>
              </wp:wrapPolygon>
            </wp:wrapThrough>
            <wp:docPr id="290" name="Picture 290" descr="Macintosh HD:Users:kimberleymstern:Documents:AAAAAA-CALC:X:EX1.5_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8" descr="Macintosh HD:Users:kimberleymstern:Documents:AAAAAA-CALC:X:EX1.5_17.png"/>
                    <pic:cNvPicPr>
                      <a:picLocks noChangeAspect="1" noChangeArrowheads="1"/>
                    </pic:cNvPicPr>
                  </pic:nvPicPr>
                  <pic:blipFill>
                    <a:blip r:embed="rId1548">
                      <a:extLst>
                        <a:ext uri="{28A0092B-C50C-407E-A947-70E740481C1C}">
                          <a14:useLocalDpi xmlns:a14="http://schemas.microsoft.com/office/drawing/2010/main" val="0"/>
                        </a:ext>
                      </a:extLst>
                    </a:blip>
                    <a:srcRect/>
                    <a:stretch>
                      <a:fillRect/>
                    </a:stretch>
                  </pic:blipFill>
                  <pic:spPr bwMode="auto">
                    <a:xfrm>
                      <a:off x="0" y="0"/>
                      <a:ext cx="1631711" cy="16459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95EAE">
        <w:t xml:space="preserve">The graph of </w:t>
      </w:r>
      <w:r w:rsidR="00E95EAE" w:rsidRPr="00906B1A">
        <w:rPr>
          <w:position w:val="-14"/>
        </w:rPr>
        <w:object w:dxaOrig="1020" w:dyaOrig="400" w14:anchorId="6904352C">
          <v:shape id="_x0000_i1783" type="#_x0000_t75" style="width:50.25pt;height:19.5pt" o:ole="">
            <v:imagedata r:id="rId1575" o:title=""/>
          </v:shape>
          <o:OLEObject Type="Embed" ProgID="Equation.3" ShapeID="_x0000_i1783" DrawAspect="Content" ObjectID="_1718714803" r:id="rId1576"/>
        </w:object>
      </w:r>
      <w:r w:rsidR="00E95EAE">
        <w:t xml:space="preserve"> is shown.  Sketch a graph of each transformation of </w:t>
      </w:r>
      <w:r w:rsidR="00E95EAE" w:rsidRPr="00906B1A">
        <w:rPr>
          <w:position w:val="-10"/>
        </w:rPr>
        <w:object w:dxaOrig="540" w:dyaOrig="320" w14:anchorId="6178C93A">
          <v:shape id="_x0000_i1784" type="#_x0000_t75" style="width:27pt;height:15pt" o:ole="">
            <v:imagedata r:id="rId1577" o:title=""/>
          </v:shape>
          <o:OLEObject Type="Embed" ProgID="Equation.3" ShapeID="_x0000_i1784" DrawAspect="Content" ObjectID="_1718714804" r:id="rId1578"/>
        </w:object>
      </w:r>
      <w:r w:rsidR="00E95EAE" w:rsidRPr="005C26AC">
        <w:rPr>
          <w:noProof/>
        </w:rPr>
        <w:t xml:space="preserve"> </w:t>
      </w:r>
    </w:p>
    <w:p w14:paraId="34ADDFE7" w14:textId="77777777" w:rsidR="00E95EAE" w:rsidRDefault="00E95EAE" w:rsidP="00F62BB1">
      <w:pPr>
        <w:pStyle w:val="MTDisplayEquation"/>
        <w:numPr>
          <w:ilvl w:val="0"/>
          <w:numId w:val="21"/>
        </w:numPr>
        <w:rPr>
          <w:szCs w:val="24"/>
        </w:rPr>
      </w:pPr>
      <w:r w:rsidRPr="00906B1A">
        <w:rPr>
          <w:position w:val="-14"/>
        </w:rPr>
        <w:object w:dxaOrig="1440" w:dyaOrig="400" w14:anchorId="71CC93A7">
          <v:shape id="_x0000_i1785" type="#_x0000_t75" style="width:1in;height:19.5pt" o:ole="">
            <v:imagedata r:id="rId1579" o:title=""/>
          </v:shape>
          <o:OLEObject Type="Embed" ProgID="Equation.3" ShapeID="_x0000_i1785" DrawAspect="Content" ObjectID="_1718714805" r:id="rId1580"/>
        </w:object>
      </w:r>
    </w:p>
    <w:p w14:paraId="0D735E70" w14:textId="77777777" w:rsidR="00E95EAE" w:rsidRDefault="00E95EAE" w:rsidP="00F62BB1">
      <w:pPr>
        <w:pStyle w:val="MTDisplayEquation"/>
        <w:numPr>
          <w:ilvl w:val="0"/>
          <w:numId w:val="21"/>
        </w:numPr>
        <w:rPr>
          <w:szCs w:val="24"/>
        </w:rPr>
      </w:pPr>
      <w:r w:rsidRPr="00906B1A">
        <w:rPr>
          <w:position w:val="-14"/>
        </w:rPr>
        <w:object w:dxaOrig="1060" w:dyaOrig="400" w14:anchorId="504968D9">
          <v:shape id="_x0000_i1786" type="#_x0000_t75" style="width:52.5pt;height:19.5pt" o:ole="">
            <v:imagedata r:id="rId1581" o:title=""/>
          </v:shape>
          <o:OLEObject Type="Embed" ProgID="Equation.3" ShapeID="_x0000_i1786" DrawAspect="Content" ObjectID="_1718714806" r:id="rId1582"/>
        </w:object>
      </w:r>
    </w:p>
    <w:p w14:paraId="1DFAA709" w14:textId="77777777" w:rsidR="00E95EAE" w:rsidRPr="005C1B0E" w:rsidRDefault="00E95EAE" w:rsidP="00E95EAE"/>
    <w:p w14:paraId="33E6CE86" w14:textId="77777777" w:rsidR="00E95EAE" w:rsidRDefault="00E95EAE" w:rsidP="00F62BB1">
      <w:pPr>
        <w:pStyle w:val="ListParagraph"/>
        <w:numPr>
          <w:ilvl w:val="0"/>
          <w:numId w:val="21"/>
        </w:numPr>
        <w:spacing w:line="240" w:lineRule="auto"/>
        <w:rPr>
          <w:szCs w:val="24"/>
        </w:rPr>
      </w:pPr>
      <w:r w:rsidRPr="00B76724">
        <w:rPr>
          <w:szCs w:val="24"/>
        </w:rPr>
        <w:t xml:space="preserve">Starting with the graph of  </w:t>
      </w:r>
      <w:r w:rsidRPr="00906B1A">
        <w:rPr>
          <w:position w:val="-14"/>
        </w:rPr>
        <w:object w:dxaOrig="999" w:dyaOrig="400" w14:anchorId="2B483E5A">
          <v:shape id="_x0000_i1787" type="#_x0000_t75" style="width:49.5pt;height:19.5pt" o:ole="">
            <v:imagedata r:id="rId1583" o:title=""/>
          </v:shape>
          <o:OLEObject Type="Embed" ProgID="Equation.3" ShapeID="_x0000_i1787" DrawAspect="Content" ObjectID="_1718714807" r:id="rId1584"/>
        </w:object>
      </w:r>
      <w:r>
        <w:rPr>
          <w:szCs w:val="24"/>
        </w:rPr>
        <w:t xml:space="preserve"> </w:t>
      </w:r>
      <w:r w:rsidRPr="00B76724">
        <w:rPr>
          <w:szCs w:val="24"/>
        </w:rPr>
        <w:t xml:space="preserve">write the equation </w:t>
      </w:r>
      <w:r>
        <w:rPr>
          <w:szCs w:val="24"/>
        </w:rPr>
        <w:t xml:space="preserve">of the graph that results from </w:t>
      </w:r>
      <w:r>
        <w:rPr>
          <w:szCs w:val="24"/>
        </w:rPr>
        <w:br/>
        <w:t xml:space="preserve">a. reflecting </w:t>
      </w:r>
      <w:r w:rsidRPr="00906B1A">
        <w:rPr>
          <w:position w:val="-10"/>
        </w:rPr>
        <w:object w:dxaOrig="540" w:dyaOrig="320" w14:anchorId="0D8CBD4B">
          <v:shape id="_x0000_i1788" type="#_x0000_t75" style="width:27pt;height:15pt" o:ole="">
            <v:imagedata r:id="rId1585" o:title=""/>
          </v:shape>
          <o:OLEObject Type="Embed" ProgID="Equation.3" ShapeID="_x0000_i1788" DrawAspect="Content" ObjectID="_1718714808" r:id="rId1586"/>
        </w:object>
      </w:r>
      <w:r>
        <w:rPr>
          <w:szCs w:val="24"/>
        </w:rPr>
        <w:t xml:space="preserve"> </w:t>
      </w:r>
      <w:r w:rsidRPr="00B76724">
        <w:rPr>
          <w:szCs w:val="24"/>
        </w:rPr>
        <w:t xml:space="preserve">about the </w:t>
      </w:r>
      <w:r w:rsidRPr="00B76724">
        <w:rPr>
          <w:i/>
          <w:szCs w:val="24"/>
        </w:rPr>
        <w:t>x</w:t>
      </w:r>
      <w:r w:rsidRPr="00B76724">
        <w:rPr>
          <w:szCs w:val="24"/>
        </w:rPr>
        <w:t xml:space="preserve">-axis and the </w:t>
      </w:r>
      <w:r w:rsidRPr="00B76724">
        <w:rPr>
          <w:i/>
          <w:szCs w:val="24"/>
        </w:rPr>
        <w:t>y</w:t>
      </w:r>
      <w:r>
        <w:rPr>
          <w:szCs w:val="24"/>
        </w:rPr>
        <w:t>-axis</w:t>
      </w:r>
    </w:p>
    <w:p w14:paraId="388DC4BF" w14:textId="77777777" w:rsidR="00E95EAE" w:rsidRPr="005C26AC" w:rsidRDefault="00E95EAE" w:rsidP="00E95EAE">
      <w:pPr>
        <w:pStyle w:val="ListParagraph"/>
        <w:spacing w:line="240" w:lineRule="auto"/>
        <w:ind w:left="360"/>
        <w:rPr>
          <w:szCs w:val="24"/>
        </w:rPr>
      </w:pPr>
      <w:r>
        <w:rPr>
          <w:szCs w:val="24"/>
        </w:rPr>
        <w:t xml:space="preserve">b. reflecting </w:t>
      </w:r>
      <w:r w:rsidRPr="00906B1A">
        <w:rPr>
          <w:position w:val="-10"/>
        </w:rPr>
        <w:object w:dxaOrig="540" w:dyaOrig="320" w14:anchorId="6B469B5E">
          <v:shape id="_x0000_i1789" type="#_x0000_t75" style="width:27pt;height:15pt" o:ole="">
            <v:imagedata r:id="rId1587" o:title=""/>
          </v:shape>
          <o:OLEObject Type="Embed" ProgID="Equation.3" ShapeID="_x0000_i1789" DrawAspect="Content" ObjectID="_1718714809" r:id="rId1588"/>
        </w:object>
      </w:r>
      <w:r>
        <w:rPr>
          <w:szCs w:val="24"/>
        </w:rPr>
        <w:t xml:space="preserve"> about the </w:t>
      </w:r>
      <w:r>
        <w:rPr>
          <w:szCs w:val="24"/>
        </w:rPr>
        <w:softHyphen/>
      </w:r>
      <w:r>
        <w:rPr>
          <w:i/>
          <w:szCs w:val="24"/>
        </w:rPr>
        <w:t>x</w:t>
      </w:r>
      <w:r>
        <w:rPr>
          <w:szCs w:val="24"/>
        </w:rPr>
        <w:t>-axis, shifting left 2 units, and down 3 units</w:t>
      </w:r>
    </w:p>
    <w:p w14:paraId="31C1939A" w14:textId="77777777" w:rsidR="00E95EAE" w:rsidRPr="005C1B0E" w:rsidRDefault="00E95EAE" w:rsidP="00E95EAE">
      <w:r w:rsidRPr="005C1B0E">
        <w:t> </w:t>
      </w:r>
    </w:p>
    <w:p w14:paraId="6A4847F8" w14:textId="77777777" w:rsidR="00E95EAE" w:rsidRDefault="00E95EAE" w:rsidP="00F62BB1">
      <w:pPr>
        <w:pStyle w:val="ListParagraph"/>
        <w:numPr>
          <w:ilvl w:val="0"/>
          <w:numId w:val="21"/>
        </w:numPr>
        <w:spacing w:line="240" w:lineRule="auto"/>
        <w:rPr>
          <w:szCs w:val="24"/>
        </w:rPr>
      </w:pPr>
      <w:r w:rsidRPr="005C26AC">
        <w:rPr>
          <w:szCs w:val="24"/>
        </w:rPr>
        <w:t xml:space="preserve">Starting with the graph of  </w:t>
      </w:r>
      <w:r w:rsidRPr="00906B1A">
        <w:rPr>
          <w:position w:val="-14"/>
        </w:rPr>
        <w:object w:dxaOrig="999" w:dyaOrig="400" w14:anchorId="0EC35D09">
          <v:shape id="_x0000_i1790" type="#_x0000_t75" style="width:49.5pt;height:19.5pt" o:ole="">
            <v:imagedata r:id="rId1589" o:title=""/>
          </v:shape>
          <o:OLEObject Type="Embed" ProgID="Equation.3" ShapeID="_x0000_i1790" DrawAspect="Content" ObjectID="_1718714810" r:id="rId1590"/>
        </w:object>
      </w:r>
      <w:r w:rsidRPr="005C26AC">
        <w:rPr>
          <w:szCs w:val="24"/>
        </w:rPr>
        <w:t xml:space="preserve"> write the equation of the graph that results from </w:t>
      </w:r>
      <w:r w:rsidRPr="005C26AC">
        <w:rPr>
          <w:szCs w:val="24"/>
        </w:rPr>
        <w:br/>
      </w:r>
      <w:r>
        <w:rPr>
          <w:szCs w:val="24"/>
        </w:rPr>
        <w:t xml:space="preserve">a. reflecting </w:t>
      </w:r>
      <w:r w:rsidRPr="00906B1A">
        <w:rPr>
          <w:position w:val="-10"/>
        </w:rPr>
        <w:object w:dxaOrig="540" w:dyaOrig="320" w14:anchorId="77D4EDB8">
          <v:shape id="_x0000_i1791" type="#_x0000_t75" style="width:27pt;height:15pt" o:ole="">
            <v:imagedata r:id="rId1591" o:title=""/>
          </v:shape>
          <o:OLEObject Type="Embed" ProgID="Equation.3" ShapeID="_x0000_i1791" DrawAspect="Content" ObjectID="_1718714811" r:id="rId1592"/>
        </w:object>
      </w:r>
      <w:r>
        <w:rPr>
          <w:szCs w:val="24"/>
        </w:rPr>
        <w:t xml:space="preserve"> </w:t>
      </w:r>
      <w:r w:rsidRPr="00B76724">
        <w:rPr>
          <w:szCs w:val="24"/>
        </w:rPr>
        <w:t xml:space="preserve">about the </w:t>
      </w:r>
      <w:r w:rsidRPr="00B76724">
        <w:rPr>
          <w:i/>
          <w:szCs w:val="24"/>
        </w:rPr>
        <w:t>x</w:t>
      </w:r>
      <w:r w:rsidRPr="00B76724">
        <w:rPr>
          <w:szCs w:val="24"/>
        </w:rPr>
        <w:t>-axis</w:t>
      </w:r>
    </w:p>
    <w:p w14:paraId="71FDEACE" w14:textId="77777777" w:rsidR="00E95EAE" w:rsidRPr="005C26AC" w:rsidRDefault="00E95EAE" w:rsidP="00E95EAE">
      <w:pPr>
        <w:pStyle w:val="ListParagraph"/>
        <w:spacing w:line="240" w:lineRule="auto"/>
        <w:ind w:left="360"/>
        <w:rPr>
          <w:szCs w:val="24"/>
        </w:rPr>
      </w:pPr>
      <w:r w:rsidRPr="005C26AC">
        <w:rPr>
          <w:szCs w:val="24"/>
        </w:rPr>
        <w:t xml:space="preserve">b. reflecting </w:t>
      </w:r>
      <w:r w:rsidRPr="00906B1A">
        <w:rPr>
          <w:position w:val="-10"/>
        </w:rPr>
        <w:object w:dxaOrig="540" w:dyaOrig="320" w14:anchorId="3EB0A8AD">
          <v:shape id="_x0000_i1792" type="#_x0000_t75" style="width:27pt;height:15pt" o:ole="">
            <v:imagedata r:id="rId1593" o:title=""/>
          </v:shape>
          <o:OLEObject Type="Embed" ProgID="Equation.3" ShapeID="_x0000_i1792" DrawAspect="Content" ObjectID="_1718714812" r:id="rId1594"/>
        </w:object>
      </w:r>
      <w:r w:rsidRPr="005C26AC">
        <w:rPr>
          <w:szCs w:val="24"/>
        </w:rPr>
        <w:t xml:space="preserve"> about the </w:t>
      </w:r>
      <w:r w:rsidRPr="005C26AC">
        <w:rPr>
          <w:szCs w:val="24"/>
        </w:rPr>
        <w:softHyphen/>
      </w:r>
      <w:r>
        <w:rPr>
          <w:i/>
          <w:szCs w:val="24"/>
        </w:rPr>
        <w:t>y</w:t>
      </w:r>
      <w:r w:rsidRPr="005C26AC">
        <w:rPr>
          <w:szCs w:val="24"/>
        </w:rPr>
        <w:t xml:space="preserve">-axis, shifting </w:t>
      </w:r>
      <w:r>
        <w:rPr>
          <w:szCs w:val="24"/>
        </w:rPr>
        <w:t>right 4</w:t>
      </w:r>
      <w:r w:rsidRPr="005C26AC">
        <w:rPr>
          <w:szCs w:val="24"/>
        </w:rPr>
        <w:t xml:space="preserve"> units, and </w:t>
      </w:r>
      <w:r>
        <w:rPr>
          <w:szCs w:val="24"/>
        </w:rPr>
        <w:t>up 2</w:t>
      </w:r>
      <w:r w:rsidRPr="005C26AC">
        <w:rPr>
          <w:szCs w:val="24"/>
        </w:rPr>
        <w:t xml:space="preserve"> units</w:t>
      </w:r>
    </w:p>
    <w:p w14:paraId="3525C863" w14:textId="77777777" w:rsidR="00E95EAE" w:rsidRPr="005C26AC" w:rsidRDefault="00E95EAE" w:rsidP="00E95EAE">
      <w:pPr>
        <w:pStyle w:val="ListParagraph"/>
        <w:spacing w:line="240" w:lineRule="auto"/>
        <w:ind w:left="360"/>
        <w:rPr>
          <w:szCs w:val="24"/>
        </w:rPr>
      </w:pPr>
    </w:p>
    <w:p w14:paraId="05855902" w14:textId="77777777" w:rsidR="00E95EAE" w:rsidRPr="00BF06F9" w:rsidRDefault="00E95EAE" w:rsidP="00E95EAE">
      <w:r w:rsidRPr="00BF06F9">
        <w:t xml:space="preserve">Write an equation for </w:t>
      </w:r>
      <w:r>
        <w:t>each</w:t>
      </w:r>
      <w:r w:rsidRPr="00BF06F9">
        <w:t xml:space="preserve"> function graphed below</w:t>
      </w:r>
      <w:r>
        <w:t>.</w:t>
      </w:r>
    </w:p>
    <w:p w14:paraId="67B44970" w14:textId="77777777" w:rsidR="00E95EAE" w:rsidRPr="00B76724" w:rsidRDefault="00E95EAE" w:rsidP="00E95EAE">
      <w:pPr>
        <w:pStyle w:val="ListParagraph"/>
        <w:rPr>
          <w:szCs w:val="24"/>
        </w:rPr>
      </w:pPr>
    </w:p>
    <w:p w14:paraId="0A7231DF" w14:textId="77777777" w:rsidR="00E95EAE" w:rsidRDefault="00E95EAE" w:rsidP="00E95EAE">
      <w:r>
        <w:t xml:space="preserve">35. </w:t>
      </w:r>
      <w:r w:rsidR="000C0F2F">
        <w:rPr>
          <w:noProof/>
        </w:rPr>
        <w:drawing>
          <wp:inline distT="0" distB="0" distL="0" distR="0" wp14:anchorId="1A43C001" wp14:editId="3429A0F5">
            <wp:extent cx="1644650" cy="1690335"/>
            <wp:effectExtent l="0" t="0" r="6350" b="12065"/>
            <wp:docPr id="291" name="Picture 291" descr="Macintosh HD:Users:kimberleymstern:Documents:AAAAAA-CALC:X:EX1.5_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5" descr="Macintosh HD:Users:kimberleymstern:Documents:AAAAAA-CALC:X:EX1.5_35.png"/>
                    <pic:cNvPicPr>
                      <a:picLocks noChangeAspect="1" noChangeArrowheads="1"/>
                    </pic:cNvPicPr>
                  </pic:nvPicPr>
                  <pic:blipFill>
                    <a:blip r:embed="rId1595">
                      <a:extLst>
                        <a:ext uri="{28A0092B-C50C-407E-A947-70E740481C1C}">
                          <a14:useLocalDpi xmlns:a14="http://schemas.microsoft.com/office/drawing/2010/main" val="0"/>
                        </a:ext>
                      </a:extLst>
                    </a:blip>
                    <a:srcRect/>
                    <a:stretch>
                      <a:fillRect/>
                    </a:stretch>
                  </pic:blipFill>
                  <pic:spPr bwMode="auto">
                    <a:xfrm>
                      <a:off x="0" y="0"/>
                      <a:ext cx="1644968" cy="1690662"/>
                    </a:xfrm>
                    <a:prstGeom prst="rect">
                      <a:avLst/>
                    </a:prstGeom>
                    <a:noFill/>
                    <a:ln>
                      <a:noFill/>
                    </a:ln>
                  </pic:spPr>
                </pic:pic>
              </a:graphicData>
            </a:graphic>
          </wp:inline>
        </w:drawing>
      </w:r>
      <w:r>
        <w:tab/>
      </w:r>
      <w:r>
        <w:tab/>
        <w:t xml:space="preserve">36. </w:t>
      </w:r>
      <w:r w:rsidR="000C0F2F">
        <w:rPr>
          <w:noProof/>
        </w:rPr>
        <w:drawing>
          <wp:inline distT="0" distB="0" distL="0" distR="0" wp14:anchorId="3C10B27E" wp14:editId="679C5D4B">
            <wp:extent cx="1668440" cy="1691640"/>
            <wp:effectExtent l="0" t="0" r="0" b="0"/>
            <wp:docPr id="292" name="Picture 292" descr="Macintosh HD:Users:kimberleymstern:Documents:AAAAAA-CALC:X:EX1.5_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6" descr="Macintosh HD:Users:kimberleymstern:Documents:AAAAAA-CALC:X:EX1.5_36.png"/>
                    <pic:cNvPicPr>
                      <a:picLocks noChangeAspect="1" noChangeArrowheads="1"/>
                    </pic:cNvPicPr>
                  </pic:nvPicPr>
                  <pic:blipFill>
                    <a:blip r:embed="rId1596">
                      <a:extLst>
                        <a:ext uri="{28A0092B-C50C-407E-A947-70E740481C1C}">
                          <a14:useLocalDpi xmlns:a14="http://schemas.microsoft.com/office/drawing/2010/main" val="0"/>
                        </a:ext>
                      </a:extLst>
                    </a:blip>
                    <a:srcRect/>
                    <a:stretch>
                      <a:fillRect/>
                    </a:stretch>
                  </pic:blipFill>
                  <pic:spPr bwMode="auto">
                    <a:xfrm>
                      <a:off x="0" y="0"/>
                      <a:ext cx="1668440" cy="1691640"/>
                    </a:xfrm>
                    <a:prstGeom prst="rect">
                      <a:avLst/>
                    </a:prstGeom>
                    <a:noFill/>
                    <a:ln>
                      <a:noFill/>
                    </a:ln>
                  </pic:spPr>
                </pic:pic>
              </a:graphicData>
            </a:graphic>
          </wp:inline>
        </w:drawing>
      </w:r>
    </w:p>
    <w:p w14:paraId="59EFE5DE" w14:textId="77777777" w:rsidR="00E95EAE" w:rsidRDefault="00E95EAE" w:rsidP="00E95EAE"/>
    <w:p w14:paraId="635255C8" w14:textId="77777777" w:rsidR="00E95EAE" w:rsidRDefault="00E95EAE" w:rsidP="00E95EAE">
      <w:r>
        <w:lastRenderedPageBreak/>
        <w:t xml:space="preserve">37. </w:t>
      </w:r>
      <w:r w:rsidR="000E2236">
        <w:rPr>
          <w:noProof/>
        </w:rPr>
        <w:drawing>
          <wp:inline distT="0" distB="0" distL="0" distR="0" wp14:anchorId="74B3F80F" wp14:editId="37405448">
            <wp:extent cx="1705474" cy="1691640"/>
            <wp:effectExtent l="0" t="0" r="0" b="0"/>
            <wp:docPr id="293" name="Picture 293" descr="Macintosh HD:Users:kimberleymstern:Documents:AAAAAA-CALC:X:EX1.5_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7" descr="Macintosh HD:Users:kimberleymstern:Documents:AAAAAA-CALC:X:EX1.5_37.png"/>
                    <pic:cNvPicPr>
                      <a:picLocks noChangeAspect="1" noChangeArrowheads="1"/>
                    </pic:cNvPicPr>
                  </pic:nvPicPr>
                  <pic:blipFill>
                    <a:blip r:embed="rId1597">
                      <a:extLst>
                        <a:ext uri="{28A0092B-C50C-407E-A947-70E740481C1C}">
                          <a14:useLocalDpi xmlns:a14="http://schemas.microsoft.com/office/drawing/2010/main" val="0"/>
                        </a:ext>
                      </a:extLst>
                    </a:blip>
                    <a:srcRect/>
                    <a:stretch>
                      <a:fillRect/>
                    </a:stretch>
                  </pic:blipFill>
                  <pic:spPr bwMode="auto">
                    <a:xfrm>
                      <a:off x="0" y="0"/>
                      <a:ext cx="1705474" cy="1691640"/>
                    </a:xfrm>
                    <a:prstGeom prst="rect">
                      <a:avLst/>
                    </a:prstGeom>
                    <a:noFill/>
                    <a:ln>
                      <a:noFill/>
                    </a:ln>
                  </pic:spPr>
                </pic:pic>
              </a:graphicData>
            </a:graphic>
          </wp:inline>
        </w:drawing>
      </w:r>
      <w:r>
        <w:tab/>
      </w:r>
      <w:r>
        <w:tab/>
        <w:t>38.</w:t>
      </w:r>
      <w:r w:rsidR="000E2236">
        <w:rPr>
          <w:noProof/>
        </w:rPr>
        <w:drawing>
          <wp:inline distT="0" distB="0" distL="0" distR="0" wp14:anchorId="39EE194F" wp14:editId="7E4DCCA7">
            <wp:extent cx="1697534" cy="1691640"/>
            <wp:effectExtent l="0" t="0" r="0" b="0"/>
            <wp:docPr id="294" name="Picture 294" descr="Macintosh HD:Users:kimberleymstern:Documents:AAAAAA-CALC:X:EX1.5_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8" descr="Macintosh HD:Users:kimberleymstern:Documents:AAAAAA-CALC:X:EX1.5_38.png"/>
                    <pic:cNvPicPr>
                      <a:picLocks noChangeAspect="1" noChangeArrowheads="1"/>
                    </pic:cNvPicPr>
                  </pic:nvPicPr>
                  <pic:blipFill>
                    <a:blip r:embed="rId1598">
                      <a:extLst>
                        <a:ext uri="{28A0092B-C50C-407E-A947-70E740481C1C}">
                          <a14:useLocalDpi xmlns:a14="http://schemas.microsoft.com/office/drawing/2010/main" val="0"/>
                        </a:ext>
                      </a:extLst>
                    </a:blip>
                    <a:srcRect/>
                    <a:stretch>
                      <a:fillRect/>
                    </a:stretch>
                  </pic:blipFill>
                  <pic:spPr bwMode="auto">
                    <a:xfrm>
                      <a:off x="0" y="0"/>
                      <a:ext cx="1697534" cy="1691640"/>
                    </a:xfrm>
                    <a:prstGeom prst="rect">
                      <a:avLst/>
                    </a:prstGeom>
                    <a:noFill/>
                    <a:ln>
                      <a:noFill/>
                    </a:ln>
                  </pic:spPr>
                </pic:pic>
              </a:graphicData>
            </a:graphic>
          </wp:inline>
        </w:drawing>
      </w:r>
      <w:r>
        <w:t xml:space="preserve"> </w:t>
      </w:r>
      <w:r w:rsidRPr="005C1B0E">
        <w:br/>
      </w:r>
    </w:p>
    <w:p w14:paraId="68B1B537" w14:textId="77777777" w:rsidR="00E95EAE" w:rsidRPr="00BF06F9" w:rsidRDefault="00E95EAE" w:rsidP="00E95EAE">
      <w:r>
        <w:t xml:space="preserve">39. </w:t>
      </w:r>
      <w:r w:rsidRPr="00BF06F9">
        <w:t>For each equation below, determine if the function is Odd, Even, or Neither</w:t>
      </w:r>
      <w:r>
        <w:t>.</w:t>
      </w:r>
    </w:p>
    <w:p w14:paraId="0481FDD7" w14:textId="77777777" w:rsidR="00E95EAE" w:rsidRDefault="00E95EAE" w:rsidP="00F62BB1">
      <w:pPr>
        <w:pStyle w:val="ListParagraph"/>
        <w:numPr>
          <w:ilvl w:val="1"/>
          <w:numId w:val="21"/>
        </w:numPr>
        <w:spacing w:line="240" w:lineRule="auto"/>
        <w:rPr>
          <w:szCs w:val="24"/>
        </w:rPr>
      </w:pPr>
      <w:r w:rsidRPr="00906B1A">
        <w:rPr>
          <w:position w:val="-14"/>
        </w:rPr>
        <w:object w:dxaOrig="1160" w:dyaOrig="400" w14:anchorId="09B12486">
          <v:shape id="_x0000_i1793" type="#_x0000_t75" style="width:58.5pt;height:19.5pt" o:ole="">
            <v:imagedata r:id="rId1599" o:title=""/>
          </v:shape>
          <o:OLEObject Type="Embed" ProgID="Equation.3" ShapeID="_x0000_i1793" DrawAspect="Content" ObjectID="_1718714813" r:id="rId1600"/>
        </w:object>
      </w:r>
      <w:r w:rsidRPr="00B76724">
        <w:rPr>
          <w:szCs w:val="24"/>
        </w:rPr>
        <w:t xml:space="preserve"> </w:t>
      </w:r>
    </w:p>
    <w:p w14:paraId="09F3C214" w14:textId="77777777" w:rsidR="00E95EAE" w:rsidRDefault="00E95EAE" w:rsidP="00F62BB1">
      <w:pPr>
        <w:pStyle w:val="ListParagraph"/>
        <w:numPr>
          <w:ilvl w:val="1"/>
          <w:numId w:val="21"/>
        </w:numPr>
        <w:spacing w:line="240" w:lineRule="auto"/>
        <w:rPr>
          <w:szCs w:val="24"/>
        </w:rPr>
      </w:pPr>
      <w:r w:rsidRPr="00906B1A">
        <w:rPr>
          <w:position w:val="-10"/>
        </w:rPr>
        <w:object w:dxaOrig="1060" w:dyaOrig="380" w14:anchorId="6BD2D3E9">
          <v:shape id="_x0000_i1794" type="#_x0000_t75" style="width:52.5pt;height:19.5pt" o:ole="">
            <v:imagedata r:id="rId1601" o:title=""/>
          </v:shape>
          <o:OLEObject Type="Embed" ProgID="Equation.3" ShapeID="_x0000_i1794" DrawAspect="Content" ObjectID="_1718714814" r:id="rId1602"/>
        </w:object>
      </w:r>
      <w:r w:rsidRPr="00B76724">
        <w:rPr>
          <w:szCs w:val="24"/>
        </w:rPr>
        <w:t xml:space="preserve"> </w:t>
      </w:r>
    </w:p>
    <w:p w14:paraId="676929BE" w14:textId="77777777" w:rsidR="00E95EAE" w:rsidRPr="00B76724" w:rsidRDefault="00E95EAE" w:rsidP="00F62BB1">
      <w:pPr>
        <w:pStyle w:val="ListParagraph"/>
        <w:numPr>
          <w:ilvl w:val="1"/>
          <w:numId w:val="21"/>
        </w:numPr>
        <w:spacing w:line="240" w:lineRule="auto"/>
        <w:rPr>
          <w:szCs w:val="24"/>
        </w:rPr>
      </w:pPr>
      <w:r w:rsidRPr="00906B1A">
        <w:rPr>
          <w:position w:val="-24"/>
        </w:rPr>
        <w:object w:dxaOrig="1400" w:dyaOrig="620" w14:anchorId="12188A6F">
          <v:shape id="_x0000_i1795" type="#_x0000_t75" style="width:69pt;height:30.75pt" o:ole="">
            <v:imagedata r:id="rId1603" o:title=""/>
          </v:shape>
          <o:OLEObject Type="Embed" ProgID="Equation.3" ShapeID="_x0000_i1795" DrawAspect="Content" ObjectID="_1718714815" r:id="rId1604"/>
        </w:object>
      </w:r>
      <w:r w:rsidRPr="00B76724">
        <w:rPr>
          <w:szCs w:val="24"/>
        </w:rPr>
        <w:t xml:space="preserve"> </w:t>
      </w:r>
    </w:p>
    <w:p w14:paraId="48734BDE" w14:textId="77777777" w:rsidR="00E95EAE" w:rsidRPr="005C1B0E" w:rsidRDefault="00E95EAE" w:rsidP="00E95EAE">
      <w:r w:rsidRPr="005C1B0E">
        <w:t> </w:t>
      </w:r>
    </w:p>
    <w:p w14:paraId="0A32686E" w14:textId="77777777" w:rsidR="00E95EAE" w:rsidRPr="00BF06F9" w:rsidRDefault="00E95EAE" w:rsidP="00E95EAE">
      <w:r>
        <w:t xml:space="preserve">40. </w:t>
      </w:r>
      <w:r w:rsidRPr="00BF06F9">
        <w:t>For each equation below, determine if the function is Odd, Even, or Neither</w:t>
      </w:r>
      <w:r>
        <w:t>.</w:t>
      </w:r>
    </w:p>
    <w:p w14:paraId="4ADD0333" w14:textId="77777777" w:rsidR="00E95EAE" w:rsidRDefault="00E95EAE" w:rsidP="00F62BB1">
      <w:pPr>
        <w:pStyle w:val="ListParagraph"/>
        <w:numPr>
          <w:ilvl w:val="0"/>
          <w:numId w:val="16"/>
        </w:numPr>
        <w:spacing w:line="240" w:lineRule="auto"/>
        <w:rPr>
          <w:szCs w:val="24"/>
        </w:rPr>
      </w:pPr>
      <w:r w:rsidRPr="00906B1A">
        <w:rPr>
          <w:position w:val="-14"/>
        </w:rPr>
        <w:object w:dxaOrig="1540" w:dyaOrig="440" w14:anchorId="5283704E">
          <v:shape id="_x0000_i1796" type="#_x0000_t75" style="width:75.75pt;height:22.5pt" o:ole="">
            <v:imagedata r:id="rId1605" o:title=""/>
          </v:shape>
          <o:OLEObject Type="Embed" ProgID="Equation.3" ShapeID="_x0000_i1796" DrawAspect="Content" ObjectID="_1718714816" r:id="rId1606"/>
        </w:object>
      </w:r>
      <w:r w:rsidRPr="00B76724">
        <w:rPr>
          <w:szCs w:val="24"/>
        </w:rPr>
        <w:t xml:space="preserve"> </w:t>
      </w:r>
    </w:p>
    <w:p w14:paraId="1BD0A10F" w14:textId="77777777" w:rsidR="00E95EAE" w:rsidRDefault="00E95EAE" w:rsidP="00F62BB1">
      <w:pPr>
        <w:pStyle w:val="ListParagraph"/>
        <w:numPr>
          <w:ilvl w:val="0"/>
          <w:numId w:val="16"/>
        </w:numPr>
        <w:spacing w:line="240" w:lineRule="auto"/>
        <w:rPr>
          <w:szCs w:val="24"/>
        </w:rPr>
      </w:pPr>
      <w:r w:rsidRPr="00906B1A">
        <w:rPr>
          <w:position w:val="-14"/>
        </w:rPr>
        <w:object w:dxaOrig="1160" w:dyaOrig="400" w14:anchorId="17785214">
          <v:shape id="_x0000_i1797" type="#_x0000_t75" style="width:58.5pt;height:19.5pt" o:ole="">
            <v:imagedata r:id="rId1607" o:title=""/>
          </v:shape>
          <o:OLEObject Type="Embed" ProgID="Equation.3" ShapeID="_x0000_i1797" DrawAspect="Content" ObjectID="_1718714817" r:id="rId1608"/>
        </w:object>
      </w:r>
      <w:r w:rsidRPr="00B76724">
        <w:rPr>
          <w:szCs w:val="24"/>
        </w:rPr>
        <w:t xml:space="preserve"> </w:t>
      </w:r>
    </w:p>
    <w:p w14:paraId="2DBF74A6" w14:textId="77777777" w:rsidR="00E95EAE" w:rsidRPr="00B76724" w:rsidRDefault="00E95EAE" w:rsidP="00F62BB1">
      <w:pPr>
        <w:pStyle w:val="ListParagraph"/>
        <w:numPr>
          <w:ilvl w:val="0"/>
          <w:numId w:val="16"/>
        </w:numPr>
        <w:spacing w:line="240" w:lineRule="auto"/>
        <w:rPr>
          <w:szCs w:val="24"/>
        </w:rPr>
      </w:pPr>
      <w:r w:rsidRPr="00906B1A">
        <w:rPr>
          <w:position w:val="-14"/>
        </w:rPr>
        <w:object w:dxaOrig="1440" w:dyaOrig="400" w14:anchorId="7DF198C3">
          <v:shape id="_x0000_i1798" type="#_x0000_t75" style="width:1in;height:19.5pt" o:ole="">
            <v:imagedata r:id="rId1609" o:title=""/>
          </v:shape>
          <o:OLEObject Type="Embed" ProgID="Equation.3" ShapeID="_x0000_i1798" DrawAspect="Content" ObjectID="_1718714818" r:id="rId1610"/>
        </w:object>
      </w:r>
      <w:r w:rsidRPr="00B76724">
        <w:rPr>
          <w:szCs w:val="24"/>
        </w:rPr>
        <w:t xml:space="preserve"> </w:t>
      </w:r>
    </w:p>
    <w:p w14:paraId="24EAC0A0" w14:textId="77777777" w:rsidR="00E95EAE" w:rsidRDefault="00E95EAE" w:rsidP="00E95EAE">
      <w:r w:rsidRPr="005C1B0E">
        <w:t> </w:t>
      </w:r>
    </w:p>
    <w:p w14:paraId="5CEC7611" w14:textId="77777777" w:rsidR="00E95EAE" w:rsidRDefault="00E95EAE" w:rsidP="00E95EAE">
      <w:r>
        <w:t xml:space="preserve">Describe how each function is a transformation of the original function </w:t>
      </w:r>
      <w:r w:rsidRPr="00906B1A">
        <w:rPr>
          <w:position w:val="-10"/>
        </w:rPr>
        <w:object w:dxaOrig="540" w:dyaOrig="320" w14:anchorId="387E6654">
          <v:shape id="_x0000_i1799" type="#_x0000_t75" style="width:27pt;height:15pt" o:ole="">
            <v:imagedata r:id="rId1611" o:title=""/>
          </v:shape>
          <o:OLEObject Type="Embed" ProgID="Equation.3" ShapeID="_x0000_i1799" DrawAspect="Content" ObjectID="_1718714819" r:id="rId1612"/>
        </w:object>
      </w:r>
      <w:r>
        <w:t>.</w:t>
      </w:r>
    </w:p>
    <w:p w14:paraId="767A5000" w14:textId="77777777" w:rsidR="00E95EAE" w:rsidRDefault="00E95EAE" w:rsidP="00E95EAE">
      <w:r>
        <w:t xml:space="preserve">41. </w:t>
      </w:r>
      <w:r w:rsidRPr="00906B1A">
        <w:rPr>
          <w:position w:val="-10"/>
        </w:rPr>
        <w:object w:dxaOrig="680" w:dyaOrig="320" w14:anchorId="64287729">
          <v:shape id="_x0000_i1800" type="#_x0000_t75" style="width:33.75pt;height:15pt" o:ole="">
            <v:imagedata r:id="rId1613" o:title=""/>
          </v:shape>
          <o:OLEObject Type="Embed" ProgID="Equation.3" ShapeID="_x0000_i1800" DrawAspect="Content" ObjectID="_1718714820" r:id="rId1614"/>
        </w:object>
      </w:r>
      <w:r>
        <w:tab/>
      </w:r>
      <w:r>
        <w:tab/>
      </w:r>
      <w:r>
        <w:tab/>
      </w:r>
      <w:r>
        <w:tab/>
        <w:t xml:space="preserve">42. </w:t>
      </w:r>
      <w:r w:rsidRPr="00906B1A">
        <w:rPr>
          <w:position w:val="-10"/>
        </w:rPr>
        <w:object w:dxaOrig="680" w:dyaOrig="320" w14:anchorId="7F704724">
          <v:shape id="_x0000_i1801" type="#_x0000_t75" style="width:33.75pt;height:15pt" o:ole="">
            <v:imagedata r:id="rId1615" o:title=""/>
          </v:shape>
          <o:OLEObject Type="Embed" ProgID="Equation.3" ShapeID="_x0000_i1801" DrawAspect="Content" ObjectID="_1718714821" r:id="rId1616"/>
        </w:object>
      </w:r>
      <w:r>
        <w:t xml:space="preserve"> </w:t>
      </w:r>
    </w:p>
    <w:p w14:paraId="4D5C0A6F" w14:textId="77777777" w:rsidR="00E95EAE" w:rsidRDefault="00E95EAE" w:rsidP="00E95EAE">
      <w:r>
        <w:t xml:space="preserve">43. </w:t>
      </w:r>
      <w:r w:rsidRPr="00906B1A">
        <w:rPr>
          <w:position w:val="-10"/>
        </w:rPr>
        <w:object w:dxaOrig="660" w:dyaOrig="320" w14:anchorId="11663BD3">
          <v:shape id="_x0000_i1802" type="#_x0000_t75" style="width:33.75pt;height:15pt" o:ole="">
            <v:imagedata r:id="rId1617" o:title=""/>
          </v:shape>
          <o:OLEObject Type="Embed" ProgID="Equation.3" ShapeID="_x0000_i1802" DrawAspect="Content" ObjectID="_1718714822" r:id="rId1618"/>
        </w:object>
      </w:r>
      <w:r>
        <w:tab/>
      </w:r>
      <w:r>
        <w:tab/>
        <w:t xml:space="preserve"> </w:t>
      </w:r>
      <w:r>
        <w:tab/>
      </w:r>
      <w:r>
        <w:tab/>
        <w:t xml:space="preserve">44. </w:t>
      </w:r>
      <w:r w:rsidRPr="00906B1A">
        <w:rPr>
          <w:position w:val="-10"/>
        </w:rPr>
        <w:object w:dxaOrig="660" w:dyaOrig="320" w14:anchorId="1A11B7FD">
          <v:shape id="_x0000_i1803" type="#_x0000_t75" style="width:33.75pt;height:15pt" o:ole="">
            <v:imagedata r:id="rId1619" o:title=""/>
          </v:shape>
          <o:OLEObject Type="Embed" ProgID="Equation.3" ShapeID="_x0000_i1803" DrawAspect="Content" ObjectID="_1718714823" r:id="rId1620"/>
        </w:object>
      </w:r>
    </w:p>
    <w:p w14:paraId="5F0916AB" w14:textId="77777777" w:rsidR="00E95EAE" w:rsidRDefault="00E95EAE" w:rsidP="00E95EAE">
      <w:r>
        <w:t xml:space="preserve">45. </w:t>
      </w:r>
      <w:r w:rsidRPr="00906B1A">
        <w:rPr>
          <w:position w:val="-10"/>
        </w:rPr>
        <w:object w:dxaOrig="639" w:dyaOrig="320" w14:anchorId="34CC3070">
          <v:shape id="_x0000_i1804" type="#_x0000_t75" style="width:32.25pt;height:15pt" o:ole="">
            <v:imagedata r:id="rId1621" o:title=""/>
          </v:shape>
          <o:OLEObject Type="Embed" ProgID="Equation.3" ShapeID="_x0000_i1804" DrawAspect="Content" ObjectID="_1718714824" r:id="rId1622"/>
        </w:object>
      </w:r>
      <w:r>
        <w:tab/>
      </w:r>
      <w:r>
        <w:tab/>
      </w:r>
      <w:r>
        <w:tab/>
      </w:r>
      <w:r>
        <w:tab/>
        <w:t xml:space="preserve">46. </w:t>
      </w:r>
      <w:r w:rsidRPr="00906B1A">
        <w:rPr>
          <w:position w:val="-10"/>
        </w:rPr>
        <w:object w:dxaOrig="660" w:dyaOrig="320" w14:anchorId="186B1620">
          <v:shape id="_x0000_i1805" type="#_x0000_t75" style="width:33.75pt;height:15pt" o:ole="">
            <v:imagedata r:id="rId1623" o:title=""/>
          </v:shape>
          <o:OLEObject Type="Embed" ProgID="Equation.3" ShapeID="_x0000_i1805" DrawAspect="Content" ObjectID="_1718714825" r:id="rId1624"/>
        </w:object>
      </w:r>
    </w:p>
    <w:p w14:paraId="7AB78FDC" w14:textId="77777777" w:rsidR="00E95EAE" w:rsidRDefault="00E95EAE" w:rsidP="00E95EAE">
      <w:r>
        <w:t xml:space="preserve">47. </w:t>
      </w:r>
      <w:r w:rsidRPr="00906B1A">
        <w:rPr>
          <w:position w:val="-28"/>
        </w:rPr>
        <w:object w:dxaOrig="800" w:dyaOrig="680" w14:anchorId="5F3C9081">
          <v:shape id="_x0000_i1806" type="#_x0000_t75" style="width:39.75pt;height:33.75pt" o:ole="">
            <v:imagedata r:id="rId1625" o:title=""/>
          </v:shape>
          <o:OLEObject Type="Embed" ProgID="Equation.3" ShapeID="_x0000_i1806" DrawAspect="Content" ObjectID="_1718714826" r:id="rId1626"/>
        </w:object>
      </w:r>
      <w:r>
        <w:tab/>
      </w:r>
      <w:r>
        <w:tab/>
      </w:r>
      <w:r>
        <w:tab/>
      </w:r>
      <w:r>
        <w:tab/>
        <w:t xml:space="preserve">48. </w:t>
      </w:r>
      <w:r w:rsidRPr="00906B1A">
        <w:rPr>
          <w:position w:val="-28"/>
        </w:rPr>
        <w:object w:dxaOrig="820" w:dyaOrig="680" w14:anchorId="31809E9F">
          <v:shape id="_x0000_i1807" type="#_x0000_t75" style="width:41.25pt;height:33.75pt" o:ole="">
            <v:imagedata r:id="rId1627" o:title=""/>
          </v:shape>
          <o:OLEObject Type="Embed" ProgID="Equation.3" ShapeID="_x0000_i1807" DrawAspect="Content" ObjectID="_1718714827" r:id="rId1628"/>
        </w:object>
      </w:r>
    </w:p>
    <w:p w14:paraId="6F16E0C8" w14:textId="77777777" w:rsidR="00E95EAE" w:rsidRDefault="00E95EAE" w:rsidP="00E95EAE">
      <w:r>
        <w:t xml:space="preserve">49. </w:t>
      </w:r>
      <w:r w:rsidRPr="00906B1A">
        <w:rPr>
          <w:position w:val="-14"/>
        </w:rPr>
        <w:object w:dxaOrig="820" w:dyaOrig="400" w14:anchorId="2E5219F9">
          <v:shape id="_x0000_i1808" type="#_x0000_t75" style="width:41.25pt;height:19.5pt" o:ole="">
            <v:imagedata r:id="rId1629" o:title=""/>
          </v:shape>
          <o:OLEObject Type="Embed" ProgID="Equation.3" ShapeID="_x0000_i1808" DrawAspect="Content" ObjectID="_1718714828" r:id="rId1630"/>
        </w:object>
      </w:r>
      <w:r>
        <w:tab/>
      </w:r>
      <w:r>
        <w:tab/>
      </w:r>
      <w:r>
        <w:tab/>
      </w:r>
      <w:r>
        <w:tab/>
        <w:t xml:space="preserve">50. </w:t>
      </w:r>
      <w:r w:rsidRPr="00906B1A">
        <w:rPr>
          <w:position w:val="-10"/>
        </w:rPr>
        <w:object w:dxaOrig="780" w:dyaOrig="320" w14:anchorId="1EBB21A0">
          <v:shape id="_x0000_i1809" type="#_x0000_t75" style="width:38.25pt;height:15pt" o:ole="">
            <v:imagedata r:id="rId1631" o:title=""/>
          </v:shape>
          <o:OLEObject Type="Embed" ProgID="Equation.3" ShapeID="_x0000_i1809" DrawAspect="Content" ObjectID="_1718714829" r:id="rId1632"/>
        </w:object>
      </w:r>
      <w:r>
        <w:t xml:space="preserve"> </w:t>
      </w:r>
    </w:p>
    <w:p w14:paraId="5BBA4E38" w14:textId="77777777" w:rsidR="00E95EAE" w:rsidRDefault="00E95EAE" w:rsidP="00E95EAE"/>
    <w:p w14:paraId="15579409" w14:textId="77777777" w:rsidR="00E95EAE" w:rsidRDefault="00E95EAE" w:rsidP="00E95EAE">
      <w:r>
        <w:t>Write a formula for the function that results when the given toolkit function is transformed as described.</w:t>
      </w:r>
    </w:p>
    <w:p w14:paraId="5BD6E101" w14:textId="77777777" w:rsidR="00E95EAE" w:rsidRDefault="00E95EAE" w:rsidP="00F62BB1">
      <w:pPr>
        <w:pStyle w:val="ListParagraph"/>
        <w:numPr>
          <w:ilvl w:val="0"/>
          <w:numId w:val="17"/>
        </w:numPr>
        <w:spacing w:line="240" w:lineRule="auto"/>
        <w:rPr>
          <w:szCs w:val="24"/>
        </w:rPr>
      </w:pPr>
      <w:r w:rsidRPr="00906B1A">
        <w:rPr>
          <w:position w:val="-14"/>
        </w:rPr>
        <w:object w:dxaOrig="980" w:dyaOrig="400" w14:anchorId="0C05CB7F">
          <v:shape id="_x0000_i1810" type="#_x0000_t75" style="width:49.5pt;height:19.5pt" o:ole="">
            <v:imagedata r:id="rId1633" o:title=""/>
          </v:shape>
          <o:OLEObject Type="Embed" ProgID="Equation.3" ShapeID="_x0000_i1810" DrawAspect="Content" ObjectID="_1718714830" r:id="rId1634"/>
        </w:object>
      </w:r>
      <w:r w:rsidRPr="00CB6A9B">
        <w:rPr>
          <w:szCs w:val="24"/>
        </w:rPr>
        <w:t xml:space="preserve"> </w:t>
      </w:r>
      <w:r>
        <w:rPr>
          <w:szCs w:val="24"/>
        </w:rPr>
        <w:t xml:space="preserve">reflected over the </w:t>
      </w:r>
      <w:r>
        <w:rPr>
          <w:i/>
          <w:szCs w:val="24"/>
        </w:rPr>
        <w:t>y</w:t>
      </w:r>
      <w:r>
        <w:rPr>
          <w:szCs w:val="24"/>
        </w:rPr>
        <w:t xml:space="preserve"> axis and horizontally compressed by a factor of </w:t>
      </w:r>
      <w:r w:rsidRPr="00906B1A">
        <w:rPr>
          <w:position w:val="-24"/>
        </w:rPr>
        <w:object w:dxaOrig="240" w:dyaOrig="620" w14:anchorId="555C8ED8">
          <v:shape id="_x0000_i1811" type="#_x0000_t75" style="width:10.5pt;height:30.75pt" o:ole="">
            <v:imagedata r:id="rId1635" o:title=""/>
          </v:shape>
          <o:OLEObject Type="Embed" ProgID="Equation.3" ShapeID="_x0000_i1811" DrawAspect="Content" ObjectID="_1718714831" r:id="rId1636"/>
        </w:object>
      </w:r>
      <w:r>
        <w:t>.</w:t>
      </w:r>
    </w:p>
    <w:p w14:paraId="5D82C4FE" w14:textId="77777777" w:rsidR="00E95EAE" w:rsidRDefault="00E95EAE" w:rsidP="00E95EAE"/>
    <w:p w14:paraId="7CCC381C" w14:textId="77777777" w:rsidR="00E95EAE" w:rsidRPr="00DE1A81" w:rsidRDefault="00E95EAE" w:rsidP="00F62BB1">
      <w:pPr>
        <w:pStyle w:val="ListParagraph"/>
        <w:numPr>
          <w:ilvl w:val="0"/>
          <w:numId w:val="17"/>
        </w:numPr>
        <w:spacing w:line="240" w:lineRule="auto"/>
        <w:rPr>
          <w:szCs w:val="24"/>
        </w:rPr>
      </w:pPr>
      <w:r w:rsidRPr="00906B1A">
        <w:rPr>
          <w:position w:val="-10"/>
        </w:rPr>
        <w:object w:dxaOrig="1080" w:dyaOrig="380" w14:anchorId="5AE0C7CA">
          <v:shape id="_x0000_i1812" type="#_x0000_t75" style="width:54pt;height:19.5pt" o:ole="">
            <v:imagedata r:id="rId1637" o:title=""/>
          </v:shape>
          <o:OLEObject Type="Embed" ProgID="Equation.3" ShapeID="_x0000_i1812" DrawAspect="Content" ObjectID="_1718714832" r:id="rId1638"/>
        </w:object>
      </w:r>
      <w:r>
        <w:rPr>
          <w:szCs w:val="24"/>
        </w:rPr>
        <w:t xml:space="preserve"> reflected over the </w:t>
      </w:r>
      <w:r>
        <w:rPr>
          <w:i/>
          <w:szCs w:val="24"/>
        </w:rPr>
        <w:t>x</w:t>
      </w:r>
      <w:r>
        <w:rPr>
          <w:szCs w:val="24"/>
        </w:rPr>
        <w:t xml:space="preserve"> axis and horizontally stretched by a factor of 2.</w:t>
      </w:r>
    </w:p>
    <w:p w14:paraId="41918355" w14:textId="77777777" w:rsidR="00E95EAE" w:rsidRDefault="00E95EAE" w:rsidP="00E95EAE">
      <w:pPr>
        <w:pStyle w:val="ListParagraph"/>
        <w:spacing w:line="240" w:lineRule="auto"/>
        <w:ind w:left="360"/>
        <w:rPr>
          <w:szCs w:val="24"/>
        </w:rPr>
      </w:pPr>
    </w:p>
    <w:p w14:paraId="066822C8" w14:textId="77777777" w:rsidR="00E95EAE" w:rsidRPr="00D60A2A" w:rsidRDefault="00E95EAE" w:rsidP="00F62BB1">
      <w:pPr>
        <w:pStyle w:val="ListParagraph"/>
        <w:numPr>
          <w:ilvl w:val="0"/>
          <w:numId w:val="17"/>
        </w:numPr>
        <w:spacing w:line="240" w:lineRule="auto"/>
        <w:rPr>
          <w:szCs w:val="24"/>
        </w:rPr>
      </w:pPr>
      <w:r w:rsidRPr="00906B1A">
        <w:rPr>
          <w:position w:val="-24"/>
        </w:rPr>
        <w:object w:dxaOrig="1040" w:dyaOrig="620" w14:anchorId="7C5D699E">
          <v:shape id="_x0000_i1813" type="#_x0000_t75" style="width:52.5pt;height:30.75pt" o:ole="">
            <v:imagedata r:id="rId1639" o:title=""/>
          </v:shape>
          <o:OLEObject Type="Embed" ProgID="Equation.3" ShapeID="_x0000_i1813" DrawAspect="Content" ObjectID="_1718714833" r:id="rId1640"/>
        </w:object>
      </w:r>
      <w:r w:rsidRPr="00D60A2A">
        <w:rPr>
          <w:szCs w:val="24"/>
        </w:rPr>
        <w:t xml:space="preserve"> </w:t>
      </w:r>
      <w:r>
        <w:rPr>
          <w:szCs w:val="24"/>
        </w:rPr>
        <w:t xml:space="preserve">vertically compressed by a factor of </w:t>
      </w:r>
      <w:r w:rsidRPr="00906B1A">
        <w:rPr>
          <w:position w:val="-24"/>
        </w:rPr>
        <w:object w:dxaOrig="220" w:dyaOrig="620" w14:anchorId="26A9DF6A">
          <v:shape id="_x0000_i1814" type="#_x0000_t75" style="width:10.5pt;height:30.75pt" o:ole="">
            <v:imagedata r:id="rId1641" o:title=""/>
          </v:shape>
          <o:OLEObject Type="Embed" ProgID="Equation.3" ShapeID="_x0000_i1814" DrawAspect="Content" ObjectID="_1718714834" r:id="rId1642"/>
        </w:object>
      </w:r>
      <w:r>
        <w:rPr>
          <w:szCs w:val="24"/>
        </w:rPr>
        <w:t>, then shifted to the left 2 units and down 3 units.</w:t>
      </w:r>
    </w:p>
    <w:p w14:paraId="640B1065" w14:textId="77777777" w:rsidR="00E95EAE" w:rsidRPr="00CB6A9B" w:rsidRDefault="00E95EAE" w:rsidP="00E95EAE">
      <w:pPr>
        <w:pStyle w:val="ListParagraph"/>
        <w:spacing w:line="240" w:lineRule="auto"/>
        <w:ind w:left="360"/>
        <w:rPr>
          <w:szCs w:val="24"/>
        </w:rPr>
      </w:pPr>
    </w:p>
    <w:p w14:paraId="1780E64F" w14:textId="77777777" w:rsidR="00E95EAE" w:rsidRDefault="00E95EAE" w:rsidP="00F62BB1">
      <w:pPr>
        <w:pStyle w:val="ListParagraph"/>
        <w:numPr>
          <w:ilvl w:val="0"/>
          <w:numId w:val="17"/>
        </w:numPr>
        <w:spacing w:line="240" w:lineRule="auto"/>
        <w:rPr>
          <w:szCs w:val="24"/>
        </w:rPr>
      </w:pPr>
      <w:r w:rsidRPr="00906B1A">
        <w:rPr>
          <w:position w:val="-24"/>
        </w:rPr>
        <w:object w:dxaOrig="940" w:dyaOrig="620" w14:anchorId="5DECB9A7">
          <v:shape id="_x0000_i1815" type="#_x0000_t75" style="width:46.5pt;height:30.75pt" o:ole="">
            <v:imagedata r:id="rId1643" o:title=""/>
          </v:shape>
          <o:OLEObject Type="Embed" ProgID="Equation.3" ShapeID="_x0000_i1815" DrawAspect="Content" ObjectID="_1718714835" r:id="rId1644"/>
        </w:object>
      </w:r>
      <w:r>
        <w:rPr>
          <w:szCs w:val="24"/>
        </w:rPr>
        <w:t xml:space="preserve"> vertically stretched by a factor of 8, then shifted to the right 4 units and up 2 units.</w:t>
      </w:r>
    </w:p>
    <w:p w14:paraId="47102297" w14:textId="77777777" w:rsidR="00E95EAE" w:rsidRDefault="00E95EAE" w:rsidP="00E95EAE">
      <w:pPr>
        <w:pStyle w:val="ListParagraph"/>
        <w:spacing w:line="240" w:lineRule="auto"/>
        <w:ind w:left="360"/>
        <w:rPr>
          <w:szCs w:val="24"/>
        </w:rPr>
      </w:pPr>
    </w:p>
    <w:p w14:paraId="510BD60B" w14:textId="77777777" w:rsidR="00E95EAE" w:rsidRDefault="00E95EAE" w:rsidP="00F62BB1">
      <w:pPr>
        <w:pStyle w:val="ListParagraph"/>
        <w:numPr>
          <w:ilvl w:val="0"/>
          <w:numId w:val="17"/>
        </w:numPr>
        <w:spacing w:line="240" w:lineRule="auto"/>
        <w:rPr>
          <w:szCs w:val="24"/>
        </w:rPr>
      </w:pPr>
      <w:r w:rsidRPr="00906B1A">
        <w:rPr>
          <w:position w:val="-10"/>
        </w:rPr>
        <w:object w:dxaOrig="980" w:dyaOrig="360" w14:anchorId="5D9B14D5">
          <v:shape id="_x0000_i1816" type="#_x0000_t75" style="width:49.5pt;height:18.75pt" o:ole="">
            <v:imagedata r:id="rId1645" o:title=""/>
          </v:shape>
          <o:OLEObject Type="Embed" ProgID="Equation.3" ShapeID="_x0000_i1816" DrawAspect="Content" ObjectID="_1718714836" r:id="rId1646"/>
        </w:object>
      </w:r>
      <w:r>
        <w:rPr>
          <w:szCs w:val="24"/>
        </w:rPr>
        <w:t xml:space="preserve"> horizontally compressed by a factor of </w:t>
      </w:r>
      <w:r w:rsidRPr="00906B1A">
        <w:rPr>
          <w:position w:val="-24"/>
        </w:rPr>
        <w:object w:dxaOrig="240" w:dyaOrig="620" w14:anchorId="217B0F11">
          <v:shape id="_x0000_i1817" type="#_x0000_t75" style="width:10.5pt;height:30.75pt" o:ole="">
            <v:imagedata r:id="rId1647" o:title=""/>
          </v:shape>
          <o:OLEObject Type="Embed" ProgID="Equation.3" ShapeID="_x0000_i1817" DrawAspect="Content" ObjectID="_1718714837" r:id="rId1648"/>
        </w:object>
      </w:r>
      <w:r>
        <w:rPr>
          <w:szCs w:val="24"/>
        </w:rPr>
        <w:t>, then shifted to the right 5 units and up 1 unit.</w:t>
      </w:r>
    </w:p>
    <w:p w14:paraId="4E1F4002" w14:textId="77777777" w:rsidR="00E95EAE" w:rsidRDefault="00E95EAE" w:rsidP="00E95EAE">
      <w:pPr>
        <w:pStyle w:val="ListParagraph"/>
        <w:spacing w:line="240" w:lineRule="auto"/>
        <w:ind w:left="360"/>
        <w:rPr>
          <w:szCs w:val="24"/>
        </w:rPr>
      </w:pPr>
    </w:p>
    <w:p w14:paraId="1FE768AA" w14:textId="77777777" w:rsidR="00E95EAE" w:rsidRDefault="00E95EAE" w:rsidP="00F62BB1">
      <w:pPr>
        <w:pStyle w:val="ListParagraph"/>
        <w:numPr>
          <w:ilvl w:val="0"/>
          <w:numId w:val="17"/>
        </w:numPr>
        <w:spacing w:line="240" w:lineRule="auto"/>
        <w:rPr>
          <w:szCs w:val="24"/>
        </w:rPr>
      </w:pPr>
      <w:r w:rsidRPr="00906B1A">
        <w:rPr>
          <w:position w:val="-10"/>
        </w:rPr>
        <w:object w:dxaOrig="980" w:dyaOrig="360" w14:anchorId="08FDB0EF">
          <v:shape id="_x0000_i1818" type="#_x0000_t75" style="width:49.5pt;height:18.75pt" o:ole="">
            <v:imagedata r:id="rId1649" o:title=""/>
          </v:shape>
          <o:OLEObject Type="Embed" ProgID="Equation.3" ShapeID="_x0000_i1818" DrawAspect="Content" ObjectID="_1718714838" r:id="rId1650"/>
        </w:object>
      </w:r>
      <w:r>
        <w:rPr>
          <w:szCs w:val="24"/>
        </w:rPr>
        <w:t xml:space="preserve"> horizontally stretched by a factor of 3, then shifted to the left 4 units and down 3 units.</w:t>
      </w:r>
    </w:p>
    <w:p w14:paraId="0BA716BB" w14:textId="77777777" w:rsidR="006166BD" w:rsidRDefault="006166BD" w:rsidP="006166BD">
      <w:pPr>
        <w:pStyle w:val="ListParagraph"/>
        <w:spacing w:line="240" w:lineRule="auto"/>
        <w:ind w:left="360"/>
        <w:rPr>
          <w:szCs w:val="24"/>
        </w:rPr>
      </w:pPr>
    </w:p>
    <w:p w14:paraId="241FB6A9" w14:textId="77777777" w:rsidR="00E95EAE" w:rsidRDefault="00E95EAE" w:rsidP="006166BD">
      <w:r>
        <w:t>Describe how each formula is a transformation of a toolkit function.  Then sketch a graph of the transformation.</w:t>
      </w:r>
    </w:p>
    <w:p w14:paraId="6FAF4A1B" w14:textId="77777777" w:rsidR="006166BD" w:rsidRDefault="006166BD" w:rsidP="006166BD"/>
    <w:p w14:paraId="32BAF069" w14:textId="77777777" w:rsidR="00E95EAE" w:rsidRDefault="00E95EAE" w:rsidP="00E95EAE">
      <w:r>
        <w:t xml:space="preserve">57. </w:t>
      </w:r>
      <w:r w:rsidRPr="00906B1A">
        <w:rPr>
          <w:position w:val="-14"/>
        </w:rPr>
        <w:object w:dxaOrig="1980" w:dyaOrig="440" w14:anchorId="07796551">
          <v:shape id="_x0000_i1819" type="#_x0000_t75" style="width:99.75pt;height:22.5pt" o:ole="">
            <v:imagedata r:id="rId1651" o:title=""/>
          </v:shape>
          <o:OLEObject Type="Embed" ProgID="Equation.3" ShapeID="_x0000_i1819" DrawAspect="Content" ObjectID="_1718714839" r:id="rId1652"/>
        </w:object>
      </w:r>
      <w:r>
        <w:tab/>
      </w:r>
      <w:r>
        <w:tab/>
      </w:r>
      <w:r>
        <w:tab/>
        <w:t xml:space="preserve">58. </w:t>
      </w:r>
      <w:r w:rsidRPr="00906B1A">
        <w:rPr>
          <w:position w:val="-14"/>
        </w:rPr>
        <w:object w:dxaOrig="1960" w:dyaOrig="440" w14:anchorId="57309982">
          <v:shape id="_x0000_i1820" type="#_x0000_t75" style="width:99pt;height:22.5pt" o:ole="">
            <v:imagedata r:id="rId1653" o:title=""/>
          </v:shape>
          <o:OLEObject Type="Embed" ProgID="Equation.3" ShapeID="_x0000_i1820" DrawAspect="Content" ObjectID="_1718714840" r:id="rId1654"/>
        </w:object>
      </w:r>
    </w:p>
    <w:p w14:paraId="48A5B6B3" w14:textId="77777777" w:rsidR="00E95EAE" w:rsidRDefault="00E95EAE" w:rsidP="00E95EAE"/>
    <w:p w14:paraId="185EC09B" w14:textId="77777777" w:rsidR="00E95EAE" w:rsidRDefault="00E95EAE" w:rsidP="00E95EAE">
      <w:r>
        <w:t xml:space="preserve">59. </w:t>
      </w:r>
      <w:r w:rsidRPr="00906B1A">
        <w:rPr>
          <w:position w:val="-14"/>
        </w:rPr>
        <w:object w:dxaOrig="1900" w:dyaOrig="400" w14:anchorId="7E7DFC32">
          <v:shape id="_x0000_i1821" type="#_x0000_t75" style="width:96pt;height:19.5pt" o:ole="">
            <v:imagedata r:id="rId1655" o:title=""/>
          </v:shape>
          <o:OLEObject Type="Embed" ProgID="Equation.3" ShapeID="_x0000_i1821" DrawAspect="Content" ObjectID="_1718714841" r:id="rId1656"/>
        </w:object>
      </w:r>
      <w:r>
        <w:tab/>
      </w:r>
      <w:r>
        <w:tab/>
      </w:r>
      <w:r>
        <w:tab/>
        <w:t xml:space="preserve">60. </w:t>
      </w:r>
      <w:r w:rsidRPr="00906B1A">
        <w:rPr>
          <w:position w:val="-14"/>
        </w:rPr>
        <w:object w:dxaOrig="1620" w:dyaOrig="420" w14:anchorId="4241008D">
          <v:shape id="_x0000_i1822" type="#_x0000_t75" style="width:81pt;height:21.75pt" o:ole="">
            <v:imagedata r:id="rId1657" o:title=""/>
          </v:shape>
          <o:OLEObject Type="Embed" ProgID="Equation.3" ShapeID="_x0000_i1822" DrawAspect="Content" ObjectID="_1718714842" r:id="rId1658"/>
        </w:object>
      </w:r>
    </w:p>
    <w:p w14:paraId="060FAA0B" w14:textId="77777777" w:rsidR="00E95EAE" w:rsidRDefault="00E95EAE" w:rsidP="00E95EAE"/>
    <w:p w14:paraId="21FB1029" w14:textId="77777777" w:rsidR="00E95EAE" w:rsidRDefault="00E95EAE" w:rsidP="00E95EAE">
      <w:r>
        <w:t xml:space="preserve">61. </w:t>
      </w:r>
      <w:r w:rsidRPr="00906B1A">
        <w:rPr>
          <w:position w:val="-24"/>
        </w:rPr>
        <w:object w:dxaOrig="1219" w:dyaOrig="620" w14:anchorId="52BEFAC3">
          <v:shape id="_x0000_i1823" type="#_x0000_t75" style="width:61.5pt;height:30.75pt" o:ole="">
            <v:imagedata r:id="rId1659" o:title=""/>
          </v:shape>
          <o:OLEObject Type="Embed" ProgID="Equation.3" ShapeID="_x0000_i1823" DrawAspect="Content" ObjectID="_1718714843" r:id="rId1660"/>
        </w:object>
      </w:r>
      <w:r>
        <w:t xml:space="preserve"> </w:t>
      </w:r>
      <w:r>
        <w:tab/>
      </w:r>
      <w:r>
        <w:tab/>
      </w:r>
      <w:r>
        <w:tab/>
      </w:r>
      <w:r>
        <w:tab/>
        <w:t xml:space="preserve">62. </w:t>
      </w:r>
      <w:r w:rsidRPr="00906B1A">
        <w:rPr>
          <w:position w:val="-24"/>
        </w:rPr>
        <w:object w:dxaOrig="1480" w:dyaOrig="620" w14:anchorId="03A6E701">
          <v:shape id="_x0000_i1824" type="#_x0000_t75" style="width:72.75pt;height:30.75pt" o:ole="">
            <v:imagedata r:id="rId1661" o:title=""/>
          </v:shape>
          <o:OLEObject Type="Embed" ProgID="Equation.3" ShapeID="_x0000_i1824" DrawAspect="Content" ObjectID="_1718714844" r:id="rId1662"/>
        </w:object>
      </w:r>
    </w:p>
    <w:p w14:paraId="37A7B628" w14:textId="77777777" w:rsidR="00E95EAE" w:rsidRDefault="00E95EAE" w:rsidP="00E95EAE"/>
    <w:p w14:paraId="3803FE63" w14:textId="77777777" w:rsidR="00E95EAE" w:rsidRDefault="00E95EAE" w:rsidP="00E95EAE">
      <w:r>
        <w:t xml:space="preserve">63. </w:t>
      </w:r>
      <w:r w:rsidRPr="00906B1A">
        <w:rPr>
          <w:position w:val="-28"/>
        </w:rPr>
        <w:object w:dxaOrig="1760" w:dyaOrig="740" w14:anchorId="34F8D4E0">
          <v:shape id="_x0000_i1825" type="#_x0000_t75" style="width:87.75pt;height:36.75pt" o:ole="">
            <v:imagedata r:id="rId1663" o:title=""/>
          </v:shape>
          <o:OLEObject Type="Embed" ProgID="Equation.3" ShapeID="_x0000_i1825" DrawAspect="Content" ObjectID="_1718714845" r:id="rId1664"/>
        </w:object>
      </w:r>
      <w:r>
        <w:tab/>
      </w:r>
      <w:r>
        <w:tab/>
      </w:r>
      <w:r>
        <w:tab/>
      </w:r>
      <w:r>
        <w:tab/>
        <w:t xml:space="preserve">64. </w:t>
      </w:r>
      <w:r w:rsidRPr="00906B1A">
        <w:rPr>
          <w:position w:val="-28"/>
        </w:rPr>
        <w:object w:dxaOrig="1700" w:dyaOrig="740" w14:anchorId="490B621A">
          <v:shape id="_x0000_i1826" type="#_x0000_t75" style="width:82.5pt;height:36.75pt" o:ole="">
            <v:imagedata r:id="rId1665" o:title=""/>
          </v:shape>
          <o:OLEObject Type="Embed" ProgID="Equation.3" ShapeID="_x0000_i1826" DrawAspect="Content" ObjectID="_1718714846" r:id="rId1666"/>
        </w:object>
      </w:r>
      <w:r>
        <w:t xml:space="preserve"> </w:t>
      </w:r>
    </w:p>
    <w:p w14:paraId="0C42FE59" w14:textId="77777777" w:rsidR="00E95EAE" w:rsidRDefault="00E95EAE" w:rsidP="00E95EAE"/>
    <w:p w14:paraId="012462C5" w14:textId="77777777" w:rsidR="00E95EAE" w:rsidRDefault="00E95EAE" w:rsidP="00E95EAE">
      <w:r>
        <w:t xml:space="preserve">65. </w:t>
      </w:r>
      <w:r w:rsidRPr="00906B1A">
        <w:rPr>
          <w:position w:val="-14"/>
        </w:rPr>
        <w:object w:dxaOrig="1560" w:dyaOrig="420" w14:anchorId="54BF5949">
          <v:shape id="_x0000_i1827" type="#_x0000_t75" style="width:78.75pt;height:21.75pt" o:ole="">
            <v:imagedata r:id="rId1667" o:title=""/>
          </v:shape>
          <o:OLEObject Type="Embed" ProgID="Equation.3" ShapeID="_x0000_i1827" DrawAspect="Content" ObjectID="_1718714847" r:id="rId1668"/>
        </w:object>
      </w:r>
      <w:r>
        <w:tab/>
      </w:r>
      <w:r>
        <w:tab/>
      </w:r>
      <w:r>
        <w:tab/>
      </w:r>
      <w:r>
        <w:tab/>
        <w:t xml:space="preserve">66. </w:t>
      </w:r>
      <w:r w:rsidR="00F167AC" w:rsidRPr="00F167AC">
        <w:rPr>
          <w:position w:val="-10"/>
        </w:rPr>
        <w:object w:dxaOrig="1540" w:dyaOrig="380" w14:anchorId="4BD11731">
          <v:shape id="_x0000_i1828" type="#_x0000_t75" style="width:75.75pt;height:19.5pt" o:ole="">
            <v:imagedata r:id="rId1669" o:title=""/>
          </v:shape>
          <o:OLEObject Type="Embed" ProgID="Equation.3" ShapeID="_x0000_i1828" DrawAspect="Content" ObjectID="_1718714848" r:id="rId1670"/>
        </w:object>
      </w:r>
    </w:p>
    <w:p w14:paraId="6BEDC926" w14:textId="77777777" w:rsidR="00E95EAE" w:rsidRPr="005C1B0E" w:rsidRDefault="00E95EAE" w:rsidP="00E95EAE"/>
    <w:p w14:paraId="1C4AAFBE" w14:textId="77777777" w:rsidR="00E95EAE" w:rsidRDefault="00E95EAE" w:rsidP="00E95EAE">
      <w:pPr>
        <w:pStyle w:val="ListParagraph"/>
        <w:spacing w:line="240" w:lineRule="auto"/>
        <w:ind w:left="360"/>
        <w:rPr>
          <w:szCs w:val="24"/>
        </w:rPr>
      </w:pPr>
    </w:p>
    <w:p w14:paraId="7844D17B" w14:textId="77777777" w:rsidR="00E95EAE" w:rsidRDefault="00E95EAE" w:rsidP="00E95EAE">
      <w:pPr>
        <w:pStyle w:val="ListParagraph"/>
        <w:spacing w:line="240" w:lineRule="auto"/>
        <w:ind w:left="0"/>
        <w:rPr>
          <w:szCs w:val="24"/>
        </w:rPr>
      </w:pPr>
      <w:r>
        <w:rPr>
          <w:szCs w:val="24"/>
        </w:rPr>
        <w:t>Determine the interval(s) on which the function is increasing and decreasing.</w:t>
      </w:r>
    </w:p>
    <w:p w14:paraId="03254423" w14:textId="77777777" w:rsidR="00E95EAE" w:rsidRDefault="00E95EAE" w:rsidP="00E95EAE">
      <w:pPr>
        <w:pStyle w:val="ListParagraph"/>
        <w:spacing w:line="240" w:lineRule="auto"/>
        <w:ind w:left="0"/>
        <w:rPr>
          <w:szCs w:val="24"/>
        </w:rPr>
      </w:pPr>
    </w:p>
    <w:p w14:paraId="47B3AE48" w14:textId="77777777" w:rsidR="00E95EAE" w:rsidRDefault="00E95EAE" w:rsidP="00E95EAE">
      <w:r>
        <w:t xml:space="preserve">67. </w:t>
      </w:r>
      <w:r w:rsidRPr="00906B1A">
        <w:rPr>
          <w:position w:val="-14"/>
        </w:rPr>
        <w:object w:dxaOrig="1980" w:dyaOrig="440" w14:anchorId="2F738C31">
          <v:shape id="_x0000_i1829" type="#_x0000_t75" style="width:99.75pt;height:22.5pt" o:ole="">
            <v:imagedata r:id="rId1651" o:title=""/>
          </v:shape>
          <o:OLEObject Type="Embed" ProgID="Equation.3" ShapeID="_x0000_i1829" DrawAspect="Content" ObjectID="_1718714849" r:id="rId1671"/>
        </w:object>
      </w:r>
      <w:r>
        <w:tab/>
      </w:r>
      <w:r>
        <w:tab/>
      </w:r>
      <w:r>
        <w:tab/>
        <w:t xml:space="preserve">68. </w:t>
      </w:r>
      <w:r w:rsidRPr="00906B1A">
        <w:rPr>
          <w:position w:val="-14"/>
        </w:rPr>
        <w:object w:dxaOrig="1960" w:dyaOrig="440" w14:anchorId="7ED60206">
          <v:shape id="_x0000_i1830" type="#_x0000_t75" style="width:99pt;height:22.5pt" o:ole="">
            <v:imagedata r:id="rId1653" o:title=""/>
          </v:shape>
          <o:OLEObject Type="Embed" ProgID="Equation.3" ShapeID="_x0000_i1830" DrawAspect="Content" ObjectID="_1718714850" r:id="rId1672"/>
        </w:object>
      </w:r>
    </w:p>
    <w:p w14:paraId="5331E982" w14:textId="77777777" w:rsidR="00E95EAE" w:rsidRDefault="00E95EAE" w:rsidP="00E95EAE"/>
    <w:p w14:paraId="3CD7F98B" w14:textId="77777777" w:rsidR="00E95EAE" w:rsidRDefault="00E95EAE" w:rsidP="00E95EAE">
      <w:r>
        <w:t xml:space="preserve">69. </w:t>
      </w:r>
      <w:r w:rsidRPr="00906B1A">
        <w:rPr>
          <w:position w:val="-14"/>
        </w:rPr>
        <w:object w:dxaOrig="1560" w:dyaOrig="420" w14:anchorId="7318924B">
          <v:shape id="_x0000_i1831" type="#_x0000_t75" style="width:78.75pt;height:21.75pt" o:ole="">
            <v:imagedata r:id="rId1667" o:title=""/>
          </v:shape>
          <o:OLEObject Type="Embed" ProgID="Equation.3" ShapeID="_x0000_i1831" DrawAspect="Content" ObjectID="_1718714851" r:id="rId1673"/>
        </w:object>
      </w:r>
      <w:r>
        <w:tab/>
      </w:r>
      <w:r>
        <w:tab/>
      </w:r>
      <w:r>
        <w:tab/>
      </w:r>
      <w:r>
        <w:tab/>
        <w:t xml:space="preserve">70. </w:t>
      </w:r>
      <w:r w:rsidRPr="00906B1A">
        <w:rPr>
          <w:position w:val="-14"/>
        </w:rPr>
        <w:object w:dxaOrig="1620" w:dyaOrig="420" w14:anchorId="10B139AA">
          <v:shape id="_x0000_i1832" type="#_x0000_t75" style="width:81pt;height:21.75pt" o:ole="">
            <v:imagedata r:id="rId1657" o:title=""/>
          </v:shape>
          <o:OLEObject Type="Embed" ProgID="Equation.3" ShapeID="_x0000_i1832" DrawAspect="Content" ObjectID="_1718714852" r:id="rId1674"/>
        </w:object>
      </w:r>
    </w:p>
    <w:p w14:paraId="448D10C1" w14:textId="77777777" w:rsidR="00E95EAE" w:rsidRDefault="00E95EAE" w:rsidP="00E95EAE">
      <w:pPr>
        <w:pStyle w:val="ListParagraph"/>
        <w:spacing w:line="240" w:lineRule="auto"/>
        <w:ind w:left="0"/>
        <w:rPr>
          <w:szCs w:val="24"/>
        </w:rPr>
      </w:pPr>
    </w:p>
    <w:p w14:paraId="72C88BFC" w14:textId="77777777" w:rsidR="00E95EAE" w:rsidRDefault="00E95EAE" w:rsidP="00E95EAE">
      <w:pPr>
        <w:pStyle w:val="ListParagraph"/>
        <w:spacing w:line="240" w:lineRule="auto"/>
        <w:ind w:left="0"/>
        <w:rPr>
          <w:szCs w:val="24"/>
        </w:rPr>
      </w:pPr>
      <w:r>
        <w:rPr>
          <w:szCs w:val="24"/>
        </w:rPr>
        <w:t>Determine the interval(s) on which the function is concave up and concave down.</w:t>
      </w:r>
    </w:p>
    <w:p w14:paraId="12AF3484" w14:textId="77777777" w:rsidR="00E95EAE" w:rsidRDefault="00E95EAE" w:rsidP="00E95EAE">
      <w:pPr>
        <w:pStyle w:val="ListParagraph"/>
        <w:spacing w:line="240" w:lineRule="auto"/>
        <w:ind w:left="360"/>
        <w:rPr>
          <w:szCs w:val="24"/>
        </w:rPr>
      </w:pPr>
    </w:p>
    <w:p w14:paraId="667E6A11" w14:textId="77777777" w:rsidR="00E95EAE" w:rsidRDefault="00E95EAE" w:rsidP="00E95EAE">
      <w:pPr>
        <w:pStyle w:val="ListParagraph"/>
        <w:spacing w:line="240" w:lineRule="auto"/>
        <w:ind w:left="0"/>
        <w:rPr>
          <w:szCs w:val="24"/>
        </w:rPr>
      </w:pPr>
      <w:r>
        <w:t xml:space="preserve">71. </w:t>
      </w:r>
      <w:r w:rsidRPr="009F3F41">
        <w:rPr>
          <w:position w:val="-10"/>
        </w:rPr>
        <w:object w:dxaOrig="2060" w:dyaOrig="360" w14:anchorId="79FDF051">
          <v:shape id="_x0000_i1833" type="#_x0000_t75" style="width:102.75pt;height:18.75pt" o:ole="">
            <v:imagedata r:id="rId1675" o:title=""/>
          </v:shape>
          <o:OLEObject Type="Embed" ProgID="Equation.3" ShapeID="_x0000_i1833" DrawAspect="Content" ObjectID="_1718714853" r:id="rId1676"/>
        </w:object>
      </w:r>
      <w:r>
        <w:tab/>
      </w:r>
      <w:r>
        <w:tab/>
      </w:r>
      <w:r>
        <w:tab/>
        <w:t xml:space="preserve">72. </w:t>
      </w:r>
      <w:r w:rsidRPr="00906B1A">
        <w:rPr>
          <w:position w:val="-14"/>
        </w:rPr>
        <w:object w:dxaOrig="1540" w:dyaOrig="420" w14:anchorId="1DF95128">
          <v:shape id="_x0000_i1834" type="#_x0000_t75" style="width:75.75pt;height:21.75pt" o:ole="">
            <v:imagedata r:id="rId1677" o:title=""/>
          </v:shape>
          <o:OLEObject Type="Embed" ProgID="Equation.3" ShapeID="_x0000_i1834" DrawAspect="Content" ObjectID="_1718714854" r:id="rId1678"/>
        </w:object>
      </w:r>
    </w:p>
    <w:p w14:paraId="1AB7FE45" w14:textId="77777777" w:rsidR="00E95EAE" w:rsidRDefault="00E95EAE" w:rsidP="00E95EAE">
      <w:pPr>
        <w:pStyle w:val="ListParagraph"/>
        <w:spacing w:line="240" w:lineRule="auto"/>
        <w:ind w:left="360"/>
        <w:rPr>
          <w:szCs w:val="24"/>
        </w:rPr>
      </w:pPr>
    </w:p>
    <w:p w14:paraId="1FA26CB8" w14:textId="77777777" w:rsidR="00E95EAE" w:rsidRDefault="00E95EAE" w:rsidP="00E95EAE">
      <w:pPr>
        <w:pStyle w:val="ListParagraph"/>
        <w:spacing w:line="240" w:lineRule="auto"/>
        <w:ind w:left="0"/>
        <w:rPr>
          <w:szCs w:val="24"/>
        </w:rPr>
      </w:pPr>
      <w:r>
        <w:rPr>
          <w:szCs w:val="24"/>
        </w:rPr>
        <w:t xml:space="preserve">73. </w:t>
      </w:r>
      <w:r w:rsidRPr="00906B1A">
        <w:rPr>
          <w:position w:val="-28"/>
        </w:rPr>
        <w:object w:dxaOrig="1760" w:dyaOrig="740" w14:anchorId="00AB3D95">
          <v:shape id="_x0000_i1835" type="#_x0000_t75" style="width:87.75pt;height:36.75pt" o:ole="">
            <v:imagedata r:id="rId1663" o:title=""/>
          </v:shape>
          <o:OLEObject Type="Embed" ProgID="Equation.3" ShapeID="_x0000_i1835" DrawAspect="Content" ObjectID="_1718714855" r:id="rId1679"/>
        </w:object>
      </w:r>
      <w:r>
        <w:tab/>
      </w:r>
      <w:r>
        <w:tab/>
      </w:r>
      <w:r>
        <w:tab/>
      </w:r>
      <w:r>
        <w:tab/>
        <w:t xml:space="preserve">74. </w:t>
      </w:r>
      <w:r w:rsidRPr="00906B1A">
        <w:rPr>
          <w:position w:val="-14"/>
        </w:rPr>
        <w:object w:dxaOrig="1620" w:dyaOrig="420" w14:anchorId="44662CA2">
          <v:shape id="_x0000_i1836" type="#_x0000_t75" style="width:81pt;height:21.75pt" o:ole="">
            <v:imagedata r:id="rId1657" o:title=""/>
          </v:shape>
          <o:OLEObject Type="Embed" ProgID="Equation.3" ShapeID="_x0000_i1836" DrawAspect="Content" ObjectID="_1718714856" r:id="rId1680"/>
        </w:object>
      </w:r>
    </w:p>
    <w:p w14:paraId="3531858B" w14:textId="77777777" w:rsidR="00E95EAE" w:rsidRPr="005C7711" w:rsidRDefault="00E95EAE" w:rsidP="00E95EAE">
      <w:r>
        <w:br w:type="page"/>
      </w:r>
      <w:r w:rsidR="00124635">
        <w:rPr>
          <w:noProof/>
        </w:rPr>
        <w:lastRenderedPageBreak/>
        <w:drawing>
          <wp:anchor distT="0" distB="0" distL="114300" distR="114300" simplePos="0" relativeHeight="251637248" behindDoc="0" locked="0" layoutInCell="1" allowOverlap="1" wp14:anchorId="1ECB22D7" wp14:editId="720444D4">
            <wp:simplePos x="0" y="0"/>
            <wp:positionH relativeFrom="margin">
              <wp:posOffset>4189730</wp:posOffset>
            </wp:positionH>
            <wp:positionV relativeFrom="margin">
              <wp:posOffset>-171450</wp:posOffset>
            </wp:positionV>
            <wp:extent cx="1315720" cy="1306195"/>
            <wp:effectExtent l="0" t="0" r="0" b="8255"/>
            <wp:wrapSquare wrapText="bothSides"/>
            <wp:docPr id="296" name="Picture 296" descr="Macintosh HD:Users:kimberleymstern:Documents:AAAAAA-CALC:X:EX1.5_75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0" descr="Macintosh HD:Users:kimberleymstern:Documents:AAAAAA-CALC:X:EX1.5_75p.png"/>
                    <pic:cNvPicPr>
                      <a:picLocks noChangeAspect="1" noChangeArrowheads="1"/>
                    </pic:cNvPicPr>
                  </pic:nvPicPr>
                  <pic:blipFill>
                    <a:blip r:embed="rId1681">
                      <a:extLst>
                        <a:ext uri="{28A0092B-C50C-407E-A947-70E740481C1C}">
                          <a14:useLocalDpi xmlns:a14="http://schemas.microsoft.com/office/drawing/2010/main" val="0"/>
                        </a:ext>
                      </a:extLst>
                    </a:blip>
                    <a:srcRect/>
                    <a:stretch>
                      <a:fillRect/>
                    </a:stretch>
                  </pic:blipFill>
                  <pic:spPr bwMode="auto">
                    <a:xfrm>
                      <a:off x="0" y="0"/>
                      <a:ext cx="1315720" cy="13061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C7711">
        <w:t xml:space="preserve">The function </w:t>
      </w:r>
      <w:r w:rsidRPr="00906B1A">
        <w:rPr>
          <w:position w:val="-10"/>
        </w:rPr>
        <w:object w:dxaOrig="540" w:dyaOrig="320" w14:anchorId="28D17819">
          <v:shape id="_x0000_i1837" type="#_x0000_t75" style="width:27pt;height:15pt" o:ole="">
            <v:imagedata r:id="rId1682" o:title=""/>
          </v:shape>
          <o:OLEObject Type="Embed" ProgID="Equation.3" ShapeID="_x0000_i1837" DrawAspect="Content" ObjectID="_1718714857" r:id="rId1683"/>
        </w:object>
      </w:r>
      <w:r w:rsidRPr="005C7711">
        <w:t xml:space="preserve"> is graphed here.  Write </w:t>
      </w:r>
      <w:r>
        <w:t xml:space="preserve">an equation for each graph below as a transformation of </w:t>
      </w:r>
      <w:r w:rsidRPr="00906B1A">
        <w:rPr>
          <w:position w:val="-10"/>
        </w:rPr>
        <w:object w:dxaOrig="540" w:dyaOrig="320" w14:anchorId="06F90CF6">
          <v:shape id="_x0000_i1838" type="#_x0000_t75" style="width:27pt;height:15pt" o:ole="">
            <v:imagedata r:id="rId1684" o:title=""/>
          </v:shape>
          <o:OLEObject Type="Embed" ProgID="Equation.3" ShapeID="_x0000_i1838" DrawAspect="Content" ObjectID="_1718714858" r:id="rId1685"/>
        </w:object>
      </w:r>
      <w:r>
        <w:t>.</w:t>
      </w:r>
    </w:p>
    <w:p w14:paraId="47DCEFE6" w14:textId="77777777" w:rsidR="00E95EAE" w:rsidRDefault="00E95EAE" w:rsidP="00E95EAE"/>
    <w:p w14:paraId="01EC328F" w14:textId="77777777" w:rsidR="00E95EAE" w:rsidRDefault="00E95EAE" w:rsidP="00E95EAE"/>
    <w:p w14:paraId="5D5C4FEB" w14:textId="77777777" w:rsidR="00E95EAE" w:rsidRDefault="00E95EAE" w:rsidP="00E95EAE"/>
    <w:p w14:paraId="3972DE83" w14:textId="77777777" w:rsidR="00E95EAE" w:rsidRDefault="00E95EAE" w:rsidP="00E95EAE"/>
    <w:p w14:paraId="06CF26E7" w14:textId="77777777" w:rsidR="00E95EAE" w:rsidRDefault="00E95EAE" w:rsidP="00E95EAE"/>
    <w:p w14:paraId="54142131" w14:textId="77777777" w:rsidR="00E95EAE" w:rsidRDefault="00E95EAE" w:rsidP="00E95EAE">
      <w:r>
        <w:t>75.</w:t>
      </w:r>
      <w:r w:rsidR="00ED7577">
        <w:rPr>
          <w:noProof/>
        </w:rPr>
        <w:drawing>
          <wp:inline distT="0" distB="0" distL="0" distR="0" wp14:anchorId="1B72DD7C" wp14:editId="20A7A6A8">
            <wp:extent cx="1622738" cy="1600200"/>
            <wp:effectExtent l="0" t="0" r="0" b="0"/>
            <wp:docPr id="295" name="Picture 295" descr="Macintosh HD:Users:kimberleymstern:Documents:AAAAAA-CALC:X:EX1.5_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9" descr="Macintosh HD:Users:kimberleymstern:Documents:AAAAAA-CALC:X:EX1.5_75.png"/>
                    <pic:cNvPicPr>
                      <a:picLocks noChangeAspect="1" noChangeArrowheads="1"/>
                    </pic:cNvPicPr>
                  </pic:nvPicPr>
                  <pic:blipFill>
                    <a:blip r:embed="rId1686">
                      <a:extLst>
                        <a:ext uri="{28A0092B-C50C-407E-A947-70E740481C1C}">
                          <a14:useLocalDpi xmlns:a14="http://schemas.microsoft.com/office/drawing/2010/main" val="0"/>
                        </a:ext>
                      </a:extLst>
                    </a:blip>
                    <a:srcRect/>
                    <a:stretch>
                      <a:fillRect/>
                    </a:stretch>
                  </pic:blipFill>
                  <pic:spPr bwMode="auto">
                    <a:xfrm>
                      <a:off x="0" y="0"/>
                      <a:ext cx="1622738" cy="1600200"/>
                    </a:xfrm>
                    <a:prstGeom prst="rect">
                      <a:avLst/>
                    </a:prstGeom>
                    <a:noFill/>
                    <a:ln>
                      <a:noFill/>
                    </a:ln>
                  </pic:spPr>
                </pic:pic>
              </a:graphicData>
            </a:graphic>
          </wp:inline>
        </w:drawing>
      </w:r>
      <w:r>
        <w:t>76.</w:t>
      </w:r>
      <w:r w:rsidR="00476F74">
        <w:rPr>
          <w:noProof/>
        </w:rPr>
        <w:drawing>
          <wp:inline distT="0" distB="0" distL="0" distR="0" wp14:anchorId="5AB12EE1" wp14:editId="5A606240">
            <wp:extent cx="1594664" cy="1600200"/>
            <wp:effectExtent l="0" t="0" r="0" b="0"/>
            <wp:docPr id="304" name="Picture 304" descr="Macintosh HD:Users:kimberleymstern:Documents:AAAAAA-CALC:X:EX1.5_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8" descr="Macintosh HD:Users:kimberleymstern:Documents:AAAAAA-CALC:X:EX1.5_76.png"/>
                    <pic:cNvPicPr>
                      <a:picLocks noChangeAspect="1" noChangeArrowheads="1"/>
                    </pic:cNvPicPr>
                  </pic:nvPicPr>
                  <pic:blipFill>
                    <a:blip r:embed="rId1687">
                      <a:extLst>
                        <a:ext uri="{28A0092B-C50C-407E-A947-70E740481C1C}">
                          <a14:useLocalDpi xmlns:a14="http://schemas.microsoft.com/office/drawing/2010/main" val="0"/>
                        </a:ext>
                      </a:extLst>
                    </a:blip>
                    <a:srcRect/>
                    <a:stretch>
                      <a:fillRect/>
                    </a:stretch>
                  </pic:blipFill>
                  <pic:spPr bwMode="auto">
                    <a:xfrm>
                      <a:off x="0" y="0"/>
                      <a:ext cx="1594664" cy="1600200"/>
                    </a:xfrm>
                    <a:prstGeom prst="rect">
                      <a:avLst/>
                    </a:prstGeom>
                    <a:noFill/>
                    <a:ln>
                      <a:noFill/>
                    </a:ln>
                  </pic:spPr>
                </pic:pic>
              </a:graphicData>
            </a:graphic>
          </wp:inline>
        </w:drawing>
      </w:r>
      <w:r>
        <w:t>77.</w:t>
      </w:r>
      <w:r w:rsidR="00280B1D">
        <w:rPr>
          <w:noProof/>
        </w:rPr>
        <w:drawing>
          <wp:inline distT="0" distB="0" distL="0" distR="0" wp14:anchorId="3EA61C66" wp14:editId="059C4528">
            <wp:extent cx="1640110" cy="1600200"/>
            <wp:effectExtent l="0" t="0" r="0" b="0"/>
            <wp:docPr id="305" name="Picture 305" descr="Macintosh HD:Users:kimberleymstern:Documents:AAAAAA-CALC:X:EX1.5_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9" descr="Macintosh HD:Users:kimberleymstern:Documents:AAAAAA-CALC:X:EX1.5_77.png"/>
                    <pic:cNvPicPr>
                      <a:picLocks noChangeAspect="1" noChangeArrowheads="1"/>
                    </pic:cNvPicPr>
                  </pic:nvPicPr>
                  <pic:blipFill>
                    <a:blip r:embed="rId1688">
                      <a:extLst>
                        <a:ext uri="{28A0092B-C50C-407E-A947-70E740481C1C}">
                          <a14:useLocalDpi xmlns:a14="http://schemas.microsoft.com/office/drawing/2010/main" val="0"/>
                        </a:ext>
                      </a:extLst>
                    </a:blip>
                    <a:srcRect/>
                    <a:stretch>
                      <a:fillRect/>
                    </a:stretch>
                  </pic:blipFill>
                  <pic:spPr bwMode="auto">
                    <a:xfrm>
                      <a:off x="0" y="0"/>
                      <a:ext cx="1640110" cy="1600200"/>
                    </a:xfrm>
                    <a:prstGeom prst="rect">
                      <a:avLst/>
                    </a:prstGeom>
                    <a:noFill/>
                    <a:ln>
                      <a:noFill/>
                    </a:ln>
                  </pic:spPr>
                </pic:pic>
              </a:graphicData>
            </a:graphic>
          </wp:inline>
        </w:drawing>
      </w:r>
    </w:p>
    <w:p w14:paraId="234A3443" w14:textId="77777777" w:rsidR="00571C42" w:rsidRDefault="00571C42" w:rsidP="00E95EAE"/>
    <w:p w14:paraId="70C3B18C" w14:textId="77777777" w:rsidR="00E95EAE" w:rsidRDefault="00E95EAE" w:rsidP="00E95EAE">
      <w:r>
        <w:t>78.</w:t>
      </w:r>
      <w:r w:rsidR="00F56F46">
        <w:rPr>
          <w:noProof/>
        </w:rPr>
        <w:drawing>
          <wp:inline distT="0" distB="0" distL="0" distR="0" wp14:anchorId="5715C9AD" wp14:editId="79E6C9E3">
            <wp:extent cx="1616553" cy="1600200"/>
            <wp:effectExtent l="0" t="0" r="0" b="0"/>
            <wp:docPr id="306" name="Picture 306" descr="Macintosh HD:Users:kimberleymstern:Documents:AAAAAA-CALC:X:EX1.5_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0" descr="Macintosh HD:Users:kimberleymstern:Documents:AAAAAA-CALC:X:EX1.5_78.png"/>
                    <pic:cNvPicPr>
                      <a:picLocks noChangeAspect="1" noChangeArrowheads="1"/>
                    </pic:cNvPicPr>
                  </pic:nvPicPr>
                  <pic:blipFill>
                    <a:blip r:embed="rId1689">
                      <a:extLst>
                        <a:ext uri="{28A0092B-C50C-407E-A947-70E740481C1C}">
                          <a14:useLocalDpi xmlns:a14="http://schemas.microsoft.com/office/drawing/2010/main" val="0"/>
                        </a:ext>
                      </a:extLst>
                    </a:blip>
                    <a:srcRect/>
                    <a:stretch>
                      <a:fillRect/>
                    </a:stretch>
                  </pic:blipFill>
                  <pic:spPr bwMode="auto">
                    <a:xfrm>
                      <a:off x="0" y="0"/>
                      <a:ext cx="1616553" cy="1600200"/>
                    </a:xfrm>
                    <a:prstGeom prst="rect">
                      <a:avLst/>
                    </a:prstGeom>
                    <a:noFill/>
                    <a:ln>
                      <a:noFill/>
                    </a:ln>
                  </pic:spPr>
                </pic:pic>
              </a:graphicData>
            </a:graphic>
          </wp:inline>
        </w:drawing>
      </w:r>
      <w:r>
        <w:t>79.</w:t>
      </w:r>
      <w:r w:rsidR="00571C42" w:rsidRPr="00571C42">
        <w:rPr>
          <w:noProof/>
        </w:rPr>
        <w:t xml:space="preserve"> </w:t>
      </w:r>
      <w:r w:rsidR="00F56F46">
        <w:rPr>
          <w:noProof/>
        </w:rPr>
        <w:drawing>
          <wp:inline distT="0" distB="0" distL="0" distR="0" wp14:anchorId="25DBF3B7" wp14:editId="02217CD7">
            <wp:extent cx="1609811" cy="1600200"/>
            <wp:effectExtent l="0" t="0" r="0" b="0"/>
            <wp:docPr id="307" name="Picture 307" descr="Macintosh HD:Users:kimberleymstern:Documents:AAAAAA-CALC:X:EX1.5_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1" descr="Macintosh HD:Users:kimberleymstern:Documents:AAAAAA-CALC:X:EX1.5_79.png"/>
                    <pic:cNvPicPr>
                      <a:picLocks noChangeAspect="1" noChangeArrowheads="1"/>
                    </pic:cNvPicPr>
                  </pic:nvPicPr>
                  <pic:blipFill>
                    <a:blip r:embed="rId1690">
                      <a:extLst>
                        <a:ext uri="{28A0092B-C50C-407E-A947-70E740481C1C}">
                          <a14:useLocalDpi xmlns:a14="http://schemas.microsoft.com/office/drawing/2010/main" val="0"/>
                        </a:ext>
                      </a:extLst>
                    </a:blip>
                    <a:srcRect/>
                    <a:stretch>
                      <a:fillRect/>
                    </a:stretch>
                  </pic:blipFill>
                  <pic:spPr bwMode="auto">
                    <a:xfrm>
                      <a:off x="0" y="0"/>
                      <a:ext cx="1609811" cy="1600200"/>
                    </a:xfrm>
                    <a:prstGeom prst="rect">
                      <a:avLst/>
                    </a:prstGeom>
                    <a:noFill/>
                    <a:ln>
                      <a:noFill/>
                    </a:ln>
                  </pic:spPr>
                </pic:pic>
              </a:graphicData>
            </a:graphic>
          </wp:inline>
        </w:drawing>
      </w:r>
      <w:r>
        <w:t>80.</w:t>
      </w:r>
      <w:r w:rsidR="00571C42" w:rsidRPr="00571C42">
        <w:rPr>
          <w:noProof/>
        </w:rPr>
        <w:t xml:space="preserve"> </w:t>
      </w:r>
      <w:r w:rsidR="00571C42">
        <w:rPr>
          <w:noProof/>
        </w:rPr>
        <w:drawing>
          <wp:inline distT="0" distB="0" distL="0" distR="0" wp14:anchorId="59BEF0E9" wp14:editId="0D2D0C51">
            <wp:extent cx="1596516" cy="1600200"/>
            <wp:effectExtent l="0" t="0" r="0" b="0"/>
            <wp:docPr id="308" name="Picture 308" descr="Macintosh HD:Users:kimberleymstern:Documents:AAAAAA-CALC:X:EX1.5_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2" descr="Macintosh HD:Users:kimberleymstern:Documents:AAAAAA-CALC:X:EX1.5_80.png"/>
                    <pic:cNvPicPr>
                      <a:picLocks noChangeAspect="1" noChangeArrowheads="1"/>
                    </pic:cNvPicPr>
                  </pic:nvPicPr>
                  <pic:blipFill>
                    <a:blip r:embed="rId1691">
                      <a:extLst>
                        <a:ext uri="{28A0092B-C50C-407E-A947-70E740481C1C}">
                          <a14:useLocalDpi xmlns:a14="http://schemas.microsoft.com/office/drawing/2010/main" val="0"/>
                        </a:ext>
                      </a:extLst>
                    </a:blip>
                    <a:srcRect/>
                    <a:stretch>
                      <a:fillRect/>
                    </a:stretch>
                  </pic:blipFill>
                  <pic:spPr bwMode="auto">
                    <a:xfrm>
                      <a:off x="0" y="0"/>
                      <a:ext cx="1596516" cy="1600200"/>
                    </a:xfrm>
                    <a:prstGeom prst="rect">
                      <a:avLst/>
                    </a:prstGeom>
                    <a:noFill/>
                    <a:ln>
                      <a:noFill/>
                    </a:ln>
                  </pic:spPr>
                </pic:pic>
              </a:graphicData>
            </a:graphic>
          </wp:inline>
        </w:drawing>
      </w:r>
    </w:p>
    <w:p w14:paraId="1E7F4571" w14:textId="77777777" w:rsidR="00E95EAE" w:rsidRDefault="00E95EAE" w:rsidP="00E95EAE"/>
    <w:p w14:paraId="1397C404" w14:textId="77777777" w:rsidR="00571C42" w:rsidRDefault="00E95EAE" w:rsidP="00E95EAE">
      <w:pPr>
        <w:rPr>
          <w:noProof/>
        </w:rPr>
      </w:pPr>
      <w:r>
        <w:t>81.</w:t>
      </w:r>
      <w:r w:rsidR="00CB75B8">
        <w:rPr>
          <w:noProof/>
        </w:rPr>
        <w:drawing>
          <wp:inline distT="0" distB="0" distL="0" distR="0" wp14:anchorId="143E3899" wp14:editId="320E0FC3">
            <wp:extent cx="1605956" cy="1600200"/>
            <wp:effectExtent l="0" t="0" r="0" b="0"/>
            <wp:docPr id="309" name="Picture 309" descr="Macintosh HD:Users:kimberleymstern:Documents:AAAAAA-CALC:X:EX1.5_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3" descr="Macintosh HD:Users:kimberleymstern:Documents:AAAAAA-CALC:X:EX1.5_81.png"/>
                    <pic:cNvPicPr>
                      <a:picLocks noChangeAspect="1" noChangeArrowheads="1"/>
                    </pic:cNvPicPr>
                  </pic:nvPicPr>
                  <pic:blipFill>
                    <a:blip r:embed="rId1692">
                      <a:extLst>
                        <a:ext uri="{28A0092B-C50C-407E-A947-70E740481C1C}">
                          <a14:useLocalDpi xmlns:a14="http://schemas.microsoft.com/office/drawing/2010/main" val="0"/>
                        </a:ext>
                      </a:extLst>
                    </a:blip>
                    <a:srcRect/>
                    <a:stretch>
                      <a:fillRect/>
                    </a:stretch>
                  </pic:blipFill>
                  <pic:spPr bwMode="auto">
                    <a:xfrm>
                      <a:off x="0" y="0"/>
                      <a:ext cx="1605956" cy="1600200"/>
                    </a:xfrm>
                    <a:prstGeom prst="rect">
                      <a:avLst/>
                    </a:prstGeom>
                    <a:noFill/>
                    <a:ln>
                      <a:noFill/>
                    </a:ln>
                  </pic:spPr>
                </pic:pic>
              </a:graphicData>
            </a:graphic>
          </wp:inline>
        </w:drawing>
      </w:r>
      <w:r>
        <w:t>82.</w:t>
      </w:r>
      <w:r w:rsidR="00571C42" w:rsidRPr="00571C42">
        <w:rPr>
          <w:noProof/>
        </w:rPr>
        <w:t xml:space="preserve"> </w:t>
      </w:r>
      <w:r w:rsidR="00571C42">
        <w:rPr>
          <w:noProof/>
        </w:rPr>
        <w:drawing>
          <wp:inline distT="0" distB="0" distL="0" distR="0" wp14:anchorId="607F7EEF" wp14:editId="16358186">
            <wp:extent cx="1596794" cy="1600200"/>
            <wp:effectExtent l="0" t="0" r="0" b="0"/>
            <wp:docPr id="310" name="Picture 310" descr="Macintosh HD:Users:kimberleymstern:Documents:AAAAAA-CALC:X:EX1.5_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4" descr="Macintosh HD:Users:kimberleymstern:Documents:AAAAAA-CALC:X:EX1.5_82.png"/>
                    <pic:cNvPicPr>
                      <a:picLocks noChangeAspect="1" noChangeArrowheads="1"/>
                    </pic:cNvPicPr>
                  </pic:nvPicPr>
                  <pic:blipFill>
                    <a:blip r:embed="rId1693">
                      <a:extLst>
                        <a:ext uri="{28A0092B-C50C-407E-A947-70E740481C1C}">
                          <a14:useLocalDpi xmlns:a14="http://schemas.microsoft.com/office/drawing/2010/main" val="0"/>
                        </a:ext>
                      </a:extLst>
                    </a:blip>
                    <a:srcRect/>
                    <a:stretch>
                      <a:fillRect/>
                    </a:stretch>
                  </pic:blipFill>
                  <pic:spPr bwMode="auto">
                    <a:xfrm>
                      <a:off x="0" y="0"/>
                      <a:ext cx="1596794" cy="1600200"/>
                    </a:xfrm>
                    <a:prstGeom prst="rect">
                      <a:avLst/>
                    </a:prstGeom>
                    <a:noFill/>
                    <a:ln>
                      <a:noFill/>
                    </a:ln>
                  </pic:spPr>
                </pic:pic>
              </a:graphicData>
            </a:graphic>
          </wp:inline>
        </w:drawing>
      </w:r>
      <w:r>
        <w:t>83.</w:t>
      </w:r>
      <w:r w:rsidR="00571C42" w:rsidRPr="00571C42">
        <w:rPr>
          <w:noProof/>
        </w:rPr>
        <w:t xml:space="preserve"> </w:t>
      </w:r>
      <w:r w:rsidR="00571C42">
        <w:rPr>
          <w:noProof/>
        </w:rPr>
        <w:drawing>
          <wp:inline distT="0" distB="0" distL="0" distR="0" wp14:anchorId="1DB6BE55" wp14:editId="06B095C1">
            <wp:extent cx="1591628" cy="1600200"/>
            <wp:effectExtent l="0" t="0" r="0" b="0"/>
            <wp:docPr id="311" name="Picture 311" descr="Macintosh HD:Users:kimberleymstern:Documents:AAAAAA-CALC:X:EX1.5_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5" descr="Macintosh HD:Users:kimberleymstern:Documents:AAAAAA-CALC:X:EX1.5_83.png"/>
                    <pic:cNvPicPr>
                      <a:picLocks noChangeAspect="1" noChangeArrowheads="1"/>
                    </pic:cNvPicPr>
                  </pic:nvPicPr>
                  <pic:blipFill>
                    <a:blip r:embed="rId1694">
                      <a:extLst>
                        <a:ext uri="{28A0092B-C50C-407E-A947-70E740481C1C}">
                          <a14:useLocalDpi xmlns:a14="http://schemas.microsoft.com/office/drawing/2010/main" val="0"/>
                        </a:ext>
                      </a:extLst>
                    </a:blip>
                    <a:srcRect/>
                    <a:stretch>
                      <a:fillRect/>
                    </a:stretch>
                  </pic:blipFill>
                  <pic:spPr bwMode="auto">
                    <a:xfrm>
                      <a:off x="0" y="0"/>
                      <a:ext cx="1591628" cy="1600200"/>
                    </a:xfrm>
                    <a:prstGeom prst="rect">
                      <a:avLst/>
                    </a:prstGeom>
                    <a:noFill/>
                    <a:ln>
                      <a:noFill/>
                    </a:ln>
                  </pic:spPr>
                </pic:pic>
              </a:graphicData>
            </a:graphic>
          </wp:inline>
        </w:drawing>
      </w:r>
    </w:p>
    <w:p w14:paraId="40477743" w14:textId="77777777" w:rsidR="00E95EAE" w:rsidRDefault="00E95EAE" w:rsidP="00E95EAE">
      <w:r>
        <w:t>84.</w:t>
      </w:r>
      <w:r w:rsidR="00571C42" w:rsidRPr="00571C42">
        <w:rPr>
          <w:noProof/>
        </w:rPr>
        <w:t xml:space="preserve"> </w:t>
      </w:r>
      <w:r w:rsidR="00571C42">
        <w:rPr>
          <w:noProof/>
        </w:rPr>
        <w:drawing>
          <wp:inline distT="0" distB="0" distL="0" distR="0" wp14:anchorId="3F6DBC8B" wp14:editId="6FE6F982">
            <wp:extent cx="1600200" cy="1590856"/>
            <wp:effectExtent l="0" t="0" r="0" b="0"/>
            <wp:docPr id="312" name="Picture 312" descr="Macintosh HD:Users:kimberleymstern:Documents:AAAAAA-CALC:X:EX1.5_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6" descr="Macintosh HD:Users:kimberleymstern:Documents:AAAAAA-CALC:X:EX1.5_84.png"/>
                    <pic:cNvPicPr>
                      <a:picLocks noChangeAspect="1" noChangeArrowheads="1"/>
                    </pic:cNvPicPr>
                  </pic:nvPicPr>
                  <pic:blipFill>
                    <a:blip r:embed="rId1695">
                      <a:extLst>
                        <a:ext uri="{28A0092B-C50C-407E-A947-70E740481C1C}">
                          <a14:useLocalDpi xmlns:a14="http://schemas.microsoft.com/office/drawing/2010/main" val="0"/>
                        </a:ext>
                      </a:extLst>
                    </a:blip>
                    <a:srcRect/>
                    <a:stretch>
                      <a:fillRect/>
                    </a:stretch>
                  </pic:blipFill>
                  <pic:spPr bwMode="auto">
                    <a:xfrm>
                      <a:off x="0" y="0"/>
                      <a:ext cx="1600200" cy="1590856"/>
                    </a:xfrm>
                    <a:prstGeom prst="rect">
                      <a:avLst/>
                    </a:prstGeom>
                    <a:noFill/>
                    <a:ln>
                      <a:noFill/>
                    </a:ln>
                  </pic:spPr>
                </pic:pic>
              </a:graphicData>
            </a:graphic>
          </wp:inline>
        </w:drawing>
      </w:r>
      <w:r>
        <w:t>85.</w:t>
      </w:r>
      <w:r w:rsidR="00571C42" w:rsidRPr="00571C42">
        <w:rPr>
          <w:noProof/>
        </w:rPr>
        <w:t xml:space="preserve"> </w:t>
      </w:r>
      <w:r w:rsidR="00571C42">
        <w:rPr>
          <w:noProof/>
        </w:rPr>
        <w:drawing>
          <wp:inline distT="0" distB="0" distL="0" distR="0" wp14:anchorId="0AFEE857" wp14:editId="70240BAC">
            <wp:extent cx="1600200" cy="1590575"/>
            <wp:effectExtent l="0" t="0" r="0" b="0"/>
            <wp:docPr id="313" name="Picture 313" descr="Macintosh HD:Users:kimberleymstern:Documents:AAAAAA-CALC:X:EX1.5_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7" descr="Macintosh HD:Users:kimberleymstern:Documents:AAAAAA-CALC:X:EX1.5_85.png"/>
                    <pic:cNvPicPr>
                      <a:picLocks noChangeAspect="1" noChangeArrowheads="1"/>
                    </pic:cNvPicPr>
                  </pic:nvPicPr>
                  <pic:blipFill>
                    <a:blip r:embed="rId1696">
                      <a:extLst>
                        <a:ext uri="{28A0092B-C50C-407E-A947-70E740481C1C}">
                          <a14:useLocalDpi xmlns:a14="http://schemas.microsoft.com/office/drawing/2010/main" val="0"/>
                        </a:ext>
                      </a:extLst>
                    </a:blip>
                    <a:srcRect/>
                    <a:stretch>
                      <a:fillRect/>
                    </a:stretch>
                  </pic:blipFill>
                  <pic:spPr bwMode="auto">
                    <a:xfrm>
                      <a:off x="0" y="0"/>
                      <a:ext cx="1600200" cy="1590575"/>
                    </a:xfrm>
                    <a:prstGeom prst="rect">
                      <a:avLst/>
                    </a:prstGeom>
                    <a:noFill/>
                    <a:ln>
                      <a:noFill/>
                    </a:ln>
                  </pic:spPr>
                </pic:pic>
              </a:graphicData>
            </a:graphic>
          </wp:inline>
        </w:drawing>
      </w:r>
      <w:r w:rsidR="00571C42">
        <w:rPr>
          <w:noProof/>
        </w:rPr>
        <w:t>8</w:t>
      </w:r>
      <w:r>
        <w:t>6.</w:t>
      </w:r>
      <w:r w:rsidR="00571C42">
        <w:rPr>
          <w:noProof/>
        </w:rPr>
        <w:drawing>
          <wp:inline distT="0" distB="0" distL="0" distR="0" wp14:anchorId="31E0BCEC" wp14:editId="15BC71E5">
            <wp:extent cx="1600200" cy="1595811"/>
            <wp:effectExtent l="0" t="0" r="0" b="0"/>
            <wp:docPr id="314" name="Picture 314" descr="Macintosh HD:Users:kimberleymstern:Documents:AAAAAA-CALC:X:EX1.5_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8" descr="Macintosh HD:Users:kimberleymstern:Documents:AAAAAA-CALC:X:EX1.5_86.png"/>
                    <pic:cNvPicPr>
                      <a:picLocks noChangeAspect="1" noChangeArrowheads="1"/>
                    </pic:cNvPicPr>
                  </pic:nvPicPr>
                  <pic:blipFill>
                    <a:blip r:embed="rId1697">
                      <a:extLst>
                        <a:ext uri="{28A0092B-C50C-407E-A947-70E740481C1C}">
                          <a14:useLocalDpi xmlns:a14="http://schemas.microsoft.com/office/drawing/2010/main" val="0"/>
                        </a:ext>
                      </a:extLst>
                    </a:blip>
                    <a:srcRect/>
                    <a:stretch>
                      <a:fillRect/>
                    </a:stretch>
                  </pic:blipFill>
                  <pic:spPr bwMode="auto">
                    <a:xfrm>
                      <a:off x="0" y="0"/>
                      <a:ext cx="1600200" cy="1595811"/>
                    </a:xfrm>
                    <a:prstGeom prst="rect">
                      <a:avLst/>
                    </a:prstGeom>
                    <a:noFill/>
                    <a:ln>
                      <a:noFill/>
                    </a:ln>
                  </pic:spPr>
                </pic:pic>
              </a:graphicData>
            </a:graphic>
          </wp:inline>
        </w:drawing>
      </w:r>
    </w:p>
    <w:p w14:paraId="10B72CD2" w14:textId="77777777" w:rsidR="00E95EAE" w:rsidRPr="005C7711" w:rsidRDefault="00E95EAE" w:rsidP="00E95EAE"/>
    <w:p w14:paraId="5E3F21D8" w14:textId="77777777" w:rsidR="00E95EAE" w:rsidRDefault="00E95EAE" w:rsidP="00E95EAE">
      <w:r>
        <w:t>Write an equation for each transformed toolkit function graphed below.</w:t>
      </w:r>
    </w:p>
    <w:p w14:paraId="37024618" w14:textId="77777777" w:rsidR="00E95EAE" w:rsidRPr="007C78F4" w:rsidRDefault="00E95EAE" w:rsidP="00E95EAE"/>
    <w:p w14:paraId="6D47CC66" w14:textId="77777777" w:rsidR="00E95EAE" w:rsidRDefault="00E95EAE" w:rsidP="00E95EAE">
      <w:r>
        <w:t>87.</w:t>
      </w:r>
      <w:r w:rsidR="00571C42" w:rsidRPr="00571C42">
        <w:rPr>
          <w:noProof/>
        </w:rPr>
        <w:t xml:space="preserve"> </w:t>
      </w:r>
      <w:r w:rsidR="00571C42">
        <w:rPr>
          <w:noProof/>
        </w:rPr>
        <w:drawing>
          <wp:inline distT="0" distB="0" distL="0" distR="0" wp14:anchorId="796A0E98" wp14:editId="74BEC418">
            <wp:extent cx="1600200" cy="1600200"/>
            <wp:effectExtent l="0" t="0" r="0" b="0"/>
            <wp:docPr id="315" name="Picture 315" descr="Macintosh HD:Users:kimberleymstern:Documents:AAAAAA-CALC:X:EX1.5_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9" descr="Macintosh HD:Users:kimberleymstern:Documents:AAAAAA-CALC:X:EX1.5_87.png"/>
                    <pic:cNvPicPr>
                      <a:picLocks noChangeAspect="1" noChangeArrowheads="1"/>
                    </pic:cNvPicPr>
                  </pic:nvPicPr>
                  <pic:blipFill>
                    <a:blip r:embed="rId1698">
                      <a:extLst>
                        <a:ext uri="{28A0092B-C50C-407E-A947-70E740481C1C}">
                          <a14:useLocalDpi xmlns:a14="http://schemas.microsoft.com/office/drawing/2010/main" val="0"/>
                        </a:ext>
                      </a:extLst>
                    </a:blip>
                    <a:srcRect/>
                    <a:stretch>
                      <a:fillRect/>
                    </a:stretch>
                  </pic:blipFill>
                  <pic:spPr bwMode="auto">
                    <a:xfrm>
                      <a:off x="0" y="0"/>
                      <a:ext cx="1600200" cy="1600200"/>
                    </a:xfrm>
                    <a:prstGeom prst="rect">
                      <a:avLst/>
                    </a:prstGeom>
                    <a:noFill/>
                    <a:ln>
                      <a:noFill/>
                    </a:ln>
                  </pic:spPr>
                </pic:pic>
              </a:graphicData>
            </a:graphic>
          </wp:inline>
        </w:drawing>
      </w:r>
      <w:r>
        <w:t>88.</w:t>
      </w:r>
      <w:r w:rsidR="00571C42" w:rsidRPr="00571C42">
        <w:rPr>
          <w:noProof/>
        </w:rPr>
        <w:t xml:space="preserve"> </w:t>
      </w:r>
      <w:r w:rsidR="00571C42">
        <w:rPr>
          <w:noProof/>
        </w:rPr>
        <w:drawing>
          <wp:inline distT="0" distB="0" distL="0" distR="0" wp14:anchorId="5575B5B1" wp14:editId="1FC83393">
            <wp:extent cx="1600200" cy="1588939"/>
            <wp:effectExtent l="0" t="0" r="0" b="0"/>
            <wp:docPr id="316" name="Picture 316" descr="Macintosh HD:Users:kimberleymstern:Documents:AAAAAA-CALC:X:EX1.5_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0" descr="Macintosh HD:Users:kimberleymstern:Documents:AAAAAA-CALC:X:EX1.5_88.png"/>
                    <pic:cNvPicPr>
                      <a:picLocks noChangeAspect="1" noChangeArrowheads="1"/>
                    </pic:cNvPicPr>
                  </pic:nvPicPr>
                  <pic:blipFill>
                    <a:blip r:embed="rId1699">
                      <a:extLst>
                        <a:ext uri="{28A0092B-C50C-407E-A947-70E740481C1C}">
                          <a14:useLocalDpi xmlns:a14="http://schemas.microsoft.com/office/drawing/2010/main" val="0"/>
                        </a:ext>
                      </a:extLst>
                    </a:blip>
                    <a:srcRect/>
                    <a:stretch>
                      <a:fillRect/>
                    </a:stretch>
                  </pic:blipFill>
                  <pic:spPr bwMode="auto">
                    <a:xfrm>
                      <a:off x="0" y="0"/>
                      <a:ext cx="1600200" cy="1588939"/>
                    </a:xfrm>
                    <a:prstGeom prst="rect">
                      <a:avLst/>
                    </a:prstGeom>
                    <a:noFill/>
                    <a:ln>
                      <a:noFill/>
                    </a:ln>
                  </pic:spPr>
                </pic:pic>
              </a:graphicData>
            </a:graphic>
          </wp:inline>
        </w:drawing>
      </w:r>
      <w:r>
        <w:t>89.</w:t>
      </w:r>
      <w:r w:rsidR="00571C42" w:rsidRPr="00571C42">
        <w:rPr>
          <w:noProof/>
        </w:rPr>
        <w:t xml:space="preserve"> </w:t>
      </w:r>
      <w:r w:rsidR="00571C42">
        <w:rPr>
          <w:noProof/>
        </w:rPr>
        <w:drawing>
          <wp:inline distT="0" distB="0" distL="0" distR="0" wp14:anchorId="5E6F53EF" wp14:editId="6FF3E73D">
            <wp:extent cx="1600200" cy="1609176"/>
            <wp:effectExtent l="0" t="0" r="0" b="0"/>
            <wp:docPr id="317" name="Picture 317" descr="Macintosh HD:Users:kimberleymstern:Documents:AAAAAA-CALC:X:EX1.5_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1" descr="Macintosh HD:Users:kimberleymstern:Documents:AAAAAA-CALC:X:EX1.5_89.png"/>
                    <pic:cNvPicPr>
                      <a:picLocks noChangeAspect="1" noChangeArrowheads="1"/>
                    </pic:cNvPicPr>
                  </pic:nvPicPr>
                  <pic:blipFill>
                    <a:blip r:embed="rId1700">
                      <a:extLst>
                        <a:ext uri="{28A0092B-C50C-407E-A947-70E740481C1C}">
                          <a14:useLocalDpi xmlns:a14="http://schemas.microsoft.com/office/drawing/2010/main" val="0"/>
                        </a:ext>
                      </a:extLst>
                    </a:blip>
                    <a:srcRect/>
                    <a:stretch>
                      <a:fillRect/>
                    </a:stretch>
                  </pic:blipFill>
                  <pic:spPr bwMode="auto">
                    <a:xfrm>
                      <a:off x="0" y="0"/>
                      <a:ext cx="1600200" cy="1609176"/>
                    </a:xfrm>
                    <a:prstGeom prst="rect">
                      <a:avLst/>
                    </a:prstGeom>
                    <a:noFill/>
                    <a:ln>
                      <a:noFill/>
                    </a:ln>
                  </pic:spPr>
                </pic:pic>
              </a:graphicData>
            </a:graphic>
          </wp:inline>
        </w:drawing>
      </w:r>
    </w:p>
    <w:p w14:paraId="76796268" w14:textId="77777777" w:rsidR="00E95EAE" w:rsidRDefault="00E95EAE" w:rsidP="00E95EAE">
      <w:r>
        <w:t>90.</w:t>
      </w:r>
      <w:r w:rsidR="00571C42" w:rsidRPr="00571C42">
        <w:rPr>
          <w:noProof/>
        </w:rPr>
        <w:t xml:space="preserve"> </w:t>
      </w:r>
      <w:r w:rsidR="00571C42">
        <w:rPr>
          <w:noProof/>
        </w:rPr>
        <w:drawing>
          <wp:inline distT="0" distB="0" distL="0" distR="0" wp14:anchorId="7AFB132E" wp14:editId="0D1BCE04">
            <wp:extent cx="1600200" cy="1626049"/>
            <wp:effectExtent l="0" t="0" r="0" b="0"/>
            <wp:docPr id="318" name="Picture 318" descr="Macintosh HD:Users:kimberleymstern:Documents:AAAAAA-CALC:X:EX1.5_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2" descr="Macintosh HD:Users:kimberleymstern:Documents:AAAAAA-CALC:X:EX1.5_90.png"/>
                    <pic:cNvPicPr>
                      <a:picLocks noChangeAspect="1" noChangeArrowheads="1"/>
                    </pic:cNvPicPr>
                  </pic:nvPicPr>
                  <pic:blipFill>
                    <a:blip r:embed="rId1701">
                      <a:extLst>
                        <a:ext uri="{28A0092B-C50C-407E-A947-70E740481C1C}">
                          <a14:useLocalDpi xmlns:a14="http://schemas.microsoft.com/office/drawing/2010/main" val="0"/>
                        </a:ext>
                      </a:extLst>
                    </a:blip>
                    <a:srcRect/>
                    <a:stretch>
                      <a:fillRect/>
                    </a:stretch>
                  </pic:blipFill>
                  <pic:spPr bwMode="auto">
                    <a:xfrm>
                      <a:off x="0" y="0"/>
                      <a:ext cx="1600200" cy="1626049"/>
                    </a:xfrm>
                    <a:prstGeom prst="rect">
                      <a:avLst/>
                    </a:prstGeom>
                    <a:noFill/>
                    <a:ln>
                      <a:noFill/>
                    </a:ln>
                  </pic:spPr>
                </pic:pic>
              </a:graphicData>
            </a:graphic>
          </wp:inline>
        </w:drawing>
      </w:r>
      <w:r>
        <w:t>91.</w:t>
      </w:r>
      <w:r w:rsidR="00571C42">
        <w:rPr>
          <w:noProof/>
        </w:rPr>
        <w:drawing>
          <wp:inline distT="0" distB="0" distL="0" distR="0" wp14:anchorId="7EBB1E21" wp14:editId="6B7FDE68">
            <wp:extent cx="1600200" cy="1611673"/>
            <wp:effectExtent l="0" t="0" r="0" b="0"/>
            <wp:docPr id="319" name="Picture 319" descr="Macintosh HD:Users:kimberleymstern:Documents:AAAAAA-CALC:X:EX1.5_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3" descr="Macintosh HD:Users:kimberleymstern:Documents:AAAAAA-CALC:X:EX1.5_91.png"/>
                    <pic:cNvPicPr>
                      <a:picLocks noChangeAspect="1" noChangeArrowheads="1"/>
                    </pic:cNvPicPr>
                  </pic:nvPicPr>
                  <pic:blipFill>
                    <a:blip r:embed="rId1702">
                      <a:extLst>
                        <a:ext uri="{28A0092B-C50C-407E-A947-70E740481C1C}">
                          <a14:useLocalDpi xmlns:a14="http://schemas.microsoft.com/office/drawing/2010/main" val="0"/>
                        </a:ext>
                      </a:extLst>
                    </a:blip>
                    <a:srcRect/>
                    <a:stretch>
                      <a:fillRect/>
                    </a:stretch>
                  </pic:blipFill>
                  <pic:spPr bwMode="auto">
                    <a:xfrm>
                      <a:off x="0" y="0"/>
                      <a:ext cx="1600200" cy="1611673"/>
                    </a:xfrm>
                    <a:prstGeom prst="rect">
                      <a:avLst/>
                    </a:prstGeom>
                    <a:noFill/>
                    <a:ln>
                      <a:noFill/>
                    </a:ln>
                  </pic:spPr>
                </pic:pic>
              </a:graphicData>
            </a:graphic>
          </wp:inline>
        </w:drawing>
      </w:r>
      <w:r>
        <w:t>92.</w:t>
      </w:r>
      <w:r w:rsidR="00571C42">
        <w:rPr>
          <w:noProof/>
        </w:rPr>
        <w:drawing>
          <wp:inline distT="0" distB="0" distL="0" distR="0" wp14:anchorId="238436E4" wp14:editId="223A8D17">
            <wp:extent cx="1600200" cy="1600200"/>
            <wp:effectExtent l="0" t="0" r="0" b="0"/>
            <wp:docPr id="320" name="Picture 320" descr="Macintosh HD:Users:kimberleymstern:Documents:AAAAAA-CALC:X:EX1.5_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4" descr="Macintosh HD:Users:kimberleymstern:Documents:AAAAAA-CALC:X:EX1.5_92.png"/>
                    <pic:cNvPicPr>
                      <a:picLocks noChangeAspect="1" noChangeArrowheads="1"/>
                    </pic:cNvPicPr>
                  </pic:nvPicPr>
                  <pic:blipFill>
                    <a:blip r:embed="rId1703">
                      <a:extLst>
                        <a:ext uri="{28A0092B-C50C-407E-A947-70E740481C1C}">
                          <a14:useLocalDpi xmlns:a14="http://schemas.microsoft.com/office/drawing/2010/main" val="0"/>
                        </a:ext>
                      </a:extLst>
                    </a:blip>
                    <a:srcRect/>
                    <a:stretch>
                      <a:fillRect/>
                    </a:stretch>
                  </pic:blipFill>
                  <pic:spPr bwMode="auto">
                    <a:xfrm>
                      <a:off x="0" y="0"/>
                      <a:ext cx="1600200" cy="1600200"/>
                    </a:xfrm>
                    <a:prstGeom prst="rect">
                      <a:avLst/>
                    </a:prstGeom>
                    <a:noFill/>
                    <a:ln>
                      <a:noFill/>
                    </a:ln>
                  </pic:spPr>
                </pic:pic>
              </a:graphicData>
            </a:graphic>
          </wp:inline>
        </w:drawing>
      </w:r>
      <w:r>
        <w:t>93.</w:t>
      </w:r>
      <w:r w:rsidR="0012721B">
        <w:rPr>
          <w:noProof/>
        </w:rPr>
        <w:drawing>
          <wp:inline distT="0" distB="0" distL="0" distR="0" wp14:anchorId="3B43710A" wp14:editId="255463A0">
            <wp:extent cx="1600200" cy="1611325"/>
            <wp:effectExtent l="0" t="0" r="0" b="0"/>
            <wp:docPr id="321" name="Picture 321" descr="Macintosh HD:Users:kimberleymstern:Documents:AAAAAA-CALC:X:EX1.5_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5" descr="Macintosh HD:Users:kimberleymstern:Documents:AAAAAA-CALC:X:EX1.5_93.png"/>
                    <pic:cNvPicPr>
                      <a:picLocks noChangeAspect="1" noChangeArrowheads="1"/>
                    </pic:cNvPicPr>
                  </pic:nvPicPr>
                  <pic:blipFill>
                    <a:blip r:embed="rId1704">
                      <a:extLst>
                        <a:ext uri="{28A0092B-C50C-407E-A947-70E740481C1C}">
                          <a14:useLocalDpi xmlns:a14="http://schemas.microsoft.com/office/drawing/2010/main" val="0"/>
                        </a:ext>
                      </a:extLst>
                    </a:blip>
                    <a:srcRect/>
                    <a:stretch>
                      <a:fillRect/>
                    </a:stretch>
                  </pic:blipFill>
                  <pic:spPr bwMode="auto">
                    <a:xfrm>
                      <a:off x="0" y="0"/>
                      <a:ext cx="1600200" cy="1611325"/>
                    </a:xfrm>
                    <a:prstGeom prst="rect">
                      <a:avLst/>
                    </a:prstGeom>
                    <a:noFill/>
                    <a:ln>
                      <a:noFill/>
                    </a:ln>
                  </pic:spPr>
                </pic:pic>
              </a:graphicData>
            </a:graphic>
          </wp:inline>
        </w:drawing>
      </w:r>
      <w:r>
        <w:t>94.</w:t>
      </w:r>
      <w:r w:rsidR="0012721B">
        <w:rPr>
          <w:noProof/>
        </w:rPr>
        <w:drawing>
          <wp:inline distT="0" distB="0" distL="0" distR="0" wp14:anchorId="317EC68B" wp14:editId="67939F08">
            <wp:extent cx="1600200" cy="1605762"/>
            <wp:effectExtent l="0" t="0" r="0" b="0"/>
            <wp:docPr id="322" name="Picture 322" descr="Macintosh HD:Users:kimberleymstern:Documents:AAAAAA-CALC:X:EX1.5_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 descr="Macintosh HD:Users:kimberleymstern:Documents:AAAAAA-CALC:X:EX1.5_94.png"/>
                    <pic:cNvPicPr>
                      <a:picLocks noChangeAspect="1" noChangeArrowheads="1"/>
                    </pic:cNvPicPr>
                  </pic:nvPicPr>
                  <pic:blipFill>
                    <a:blip r:embed="rId1705">
                      <a:extLst>
                        <a:ext uri="{28A0092B-C50C-407E-A947-70E740481C1C}">
                          <a14:useLocalDpi xmlns:a14="http://schemas.microsoft.com/office/drawing/2010/main" val="0"/>
                        </a:ext>
                      </a:extLst>
                    </a:blip>
                    <a:srcRect/>
                    <a:stretch>
                      <a:fillRect/>
                    </a:stretch>
                  </pic:blipFill>
                  <pic:spPr bwMode="auto">
                    <a:xfrm>
                      <a:off x="0" y="0"/>
                      <a:ext cx="1600200" cy="1605762"/>
                    </a:xfrm>
                    <a:prstGeom prst="rect">
                      <a:avLst/>
                    </a:prstGeom>
                    <a:noFill/>
                    <a:ln>
                      <a:noFill/>
                    </a:ln>
                  </pic:spPr>
                </pic:pic>
              </a:graphicData>
            </a:graphic>
          </wp:inline>
        </w:drawing>
      </w:r>
      <w:r>
        <w:t>95.</w:t>
      </w:r>
      <w:r w:rsidR="00F218B1" w:rsidRPr="00F218B1">
        <w:rPr>
          <w:noProof/>
        </w:rPr>
        <w:t xml:space="preserve"> </w:t>
      </w:r>
      <w:r w:rsidR="00F218B1">
        <w:rPr>
          <w:noProof/>
        </w:rPr>
        <w:drawing>
          <wp:inline distT="0" distB="0" distL="0" distR="0" wp14:anchorId="2548DC43" wp14:editId="7736AE75">
            <wp:extent cx="1600200" cy="1624715"/>
            <wp:effectExtent l="0" t="0" r="0" b="0"/>
            <wp:docPr id="323" name="Picture 323" descr="Macintosh HD:Users:kimberleymstern:Documents:AAAAAA-CALC:X:EX1.5_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7" descr="Macintosh HD:Users:kimberleymstern:Documents:AAAAAA-CALC:X:EX1.5_95.png"/>
                    <pic:cNvPicPr>
                      <a:picLocks noChangeAspect="1" noChangeArrowheads="1"/>
                    </pic:cNvPicPr>
                  </pic:nvPicPr>
                  <pic:blipFill>
                    <a:blip r:embed="rId1706">
                      <a:extLst>
                        <a:ext uri="{28A0092B-C50C-407E-A947-70E740481C1C}">
                          <a14:useLocalDpi xmlns:a14="http://schemas.microsoft.com/office/drawing/2010/main" val="0"/>
                        </a:ext>
                      </a:extLst>
                    </a:blip>
                    <a:srcRect/>
                    <a:stretch>
                      <a:fillRect/>
                    </a:stretch>
                  </pic:blipFill>
                  <pic:spPr bwMode="auto">
                    <a:xfrm>
                      <a:off x="0" y="0"/>
                      <a:ext cx="1600200" cy="1624715"/>
                    </a:xfrm>
                    <a:prstGeom prst="rect">
                      <a:avLst/>
                    </a:prstGeom>
                    <a:noFill/>
                    <a:ln>
                      <a:noFill/>
                    </a:ln>
                  </pic:spPr>
                </pic:pic>
              </a:graphicData>
            </a:graphic>
          </wp:inline>
        </w:drawing>
      </w:r>
    </w:p>
    <w:p w14:paraId="29C12BA4" w14:textId="77777777" w:rsidR="00E95EAE" w:rsidRDefault="00571C42" w:rsidP="00E95EAE">
      <w:r>
        <w:t>96.</w:t>
      </w:r>
      <w:r w:rsidR="00F218B1">
        <w:rPr>
          <w:noProof/>
        </w:rPr>
        <w:drawing>
          <wp:inline distT="0" distB="0" distL="0" distR="0" wp14:anchorId="07CFC095" wp14:editId="481BD431">
            <wp:extent cx="1600200" cy="1609327"/>
            <wp:effectExtent l="0" t="0" r="0" b="0"/>
            <wp:docPr id="324" name="Picture 324" descr="Macintosh HD:Users:kimberleymstern:Documents:AAAAAA-CALC:X:EX1.5_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8" descr="Macintosh HD:Users:kimberleymstern:Documents:AAAAAA-CALC:X:EX1.5_96.png"/>
                    <pic:cNvPicPr>
                      <a:picLocks noChangeAspect="1" noChangeArrowheads="1"/>
                    </pic:cNvPicPr>
                  </pic:nvPicPr>
                  <pic:blipFill>
                    <a:blip r:embed="rId1707">
                      <a:extLst>
                        <a:ext uri="{28A0092B-C50C-407E-A947-70E740481C1C}">
                          <a14:useLocalDpi xmlns:a14="http://schemas.microsoft.com/office/drawing/2010/main" val="0"/>
                        </a:ext>
                      </a:extLst>
                    </a:blip>
                    <a:srcRect/>
                    <a:stretch>
                      <a:fillRect/>
                    </a:stretch>
                  </pic:blipFill>
                  <pic:spPr bwMode="auto">
                    <a:xfrm>
                      <a:off x="0" y="0"/>
                      <a:ext cx="1600200" cy="1609327"/>
                    </a:xfrm>
                    <a:prstGeom prst="rect">
                      <a:avLst/>
                    </a:prstGeom>
                    <a:noFill/>
                    <a:ln>
                      <a:noFill/>
                    </a:ln>
                  </pic:spPr>
                </pic:pic>
              </a:graphicData>
            </a:graphic>
          </wp:inline>
        </w:drawing>
      </w:r>
      <w:r>
        <w:t>97.</w:t>
      </w:r>
      <w:r w:rsidR="00F218B1">
        <w:rPr>
          <w:noProof/>
        </w:rPr>
        <w:drawing>
          <wp:inline distT="0" distB="0" distL="0" distR="0" wp14:anchorId="6EA84140" wp14:editId="47DC3234">
            <wp:extent cx="1600200" cy="1579591"/>
            <wp:effectExtent l="0" t="0" r="0" b="0"/>
            <wp:docPr id="325" name="Picture 325" descr="Macintosh HD:Users:kimberleymstern:Documents:AAAAAA-CALC:X:EX1.5_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9" descr="Macintosh HD:Users:kimberleymstern:Documents:AAAAAA-CALC:X:EX1.5_97.png"/>
                    <pic:cNvPicPr>
                      <a:picLocks noChangeAspect="1" noChangeArrowheads="1"/>
                    </pic:cNvPicPr>
                  </pic:nvPicPr>
                  <pic:blipFill>
                    <a:blip r:embed="rId1708">
                      <a:extLst>
                        <a:ext uri="{28A0092B-C50C-407E-A947-70E740481C1C}">
                          <a14:useLocalDpi xmlns:a14="http://schemas.microsoft.com/office/drawing/2010/main" val="0"/>
                        </a:ext>
                      </a:extLst>
                    </a:blip>
                    <a:srcRect/>
                    <a:stretch>
                      <a:fillRect/>
                    </a:stretch>
                  </pic:blipFill>
                  <pic:spPr bwMode="auto">
                    <a:xfrm>
                      <a:off x="0" y="0"/>
                      <a:ext cx="1600200" cy="1579591"/>
                    </a:xfrm>
                    <a:prstGeom prst="rect">
                      <a:avLst/>
                    </a:prstGeom>
                    <a:noFill/>
                    <a:ln>
                      <a:noFill/>
                    </a:ln>
                  </pic:spPr>
                </pic:pic>
              </a:graphicData>
            </a:graphic>
          </wp:inline>
        </w:drawing>
      </w:r>
      <w:r w:rsidR="00E95EAE">
        <w:t>98.</w:t>
      </w:r>
      <w:r w:rsidR="00F218B1">
        <w:rPr>
          <w:noProof/>
        </w:rPr>
        <w:drawing>
          <wp:inline distT="0" distB="0" distL="0" distR="0" wp14:anchorId="657EDBC4" wp14:editId="4EC1D71A">
            <wp:extent cx="1600200" cy="1623043"/>
            <wp:effectExtent l="0" t="0" r="0" b="0"/>
            <wp:docPr id="326" name="Picture 326" descr="Macintosh HD:Users:kimberleymstern:Documents:AAAAAA-CALC:X:EX1.5_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0" descr="Macintosh HD:Users:kimberleymstern:Documents:AAAAAA-CALC:X:EX1.5_98.png"/>
                    <pic:cNvPicPr>
                      <a:picLocks noChangeAspect="1" noChangeArrowheads="1"/>
                    </pic:cNvPicPr>
                  </pic:nvPicPr>
                  <pic:blipFill>
                    <a:blip r:embed="rId1709">
                      <a:extLst>
                        <a:ext uri="{28A0092B-C50C-407E-A947-70E740481C1C}">
                          <a14:useLocalDpi xmlns:a14="http://schemas.microsoft.com/office/drawing/2010/main" val="0"/>
                        </a:ext>
                      </a:extLst>
                    </a:blip>
                    <a:srcRect/>
                    <a:stretch>
                      <a:fillRect/>
                    </a:stretch>
                  </pic:blipFill>
                  <pic:spPr bwMode="auto">
                    <a:xfrm>
                      <a:off x="0" y="0"/>
                      <a:ext cx="1600200" cy="1623043"/>
                    </a:xfrm>
                    <a:prstGeom prst="rect">
                      <a:avLst/>
                    </a:prstGeom>
                    <a:noFill/>
                    <a:ln>
                      <a:noFill/>
                    </a:ln>
                  </pic:spPr>
                </pic:pic>
              </a:graphicData>
            </a:graphic>
          </wp:inline>
        </w:drawing>
      </w:r>
      <w:r w:rsidR="00E95EAE" w:rsidRPr="00BF06F9">
        <w:t xml:space="preserve"> </w:t>
      </w:r>
    </w:p>
    <w:p w14:paraId="72B3EFCB" w14:textId="77777777" w:rsidR="00E95EAE" w:rsidRDefault="00E95EAE" w:rsidP="00E95EAE"/>
    <w:p w14:paraId="7C0327F1" w14:textId="77777777" w:rsidR="00E95EAE" w:rsidRDefault="00E95EAE" w:rsidP="00E95EAE"/>
    <w:p w14:paraId="202049A8" w14:textId="77777777" w:rsidR="000A7798" w:rsidRDefault="000A7798" w:rsidP="00E95EAE"/>
    <w:p w14:paraId="11B66450" w14:textId="77777777" w:rsidR="00F218B1" w:rsidRDefault="00F218B1" w:rsidP="00E95EAE"/>
    <w:p w14:paraId="1D32FFF8" w14:textId="77777777" w:rsidR="00312186" w:rsidRDefault="00312186" w:rsidP="000A7798">
      <w:pPr>
        <w:autoSpaceDE w:val="0"/>
        <w:autoSpaceDN w:val="0"/>
        <w:adjustRightInd w:val="0"/>
        <w:ind w:left="360" w:hanging="360"/>
      </w:pPr>
    </w:p>
    <w:p w14:paraId="48929BB1" w14:textId="77777777" w:rsidR="00312186" w:rsidRDefault="00312186" w:rsidP="000A7798">
      <w:pPr>
        <w:autoSpaceDE w:val="0"/>
        <w:autoSpaceDN w:val="0"/>
        <w:adjustRightInd w:val="0"/>
        <w:ind w:left="360" w:hanging="360"/>
      </w:pPr>
    </w:p>
    <w:p w14:paraId="3B6BC3E5" w14:textId="77777777" w:rsidR="00312186" w:rsidRDefault="00312186" w:rsidP="00D872D1">
      <w:pPr>
        <w:autoSpaceDE w:val="0"/>
        <w:autoSpaceDN w:val="0"/>
        <w:adjustRightInd w:val="0"/>
        <w:ind w:left="360" w:hanging="360"/>
      </w:pPr>
      <w:r>
        <w:lastRenderedPageBreak/>
        <w:t>Write a formula for the</w:t>
      </w:r>
      <w:r w:rsidRPr="007F3EDB">
        <w:t xml:space="preserve"> piecewise function graphed below.</w:t>
      </w:r>
    </w:p>
    <w:p w14:paraId="304705EE" w14:textId="77777777" w:rsidR="00312186" w:rsidRDefault="00312186" w:rsidP="000A7798">
      <w:pPr>
        <w:autoSpaceDE w:val="0"/>
        <w:autoSpaceDN w:val="0"/>
        <w:adjustRightInd w:val="0"/>
        <w:ind w:left="360" w:hanging="360"/>
      </w:pPr>
      <w:r>
        <w:t xml:space="preserve">99. </w:t>
      </w:r>
      <w:r>
        <w:rPr>
          <w:noProof/>
        </w:rPr>
        <w:drawing>
          <wp:inline distT="0" distB="0" distL="0" distR="0" wp14:anchorId="7D65E5AC" wp14:editId="4928E089">
            <wp:extent cx="2338170" cy="164592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0"/>
                    <a:stretch>
                      <a:fillRect/>
                    </a:stretch>
                  </pic:blipFill>
                  <pic:spPr>
                    <a:xfrm>
                      <a:off x="0" y="0"/>
                      <a:ext cx="2338170" cy="1645920"/>
                    </a:xfrm>
                    <a:prstGeom prst="rect">
                      <a:avLst/>
                    </a:prstGeom>
                  </pic:spPr>
                </pic:pic>
              </a:graphicData>
            </a:graphic>
          </wp:inline>
        </w:drawing>
      </w:r>
      <w:r>
        <w:tab/>
        <w:t xml:space="preserve">100. </w:t>
      </w:r>
      <w:r w:rsidR="00D872D1">
        <w:rPr>
          <w:noProof/>
        </w:rPr>
        <w:drawing>
          <wp:inline distT="0" distB="0" distL="0" distR="0" wp14:anchorId="403AB4B9" wp14:editId="2733E597">
            <wp:extent cx="2312693" cy="16459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1"/>
                    <a:stretch>
                      <a:fillRect/>
                    </a:stretch>
                  </pic:blipFill>
                  <pic:spPr>
                    <a:xfrm>
                      <a:off x="0" y="0"/>
                      <a:ext cx="2312693" cy="1645920"/>
                    </a:xfrm>
                    <a:prstGeom prst="rect">
                      <a:avLst/>
                    </a:prstGeom>
                  </pic:spPr>
                </pic:pic>
              </a:graphicData>
            </a:graphic>
          </wp:inline>
        </w:drawing>
      </w:r>
    </w:p>
    <w:p w14:paraId="2FBB37DB" w14:textId="77777777" w:rsidR="00D872D1" w:rsidRDefault="00D872D1" w:rsidP="000A7798">
      <w:pPr>
        <w:autoSpaceDE w:val="0"/>
        <w:autoSpaceDN w:val="0"/>
        <w:adjustRightInd w:val="0"/>
        <w:ind w:left="360" w:hanging="360"/>
      </w:pPr>
    </w:p>
    <w:p w14:paraId="3C5A8F78" w14:textId="77777777" w:rsidR="00D872D1" w:rsidRDefault="00D872D1" w:rsidP="000A7798">
      <w:pPr>
        <w:autoSpaceDE w:val="0"/>
        <w:autoSpaceDN w:val="0"/>
        <w:adjustRightInd w:val="0"/>
        <w:ind w:left="360" w:hanging="360"/>
      </w:pPr>
      <w:r>
        <w:t xml:space="preserve">101. </w:t>
      </w:r>
      <w:r>
        <w:rPr>
          <w:noProof/>
        </w:rPr>
        <w:drawing>
          <wp:inline distT="0" distB="0" distL="0" distR="0" wp14:anchorId="0CFB972B" wp14:editId="2AE300C6">
            <wp:extent cx="1987191" cy="201168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2"/>
                    <a:stretch>
                      <a:fillRect/>
                    </a:stretch>
                  </pic:blipFill>
                  <pic:spPr>
                    <a:xfrm>
                      <a:off x="0" y="0"/>
                      <a:ext cx="1987191" cy="2011680"/>
                    </a:xfrm>
                    <a:prstGeom prst="rect">
                      <a:avLst/>
                    </a:prstGeom>
                  </pic:spPr>
                </pic:pic>
              </a:graphicData>
            </a:graphic>
          </wp:inline>
        </w:drawing>
      </w:r>
      <w:r>
        <w:tab/>
        <w:t xml:space="preserve">102. </w:t>
      </w:r>
      <w:r w:rsidR="000E06A5">
        <w:rPr>
          <w:noProof/>
        </w:rPr>
        <w:drawing>
          <wp:inline distT="0" distB="0" distL="0" distR="0" wp14:anchorId="61A16F97" wp14:editId="0942CE86">
            <wp:extent cx="2046740" cy="173736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3"/>
                    <a:stretch>
                      <a:fillRect/>
                    </a:stretch>
                  </pic:blipFill>
                  <pic:spPr>
                    <a:xfrm>
                      <a:off x="0" y="0"/>
                      <a:ext cx="2046740" cy="1737360"/>
                    </a:xfrm>
                    <a:prstGeom prst="rect">
                      <a:avLst/>
                    </a:prstGeom>
                  </pic:spPr>
                </pic:pic>
              </a:graphicData>
            </a:graphic>
          </wp:inline>
        </w:drawing>
      </w:r>
    </w:p>
    <w:p w14:paraId="793ED04C" w14:textId="77777777" w:rsidR="00D872D1" w:rsidRDefault="00D872D1" w:rsidP="000A7798">
      <w:pPr>
        <w:autoSpaceDE w:val="0"/>
        <w:autoSpaceDN w:val="0"/>
        <w:adjustRightInd w:val="0"/>
        <w:ind w:left="360" w:hanging="360"/>
      </w:pPr>
    </w:p>
    <w:p w14:paraId="79C9EE6A" w14:textId="77777777" w:rsidR="000E06A5" w:rsidRDefault="000E06A5" w:rsidP="000A7798">
      <w:pPr>
        <w:autoSpaceDE w:val="0"/>
        <w:autoSpaceDN w:val="0"/>
        <w:adjustRightInd w:val="0"/>
        <w:ind w:left="360" w:hanging="360"/>
      </w:pPr>
    </w:p>
    <w:p w14:paraId="52CC4D9F" w14:textId="77777777" w:rsidR="00E95EAE" w:rsidRPr="007B10E9" w:rsidRDefault="00D872D1" w:rsidP="000A7798">
      <w:pPr>
        <w:autoSpaceDE w:val="0"/>
        <w:autoSpaceDN w:val="0"/>
        <w:adjustRightInd w:val="0"/>
        <w:ind w:left="360" w:hanging="360"/>
        <w:rPr>
          <w:rFonts w:cs="Bookman-Light"/>
        </w:rPr>
      </w:pPr>
      <w:r>
        <w:t>10</w:t>
      </w:r>
      <w:r w:rsidR="000E06A5">
        <w:t>3</w:t>
      </w:r>
      <w:r w:rsidR="00E95EAE">
        <w:t xml:space="preserve">. </w:t>
      </w:r>
      <w:r w:rsidR="00E95EAE" w:rsidRPr="007B10E9">
        <w:rPr>
          <w:rFonts w:cs="Bookman-Light"/>
        </w:rPr>
        <w:t xml:space="preserve">Suppose you have a function </w:t>
      </w:r>
      <w:r w:rsidR="00E95EAE" w:rsidRPr="00906B1A">
        <w:rPr>
          <w:position w:val="-10"/>
        </w:rPr>
        <w:object w:dxaOrig="859" w:dyaOrig="320" w14:anchorId="62F995E9">
          <v:shape id="_x0000_i1839" type="#_x0000_t75" style="width:42.75pt;height:15pt" o:ole="">
            <v:imagedata r:id="rId1714" o:title=""/>
          </v:shape>
          <o:OLEObject Type="Embed" ProgID="Equation.3" ShapeID="_x0000_i1839" DrawAspect="Content" ObjectID="_1718714859" r:id="rId1715"/>
        </w:object>
      </w:r>
      <w:r w:rsidR="00E95EAE" w:rsidRPr="007B10E9">
        <w:rPr>
          <w:rFonts w:cs="eufm10"/>
        </w:rPr>
        <w:t xml:space="preserve"> </w:t>
      </w:r>
      <w:r w:rsidR="00E95EAE" w:rsidRPr="007B10E9">
        <w:rPr>
          <w:rFonts w:cs="Bookman-Light"/>
        </w:rPr>
        <w:t xml:space="preserve">such that the domain of </w:t>
      </w:r>
      <w:r w:rsidR="00E95EAE" w:rsidRPr="00906B1A">
        <w:rPr>
          <w:position w:val="-10"/>
        </w:rPr>
        <w:object w:dxaOrig="540" w:dyaOrig="320" w14:anchorId="1BF9046E">
          <v:shape id="_x0000_i1840" type="#_x0000_t75" style="width:27pt;height:15pt" o:ole="">
            <v:imagedata r:id="rId1716" o:title=""/>
          </v:shape>
          <o:OLEObject Type="Embed" ProgID="Equation.3" ShapeID="_x0000_i1840" DrawAspect="Content" ObjectID="_1718714860" r:id="rId1717"/>
        </w:object>
      </w:r>
      <w:r w:rsidR="00E95EAE" w:rsidRPr="007B10E9">
        <w:rPr>
          <w:rFonts w:cs="eufm10"/>
        </w:rPr>
        <w:t xml:space="preserve"> </w:t>
      </w:r>
      <w:r w:rsidR="00E95EAE" w:rsidRPr="007B10E9">
        <w:rPr>
          <w:rFonts w:cs="Bookman-Light"/>
        </w:rPr>
        <w:t xml:space="preserve">is </w:t>
      </w:r>
      <w:r w:rsidR="00E95EAE" w:rsidRPr="007B10E9">
        <w:rPr>
          <w:rFonts w:cs="eurm10"/>
        </w:rPr>
        <w:t xml:space="preserve">1 </w:t>
      </w:r>
      <w:r w:rsidR="00E95EAE" w:rsidRPr="007B10E9">
        <w:rPr>
          <w:rFonts w:cs="cmsy10"/>
        </w:rPr>
        <w:t xml:space="preserve">≤ </w:t>
      </w:r>
      <w:r w:rsidR="00E95EAE" w:rsidRPr="00C10E32">
        <w:rPr>
          <w:rFonts w:cs="eurm10"/>
          <w:i/>
        </w:rPr>
        <w:t>x</w:t>
      </w:r>
      <w:r w:rsidR="00E95EAE" w:rsidRPr="007B10E9">
        <w:rPr>
          <w:rFonts w:cs="eurm10"/>
        </w:rPr>
        <w:t xml:space="preserve"> </w:t>
      </w:r>
      <w:r w:rsidR="00E95EAE" w:rsidRPr="007B10E9">
        <w:rPr>
          <w:rFonts w:cs="cmsy10"/>
        </w:rPr>
        <w:t xml:space="preserve">≤ </w:t>
      </w:r>
      <w:r w:rsidR="00E95EAE" w:rsidRPr="007B10E9">
        <w:rPr>
          <w:rFonts w:cs="eurm10"/>
        </w:rPr>
        <w:t xml:space="preserve">6 </w:t>
      </w:r>
      <w:r w:rsidR="00E95EAE" w:rsidRPr="007B10E9">
        <w:rPr>
          <w:rFonts w:cs="Bookman-Light"/>
        </w:rPr>
        <w:t xml:space="preserve">and the range of </w:t>
      </w:r>
      <w:r w:rsidR="00E95EAE" w:rsidRPr="00906B1A">
        <w:rPr>
          <w:position w:val="-10"/>
        </w:rPr>
        <w:object w:dxaOrig="540" w:dyaOrig="320" w14:anchorId="3B2BC24F">
          <v:shape id="_x0000_i1841" type="#_x0000_t75" style="width:27pt;height:15pt" o:ole="">
            <v:imagedata r:id="rId1718" o:title=""/>
          </v:shape>
          <o:OLEObject Type="Embed" ProgID="Equation.3" ShapeID="_x0000_i1841" DrawAspect="Content" ObjectID="_1718714861" r:id="rId1719"/>
        </w:object>
      </w:r>
      <w:r w:rsidR="00E95EAE" w:rsidRPr="007B10E9">
        <w:rPr>
          <w:rFonts w:cs="eufm10"/>
        </w:rPr>
        <w:t xml:space="preserve"> </w:t>
      </w:r>
      <w:r w:rsidR="00E95EAE" w:rsidRPr="007B10E9">
        <w:rPr>
          <w:rFonts w:cs="Bookman-Light"/>
        </w:rPr>
        <w:t xml:space="preserve">is </w:t>
      </w:r>
      <w:r w:rsidR="00E95EAE" w:rsidRPr="007B10E9">
        <w:rPr>
          <w:rFonts w:cs="eufm10"/>
        </w:rPr>
        <w:t>−</w:t>
      </w:r>
      <w:r w:rsidR="00E95EAE" w:rsidRPr="007B10E9">
        <w:rPr>
          <w:rFonts w:cs="eurm10"/>
        </w:rPr>
        <w:t xml:space="preserve">3 </w:t>
      </w:r>
      <w:r w:rsidR="00E95EAE" w:rsidRPr="007B10E9">
        <w:rPr>
          <w:rFonts w:cs="cmsy10"/>
        </w:rPr>
        <w:t xml:space="preserve">≤ </w:t>
      </w:r>
      <w:r w:rsidR="00E95EAE" w:rsidRPr="00C10E32">
        <w:rPr>
          <w:rFonts w:cs="eurm10"/>
          <w:i/>
        </w:rPr>
        <w:t>y</w:t>
      </w:r>
      <w:r w:rsidR="00E95EAE" w:rsidRPr="007B10E9">
        <w:rPr>
          <w:rFonts w:cs="eurm10"/>
        </w:rPr>
        <w:t xml:space="preserve"> </w:t>
      </w:r>
      <w:r w:rsidR="00E95EAE" w:rsidRPr="007B10E9">
        <w:rPr>
          <w:rFonts w:cs="cmsy10"/>
        </w:rPr>
        <w:t xml:space="preserve">≤ </w:t>
      </w:r>
      <w:r w:rsidR="00E95EAE" w:rsidRPr="007B10E9">
        <w:rPr>
          <w:rFonts w:cs="eurm10"/>
        </w:rPr>
        <w:t>5</w:t>
      </w:r>
      <w:r w:rsidR="00E95EAE" w:rsidRPr="007B10E9">
        <w:rPr>
          <w:rFonts w:cs="Bookman-Light"/>
        </w:rPr>
        <w:t>.</w:t>
      </w:r>
      <w:r w:rsidR="00E95EAE">
        <w:rPr>
          <w:rFonts w:cs="Bookman-Light"/>
        </w:rPr>
        <w:t xml:space="preserve">  [UW]</w:t>
      </w:r>
    </w:p>
    <w:p w14:paraId="02CAA302" w14:textId="77777777" w:rsidR="00E95EAE" w:rsidRPr="00C10E32" w:rsidRDefault="00E95EAE" w:rsidP="00F62BB1">
      <w:pPr>
        <w:pStyle w:val="ListParagraph"/>
        <w:numPr>
          <w:ilvl w:val="0"/>
          <w:numId w:val="18"/>
        </w:numPr>
        <w:autoSpaceDE w:val="0"/>
        <w:autoSpaceDN w:val="0"/>
        <w:adjustRightInd w:val="0"/>
        <w:rPr>
          <w:rFonts w:cs="Bookman-Light"/>
        </w:rPr>
      </w:pPr>
      <w:r w:rsidRPr="00C10E32">
        <w:rPr>
          <w:rFonts w:cs="Bookman-Light"/>
        </w:rPr>
        <w:t>What is the domain of</w:t>
      </w:r>
      <w:r w:rsidRPr="00906B1A">
        <w:rPr>
          <w:position w:val="-10"/>
        </w:rPr>
        <w:object w:dxaOrig="1160" w:dyaOrig="320" w14:anchorId="18CA1C14">
          <v:shape id="_x0000_i1842" type="#_x0000_t75" style="width:58.5pt;height:15pt" o:ole="">
            <v:imagedata r:id="rId1720" o:title=""/>
          </v:shape>
          <o:OLEObject Type="Embed" ProgID="Equation.3" ShapeID="_x0000_i1842" DrawAspect="Content" ObjectID="_1718714862" r:id="rId1721"/>
        </w:object>
      </w:r>
      <w:r w:rsidRPr="00C10E32">
        <w:rPr>
          <w:rFonts w:cs="Bookman-Light"/>
        </w:rPr>
        <w:t>?</w:t>
      </w:r>
    </w:p>
    <w:p w14:paraId="32DC39D3" w14:textId="77777777" w:rsidR="00E95EAE" w:rsidRPr="00C10E32" w:rsidRDefault="00E95EAE" w:rsidP="00F62BB1">
      <w:pPr>
        <w:pStyle w:val="ListParagraph"/>
        <w:numPr>
          <w:ilvl w:val="0"/>
          <w:numId w:val="18"/>
        </w:numPr>
        <w:autoSpaceDE w:val="0"/>
        <w:autoSpaceDN w:val="0"/>
        <w:adjustRightInd w:val="0"/>
        <w:rPr>
          <w:rFonts w:cs="Bookman-Light"/>
        </w:rPr>
      </w:pPr>
      <w:r w:rsidRPr="00C10E32">
        <w:rPr>
          <w:rFonts w:cs="Bookman-Light"/>
        </w:rPr>
        <w:t xml:space="preserve">What is the range of </w:t>
      </w:r>
      <w:r w:rsidRPr="00906B1A">
        <w:rPr>
          <w:position w:val="-10"/>
        </w:rPr>
        <w:object w:dxaOrig="1160" w:dyaOrig="320" w14:anchorId="1CA3FAC4">
          <v:shape id="_x0000_i1843" type="#_x0000_t75" style="width:58.5pt;height:15pt" o:ole="">
            <v:imagedata r:id="rId1722" o:title=""/>
          </v:shape>
          <o:OLEObject Type="Embed" ProgID="Equation.3" ShapeID="_x0000_i1843" DrawAspect="Content" ObjectID="_1718714863" r:id="rId1723"/>
        </w:object>
      </w:r>
      <w:r w:rsidRPr="00C10E32">
        <w:rPr>
          <w:rFonts w:cs="eufm10"/>
        </w:rPr>
        <w:t xml:space="preserve"> </w:t>
      </w:r>
      <w:r w:rsidRPr="00C10E32">
        <w:rPr>
          <w:rFonts w:cs="Bookman-Light"/>
        </w:rPr>
        <w:t>?</w:t>
      </w:r>
    </w:p>
    <w:p w14:paraId="45A3330A" w14:textId="77777777" w:rsidR="00E95EAE" w:rsidRPr="00C10E32" w:rsidRDefault="00E95EAE" w:rsidP="00F62BB1">
      <w:pPr>
        <w:pStyle w:val="ListParagraph"/>
        <w:numPr>
          <w:ilvl w:val="0"/>
          <w:numId w:val="18"/>
        </w:numPr>
        <w:autoSpaceDE w:val="0"/>
        <w:autoSpaceDN w:val="0"/>
        <w:adjustRightInd w:val="0"/>
        <w:rPr>
          <w:rFonts w:cs="Bookman-Light"/>
        </w:rPr>
      </w:pPr>
      <w:r w:rsidRPr="00C10E32">
        <w:rPr>
          <w:rFonts w:cs="Bookman-Light"/>
        </w:rPr>
        <w:t xml:space="preserve">What is the domain of </w:t>
      </w:r>
      <w:r w:rsidRPr="00906B1A">
        <w:rPr>
          <w:position w:val="-10"/>
        </w:rPr>
        <w:object w:dxaOrig="980" w:dyaOrig="320" w14:anchorId="59D80053">
          <v:shape id="_x0000_i1844" type="#_x0000_t75" style="width:49.5pt;height:15pt" o:ole="">
            <v:imagedata r:id="rId1724" o:title=""/>
          </v:shape>
          <o:OLEObject Type="Embed" ProgID="Equation.3" ShapeID="_x0000_i1844" DrawAspect="Content" ObjectID="_1718714864" r:id="rId1725"/>
        </w:object>
      </w:r>
      <w:r w:rsidRPr="00C10E32">
        <w:rPr>
          <w:rFonts w:cs="eurm10"/>
        </w:rPr>
        <w:t xml:space="preserve"> </w:t>
      </w:r>
      <w:r w:rsidRPr="00C10E32">
        <w:rPr>
          <w:rFonts w:cs="Bookman-Light"/>
        </w:rPr>
        <w:t>?</w:t>
      </w:r>
    </w:p>
    <w:p w14:paraId="20E9D9E1" w14:textId="77777777" w:rsidR="00E95EAE" w:rsidRPr="00C10E32" w:rsidRDefault="00E95EAE" w:rsidP="00F62BB1">
      <w:pPr>
        <w:pStyle w:val="ListParagraph"/>
        <w:numPr>
          <w:ilvl w:val="0"/>
          <w:numId w:val="18"/>
        </w:numPr>
        <w:autoSpaceDE w:val="0"/>
        <w:autoSpaceDN w:val="0"/>
        <w:adjustRightInd w:val="0"/>
        <w:rPr>
          <w:rFonts w:cs="Bookman-Light"/>
        </w:rPr>
      </w:pPr>
      <w:r w:rsidRPr="00C10E32">
        <w:rPr>
          <w:rFonts w:cs="Bookman-Light"/>
        </w:rPr>
        <w:t xml:space="preserve">What is the range of </w:t>
      </w:r>
      <w:r w:rsidRPr="00906B1A">
        <w:rPr>
          <w:position w:val="-10"/>
        </w:rPr>
        <w:object w:dxaOrig="980" w:dyaOrig="320" w14:anchorId="4E916929">
          <v:shape id="_x0000_i1845" type="#_x0000_t75" style="width:49.5pt;height:15pt" o:ole="">
            <v:imagedata r:id="rId1726" o:title=""/>
          </v:shape>
          <o:OLEObject Type="Embed" ProgID="Equation.3" ShapeID="_x0000_i1845" DrawAspect="Content" ObjectID="_1718714865" r:id="rId1727"/>
        </w:object>
      </w:r>
      <w:r w:rsidRPr="00C10E32">
        <w:rPr>
          <w:rFonts w:cs="eurm10"/>
        </w:rPr>
        <w:t xml:space="preserve"> </w:t>
      </w:r>
      <w:r w:rsidRPr="00C10E32">
        <w:rPr>
          <w:rFonts w:cs="Bookman-Light"/>
        </w:rPr>
        <w:t>?</w:t>
      </w:r>
    </w:p>
    <w:p w14:paraId="46585F02" w14:textId="77777777" w:rsidR="00E95EAE" w:rsidRPr="00C10E32" w:rsidRDefault="00E95EAE" w:rsidP="00F62BB1">
      <w:pPr>
        <w:pStyle w:val="ListParagraph"/>
        <w:numPr>
          <w:ilvl w:val="0"/>
          <w:numId w:val="18"/>
        </w:numPr>
        <w:autoSpaceDE w:val="0"/>
        <w:autoSpaceDN w:val="0"/>
        <w:adjustRightInd w:val="0"/>
        <w:rPr>
          <w:rFonts w:cs="Bookman-Light"/>
        </w:rPr>
      </w:pPr>
      <w:r w:rsidRPr="00C10E32">
        <w:rPr>
          <w:rFonts w:cs="Bookman-Light"/>
        </w:rPr>
        <w:t xml:space="preserve">Can you find constants </w:t>
      </w:r>
      <w:r w:rsidRPr="00C10E32">
        <w:rPr>
          <w:rFonts w:cs="eurm10"/>
          <w:i/>
        </w:rPr>
        <w:t>B</w:t>
      </w:r>
      <w:r w:rsidRPr="00C10E32">
        <w:rPr>
          <w:rFonts w:cs="eurm10"/>
        </w:rPr>
        <w:t xml:space="preserve"> </w:t>
      </w:r>
      <w:r w:rsidRPr="00C10E32">
        <w:rPr>
          <w:rFonts w:cs="Bookman-Light"/>
        </w:rPr>
        <w:t xml:space="preserve">and </w:t>
      </w:r>
      <w:r w:rsidRPr="00C10E32">
        <w:rPr>
          <w:rFonts w:cs="eurm10"/>
          <w:i/>
        </w:rPr>
        <w:t xml:space="preserve">C </w:t>
      </w:r>
      <w:r w:rsidRPr="00C10E32">
        <w:rPr>
          <w:rFonts w:cs="Bookman-Light"/>
        </w:rPr>
        <w:t xml:space="preserve">so that the domain of </w:t>
      </w:r>
      <w:r w:rsidRPr="00906B1A">
        <w:rPr>
          <w:position w:val="-10"/>
        </w:rPr>
        <w:object w:dxaOrig="1240" w:dyaOrig="320" w14:anchorId="3B7C3125">
          <v:shape id="_x0000_i1846" type="#_x0000_t75" style="width:63pt;height:15pt" o:ole="">
            <v:imagedata r:id="rId1728" o:title=""/>
          </v:shape>
          <o:OLEObject Type="Embed" ProgID="Equation.3" ShapeID="_x0000_i1846" DrawAspect="Content" ObjectID="_1718714866" r:id="rId1729"/>
        </w:object>
      </w:r>
      <w:r w:rsidRPr="00C10E32">
        <w:rPr>
          <w:rFonts w:cs="eufm10"/>
        </w:rPr>
        <w:t xml:space="preserve"> </w:t>
      </w:r>
      <w:r w:rsidRPr="00C10E32">
        <w:rPr>
          <w:rFonts w:cs="Bookman-Light"/>
        </w:rPr>
        <w:t xml:space="preserve">is </w:t>
      </w:r>
      <w:r w:rsidRPr="00C10E32">
        <w:rPr>
          <w:rFonts w:cs="eurm10"/>
        </w:rPr>
        <w:t xml:space="preserve">8 </w:t>
      </w:r>
      <w:r w:rsidRPr="00C10E32">
        <w:rPr>
          <w:rFonts w:cs="cmsy10"/>
        </w:rPr>
        <w:t>≤</w:t>
      </w:r>
      <w:r w:rsidRPr="00C10E32">
        <w:rPr>
          <w:rFonts w:cs="cmsy10"/>
          <w:i/>
        </w:rPr>
        <w:t xml:space="preserve"> </w:t>
      </w:r>
      <w:r w:rsidRPr="00C10E32">
        <w:rPr>
          <w:rFonts w:cs="eurm10"/>
          <w:i/>
        </w:rPr>
        <w:t>x</w:t>
      </w:r>
      <w:r w:rsidRPr="00C10E32">
        <w:rPr>
          <w:rFonts w:cs="eurm10"/>
        </w:rPr>
        <w:t xml:space="preserve"> </w:t>
      </w:r>
      <w:r w:rsidRPr="00C10E32">
        <w:rPr>
          <w:rFonts w:cs="cmsy10"/>
        </w:rPr>
        <w:t xml:space="preserve">≤ </w:t>
      </w:r>
      <w:r w:rsidRPr="00C10E32">
        <w:rPr>
          <w:rFonts w:cs="eurm10"/>
        </w:rPr>
        <w:t>9</w:t>
      </w:r>
      <w:r w:rsidRPr="00C10E32">
        <w:rPr>
          <w:rFonts w:cs="Bookman-Light"/>
        </w:rPr>
        <w:t>?</w:t>
      </w:r>
    </w:p>
    <w:p w14:paraId="4741BA80" w14:textId="77777777" w:rsidR="00E95EAE" w:rsidRPr="00C10E32" w:rsidRDefault="00E95EAE" w:rsidP="00F62BB1">
      <w:pPr>
        <w:pStyle w:val="ListParagraph"/>
        <w:numPr>
          <w:ilvl w:val="0"/>
          <w:numId w:val="18"/>
        </w:numPr>
        <w:autoSpaceDE w:val="0"/>
        <w:autoSpaceDN w:val="0"/>
        <w:adjustRightInd w:val="0"/>
        <w:rPr>
          <w:rFonts w:cs="Bookman-Light"/>
        </w:rPr>
      </w:pPr>
      <w:r w:rsidRPr="00C10E32">
        <w:rPr>
          <w:rFonts w:cs="Bookman-Light"/>
        </w:rPr>
        <w:t xml:space="preserve">Can you find constants </w:t>
      </w:r>
      <w:r w:rsidRPr="00C10E32">
        <w:rPr>
          <w:rFonts w:cs="eurm10"/>
          <w:i/>
        </w:rPr>
        <w:t>A</w:t>
      </w:r>
      <w:r w:rsidRPr="00C10E32">
        <w:rPr>
          <w:rFonts w:cs="eurm10"/>
        </w:rPr>
        <w:t xml:space="preserve"> </w:t>
      </w:r>
      <w:r w:rsidRPr="00C10E32">
        <w:rPr>
          <w:rFonts w:cs="Bookman-Light"/>
        </w:rPr>
        <w:t xml:space="preserve">and </w:t>
      </w:r>
      <w:r w:rsidRPr="00C10E32">
        <w:rPr>
          <w:rFonts w:cs="eurm10"/>
          <w:i/>
        </w:rPr>
        <w:t>D</w:t>
      </w:r>
      <w:r w:rsidRPr="00C10E32">
        <w:rPr>
          <w:rFonts w:cs="eurm10"/>
        </w:rPr>
        <w:t xml:space="preserve"> </w:t>
      </w:r>
      <w:r w:rsidRPr="00C10E32">
        <w:rPr>
          <w:rFonts w:cs="Bookman-Light"/>
        </w:rPr>
        <w:t xml:space="preserve">so that the range of </w:t>
      </w:r>
      <w:r w:rsidRPr="00906B1A">
        <w:rPr>
          <w:position w:val="-10"/>
        </w:rPr>
        <w:object w:dxaOrig="1020" w:dyaOrig="320" w14:anchorId="26763DD2">
          <v:shape id="_x0000_i1847" type="#_x0000_t75" style="width:50.25pt;height:15pt" o:ole="">
            <v:imagedata r:id="rId1730" o:title=""/>
          </v:shape>
          <o:OLEObject Type="Embed" ProgID="Equation.3" ShapeID="_x0000_i1847" DrawAspect="Content" ObjectID="_1718714867" r:id="rId1731"/>
        </w:object>
      </w:r>
      <w:r w:rsidRPr="00C10E32">
        <w:rPr>
          <w:rFonts w:cs="eurm10"/>
        </w:rPr>
        <w:t xml:space="preserve"> </w:t>
      </w:r>
      <w:r w:rsidRPr="00C10E32">
        <w:rPr>
          <w:rFonts w:cs="Bookman-Light"/>
        </w:rPr>
        <w:t xml:space="preserve">is </w:t>
      </w:r>
      <w:r w:rsidRPr="00C10E32">
        <w:rPr>
          <w:rFonts w:cs="eurm10"/>
        </w:rPr>
        <w:t xml:space="preserve">0 </w:t>
      </w:r>
      <w:r w:rsidRPr="00C10E32">
        <w:rPr>
          <w:rFonts w:cs="cmsy10"/>
        </w:rPr>
        <w:t xml:space="preserve">≤ </w:t>
      </w:r>
      <w:r w:rsidRPr="00C10E32">
        <w:rPr>
          <w:rFonts w:cs="eurm10"/>
          <w:i/>
        </w:rPr>
        <w:t>y</w:t>
      </w:r>
      <w:r w:rsidRPr="00C10E32">
        <w:rPr>
          <w:rFonts w:cs="eurm10"/>
        </w:rPr>
        <w:t xml:space="preserve"> </w:t>
      </w:r>
      <w:r w:rsidRPr="00C10E32">
        <w:rPr>
          <w:rFonts w:cs="cmsy10"/>
        </w:rPr>
        <w:t xml:space="preserve">≤ </w:t>
      </w:r>
      <w:r w:rsidRPr="00C10E32">
        <w:rPr>
          <w:rFonts w:cs="eurm10"/>
        </w:rPr>
        <w:t>1</w:t>
      </w:r>
      <w:r w:rsidRPr="00C10E32">
        <w:rPr>
          <w:rFonts w:cs="Bookman-Light"/>
        </w:rPr>
        <w:t>?</w:t>
      </w:r>
    </w:p>
    <w:p w14:paraId="3F9C941F" w14:textId="77777777" w:rsidR="00E95EAE" w:rsidRPr="005C1B0E" w:rsidRDefault="00E95EAE" w:rsidP="00E95EAE"/>
    <w:p w14:paraId="74EB3802" w14:textId="77777777" w:rsidR="00E95EAE" w:rsidRPr="00906B1A" w:rsidRDefault="00E95EAE" w:rsidP="00E95EAE"/>
    <w:p w14:paraId="7ED0A141" w14:textId="77777777" w:rsidR="00E95EAE" w:rsidRDefault="00E95EAE" w:rsidP="00E95EAE">
      <w:pPr>
        <w:sectPr w:rsidR="00E95EAE" w:rsidSect="00E95EAE">
          <w:pgSz w:w="12240" w:h="15840"/>
          <w:pgMar w:top="1440" w:right="1440" w:bottom="1440" w:left="1440" w:header="720" w:footer="720" w:gutter="720"/>
          <w:cols w:space="720"/>
          <w:docGrid w:linePitch="360"/>
        </w:sectPr>
      </w:pPr>
    </w:p>
    <w:p w14:paraId="24C7369F" w14:textId="77777777" w:rsidR="00E95EAE" w:rsidRDefault="00E95EAE" w:rsidP="00E95EAE">
      <w:pPr>
        <w:pStyle w:val="Heading2"/>
      </w:pPr>
      <w:bookmarkStart w:id="20" w:name="_Toc271805626"/>
      <w:bookmarkStart w:id="21" w:name="_Toc299028294"/>
      <w:r>
        <w:lastRenderedPageBreak/>
        <w:t>Section 1.6 Inverse Functions</w:t>
      </w:r>
      <w:bookmarkEnd w:id="20"/>
      <w:bookmarkEnd w:id="21"/>
    </w:p>
    <w:p w14:paraId="09873CEB" w14:textId="77777777" w:rsidR="00E95EAE" w:rsidRDefault="00E95EAE" w:rsidP="00E95EAE"/>
    <w:p w14:paraId="2438BDF8" w14:textId="77777777" w:rsidR="00E95EAE" w:rsidRDefault="00E95EAE" w:rsidP="00E95EAE">
      <w:r>
        <w:t xml:space="preserve">A fashion designer is travelling to Milan for a fashion show.  He asks his assistant, Betty, what 75 degrees Fahrenheit is in Celsius, and after a quick search on Google, she finds the formula </w:t>
      </w:r>
      <w:r w:rsidRPr="00BE51C0">
        <w:rPr>
          <w:position w:val="-24"/>
        </w:rPr>
        <w:object w:dxaOrig="1480" w:dyaOrig="620" w14:anchorId="212E71EA">
          <v:shape id="_x0000_i1848" type="#_x0000_t75" style="width:72.75pt;height:30.75pt" o:ole="">
            <v:imagedata r:id="rId1732" o:title=""/>
          </v:shape>
          <o:OLEObject Type="Embed" ProgID="Equation.3" ShapeID="_x0000_i1848" DrawAspect="Content" ObjectID="_1718714868" r:id="rId1733"/>
        </w:object>
      </w:r>
      <w:r>
        <w:t xml:space="preserve">.  Using this formula, she calculates </w:t>
      </w:r>
      <w:r w:rsidRPr="00BE51C0">
        <w:rPr>
          <w:position w:val="-24"/>
        </w:rPr>
        <w:object w:dxaOrig="1600" w:dyaOrig="620" w14:anchorId="0DD4E292">
          <v:shape id="_x0000_i1849" type="#_x0000_t75" style="width:80.25pt;height:30.75pt" o:ole="">
            <v:imagedata r:id="rId1734" o:title=""/>
          </v:shape>
          <o:OLEObject Type="Embed" ProgID="Equation.3" ShapeID="_x0000_i1849" DrawAspect="Content" ObjectID="_1718714869" r:id="rId1735"/>
        </w:object>
      </w:r>
      <w:r>
        <w:t>degrees Celsius.  The next day, the designer sends his assistant the week’s weather forecast for Milan, and asks her to convert the temperatures to Fahrenheit.</w:t>
      </w:r>
    </w:p>
    <w:p w14:paraId="2FDC8838" w14:textId="77777777" w:rsidR="00E95EAE" w:rsidRDefault="00E95EAE" w:rsidP="00E95EAE">
      <w:r>
        <w:t xml:space="preserve">    </w:t>
      </w:r>
      <w:r w:rsidR="00422460">
        <w:rPr>
          <w:noProof/>
        </w:rPr>
        <w:drawing>
          <wp:inline distT="0" distB="0" distL="0" distR="0" wp14:anchorId="3B04B63C" wp14:editId="4783B6C5">
            <wp:extent cx="2943225" cy="819150"/>
            <wp:effectExtent l="19050" t="0" r="9525" b="0"/>
            <wp:docPr id="930" name="Picture 2" descr="An image of a weather forecast for four days with temperatures in Celsi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 name="Picture 2" descr="An image of a weather forecast for four days with temperatures in Celsius."/>
                    <pic:cNvPicPr>
                      <a:picLocks noChangeAspect="1" noChangeArrowheads="1"/>
                    </pic:cNvPicPr>
                  </pic:nvPicPr>
                  <pic:blipFill>
                    <a:blip r:embed="rId1736" cstate="print"/>
                    <a:srcRect/>
                    <a:stretch>
                      <a:fillRect/>
                    </a:stretch>
                  </pic:blipFill>
                  <pic:spPr bwMode="auto">
                    <a:xfrm>
                      <a:off x="0" y="0"/>
                      <a:ext cx="2943225" cy="819150"/>
                    </a:xfrm>
                    <a:prstGeom prst="rect">
                      <a:avLst/>
                    </a:prstGeom>
                    <a:noFill/>
                    <a:ln w="9525">
                      <a:noFill/>
                      <a:miter lim="800000"/>
                      <a:headEnd/>
                      <a:tailEnd/>
                    </a:ln>
                  </pic:spPr>
                </pic:pic>
              </a:graphicData>
            </a:graphic>
          </wp:inline>
        </w:drawing>
      </w:r>
    </w:p>
    <w:p w14:paraId="3A629DDE" w14:textId="77777777" w:rsidR="00E95EAE" w:rsidRDefault="00E95EAE" w:rsidP="00E95EAE"/>
    <w:p w14:paraId="744F1919" w14:textId="77777777" w:rsidR="00E95EAE" w:rsidRDefault="00E95EAE" w:rsidP="00E95EAE">
      <w:r>
        <w:t xml:space="preserve">At first, Betty might consider using the formula she has already found to do the conversions.  After all, she knows her algebra, and can easily solve the equation for </w:t>
      </w:r>
      <w:r>
        <w:rPr>
          <w:i/>
        </w:rPr>
        <w:t>F</w:t>
      </w:r>
      <w:r>
        <w:t xml:space="preserve"> after substituting a value for </w:t>
      </w:r>
      <w:r>
        <w:rPr>
          <w:i/>
        </w:rPr>
        <w:t>C</w:t>
      </w:r>
      <w:r>
        <w:t>.  For example, to convert 26 degrees Celsius, she could write:</w:t>
      </w:r>
    </w:p>
    <w:p w14:paraId="1982D0EA" w14:textId="77777777" w:rsidR="00E95EAE" w:rsidRDefault="00E95EAE" w:rsidP="00E95EAE">
      <w:r w:rsidRPr="00C34A82">
        <w:rPr>
          <w:position w:val="-88"/>
        </w:rPr>
        <w:object w:dxaOrig="1980" w:dyaOrig="1920" w14:anchorId="4829A141">
          <v:shape id="_x0000_i1850" type="#_x0000_t75" style="width:99.75pt;height:96.75pt" o:ole="">
            <v:imagedata r:id="rId1737" o:title=""/>
          </v:shape>
          <o:OLEObject Type="Embed" ProgID="Equation.3" ShapeID="_x0000_i1850" DrawAspect="Content" ObjectID="_1718714870" r:id="rId1738"/>
        </w:object>
      </w:r>
    </w:p>
    <w:p w14:paraId="4A956C29" w14:textId="77777777" w:rsidR="00E95EAE" w:rsidRDefault="00E95EAE" w:rsidP="00E95EAE"/>
    <w:p w14:paraId="616341DA" w14:textId="77777777" w:rsidR="00E95EAE" w:rsidRDefault="00E95EAE" w:rsidP="00E95EAE">
      <w:r>
        <w:t>After considering this option for a moment, she realizes that solving the equation for each of the temperatures would get awfully tedious, and realizes that since evaluation is easier than solving, it would be much more convenient to have a different formula, one which takes the Celsius temperature and outputs the Fahrenheit temperature.  This is the idea of an inverse function, where the input becomes the output and the output becomes the input.</w:t>
      </w:r>
    </w:p>
    <w:p w14:paraId="37E223AF" w14:textId="77777777" w:rsidR="00E95EAE" w:rsidRDefault="00E95EAE" w:rsidP="00E95EAE"/>
    <w:p w14:paraId="797FC218" w14:textId="77777777" w:rsidR="00E95EAE" w:rsidRDefault="00E95EAE" w:rsidP="00E95EAE"/>
    <w:p w14:paraId="35460489" w14:textId="77777777" w:rsidR="00E95EAE" w:rsidRDefault="00E95EAE" w:rsidP="00E95EAE">
      <w:pPr>
        <w:pStyle w:val="DefinitionHeader"/>
      </w:pPr>
      <w:r>
        <w:t>Inverse Function</w:t>
      </w:r>
    </w:p>
    <w:p w14:paraId="5A28D24F" w14:textId="77777777" w:rsidR="00E95EAE" w:rsidRDefault="00E95EAE" w:rsidP="00E95EAE">
      <w:pPr>
        <w:pStyle w:val="Definition"/>
      </w:pPr>
      <w:r>
        <w:t xml:space="preserve">If </w:t>
      </w:r>
      <w:r w:rsidRPr="009D2F78">
        <w:rPr>
          <w:position w:val="-10"/>
        </w:rPr>
        <w:object w:dxaOrig="920" w:dyaOrig="320" w14:anchorId="001C0911">
          <v:shape id="_x0000_i1851" type="#_x0000_t75" style="width:46.5pt;height:15pt" o:ole="">
            <v:imagedata r:id="rId1739" o:title=""/>
          </v:shape>
          <o:OLEObject Type="Embed" ProgID="Equation.3" ShapeID="_x0000_i1851" DrawAspect="Content" ObjectID="_1718714871" r:id="rId1740"/>
        </w:object>
      </w:r>
      <w:r>
        <w:t xml:space="preserve">, then a function </w:t>
      </w:r>
      <w:r>
        <w:rPr>
          <w:i/>
        </w:rPr>
        <w:t>g(x)</w:t>
      </w:r>
      <w:r>
        <w:t xml:space="preserve"> is an </w:t>
      </w:r>
      <w:r w:rsidRPr="009D2F78">
        <w:rPr>
          <w:b/>
        </w:rPr>
        <w:t>inverse</w:t>
      </w:r>
      <w:r w:rsidR="00DD446B">
        <w:rPr>
          <w:b/>
        </w:rPr>
        <w:fldChar w:fldCharType="begin"/>
      </w:r>
      <w:r>
        <w:instrText>xe "</w:instrText>
      </w:r>
      <w:r w:rsidRPr="00FF6C72">
        <w:rPr>
          <w:b/>
        </w:rPr>
        <w:instrText>Inverse of a Function</w:instrText>
      </w:r>
      <w:r>
        <w:instrText>"</w:instrText>
      </w:r>
      <w:r w:rsidR="00DD446B">
        <w:rPr>
          <w:b/>
        </w:rPr>
        <w:fldChar w:fldCharType="end"/>
      </w:r>
      <w:r w:rsidR="00DD446B">
        <w:rPr>
          <w:b/>
        </w:rPr>
        <w:fldChar w:fldCharType="begin"/>
      </w:r>
      <w:r>
        <w:instrText>xe "</w:instrText>
      </w:r>
      <w:r w:rsidRPr="00B534A0">
        <w:rPr>
          <w:b/>
        </w:rPr>
        <w:instrText>Function:</w:instrText>
      </w:r>
      <w:r w:rsidRPr="00B534A0">
        <w:instrText>Inverse of a Function</w:instrText>
      </w:r>
      <w:r>
        <w:instrText>"</w:instrText>
      </w:r>
      <w:r w:rsidR="00DD446B">
        <w:rPr>
          <w:b/>
        </w:rPr>
        <w:fldChar w:fldCharType="end"/>
      </w:r>
      <w:r>
        <w:t xml:space="preserve"> </w:t>
      </w:r>
      <w:proofErr w:type="spellStart"/>
      <w:r>
        <w:t xml:space="preserve">of </w:t>
      </w:r>
      <w:r>
        <w:rPr>
          <w:i/>
        </w:rPr>
        <w:t>f</w:t>
      </w:r>
      <w:proofErr w:type="spellEnd"/>
      <w:r>
        <w:rPr>
          <w:i/>
        </w:rPr>
        <w:t xml:space="preserve"> </w:t>
      </w:r>
      <w:r>
        <w:t xml:space="preserve"> if </w:t>
      </w:r>
      <w:r w:rsidRPr="009D2F78">
        <w:rPr>
          <w:position w:val="-10"/>
        </w:rPr>
        <w:object w:dxaOrig="900" w:dyaOrig="320" w14:anchorId="4E948B78">
          <v:shape id="_x0000_i1852" type="#_x0000_t75" style="width:46.5pt;height:15pt" o:ole="">
            <v:imagedata r:id="rId1741" o:title=""/>
          </v:shape>
          <o:OLEObject Type="Embed" ProgID="Equation.3" ShapeID="_x0000_i1852" DrawAspect="Content" ObjectID="_1718714872" r:id="rId1742"/>
        </w:object>
      </w:r>
      <w:r>
        <w:t>.</w:t>
      </w:r>
    </w:p>
    <w:p w14:paraId="6B191908" w14:textId="77777777" w:rsidR="00E95EAE" w:rsidRDefault="00E95EAE" w:rsidP="00E95EAE">
      <w:pPr>
        <w:pStyle w:val="Definition"/>
      </w:pPr>
      <w:r>
        <w:t xml:space="preserve">The inverse </w:t>
      </w:r>
      <w:proofErr w:type="spellStart"/>
      <w:r>
        <w:t xml:space="preserve">of </w:t>
      </w:r>
      <w:r>
        <w:rPr>
          <w:i/>
        </w:rPr>
        <w:t>f</w:t>
      </w:r>
      <w:proofErr w:type="spellEnd"/>
      <w:r>
        <w:rPr>
          <w:i/>
        </w:rPr>
        <w:t>(x)</w:t>
      </w:r>
      <w:r>
        <w:t xml:space="preserve"> is typically notated</w:t>
      </w:r>
      <w:r w:rsidRPr="009D2F78">
        <w:rPr>
          <w:position w:val="-10"/>
        </w:rPr>
        <w:object w:dxaOrig="720" w:dyaOrig="360" w14:anchorId="33B76093">
          <v:shape id="_x0000_i1853" type="#_x0000_t75" style="width:36.75pt;height:18.75pt" o:ole="">
            <v:imagedata r:id="rId1743" o:title=""/>
          </v:shape>
          <o:OLEObject Type="Embed" ProgID="Equation.3" ShapeID="_x0000_i1853" DrawAspect="Content" ObjectID="_1718714873" r:id="rId1744"/>
        </w:object>
      </w:r>
      <w:r>
        <w:t>, which is read “</w:t>
      </w:r>
      <w:r w:rsidRPr="0045418D">
        <w:rPr>
          <w:i/>
        </w:rPr>
        <w:t>f</w:t>
      </w:r>
      <w:r>
        <w:t xml:space="preserve"> inverse of </w:t>
      </w:r>
      <w:r w:rsidRPr="0045418D">
        <w:rPr>
          <w:i/>
        </w:rPr>
        <w:t>x</w:t>
      </w:r>
      <w:r>
        <w:t xml:space="preserve">”, so equivalently, if </w:t>
      </w:r>
      <w:r w:rsidRPr="009D2F78">
        <w:rPr>
          <w:position w:val="-10"/>
        </w:rPr>
        <w:object w:dxaOrig="920" w:dyaOrig="320" w14:anchorId="1D00B16F">
          <v:shape id="_x0000_i1854" type="#_x0000_t75" style="width:46.5pt;height:15pt" o:ole="">
            <v:imagedata r:id="rId1739" o:title=""/>
          </v:shape>
          <o:OLEObject Type="Embed" ProgID="Equation.3" ShapeID="_x0000_i1854" DrawAspect="Content" ObjectID="_1718714874" r:id="rId1745"/>
        </w:object>
      </w:r>
      <w:r>
        <w:t xml:space="preserve"> then </w:t>
      </w:r>
      <w:r w:rsidRPr="009D2F78">
        <w:rPr>
          <w:position w:val="-10"/>
        </w:rPr>
        <w:object w:dxaOrig="1100" w:dyaOrig="360" w14:anchorId="3EA3B47C">
          <v:shape id="_x0000_i1855" type="#_x0000_t75" style="width:54pt;height:18.75pt" o:ole="">
            <v:imagedata r:id="rId1746" o:title=""/>
          </v:shape>
          <o:OLEObject Type="Embed" ProgID="Equation.3" ShapeID="_x0000_i1855" DrawAspect="Content" ObjectID="_1718714875" r:id="rId1747"/>
        </w:object>
      </w:r>
      <w:r>
        <w:t>.</w:t>
      </w:r>
    </w:p>
    <w:p w14:paraId="3CE23D2B" w14:textId="77777777" w:rsidR="00E95EAE" w:rsidRDefault="00E95EAE" w:rsidP="00E95EAE"/>
    <w:p w14:paraId="4E517ECD" w14:textId="77777777" w:rsidR="009C276E" w:rsidRDefault="009C276E" w:rsidP="00E95EAE"/>
    <w:p w14:paraId="277A52B2" w14:textId="77777777" w:rsidR="00E95EAE" w:rsidRPr="00FE7A39" w:rsidRDefault="00E95EAE" w:rsidP="00E95EAE">
      <w:r w:rsidRPr="00FE7A39">
        <w:rPr>
          <w:b/>
        </w:rPr>
        <w:t>Important:</w:t>
      </w:r>
      <w:r w:rsidRPr="00FE7A39">
        <w:t xml:space="preserve">  The raised -1 used in the notation for inverse functions is simply a notation, and does not designate an exponent or power of -1.</w:t>
      </w:r>
    </w:p>
    <w:p w14:paraId="1AC33070" w14:textId="77777777" w:rsidR="00E95EAE" w:rsidRDefault="00E95EAE" w:rsidP="00E95EAE"/>
    <w:p w14:paraId="4D25EDE3" w14:textId="77777777" w:rsidR="00E95EAE" w:rsidRDefault="00E95EAE" w:rsidP="00E95EAE"/>
    <w:p w14:paraId="4323F5F5" w14:textId="77777777" w:rsidR="00E95EAE" w:rsidRDefault="00E95EAE" w:rsidP="00E95EAE">
      <w:pPr>
        <w:pStyle w:val="ExampleHeader"/>
      </w:pPr>
      <w:r>
        <w:lastRenderedPageBreak/>
        <w:t>Example 1</w:t>
      </w:r>
    </w:p>
    <w:p w14:paraId="559F7F56" w14:textId="77777777" w:rsidR="00E95EAE" w:rsidRDefault="00E95EAE" w:rsidP="00E95EAE">
      <w:pPr>
        <w:pStyle w:val="Example"/>
      </w:pPr>
      <w:r>
        <w:t>If for a particular function,</w:t>
      </w:r>
      <w:r w:rsidRPr="009D2F78">
        <w:rPr>
          <w:position w:val="-10"/>
        </w:rPr>
        <w:object w:dxaOrig="900" w:dyaOrig="320" w14:anchorId="294FC5A0">
          <v:shape id="_x0000_i1856" type="#_x0000_t75" style="width:46.5pt;height:15pt" o:ole="">
            <v:imagedata r:id="rId1748" o:title=""/>
          </v:shape>
          <o:OLEObject Type="Embed" ProgID="Equation.3" ShapeID="_x0000_i1856" DrawAspect="Content" ObjectID="_1718714876" r:id="rId1749"/>
        </w:object>
      </w:r>
      <w:r>
        <w:t>, what do we know about the inverse?</w:t>
      </w:r>
    </w:p>
    <w:p w14:paraId="62E4DD15" w14:textId="77777777" w:rsidR="00E95EAE" w:rsidRDefault="00E95EAE" w:rsidP="00E95EAE">
      <w:pPr>
        <w:pStyle w:val="Example"/>
      </w:pPr>
    </w:p>
    <w:p w14:paraId="01025C7A" w14:textId="77777777" w:rsidR="00E95EAE" w:rsidRDefault="00E95EAE" w:rsidP="00E95EAE">
      <w:pPr>
        <w:pStyle w:val="Example"/>
      </w:pPr>
      <w:r>
        <w:t xml:space="preserve">The inverse function reverses which quantity is input and which quantity is output, so if </w:t>
      </w:r>
      <w:r w:rsidRPr="009D2F78">
        <w:rPr>
          <w:position w:val="-10"/>
        </w:rPr>
        <w:object w:dxaOrig="900" w:dyaOrig="320" w14:anchorId="745D5706">
          <v:shape id="_x0000_i1857" type="#_x0000_t75" style="width:46.5pt;height:15pt" o:ole="">
            <v:imagedata r:id="rId1750" o:title=""/>
          </v:shape>
          <o:OLEObject Type="Embed" ProgID="Equation.3" ShapeID="_x0000_i1857" DrawAspect="Content" ObjectID="_1718714877" r:id="rId1751"/>
        </w:object>
      </w:r>
      <w:r>
        <w:t xml:space="preserve">, then </w:t>
      </w:r>
      <w:r w:rsidRPr="009D2F78">
        <w:rPr>
          <w:position w:val="-10"/>
        </w:rPr>
        <w:object w:dxaOrig="1100" w:dyaOrig="360" w14:anchorId="3BE08175">
          <v:shape id="_x0000_i1858" type="#_x0000_t75" style="width:54pt;height:18.75pt" o:ole="">
            <v:imagedata r:id="rId1752" o:title=""/>
          </v:shape>
          <o:OLEObject Type="Embed" ProgID="Equation.3" ShapeID="_x0000_i1858" DrawAspect="Content" ObjectID="_1718714878" r:id="rId1753"/>
        </w:object>
      </w:r>
      <w:r>
        <w:t xml:space="preserve">. </w:t>
      </w:r>
    </w:p>
    <w:p w14:paraId="52A272BC" w14:textId="77777777" w:rsidR="00E95EAE" w:rsidRDefault="00E95EAE" w:rsidP="00E95EAE">
      <w:pPr>
        <w:pStyle w:val="Example"/>
      </w:pPr>
    </w:p>
    <w:p w14:paraId="3D187BE7" w14:textId="77777777" w:rsidR="00E95EAE" w:rsidRDefault="00E95EAE" w:rsidP="00E95EAE">
      <w:pPr>
        <w:pStyle w:val="Example"/>
      </w:pPr>
      <w:r>
        <w:t xml:space="preserve">Alternatively, if you want to re-name the inverse function </w:t>
      </w:r>
      <w:r w:rsidRPr="0045418D">
        <w:rPr>
          <w:i/>
        </w:rPr>
        <w:t>g(x)</w:t>
      </w:r>
      <w:r>
        <w:t xml:space="preserve">, then </w:t>
      </w:r>
      <w:r w:rsidRPr="0045418D">
        <w:rPr>
          <w:i/>
        </w:rPr>
        <w:t>g</w:t>
      </w:r>
      <w:r>
        <w:t>(4) = 2</w:t>
      </w:r>
    </w:p>
    <w:p w14:paraId="6F56178B" w14:textId="0DD0EBE8" w:rsidR="00E95EAE" w:rsidRDefault="00E95EAE" w:rsidP="00E95EAE"/>
    <w:p w14:paraId="22F6D842" w14:textId="77777777" w:rsidR="00A6616E" w:rsidRDefault="00A6616E" w:rsidP="00E95EAE"/>
    <w:p w14:paraId="1DFE3D78" w14:textId="77777777" w:rsidR="00E95EAE" w:rsidRDefault="00E95EAE" w:rsidP="00E95EAE">
      <w:pPr>
        <w:pStyle w:val="TryitNow"/>
      </w:pPr>
      <w:r>
        <w:t>Try it Now</w:t>
      </w:r>
    </w:p>
    <w:p w14:paraId="3D88D419" w14:textId="77777777" w:rsidR="00E95EAE" w:rsidRDefault="00E95EAE" w:rsidP="00E95EAE">
      <w:pPr>
        <w:pStyle w:val="TryitNowbody"/>
      </w:pPr>
      <w:r>
        <w:t xml:space="preserve">1. Given that </w:t>
      </w:r>
      <w:r w:rsidRPr="009D2F78">
        <w:rPr>
          <w:position w:val="-10"/>
        </w:rPr>
        <w:object w:dxaOrig="1040" w:dyaOrig="360" w14:anchorId="2ED33E25">
          <v:shape id="_x0000_i1859" type="#_x0000_t75" style="width:52.5pt;height:18.75pt" o:ole="">
            <v:imagedata r:id="rId1754" o:title=""/>
          </v:shape>
          <o:OLEObject Type="Embed" ProgID="Equation.3" ShapeID="_x0000_i1859" DrawAspect="Content" ObjectID="_1718714879" r:id="rId1755"/>
        </w:object>
      </w:r>
      <w:r>
        <w:t xml:space="preserve">, what do we know about the original function </w:t>
      </w:r>
      <w:r>
        <w:rPr>
          <w:i/>
        </w:rPr>
        <w:t>h(x)</w:t>
      </w:r>
      <w:r>
        <w:t>?</w:t>
      </w:r>
    </w:p>
    <w:p w14:paraId="453DA311" w14:textId="77777777" w:rsidR="00E95EAE" w:rsidRDefault="00E95EAE" w:rsidP="00E95EAE"/>
    <w:p w14:paraId="68A590CD" w14:textId="77777777" w:rsidR="00E95EAE" w:rsidRDefault="00E95EAE" w:rsidP="00E95EAE"/>
    <w:p w14:paraId="32B0E935" w14:textId="77777777" w:rsidR="00E95EAE" w:rsidRDefault="00E95EAE" w:rsidP="00E95EAE">
      <w:r>
        <w:t xml:space="preserve">Notice that </w:t>
      </w:r>
      <w:r w:rsidR="00345550">
        <w:t xml:space="preserve">the </w:t>
      </w:r>
      <w:r>
        <w:t xml:space="preserve">original function and the inverse function </w:t>
      </w:r>
      <w:r>
        <w:rPr>
          <w:i/>
        </w:rPr>
        <w:t>undo</w:t>
      </w:r>
      <w:r>
        <w:t xml:space="preserve"> each other.  If </w:t>
      </w:r>
      <w:r w:rsidRPr="009D2F78">
        <w:rPr>
          <w:position w:val="-10"/>
        </w:rPr>
        <w:object w:dxaOrig="920" w:dyaOrig="320" w14:anchorId="7903E6B5">
          <v:shape id="_x0000_i1860" type="#_x0000_t75" style="width:46.5pt;height:15pt" o:ole="">
            <v:imagedata r:id="rId1739" o:title=""/>
          </v:shape>
          <o:OLEObject Type="Embed" ProgID="Equation.3" ShapeID="_x0000_i1860" DrawAspect="Content" ObjectID="_1718714880" r:id="rId1756"/>
        </w:object>
      </w:r>
      <w:r>
        <w:t xml:space="preserve">, then </w:t>
      </w:r>
      <w:r w:rsidRPr="009D2F78">
        <w:rPr>
          <w:position w:val="-10"/>
        </w:rPr>
        <w:object w:dxaOrig="1060" w:dyaOrig="360" w14:anchorId="25B6A2B8">
          <v:shape id="_x0000_i1861" type="#_x0000_t75" style="width:52.5pt;height:18.75pt" o:ole="">
            <v:imagedata r:id="rId1757" o:title=""/>
          </v:shape>
          <o:OLEObject Type="Embed" ProgID="Equation.3" ShapeID="_x0000_i1861" DrawAspect="Content" ObjectID="_1718714881" r:id="rId1758"/>
        </w:object>
      </w:r>
      <w:r>
        <w:t>, returning us to the original input.  More simply put, if you compose these functions together you get the original input as your answer.</w:t>
      </w:r>
    </w:p>
    <w:p w14:paraId="38A34185" w14:textId="77777777" w:rsidR="00A6616E" w:rsidRDefault="00E95EAE" w:rsidP="00E95EAE">
      <w:r w:rsidRPr="00C40BBC">
        <w:rPr>
          <w:position w:val="-14"/>
        </w:rPr>
        <w:object w:dxaOrig="1460" w:dyaOrig="400" w14:anchorId="6A8D3526">
          <v:shape id="_x0000_i1862" type="#_x0000_t75" style="width:72.75pt;height:19.5pt" o:ole="">
            <v:imagedata r:id="rId1759" o:title=""/>
          </v:shape>
          <o:OLEObject Type="Embed" ProgID="Equation.3" ShapeID="_x0000_i1862" DrawAspect="Content" ObjectID="_1718714882" r:id="rId1760"/>
        </w:object>
      </w:r>
      <w:r>
        <w:t xml:space="preserve">  and  </w:t>
      </w:r>
      <w:r w:rsidRPr="00C40BBC">
        <w:rPr>
          <w:position w:val="-16"/>
        </w:rPr>
        <w:object w:dxaOrig="1440" w:dyaOrig="440" w14:anchorId="463CD782">
          <v:shape id="_x0000_i1863" type="#_x0000_t75" style="width:1in;height:22.5pt" o:ole="">
            <v:imagedata r:id="rId1761" o:title=""/>
          </v:shape>
          <o:OLEObject Type="Embed" ProgID="Equation.3" ShapeID="_x0000_i1863" DrawAspect="Content" ObjectID="_1718714883" r:id="rId1762"/>
        </w:object>
      </w:r>
    </w:p>
    <w:p w14:paraId="44C95BA1" w14:textId="286EAB02" w:rsidR="00E95EAE" w:rsidRDefault="00B642A4" w:rsidP="00E95EAE">
      <w:r>
        <w:rPr>
          <w:noProof/>
        </w:rPr>
        <mc:AlternateContent>
          <mc:Choice Requires="wpg">
            <w:drawing>
              <wp:anchor distT="0" distB="0" distL="114300" distR="114300" simplePos="0" relativeHeight="251676160" behindDoc="0" locked="0" layoutInCell="1" allowOverlap="1" wp14:anchorId="272474DD" wp14:editId="14561BD3">
                <wp:simplePos x="0" y="0"/>
                <wp:positionH relativeFrom="column">
                  <wp:posOffset>1114425</wp:posOffset>
                </wp:positionH>
                <wp:positionV relativeFrom="paragraph">
                  <wp:posOffset>144780</wp:posOffset>
                </wp:positionV>
                <wp:extent cx="2857500" cy="1023620"/>
                <wp:effectExtent l="0" t="0" r="19050" b="5080"/>
                <wp:wrapNone/>
                <wp:docPr id="143" name="Group 143" descr="A diagram showing two circles, one labeled Domain of f with a point labeled a in the circle, and the other labeled Range of f with a point labeled b in the circle.  An arrow labeled f of x points from a to b. An arrow labeled f inverse of x points from b to a."/>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57500" cy="1023620"/>
                          <a:chOff x="3555" y="2744"/>
                          <a:chExt cx="4500" cy="1612"/>
                        </a:xfrm>
                      </wpg:grpSpPr>
                      <wps:wsp>
                        <wps:cNvPr id="144" name="Oval 75"/>
                        <wps:cNvSpPr>
                          <a:spLocks noChangeArrowheads="1"/>
                        </wps:cNvSpPr>
                        <wps:spPr bwMode="auto">
                          <a:xfrm>
                            <a:off x="3555" y="3194"/>
                            <a:ext cx="1935" cy="87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45" name="Text Box 76"/>
                        <wps:cNvSpPr txBox="1">
                          <a:spLocks noChangeArrowheads="1"/>
                        </wps:cNvSpPr>
                        <wps:spPr bwMode="auto">
                          <a:xfrm>
                            <a:off x="3812" y="2744"/>
                            <a:ext cx="1495" cy="420"/>
                          </a:xfrm>
                          <a:prstGeom prst="rect">
                            <a:avLst/>
                          </a:prstGeom>
                          <a:solidFill>
                            <a:srgbClr val="FFFFFF"/>
                          </a:solidFill>
                          <a:ln>
                            <a:noFill/>
                          </a:ln>
                          <a:extLst>
                            <a:ext uri="{91240B29-F687-4f45-9708-019B960494DF}">
                              <a14:hiddenLine xmlns="" xmlns:a14="http://schemas.microsoft.com/office/drawing/2010/main" xmlns:w="http://schemas.openxmlformats.org/wordprocessingml/2006/main" xmlns:w10="urn:schemas-microsoft-com:office:word" xmlns:v="urn:schemas-microsoft-com:vml" xmlns:o="urn:schemas-microsoft-com:office:office" w="9525">
                                <a:solidFill>
                                  <a:srgbClr val="000000"/>
                                </a:solidFill>
                                <a:miter lim="800000"/>
                                <a:headEnd/>
                                <a:tailEnd/>
                              </a14:hiddenLine>
                            </a:ext>
                          </a:extLst>
                        </wps:spPr>
                        <wps:txbx>
                          <w:txbxContent>
                            <w:p w14:paraId="432B6A7E" w14:textId="77777777" w:rsidR="00233F84" w:rsidRPr="009D2F78" w:rsidRDefault="00233F84" w:rsidP="00E95EAE">
                              <w:pPr>
                                <w:rPr>
                                  <w:i/>
                                </w:rPr>
                              </w:pPr>
                              <w:r>
                                <w:t xml:space="preserve">Domain of </w:t>
                              </w:r>
                              <w:r>
                                <w:rPr>
                                  <w:i/>
                                </w:rPr>
                                <w:t>f</w:t>
                              </w:r>
                            </w:p>
                          </w:txbxContent>
                        </wps:txbx>
                        <wps:bodyPr rot="0" vert="horz" wrap="square" lIns="91440" tIns="45720" rIns="91440" bIns="45720" anchor="t" anchorCtr="0" upright="1">
                          <a:spAutoFit/>
                        </wps:bodyPr>
                      </wps:wsp>
                      <wps:wsp>
                        <wps:cNvPr id="146" name="Oval 77"/>
                        <wps:cNvSpPr>
                          <a:spLocks noChangeArrowheads="1"/>
                        </wps:cNvSpPr>
                        <wps:spPr bwMode="auto">
                          <a:xfrm>
                            <a:off x="6120" y="3194"/>
                            <a:ext cx="1935" cy="87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47" name="Text Box 78"/>
                        <wps:cNvSpPr txBox="1">
                          <a:spLocks noChangeArrowheads="1"/>
                        </wps:cNvSpPr>
                        <wps:spPr bwMode="auto">
                          <a:xfrm>
                            <a:off x="6332" y="2744"/>
                            <a:ext cx="1495" cy="420"/>
                          </a:xfrm>
                          <a:prstGeom prst="rect">
                            <a:avLst/>
                          </a:prstGeom>
                          <a:solidFill>
                            <a:srgbClr val="FFFFFF"/>
                          </a:solidFill>
                          <a:ln>
                            <a:noFill/>
                          </a:ln>
                          <a:extLst>
                            <a:ext uri="{91240B29-F687-4f45-9708-019B960494DF}">
                              <a14:hiddenLine xmlns="" xmlns:a14="http://schemas.microsoft.com/office/drawing/2010/main" xmlns:w="http://schemas.openxmlformats.org/wordprocessingml/2006/main" xmlns:w10="urn:schemas-microsoft-com:office:word" xmlns:v="urn:schemas-microsoft-com:vml" xmlns:o="urn:schemas-microsoft-com:office:office" w="9525">
                                <a:solidFill>
                                  <a:srgbClr val="000000"/>
                                </a:solidFill>
                                <a:miter lim="800000"/>
                                <a:headEnd/>
                                <a:tailEnd/>
                              </a14:hiddenLine>
                            </a:ext>
                          </a:extLst>
                        </wps:spPr>
                        <wps:txbx>
                          <w:txbxContent>
                            <w:p w14:paraId="09EE2DEC" w14:textId="77777777" w:rsidR="00233F84" w:rsidRPr="009D2F78" w:rsidRDefault="00233F84" w:rsidP="00E95EAE">
                              <w:pPr>
                                <w:rPr>
                                  <w:i/>
                                </w:rPr>
                              </w:pPr>
                              <w:r>
                                <w:t xml:space="preserve">Range of </w:t>
                              </w:r>
                              <w:r>
                                <w:rPr>
                                  <w:i/>
                                </w:rPr>
                                <w:t>f</w:t>
                              </w:r>
                            </w:p>
                          </w:txbxContent>
                        </wps:txbx>
                        <wps:bodyPr rot="0" vert="horz" wrap="square" lIns="91440" tIns="45720" rIns="91440" bIns="45720" anchor="t" anchorCtr="0" upright="1">
                          <a:spAutoFit/>
                        </wps:bodyPr>
                      </wps:wsp>
                      <wps:wsp>
                        <wps:cNvPr id="148" name="Text Box 79"/>
                        <wps:cNvSpPr txBox="1">
                          <a:spLocks noChangeArrowheads="1"/>
                        </wps:cNvSpPr>
                        <wps:spPr bwMode="auto">
                          <a:xfrm>
                            <a:off x="4837" y="3419"/>
                            <a:ext cx="368" cy="420"/>
                          </a:xfrm>
                          <a:prstGeom prst="rect">
                            <a:avLst/>
                          </a:prstGeom>
                          <a:solidFill>
                            <a:srgbClr val="FFFFFF"/>
                          </a:solidFill>
                          <a:ln>
                            <a:noFill/>
                          </a:ln>
                          <a:extLst>
                            <a:ext uri="{91240B29-F687-4f45-9708-019B960494DF}">
                              <a14:hiddenLine xmlns="" xmlns:a14="http://schemas.microsoft.com/office/drawing/2010/main" xmlns:w="http://schemas.openxmlformats.org/wordprocessingml/2006/main" xmlns:w10="urn:schemas-microsoft-com:office:word" xmlns:v="urn:schemas-microsoft-com:vml" xmlns:o="urn:schemas-microsoft-com:office:office" w="9525">
                                <a:solidFill>
                                  <a:srgbClr val="000000"/>
                                </a:solidFill>
                                <a:miter lim="800000"/>
                                <a:headEnd/>
                                <a:tailEnd/>
                              </a14:hiddenLine>
                            </a:ext>
                          </a:extLst>
                        </wps:spPr>
                        <wps:txbx>
                          <w:txbxContent>
                            <w:p w14:paraId="566D92B7" w14:textId="77777777" w:rsidR="00233F84" w:rsidRPr="00FE7A39" w:rsidRDefault="00233F84" w:rsidP="00E95EAE">
                              <w:pPr>
                                <w:rPr>
                                  <w:i/>
                                </w:rPr>
                              </w:pPr>
                              <w:r w:rsidRPr="00FE7A39">
                                <w:rPr>
                                  <w:i/>
                                </w:rPr>
                                <w:t>a</w:t>
                              </w:r>
                            </w:p>
                          </w:txbxContent>
                        </wps:txbx>
                        <wps:bodyPr rot="0" vert="horz" wrap="square" lIns="91440" tIns="45720" rIns="91440" bIns="45720" anchor="t" anchorCtr="0" upright="1">
                          <a:spAutoFit/>
                        </wps:bodyPr>
                      </wps:wsp>
                      <wps:wsp>
                        <wps:cNvPr id="149" name="Text Box 80"/>
                        <wps:cNvSpPr txBox="1">
                          <a:spLocks noChangeArrowheads="1"/>
                        </wps:cNvSpPr>
                        <wps:spPr bwMode="auto">
                          <a:xfrm>
                            <a:off x="6377" y="3419"/>
                            <a:ext cx="368" cy="420"/>
                          </a:xfrm>
                          <a:prstGeom prst="rect">
                            <a:avLst/>
                          </a:prstGeom>
                          <a:solidFill>
                            <a:srgbClr val="FFFFFF"/>
                          </a:solidFill>
                          <a:ln>
                            <a:noFill/>
                          </a:ln>
                          <a:extLst>
                            <a:ext uri="{91240B29-F687-4f45-9708-019B960494DF}">
                              <a14:hiddenLine xmlns="" xmlns:a14="http://schemas.microsoft.com/office/drawing/2010/main" xmlns:w="http://schemas.openxmlformats.org/wordprocessingml/2006/main" xmlns:w10="urn:schemas-microsoft-com:office:word" xmlns:v="urn:schemas-microsoft-com:vml" xmlns:o="urn:schemas-microsoft-com:office:office" w="9525">
                                <a:solidFill>
                                  <a:srgbClr val="000000"/>
                                </a:solidFill>
                                <a:miter lim="800000"/>
                                <a:headEnd/>
                                <a:tailEnd/>
                              </a14:hiddenLine>
                            </a:ext>
                          </a:extLst>
                        </wps:spPr>
                        <wps:txbx>
                          <w:txbxContent>
                            <w:p w14:paraId="2543052F" w14:textId="77777777" w:rsidR="00233F84" w:rsidRPr="00FE7A39" w:rsidRDefault="00233F84" w:rsidP="00E95EAE">
                              <w:pPr>
                                <w:rPr>
                                  <w:i/>
                                </w:rPr>
                              </w:pPr>
                              <w:r w:rsidRPr="00FE7A39">
                                <w:rPr>
                                  <w:i/>
                                </w:rPr>
                                <w:t>b</w:t>
                              </w:r>
                            </w:p>
                          </w:txbxContent>
                        </wps:txbx>
                        <wps:bodyPr rot="0" vert="horz" wrap="square" lIns="91440" tIns="45720" rIns="91440" bIns="45720" anchor="t" anchorCtr="0" upright="1">
                          <a:spAutoFit/>
                        </wps:bodyPr>
                      </wps:wsp>
                      <wps:wsp>
                        <wps:cNvPr id="150" name="Text Box 81"/>
                        <wps:cNvSpPr txBox="1">
                          <a:spLocks noChangeArrowheads="1"/>
                        </wps:cNvSpPr>
                        <wps:spPr bwMode="auto">
                          <a:xfrm>
                            <a:off x="5307" y="3836"/>
                            <a:ext cx="972" cy="520"/>
                          </a:xfrm>
                          <a:prstGeom prst="rect">
                            <a:avLst/>
                          </a:prstGeom>
                          <a:noFill/>
                          <a:ln>
                            <a:noFill/>
                          </a:ln>
                          <a:extLst>
                            <a:ext uri="{909E8E84-426E-40dd-AFC4-6F175D3DCCD1}">
                              <a14:hiddenFill xmlns="" xmlns:a14="http://schemas.microsoft.com/office/drawing/2010/main" xmlns:w="http://schemas.openxmlformats.org/wordprocessingml/2006/main" xmlns:w10="urn:schemas-microsoft-com:office:word" xmlns:v="urn:schemas-microsoft-com:vml" xmlns:o="urn:schemas-microsoft-com:office:office">
                                <a:solidFill>
                                  <a:srgbClr val="FFFFFF"/>
                                </a:solidFill>
                              </a14:hiddenFill>
                            </a:ext>
                            <a:ext uri="{91240B29-F687-4f45-9708-019B960494DF}">
                              <a14:hiddenLine xmlns="" xmlns:a14="http://schemas.microsoft.com/office/drawing/2010/main" xmlns:w="http://schemas.openxmlformats.org/wordprocessingml/2006/main" xmlns:w10="urn:schemas-microsoft-com:office:word" xmlns:v="urn:schemas-microsoft-com:vml" xmlns:o="urn:schemas-microsoft-com:office:office" w="9525">
                                <a:solidFill>
                                  <a:srgbClr val="000000"/>
                                </a:solidFill>
                                <a:miter lim="800000"/>
                                <a:headEnd/>
                                <a:tailEnd/>
                              </a14:hiddenLine>
                            </a:ext>
                          </a:extLst>
                        </wps:spPr>
                        <wps:txbx>
                          <w:txbxContent>
                            <w:p w14:paraId="57EB9938" w14:textId="77777777" w:rsidR="00233F84" w:rsidRDefault="00233F84" w:rsidP="00E95EAE">
                              <w:r w:rsidRPr="009D2F78">
                                <w:rPr>
                                  <w:position w:val="-10"/>
                                </w:rPr>
                                <w:object w:dxaOrig="720" w:dyaOrig="360" w14:anchorId="09C6E732">
                                  <v:shape id="_x0000_i1865" type="#_x0000_t75" style="width:36.75pt;height:18.75pt" o:ole="">
                                    <v:imagedata r:id="rId1743" o:title=""/>
                                  </v:shape>
                                  <o:OLEObject Type="Embed" ProgID="Equation.3" ShapeID="_x0000_i1865" DrawAspect="Content" ObjectID="_1718715005" r:id="rId1763"/>
                                </w:object>
                              </w:r>
                            </w:p>
                          </w:txbxContent>
                        </wps:txbx>
                        <wps:bodyPr rot="0" vert="horz" wrap="square" lIns="91440" tIns="45720" rIns="91440" bIns="45720" anchor="t" anchorCtr="0" upright="1">
                          <a:noAutofit/>
                        </wps:bodyPr>
                      </wps:wsp>
                      <wps:wsp>
                        <wps:cNvPr id="151" name="Text Box 82"/>
                        <wps:cNvSpPr txBox="1">
                          <a:spLocks noChangeArrowheads="1"/>
                        </wps:cNvSpPr>
                        <wps:spPr bwMode="auto">
                          <a:xfrm>
                            <a:off x="5412" y="2939"/>
                            <a:ext cx="829" cy="444"/>
                          </a:xfrm>
                          <a:prstGeom prst="rect">
                            <a:avLst/>
                          </a:prstGeom>
                          <a:noFill/>
                          <a:ln>
                            <a:noFill/>
                          </a:ln>
                          <a:extLst>
                            <a:ext uri="{909E8E84-426E-40dd-AFC4-6F175D3DCCD1}">
                              <a14:hiddenFill xmlns="" xmlns:a14="http://schemas.microsoft.com/office/drawing/2010/main" xmlns:w="http://schemas.openxmlformats.org/wordprocessingml/2006/main" xmlns:w10="urn:schemas-microsoft-com:office:word" xmlns:v="urn:schemas-microsoft-com:vml" xmlns:o="urn:schemas-microsoft-com:office:office">
                                <a:solidFill>
                                  <a:srgbClr val="FFFFFF"/>
                                </a:solidFill>
                              </a14:hiddenFill>
                            </a:ext>
                            <a:ext uri="{91240B29-F687-4f45-9708-019B960494DF}">
                              <a14:hiddenLine xmlns="" xmlns:a14="http://schemas.microsoft.com/office/drawing/2010/main" xmlns:w="http://schemas.openxmlformats.org/wordprocessingml/2006/main" xmlns:w10="urn:schemas-microsoft-com:office:word" xmlns:v="urn:schemas-microsoft-com:vml" xmlns:o="urn:schemas-microsoft-com:office:office" w="9525">
                                <a:solidFill>
                                  <a:srgbClr val="000000"/>
                                </a:solidFill>
                                <a:miter lim="800000"/>
                                <a:headEnd/>
                                <a:tailEnd/>
                              </a14:hiddenLine>
                            </a:ext>
                          </a:extLst>
                        </wps:spPr>
                        <wps:txbx>
                          <w:txbxContent>
                            <w:p w14:paraId="3A95E53A" w14:textId="77777777" w:rsidR="00233F84" w:rsidRDefault="00233F84" w:rsidP="00E95EAE">
                              <w:r w:rsidRPr="009D2F78">
                                <w:rPr>
                                  <w:position w:val="-10"/>
                                </w:rPr>
                                <w:object w:dxaOrig="540" w:dyaOrig="320" w14:anchorId="2EA017C5">
                                  <v:shape id="_x0000_i1867" type="#_x0000_t75" style="width:27pt;height:15pt" o:ole="">
                                    <v:imagedata r:id="rId1764" o:title=""/>
                                  </v:shape>
                                  <o:OLEObject Type="Embed" ProgID="Equation.3" ShapeID="_x0000_i1867" DrawAspect="Content" ObjectID="_1718715006" r:id="rId1765"/>
                                </w:object>
                              </w:r>
                            </w:p>
                          </w:txbxContent>
                        </wps:txbx>
                        <wps:bodyPr rot="0" vert="horz" wrap="none" lIns="91440" tIns="45720" rIns="91440" bIns="45720" anchor="t" anchorCtr="0" upright="1">
                          <a:spAutoFit/>
                        </wps:bodyPr>
                      </wps:wsp>
                      <wps:wsp>
                        <wps:cNvPr id="152" name="Freeform 83"/>
                        <wps:cNvSpPr>
                          <a:spLocks/>
                        </wps:cNvSpPr>
                        <wps:spPr bwMode="auto">
                          <a:xfrm>
                            <a:off x="5265" y="3400"/>
                            <a:ext cx="1080" cy="200"/>
                          </a:xfrm>
                          <a:custGeom>
                            <a:avLst/>
                            <a:gdLst>
                              <a:gd name="T0" fmla="*/ 0 w 2550"/>
                              <a:gd name="T1" fmla="*/ 575 h 605"/>
                              <a:gd name="T2" fmla="*/ 1275 w 2550"/>
                              <a:gd name="T3" fmla="*/ 5 h 605"/>
                              <a:gd name="T4" fmla="*/ 2550 w 2550"/>
                              <a:gd name="T5" fmla="*/ 605 h 605"/>
                            </a:gdLst>
                            <a:ahLst/>
                            <a:cxnLst>
                              <a:cxn ang="0">
                                <a:pos x="T0" y="T1"/>
                              </a:cxn>
                              <a:cxn ang="0">
                                <a:pos x="T2" y="T3"/>
                              </a:cxn>
                              <a:cxn ang="0">
                                <a:pos x="T4" y="T5"/>
                              </a:cxn>
                            </a:cxnLst>
                            <a:rect l="0" t="0" r="r" b="b"/>
                            <a:pathLst>
                              <a:path w="2550" h="605">
                                <a:moveTo>
                                  <a:pt x="0" y="575"/>
                                </a:moveTo>
                                <a:cubicBezTo>
                                  <a:pt x="425" y="287"/>
                                  <a:pt x="850" y="0"/>
                                  <a:pt x="1275" y="5"/>
                                </a:cubicBezTo>
                                <a:cubicBezTo>
                                  <a:pt x="1700" y="10"/>
                                  <a:pt x="2230" y="378"/>
                                  <a:pt x="2550" y="605"/>
                                </a:cubicBezTo>
                              </a:path>
                            </a:pathLst>
                          </a:custGeom>
                          <a:noFill/>
                          <a:ln w="9525">
                            <a:solidFill>
                              <a:srgbClr val="000000"/>
                            </a:solidFill>
                            <a:round/>
                            <a:headEnd/>
                            <a:tailEnd type="triangle" w="med" len="med"/>
                          </a:ln>
                          <a:extLst>
                            <a:ext uri="{909E8E84-426E-40dd-AFC4-6F175D3DCCD1}">
                              <a14:hiddenFill xmlns="" xmlns:a14="http://schemas.microsoft.com/office/drawing/2010/main" xmlns:w="http://schemas.openxmlformats.org/wordprocessingml/2006/main" xmlns:w10="urn:schemas-microsoft-com:office:word" xmlns:v="urn:schemas-microsoft-com:vml" xmlns:o="urn:schemas-microsoft-com:office:office">
                                <a:solidFill>
                                  <a:srgbClr val="FFFFFF"/>
                                </a:solidFill>
                              </a14:hiddenFill>
                            </a:ext>
                          </a:extLst>
                        </wps:spPr>
                        <wps:bodyPr rot="0" vert="horz" wrap="square" lIns="91440" tIns="45720" rIns="91440" bIns="45720" anchor="t" anchorCtr="0" upright="1">
                          <a:noAutofit/>
                        </wps:bodyPr>
                      </wps:wsp>
                      <wps:wsp>
                        <wps:cNvPr id="153" name="Oval 84"/>
                        <wps:cNvSpPr>
                          <a:spLocks noChangeArrowheads="1"/>
                        </wps:cNvSpPr>
                        <wps:spPr bwMode="auto">
                          <a:xfrm>
                            <a:off x="5160" y="3615"/>
                            <a:ext cx="83" cy="83"/>
                          </a:xfrm>
                          <a:prstGeom prst="ellipse">
                            <a:avLst/>
                          </a:prstGeom>
                          <a:solidFill>
                            <a:srgbClr val="000000"/>
                          </a:solidFill>
                          <a:ln w="9525">
                            <a:solidFill>
                              <a:srgbClr val="000000"/>
                            </a:solidFill>
                            <a:round/>
                            <a:headEnd/>
                            <a:tailEnd/>
                          </a:ln>
                        </wps:spPr>
                        <wps:bodyPr rot="0" vert="horz" wrap="square" lIns="91440" tIns="45720" rIns="91440" bIns="45720" anchor="t" anchorCtr="0" upright="1">
                          <a:noAutofit/>
                        </wps:bodyPr>
                      </wps:wsp>
                      <wps:wsp>
                        <wps:cNvPr id="154" name="Oval 85"/>
                        <wps:cNvSpPr>
                          <a:spLocks noChangeArrowheads="1"/>
                        </wps:cNvSpPr>
                        <wps:spPr bwMode="auto">
                          <a:xfrm>
                            <a:off x="6390" y="3585"/>
                            <a:ext cx="83" cy="83"/>
                          </a:xfrm>
                          <a:prstGeom prst="ellipse">
                            <a:avLst/>
                          </a:prstGeom>
                          <a:solidFill>
                            <a:srgbClr val="000000"/>
                          </a:solidFill>
                          <a:ln w="9525">
                            <a:solidFill>
                              <a:srgbClr val="000000"/>
                            </a:solidFill>
                            <a:round/>
                            <a:headEnd/>
                            <a:tailEnd/>
                          </a:ln>
                        </wps:spPr>
                        <wps:bodyPr rot="0" vert="horz" wrap="square" lIns="91440" tIns="45720" rIns="91440" bIns="45720" anchor="t" anchorCtr="0" upright="1">
                          <a:noAutofit/>
                        </wps:bodyPr>
                      </wps:wsp>
                      <wps:wsp>
                        <wps:cNvPr id="155" name="Freeform 86"/>
                        <wps:cNvSpPr>
                          <a:spLocks/>
                        </wps:cNvSpPr>
                        <wps:spPr bwMode="auto">
                          <a:xfrm flipH="1" flipV="1">
                            <a:off x="5280" y="3675"/>
                            <a:ext cx="1020" cy="205"/>
                          </a:xfrm>
                          <a:custGeom>
                            <a:avLst/>
                            <a:gdLst>
                              <a:gd name="T0" fmla="*/ 0 w 2550"/>
                              <a:gd name="T1" fmla="*/ 575 h 605"/>
                              <a:gd name="T2" fmla="*/ 1275 w 2550"/>
                              <a:gd name="T3" fmla="*/ 5 h 605"/>
                              <a:gd name="T4" fmla="*/ 2550 w 2550"/>
                              <a:gd name="T5" fmla="*/ 605 h 605"/>
                            </a:gdLst>
                            <a:ahLst/>
                            <a:cxnLst>
                              <a:cxn ang="0">
                                <a:pos x="T0" y="T1"/>
                              </a:cxn>
                              <a:cxn ang="0">
                                <a:pos x="T2" y="T3"/>
                              </a:cxn>
                              <a:cxn ang="0">
                                <a:pos x="T4" y="T5"/>
                              </a:cxn>
                            </a:cxnLst>
                            <a:rect l="0" t="0" r="r" b="b"/>
                            <a:pathLst>
                              <a:path w="2550" h="605">
                                <a:moveTo>
                                  <a:pt x="0" y="575"/>
                                </a:moveTo>
                                <a:cubicBezTo>
                                  <a:pt x="425" y="287"/>
                                  <a:pt x="850" y="0"/>
                                  <a:pt x="1275" y="5"/>
                                </a:cubicBezTo>
                                <a:cubicBezTo>
                                  <a:pt x="1700" y="10"/>
                                  <a:pt x="2230" y="378"/>
                                  <a:pt x="2550" y="605"/>
                                </a:cubicBezTo>
                              </a:path>
                            </a:pathLst>
                          </a:custGeom>
                          <a:noFill/>
                          <a:ln w="9525">
                            <a:solidFill>
                              <a:srgbClr val="000000"/>
                            </a:solidFill>
                            <a:round/>
                            <a:headEnd/>
                            <a:tailEnd type="triangle" w="med" len="med"/>
                          </a:ln>
                          <a:extLst>
                            <a:ext uri="{909E8E84-426E-40dd-AFC4-6F175D3DCCD1}">
                              <a14:hiddenFill xmlns="" xmlns:a14="http://schemas.microsoft.com/office/drawing/2010/main" xmlns:w="http://schemas.openxmlformats.org/wordprocessingml/2006/main" xmlns:w10="urn:schemas-microsoft-com:office:word" xmlns:v="urn:schemas-microsoft-com:vml" xmlns:o="urn:schemas-microsoft-com:office:office">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72474DD" id="Group 143" o:spid="_x0000_s1113" alt="A diagram showing two circles, one labeled Domain of f with a point labeled a in the circle, and the other labeled Range of f with a point labeled b in the circle.  An arrow labeled f of x points from a to b. An arrow labeled f inverse of x points from b to a." style="position:absolute;margin-left:87.75pt;margin-top:11.4pt;width:225pt;height:80.6pt;z-index:251676160;mso-position-horizontal-relative:text;mso-position-vertical-relative:text" coordorigin="3555,2744" coordsize="4500,16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">
                <v:oval id="Oval 75" o:spid="_x0000_s1114" style="position:absolute;left:3555;top:3194;width:1935;height: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"/>
                <v:shape id="Text Box 76" o:spid="_x0000_s1115" type="#_x0000_t202" style="position:absolute;left:3812;top:2744;width:1495;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" stroked="f">
                  <v:textbox style="mso-fit-shape-to-text:t">
                    <w:txbxContent>
                      <w:p w14:paraId="432B6A7E" w14:textId="77777777" w:rsidR="00233F84" w:rsidRPr="009D2F78" w:rsidRDefault="00233F84" w:rsidP="00E95EAE">
                        <w:pPr>
                          <w:rPr>
                            <w:i/>
                          </w:rPr>
                        </w:pPr>
                        <w:r>
                          <w:t xml:space="preserve">Domain of </w:t>
                        </w:r>
                        <w:r>
                          <w:rPr>
                            <w:i/>
                          </w:rPr>
                          <w:t>f</w:t>
                        </w:r>
                      </w:p>
                    </w:txbxContent>
                  </v:textbox>
                </v:shape>
                <v:oval id="Oval 77" o:spid="_x0000_s1116" style="position:absolute;left:6120;top:3194;width:1935;height: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"/>
                <v:shape id="Text Box 78" o:spid="_x0000_s1117" type="#_x0000_t202" style="position:absolute;left:6332;top:2744;width:1495;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" stroked="f">
                  <v:textbox style="mso-fit-shape-to-text:t">
                    <w:txbxContent>
                      <w:p w14:paraId="09EE2DEC" w14:textId="77777777" w:rsidR="00233F84" w:rsidRPr="009D2F78" w:rsidRDefault="00233F84" w:rsidP="00E95EAE">
                        <w:pPr>
                          <w:rPr>
                            <w:i/>
                          </w:rPr>
                        </w:pPr>
                        <w:r>
                          <w:t xml:space="preserve">Range of </w:t>
                        </w:r>
                        <w:r>
                          <w:rPr>
                            <w:i/>
                          </w:rPr>
                          <w:t>f</w:t>
                        </w:r>
                      </w:p>
                    </w:txbxContent>
                  </v:textbox>
                </v:shape>
                <v:shape id="Text Box 79" o:spid="_x0000_s1118" type="#_x0000_t202" style="position:absolute;left:4837;top:3419;width:368;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" stroked="f">
                  <v:textbox style="mso-fit-shape-to-text:t">
                    <w:txbxContent>
                      <w:p w14:paraId="566D92B7" w14:textId="77777777" w:rsidR="00233F84" w:rsidRPr="00FE7A39" w:rsidRDefault="00233F84" w:rsidP="00E95EAE">
                        <w:pPr>
                          <w:rPr>
                            <w:i/>
                          </w:rPr>
                        </w:pPr>
                        <w:r w:rsidRPr="00FE7A39">
                          <w:rPr>
                            <w:i/>
                          </w:rPr>
                          <w:t>a</w:t>
                        </w:r>
                      </w:p>
                    </w:txbxContent>
                  </v:textbox>
                </v:shape>
                <v:shape id="Text Box 80" o:spid="_x0000_s1119" type="#_x0000_t202" style="position:absolute;left:6377;top:3419;width:368;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" stroked="f">
                  <v:textbox style="mso-fit-shape-to-text:t">
                    <w:txbxContent>
                      <w:p w14:paraId="2543052F" w14:textId="77777777" w:rsidR="00233F84" w:rsidRPr="00FE7A39" w:rsidRDefault="00233F84" w:rsidP="00E95EAE">
                        <w:pPr>
                          <w:rPr>
                            <w:i/>
                          </w:rPr>
                        </w:pPr>
                        <w:r w:rsidRPr="00FE7A39">
                          <w:rPr>
                            <w:i/>
                          </w:rPr>
                          <w:t>b</w:t>
                        </w:r>
                      </w:p>
                    </w:txbxContent>
                  </v:textbox>
                </v:shape>
                <v:shape id="Text Box 81" o:spid="_x0000_s1120" type="#_x0000_t202" style="position:absolute;left:5307;top:3836;width:972;height: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" filled="f" stroked="f">
                  <v:textbox>
                    <w:txbxContent>
                      <w:p w14:paraId="57EB9938" w14:textId="77777777" w:rsidR="00233F84" w:rsidRDefault="00233F84" w:rsidP="00E95EAE">
                        <w:r w:rsidRPr="009D2F78">
                          <w:rPr>
                            <w:position w:val="-10"/>
                          </w:rPr>
                          <w:object w:dxaOrig="720" w:dyaOrig="360" w14:anchorId="09C6E732">
                            <v:shape id="_x0000_i1865" type="#_x0000_t75" style="width:37pt;height:19pt" o:ole="">
                              <v:imagedata r:id="rId1766" o:title=""/>
                            </v:shape>
                            <o:OLEObject Type="Embed" ProgID="Equation.3" ShapeID="_x0000_i1865" DrawAspect="Content" ObjectID="_1717839394" r:id="rId1767"/>
                          </w:object>
                        </w:r>
                      </w:p>
                    </w:txbxContent>
                  </v:textbox>
                </v:shape>
                <v:shape id="Text Box 82" o:spid="_x0000_s1121" type="#_x0000_t202" style="position:absolute;left:5412;top:2939;width:829;height:44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" filled="f" stroked="f">
                  <v:textbox style="mso-fit-shape-to-text:t">
                    <w:txbxContent>
                      <w:p w14:paraId="3A95E53A" w14:textId="77777777" w:rsidR="00233F84" w:rsidRDefault="00233F84" w:rsidP="00E95EAE">
                        <w:r w:rsidRPr="009D2F78">
                          <w:rPr>
                            <w:position w:val="-10"/>
                          </w:rPr>
                          <w:object w:dxaOrig="540" w:dyaOrig="320" w14:anchorId="2EA017C5">
                            <v:shape id="_x0000_i1867" type="#_x0000_t75" style="width:27pt;height:15pt" o:ole="">
                              <v:imagedata r:id="rId1768" o:title=""/>
                            </v:shape>
                            <o:OLEObject Type="Embed" ProgID="Equation.3" ShapeID="_x0000_i1867" DrawAspect="Content" ObjectID="_1717839395" r:id="rId1769"/>
                          </w:object>
                        </w:r>
                      </w:p>
                    </w:txbxContent>
                  </v:textbox>
                </v:shape>
                <v:shape id="Freeform 83" o:spid="_x0000_s1122" style="position:absolute;left:5265;top:3400;width:1080;height:200;visibility:visible;mso-wrap-style:square;v-text-anchor:top" coordsize="2550,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" path="m,575c425,287,850,,1275,5v425,5,955,373,1275,600e" filled="f">
                  <v:stroke endarrow="block"/>
                  <v:path arrowok="t" o:connecttype="custom" o:connectlocs="0,190;540,2;1080,200" o:connectangles="0,0,0"/>
                </v:shape>
                <v:oval id="Oval 84" o:spid="_x0000_s1123" style="position:absolute;left:5160;top:3615;width:83;height: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" fillcolor="black"/>
                <v:oval id="Oval 85" o:spid="_x0000_s1124" style="position:absolute;left:6390;top:3585;width:83;height: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" fillcolor="black"/>
                <v:shape id="Freeform 86" o:spid="_x0000_s1125" style="position:absolute;left:5280;top:3675;width:1020;height:205;flip:x y;visibility:visible;mso-wrap-style:square;v-text-anchor:top" coordsize="2550,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" path="m,575c425,287,850,,1275,5v425,5,955,373,1275,600e" filled="f">
                  <v:stroke endarrow="block"/>
                  <v:path arrowok="t" o:connecttype="custom" o:connectlocs="0,195;510,2;1020,205" o:connectangles="0,0,0"/>
                </v:shape>
              </v:group>
            </w:pict>
          </mc:Fallback>
        </mc:AlternateContent>
      </w:r>
    </w:p>
    <w:p w14:paraId="7BCCF9D0" w14:textId="77777777" w:rsidR="00E95EAE" w:rsidRDefault="00E95EAE" w:rsidP="00E95EAE"/>
    <w:p w14:paraId="0198A7F6" w14:textId="77777777" w:rsidR="00E95EAE" w:rsidRDefault="00E95EAE" w:rsidP="00E95EAE"/>
    <w:p w14:paraId="58704489" w14:textId="77777777" w:rsidR="00E95EAE" w:rsidRDefault="00E95EAE" w:rsidP="00E95EAE"/>
    <w:p w14:paraId="66021023" w14:textId="77777777" w:rsidR="00E95EAE" w:rsidRDefault="00E95EAE" w:rsidP="00E95EAE"/>
    <w:p w14:paraId="7832083F" w14:textId="77777777" w:rsidR="00E95EAE" w:rsidRDefault="00E95EAE" w:rsidP="00E95EAE"/>
    <w:p w14:paraId="32734A8E" w14:textId="77777777" w:rsidR="00E95EAE" w:rsidRPr="005B217C" w:rsidRDefault="00E95EAE" w:rsidP="00E95EAE"/>
    <w:p w14:paraId="0BFFF232" w14:textId="77777777" w:rsidR="00E95EAE" w:rsidRDefault="00E95EAE" w:rsidP="00E95EAE">
      <w:r>
        <w:t xml:space="preserve">Since the outputs of the function </w:t>
      </w:r>
      <w:r>
        <w:rPr>
          <w:i/>
        </w:rPr>
        <w:t>f</w:t>
      </w:r>
      <w:r>
        <w:t xml:space="preserve"> are the inputs to </w:t>
      </w:r>
      <w:r w:rsidRPr="009D2F78">
        <w:rPr>
          <w:position w:val="-10"/>
        </w:rPr>
        <w:object w:dxaOrig="400" w:dyaOrig="360" w14:anchorId="7B769038">
          <v:shape id="_x0000_i1868" type="#_x0000_t75" style="width:19.5pt;height:18.75pt" o:ole="">
            <v:imagedata r:id="rId1770" o:title=""/>
          </v:shape>
          <o:OLEObject Type="Embed" ProgID="Equation.3" ShapeID="_x0000_i1868" DrawAspect="Content" ObjectID="_1718714884" r:id="rId1771"/>
        </w:object>
      </w:r>
      <w:r>
        <w:t xml:space="preserve">, the range of </w:t>
      </w:r>
      <w:r>
        <w:rPr>
          <w:i/>
        </w:rPr>
        <w:t>f</w:t>
      </w:r>
      <w:r>
        <w:t xml:space="preserve"> is also the domain of </w:t>
      </w:r>
      <w:r w:rsidRPr="009D2F78">
        <w:rPr>
          <w:position w:val="-10"/>
        </w:rPr>
        <w:object w:dxaOrig="400" w:dyaOrig="360" w14:anchorId="0E87C0EA">
          <v:shape id="_x0000_i1869" type="#_x0000_t75" style="width:19.5pt;height:18.75pt" o:ole="">
            <v:imagedata r:id="rId1772" o:title=""/>
          </v:shape>
          <o:OLEObject Type="Embed" ProgID="Equation.3" ShapeID="_x0000_i1869" DrawAspect="Content" ObjectID="_1718714885" r:id="rId1773"/>
        </w:object>
      </w:r>
      <w:r>
        <w:t xml:space="preserve">.  Likewise, since the inputs to </w:t>
      </w:r>
      <w:r>
        <w:rPr>
          <w:i/>
        </w:rPr>
        <w:t>f</w:t>
      </w:r>
      <w:r>
        <w:t xml:space="preserve"> are the outputs of </w:t>
      </w:r>
      <w:r w:rsidRPr="009D2F78">
        <w:rPr>
          <w:position w:val="-10"/>
        </w:rPr>
        <w:object w:dxaOrig="400" w:dyaOrig="360" w14:anchorId="09007B32">
          <v:shape id="_x0000_i1870" type="#_x0000_t75" style="width:19.5pt;height:18.75pt" o:ole="">
            <v:imagedata r:id="rId1772" o:title=""/>
          </v:shape>
          <o:OLEObject Type="Embed" ProgID="Equation.3" ShapeID="_x0000_i1870" DrawAspect="Content" ObjectID="_1718714886" r:id="rId1774"/>
        </w:object>
      </w:r>
      <w:r>
        <w:t xml:space="preserve">, the domain of </w:t>
      </w:r>
      <w:r>
        <w:rPr>
          <w:i/>
        </w:rPr>
        <w:t>f</w:t>
      </w:r>
      <w:r>
        <w:t xml:space="preserve"> is the range of </w:t>
      </w:r>
      <w:r w:rsidRPr="009D2F78">
        <w:rPr>
          <w:position w:val="-10"/>
        </w:rPr>
        <w:object w:dxaOrig="400" w:dyaOrig="360" w14:anchorId="7282EAC1">
          <v:shape id="_x0000_i1871" type="#_x0000_t75" style="width:19.5pt;height:18.75pt" o:ole="">
            <v:imagedata r:id="rId1772" o:title=""/>
          </v:shape>
          <o:OLEObject Type="Embed" ProgID="Equation.3" ShapeID="_x0000_i1871" DrawAspect="Content" ObjectID="_1718714887" r:id="rId1775"/>
        </w:object>
      </w:r>
      <w:r>
        <w:t>.</w:t>
      </w:r>
    </w:p>
    <w:p w14:paraId="74FB1C03" w14:textId="77777777" w:rsidR="00E95EAE" w:rsidRDefault="00E95EAE" w:rsidP="00E95EAE"/>
    <w:p w14:paraId="606E939A" w14:textId="77777777" w:rsidR="00E95EAE" w:rsidRDefault="00E95EAE" w:rsidP="00E95EAE">
      <w:r>
        <w:t xml:space="preserve">Basically, like how the input and output values switch, the domain &amp; ranges switch as well.  But be careful, because sometimes a function doesn’t even have an inverse function, or only has an inverse on a limited domain.  For example, the inverse of </w:t>
      </w:r>
      <w:r w:rsidRPr="009D2F78">
        <w:rPr>
          <w:position w:val="-10"/>
        </w:rPr>
        <w:object w:dxaOrig="1080" w:dyaOrig="380" w14:anchorId="2374D3CB">
          <v:shape id="_x0000_i1872" type="#_x0000_t75" style="width:54pt;height:19.5pt" o:ole="">
            <v:imagedata r:id="rId1776" o:title=""/>
          </v:shape>
          <o:OLEObject Type="Embed" ProgID="Equation.3" ShapeID="_x0000_i1872" DrawAspect="Content" ObjectID="_1718714888" r:id="rId1777"/>
        </w:object>
      </w:r>
      <w:r>
        <w:t xml:space="preserve"> is </w:t>
      </w:r>
      <w:r w:rsidRPr="009D2F78">
        <w:rPr>
          <w:position w:val="-10"/>
        </w:rPr>
        <w:object w:dxaOrig="1140" w:dyaOrig="360" w14:anchorId="53EDD8F4">
          <v:shape id="_x0000_i1873" type="#_x0000_t75" style="width:57pt;height:18.75pt" o:ole="">
            <v:imagedata r:id="rId1778" o:title=""/>
          </v:shape>
          <o:OLEObject Type="Embed" ProgID="Equation.3" ShapeID="_x0000_i1873" DrawAspect="Content" ObjectID="_1718714889" r:id="rId1779"/>
        </w:object>
      </w:r>
      <w:r>
        <w:t xml:space="preserve">, since a square “undoes” a square root, but it is only the inverse </w:t>
      </w:r>
      <w:proofErr w:type="spellStart"/>
      <w:r>
        <w:t xml:space="preserve">of </w:t>
      </w:r>
      <w:r w:rsidRPr="00E832D7">
        <w:rPr>
          <w:i/>
        </w:rPr>
        <w:t>f</w:t>
      </w:r>
      <w:proofErr w:type="spellEnd"/>
      <w:r>
        <w:rPr>
          <w:i/>
        </w:rPr>
        <w:t>(x)</w:t>
      </w:r>
      <w:r w:rsidRPr="00E832D7">
        <w:rPr>
          <w:i/>
        </w:rPr>
        <w:t xml:space="preserve"> </w:t>
      </w:r>
      <w:r w:rsidRPr="00E832D7">
        <w:t>on</w:t>
      </w:r>
      <w:r>
        <w:t xml:space="preserve"> the domain [0,∞), since that is the range of </w:t>
      </w:r>
      <w:r w:rsidRPr="009D2F78">
        <w:rPr>
          <w:position w:val="-10"/>
        </w:rPr>
        <w:object w:dxaOrig="1080" w:dyaOrig="380" w14:anchorId="66A8EA0C">
          <v:shape id="_x0000_i1874" type="#_x0000_t75" style="width:54pt;height:19.5pt" o:ole="">
            <v:imagedata r:id="rId1776" o:title=""/>
          </v:shape>
          <o:OLEObject Type="Embed" ProgID="Equation.3" ShapeID="_x0000_i1874" DrawAspect="Content" ObjectID="_1718714890" r:id="rId1780"/>
        </w:object>
      </w:r>
      <w:r>
        <w:t>.</w:t>
      </w:r>
    </w:p>
    <w:p w14:paraId="555956B0" w14:textId="77777777" w:rsidR="00E95EAE" w:rsidRDefault="00E95EAE" w:rsidP="00E95EAE"/>
    <w:p w14:paraId="5F5F7A53" w14:textId="77777777" w:rsidR="00E95EAE" w:rsidRDefault="00E95EAE" w:rsidP="00E95EAE">
      <w:pPr>
        <w:pStyle w:val="ExampleHeader"/>
      </w:pPr>
      <w:r>
        <w:t>Example 2</w:t>
      </w:r>
    </w:p>
    <w:p w14:paraId="6CE49A91" w14:textId="77777777" w:rsidR="00E95EAE" w:rsidRDefault="00E95EAE" w:rsidP="00E95EAE">
      <w:pPr>
        <w:pStyle w:val="Example"/>
      </w:pPr>
      <w:r>
        <w:t xml:space="preserve">The function </w:t>
      </w:r>
      <w:r w:rsidRPr="009D2F78">
        <w:rPr>
          <w:position w:val="-10"/>
        </w:rPr>
        <w:object w:dxaOrig="999" w:dyaOrig="360" w14:anchorId="7927AD4A">
          <v:shape id="_x0000_i1875" type="#_x0000_t75" style="width:49.5pt;height:18.75pt" o:ole="">
            <v:imagedata r:id="rId1781" o:title=""/>
          </v:shape>
          <o:OLEObject Type="Embed" ProgID="Equation.3" ShapeID="_x0000_i1875" DrawAspect="Content" ObjectID="_1718714891" r:id="rId1782"/>
        </w:object>
      </w:r>
      <w:r>
        <w:t xml:space="preserve"> has domain </w:t>
      </w:r>
      <w:r w:rsidRPr="009D2F78">
        <w:rPr>
          <w:position w:val="-10"/>
        </w:rPr>
        <w:object w:dxaOrig="800" w:dyaOrig="320" w14:anchorId="022FF569">
          <v:shape id="_x0000_i1876" type="#_x0000_t75" style="width:39.75pt;height:15pt" o:ole="">
            <v:imagedata r:id="rId1783" o:title=""/>
          </v:shape>
          <o:OLEObject Type="Embed" ProgID="Equation.3" ShapeID="_x0000_i1876" DrawAspect="Content" ObjectID="_1718714892" r:id="rId1784"/>
        </w:object>
      </w:r>
      <w:r>
        <w:t xml:space="preserve"> and range </w:t>
      </w:r>
      <w:r w:rsidRPr="009D2F78">
        <w:rPr>
          <w:position w:val="-10"/>
        </w:rPr>
        <w:object w:dxaOrig="620" w:dyaOrig="320" w14:anchorId="04E664A3">
          <v:shape id="_x0000_i1877" type="#_x0000_t75" style="width:30.75pt;height:15pt" o:ole="">
            <v:imagedata r:id="rId1785" o:title=""/>
          </v:shape>
          <o:OLEObject Type="Embed" ProgID="Equation.3" ShapeID="_x0000_i1877" DrawAspect="Content" ObjectID="_1718714893" r:id="rId1786"/>
        </w:object>
      </w:r>
      <w:r>
        <w:t xml:space="preserve">, what would we expect the domain and range of </w:t>
      </w:r>
      <w:r w:rsidRPr="009D2F78">
        <w:rPr>
          <w:position w:val="-10"/>
        </w:rPr>
        <w:object w:dxaOrig="400" w:dyaOrig="360" w14:anchorId="15AF6A22">
          <v:shape id="_x0000_i1878" type="#_x0000_t75" style="width:19.5pt;height:18.75pt" o:ole="">
            <v:imagedata r:id="rId1772" o:title=""/>
          </v:shape>
          <o:OLEObject Type="Embed" ProgID="Equation.3" ShapeID="_x0000_i1878" DrawAspect="Content" ObjectID="_1718714894" r:id="rId1787"/>
        </w:object>
      </w:r>
      <w:r>
        <w:t xml:space="preserve"> to be?</w:t>
      </w:r>
    </w:p>
    <w:p w14:paraId="190A9368" w14:textId="77777777" w:rsidR="00E95EAE" w:rsidRDefault="00E95EAE" w:rsidP="00E95EAE">
      <w:pPr>
        <w:pStyle w:val="Example"/>
      </w:pPr>
    </w:p>
    <w:p w14:paraId="45C5B175" w14:textId="77777777" w:rsidR="00E95EAE" w:rsidRPr="00A5280E" w:rsidRDefault="00E95EAE" w:rsidP="00E95EAE">
      <w:pPr>
        <w:pStyle w:val="Example"/>
      </w:pPr>
      <w:r>
        <w:t xml:space="preserve">We would expect </w:t>
      </w:r>
      <w:r w:rsidRPr="009D2F78">
        <w:rPr>
          <w:position w:val="-10"/>
        </w:rPr>
        <w:object w:dxaOrig="400" w:dyaOrig="360" w14:anchorId="05874535">
          <v:shape id="_x0000_i1879" type="#_x0000_t75" style="width:19.5pt;height:18.75pt" o:ole="">
            <v:imagedata r:id="rId1772" o:title=""/>
          </v:shape>
          <o:OLEObject Type="Embed" ProgID="Equation.3" ShapeID="_x0000_i1879" DrawAspect="Content" ObjectID="_1718714895" r:id="rId1788"/>
        </w:object>
      </w:r>
      <w:r>
        <w:t xml:space="preserve"> to swap the domain and range of </w:t>
      </w:r>
      <w:r>
        <w:rPr>
          <w:i/>
        </w:rPr>
        <w:t>f</w:t>
      </w:r>
      <w:r>
        <w:t xml:space="preserve">, so </w:t>
      </w:r>
      <w:r w:rsidRPr="009D2F78">
        <w:rPr>
          <w:position w:val="-10"/>
        </w:rPr>
        <w:object w:dxaOrig="400" w:dyaOrig="360" w14:anchorId="3176A296">
          <v:shape id="_x0000_i1880" type="#_x0000_t75" style="width:19.5pt;height:18.75pt" o:ole="">
            <v:imagedata r:id="rId1772" o:title=""/>
          </v:shape>
          <o:OLEObject Type="Embed" ProgID="Equation.3" ShapeID="_x0000_i1880" DrawAspect="Content" ObjectID="_1718714896" r:id="rId1789"/>
        </w:object>
      </w:r>
      <w:r>
        <w:t xml:space="preserve"> would have domain</w:t>
      </w:r>
      <w:r w:rsidRPr="009D2F78">
        <w:rPr>
          <w:position w:val="-10"/>
        </w:rPr>
        <w:object w:dxaOrig="620" w:dyaOrig="320" w14:anchorId="2F4829A6">
          <v:shape id="_x0000_i1881" type="#_x0000_t75" style="width:30.75pt;height:15pt" o:ole="">
            <v:imagedata r:id="rId1790" o:title=""/>
          </v:shape>
          <o:OLEObject Type="Embed" ProgID="Equation.3" ShapeID="_x0000_i1881" DrawAspect="Content" ObjectID="_1718714897" r:id="rId1791"/>
        </w:object>
      </w:r>
      <w:r>
        <w:t xml:space="preserve"> and range </w:t>
      </w:r>
      <w:r w:rsidRPr="009D2F78">
        <w:rPr>
          <w:position w:val="-10"/>
        </w:rPr>
        <w:object w:dxaOrig="800" w:dyaOrig="320" w14:anchorId="7E729CA1">
          <v:shape id="_x0000_i1882" type="#_x0000_t75" style="width:39.75pt;height:15pt" o:ole="">
            <v:imagedata r:id="rId1792" o:title=""/>
          </v:shape>
          <o:OLEObject Type="Embed" ProgID="Equation.3" ShapeID="_x0000_i1882" DrawAspect="Content" ObjectID="_1718714898" r:id="rId1793"/>
        </w:object>
      </w:r>
      <w:r>
        <w:t>.</w:t>
      </w:r>
    </w:p>
    <w:p w14:paraId="4C35A394" w14:textId="77777777" w:rsidR="00E95EAE" w:rsidRDefault="00E95EAE" w:rsidP="00E95EAE">
      <w:pPr>
        <w:pStyle w:val="ExampleHeader"/>
      </w:pPr>
      <w:r>
        <w:lastRenderedPageBreak/>
        <w:t>Example 3</w:t>
      </w:r>
    </w:p>
    <w:p w14:paraId="40D148F2" w14:textId="77777777" w:rsidR="00E95EAE" w:rsidRPr="00801BD7" w:rsidRDefault="00E95EAE" w:rsidP="00E95EAE">
      <w:pPr>
        <w:pStyle w:val="Example"/>
      </w:pPr>
      <w:r>
        <w:t xml:space="preserve">A function </w:t>
      </w:r>
      <w:r>
        <w:rPr>
          <w:i/>
        </w:rPr>
        <w:t>f(t)</w:t>
      </w:r>
      <w:r>
        <w:t xml:space="preserve"> is given as a table below, showing distance in miles that a car has traveled in </w:t>
      </w:r>
      <w:r>
        <w:rPr>
          <w:i/>
        </w:rPr>
        <w:t>t</w:t>
      </w:r>
      <w:r>
        <w:t xml:space="preserve"> minutes.  Find and interpret </w:t>
      </w:r>
      <w:r w:rsidRPr="009D2F78">
        <w:rPr>
          <w:position w:val="-10"/>
        </w:rPr>
        <w:object w:dxaOrig="840" w:dyaOrig="360" w14:anchorId="0DEFD473">
          <v:shape id="_x0000_i1883" type="#_x0000_t75" style="width:41.25pt;height:18.75pt" o:ole="">
            <v:imagedata r:id="rId1794" o:title=""/>
          </v:shape>
          <o:OLEObject Type="Embed" ProgID="Equation.3" ShapeID="_x0000_i1883" DrawAspect="Content" ObjectID="_1718714899" r:id="rId1795"/>
        </w:object>
      </w:r>
    </w:p>
    <w:p w14:paraId="37E84022" w14:textId="77777777" w:rsidR="00E95EAE" w:rsidRDefault="00B642A4" w:rsidP="00E95EAE">
      <w:pPr>
        <w:pStyle w:val="Example"/>
      </w:pPr>
      <w:r>
        <w:rPr>
          <w:noProof/>
        </w:rPr>
        <mc:AlternateContent>
          <mc:Choice Requires="wps">
            <w:drawing>
              <wp:anchor distT="0" distB="0" distL="114300" distR="114300" simplePos="0" relativeHeight="251675136" behindDoc="0" locked="0" layoutInCell="1" allowOverlap="1" wp14:anchorId="44B5F6B3" wp14:editId="13C61057">
                <wp:simplePos x="0" y="0"/>
                <wp:positionH relativeFrom="column">
                  <wp:posOffset>342900</wp:posOffset>
                </wp:positionH>
                <wp:positionV relativeFrom="paragraph">
                  <wp:posOffset>78740</wp:posOffset>
                </wp:positionV>
                <wp:extent cx="3390900" cy="485775"/>
                <wp:effectExtent l="0" t="0" r="0" b="0"/>
                <wp:wrapSquare wrapText="bothSides"/>
                <wp:docPr id="142" name="Text Box 1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90900" cy="485775"/>
                        </a:xfrm>
                        <a:prstGeom prst="rect">
                          <a:avLst/>
                        </a:prstGeom>
                        <a:solidFill>
                          <a:srgbClr val="FFFFFF"/>
                        </a:solidFill>
                        <a:ln>
                          <a:noFill/>
                        </a:ln>
                        <a:extLst>
                          <a:ext uri="{91240B29-F687-4f45-9708-019B960494DF}">
                            <a14:hiddenLine xmlns="" xmlns:a14="http://schemas.microsoft.com/office/drawing/2010/main" xmlns:w="http://schemas.openxmlformats.org/wordprocessingml/2006/main" xmlns:w10="urn:schemas-microsoft-com:office:word" xmlns:v="urn:schemas-microsoft-com:vml" xmlns:o="urn:schemas-microsoft-com:office:office" w="9525">
                              <a:solidFill>
                                <a:srgbClr val="000000"/>
                              </a:solidFill>
                              <a:miter lim="800000"/>
                              <a:headEnd/>
                              <a:tailEnd/>
                            </a14:hiddenLine>
                          </a:ext>
                        </a:extLst>
                      </wps:spPr>
                      <wps:txbx>
                        <w:txbxContent>
                          <w:tbl>
                            <w:tblPr>
                              <w:tblW w:w="405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40"/>
                              <w:gridCol w:w="630"/>
                              <w:gridCol w:w="630"/>
                              <w:gridCol w:w="666"/>
                              <w:gridCol w:w="684"/>
                            </w:tblGrid>
                            <w:tr w:rsidR="00233F84" w14:paraId="4BBDF524" w14:textId="77777777" w:rsidTr="00BD3D91">
                              <w:tc>
                                <w:tcPr>
                                  <w:tcW w:w="1440" w:type="dxa"/>
                                </w:tcPr>
                                <w:p w14:paraId="272A035F" w14:textId="77777777" w:rsidR="00233F84" w:rsidRPr="00E91FA4" w:rsidRDefault="00233F84" w:rsidP="00BD3D91">
                                  <w:r w:rsidRPr="007A3632">
                                    <w:rPr>
                                      <w:i/>
                                    </w:rPr>
                                    <w:t>t</w:t>
                                  </w:r>
                                  <w:r>
                                    <w:t xml:space="preserve"> (minutes)</w:t>
                                  </w:r>
                                </w:p>
                              </w:tc>
                              <w:tc>
                                <w:tcPr>
                                  <w:tcW w:w="630" w:type="dxa"/>
                                </w:tcPr>
                                <w:p w14:paraId="11D02C28" w14:textId="77777777" w:rsidR="00233F84" w:rsidRPr="00801BD7" w:rsidRDefault="00233F84">
                                  <w:r>
                                    <w:t>30</w:t>
                                  </w:r>
                                </w:p>
                              </w:tc>
                              <w:tc>
                                <w:tcPr>
                                  <w:tcW w:w="630" w:type="dxa"/>
                                </w:tcPr>
                                <w:p w14:paraId="7A3AA96F" w14:textId="77777777" w:rsidR="00233F84" w:rsidRPr="00801BD7" w:rsidRDefault="00233F84">
                                  <w:r>
                                    <w:t>50</w:t>
                                  </w:r>
                                </w:p>
                              </w:tc>
                              <w:tc>
                                <w:tcPr>
                                  <w:tcW w:w="666" w:type="dxa"/>
                                </w:tcPr>
                                <w:p w14:paraId="3782FC4A" w14:textId="77777777" w:rsidR="00233F84" w:rsidRPr="00801BD7" w:rsidRDefault="00233F84">
                                  <w:r>
                                    <w:t>70</w:t>
                                  </w:r>
                                </w:p>
                              </w:tc>
                              <w:tc>
                                <w:tcPr>
                                  <w:tcW w:w="684" w:type="dxa"/>
                                </w:tcPr>
                                <w:p w14:paraId="37156B31" w14:textId="77777777" w:rsidR="00233F84" w:rsidRPr="00801BD7" w:rsidRDefault="00233F84">
                                  <w:r>
                                    <w:t>90</w:t>
                                  </w:r>
                                </w:p>
                              </w:tc>
                            </w:tr>
                            <w:tr w:rsidR="00233F84" w14:paraId="615C6F93" w14:textId="77777777" w:rsidTr="00BD3D91">
                              <w:tc>
                                <w:tcPr>
                                  <w:tcW w:w="1440" w:type="dxa"/>
                                </w:tcPr>
                                <w:p w14:paraId="517244B6" w14:textId="77777777" w:rsidR="00233F84" w:rsidRPr="00E91FA4" w:rsidRDefault="00233F84">
                                  <w:r>
                                    <w:rPr>
                                      <w:i/>
                                    </w:rPr>
                                    <w:t>f(t</w:t>
                                  </w:r>
                                  <w:r w:rsidRPr="004F02A4">
                                    <w:rPr>
                                      <w:i/>
                                    </w:rPr>
                                    <w:t>)</w:t>
                                  </w:r>
                                  <w:r>
                                    <w:t xml:space="preserve"> (miles)</w:t>
                                  </w:r>
                                </w:p>
                              </w:tc>
                              <w:tc>
                                <w:tcPr>
                                  <w:tcW w:w="630" w:type="dxa"/>
                                </w:tcPr>
                                <w:p w14:paraId="27C2E3C5" w14:textId="77777777" w:rsidR="00233F84" w:rsidRPr="00801BD7" w:rsidRDefault="00233F84">
                                  <w:r>
                                    <w:t>20</w:t>
                                  </w:r>
                                </w:p>
                              </w:tc>
                              <w:tc>
                                <w:tcPr>
                                  <w:tcW w:w="630" w:type="dxa"/>
                                </w:tcPr>
                                <w:p w14:paraId="7AA8B462" w14:textId="77777777" w:rsidR="00233F84" w:rsidRPr="00801BD7" w:rsidRDefault="00233F84">
                                  <w:r>
                                    <w:t>40</w:t>
                                  </w:r>
                                </w:p>
                              </w:tc>
                              <w:tc>
                                <w:tcPr>
                                  <w:tcW w:w="666" w:type="dxa"/>
                                </w:tcPr>
                                <w:p w14:paraId="351D202B" w14:textId="77777777" w:rsidR="00233F84" w:rsidRPr="00801BD7" w:rsidRDefault="00233F84">
                                  <w:r>
                                    <w:t>60</w:t>
                                  </w:r>
                                </w:p>
                              </w:tc>
                              <w:tc>
                                <w:tcPr>
                                  <w:tcW w:w="684" w:type="dxa"/>
                                </w:tcPr>
                                <w:p w14:paraId="3967E22B" w14:textId="77777777" w:rsidR="00233F84" w:rsidRPr="00801BD7" w:rsidRDefault="00233F84">
                                  <w:r>
                                    <w:t>70</w:t>
                                  </w:r>
                                </w:p>
                              </w:tc>
                            </w:tr>
                          </w:tbl>
                          <w:p w14:paraId="32314015" w14:textId="77777777" w:rsidR="00233F84" w:rsidRDefault="00233F84" w:rsidP="00E95EAE"/>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4B5F6B3" id="Text Box 142" o:spid="_x0000_s1126" type="#_x0000_t202" style="position:absolute;left:0;text-align:left;margin-left:27pt;margin-top:6.2pt;width:267pt;height:38.25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" stroked="f">
                <v:textbox>
                  <w:txbxContent>
                    <w:tbl>
                      <w:tblPr>
                        <w:tblW w:w="405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40"/>
                        <w:gridCol w:w="630"/>
                        <w:gridCol w:w="630"/>
                        <w:gridCol w:w="666"/>
                        <w:gridCol w:w="684"/>
                      </w:tblGrid>
                      <w:tr w:rsidR="00233F84" w14:paraId="4BBDF524" w14:textId="77777777" w:rsidTr="00BD3D91">
                        <w:tc>
                          <w:tcPr>
                            <w:tcW w:w="1440" w:type="dxa"/>
                          </w:tcPr>
                          <w:p w14:paraId="272A035F" w14:textId="77777777" w:rsidR="00233F84" w:rsidRPr="00E91FA4" w:rsidRDefault="00233F84" w:rsidP="00BD3D91">
                            <w:r w:rsidRPr="007A3632">
                              <w:rPr>
                                <w:i/>
                              </w:rPr>
                              <w:t>t</w:t>
                            </w:r>
                            <w:r>
                              <w:t xml:space="preserve"> (minutes)</w:t>
                            </w:r>
                          </w:p>
                        </w:tc>
                        <w:tc>
                          <w:tcPr>
                            <w:tcW w:w="630" w:type="dxa"/>
                          </w:tcPr>
                          <w:p w14:paraId="11D02C28" w14:textId="77777777" w:rsidR="00233F84" w:rsidRPr="00801BD7" w:rsidRDefault="00233F84">
                            <w:r>
                              <w:t>30</w:t>
                            </w:r>
                          </w:p>
                        </w:tc>
                        <w:tc>
                          <w:tcPr>
                            <w:tcW w:w="630" w:type="dxa"/>
                          </w:tcPr>
                          <w:p w14:paraId="7A3AA96F" w14:textId="77777777" w:rsidR="00233F84" w:rsidRPr="00801BD7" w:rsidRDefault="00233F84">
                            <w:r>
                              <w:t>50</w:t>
                            </w:r>
                          </w:p>
                        </w:tc>
                        <w:tc>
                          <w:tcPr>
                            <w:tcW w:w="666" w:type="dxa"/>
                          </w:tcPr>
                          <w:p w14:paraId="3782FC4A" w14:textId="77777777" w:rsidR="00233F84" w:rsidRPr="00801BD7" w:rsidRDefault="00233F84">
                            <w:r>
                              <w:t>70</w:t>
                            </w:r>
                          </w:p>
                        </w:tc>
                        <w:tc>
                          <w:tcPr>
                            <w:tcW w:w="684" w:type="dxa"/>
                          </w:tcPr>
                          <w:p w14:paraId="37156B31" w14:textId="77777777" w:rsidR="00233F84" w:rsidRPr="00801BD7" w:rsidRDefault="00233F84">
                            <w:r>
                              <w:t>90</w:t>
                            </w:r>
                          </w:p>
                        </w:tc>
                      </w:tr>
                      <w:tr w:rsidR="00233F84" w14:paraId="615C6F93" w14:textId="77777777" w:rsidTr="00BD3D91">
                        <w:tc>
                          <w:tcPr>
                            <w:tcW w:w="1440" w:type="dxa"/>
                          </w:tcPr>
                          <w:p w14:paraId="517244B6" w14:textId="77777777" w:rsidR="00233F84" w:rsidRPr="00E91FA4" w:rsidRDefault="00233F84">
                            <w:r>
                              <w:rPr>
                                <w:i/>
                              </w:rPr>
                              <w:t>f(t</w:t>
                            </w:r>
                            <w:r w:rsidRPr="004F02A4">
                              <w:rPr>
                                <w:i/>
                              </w:rPr>
                              <w:t>)</w:t>
                            </w:r>
                            <w:r>
                              <w:t xml:space="preserve"> (miles)</w:t>
                            </w:r>
                          </w:p>
                        </w:tc>
                        <w:tc>
                          <w:tcPr>
                            <w:tcW w:w="630" w:type="dxa"/>
                          </w:tcPr>
                          <w:p w14:paraId="27C2E3C5" w14:textId="77777777" w:rsidR="00233F84" w:rsidRPr="00801BD7" w:rsidRDefault="00233F84">
                            <w:r>
                              <w:t>20</w:t>
                            </w:r>
                          </w:p>
                        </w:tc>
                        <w:tc>
                          <w:tcPr>
                            <w:tcW w:w="630" w:type="dxa"/>
                          </w:tcPr>
                          <w:p w14:paraId="7AA8B462" w14:textId="77777777" w:rsidR="00233F84" w:rsidRPr="00801BD7" w:rsidRDefault="00233F84">
                            <w:r>
                              <w:t>40</w:t>
                            </w:r>
                          </w:p>
                        </w:tc>
                        <w:tc>
                          <w:tcPr>
                            <w:tcW w:w="666" w:type="dxa"/>
                          </w:tcPr>
                          <w:p w14:paraId="351D202B" w14:textId="77777777" w:rsidR="00233F84" w:rsidRPr="00801BD7" w:rsidRDefault="00233F84">
                            <w:r>
                              <w:t>60</w:t>
                            </w:r>
                          </w:p>
                        </w:tc>
                        <w:tc>
                          <w:tcPr>
                            <w:tcW w:w="684" w:type="dxa"/>
                          </w:tcPr>
                          <w:p w14:paraId="3967E22B" w14:textId="77777777" w:rsidR="00233F84" w:rsidRPr="00801BD7" w:rsidRDefault="00233F84">
                            <w:r>
                              <w:t>70</w:t>
                            </w:r>
                          </w:p>
                        </w:tc>
                      </w:tr>
                    </w:tbl>
                    <w:p w14:paraId="32314015" w14:textId="77777777" w:rsidR="00233F84" w:rsidRDefault="00233F84" w:rsidP="00E95EAE"/>
                  </w:txbxContent>
                </v:textbox>
                <w10:wrap type="square"/>
              </v:shape>
            </w:pict>
          </mc:Fallback>
        </mc:AlternateContent>
      </w:r>
    </w:p>
    <w:p w14:paraId="63F1387C" w14:textId="77777777" w:rsidR="00E95EAE" w:rsidRDefault="00E95EAE" w:rsidP="00E95EAE">
      <w:pPr>
        <w:pStyle w:val="Example"/>
      </w:pPr>
    </w:p>
    <w:p w14:paraId="3810C89C" w14:textId="77777777" w:rsidR="00E95EAE" w:rsidRDefault="00E95EAE" w:rsidP="00E95EAE">
      <w:pPr>
        <w:pStyle w:val="Example"/>
      </w:pPr>
    </w:p>
    <w:p w14:paraId="76ECE129" w14:textId="77777777" w:rsidR="00E95EAE" w:rsidRDefault="00E95EAE" w:rsidP="00E95EAE">
      <w:pPr>
        <w:pStyle w:val="Example"/>
      </w:pPr>
    </w:p>
    <w:p w14:paraId="7886CF96" w14:textId="77777777" w:rsidR="00E95EAE" w:rsidRDefault="00E95EAE" w:rsidP="00E95EAE">
      <w:pPr>
        <w:pStyle w:val="Example"/>
      </w:pPr>
      <w:r>
        <w:t xml:space="preserve">The inverse function takes an output of </w:t>
      </w:r>
      <w:r>
        <w:rPr>
          <w:i/>
        </w:rPr>
        <w:t>f</w:t>
      </w:r>
      <w:r>
        <w:t xml:space="preserve"> and returns an input for </w:t>
      </w:r>
      <w:r>
        <w:rPr>
          <w:i/>
        </w:rPr>
        <w:t>f</w:t>
      </w:r>
      <w:r>
        <w:t>.  So in the expression</w:t>
      </w:r>
      <w:r w:rsidRPr="009D2F78">
        <w:rPr>
          <w:position w:val="-10"/>
        </w:rPr>
        <w:object w:dxaOrig="840" w:dyaOrig="360" w14:anchorId="306D8EE1">
          <v:shape id="_x0000_i1884" type="#_x0000_t75" style="width:41.25pt;height:18.75pt" o:ole="">
            <v:imagedata r:id="rId1796" o:title=""/>
          </v:shape>
          <o:OLEObject Type="Embed" ProgID="Equation.3" ShapeID="_x0000_i1884" DrawAspect="Content" ObjectID="_1718714900" r:id="rId1797"/>
        </w:object>
      </w:r>
      <w:r>
        <w:t xml:space="preserve">, the 70 is an output value of the original function, representing 70 miles.  The inverse will return the corresponding input of the original function </w:t>
      </w:r>
      <w:r>
        <w:rPr>
          <w:i/>
        </w:rPr>
        <w:t>f</w:t>
      </w:r>
      <w:r>
        <w:t>, 90 minutes, so</w:t>
      </w:r>
      <w:r w:rsidRPr="009D2F78">
        <w:rPr>
          <w:position w:val="-10"/>
        </w:rPr>
        <w:object w:dxaOrig="1320" w:dyaOrig="360" w14:anchorId="760F2D32">
          <v:shape id="_x0000_i1885" type="#_x0000_t75" style="width:65.25pt;height:18.75pt" o:ole="">
            <v:imagedata r:id="rId1798" o:title=""/>
          </v:shape>
          <o:OLEObject Type="Embed" ProgID="Equation.3" ShapeID="_x0000_i1885" DrawAspect="Content" ObjectID="_1718714901" r:id="rId1799"/>
        </w:object>
      </w:r>
      <w:r>
        <w:t>.  Interpreting this, it means that to drive 70 miles, it took 90 minutes.</w:t>
      </w:r>
    </w:p>
    <w:p w14:paraId="66D6AAB2" w14:textId="77777777" w:rsidR="00E95EAE" w:rsidRDefault="00E95EAE" w:rsidP="00E95EAE">
      <w:pPr>
        <w:pStyle w:val="Example"/>
      </w:pPr>
    </w:p>
    <w:p w14:paraId="545F5C95" w14:textId="77777777" w:rsidR="00E95EAE" w:rsidRDefault="00E95EAE" w:rsidP="00E95EAE">
      <w:pPr>
        <w:pStyle w:val="Example"/>
      </w:pPr>
      <w:r>
        <w:t xml:space="preserve">Alternatively, recall the definition of the inverse was that if </w:t>
      </w:r>
      <w:r w:rsidRPr="009D2F78">
        <w:rPr>
          <w:position w:val="-10"/>
        </w:rPr>
        <w:object w:dxaOrig="920" w:dyaOrig="320" w14:anchorId="3F45C0BD">
          <v:shape id="_x0000_i1886" type="#_x0000_t75" style="width:46.5pt;height:15pt" o:ole="">
            <v:imagedata r:id="rId1800" o:title=""/>
          </v:shape>
          <o:OLEObject Type="Embed" ProgID="Equation.3" ShapeID="_x0000_i1886" DrawAspect="Content" ObjectID="_1718714902" r:id="rId1801"/>
        </w:object>
      </w:r>
      <w:r>
        <w:t xml:space="preserve"> then </w:t>
      </w:r>
      <w:r w:rsidRPr="009D2F78">
        <w:rPr>
          <w:position w:val="-10"/>
        </w:rPr>
        <w:object w:dxaOrig="1100" w:dyaOrig="360" w14:anchorId="71FFE9F3">
          <v:shape id="_x0000_i1887" type="#_x0000_t75" style="width:54pt;height:18.75pt" o:ole="">
            <v:imagedata r:id="rId1802" o:title=""/>
          </v:shape>
          <o:OLEObject Type="Embed" ProgID="Equation.3" ShapeID="_x0000_i1887" DrawAspect="Content" ObjectID="_1718714903" r:id="rId1803"/>
        </w:object>
      </w:r>
      <w:r>
        <w:t xml:space="preserve">.  By this definition, if you are given </w:t>
      </w:r>
      <w:r w:rsidRPr="009D2F78">
        <w:rPr>
          <w:position w:val="-10"/>
        </w:rPr>
        <w:object w:dxaOrig="1219" w:dyaOrig="360" w14:anchorId="01BF0093">
          <v:shape id="_x0000_i1888" type="#_x0000_t75" style="width:61.5pt;height:18.75pt" o:ole="">
            <v:imagedata r:id="rId1804" o:title=""/>
          </v:shape>
          <o:OLEObject Type="Embed" ProgID="Equation.3" ShapeID="_x0000_i1888" DrawAspect="Content" ObjectID="_1718714904" r:id="rId1805"/>
        </w:object>
      </w:r>
      <w:r>
        <w:t xml:space="preserve"> then you are looking for a value </w:t>
      </w:r>
      <w:r>
        <w:rPr>
          <w:i/>
        </w:rPr>
        <w:t>a</w:t>
      </w:r>
      <w:r>
        <w:t xml:space="preserve"> so that</w:t>
      </w:r>
      <w:r w:rsidRPr="009D2F78">
        <w:rPr>
          <w:position w:val="-10"/>
        </w:rPr>
        <w:object w:dxaOrig="1040" w:dyaOrig="320" w14:anchorId="1785AD18">
          <v:shape id="_x0000_i1889" type="#_x0000_t75" style="width:52.5pt;height:15pt" o:ole="">
            <v:imagedata r:id="rId1806" o:title=""/>
          </v:shape>
          <o:OLEObject Type="Embed" ProgID="Equation.3" ShapeID="_x0000_i1889" DrawAspect="Content" ObjectID="_1718714905" r:id="rId1807"/>
        </w:object>
      </w:r>
      <w:r>
        <w:t xml:space="preserve">.  In this case, we are looking for a </w:t>
      </w:r>
      <w:r>
        <w:rPr>
          <w:i/>
        </w:rPr>
        <w:t>t</w:t>
      </w:r>
      <w:r>
        <w:t xml:space="preserve"> so that</w:t>
      </w:r>
      <w:r w:rsidRPr="009D2F78">
        <w:rPr>
          <w:position w:val="-10"/>
        </w:rPr>
        <w:object w:dxaOrig="980" w:dyaOrig="320" w14:anchorId="7E4E3334">
          <v:shape id="_x0000_i1890" type="#_x0000_t75" style="width:49.5pt;height:15pt" o:ole="">
            <v:imagedata r:id="rId1808" o:title=""/>
          </v:shape>
          <o:OLEObject Type="Embed" ProgID="Equation.3" ShapeID="_x0000_i1890" DrawAspect="Content" ObjectID="_1718714906" r:id="rId1809"/>
        </w:object>
      </w:r>
      <w:r>
        <w:t xml:space="preserve">, which is when </w:t>
      </w:r>
      <w:r w:rsidRPr="0045418D">
        <w:rPr>
          <w:i/>
        </w:rPr>
        <w:t>t</w:t>
      </w:r>
      <w:r>
        <w:t xml:space="preserve"> = 90.</w:t>
      </w:r>
    </w:p>
    <w:p w14:paraId="696FABE0" w14:textId="77777777" w:rsidR="00E95EAE" w:rsidRDefault="00E95EAE" w:rsidP="00E95EAE"/>
    <w:p w14:paraId="7C2191DA" w14:textId="77777777" w:rsidR="00E95EAE" w:rsidRPr="004853AA" w:rsidRDefault="00E95EAE" w:rsidP="00E95EAE"/>
    <w:p w14:paraId="2EE56476" w14:textId="77777777" w:rsidR="00E95EAE" w:rsidRDefault="00E95EAE" w:rsidP="00E95EAE">
      <w:pPr>
        <w:pStyle w:val="TryitNow"/>
      </w:pPr>
      <w:r w:rsidRPr="004853AA">
        <w:t>Try it Now</w:t>
      </w:r>
    </w:p>
    <w:p w14:paraId="314BDDE8" w14:textId="77777777" w:rsidR="00E95EAE" w:rsidRDefault="00E95EAE" w:rsidP="00E95EAE">
      <w:pPr>
        <w:pStyle w:val="TryitNowbody"/>
      </w:pPr>
      <w:r>
        <w:t>2.  Using the table below</w:t>
      </w:r>
    </w:p>
    <w:p w14:paraId="468CDB5B" w14:textId="77777777" w:rsidR="00E95EAE" w:rsidRDefault="00B642A4" w:rsidP="00E95EAE">
      <w:pPr>
        <w:pStyle w:val="TryitNowbody"/>
      </w:pPr>
      <w:r>
        <w:rPr>
          <w:noProof/>
        </w:rPr>
        <mc:AlternateContent>
          <mc:Choice Requires="wps">
            <w:drawing>
              <wp:anchor distT="0" distB="0" distL="114300" distR="114300" simplePos="0" relativeHeight="251677184" behindDoc="0" locked="0" layoutInCell="1" allowOverlap="1" wp14:anchorId="190F5FA8" wp14:editId="7DD57CFB">
                <wp:simplePos x="0" y="0"/>
                <wp:positionH relativeFrom="column">
                  <wp:posOffset>504825</wp:posOffset>
                </wp:positionH>
                <wp:positionV relativeFrom="paragraph">
                  <wp:posOffset>32385</wp:posOffset>
                </wp:positionV>
                <wp:extent cx="3390900" cy="485775"/>
                <wp:effectExtent l="0" t="0" r="0" b="0"/>
                <wp:wrapSquare wrapText="bothSides"/>
                <wp:docPr id="141" name="Text Box 1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90900" cy="485775"/>
                        </a:xfrm>
                        <a:prstGeom prst="rect">
                          <a:avLst/>
                        </a:prstGeom>
                        <a:solidFill>
                          <a:srgbClr val="FFFFFF"/>
                        </a:solidFill>
                        <a:ln>
                          <a:noFill/>
                        </a:ln>
                        <a:extLst>
                          <a:ext uri="{91240B29-F687-4f45-9708-019B960494DF}">
                            <a14:hiddenLine xmlns="" xmlns:a14="http://schemas.microsoft.com/office/drawing/2010/main" xmlns:w="http://schemas.openxmlformats.org/wordprocessingml/2006/main" xmlns:w10="urn:schemas-microsoft-com:office:word" xmlns:v="urn:schemas-microsoft-com:vml" xmlns:o="urn:schemas-microsoft-com:office:office" w="9525">
                              <a:solidFill>
                                <a:srgbClr val="000000"/>
                              </a:solidFill>
                              <a:miter lim="800000"/>
                              <a:headEnd/>
                              <a:tailEnd/>
                            </a14:hiddenLine>
                          </a:ext>
                        </a:extLst>
                      </wps:spPr>
                      <wps:txbx>
                        <w:txbxContent>
                          <w:tbl>
                            <w:tblPr>
                              <w:tblW w:w="471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40"/>
                              <w:gridCol w:w="630"/>
                              <w:gridCol w:w="630"/>
                              <w:gridCol w:w="666"/>
                              <w:gridCol w:w="666"/>
                              <w:gridCol w:w="684"/>
                            </w:tblGrid>
                            <w:tr w:rsidR="00233F84" w14:paraId="37F4C379" w14:textId="77777777" w:rsidTr="00BD3D91">
                              <w:tc>
                                <w:tcPr>
                                  <w:tcW w:w="1440" w:type="dxa"/>
                                </w:tcPr>
                                <w:p w14:paraId="51BFB247" w14:textId="77777777" w:rsidR="00233F84" w:rsidRPr="00E91FA4" w:rsidRDefault="00233F84" w:rsidP="00BD3D91">
                                  <w:r w:rsidRPr="007A3632">
                                    <w:rPr>
                                      <w:i/>
                                    </w:rPr>
                                    <w:t>t</w:t>
                                  </w:r>
                                  <w:r>
                                    <w:t xml:space="preserve"> (minutes)</w:t>
                                  </w:r>
                                </w:p>
                              </w:tc>
                              <w:tc>
                                <w:tcPr>
                                  <w:tcW w:w="630" w:type="dxa"/>
                                </w:tcPr>
                                <w:p w14:paraId="422730D9" w14:textId="77777777" w:rsidR="00233F84" w:rsidRPr="00801BD7" w:rsidRDefault="00233F84">
                                  <w:r>
                                    <w:t>30</w:t>
                                  </w:r>
                                </w:p>
                              </w:tc>
                              <w:tc>
                                <w:tcPr>
                                  <w:tcW w:w="630" w:type="dxa"/>
                                </w:tcPr>
                                <w:p w14:paraId="7489D39D" w14:textId="77777777" w:rsidR="00233F84" w:rsidRPr="00801BD7" w:rsidRDefault="00233F84">
                                  <w:r>
                                    <w:t>50</w:t>
                                  </w:r>
                                </w:p>
                              </w:tc>
                              <w:tc>
                                <w:tcPr>
                                  <w:tcW w:w="666" w:type="dxa"/>
                                </w:tcPr>
                                <w:p w14:paraId="6688259E" w14:textId="77777777" w:rsidR="00233F84" w:rsidRDefault="00233F84">
                                  <w:r>
                                    <w:t>60</w:t>
                                  </w:r>
                                </w:p>
                              </w:tc>
                              <w:tc>
                                <w:tcPr>
                                  <w:tcW w:w="666" w:type="dxa"/>
                                </w:tcPr>
                                <w:p w14:paraId="10181AB5" w14:textId="77777777" w:rsidR="00233F84" w:rsidRPr="00801BD7" w:rsidRDefault="00233F84">
                                  <w:r>
                                    <w:t>70</w:t>
                                  </w:r>
                                </w:p>
                              </w:tc>
                              <w:tc>
                                <w:tcPr>
                                  <w:tcW w:w="684" w:type="dxa"/>
                                </w:tcPr>
                                <w:p w14:paraId="07C55259" w14:textId="77777777" w:rsidR="00233F84" w:rsidRPr="00801BD7" w:rsidRDefault="00233F84">
                                  <w:r>
                                    <w:t>90</w:t>
                                  </w:r>
                                </w:p>
                              </w:tc>
                            </w:tr>
                            <w:tr w:rsidR="00233F84" w14:paraId="21892D27" w14:textId="77777777" w:rsidTr="00BD3D91">
                              <w:tc>
                                <w:tcPr>
                                  <w:tcW w:w="1440" w:type="dxa"/>
                                </w:tcPr>
                                <w:p w14:paraId="43FBDA10" w14:textId="77777777" w:rsidR="00233F84" w:rsidRPr="00E91FA4" w:rsidRDefault="00233F84">
                                  <w:r>
                                    <w:rPr>
                                      <w:i/>
                                    </w:rPr>
                                    <w:t>f(t</w:t>
                                  </w:r>
                                  <w:r w:rsidRPr="004F02A4">
                                    <w:rPr>
                                      <w:i/>
                                    </w:rPr>
                                    <w:t>)</w:t>
                                  </w:r>
                                  <w:r>
                                    <w:t xml:space="preserve"> (miles)</w:t>
                                  </w:r>
                                </w:p>
                              </w:tc>
                              <w:tc>
                                <w:tcPr>
                                  <w:tcW w:w="630" w:type="dxa"/>
                                </w:tcPr>
                                <w:p w14:paraId="2FE9813D" w14:textId="77777777" w:rsidR="00233F84" w:rsidRPr="00801BD7" w:rsidRDefault="00233F84">
                                  <w:r>
                                    <w:t>20</w:t>
                                  </w:r>
                                </w:p>
                              </w:tc>
                              <w:tc>
                                <w:tcPr>
                                  <w:tcW w:w="630" w:type="dxa"/>
                                </w:tcPr>
                                <w:p w14:paraId="2C0FCA71" w14:textId="77777777" w:rsidR="00233F84" w:rsidRPr="00801BD7" w:rsidRDefault="00233F84">
                                  <w:r>
                                    <w:t>40</w:t>
                                  </w:r>
                                </w:p>
                              </w:tc>
                              <w:tc>
                                <w:tcPr>
                                  <w:tcW w:w="666" w:type="dxa"/>
                                </w:tcPr>
                                <w:p w14:paraId="74D61D40" w14:textId="77777777" w:rsidR="00233F84" w:rsidRDefault="00233F84">
                                  <w:r>
                                    <w:t>50</w:t>
                                  </w:r>
                                </w:p>
                              </w:tc>
                              <w:tc>
                                <w:tcPr>
                                  <w:tcW w:w="666" w:type="dxa"/>
                                </w:tcPr>
                                <w:p w14:paraId="552D1609" w14:textId="77777777" w:rsidR="00233F84" w:rsidRPr="00801BD7" w:rsidRDefault="00233F84">
                                  <w:r>
                                    <w:t>60</w:t>
                                  </w:r>
                                </w:p>
                              </w:tc>
                              <w:tc>
                                <w:tcPr>
                                  <w:tcW w:w="684" w:type="dxa"/>
                                </w:tcPr>
                                <w:p w14:paraId="3DB345CA" w14:textId="77777777" w:rsidR="00233F84" w:rsidRPr="00801BD7" w:rsidRDefault="00233F84">
                                  <w:r>
                                    <w:t>70</w:t>
                                  </w:r>
                                </w:p>
                              </w:tc>
                            </w:tr>
                          </w:tbl>
                          <w:p w14:paraId="2695F1AF" w14:textId="77777777" w:rsidR="00233F84" w:rsidRDefault="00233F84" w:rsidP="00E95EAE"/>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90F5FA8" id="Text Box 141" o:spid="_x0000_s1127" type="#_x0000_t202" style="position:absolute;margin-left:39.75pt;margin-top:2.55pt;width:267pt;height:38.25pt;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" stroked="f">
                <v:textbox>
                  <w:txbxContent>
                    <w:tbl>
                      <w:tblPr>
                        <w:tblW w:w="471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40"/>
                        <w:gridCol w:w="630"/>
                        <w:gridCol w:w="630"/>
                        <w:gridCol w:w="666"/>
                        <w:gridCol w:w="666"/>
                        <w:gridCol w:w="684"/>
                      </w:tblGrid>
                      <w:tr w:rsidR="00233F84" w14:paraId="37F4C379" w14:textId="77777777" w:rsidTr="00BD3D91">
                        <w:tc>
                          <w:tcPr>
                            <w:tcW w:w="1440" w:type="dxa"/>
                          </w:tcPr>
                          <w:p w14:paraId="51BFB247" w14:textId="77777777" w:rsidR="00233F84" w:rsidRPr="00E91FA4" w:rsidRDefault="00233F84" w:rsidP="00BD3D91">
                            <w:r w:rsidRPr="007A3632">
                              <w:rPr>
                                <w:i/>
                              </w:rPr>
                              <w:t>t</w:t>
                            </w:r>
                            <w:r>
                              <w:t xml:space="preserve"> (minutes)</w:t>
                            </w:r>
                          </w:p>
                        </w:tc>
                        <w:tc>
                          <w:tcPr>
                            <w:tcW w:w="630" w:type="dxa"/>
                          </w:tcPr>
                          <w:p w14:paraId="422730D9" w14:textId="77777777" w:rsidR="00233F84" w:rsidRPr="00801BD7" w:rsidRDefault="00233F84">
                            <w:r>
                              <w:t>30</w:t>
                            </w:r>
                          </w:p>
                        </w:tc>
                        <w:tc>
                          <w:tcPr>
                            <w:tcW w:w="630" w:type="dxa"/>
                          </w:tcPr>
                          <w:p w14:paraId="7489D39D" w14:textId="77777777" w:rsidR="00233F84" w:rsidRPr="00801BD7" w:rsidRDefault="00233F84">
                            <w:r>
                              <w:t>50</w:t>
                            </w:r>
                          </w:p>
                        </w:tc>
                        <w:tc>
                          <w:tcPr>
                            <w:tcW w:w="666" w:type="dxa"/>
                          </w:tcPr>
                          <w:p w14:paraId="6688259E" w14:textId="77777777" w:rsidR="00233F84" w:rsidRDefault="00233F84">
                            <w:r>
                              <w:t>60</w:t>
                            </w:r>
                          </w:p>
                        </w:tc>
                        <w:tc>
                          <w:tcPr>
                            <w:tcW w:w="666" w:type="dxa"/>
                          </w:tcPr>
                          <w:p w14:paraId="10181AB5" w14:textId="77777777" w:rsidR="00233F84" w:rsidRPr="00801BD7" w:rsidRDefault="00233F84">
                            <w:r>
                              <w:t>70</w:t>
                            </w:r>
                          </w:p>
                        </w:tc>
                        <w:tc>
                          <w:tcPr>
                            <w:tcW w:w="684" w:type="dxa"/>
                          </w:tcPr>
                          <w:p w14:paraId="07C55259" w14:textId="77777777" w:rsidR="00233F84" w:rsidRPr="00801BD7" w:rsidRDefault="00233F84">
                            <w:r>
                              <w:t>90</w:t>
                            </w:r>
                          </w:p>
                        </w:tc>
                      </w:tr>
                      <w:tr w:rsidR="00233F84" w14:paraId="21892D27" w14:textId="77777777" w:rsidTr="00BD3D91">
                        <w:tc>
                          <w:tcPr>
                            <w:tcW w:w="1440" w:type="dxa"/>
                          </w:tcPr>
                          <w:p w14:paraId="43FBDA10" w14:textId="77777777" w:rsidR="00233F84" w:rsidRPr="00E91FA4" w:rsidRDefault="00233F84">
                            <w:r>
                              <w:rPr>
                                <w:i/>
                              </w:rPr>
                              <w:t>f(t</w:t>
                            </w:r>
                            <w:r w:rsidRPr="004F02A4">
                              <w:rPr>
                                <w:i/>
                              </w:rPr>
                              <w:t>)</w:t>
                            </w:r>
                            <w:r>
                              <w:t xml:space="preserve"> (miles)</w:t>
                            </w:r>
                          </w:p>
                        </w:tc>
                        <w:tc>
                          <w:tcPr>
                            <w:tcW w:w="630" w:type="dxa"/>
                          </w:tcPr>
                          <w:p w14:paraId="2FE9813D" w14:textId="77777777" w:rsidR="00233F84" w:rsidRPr="00801BD7" w:rsidRDefault="00233F84">
                            <w:r>
                              <w:t>20</w:t>
                            </w:r>
                          </w:p>
                        </w:tc>
                        <w:tc>
                          <w:tcPr>
                            <w:tcW w:w="630" w:type="dxa"/>
                          </w:tcPr>
                          <w:p w14:paraId="2C0FCA71" w14:textId="77777777" w:rsidR="00233F84" w:rsidRPr="00801BD7" w:rsidRDefault="00233F84">
                            <w:r>
                              <w:t>40</w:t>
                            </w:r>
                          </w:p>
                        </w:tc>
                        <w:tc>
                          <w:tcPr>
                            <w:tcW w:w="666" w:type="dxa"/>
                          </w:tcPr>
                          <w:p w14:paraId="74D61D40" w14:textId="77777777" w:rsidR="00233F84" w:rsidRDefault="00233F84">
                            <w:r>
                              <w:t>50</w:t>
                            </w:r>
                          </w:p>
                        </w:tc>
                        <w:tc>
                          <w:tcPr>
                            <w:tcW w:w="666" w:type="dxa"/>
                          </w:tcPr>
                          <w:p w14:paraId="552D1609" w14:textId="77777777" w:rsidR="00233F84" w:rsidRPr="00801BD7" w:rsidRDefault="00233F84">
                            <w:r>
                              <w:t>60</w:t>
                            </w:r>
                          </w:p>
                        </w:tc>
                        <w:tc>
                          <w:tcPr>
                            <w:tcW w:w="684" w:type="dxa"/>
                          </w:tcPr>
                          <w:p w14:paraId="3DB345CA" w14:textId="77777777" w:rsidR="00233F84" w:rsidRPr="00801BD7" w:rsidRDefault="00233F84">
                            <w:r>
                              <w:t>70</w:t>
                            </w:r>
                          </w:p>
                        </w:tc>
                      </w:tr>
                    </w:tbl>
                    <w:p w14:paraId="2695F1AF" w14:textId="77777777" w:rsidR="00233F84" w:rsidRDefault="00233F84" w:rsidP="00E95EAE"/>
                  </w:txbxContent>
                </v:textbox>
                <w10:wrap type="square"/>
              </v:shape>
            </w:pict>
          </mc:Fallback>
        </mc:AlternateContent>
      </w:r>
    </w:p>
    <w:p w14:paraId="24C8163D" w14:textId="77777777" w:rsidR="00E95EAE" w:rsidRDefault="00E95EAE" w:rsidP="00E95EAE">
      <w:pPr>
        <w:pStyle w:val="TryitNowbody"/>
      </w:pPr>
    </w:p>
    <w:p w14:paraId="2B09F662" w14:textId="77777777" w:rsidR="00E95EAE" w:rsidRDefault="00E95EAE" w:rsidP="00E95EAE">
      <w:pPr>
        <w:pStyle w:val="TryitNowbody"/>
      </w:pPr>
    </w:p>
    <w:p w14:paraId="383DC75F" w14:textId="77777777" w:rsidR="00E95EAE" w:rsidRDefault="007C4639" w:rsidP="00E95EAE">
      <w:pPr>
        <w:pStyle w:val="TryitNowbody"/>
      </w:pPr>
      <w:r>
        <w:t xml:space="preserve">    </w:t>
      </w:r>
      <w:r w:rsidR="00E95EAE">
        <w:t>Find and interpret the following</w:t>
      </w:r>
    </w:p>
    <w:p w14:paraId="35166313" w14:textId="77777777" w:rsidR="00E95EAE" w:rsidRDefault="00E95EAE" w:rsidP="00E95EAE">
      <w:pPr>
        <w:pStyle w:val="TryitNowbody"/>
      </w:pPr>
      <w:r>
        <w:tab/>
        <w:t xml:space="preserve">a. </w:t>
      </w:r>
      <w:r w:rsidRPr="009D2F78">
        <w:rPr>
          <w:position w:val="-10"/>
        </w:rPr>
        <w:object w:dxaOrig="639" w:dyaOrig="320" w14:anchorId="022897EF">
          <v:shape id="_x0000_i1891" type="#_x0000_t75" style="width:32.25pt;height:15pt" o:ole="">
            <v:imagedata r:id="rId1810" o:title=""/>
          </v:shape>
          <o:OLEObject Type="Embed" ProgID="Equation.3" ShapeID="_x0000_i1891" DrawAspect="Content" ObjectID="_1718714907" r:id="rId1811"/>
        </w:object>
      </w:r>
    </w:p>
    <w:p w14:paraId="36E3A865" w14:textId="77777777" w:rsidR="00E95EAE" w:rsidRDefault="00E95EAE" w:rsidP="00E95EAE">
      <w:pPr>
        <w:pStyle w:val="TryitNowbody"/>
      </w:pPr>
      <w:r>
        <w:tab/>
        <w:t xml:space="preserve">b. </w:t>
      </w:r>
      <w:r w:rsidRPr="009D2F78">
        <w:rPr>
          <w:position w:val="-10"/>
        </w:rPr>
        <w:object w:dxaOrig="840" w:dyaOrig="360" w14:anchorId="6A594AEB">
          <v:shape id="_x0000_i1892" type="#_x0000_t75" style="width:41.25pt;height:18.75pt" o:ole="">
            <v:imagedata r:id="rId1812" o:title=""/>
          </v:shape>
          <o:OLEObject Type="Embed" ProgID="Equation.3" ShapeID="_x0000_i1892" DrawAspect="Content" ObjectID="_1718714908" r:id="rId1813"/>
        </w:object>
      </w:r>
    </w:p>
    <w:p w14:paraId="56BFF206" w14:textId="77777777" w:rsidR="00E95EAE" w:rsidRDefault="00E95EAE" w:rsidP="00E95EAE"/>
    <w:p w14:paraId="1CB4A706" w14:textId="77777777" w:rsidR="00E95EAE" w:rsidRPr="004853AA" w:rsidRDefault="00E95EAE" w:rsidP="00E95EAE"/>
    <w:p w14:paraId="597858A9" w14:textId="77777777" w:rsidR="00E95EAE" w:rsidRDefault="00E95EAE" w:rsidP="00E95EAE">
      <w:pPr>
        <w:pStyle w:val="ExampleHeader"/>
      </w:pPr>
      <w:r>
        <w:t>Example 4</w:t>
      </w:r>
    </w:p>
    <w:p w14:paraId="78EE302C" w14:textId="77777777" w:rsidR="00E95EAE" w:rsidRDefault="00E95EAE" w:rsidP="00E95EAE">
      <w:pPr>
        <w:pStyle w:val="Example"/>
      </w:pPr>
      <w:r>
        <w:t xml:space="preserve">A function </w:t>
      </w:r>
      <w:r>
        <w:rPr>
          <w:i/>
        </w:rPr>
        <w:t>g(x)</w:t>
      </w:r>
      <w:r>
        <w:t xml:space="preserve"> is given as a graph below.  Find </w:t>
      </w:r>
      <w:r w:rsidRPr="009D2F78">
        <w:rPr>
          <w:position w:val="-10"/>
        </w:rPr>
        <w:object w:dxaOrig="499" w:dyaOrig="320" w14:anchorId="7E9C01D2">
          <v:shape id="_x0000_i1893" type="#_x0000_t75" style="width:25.5pt;height:15pt" o:ole="">
            <v:imagedata r:id="rId1814" o:title=""/>
          </v:shape>
          <o:OLEObject Type="Embed" ProgID="Equation.3" ShapeID="_x0000_i1893" DrawAspect="Content" ObjectID="_1718714909" r:id="rId1815"/>
        </w:object>
      </w:r>
      <w:r>
        <w:t xml:space="preserve"> and </w:t>
      </w:r>
      <w:r w:rsidRPr="009D2F78">
        <w:rPr>
          <w:position w:val="-10"/>
        </w:rPr>
        <w:object w:dxaOrig="680" w:dyaOrig="360" w14:anchorId="41FECE13">
          <v:shape id="_x0000_i1894" type="#_x0000_t75" style="width:33.75pt;height:18.75pt" o:ole="">
            <v:imagedata r:id="rId1816" o:title=""/>
          </v:shape>
          <o:OLEObject Type="Embed" ProgID="Equation.3" ShapeID="_x0000_i1894" DrawAspect="Content" ObjectID="_1718714910" r:id="rId1817"/>
        </w:object>
      </w:r>
    </w:p>
    <w:p w14:paraId="64BAED96" w14:textId="77777777" w:rsidR="00E95EAE" w:rsidRDefault="000A6D2C" w:rsidP="00E95EAE">
      <w:pPr>
        <w:pStyle w:val="Example"/>
      </w:pPr>
      <w:r>
        <w:rPr>
          <w:noProof/>
        </w:rPr>
        <w:drawing>
          <wp:anchor distT="0" distB="0" distL="114300" distR="114300" simplePos="0" relativeHeight="251638272" behindDoc="0" locked="0" layoutInCell="1" allowOverlap="1" wp14:anchorId="6734813F" wp14:editId="0900E576">
            <wp:simplePos x="0" y="0"/>
            <wp:positionH relativeFrom="column">
              <wp:posOffset>2964815</wp:posOffset>
            </wp:positionH>
            <wp:positionV relativeFrom="paragraph">
              <wp:posOffset>143990</wp:posOffset>
            </wp:positionV>
            <wp:extent cx="2729865" cy="1918970"/>
            <wp:effectExtent l="0" t="0" r="0" b="0"/>
            <wp:wrapThrough wrapText="bothSides">
              <wp:wrapPolygon edited="0">
                <wp:start x="0" y="0"/>
                <wp:lineTo x="0" y="21443"/>
                <wp:lineTo x="21404" y="21443"/>
                <wp:lineTo x="21404" y="0"/>
                <wp:lineTo x="0" y="0"/>
              </wp:wrapPolygon>
            </wp:wrapThrough>
            <wp:docPr id="327" name="Picture 327" descr="An increasing concave-up graph, passing through 3 comma 1 and 5 comma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Picture 327" descr="An increasing concave-up graph, passing through 3 comma 1 and 5 comma 3"/>
                    <pic:cNvPicPr>
                      <a:picLocks noChangeAspect="1" noChangeArrowheads="1"/>
                    </pic:cNvPicPr>
                  </pic:nvPicPr>
                  <pic:blipFill>
                    <a:blip r:embed="rId1818">
                      <a:extLst>
                        <a:ext uri="{28A0092B-C50C-407E-A947-70E740481C1C}">
                          <a14:useLocalDpi xmlns:a14="http://schemas.microsoft.com/office/drawing/2010/main" val="0"/>
                        </a:ext>
                      </a:extLst>
                    </a:blip>
                    <a:srcRect/>
                    <a:stretch>
                      <a:fillRect/>
                    </a:stretch>
                  </pic:blipFill>
                  <pic:spPr bwMode="auto">
                    <a:xfrm>
                      <a:off x="0" y="0"/>
                      <a:ext cx="2729865" cy="19189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2397904" w14:textId="77777777" w:rsidR="00E95EAE" w:rsidRDefault="00E95EAE" w:rsidP="00E95EAE">
      <w:pPr>
        <w:pStyle w:val="Example"/>
      </w:pPr>
      <w:r>
        <w:t>To evaluate</w:t>
      </w:r>
      <w:r w:rsidRPr="009D2F78">
        <w:rPr>
          <w:position w:val="-10"/>
        </w:rPr>
        <w:object w:dxaOrig="499" w:dyaOrig="320" w14:anchorId="4F48D2FD">
          <v:shape id="_x0000_i1895" type="#_x0000_t75" style="width:25.5pt;height:15pt" o:ole="">
            <v:imagedata r:id="rId1814" o:title=""/>
          </v:shape>
          <o:OLEObject Type="Embed" ProgID="Equation.3" ShapeID="_x0000_i1895" DrawAspect="Content" ObjectID="_1718714911" r:id="rId1819"/>
        </w:object>
      </w:r>
      <w:r>
        <w:t xml:space="preserve">, we find 3 on the horizontal axis and find the corresponding output value on the vertical axis. The point (3, 1) tells us that </w:t>
      </w:r>
      <w:r w:rsidRPr="009D2F78">
        <w:rPr>
          <w:position w:val="-10"/>
        </w:rPr>
        <w:object w:dxaOrig="820" w:dyaOrig="320" w14:anchorId="37D30309">
          <v:shape id="_x0000_i1896" type="#_x0000_t75" style="width:41.25pt;height:15pt" o:ole="">
            <v:imagedata r:id="rId1820" o:title=""/>
          </v:shape>
          <o:OLEObject Type="Embed" ProgID="Equation.3" ShapeID="_x0000_i1896" DrawAspect="Content" ObjectID="_1718714912" r:id="rId1821"/>
        </w:object>
      </w:r>
    </w:p>
    <w:p w14:paraId="21E49361" w14:textId="77777777" w:rsidR="00E95EAE" w:rsidRDefault="00E95EAE" w:rsidP="00E95EAE">
      <w:pPr>
        <w:pStyle w:val="Example"/>
      </w:pPr>
      <w:r>
        <w:t xml:space="preserve">To evaluate </w:t>
      </w:r>
      <w:r w:rsidRPr="009D2F78">
        <w:rPr>
          <w:position w:val="-10"/>
        </w:rPr>
        <w:object w:dxaOrig="680" w:dyaOrig="360" w14:anchorId="352842EB">
          <v:shape id="_x0000_i1897" type="#_x0000_t75" style="width:33.75pt;height:18.75pt" o:ole="">
            <v:imagedata r:id="rId1816" o:title=""/>
          </v:shape>
          <o:OLEObject Type="Embed" ProgID="Equation.3" ShapeID="_x0000_i1897" DrawAspect="Content" ObjectID="_1718714913" r:id="rId1822"/>
        </w:object>
      </w:r>
      <w:r>
        <w:t xml:space="preserve">, recall that by definition </w:t>
      </w:r>
      <w:r w:rsidRPr="009D2F78">
        <w:rPr>
          <w:position w:val="-10"/>
        </w:rPr>
        <w:object w:dxaOrig="680" w:dyaOrig="360" w14:anchorId="649BF242">
          <v:shape id="_x0000_i1898" type="#_x0000_t75" style="width:33.75pt;height:18.75pt" o:ole="">
            <v:imagedata r:id="rId1816" o:title=""/>
          </v:shape>
          <o:OLEObject Type="Embed" ProgID="Equation.3" ShapeID="_x0000_i1898" DrawAspect="Content" ObjectID="_1718714914" r:id="rId1823"/>
        </w:object>
      </w:r>
      <w:r>
        <w:t>means g(</w:t>
      </w:r>
      <w:r w:rsidRPr="004853AA">
        <w:rPr>
          <w:i/>
        </w:rPr>
        <w:t>x</w:t>
      </w:r>
      <w:r>
        <w:t>) = 3.  By looking for the output value 3 on the vertical axis we find the point (5, 3) on the graph, which means g(5) = 3, so by definition</w:t>
      </w:r>
      <w:r w:rsidRPr="009D2F78">
        <w:rPr>
          <w:position w:val="-10"/>
        </w:rPr>
        <w:object w:dxaOrig="1040" w:dyaOrig="360" w14:anchorId="4DA9B35B">
          <v:shape id="_x0000_i1899" type="#_x0000_t75" style="width:52.5pt;height:18.75pt" o:ole="">
            <v:imagedata r:id="rId1824" o:title=""/>
          </v:shape>
          <o:OLEObject Type="Embed" ProgID="Equation.3" ShapeID="_x0000_i1899" DrawAspect="Content" ObjectID="_1718714915" r:id="rId1825"/>
        </w:object>
      </w:r>
      <w:r>
        <w:t>.</w:t>
      </w:r>
    </w:p>
    <w:p w14:paraId="58F6ACB4" w14:textId="77777777" w:rsidR="00E95EAE" w:rsidRDefault="00E95EAE" w:rsidP="00E95EAE"/>
    <w:p w14:paraId="0A4C65A3" w14:textId="77777777" w:rsidR="00E95EAE" w:rsidRDefault="00E95EAE" w:rsidP="00E95EAE"/>
    <w:p w14:paraId="2FE3D570" w14:textId="77777777" w:rsidR="00E95EAE" w:rsidRDefault="00E95EAE" w:rsidP="00E95EAE">
      <w:pPr>
        <w:pStyle w:val="TryitNow"/>
      </w:pPr>
      <w:r>
        <w:t>Try it Now</w:t>
      </w:r>
    </w:p>
    <w:p w14:paraId="527FFE81" w14:textId="77777777" w:rsidR="00E95EAE" w:rsidRDefault="00E95EAE" w:rsidP="00E95EAE">
      <w:pPr>
        <w:pStyle w:val="TryitNowbody"/>
      </w:pPr>
      <w:r w:rsidRPr="006521DF">
        <w:t>3.</w:t>
      </w:r>
      <w:r w:rsidRPr="004853AA">
        <w:t xml:space="preserve"> </w:t>
      </w:r>
      <w:r>
        <w:t xml:space="preserve">Using the graph in Example 4 above </w:t>
      </w:r>
    </w:p>
    <w:p w14:paraId="13538C62" w14:textId="77777777" w:rsidR="00E95EAE" w:rsidRPr="006521DF" w:rsidRDefault="00E95EAE" w:rsidP="00E95EAE">
      <w:pPr>
        <w:pStyle w:val="TryitNowbody"/>
      </w:pPr>
      <w:r>
        <w:t xml:space="preserve">     a. find </w:t>
      </w:r>
      <w:r w:rsidRPr="009D2F78">
        <w:rPr>
          <w:position w:val="-10"/>
        </w:rPr>
        <w:object w:dxaOrig="660" w:dyaOrig="360" w14:anchorId="02527AAF">
          <v:shape id="_x0000_i1900" type="#_x0000_t75" style="width:33.75pt;height:18.75pt" o:ole="">
            <v:imagedata r:id="rId1826" o:title=""/>
          </v:shape>
          <o:OLEObject Type="Embed" ProgID="Equation.3" ShapeID="_x0000_i1900" DrawAspect="Content" ObjectID="_1718714916" r:id="rId1827"/>
        </w:object>
      </w:r>
    </w:p>
    <w:p w14:paraId="073D4633" w14:textId="77777777" w:rsidR="00E95EAE" w:rsidRDefault="00E95EAE" w:rsidP="00E95EAE">
      <w:pPr>
        <w:pStyle w:val="TryitNowbody"/>
      </w:pPr>
      <w:r>
        <w:t xml:space="preserve">     b. estimate </w:t>
      </w:r>
      <w:r w:rsidRPr="009D2F78">
        <w:rPr>
          <w:position w:val="-10"/>
        </w:rPr>
        <w:object w:dxaOrig="700" w:dyaOrig="360" w14:anchorId="31395023">
          <v:shape id="_x0000_i1901" type="#_x0000_t75" style="width:34.5pt;height:18.75pt" o:ole="">
            <v:imagedata r:id="rId1828" o:title=""/>
          </v:shape>
          <o:OLEObject Type="Embed" ProgID="Equation.3" ShapeID="_x0000_i1901" DrawAspect="Content" ObjectID="_1718714917" r:id="rId1829"/>
        </w:object>
      </w:r>
    </w:p>
    <w:p w14:paraId="54BAC7A7" w14:textId="77777777" w:rsidR="00E95EAE" w:rsidRDefault="00E95EAE" w:rsidP="00E95EAE"/>
    <w:p w14:paraId="1C8A2331" w14:textId="77777777" w:rsidR="00E95EAE" w:rsidRDefault="00E95EAE" w:rsidP="00E95EAE"/>
    <w:p w14:paraId="7A74DA40" w14:textId="77777777" w:rsidR="00E95EAE" w:rsidRDefault="00E95EAE" w:rsidP="00E95EAE">
      <w:pPr>
        <w:pStyle w:val="ExampleHeader"/>
      </w:pPr>
      <w:r>
        <w:t>Example 5</w:t>
      </w:r>
    </w:p>
    <w:p w14:paraId="6FE5C614" w14:textId="77777777" w:rsidR="00E95EAE" w:rsidRDefault="00E95EAE" w:rsidP="00E95EAE">
      <w:pPr>
        <w:pStyle w:val="Example"/>
      </w:pPr>
      <w:r>
        <w:t>Returning to our designer’s assistant, find a formula for the inverse function that gives Fahrenheit temperature given a Celsius temperature.</w:t>
      </w:r>
    </w:p>
    <w:p w14:paraId="5CECDEC8" w14:textId="77777777" w:rsidR="00E95EAE" w:rsidRDefault="00E95EAE" w:rsidP="00E95EAE">
      <w:pPr>
        <w:pStyle w:val="Example"/>
      </w:pPr>
    </w:p>
    <w:p w14:paraId="062B7FB1" w14:textId="77777777" w:rsidR="00E95EAE" w:rsidRDefault="00E95EAE" w:rsidP="00E95EAE">
      <w:pPr>
        <w:pStyle w:val="Example"/>
      </w:pPr>
      <w:r>
        <w:t>A quick Google search would find the inverse function, but alternatively, Betty might look back at how she solved for the Fahrenheit temperature for a specific Celsius value, and repeat the process in general</w:t>
      </w:r>
    </w:p>
    <w:p w14:paraId="4DCE6565" w14:textId="77777777" w:rsidR="00E95EAE" w:rsidRDefault="00E95EAE" w:rsidP="00E95EAE">
      <w:pPr>
        <w:pStyle w:val="Example"/>
      </w:pPr>
      <w:r w:rsidRPr="00C34A82">
        <w:rPr>
          <w:position w:val="-88"/>
        </w:rPr>
        <w:object w:dxaOrig="1480" w:dyaOrig="1920" w14:anchorId="7EC409E8">
          <v:shape id="_x0000_i1902" type="#_x0000_t75" style="width:72.75pt;height:96.75pt" o:ole="">
            <v:imagedata r:id="rId1830" o:title=""/>
          </v:shape>
          <o:OLEObject Type="Embed" ProgID="Equation.3" ShapeID="_x0000_i1902" DrawAspect="Content" ObjectID="_1718714918" r:id="rId1831"/>
        </w:object>
      </w:r>
    </w:p>
    <w:p w14:paraId="0214A119" w14:textId="77777777" w:rsidR="00E95EAE" w:rsidRDefault="00E95EAE" w:rsidP="00E95EAE">
      <w:pPr>
        <w:pStyle w:val="Example"/>
      </w:pPr>
    </w:p>
    <w:p w14:paraId="6C74E18B" w14:textId="77777777" w:rsidR="00E95EAE" w:rsidRDefault="00E95EAE" w:rsidP="00E95EAE">
      <w:pPr>
        <w:pStyle w:val="Example"/>
      </w:pPr>
      <w:r>
        <w:t xml:space="preserve">By solving in general, we have uncovered the inverse function.  If </w:t>
      </w:r>
    </w:p>
    <w:p w14:paraId="5AFD8ACE" w14:textId="77777777" w:rsidR="00E95EAE" w:rsidRDefault="00E95EAE" w:rsidP="00E95EAE">
      <w:pPr>
        <w:pStyle w:val="Example"/>
      </w:pPr>
      <w:r w:rsidRPr="001B13F6">
        <w:rPr>
          <w:position w:val="-24"/>
        </w:rPr>
        <w:object w:dxaOrig="2220" w:dyaOrig="620" w14:anchorId="41BD0D28">
          <v:shape id="_x0000_i1903" type="#_x0000_t75" style="width:110.25pt;height:30.75pt" o:ole="">
            <v:imagedata r:id="rId1832" o:title=""/>
          </v:shape>
          <o:OLEObject Type="Embed" ProgID="Equation.3" ShapeID="_x0000_i1903" DrawAspect="Content" ObjectID="_1718714919" r:id="rId1833"/>
        </w:object>
      </w:r>
    </w:p>
    <w:p w14:paraId="4BC2F49A" w14:textId="77777777" w:rsidR="00E95EAE" w:rsidRDefault="00E95EAE" w:rsidP="00E95EAE">
      <w:pPr>
        <w:pStyle w:val="Example"/>
      </w:pPr>
      <w:r>
        <w:t>Then</w:t>
      </w:r>
    </w:p>
    <w:p w14:paraId="112E83C7" w14:textId="77777777" w:rsidR="00E95EAE" w:rsidRDefault="00E95EAE" w:rsidP="00E95EAE">
      <w:pPr>
        <w:pStyle w:val="Example"/>
      </w:pPr>
      <w:r w:rsidRPr="00E90EC4">
        <w:rPr>
          <w:position w:val="-24"/>
        </w:rPr>
        <w:object w:dxaOrig="2220" w:dyaOrig="620" w14:anchorId="0CAE8563">
          <v:shape id="_x0000_i1904" type="#_x0000_t75" style="width:110.25pt;height:30.75pt" o:ole="">
            <v:imagedata r:id="rId1834" o:title=""/>
          </v:shape>
          <o:OLEObject Type="Embed" ProgID="Equation.3" ShapeID="_x0000_i1904" DrawAspect="Content" ObjectID="_1718714920" r:id="rId1835"/>
        </w:object>
      </w:r>
    </w:p>
    <w:p w14:paraId="408215E0" w14:textId="77777777" w:rsidR="00E95EAE" w:rsidRDefault="00E95EAE" w:rsidP="00E95EAE">
      <w:pPr>
        <w:pStyle w:val="Example"/>
      </w:pPr>
      <w:r>
        <w:t xml:space="preserve">In this case, we introduced a function </w:t>
      </w:r>
      <w:r>
        <w:rPr>
          <w:i/>
        </w:rPr>
        <w:t>h</w:t>
      </w:r>
      <w:r>
        <w:t xml:space="preserve"> to represent the conversion since the input and output variables are descriptive, and writing </w:t>
      </w:r>
      <w:r w:rsidRPr="001B13F6">
        <w:rPr>
          <w:position w:val="-6"/>
        </w:rPr>
        <w:object w:dxaOrig="400" w:dyaOrig="320" w14:anchorId="1E3FCFE1">
          <v:shape id="_x0000_i1905" type="#_x0000_t75" style="width:19.5pt;height:15pt" o:ole="">
            <v:imagedata r:id="rId1836" o:title=""/>
          </v:shape>
          <o:OLEObject Type="Embed" ProgID="Equation.3" ShapeID="_x0000_i1905" DrawAspect="Content" ObjectID="_1718714921" r:id="rId1837"/>
        </w:object>
      </w:r>
      <w:r>
        <w:t>could get confusing.</w:t>
      </w:r>
    </w:p>
    <w:p w14:paraId="598E0F23" w14:textId="77777777" w:rsidR="00E95EAE" w:rsidRDefault="00E95EAE" w:rsidP="00E95EAE"/>
    <w:p w14:paraId="39E7869C" w14:textId="77777777" w:rsidR="00E95EAE" w:rsidRDefault="00E95EAE" w:rsidP="00E95EAE"/>
    <w:p w14:paraId="0223E0CC" w14:textId="77777777" w:rsidR="00E95EAE" w:rsidRDefault="00E95EAE" w:rsidP="00E95EAE">
      <w:r>
        <w:t xml:space="preserve">It is important to note that not all functions will have an inverse function.  Since the inverse </w:t>
      </w:r>
      <w:r w:rsidRPr="009D2F78">
        <w:rPr>
          <w:position w:val="-10"/>
        </w:rPr>
        <w:object w:dxaOrig="720" w:dyaOrig="360" w14:anchorId="1116A4F6">
          <v:shape id="_x0000_i1906" type="#_x0000_t75" style="width:36.75pt;height:18.75pt" o:ole="">
            <v:imagedata r:id="rId1766" o:title=""/>
          </v:shape>
          <o:OLEObject Type="Embed" ProgID="Equation.3" ShapeID="_x0000_i1906" DrawAspect="Content" ObjectID="_1718714922" r:id="rId1838"/>
        </w:object>
      </w:r>
      <w:r>
        <w:t xml:space="preserve"> takes an output of </w:t>
      </w:r>
      <w:r>
        <w:rPr>
          <w:i/>
        </w:rPr>
        <w:t>f</w:t>
      </w:r>
      <w:r>
        <w:t xml:space="preserve"> and returns an input </w:t>
      </w:r>
      <w:proofErr w:type="spellStart"/>
      <w:r>
        <w:t xml:space="preserve">of </w:t>
      </w:r>
      <w:r>
        <w:rPr>
          <w:i/>
        </w:rPr>
        <w:t>f</w:t>
      </w:r>
      <w:proofErr w:type="spellEnd"/>
      <w:r>
        <w:t xml:space="preserve">, in order for </w:t>
      </w:r>
      <w:r w:rsidRPr="009D2F78">
        <w:rPr>
          <w:position w:val="-10"/>
        </w:rPr>
        <w:object w:dxaOrig="400" w:dyaOrig="360" w14:anchorId="2CC32A04">
          <v:shape id="_x0000_i1907" type="#_x0000_t75" style="width:19.5pt;height:18.75pt" o:ole="">
            <v:imagedata r:id="rId1839" o:title=""/>
          </v:shape>
          <o:OLEObject Type="Embed" ProgID="Equation.3" ShapeID="_x0000_i1907" DrawAspect="Content" ObjectID="_1718714923" r:id="rId1840"/>
        </w:object>
      </w:r>
      <w:r>
        <w:t xml:space="preserve"> to itself be a function, then each output of </w:t>
      </w:r>
      <w:r>
        <w:rPr>
          <w:i/>
        </w:rPr>
        <w:t>f</w:t>
      </w:r>
      <w:r>
        <w:t xml:space="preserve"> (input to </w:t>
      </w:r>
      <w:r w:rsidRPr="009D2F78">
        <w:rPr>
          <w:position w:val="-10"/>
        </w:rPr>
        <w:object w:dxaOrig="400" w:dyaOrig="360" w14:anchorId="562F9B37">
          <v:shape id="_x0000_i1908" type="#_x0000_t75" style="width:19.5pt;height:18.75pt" o:ole="">
            <v:imagedata r:id="rId1841" o:title=""/>
          </v:shape>
          <o:OLEObject Type="Embed" ProgID="Equation.3" ShapeID="_x0000_i1908" DrawAspect="Content" ObjectID="_1718714924" r:id="rId1842"/>
        </w:object>
      </w:r>
      <w:r>
        <w:t xml:space="preserve">) must correspond to exactly one input </w:t>
      </w:r>
      <w:proofErr w:type="spellStart"/>
      <w:r>
        <w:t xml:space="preserve">of </w:t>
      </w:r>
      <w:r>
        <w:rPr>
          <w:i/>
        </w:rPr>
        <w:t>f</w:t>
      </w:r>
      <w:proofErr w:type="spellEnd"/>
      <w:r>
        <w:t xml:space="preserve"> (output of </w:t>
      </w:r>
      <w:r w:rsidRPr="009D2F78">
        <w:rPr>
          <w:position w:val="-10"/>
        </w:rPr>
        <w:object w:dxaOrig="400" w:dyaOrig="360" w14:anchorId="7B627CEC">
          <v:shape id="_x0000_i1909" type="#_x0000_t75" style="width:19.5pt;height:18.75pt" o:ole="">
            <v:imagedata r:id="rId1839" o:title=""/>
          </v:shape>
          <o:OLEObject Type="Embed" ProgID="Equation.3" ShapeID="_x0000_i1909" DrawAspect="Content" ObjectID="_1718714925" r:id="rId1843"/>
        </w:object>
      </w:r>
      <w:r>
        <w:t xml:space="preserve">) in order for </w:t>
      </w:r>
      <w:r w:rsidRPr="009D2F78">
        <w:rPr>
          <w:position w:val="-10"/>
        </w:rPr>
        <w:object w:dxaOrig="400" w:dyaOrig="360" w14:anchorId="0C5F51D0">
          <v:shape id="_x0000_i1910" type="#_x0000_t75" style="width:19.5pt;height:18.75pt" o:ole="">
            <v:imagedata r:id="rId1839" o:title=""/>
          </v:shape>
          <o:OLEObject Type="Embed" ProgID="Equation.3" ShapeID="_x0000_i1910" DrawAspect="Content" ObjectID="_1718714926" r:id="rId1844"/>
        </w:object>
      </w:r>
      <w:r>
        <w:t xml:space="preserve"> to be a function.  You might recall that this is the definition of a one-to-one function.</w:t>
      </w:r>
    </w:p>
    <w:p w14:paraId="3573A895" w14:textId="77777777" w:rsidR="00E95EAE" w:rsidRDefault="00E95EAE" w:rsidP="00E95EAE"/>
    <w:p w14:paraId="311737FF" w14:textId="77777777" w:rsidR="00E95EAE" w:rsidRDefault="00E95EAE" w:rsidP="00E95EAE"/>
    <w:p w14:paraId="62CBF046" w14:textId="77777777" w:rsidR="00E95EAE" w:rsidRDefault="00E95EAE" w:rsidP="00E95EAE">
      <w:pPr>
        <w:pStyle w:val="DefinitionHeader"/>
      </w:pPr>
      <w:r>
        <w:t>Properties of Inverses</w:t>
      </w:r>
    </w:p>
    <w:p w14:paraId="44CDA7F0" w14:textId="77777777" w:rsidR="00E95EAE" w:rsidRDefault="00E95EAE" w:rsidP="00E95EAE">
      <w:pPr>
        <w:pStyle w:val="Definition"/>
      </w:pPr>
      <w:r>
        <w:t xml:space="preserve">In order </w:t>
      </w:r>
      <w:r w:rsidRPr="002D495F">
        <w:rPr>
          <w:b/>
        </w:rPr>
        <w:t>for a function to have an inverse</w:t>
      </w:r>
      <w:r w:rsidR="00DD446B">
        <w:rPr>
          <w:b/>
        </w:rPr>
        <w:fldChar w:fldCharType="begin"/>
      </w:r>
      <w:r>
        <w:instrText>xe "</w:instrText>
      </w:r>
      <w:r w:rsidRPr="00CB5A76">
        <w:instrText>Inverse of a Function:Properties of Inverses</w:instrText>
      </w:r>
      <w:r>
        <w:instrText>"</w:instrText>
      </w:r>
      <w:r w:rsidR="00DD446B">
        <w:rPr>
          <w:b/>
        </w:rPr>
        <w:fldChar w:fldCharType="end"/>
      </w:r>
      <w:r>
        <w:t>, it must be a one-to-one function.</w:t>
      </w:r>
    </w:p>
    <w:p w14:paraId="20B07B5B" w14:textId="77777777" w:rsidR="00E95EAE" w:rsidRDefault="00E95EAE" w:rsidP="00E95EAE"/>
    <w:p w14:paraId="2D790B61" w14:textId="77777777" w:rsidR="00E95EAE" w:rsidRDefault="00E95EAE" w:rsidP="00E95EAE"/>
    <w:p w14:paraId="17B6605B" w14:textId="77777777" w:rsidR="00E95EAE" w:rsidRDefault="00E95EAE" w:rsidP="00E95EAE">
      <w:r>
        <w:t xml:space="preserve">In some cases, it is desirable to have an inverse for a function even though the function is not one-to-one.  In those cases, we can often limit the domain of the original function to an interval on which the function </w:t>
      </w:r>
      <w:r>
        <w:rPr>
          <w:i/>
        </w:rPr>
        <w:t>is</w:t>
      </w:r>
      <w:r>
        <w:t xml:space="preserve"> one-to-one, then find an inverse only on that interval.</w:t>
      </w:r>
    </w:p>
    <w:p w14:paraId="4A9B4DE9" w14:textId="77777777" w:rsidR="00E95EAE" w:rsidRDefault="00E95EAE" w:rsidP="00E95EAE"/>
    <w:p w14:paraId="4308CF18" w14:textId="77777777" w:rsidR="00E95EAE" w:rsidRDefault="00E95EAE" w:rsidP="00E95EAE">
      <w:r>
        <w:t>If you have not already done so, go back to the toolkit functions that were not one-to-one and limit or restrict the domain of the original function so that it is one-to-one.  If you are not sure how to do this, proceed to Example 6.</w:t>
      </w:r>
    </w:p>
    <w:p w14:paraId="43FD9154" w14:textId="77777777" w:rsidR="00E95EAE" w:rsidRDefault="00E95EAE" w:rsidP="00E95EAE"/>
    <w:p w14:paraId="71BD1389" w14:textId="77777777" w:rsidR="00E95EAE" w:rsidRDefault="00E95EAE" w:rsidP="00E95EAE"/>
    <w:p w14:paraId="7DA36EAB" w14:textId="77777777" w:rsidR="00E95EAE" w:rsidRDefault="00E95EAE" w:rsidP="00E95EAE">
      <w:pPr>
        <w:pStyle w:val="ExampleHeader"/>
      </w:pPr>
      <w:r>
        <w:t>Example 6</w:t>
      </w:r>
    </w:p>
    <w:p w14:paraId="01D998BA" w14:textId="77777777" w:rsidR="00E95EAE" w:rsidRDefault="0083031D" w:rsidP="00E95EAE">
      <w:pPr>
        <w:pStyle w:val="Example"/>
      </w:pPr>
      <w:r>
        <w:rPr>
          <w:noProof/>
        </w:rPr>
        <w:drawing>
          <wp:anchor distT="0" distB="0" distL="114300" distR="114300" simplePos="0" relativeHeight="251640320" behindDoc="0" locked="0" layoutInCell="1" allowOverlap="1" wp14:anchorId="3FD25794" wp14:editId="29CE57F7">
            <wp:simplePos x="0" y="0"/>
            <wp:positionH relativeFrom="column">
              <wp:posOffset>3928745</wp:posOffset>
            </wp:positionH>
            <wp:positionV relativeFrom="paragraph">
              <wp:posOffset>290195</wp:posOffset>
            </wp:positionV>
            <wp:extent cx="1741170" cy="1747520"/>
            <wp:effectExtent l="0" t="0" r="0" b="0"/>
            <wp:wrapThrough wrapText="bothSides">
              <wp:wrapPolygon edited="0">
                <wp:start x="0" y="0"/>
                <wp:lineTo x="0" y="21427"/>
                <wp:lineTo x="21269" y="21427"/>
                <wp:lineTo x="21269" y="0"/>
                <wp:lineTo x="0" y="0"/>
              </wp:wrapPolygon>
            </wp:wrapThrough>
            <wp:docPr id="328" name="Picture 328" descr="Half of a parabola, starting at the origin and opening upware to the r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Picture 328" descr="Half of a parabola, starting at the origin and opening upware to the right"/>
                    <pic:cNvPicPr>
                      <a:picLocks noChangeAspect="1" noChangeArrowheads="1"/>
                    </pic:cNvPicPr>
                  </pic:nvPicPr>
                  <pic:blipFill>
                    <a:blip r:embed="rId1845">
                      <a:extLst>
                        <a:ext uri="{28A0092B-C50C-407E-A947-70E740481C1C}">
                          <a14:useLocalDpi xmlns:a14="http://schemas.microsoft.com/office/drawing/2010/main" val="0"/>
                        </a:ext>
                      </a:extLst>
                    </a:blip>
                    <a:srcRect/>
                    <a:stretch>
                      <a:fillRect/>
                    </a:stretch>
                  </pic:blipFill>
                  <pic:spPr bwMode="auto">
                    <a:xfrm>
                      <a:off x="0" y="0"/>
                      <a:ext cx="1741170" cy="17475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95EAE">
        <w:t xml:space="preserve">The quadratic function </w:t>
      </w:r>
      <w:r w:rsidR="00E95EAE" w:rsidRPr="00A5280E">
        <w:rPr>
          <w:position w:val="-10"/>
        </w:rPr>
        <w:object w:dxaOrig="960" w:dyaOrig="360" w14:anchorId="77E755E2">
          <v:shape id="_x0000_i1911" type="#_x0000_t75" style="width:47.25pt;height:18.75pt" o:ole="">
            <v:imagedata r:id="rId1846" o:title=""/>
          </v:shape>
          <o:OLEObject Type="Embed" ProgID="Equation.3" ShapeID="_x0000_i1911" DrawAspect="Content" ObjectID="_1718714927" r:id="rId1847"/>
        </w:object>
      </w:r>
      <w:r w:rsidR="00E95EAE">
        <w:t xml:space="preserve"> is not one-to-one.  Find a domain on which this function is one-to-one, and find the inverse on that domain.</w:t>
      </w:r>
    </w:p>
    <w:p w14:paraId="13C4BBC4" w14:textId="77777777" w:rsidR="00E95EAE" w:rsidRDefault="00E95EAE" w:rsidP="00E95EAE">
      <w:pPr>
        <w:pStyle w:val="Example"/>
      </w:pPr>
    </w:p>
    <w:p w14:paraId="7D63F76A" w14:textId="77777777" w:rsidR="00E95EAE" w:rsidRDefault="00E95EAE" w:rsidP="00E95EAE">
      <w:pPr>
        <w:pStyle w:val="Example"/>
      </w:pPr>
      <w:r>
        <w:t xml:space="preserve">We can limit the domain to </w:t>
      </w:r>
      <w:r w:rsidRPr="009D2F78">
        <w:rPr>
          <w:position w:val="-10"/>
        </w:rPr>
        <w:object w:dxaOrig="600" w:dyaOrig="320" w14:anchorId="00D6C707">
          <v:shape id="_x0000_i1912" type="#_x0000_t75" style="width:30.75pt;height:15pt" o:ole="">
            <v:imagedata r:id="rId1848" o:title=""/>
          </v:shape>
          <o:OLEObject Type="Embed" ProgID="Equation.3" ShapeID="_x0000_i1912" DrawAspect="Content" ObjectID="_1718714928" r:id="rId1849"/>
        </w:object>
      </w:r>
      <w:proofErr w:type="spellStart"/>
      <w:r>
        <w:t>to</w:t>
      </w:r>
      <w:proofErr w:type="spellEnd"/>
      <w:r>
        <w:t xml:space="preserve"> restrict the graph to a portion that is one-to-one, and find an inverse on this limited domain.</w:t>
      </w:r>
    </w:p>
    <w:p w14:paraId="7F178A9A" w14:textId="77777777" w:rsidR="00E95EAE" w:rsidRDefault="00E95EAE" w:rsidP="00E95EAE">
      <w:pPr>
        <w:pStyle w:val="Example"/>
      </w:pPr>
    </w:p>
    <w:p w14:paraId="452D21C4" w14:textId="77777777" w:rsidR="00E95EAE" w:rsidRDefault="00E95EAE" w:rsidP="00E95EAE">
      <w:pPr>
        <w:pStyle w:val="Example"/>
      </w:pPr>
      <w:r>
        <w:t xml:space="preserve">You may have already guessed that since we undo a square with a square root, the inverse of </w:t>
      </w:r>
      <w:r w:rsidRPr="00A5280E">
        <w:rPr>
          <w:position w:val="-10"/>
        </w:rPr>
        <w:object w:dxaOrig="960" w:dyaOrig="360" w14:anchorId="4A9DF7D6">
          <v:shape id="_x0000_i1913" type="#_x0000_t75" style="width:47.25pt;height:18.75pt" o:ole="">
            <v:imagedata r:id="rId1846" o:title=""/>
          </v:shape>
          <o:OLEObject Type="Embed" ProgID="Equation.3" ShapeID="_x0000_i1913" DrawAspect="Content" ObjectID="_1718714929" r:id="rId1850"/>
        </w:object>
      </w:r>
      <w:r>
        <w:t xml:space="preserve"> on this domain is </w:t>
      </w:r>
      <w:r w:rsidRPr="00A5280E">
        <w:rPr>
          <w:position w:val="-10"/>
        </w:rPr>
        <w:object w:dxaOrig="1240" w:dyaOrig="380" w14:anchorId="2939B199">
          <v:shape id="_x0000_i1914" type="#_x0000_t75" style="width:63pt;height:19.5pt" o:ole="">
            <v:imagedata r:id="rId1851" o:title=""/>
          </v:shape>
          <o:OLEObject Type="Embed" ProgID="Equation.3" ShapeID="_x0000_i1914" DrawAspect="Content" ObjectID="_1718714930" r:id="rId1852"/>
        </w:object>
      </w:r>
      <w:r>
        <w:t xml:space="preserve">.  </w:t>
      </w:r>
    </w:p>
    <w:p w14:paraId="6F7544BA" w14:textId="77777777" w:rsidR="00E95EAE" w:rsidRDefault="00E95EAE" w:rsidP="00E95EAE">
      <w:pPr>
        <w:pStyle w:val="Example"/>
      </w:pPr>
    </w:p>
    <w:p w14:paraId="00DA7C53" w14:textId="77777777" w:rsidR="00E95EAE" w:rsidRDefault="00E95EAE" w:rsidP="00E95EAE">
      <w:pPr>
        <w:pStyle w:val="Example"/>
      </w:pPr>
      <w:r>
        <w:t xml:space="preserve">You can also solve for the inverse function algebraically.  If </w:t>
      </w:r>
      <w:r w:rsidRPr="00A5280E">
        <w:rPr>
          <w:position w:val="-10"/>
        </w:rPr>
        <w:object w:dxaOrig="960" w:dyaOrig="360" w14:anchorId="255F0C41">
          <v:shape id="_x0000_i1915" type="#_x0000_t75" style="width:47.25pt;height:18.75pt" o:ole="">
            <v:imagedata r:id="rId1846" o:title=""/>
          </v:shape>
          <o:OLEObject Type="Embed" ProgID="Equation.3" ShapeID="_x0000_i1915" DrawAspect="Content" ObjectID="_1718714931" r:id="rId1853"/>
        </w:object>
      </w:r>
      <w:r>
        <w:t xml:space="preserve">, we can introduce the variable </w:t>
      </w:r>
      <w:r>
        <w:rPr>
          <w:i/>
        </w:rPr>
        <w:t xml:space="preserve">y </w:t>
      </w:r>
      <w:r>
        <w:t>to represent the output values, allowing us to write</w:t>
      </w:r>
      <w:r w:rsidRPr="00A5280E">
        <w:rPr>
          <w:position w:val="-10"/>
        </w:rPr>
        <w:object w:dxaOrig="680" w:dyaOrig="360" w14:anchorId="4A65F301">
          <v:shape id="_x0000_i1916" type="#_x0000_t75" style="width:33.75pt;height:18.75pt" o:ole="">
            <v:imagedata r:id="rId1854" o:title=""/>
          </v:shape>
          <o:OLEObject Type="Embed" ProgID="Equation.3" ShapeID="_x0000_i1916" DrawAspect="Content" ObjectID="_1718714932" r:id="rId1855"/>
        </w:object>
      </w:r>
      <w:r>
        <w:t>.  To find the inverse we solve for the input variable</w:t>
      </w:r>
    </w:p>
    <w:p w14:paraId="58E02D3B" w14:textId="77777777" w:rsidR="00E95EAE" w:rsidRDefault="00E95EAE" w:rsidP="00E95EAE">
      <w:pPr>
        <w:pStyle w:val="Example"/>
      </w:pPr>
    </w:p>
    <w:p w14:paraId="2B34094D" w14:textId="77777777" w:rsidR="00E95EAE" w:rsidRPr="00FE7A39" w:rsidRDefault="0083031D" w:rsidP="00E95EAE">
      <w:pPr>
        <w:pStyle w:val="Example"/>
      </w:pPr>
      <w:r>
        <w:rPr>
          <w:noProof/>
          <w:position w:val="-10"/>
        </w:rPr>
        <w:drawing>
          <wp:anchor distT="0" distB="0" distL="114300" distR="114300" simplePos="0" relativeHeight="251641344" behindDoc="0" locked="0" layoutInCell="1" allowOverlap="1" wp14:anchorId="44283B97" wp14:editId="68540996">
            <wp:simplePos x="0" y="0"/>
            <wp:positionH relativeFrom="column">
              <wp:posOffset>4121150</wp:posOffset>
            </wp:positionH>
            <wp:positionV relativeFrom="paragraph">
              <wp:posOffset>1355090</wp:posOffset>
            </wp:positionV>
            <wp:extent cx="1855470" cy="1848485"/>
            <wp:effectExtent l="0" t="0" r="0" b="5715"/>
            <wp:wrapThrough wrapText="bothSides">
              <wp:wrapPolygon edited="0">
                <wp:start x="0" y="0"/>
                <wp:lineTo x="0" y="21370"/>
                <wp:lineTo x="21290" y="21370"/>
                <wp:lineTo x="21290" y="0"/>
                <wp:lineTo x="0" y="0"/>
              </wp:wrapPolygon>
            </wp:wrapThrough>
            <wp:docPr id="329" name="Picture 329" descr="Three graphs: 1: Half of a parabola, labeled h(x), starting at the origin and opening upward to the right, 2: a straight line through 0 comma 0 and 3 comma 3 labeled y=x, and 3: a square root graph; and a graph labeled h-inver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Picture 329" descr="Three graphs: 1: Half of a parabola, labeled h(x), starting at the origin and opening upward to the right, 2: a straight line through 0 comma 0 and 3 comma 3 labeled y=x, and 3: a square root graph; and a graph labeled h-inverse"/>
                    <pic:cNvPicPr>
                      <a:picLocks noChangeAspect="1" noChangeArrowheads="1"/>
                    </pic:cNvPicPr>
                  </pic:nvPicPr>
                  <pic:blipFill>
                    <a:blip r:embed="rId1856">
                      <a:extLst>
                        <a:ext uri="{28A0092B-C50C-407E-A947-70E740481C1C}">
                          <a14:useLocalDpi xmlns:a14="http://schemas.microsoft.com/office/drawing/2010/main" val="0"/>
                        </a:ext>
                      </a:extLst>
                    </a:blip>
                    <a:srcRect/>
                    <a:stretch>
                      <a:fillRect/>
                    </a:stretch>
                  </pic:blipFill>
                  <pic:spPr bwMode="auto">
                    <a:xfrm>
                      <a:off x="0" y="0"/>
                      <a:ext cx="1855470" cy="1848485"/>
                    </a:xfrm>
                    <a:prstGeom prst="rect">
                      <a:avLst/>
                    </a:prstGeom>
                    <a:noFill/>
                    <a:ln>
                      <a:noFill/>
                    </a:ln>
                  </pic:spPr>
                </pic:pic>
              </a:graphicData>
            </a:graphic>
          </wp:anchor>
        </w:drawing>
      </w:r>
      <w:r w:rsidR="00E95EAE">
        <w:t xml:space="preserve">To solve for </w:t>
      </w:r>
      <w:r w:rsidR="00E95EAE">
        <w:rPr>
          <w:i/>
        </w:rPr>
        <w:t>x</w:t>
      </w:r>
      <w:r w:rsidR="00E95EAE">
        <w:t xml:space="preserve"> we take the square root of each side.  </w:t>
      </w:r>
      <w:r w:rsidR="00E95EAE" w:rsidRPr="001B6DB0">
        <w:rPr>
          <w:position w:val="-12"/>
        </w:rPr>
        <w:object w:dxaOrig="1080" w:dyaOrig="440" w14:anchorId="752FBBA5">
          <v:shape id="_x0000_i1917" type="#_x0000_t75" style="width:54pt;height:22.5pt" o:ole="">
            <v:imagedata r:id="rId1857" o:title=""/>
          </v:shape>
          <o:OLEObject Type="Embed" ProgID="Equation.3" ShapeID="_x0000_i1917" DrawAspect="Content" ObjectID="_1718714933" r:id="rId1858"/>
        </w:object>
      </w:r>
      <w:r w:rsidR="00E95EAE">
        <w:t xml:space="preserve"> and get </w:t>
      </w:r>
      <w:r w:rsidR="00E95EAE" w:rsidRPr="00697A30">
        <w:rPr>
          <w:position w:val="-14"/>
        </w:rPr>
        <w:object w:dxaOrig="840" w:dyaOrig="420" w14:anchorId="433EB030">
          <v:shape id="_x0000_i1918" type="#_x0000_t75" style="width:41.25pt;height:21.75pt" o:ole="">
            <v:imagedata r:id="rId1859" o:title=""/>
          </v:shape>
          <o:OLEObject Type="Embed" ProgID="Equation.3" ShapeID="_x0000_i1918" DrawAspect="Content" ObjectID="_1718714934" r:id="rId1860"/>
        </w:object>
      </w:r>
      <w:r w:rsidR="00E95EAE">
        <w:t xml:space="preserve">, so  </w:t>
      </w:r>
      <w:r w:rsidR="00E95EAE" w:rsidRPr="00697A30">
        <w:rPr>
          <w:position w:val="-12"/>
        </w:rPr>
        <w:object w:dxaOrig="900" w:dyaOrig="400" w14:anchorId="56F9F608">
          <v:shape id="_x0000_i1919" type="#_x0000_t75" style="width:46.5pt;height:19.5pt" o:ole="">
            <v:imagedata r:id="rId1861" o:title=""/>
          </v:shape>
          <o:OLEObject Type="Embed" ProgID="Equation.3" ShapeID="_x0000_i1919" DrawAspect="Content" ObjectID="_1718714935" r:id="rId1862"/>
        </w:object>
      </w:r>
      <w:r w:rsidR="00E95EAE">
        <w:t xml:space="preserve">.  We have restricted </w:t>
      </w:r>
      <w:r w:rsidR="00E95EAE">
        <w:rPr>
          <w:i/>
        </w:rPr>
        <w:t>x</w:t>
      </w:r>
      <w:r w:rsidR="00E95EAE">
        <w:t xml:space="preserve"> to being non-negative, so we’ll use the positive square root, </w:t>
      </w:r>
      <w:r w:rsidR="00E95EAE" w:rsidRPr="00E07D34">
        <w:rPr>
          <w:position w:val="-12"/>
        </w:rPr>
        <w:object w:dxaOrig="780" w:dyaOrig="400" w14:anchorId="4E606D84">
          <v:shape id="_x0000_i1920" type="#_x0000_t75" style="width:38.25pt;height:19.5pt" o:ole="">
            <v:imagedata r:id="rId1863" o:title=""/>
          </v:shape>
          <o:OLEObject Type="Embed" ProgID="Equation.3" ShapeID="_x0000_i1920" DrawAspect="Content" ObjectID="_1718714936" r:id="rId1864"/>
        </w:object>
      </w:r>
      <w:r w:rsidR="00E95EAE">
        <w:t xml:space="preserve"> or </w:t>
      </w:r>
      <w:r w:rsidR="00E95EAE" w:rsidRPr="00E07D34">
        <w:rPr>
          <w:position w:val="-12"/>
        </w:rPr>
        <w:object w:dxaOrig="1260" w:dyaOrig="400" w14:anchorId="64564E46">
          <v:shape id="_x0000_i1921" type="#_x0000_t75" style="width:63.75pt;height:19.5pt" o:ole="">
            <v:imagedata r:id="rId1865" o:title=""/>
          </v:shape>
          <o:OLEObject Type="Embed" ProgID="Equation.3" ShapeID="_x0000_i1921" DrawAspect="Content" ObjectID="_1718714937" r:id="rId1866"/>
        </w:object>
      </w:r>
      <w:r w:rsidR="00E95EAE">
        <w:t xml:space="preserve">.  In cases like this where the variables are not descriptive, it is common to see the inverse function rewritten with the variable </w:t>
      </w:r>
      <w:r w:rsidR="00E95EAE">
        <w:rPr>
          <w:i/>
        </w:rPr>
        <w:t>x</w:t>
      </w:r>
      <w:r w:rsidR="00E95EAE">
        <w:t xml:space="preserve">:  </w:t>
      </w:r>
      <w:r w:rsidR="00E95EAE" w:rsidRPr="00E07D34">
        <w:rPr>
          <w:position w:val="-10"/>
        </w:rPr>
        <w:object w:dxaOrig="1240" w:dyaOrig="380" w14:anchorId="5E05ADCB">
          <v:shape id="_x0000_i1922" type="#_x0000_t75" style="width:63pt;height:19.5pt" o:ole="">
            <v:imagedata r:id="rId1867" o:title=""/>
          </v:shape>
          <o:OLEObject Type="Embed" ProgID="Equation.3" ShapeID="_x0000_i1922" DrawAspect="Content" ObjectID="_1718714938" r:id="rId1868"/>
        </w:object>
      </w:r>
      <w:r w:rsidR="00E95EAE">
        <w:t xml:space="preserve">.  Rewriting the inverse using the variable </w:t>
      </w:r>
      <w:r w:rsidR="00E95EAE">
        <w:rPr>
          <w:i/>
        </w:rPr>
        <w:t>x</w:t>
      </w:r>
      <w:r w:rsidR="00E95EAE">
        <w:t xml:space="preserve"> is often required for graphing inverse functions using calculators or computers.</w:t>
      </w:r>
    </w:p>
    <w:p w14:paraId="06559E40" w14:textId="77777777" w:rsidR="00E95EAE" w:rsidRDefault="00E95EAE" w:rsidP="00E95EAE">
      <w:pPr>
        <w:pStyle w:val="Example"/>
      </w:pPr>
    </w:p>
    <w:p w14:paraId="1DA4B779" w14:textId="77777777" w:rsidR="00112A0C" w:rsidRDefault="00E95EAE" w:rsidP="00E95EAE">
      <w:pPr>
        <w:pStyle w:val="Example"/>
      </w:pPr>
      <w:r>
        <w:t>Note that the domain and range of the square root function do correspond with the range and domain of the quadratic function on the limited domain.</w:t>
      </w:r>
      <w:r w:rsidR="00112A0C">
        <w:t xml:space="preserve">  In fact, if we graph </w:t>
      </w:r>
      <w:r w:rsidR="00112A0C">
        <w:rPr>
          <w:i/>
        </w:rPr>
        <w:t>h(x)</w:t>
      </w:r>
      <w:r w:rsidR="00112A0C">
        <w:t xml:space="preserve"> on the restricted domain and </w:t>
      </w:r>
      <w:r w:rsidR="00112A0C" w:rsidRPr="00E07D34">
        <w:rPr>
          <w:position w:val="-10"/>
        </w:rPr>
        <w:object w:dxaOrig="680" w:dyaOrig="360" w14:anchorId="1AE920D6">
          <v:shape id="_x0000_i1923" type="#_x0000_t75" style="width:33.75pt;height:18.75pt" o:ole="">
            <v:imagedata r:id="rId1869" o:title=""/>
          </v:shape>
          <o:OLEObject Type="Embed" ProgID="Equation.3" ShapeID="_x0000_i1923" DrawAspect="Content" ObjectID="_1718714939" r:id="rId1870"/>
        </w:object>
      </w:r>
      <w:r w:rsidR="00112A0C">
        <w:t xml:space="preserve"> on the same axes, we can notice symmetry: the graph of </w:t>
      </w:r>
      <w:r w:rsidR="00112A0C" w:rsidRPr="00E07D34">
        <w:rPr>
          <w:position w:val="-10"/>
        </w:rPr>
        <w:object w:dxaOrig="680" w:dyaOrig="360" w14:anchorId="7C9D6E48">
          <v:shape id="_x0000_i1924" type="#_x0000_t75" style="width:33.75pt;height:18.75pt" o:ole="">
            <v:imagedata r:id="rId1871" o:title=""/>
          </v:shape>
          <o:OLEObject Type="Embed" ProgID="Equation.3" ShapeID="_x0000_i1924" DrawAspect="Content" ObjectID="_1718714940" r:id="rId1872"/>
        </w:object>
      </w:r>
      <w:r w:rsidR="00112A0C">
        <w:t xml:space="preserve"> is the graph of  </w:t>
      </w:r>
      <w:r w:rsidR="00112A0C">
        <w:rPr>
          <w:i/>
        </w:rPr>
        <w:t>h(x)</w:t>
      </w:r>
      <w:r w:rsidR="00112A0C">
        <w:t xml:space="preserve"> reflected over the line </w:t>
      </w:r>
      <w:r w:rsidR="00112A0C">
        <w:rPr>
          <w:i/>
        </w:rPr>
        <w:t>y</w:t>
      </w:r>
      <w:r w:rsidR="00112A0C">
        <w:t xml:space="preserve"> = </w:t>
      </w:r>
      <w:r w:rsidR="00112A0C">
        <w:rPr>
          <w:i/>
        </w:rPr>
        <w:t>x</w:t>
      </w:r>
      <w:r w:rsidR="00112A0C">
        <w:t>.</w:t>
      </w:r>
    </w:p>
    <w:p w14:paraId="531F559A" w14:textId="77777777" w:rsidR="0083031D" w:rsidRDefault="0083031D" w:rsidP="00E95EAE">
      <w:pPr>
        <w:pStyle w:val="Example"/>
      </w:pPr>
    </w:p>
    <w:p w14:paraId="7423DB12" w14:textId="77777777" w:rsidR="0083031D" w:rsidRDefault="0083031D" w:rsidP="00E95EAE">
      <w:pPr>
        <w:pStyle w:val="Example"/>
      </w:pPr>
    </w:p>
    <w:p w14:paraId="1E98317C" w14:textId="77777777" w:rsidR="0083031D" w:rsidRDefault="0083031D" w:rsidP="009C276E"/>
    <w:p w14:paraId="4FAF23E9" w14:textId="77777777" w:rsidR="009C276E" w:rsidRPr="00112A0C" w:rsidRDefault="009C276E" w:rsidP="009C276E"/>
    <w:p w14:paraId="0D016E86" w14:textId="77777777" w:rsidR="00E95EAE" w:rsidRDefault="00112A0C" w:rsidP="00112A0C">
      <w:pPr>
        <w:pStyle w:val="ExampleHeader"/>
      </w:pPr>
      <w:r>
        <w:t>Example 7</w:t>
      </w:r>
    </w:p>
    <w:p w14:paraId="0AF9CC18" w14:textId="77777777" w:rsidR="00112A0C" w:rsidRDefault="00110397" w:rsidP="00112A0C">
      <w:pPr>
        <w:pStyle w:val="Example"/>
      </w:pPr>
      <w:r>
        <w:rPr>
          <w:noProof/>
        </w:rPr>
        <w:drawing>
          <wp:anchor distT="0" distB="0" distL="114300" distR="114300" simplePos="0" relativeHeight="251643392" behindDoc="0" locked="0" layoutInCell="1" allowOverlap="1" wp14:anchorId="3E9CB75E" wp14:editId="0334464B">
            <wp:simplePos x="0" y="0"/>
            <wp:positionH relativeFrom="column">
              <wp:posOffset>3752730</wp:posOffset>
            </wp:positionH>
            <wp:positionV relativeFrom="paragraph">
              <wp:posOffset>45085</wp:posOffset>
            </wp:positionV>
            <wp:extent cx="1920240" cy="1915160"/>
            <wp:effectExtent l="0" t="0" r="10160" b="0"/>
            <wp:wrapThrough wrapText="bothSides">
              <wp:wrapPolygon edited="0">
                <wp:start x="0" y="0"/>
                <wp:lineTo x="0" y="21199"/>
                <wp:lineTo x="21429" y="21199"/>
                <wp:lineTo x="21429" y="0"/>
                <wp:lineTo x="0" y="0"/>
              </wp:wrapPolygon>
            </wp:wrapThrough>
            <wp:docPr id="330" name="Picture 330" descr="An increasing concave down graph increasing from out of view to the right of x=0 and passing through 1 comma 0 and 2 comm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Picture 330" descr="An increasing concave down graph increasing from out of view to the right of x=0 and passing through 1 comma 0 and 2 comma 1"/>
                    <pic:cNvPicPr>
                      <a:picLocks noChangeAspect="1" noChangeArrowheads="1"/>
                    </pic:cNvPicPr>
                  </pic:nvPicPr>
                  <pic:blipFill>
                    <a:blip r:embed="rId1873">
                      <a:extLst>
                        <a:ext uri="{28A0092B-C50C-407E-A947-70E740481C1C}">
                          <a14:useLocalDpi xmlns:a14="http://schemas.microsoft.com/office/drawing/2010/main" val="0"/>
                        </a:ext>
                      </a:extLst>
                    </a:blip>
                    <a:srcRect/>
                    <a:stretch>
                      <a:fillRect/>
                    </a:stretch>
                  </pic:blipFill>
                  <pic:spPr bwMode="auto">
                    <a:xfrm>
                      <a:off x="0" y="0"/>
                      <a:ext cx="1920240" cy="1915160"/>
                    </a:xfrm>
                    <a:prstGeom prst="rect">
                      <a:avLst/>
                    </a:prstGeom>
                    <a:noFill/>
                    <a:ln>
                      <a:noFill/>
                    </a:ln>
                  </pic:spPr>
                </pic:pic>
              </a:graphicData>
            </a:graphic>
          </wp:anchor>
        </w:drawing>
      </w:r>
      <w:r w:rsidR="00112A0C">
        <w:t xml:space="preserve">Given the graph of </w:t>
      </w:r>
      <w:r w:rsidR="00112A0C">
        <w:rPr>
          <w:i/>
        </w:rPr>
        <w:t>f(x)</w:t>
      </w:r>
      <w:r w:rsidR="00112A0C">
        <w:t xml:space="preserve"> shown, sketch a graph of </w:t>
      </w:r>
      <w:r w:rsidR="00112A0C" w:rsidRPr="00E07D34">
        <w:rPr>
          <w:position w:val="-10"/>
        </w:rPr>
        <w:object w:dxaOrig="720" w:dyaOrig="360" w14:anchorId="5890BE19">
          <v:shape id="_x0000_i1925" type="#_x0000_t75" style="width:36.75pt;height:18.75pt" o:ole="">
            <v:imagedata r:id="rId1874" o:title=""/>
          </v:shape>
          <o:OLEObject Type="Embed" ProgID="Equation.3" ShapeID="_x0000_i1925" DrawAspect="Content" ObjectID="_1718714941" r:id="rId1875"/>
        </w:object>
      </w:r>
      <w:r w:rsidR="00112A0C">
        <w:t>.</w:t>
      </w:r>
    </w:p>
    <w:p w14:paraId="2C177E26" w14:textId="77777777" w:rsidR="00112A0C" w:rsidRDefault="00112A0C" w:rsidP="00112A0C">
      <w:pPr>
        <w:pStyle w:val="Example"/>
      </w:pPr>
    </w:p>
    <w:p w14:paraId="1C4F51F2" w14:textId="77777777" w:rsidR="00112A0C" w:rsidRDefault="00112A0C" w:rsidP="00112A0C">
      <w:pPr>
        <w:pStyle w:val="Example"/>
      </w:pPr>
      <w:r>
        <w:t xml:space="preserve">This is a one-to-one function, so we will be able to sketch an inverse.  Note that the graph shown has an apparent domain of (0,∞) and range of (-∞,∞), so the inverse </w:t>
      </w:r>
      <w:r w:rsidR="00A42953">
        <w:t>will</w:t>
      </w:r>
      <w:r>
        <w:t xml:space="preserve"> have a domain of (-∞,∞) and range of (0,∞)</w:t>
      </w:r>
      <w:r w:rsidR="00A42953">
        <w:t>.</w:t>
      </w:r>
    </w:p>
    <w:p w14:paraId="2A077819" w14:textId="77777777" w:rsidR="00A42953" w:rsidRDefault="00A42953" w:rsidP="00112A0C">
      <w:pPr>
        <w:pStyle w:val="Example"/>
      </w:pPr>
    </w:p>
    <w:p w14:paraId="7B971FFC" w14:textId="77777777" w:rsidR="00A42953" w:rsidRDefault="00A42953" w:rsidP="00112A0C">
      <w:pPr>
        <w:pStyle w:val="Example"/>
      </w:pPr>
      <w:r>
        <w:t xml:space="preserve">Reflecting this graph of the line </w:t>
      </w:r>
      <w:r>
        <w:rPr>
          <w:i/>
        </w:rPr>
        <w:t>y</w:t>
      </w:r>
      <w:r>
        <w:t xml:space="preserve"> = </w:t>
      </w:r>
      <w:r>
        <w:rPr>
          <w:i/>
        </w:rPr>
        <w:t>x</w:t>
      </w:r>
      <w:r>
        <w:t>, the point (1, 0) reflects to (0, 1), and the point (4, 2) reflects to (2, 4).  Sketching the inverse on the same axes as the original graph:</w:t>
      </w:r>
    </w:p>
    <w:p w14:paraId="6FB2FCA2" w14:textId="77777777" w:rsidR="00A42953" w:rsidRDefault="00110397" w:rsidP="00112A0C">
      <w:pPr>
        <w:pStyle w:val="Example"/>
      </w:pPr>
      <w:r>
        <w:rPr>
          <w:noProof/>
        </w:rPr>
        <w:drawing>
          <wp:inline distT="0" distB="0" distL="0" distR="0" wp14:anchorId="43D9AEF5" wp14:editId="6BD27F2C">
            <wp:extent cx="1969770" cy="1985645"/>
            <wp:effectExtent l="0" t="0" r="0" b="0"/>
            <wp:docPr id="331" name="Picture 331" descr="Three graphs: first labeled f(x), an increasing concave down graph increasing from out of view to the right of x=0 and passing through 1 comma 0 and 2 comma 1. Second is a unlabeled straight line through 0 comma 0 and 4 comma 4, and third an increasing concave up graph starting leveled off just above y=0 passing through 0 comma 1 and 1 comma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Picture 331" descr="Three graphs: first labeled f(x), an increasing concave down graph increasing from out of view to the right of x=0 and passing through 1 comma 0 and 2 comma 1. Second is a unlabeled straight line through 0 comma 0 and 4 comma 4, and third an increasing concave up graph starting leveled off just above y=0 passing through 0 comma 1 and 1 comma 2"/>
                    <pic:cNvPicPr>
                      <a:picLocks noChangeAspect="1" noChangeArrowheads="1"/>
                    </pic:cNvPicPr>
                  </pic:nvPicPr>
                  <pic:blipFill>
                    <a:blip r:embed="rId1876">
                      <a:extLst>
                        <a:ext uri="{28A0092B-C50C-407E-A947-70E740481C1C}">
                          <a14:useLocalDpi xmlns:a14="http://schemas.microsoft.com/office/drawing/2010/main" val="0"/>
                        </a:ext>
                      </a:extLst>
                    </a:blip>
                    <a:srcRect/>
                    <a:stretch>
                      <a:fillRect/>
                    </a:stretch>
                  </pic:blipFill>
                  <pic:spPr bwMode="auto">
                    <a:xfrm>
                      <a:off x="0" y="0"/>
                      <a:ext cx="1969770" cy="1985645"/>
                    </a:xfrm>
                    <a:prstGeom prst="rect">
                      <a:avLst/>
                    </a:prstGeom>
                    <a:noFill/>
                    <a:ln>
                      <a:noFill/>
                    </a:ln>
                  </pic:spPr>
                </pic:pic>
              </a:graphicData>
            </a:graphic>
          </wp:inline>
        </w:drawing>
      </w:r>
    </w:p>
    <w:p w14:paraId="4092B6E2" w14:textId="77777777" w:rsidR="00E95EAE" w:rsidRDefault="00E95EAE" w:rsidP="00E95EAE"/>
    <w:p w14:paraId="577EC275" w14:textId="77777777" w:rsidR="009C276E" w:rsidRDefault="009C276E" w:rsidP="00E95EAE"/>
    <w:p w14:paraId="34F6F1D9" w14:textId="77777777" w:rsidR="00E95EAE" w:rsidRPr="00497D18" w:rsidRDefault="00E95EAE" w:rsidP="00E95EAE">
      <w:pPr>
        <w:pStyle w:val="DefinitionHeader"/>
      </w:pPr>
      <w:r>
        <w:t>Important Topics of this Section</w:t>
      </w:r>
    </w:p>
    <w:p w14:paraId="00A8E887" w14:textId="77777777" w:rsidR="00E95EAE" w:rsidRDefault="00E95EAE" w:rsidP="00E95EAE">
      <w:pPr>
        <w:pStyle w:val="Definition"/>
      </w:pPr>
      <w:r>
        <w:t>Definition of an inverse function</w:t>
      </w:r>
    </w:p>
    <w:p w14:paraId="6AED3C96" w14:textId="77777777" w:rsidR="00E95EAE" w:rsidRDefault="00E95EAE" w:rsidP="00E95EAE">
      <w:pPr>
        <w:pStyle w:val="Definition"/>
      </w:pPr>
      <w:r>
        <w:t>Composition of inverse functions yield the original input value</w:t>
      </w:r>
    </w:p>
    <w:p w14:paraId="2A3A3384" w14:textId="77777777" w:rsidR="00E95EAE" w:rsidRDefault="00E95EAE" w:rsidP="00E95EAE">
      <w:pPr>
        <w:pStyle w:val="Definition"/>
      </w:pPr>
      <w:r>
        <w:t>Not every function has an inverse function</w:t>
      </w:r>
    </w:p>
    <w:p w14:paraId="15D7190F" w14:textId="77777777" w:rsidR="00E95EAE" w:rsidRDefault="00E95EAE" w:rsidP="00E95EAE">
      <w:pPr>
        <w:pStyle w:val="Definition"/>
      </w:pPr>
      <w:r>
        <w:t>To have an inverse a function must be one-to-one</w:t>
      </w:r>
    </w:p>
    <w:p w14:paraId="77E92093" w14:textId="77777777" w:rsidR="00E95EAE" w:rsidRDefault="00E95EAE" w:rsidP="00E95EAE">
      <w:pPr>
        <w:pStyle w:val="Definition"/>
      </w:pPr>
      <w:r>
        <w:t>Restricting the domain of functions that are not one-to-one.</w:t>
      </w:r>
    </w:p>
    <w:p w14:paraId="45939639" w14:textId="77777777" w:rsidR="00E95EAE" w:rsidRPr="00FE7A39" w:rsidRDefault="00E95EAE" w:rsidP="00E95EAE"/>
    <w:p w14:paraId="49F6D50F" w14:textId="77777777" w:rsidR="00E95EAE" w:rsidRPr="00FE7A39" w:rsidRDefault="00E95EAE" w:rsidP="00E95EAE"/>
    <w:p w14:paraId="1D587DD0" w14:textId="77777777" w:rsidR="00E95EAE" w:rsidRPr="008C2320" w:rsidRDefault="00E95EAE" w:rsidP="00E95EAE">
      <w:pPr>
        <w:pStyle w:val="TryitNow"/>
      </w:pPr>
      <w:r>
        <w:t>Try it Now Answers</w:t>
      </w:r>
    </w:p>
    <w:p w14:paraId="66DF5479" w14:textId="77777777" w:rsidR="00E95EAE" w:rsidRDefault="00E95EAE" w:rsidP="00E95EAE">
      <w:pPr>
        <w:pStyle w:val="TryitNowbody"/>
      </w:pPr>
      <w:r>
        <w:t xml:space="preserve">1. </w:t>
      </w:r>
      <w:r w:rsidR="00345550" w:rsidRPr="00345550">
        <w:rPr>
          <w:position w:val="-10"/>
        </w:rPr>
        <w:object w:dxaOrig="840" w:dyaOrig="320" w14:anchorId="22F714C6">
          <v:shape id="_x0000_i1926" type="#_x0000_t75" style="width:41.25pt;height:15.75pt" o:ole="">
            <v:imagedata r:id="rId1877" o:title=""/>
          </v:shape>
          <o:OLEObject Type="Embed" ProgID="Equation.DSMT4" ShapeID="_x0000_i1926" DrawAspect="Content" ObjectID="_1718714942" r:id="rId1878"/>
        </w:object>
      </w:r>
      <w:r w:rsidR="00345550">
        <w:t xml:space="preserve"> </w:t>
      </w:r>
      <w:r w:rsidR="00B25008">
        <w:br/>
      </w:r>
    </w:p>
    <w:p w14:paraId="20B8A3D7" w14:textId="77777777" w:rsidR="00E95EAE" w:rsidRDefault="00E95EAE" w:rsidP="00E95EAE">
      <w:pPr>
        <w:pStyle w:val="TryitNowbody"/>
      </w:pPr>
      <w:r>
        <w:t xml:space="preserve">2.a. </w:t>
      </w:r>
      <w:r w:rsidRPr="009D2F78">
        <w:rPr>
          <w:position w:val="-10"/>
        </w:rPr>
        <w:object w:dxaOrig="1140" w:dyaOrig="320" w14:anchorId="7BE4C199">
          <v:shape id="_x0000_i1927" type="#_x0000_t75" style="width:57pt;height:15pt" o:ole="">
            <v:imagedata r:id="rId1879" o:title=""/>
          </v:shape>
          <o:OLEObject Type="Embed" ProgID="Equation.3" ShapeID="_x0000_i1927" DrawAspect="Content" ObjectID="_1718714943" r:id="rId1880"/>
        </w:object>
      </w:r>
      <w:r>
        <w:t xml:space="preserve">.  </w:t>
      </w:r>
      <w:r w:rsidRPr="00697A30">
        <w:t xml:space="preserve"> </w:t>
      </w:r>
      <w:r>
        <w:t>In 60 minutes, 50 miles are traveled.</w:t>
      </w:r>
    </w:p>
    <w:p w14:paraId="66722893" w14:textId="77777777" w:rsidR="00E95EAE" w:rsidRDefault="00E95EAE" w:rsidP="00E95EAE">
      <w:pPr>
        <w:pStyle w:val="TryitNowbody"/>
      </w:pPr>
      <w:r>
        <w:t xml:space="preserve">   b. </w:t>
      </w:r>
      <w:r w:rsidRPr="009D2F78">
        <w:rPr>
          <w:position w:val="-10"/>
        </w:rPr>
        <w:object w:dxaOrig="1320" w:dyaOrig="360" w14:anchorId="11E40A57">
          <v:shape id="_x0000_i1928" type="#_x0000_t75" style="width:65.25pt;height:18.75pt" o:ole="">
            <v:imagedata r:id="rId1881" o:title=""/>
          </v:shape>
          <o:OLEObject Type="Embed" ProgID="Equation.3" ShapeID="_x0000_i1928" DrawAspect="Content" ObjectID="_1718714944" r:id="rId1882"/>
        </w:object>
      </w:r>
      <w:r>
        <w:t>.  To travel 60 miles, it will take 70 minutes.</w:t>
      </w:r>
      <w:r w:rsidR="00B25008">
        <w:br/>
      </w:r>
    </w:p>
    <w:p w14:paraId="448B7574" w14:textId="77777777" w:rsidR="00E95EAE" w:rsidRDefault="00E95EAE" w:rsidP="00E95EAE">
      <w:pPr>
        <w:pStyle w:val="TryitNowbody"/>
      </w:pPr>
      <w:r>
        <w:t xml:space="preserve">3. a. </w:t>
      </w:r>
      <w:r w:rsidRPr="009D2F78">
        <w:rPr>
          <w:position w:val="-10"/>
        </w:rPr>
        <w:object w:dxaOrig="1020" w:dyaOrig="360" w14:anchorId="746D538A">
          <v:shape id="_x0000_i1929" type="#_x0000_t75" style="width:50.25pt;height:18.75pt" o:ole="">
            <v:imagedata r:id="rId1883" o:title=""/>
          </v:shape>
          <o:OLEObject Type="Embed" ProgID="Equation.3" ShapeID="_x0000_i1929" DrawAspect="Content" ObjectID="_1718714945" r:id="rId1884"/>
        </w:object>
      </w:r>
    </w:p>
    <w:p w14:paraId="3525CC1E" w14:textId="77777777" w:rsidR="00E95EAE" w:rsidRPr="001B13F6" w:rsidRDefault="00E95EAE" w:rsidP="00E95EAE">
      <w:pPr>
        <w:pStyle w:val="TryitNowbody"/>
      </w:pPr>
      <w:r>
        <w:t xml:space="preserve">    b. </w:t>
      </w:r>
      <w:r w:rsidRPr="009D2F78">
        <w:rPr>
          <w:position w:val="-10"/>
        </w:rPr>
        <w:object w:dxaOrig="1240" w:dyaOrig="360" w14:anchorId="212ACE38">
          <v:shape id="_x0000_i1930" type="#_x0000_t75" style="width:63pt;height:18.75pt" o:ole="">
            <v:imagedata r:id="rId1885" o:title=""/>
          </v:shape>
          <o:OLEObject Type="Embed" ProgID="Equation.3" ShapeID="_x0000_i1930" DrawAspect="Content" ObjectID="_1718714946" r:id="rId1886"/>
        </w:object>
      </w:r>
      <w:r>
        <w:t xml:space="preserve">  (this is an approximation – answers may vary slightly)</w:t>
      </w:r>
    </w:p>
    <w:p w14:paraId="061460BC" w14:textId="77777777" w:rsidR="00E95EAE" w:rsidRDefault="00E95EAE" w:rsidP="00E95EAE">
      <w:pPr>
        <w:sectPr w:rsidR="00E95EAE" w:rsidSect="00E95EAE">
          <w:headerReference w:type="default" r:id="rId1887"/>
          <w:pgSz w:w="12240" w:h="15840"/>
          <w:pgMar w:top="1440" w:right="1440" w:bottom="1440" w:left="1440" w:header="720" w:footer="720" w:gutter="720"/>
          <w:cols w:space="720"/>
          <w:docGrid w:linePitch="360"/>
        </w:sectPr>
      </w:pPr>
    </w:p>
    <w:p w14:paraId="56CFCADC" w14:textId="77777777" w:rsidR="00E95EAE" w:rsidRPr="00CE6A04" w:rsidRDefault="00E95EAE" w:rsidP="00E95EAE">
      <w:pPr>
        <w:pStyle w:val="Heading2"/>
      </w:pPr>
      <w:bookmarkStart w:id="22" w:name="_Toc299028295"/>
      <w:r w:rsidRPr="00CE6A04">
        <w:lastRenderedPageBreak/>
        <w:t>Section 1.6</w:t>
      </w:r>
      <w:r>
        <w:t xml:space="preserve"> Exercises</w:t>
      </w:r>
      <w:bookmarkEnd w:id="22"/>
    </w:p>
    <w:p w14:paraId="7CA64D75" w14:textId="77777777" w:rsidR="00E95EAE" w:rsidRDefault="00E95EAE" w:rsidP="00E95EAE"/>
    <w:p w14:paraId="12F68528" w14:textId="77777777" w:rsidR="00E95EAE" w:rsidRDefault="00E95EAE" w:rsidP="00E95EAE">
      <w:r w:rsidRPr="00CE6A04">
        <w:t xml:space="preserve">Assume that the function </w:t>
      </w:r>
      <w:r w:rsidRPr="000F3887">
        <w:rPr>
          <w:i/>
          <w:iCs/>
        </w:rPr>
        <w:t>f</w:t>
      </w:r>
      <w:r>
        <w:t xml:space="preserve"> is a one-to-one function. </w:t>
      </w:r>
    </w:p>
    <w:p w14:paraId="165F088E" w14:textId="77777777" w:rsidR="00E95EAE" w:rsidRDefault="00E95EAE" w:rsidP="00E95EAE">
      <w:r>
        <w:t xml:space="preserve">1. </w:t>
      </w:r>
      <w:r w:rsidRPr="00CE6A04">
        <w:t xml:space="preserve">If  </w:t>
      </w:r>
      <w:r w:rsidRPr="004B3BF6">
        <w:rPr>
          <w:position w:val="-10"/>
        </w:rPr>
        <w:object w:dxaOrig="880" w:dyaOrig="320" w14:anchorId="02360234">
          <v:shape id="_x0000_i1931" type="#_x0000_t75" style="width:43.5pt;height:15pt" o:ole="">
            <v:imagedata r:id="rId1888" o:title=""/>
          </v:shape>
          <o:OLEObject Type="Embed" ProgID="Equation.3" ShapeID="_x0000_i1931" DrawAspect="Content" ObjectID="_1718714947" r:id="rId1889"/>
        </w:object>
      </w:r>
      <w:r w:rsidRPr="00CE6A04">
        <w:t xml:space="preserve"> , find  </w:t>
      </w:r>
      <w:r w:rsidRPr="004B3BF6">
        <w:rPr>
          <w:position w:val="-10"/>
        </w:rPr>
        <w:object w:dxaOrig="700" w:dyaOrig="360" w14:anchorId="6CFF3FC8">
          <v:shape id="_x0000_i1932" type="#_x0000_t75" style="width:34.5pt;height:18.75pt" o:ole="">
            <v:imagedata r:id="rId1890" o:title=""/>
          </v:shape>
          <o:OLEObject Type="Embed" ProgID="Equation.3" ShapeID="_x0000_i1932" DrawAspect="Content" ObjectID="_1718714948" r:id="rId1891"/>
        </w:object>
      </w:r>
      <w:r>
        <w:t xml:space="preserve"> </w:t>
      </w:r>
      <w:r>
        <w:tab/>
      </w:r>
      <w:r>
        <w:tab/>
      </w:r>
      <w:r>
        <w:tab/>
        <w:t xml:space="preserve">2. </w:t>
      </w:r>
      <w:r w:rsidRPr="00CE6A04">
        <w:t xml:space="preserve">If  </w:t>
      </w:r>
      <w:r w:rsidRPr="004B3BF6">
        <w:rPr>
          <w:position w:val="-10"/>
        </w:rPr>
        <w:object w:dxaOrig="880" w:dyaOrig="320" w14:anchorId="173ED306">
          <v:shape id="_x0000_i1933" type="#_x0000_t75" style="width:43.5pt;height:15pt" o:ole="">
            <v:imagedata r:id="rId1892" o:title=""/>
          </v:shape>
          <o:OLEObject Type="Embed" ProgID="Equation.3" ShapeID="_x0000_i1933" DrawAspect="Content" ObjectID="_1718714949" r:id="rId1893"/>
        </w:object>
      </w:r>
      <w:r w:rsidRPr="00CE6A04">
        <w:t xml:space="preserve"> , find  </w:t>
      </w:r>
      <w:r w:rsidRPr="004B3BF6">
        <w:rPr>
          <w:position w:val="-10"/>
        </w:rPr>
        <w:object w:dxaOrig="700" w:dyaOrig="360" w14:anchorId="60323EDB">
          <v:shape id="_x0000_i1934" type="#_x0000_t75" style="width:34.5pt;height:18.75pt" o:ole="">
            <v:imagedata r:id="rId1894" o:title=""/>
          </v:shape>
          <o:OLEObject Type="Embed" ProgID="Equation.3" ShapeID="_x0000_i1934" DrawAspect="Content" ObjectID="_1718714950" r:id="rId1895"/>
        </w:object>
      </w:r>
    </w:p>
    <w:p w14:paraId="56D7EBD4" w14:textId="77777777" w:rsidR="00E95EAE" w:rsidRDefault="00E95EAE" w:rsidP="00E95EAE">
      <w:r>
        <w:t xml:space="preserve">3. If </w:t>
      </w:r>
      <w:r w:rsidRPr="004B3BF6">
        <w:rPr>
          <w:position w:val="-14"/>
        </w:rPr>
        <w:object w:dxaOrig="1359" w:dyaOrig="400" w14:anchorId="02A241D0">
          <v:shape id="_x0000_i1935" type="#_x0000_t75" style="width:68.25pt;height:19.5pt" o:ole="">
            <v:imagedata r:id="rId1896" o:title=""/>
          </v:shape>
          <o:OLEObject Type="Embed" ProgID="Equation.3" ShapeID="_x0000_i1935" DrawAspect="Content" ObjectID="_1718714951" r:id="rId1897"/>
        </w:object>
      </w:r>
      <w:r w:rsidRPr="00CE6A04">
        <w:t xml:space="preserve">, find </w:t>
      </w:r>
      <w:r w:rsidRPr="004B3BF6">
        <w:rPr>
          <w:position w:val="-10"/>
        </w:rPr>
        <w:object w:dxaOrig="660" w:dyaOrig="320" w14:anchorId="25C36B68">
          <v:shape id="_x0000_i1936" type="#_x0000_t75" style="width:33.75pt;height:15pt" o:ole="">
            <v:imagedata r:id="rId1898" o:title=""/>
          </v:shape>
          <o:OLEObject Type="Embed" ProgID="Equation.3" ShapeID="_x0000_i1936" DrawAspect="Content" ObjectID="_1718714952" r:id="rId1899"/>
        </w:object>
      </w:r>
      <w:r>
        <w:tab/>
      </w:r>
      <w:r>
        <w:tab/>
        <w:t xml:space="preserve">4. If </w:t>
      </w:r>
      <w:r w:rsidRPr="004B3BF6">
        <w:rPr>
          <w:position w:val="-14"/>
        </w:rPr>
        <w:object w:dxaOrig="1340" w:dyaOrig="400" w14:anchorId="54FC3A04">
          <v:shape id="_x0000_i1937" type="#_x0000_t75" style="width:66pt;height:19.5pt" o:ole="">
            <v:imagedata r:id="rId1900" o:title=""/>
          </v:shape>
          <o:OLEObject Type="Embed" ProgID="Equation.3" ShapeID="_x0000_i1937" DrawAspect="Content" ObjectID="_1718714953" r:id="rId1901"/>
        </w:object>
      </w:r>
      <w:r w:rsidRPr="00CE6A04">
        <w:t xml:space="preserve">, find </w:t>
      </w:r>
      <w:r w:rsidRPr="004B3BF6">
        <w:rPr>
          <w:position w:val="-10"/>
        </w:rPr>
        <w:object w:dxaOrig="639" w:dyaOrig="320" w14:anchorId="6B4A9600">
          <v:shape id="_x0000_i1938" type="#_x0000_t75" style="width:32.25pt;height:15pt" o:ole="">
            <v:imagedata r:id="rId1902" o:title=""/>
          </v:shape>
          <o:OLEObject Type="Embed" ProgID="Equation.3" ShapeID="_x0000_i1938" DrawAspect="Content" ObjectID="_1718714954" r:id="rId1903"/>
        </w:object>
      </w:r>
      <w:r w:rsidRPr="00CE6A04">
        <w:br/>
      </w:r>
      <w:r>
        <w:t xml:space="preserve">5. If </w:t>
      </w:r>
      <w:r w:rsidRPr="004B3BF6">
        <w:rPr>
          <w:position w:val="-14"/>
        </w:rPr>
        <w:object w:dxaOrig="920" w:dyaOrig="400" w14:anchorId="27696315">
          <v:shape id="_x0000_i1939" type="#_x0000_t75" style="width:46.5pt;height:19.5pt" o:ole="">
            <v:imagedata r:id="rId1904" o:title=""/>
          </v:shape>
          <o:OLEObject Type="Embed" ProgID="Equation.3" ShapeID="_x0000_i1939" DrawAspect="Content" ObjectID="_1718714955" r:id="rId1905"/>
        </w:object>
      </w:r>
      <w:r>
        <w:t xml:space="preserve">, find </w:t>
      </w:r>
      <w:r w:rsidRPr="004B3BF6">
        <w:rPr>
          <w:position w:val="-16"/>
        </w:rPr>
        <w:object w:dxaOrig="900" w:dyaOrig="480" w14:anchorId="110AD175">
          <v:shape id="_x0000_i1940" type="#_x0000_t75" style="width:46.5pt;height:24.75pt" o:ole="">
            <v:imagedata r:id="rId1906" o:title=""/>
          </v:shape>
          <o:OLEObject Type="Embed" ProgID="Equation.3" ShapeID="_x0000_i1940" DrawAspect="Content" ObjectID="_1718714956" r:id="rId1907"/>
        </w:object>
      </w:r>
      <w:r>
        <w:tab/>
      </w:r>
      <w:r>
        <w:tab/>
      </w:r>
      <w:r>
        <w:tab/>
        <w:t xml:space="preserve">6. If </w:t>
      </w:r>
      <w:r w:rsidRPr="004B3BF6">
        <w:rPr>
          <w:position w:val="-14"/>
        </w:rPr>
        <w:object w:dxaOrig="900" w:dyaOrig="400" w14:anchorId="67122B27">
          <v:shape id="_x0000_i1941" type="#_x0000_t75" style="width:46.5pt;height:19.5pt" o:ole="">
            <v:imagedata r:id="rId1908" o:title=""/>
          </v:shape>
          <o:OLEObject Type="Embed" ProgID="Equation.3" ShapeID="_x0000_i1941" DrawAspect="Content" ObjectID="_1718714957" r:id="rId1909"/>
        </w:object>
      </w:r>
      <w:r>
        <w:t xml:space="preserve">, find </w:t>
      </w:r>
      <w:r w:rsidRPr="004B3BF6">
        <w:rPr>
          <w:position w:val="-16"/>
        </w:rPr>
        <w:object w:dxaOrig="859" w:dyaOrig="480" w14:anchorId="3F0E531B">
          <v:shape id="_x0000_i1942" type="#_x0000_t75" style="width:42.75pt;height:24.75pt" o:ole="">
            <v:imagedata r:id="rId1910" o:title=""/>
          </v:shape>
          <o:OLEObject Type="Embed" ProgID="Equation.3" ShapeID="_x0000_i1942" DrawAspect="Content" ObjectID="_1718714958" r:id="rId1911"/>
        </w:object>
      </w:r>
    </w:p>
    <w:p w14:paraId="347EFF5B" w14:textId="77777777" w:rsidR="00E95EAE" w:rsidRDefault="0084774E" w:rsidP="00E95EAE">
      <w:r>
        <w:rPr>
          <w:noProof/>
        </w:rPr>
        <w:drawing>
          <wp:anchor distT="0" distB="0" distL="114300" distR="114300" simplePos="0" relativeHeight="251644416" behindDoc="0" locked="0" layoutInCell="1" allowOverlap="1" wp14:anchorId="239707C8" wp14:editId="74123661">
            <wp:simplePos x="0" y="0"/>
            <wp:positionH relativeFrom="column">
              <wp:posOffset>2964180</wp:posOffset>
            </wp:positionH>
            <wp:positionV relativeFrom="paragraph">
              <wp:posOffset>128270</wp:posOffset>
            </wp:positionV>
            <wp:extent cx="1628775" cy="1657985"/>
            <wp:effectExtent l="0" t="0" r="0" b="0"/>
            <wp:wrapThrough wrapText="bothSides">
              <wp:wrapPolygon edited="0">
                <wp:start x="0" y="0"/>
                <wp:lineTo x="0" y="21178"/>
                <wp:lineTo x="21221" y="21178"/>
                <wp:lineTo x="21221" y="0"/>
                <wp:lineTo x="0" y="0"/>
              </wp:wrapPolygon>
            </wp:wrapThrough>
            <wp:docPr id="332" name="Picture 332" descr="Macintosh HD:Users:kimberleymstern:Documents:AAAAAA-CALC:X:EX1.6_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2" descr="Macintosh HD:Users:kimberleymstern:Documents:AAAAAA-CALC:X:EX1.6_7.png"/>
                    <pic:cNvPicPr>
                      <a:picLocks noChangeAspect="1" noChangeArrowheads="1"/>
                    </pic:cNvPicPr>
                  </pic:nvPicPr>
                  <pic:blipFill>
                    <a:blip r:embed="rId1912">
                      <a:extLst>
                        <a:ext uri="{28A0092B-C50C-407E-A947-70E740481C1C}">
                          <a14:useLocalDpi xmlns:a14="http://schemas.microsoft.com/office/drawing/2010/main" val="0"/>
                        </a:ext>
                      </a:extLst>
                    </a:blip>
                    <a:srcRect/>
                    <a:stretch>
                      <a:fillRect/>
                    </a:stretch>
                  </pic:blipFill>
                  <pic:spPr bwMode="auto">
                    <a:xfrm>
                      <a:off x="0" y="0"/>
                      <a:ext cx="1628775" cy="1657985"/>
                    </a:xfrm>
                    <a:prstGeom prst="rect">
                      <a:avLst/>
                    </a:prstGeom>
                    <a:noFill/>
                    <a:ln>
                      <a:noFill/>
                    </a:ln>
                  </pic:spPr>
                </pic:pic>
              </a:graphicData>
            </a:graphic>
          </wp:anchor>
        </w:drawing>
      </w:r>
    </w:p>
    <w:p w14:paraId="071709A6" w14:textId="77777777" w:rsidR="00E95EAE" w:rsidRDefault="00E95EAE" w:rsidP="00E95EAE">
      <w:r>
        <w:t xml:space="preserve">7. </w:t>
      </w:r>
      <w:r w:rsidRPr="00CE6A04">
        <w:t>Us</w:t>
      </w:r>
      <w:r>
        <w:t>ing</w:t>
      </w:r>
      <w:r w:rsidRPr="00CE6A04">
        <w:t xml:space="preserve"> the graph </w:t>
      </w:r>
      <w:r>
        <w:t xml:space="preserve">of </w:t>
      </w:r>
      <w:r w:rsidRPr="004B3BF6">
        <w:rPr>
          <w:position w:val="-10"/>
        </w:rPr>
        <w:object w:dxaOrig="540" w:dyaOrig="320" w14:anchorId="79BD2650">
          <v:shape id="_x0000_i1943" type="#_x0000_t75" style="width:27pt;height:15pt" o:ole="">
            <v:imagedata r:id="rId1913" o:title=""/>
          </v:shape>
          <o:OLEObject Type="Embed" ProgID="Equation.3" ShapeID="_x0000_i1943" DrawAspect="Content" ObjectID="_1718714959" r:id="rId1914"/>
        </w:object>
      </w:r>
      <w:r>
        <w:t xml:space="preserve"> shown</w:t>
      </w:r>
    </w:p>
    <w:p w14:paraId="19D9D2A4" w14:textId="77777777" w:rsidR="00E95EAE" w:rsidRDefault="00E95EAE" w:rsidP="00F62BB1">
      <w:pPr>
        <w:pStyle w:val="ListParagraph"/>
        <w:numPr>
          <w:ilvl w:val="1"/>
          <w:numId w:val="22"/>
        </w:numPr>
      </w:pPr>
      <w:r>
        <w:t xml:space="preserve">Find </w:t>
      </w:r>
      <w:r w:rsidRPr="004B3BF6">
        <w:rPr>
          <w:position w:val="-14"/>
        </w:rPr>
        <w:object w:dxaOrig="580" w:dyaOrig="400" w14:anchorId="6873CDA9">
          <v:shape id="_x0000_i1944" type="#_x0000_t75" style="width:29.25pt;height:19.5pt" o:ole="">
            <v:imagedata r:id="rId1915" o:title=""/>
          </v:shape>
          <o:OLEObject Type="Embed" ProgID="Equation.3" ShapeID="_x0000_i1944" DrawAspect="Content" ObjectID="_1718714960" r:id="rId1916"/>
        </w:object>
      </w:r>
    </w:p>
    <w:p w14:paraId="54728CEF" w14:textId="77777777" w:rsidR="00E95EAE" w:rsidRDefault="00E95EAE" w:rsidP="00F62BB1">
      <w:pPr>
        <w:pStyle w:val="ListParagraph"/>
        <w:numPr>
          <w:ilvl w:val="1"/>
          <w:numId w:val="22"/>
        </w:numPr>
      </w:pPr>
      <w:r>
        <w:t xml:space="preserve">Solve </w:t>
      </w:r>
      <w:r w:rsidRPr="004B3BF6">
        <w:rPr>
          <w:position w:val="-10"/>
        </w:rPr>
        <w:object w:dxaOrig="900" w:dyaOrig="320" w14:anchorId="3DA5BD50">
          <v:shape id="_x0000_i1945" type="#_x0000_t75" style="width:46.5pt;height:15pt" o:ole="">
            <v:imagedata r:id="rId1917" o:title=""/>
          </v:shape>
          <o:OLEObject Type="Embed" ProgID="Equation.3" ShapeID="_x0000_i1945" DrawAspect="Content" ObjectID="_1718714961" r:id="rId1918"/>
        </w:object>
      </w:r>
      <w:r w:rsidRPr="00CE6A04">
        <w:t xml:space="preserve"> </w:t>
      </w:r>
    </w:p>
    <w:p w14:paraId="49957EDF" w14:textId="77777777" w:rsidR="00E95EAE" w:rsidRPr="00CE6A04" w:rsidRDefault="00E95EAE" w:rsidP="00F62BB1">
      <w:pPr>
        <w:pStyle w:val="ListParagraph"/>
        <w:numPr>
          <w:ilvl w:val="1"/>
          <w:numId w:val="22"/>
        </w:numPr>
      </w:pPr>
      <w:r>
        <w:t xml:space="preserve">Find </w:t>
      </w:r>
      <w:r w:rsidRPr="004B3BF6">
        <w:rPr>
          <w:position w:val="-14"/>
        </w:rPr>
        <w:object w:dxaOrig="740" w:dyaOrig="400" w14:anchorId="1A5C75A4">
          <v:shape id="_x0000_i1946" type="#_x0000_t75" style="width:36.75pt;height:19.5pt" o:ole="">
            <v:imagedata r:id="rId1919" o:title=""/>
          </v:shape>
          <o:OLEObject Type="Embed" ProgID="Equation.3" ShapeID="_x0000_i1946" DrawAspect="Content" ObjectID="_1718714962" r:id="rId1920"/>
        </w:object>
      </w:r>
    </w:p>
    <w:p w14:paraId="073106E2" w14:textId="77777777" w:rsidR="00E95EAE" w:rsidRPr="00CE6A04" w:rsidRDefault="00E95EAE" w:rsidP="00F62BB1">
      <w:pPr>
        <w:pStyle w:val="ListParagraph"/>
        <w:numPr>
          <w:ilvl w:val="1"/>
          <w:numId w:val="22"/>
        </w:numPr>
      </w:pPr>
      <w:r>
        <w:t xml:space="preserve">Solve </w:t>
      </w:r>
      <w:r w:rsidRPr="004B3BF6">
        <w:rPr>
          <w:position w:val="-14"/>
        </w:rPr>
        <w:object w:dxaOrig="1100" w:dyaOrig="400" w14:anchorId="6819C44E">
          <v:shape id="_x0000_i1947" type="#_x0000_t75" style="width:54pt;height:19.5pt" o:ole="">
            <v:imagedata r:id="rId1921" o:title=""/>
          </v:shape>
          <o:OLEObject Type="Embed" ProgID="Equation.3" ShapeID="_x0000_i1947" DrawAspect="Content" ObjectID="_1718714963" r:id="rId1922"/>
        </w:object>
      </w:r>
      <w:r w:rsidRPr="00CE6A04">
        <w:t xml:space="preserve"> </w:t>
      </w:r>
    </w:p>
    <w:p w14:paraId="7EE1C5B8" w14:textId="77777777" w:rsidR="00E95EAE" w:rsidRDefault="00E95EAE" w:rsidP="00E95EAE">
      <w:r w:rsidRPr="00CE6A04">
        <w:t> </w:t>
      </w:r>
    </w:p>
    <w:p w14:paraId="366B17D5" w14:textId="77777777" w:rsidR="00E95EAE" w:rsidRDefault="00E95EAE" w:rsidP="00E95EAE"/>
    <w:p w14:paraId="457E271C" w14:textId="77777777" w:rsidR="00E95EAE" w:rsidRPr="00CE6A04" w:rsidRDefault="009C276E" w:rsidP="00E95EAE">
      <w:r>
        <w:rPr>
          <w:noProof/>
        </w:rPr>
        <w:drawing>
          <wp:anchor distT="0" distB="0" distL="114300" distR="114300" simplePos="0" relativeHeight="251647488" behindDoc="0" locked="0" layoutInCell="1" allowOverlap="1" wp14:anchorId="3F8CD939" wp14:editId="19764756">
            <wp:simplePos x="0" y="0"/>
            <wp:positionH relativeFrom="column">
              <wp:posOffset>2936875</wp:posOffset>
            </wp:positionH>
            <wp:positionV relativeFrom="paragraph">
              <wp:posOffset>73677</wp:posOffset>
            </wp:positionV>
            <wp:extent cx="1627505" cy="1634490"/>
            <wp:effectExtent l="0" t="0" r="0" b="0"/>
            <wp:wrapThrough wrapText="bothSides">
              <wp:wrapPolygon edited="0">
                <wp:start x="0" y="0"/>
                <wp:lineTo x="0" y="21399"/>
                <wp:lineTo x="21238" y="21399"/>
                <wp:lineTo x="21238" y="0"/>
                <wp:lineTo x="0" y="0"/>
              </wp:wrapPolygon>
            </wp:wrapThrough>
            <wp:docPr id="333" name="Picture 333" descr="Macintosh HD:Users:kimberleymstern:Documents:AAAAAA-CALC:X:EX1.6_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7" descr="Macintosh HD:Users:kimberleymstern:Documents:AAAAAA-CALC:X:EX1.6_8.png"/>
                    <pic:cNvPicPr>
                      <a:picLocks noChangeAspect="1" noChangeArrowheads="1"/>
                    </pic:cNvPicPr>
                  </pic:nvPicPr>
                  <pic:blipFill>
                    <a:blip r:embed="rId1923">
                      <a:extLst>
                        <a:ext uri="{28A0092B-C50C-407E-A947-70E740481C1C}">
                          <a14:useLocalDpi xmlns:a14="http://schemas.microsoft.com/office/drawing/2010/main" val="0"/>
                        </a:ext>
                      </a:extLst>
                    </a:blip>
                    <a:srcRect/>
                    <a:stretch>
                      <a:fillRect/>
                    </a:stretch>
                  </pic:blipFill>
                  <pic:spPr bwMode="auto">
                    <a:xfrm>
                      <a:off x="0" y="0"/>
                      <a:ext cx="1627505" cy="16344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3AF4A1F" w14:textId="77777777" w:rsidR="00E95EAE" w:rsidRDefault="00E95EAE" w:rsidP="00E95EAE">
      <w:r>
        <w:t xml:space="preserve">8. Using the graph shown </w:t>
      </w:r>
    </w:p>
    <w:p w14:paraId="46BB3EC9" w14:textId="77777777" w:rsidR="00E95EAE" w:rsidRDefault="00E95EAE" w:rsidP="00F62BB1">
      <w:pPr>
        <w:pStyle w:val="ListParagraph"/>
        <w:numPr>
          <w:ilvl w:val="0"/>
          <w:numId w:val="23"/>
        </w:numPr>
      </w:pPr>
      <w:r>
        <w:t xml:space="preserve">Find </w:t>
      </w:r>
      <w:r w:rsidRPr="004B3BF6">
        <w:rPr>
          <w:position w:val="-10"/>
        </w:rPr>
        <w:object w:dxaOrig="460" w:dyaOrig="320" w14:anchorId="699B69BC">
          <v:shape id="_x0000_i1948" type="#_x0000_t75" style="width:22.5pt;height:15pt" o:ole="">
            <v:imagedata r:id="rId1924" o:title=""/>
          </v:shape>
          <o:OLEObject Type="Embed" ProgID="Equation.3" ShapeID="_x0000_i1948" DrawAspect="Content" ObjectID="_1718714964" r:id="rId1925"/>
        </w:object>
      </w:r>
    </w:p>
    <w:p w14:paraId="18646F5A" w14:textId="77777777" w:rsidR="00E95EAE" w:rsidRDefault="00E95EAE" w:rsidP="00F62BB1">
      <w:pPr>
        <w:pStyle w:val="ListParagraph"/>
        <w:numPr>
          <w:ilvl w:val="0"/>
          <w:numId w:val="23"/>
        </w:numPr>
      </w:pPr>
      <w:r>
        <w:t xml:space="preserve">Solve </w:t>
      </w:r>
      <w:r w:rsidRPr="004B3BF6">
        <w:rPr>
          <w:position w:val="-10"/>
        </w:rPr>
        <w:object w:dxaOrig="840" w:dyaOrig="320" w14:anchorId="0A3433AE">
          <v:shape id="_x0000_i1949" type="#_x0000_t75" style="width:41.25pt;height:15pt" o:ole="">
            <v:imagedata r:id="rId1926" o:title=""/>
          </v:shape>
          <o:OLEObject Type="Embed" ProgID="Equation.3" ShapeID="_x0000_i1949" DrawAspect="Content" ObjectID="_1718714965" r:id="rId1927"/>
        </w:object>
      </w:r>
      <w:r w:rsidRPr="00CE6A04">
        <w:t xml:space="preserve"> </w:t>
      </w:r>
    </w:p>
    <w:p w14:paraId="60108A5D" w14:textId="77777777" w:rsidR="00E95EAE" w:rsidRPr="00CE6A04" w:rsidRDefault="00E95EAE" w:rsidP="00F62BB1">
      <w:pPr>
        <w:pStyle w:val="ListParagraph"/>
        <w:numPr>
          <w:ilvl w:val="0"/>
          <w:numId w:val="23"/>
        </w:numPr>
      </w:pPr>
      <w:r>
        <w:t xml:space="preserve">Find </w:t>
      </w:r>
      <w:r w:rsidRPr="004B3BF6">
        <w:rPr>
          <w:position w:val="-10"/>
        </w:rPr>
        <w:object w:dxaOrig="639" w:dyaOrig="360" w14:anchorId="0FAF60A6">
          <v:shape id="_x0000_i1950" type="#_x0000_t75" style="width:32.25pt;height:18.75pt" o:ole="">
            <v:imagedata r:id="rId1928" o:title=""/>
          </v:shape>
          <o:OLEObject Type="Embed" ProgID="Equation.3" ShapeID="_x0000_i1950" DrawAspect="Content" ObjectID="_1718714966" r:id="rId1929"/>
        </w:object>
      </w:r>
    </w:p>
    <w:p w14:paraId="7598F43D" w14:textId="77777777" w:rsidR="00E95EAE" w:rsidRPr="00CE6A04" w:rsidRDefault="00E95EAE" w:rsidP="00F62BB1">
      <w:pPr>
        <w:pStyle w:val="ListParagraph"/>
        <w:numPr>
          <w:ilvl w:val="0"/>
          <w:numId w:val="23"/>
        </w:numPr>
      </w:pPr>
      <w:r>
        <w:t xml:space="preserve">Solve </w:t>
      </w:r>
      <w:r w:rsidRPr="004B3BF6">
        <w:rPr>
          <w:position w:val="-14"/>
        </w:rPr>
        <w:object w:dxaOrig="1040" w:dyaOrig="400" w14:anchorId="561B69E4">
          <v:shape id="_x0000_i1951" type="#_x0000_t75" style="width:52.5pt;height:19.5pt" o:ole="">
            <v:imagedata r:id="rId1930" o:title=""/>
          </v:shape>
          <o:OLEObject Type="Embed" ProgID="Equation.3" ShapeID="_x0000_i1951" DrawAspect="Content" ObjectID="_1718714967" r:id="rId1931"/>
        </w:object>
      </w:r>
      <w:r w:rsidRPr="00CE6A04">
        <w:t xml:space="preserve"> </w:t>
      </w:r>
    </w:p>
    <w:p w14:paraId="07DEBBEE" w14:textId="77777777" w:rsidR="00E95EAE" w:rsidRDefault="00E95EAE" w:rsidP="00E95EAE"/>
    <w:p w14:paraId="06DC3F01" w14:textId="77777777" w:rsidR="00E95EAE" w:rsidRDefault="00E95EAE" w:rsidP="00E95EAE"/>
    <w:p w14:paraId="4A69BCEA" w14:textId="77777777" w:rsidR="00E95EAE" w:rsidRPr="00CE6A04" w:rsidRDefault="00E95EAE" w:rsidP="00E95EAE"/>
    <w:p w14:paraId="558135A6" w14:textId="77777777" w:rsidR="00E95EAE" w:rsidRDefault="00E95EAE" w:rsidP="00E95EAE">
      <w:r>
        <w:t xml:space="preserve">9. </w:t>
      </w:r>
      <w:r w:rsidRPr="00CE6A04">
        <w:t xml:space="preserve">Use the table below to </w:t>
      </w:r>
      <w:r>
        <w:t>find the indicated quantities</w:t>
      </w:r>
      <w:r w:rsidRPr="00CE6A04">
        <w:t>.</w:t>
      </w: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8"/>
        <w:gridCol w:w="740"/>
        <w:gridCol w:w="740"/>
        <w:gridCol w:w="740"/>
        <w:gridCol w:w="740"/>
        <w:gridCol w:w="741"/>
        <w:gridCol w:w="740"/>
        <w:gridCol w:w="740"/>
        <w:gridCol w:w="740"/>
        <w:gridCol w:w="740"/>
        <w:gridCol w:w="741"/>
      </w:tblGrid>
      <w:tr w:rsidR="00E95EAE" w14:paraId="739DEE58" w14:textId="77777777" w:rsidTr="00E95EAE">
        <w:tc>
          <w:tcPr>
            <w:tcW w:w="876" w:type="dxa"/>
          </w:tcPr>
          <w:p w14:paraId="58F3F692" w14:textId="77777777" w:rsidR="00E95EAE" w:rsidRPr="008B0994" w:rsidRDefault="00E95EAE" w:rsidP="00E95EAE">
            <w:pPr>
              <w:pStyle w:val="ListParagraph"/>
              <w:spacing w:line="240" w:lineRule="auto"/>
              <w:ind w:left="0"/>
              <w:rPr>
                <w:b/>
                <w:i/>
                <w:sz w:val="22"/>
              </w:rPr>
            </w:pPr>
            <w:r w:rsidRPr="008B0994">
              <w:rPr>
                <w:b/>
                <w:i/>
                <w:sz w:val="22"/>
              </w:rPr>
              <w:t>x</w:t>
            </w:r>
          </w:p>
        </w:tc>
        <w:tc>
          <w:tcPr>
            <w:tcW w:w="751" w:type="dxa"/>
          </w:tcPr>
          <w:p w14:paraId="22473401" w14:textId="77777777" w:rsidR="00E95EAE" w:rsidRPr="008B0994" w:rsidRDefault="00E95EAE" w:rsidP="00E95EAE">
            <w:pPr>
              <w:pStyle w:val="ListParagraph"/>
              <w:spacing w:line="240" w:lineRule="auto"/>
              <w:ind w:left="0"/>
              <w:rPr>
                <w:sz w:val="22"/>
              </w:rPr>
            </w:pPr>
            <w:r w:rsidRPr="008B0994">
              <w:rPr>
                <w:sz w:val="22"/>
              </w:rPr>
              <w:t>0</w:t>
            </w:r>
          </w:p>
        </w:tc>
        <w:tc>
          <w:tcPr>
            <w:tcW w:w="751" w:type="dxa"/>
          </w:tcPr>
          <w:p w14:paraId="20A2D299" w14:textId="77777777" w:rsidR="00E95EAE" w:rsidRPr="008B0994" w:rsidRDefault="00E95EAE" w:rsidP="00E95EAE">
            <w:pPr>
              <w:pStyle w:val="ListParagraph"/>
              <w:spacing w:line="240" w:lineRule="auto"/>
              <w:ind w:left="0"/>
              <w:rPr>
                <w:sz w:val="22"/>
              </w:rPr>
            </w:pPr>
            <w:r w:rsidRPr="008B0994">
              <w:rPr>
                <w:sz w:val="22"/>
              </w:rPr>
              <w:t>1</w:t>
            </w:r>
          </w:p>
        </w:tc>
        <w:tc>
          <w:tcPr>
            <w:tcW w:w="751" w:type="dxa"/>
          </w:tcPr>
          <w:p w14:paraId="2175EEF5" w14:textId="77777777" w:rsidR="00E95EAE" w:rsidRPr="008B0994" w:rsidRDefault="00E95EAE" w:rsidP="00E95EAE">
            <w:pPr>
              <w:pStyle w:val="ListParagraph"/>
              <w:spacing w:line="240" w:lineRule="auto"/>
              <w:ind w:left="0"/>
              <w:rPr>
                <w:sz w:val="22"/>
              </w:rPr>
            </w:pPr>
            <w:r w:rsidRPr="008B0994">
              <w:rPr>
                <w:sz w:val="22"/>
              </w:rPr>
              <w:t>2</w:t>
            </w:r>
          </w:p>
        </w:tc>
        <w:tc>
          <w:tcPr>
            <w:tcW w:w="751" w:type="dxa"/>
          </w:tcPr>
          <w:p w14:paraId="445CE965" w14:textId="77777777" w:rsidR="00E95EAE" w:rsidRPr="008B0994" w:rsidRDefault="00E95EAE" w:rsidP="00E95EAE">
            <w:pPr>
              <w:pStyle w:val="ListParagraph"/>
              <w:spacing w:line="240" w:lineRule="auto"/>
              <w:ind w:left="0"/>
              <w:rPr>
                <w:sz w:val="22"/>
              </w:rPr>
            </w:pPr>
            <w:r w:rsidRPr="008B0994">
              <w:rPr>
                <w:sz w:val="22"/>
              </w:rPr>
              <w:t>3</w:t>
            </w:r>
          </w:p>
        </w:tc>
        <w:tc>
          <w:tcPr>
            <w:tcW w:w="752" w:type="dxa"/>
          </w:tcPr>
          <w:p w14:paraId="3B72B0F7" w14:textId="77777777" w:rsidR="00E95EAE" w:rsidRPr="008B0994" w:rsidRDefault="00E95EAE" w:rsidP="00E95EAE">
            <w:pPr>
              <w:pStyle w:val="ListParagraph"/>
              <w:spacing w:line="240" w:lineRule="auto"/>
              <w:ind w:left="0"/>
              <w:rPr>
                <w:sz w:val="22"/>
              </w:rPr>
            </w:pPr>
            <w:r w:rsidRPr="008B0994">
              <w:rPr>
                <w:sz w:val="22"/>
              </w:rPr>
              <w:t>4</w:t>
            </w:r>
          </w:p>
        </w:tc>
        <w:tc>
          <w:tcPr>
            <w:tcW w:w="751" w:type="dxa"/>
          </w:tcPr>
          <w:p w14:paraId="39FBD570" w14:textId="77777777" w:rsidR="00E95EAE" w:rsidRPr="008B0994" w:rsidRDefault="00E95EAE" w:rsidP="00E95EAE">
            <w:pPr>
              <w:pStyle w:val="ListParagraph"/>
              <w:spacing w:line="240" w:lineRule="auto"/>
              <w:ind w:left="0"/>
              <w:rPr>
                <w:sz w:val="22"/>
              </w:rPr>
            </w:pPr>
            <w:r w:rsidRPr="008B0994">
              <w:rPr>
                <w:sz w:val="22"/>
              </w:rPr>
              <w:t>5</w:t>
            </w:r>
          </w:p>
        </w:tc>
        <w:tc>
          <w:tcPr>
            <w:tcW w:w="751" w:type="dxa"/>
          </w:tcPr>
          <w:p w14:paraId="0D37FE23" w14:textId="77777777" w:rsidR="00E95EAE" w:rsidRPr="008B0994" w:rsidRDefault="00E95EAE" w:rsidP="00E95EAE">
            <w:pPr>
              <w:pStyle w:val="ListParagraph"/>
              <w:spacing w:line="240" w:lineRule="auto"/>
              <w:ind w:left="0"/>
              <w:rPr>
                <w:sz w:val="22"/>
              </w:rPr>
            </w:pPr>
            <w:r w:rsidRPr="008B0994">
              <w:rPr>
                <w:sz w:val="22"/>
              </w:rPr>
              <w:t>6</w:t>
            </w:r>
          </w:p>
        </w:tc>
        <w:tc>
          <w:tcPr>
            <w:tcW w:w="751" w:type="dxa"/>
          </w:tcPr>
          <w:p w14:paraId="381D2D07" w14:textId="77777777" w:rsidR="00E95EAE" w:rsidRPr="008B0994" w:rsidRDefault="00E95EAE" w:rsidP="00E95EAE">
            <w:pPr>
              <w:pStyle w:val="ListParagraph"/>
              <w:spacing w:line="240" w:lineRule="auto"/>
              <w:ind w:left="0"/>
              <w:rPr>
                <w:sz w:val="22"/>
              </w:rPr>
            </w:pPr>
            <w:r w:rsidRPr="008B0994">
              <w:rPr>
                <w:sz w:val="22"/>
              </w:rPr>
              <w:t>7</w:t>
            </w:r>
          </w:p>
        </w:tc>
        <w:tc>
          <w:tcPr>
            <w:tcW w:w="751" w:type="dxa"/>
          </w:tcPr>
          <w:p w14:paraId="525534BE" w14:textId="77777777" w:rsidR="00E95EAE" w:rsidRPr="008B0994" w:rsidRDefault="00E95EAE" w:rsidP="00E95EAE">
            <w:pPr>
              <w:pStyle w:val="ListParagraph"/>
              <w:spacing w:line="240" w:lineRule="auto"/>
              <w:ind w:left="0"/>
              <w:rPr>
                <w:sz w:val="22"/>
              </w:rPr>
            </w:pPr>
            <w:r w:rsidRPr="008B0994">
              <w:rPr>
                <w:sz w:val="22"/>
              </w:rPr>
              <w:t>8</w:t>
            </w:r>
          </w:p>
        </w:tc>
        <w:tc>
          <w:tcPr>
            <w:tcW w:w="752" w:type="dxa"/>
          </w:tcPr>
          <w:p w14:paraId="29D536A4" w14:textId="77777777" w:rsidR="00E95EAE" w:rsidRPr="008B0994" w:rsidRDefault="00E95EAE" w:rsidP="00E95EAE">
            <w:pPr>
              <w:pStyle w:val="ListParagraph"/>
              <w:spacing w:line="240" w:lineRule="auto"/>
              <w:ind w:left="0"/>
              <w:rPr>
                <w:sz w:val="22"/>
              </w:rPr>
            </w:pPr>
            <w:r w:rsidRPr="008B0994">
              <w:rPr>
                <w:sz w:val="22"/>
              </w:rPr>
              <w:t>9</w:t>
            </w:r>
          </w:p>
        </w:tc>
      </w:tr>
      <w:tr w:rsidR="00E95EAE" w14:paraId="4EF5C38A" w14:textId="77777777" w:rsidTr="00E95EAE">
        <w:tc>
          <w:tcPr>
            <w:tcW w:w="876" w:type="dxa"/>
          </w:tcPr>
          <w:p w14:paraId="0CCD8BBA" w14:textId="77777777" w:rsidR="00E95EAE" w:rsidRPr="008B0994" w:rsidRDefault="00E95EAE" w:rsidP="00E95EAE">
            <w:pPr>
              <w:pStyle w:val="ListParagraph"/>
              <w:spacing w:line="240" w:lineRule="auto"/>
              <w:ind w:left="0"/>
              <w:rPr>
                <w:b/>
                <w:sz w:val="22"/>
              </w:rPr>
            </w:pPr>
            <w:r w:rsidRPr="008B0994">
              <w:rPr>
                <w:b/>
                <w:i/>
                <w:sz w:val="22"/>
              </w:rPr>
              <w:t>f(x)</w:t>
            </w:r>
          </w:p>
        </w:tc>
        <w:tc>
          <w:tcPr>
            <w:tcW w:w="751" w:type="dxa"/>
          </w:tcPr>
          <w:p w14:paraId="44760575" w14:textId="77777777" w:rsidR="00E95EAE" w:rsidRPr="008B0994" w:rsidRDefault="00E95EAE" w:rsidP="00E95EAE">
            <w:pPr>
              <w:pStyle w:val="ListParagraph"/>
              <w:spacing w:line="240" w:lineRule="auto"/>
              <w:ind w:left="0"/>
              <w:rPr>
                <w:sz w:val="22"/>
              </w:rPr>
            </w:pPr>
            <w:r w:rsidRPr="008B0994">
              <w:rPr>
                <w:sz w:val="22"/>
              </w:rPr>
              <w:t>8</w:t>
            </w:r>
          </w:p>
        </w:tc>
        <w:tc>
          <w:tcPr>
            <w:tcW w:w="751" w:type="dxa"/>
          </w:tcPr>
          <w:p w14:paraId="7EBC3DC1" w14:textId="77777777" w:rsidR="00E95EAE" w:rsidRPr="008B0994" w:rsidRDefault="00E95EAE" w:rsidP="00E95EAE">
            <w:pPr>
              <w:pStyle w:val="ListParagraph"/>
              <w:spacing w:line="240" w:lineRule="auto"/>
              <w:ind w:left="0"/>
              <w:rPr>
                <w:sz w:val="22"/>
              </w:rPr>
            </w:pPr>
            <w:r w:rsidRPr="008B0994">
              <w:rPr>
                <w:sz w:val="22"/>
              </w:rPr>
              <w:t>0</w:t>
            </w:r>
          </w:p>
        </w:tc>
        <w:tc>
          <w:tcPr>
            <w:tcW w:w="751" w:type="dxa"/>
          </w:tcPr>
          <w:p w14:paraId="169A16AB" w14:textId="77777777" w:rsidR="00E95EAE" w:rsidRPr="008B0994" w:rsidRDefault="00E95EAE" w:rsidP="00E95EAE">
            <w:pPr>
              <w:pStyle w:val="ListParagraph"/>
              <w:spacing w:line="240" w:lineRule="auto"/>
              <w:ind w:left="0"/>
              <w:rPr>
                <w:sz w:val="22"/>
              </w:rPr>
            </w:pPr>
            <w:r w:rsidRPr="008B0994">
              <w:rPr>
                <w:sz w:val="22"/>
              </w:rPr>
              <w:t>7</w:t>
            </w:r>
          </w:p>
        </w:tc>
        <w:tc>
          <w:tcPr>
            <w:tcW w:w="751" w:type="dxa"/>
          </w:tcPr>
          <w:p w14:paraId="306453D9" w14:textId="77777777" w:rsidR="00E95EAE" w:rsidRPr="008B0994" w:rsidRDefault="00E95EAE" w:rsidP="00E95EAE">
            <w:pPr>
              <w:pStyle w:val="ListParagraph"/>
              <w:spacing w:line="240" w:lineRule="auto"/>
              <w:ind w:left="0"/>
              <w:rPr>
                <w:sz w:val="22"/>
              </w:rPr>
            </w:pPr>
            <w:r w:rsidRPr="008B0994">
              <w:rPr>
                <w:sz w:val="22"/>
              </w:rPr>
              <w:t>4</w:t>
            </w:r>
          </w:p>
        </w:tc>
        <w:tc>
          <w:tcPr>
            <w:tcW w:w="752" w:type="dxa"/>
          </w:tcPr>
          <w:p w14:paraId="13F16861" w14:textId="77777777" w:rsidR="00E95EAE" w:rsidRPr="008B0994" w:rsidRDefault="00E95EAE" w:rsidP="00E95EAE">
            <w:pPr>
              <w:pStyle w:val="ListParagraph"/>
              <w:spacing w:line="240" w:lineRule="auto"/>
              <w:ind w:left="0"/>
              <w:rPr>
                <w:sz w:val="22"/>
              </w:rPr>
            </w:pPr>
            <w:r w:rsidRPr="008B0994">
              <w:rPr>
                <w:sz w:val="22"/>
              </w:rPr>
              <w:t>2</w:t>
            </w:r>
          </w:p>
        </w:tc>
        <w:tc>
          <w:tcPr>
            <w:tcW w:w="751" w:type="dxa"/>
          </w:tcPr>
          <w:p w14:paraId="2F3DFBB9" w14:textId="77777777" w:rsidR="00E95EAE" w:rsidRPr="008B0994" w:rsidRDefault="00E95EAE" w:rsidP="00E95EAE">
            <w:pPr>
              <w:pStyle w:val="ListParagraph"/>
              <w:spacing w:line="240" w:lineRule="auto"/>
              <w:ind w:left="0"/>
              <w:rPr>
                <w:sz w:val="22"/>
              </w:rPr>
            </w:pPr>
            <w:r w:rsidRPr="008B0994">
              <w:rPr>
                <w:sz w:val="22"/>
              </w:rPr>
              <w:t>6</w:t>
            </w:r>
          </w:p>
        </w:tc>
        <w:tc>
          <w:tcPr>
            <w:tcW w:w="751" w:type="dxa"/>
          </w:tcPr>
          <w:p w14:paraId="77EEC1AB" w14:textId="77777777" w:rsidR="00E95EAE" w:rsidRPr="008B0994" w:rsidRDefault="00E95EAE" w:rsidP="00E95EAE">
            <w:pPr>
              <w:pStyle w:val="ListParagraph"/>
              <w:spacing w:line="240" w:lineRule="auto"/>
              <w:ind w:left="0"/>
              <w:rPr>
                <w:sz w:val="22"/>
              </w:rPr>
            </w:pPr>
            <w:r w:rsidRPr="008B0994">
              <w:rPr>
                <w:sz w:val="22"/>
              </w:rPr>
              <w:t>5</w:t>
            </w:r>
          </w:p>
        </w:tc>
        <w:tc>
          <w:tcPr>
            <w:tcW w:w="751" w:type="dxa"/>
          </w:tcPr>
          <w:p w14:paraId="1D88B8AE" w14:textId="77777777" w:rsidR="00E95EAE" w:rsidRPr="008B0994" w:rsidRDefault="00E95EAE" w:rsidP="00E95EAE">
            <w:pPr>
              <w:pStyle w:val="ListParagraph"/>
              <w:spacing w:line="240" w:lineRule="auto"/>
              <w:ind w:left="0"/>
              <w:rPr>
                <w:sz w:val="22"/>
              </w:rPr>
            </w:pPr>
            <w:r w:rsidRPr="008B0994">
              <w:rPr>
                <w:sz w:val="22"/>
              </w:rPr>
              <w:t>3</w:t>
            </w:r>
          </w:p>
        </w:tc>
        <w:tc>
          <w:tcPr>
            <w:tcW w:w="751" w:type="dxa"/>
          </w:tcPr>
          <w:p w14:paraId="2121B2EB" w14:textId="77777777" w:rsidR="00E95EAE" w:rsidRPr="008B0994" w:rsidRDefault="00E95EAE" w:rsidP="00E95EAE">
            <w:pPr>
              <w:pStyle w:val="ListParagraph"/>
              <w:spacing w:line="240" w:lineRule="auto"/>
              <w:ind w:left="0"/>
              <w:rPr>
                <w:sz w:val="22"/>
              </w:rPr>
            </w:pPr>
            <w:r w:rsidRPr="008B0994">
              <w:rPr>
                <w:sz w:val="22"/>
              </w:rPr>
              <w:t>9</w:t>
            </w:r>
          </w:p>
        </w:tc>
        <w:tc>
          <w:tcPr>
            <w:tcW w:w="752" w:type="dxa"/>
          </w:tcPr>
          <w:p w14:paraId="24D9B4B1" w14:textId="77777777" w:rsidR="00E95EAE" w:rsidRPr="008B0994" w:rsidRDefault="00E95EAE" w:rsidP="00E95EAE">
            <w:pPr>
              <w:pStyle w:val="ListParagraph"/>
              <w:spacing w:line="240" w:lineRule="auto"/>
              <w:ind w:left="0"/>
              <w:rPr>
                <w:sz w:val="22"/>
              </w:rPr>
            </w:pPr>
            <w:r w:rsidRPr="008B0994">
              <w:rPr>
                <w:sz w:val="22"/>
              </w:rPr>
              <w:t>1</w:t>
            </w:r>
          </w:p>
        </w:tc>
      </w:tr>
    </w:tbl>
    <w:p w14:paraId="455B6BC9" w14:textId="77777777" w:rsidR="00E95EAE" w:rsidRDefault="00E95EAE" w:rsidP="00E95EAE">
      <w:pPr>
        <w:pStyle w:val="ListParagraph"/>
        <w:ind w:left="360"/>
      </w:pPr>
    </w:p>
    <w:p w14:paraId="5F42D203" w14:textId="77777777" w:rsidR="00E95EAE" w:rsidRDefault="00E95EAE" w:rsidP="00F62BB1">
      <w:pPr>
        <w:pStyle w:val="ListParagraph"/>
        <w:numPr>
          <w:ilvl w:val="0"/>
          <w:numId w:val="24"/>
        </w:numPr>
      </w:pPr>
      <w:r>
        <w:t xml:space="preserve">Find </w:t>
      </w:r>
      <w:r w:rsidRPr="004B3BF6">
        <w:rPr>
          <w:position w:val="-14"/>
        </w:rPr>
        <w:object w:dxaOrig="540" w:dyaOrig="400" w14:anchorId="74BA2265">
          <v:shape id="_x0000_i1952" type="#_x0000_t75" style="width:27pt;height:19.5pt" o:ole="">
            <v:imagedata r:id="rId1932" o:title=""/>
          </v:shape>
          <o:OLEObject Type="Embed" ProgID="Equation.3" ShapeID="_x0000_i1952" DrawAspect="Content" ObjectID="_1718714968" r:id="rId1933"/>
        </w:object>
      </w:r>
    </w:p>
    <w:p w14:paraId="217FAEAF" w14:textId="77777777" w:rsidR="00E95EAE" w:rsidRDefault="00E95EAE" w:rsidP="00F62BB1">
      <w:pPr>
        <w:pStyle w:val="ListParagraph"/>
        <w:numPr>
          <w:ilvl w:val="0"/>
          <w:numId w:val="24"/>
        </w:numPr>
      </w:pPr>
      <w:r>
        <w:t xml:space="preserve">Solve </w:t>
      </w:r>
      <w:r w:rsidRPr="004B3BF6">
        <w:rPr>
          <w:position w:val="-10"/>
        </w:rPr>
        <w:object w:dxaOrig="880" w:dyaOrig="320" w14:anchorId="23C68357">
          <v:shape id="_x0000_i1953" type="#_x0000_t75" style="width:43.5pt;height:15pt" o:ole="">
            <v:imagedata r:id="rId1934" o:title=""/>
          </v:shape>
          <o:OLEObject Type="Embed" ProgID="Equation.3" ShapeID="_x0000_i1953" DrawAspect="Content" ObjectID="_1718714969" r:id="rId1935"/>
        </w:object>
      </w:r>
    </w:p>
    <w:p w14:paraId="3A5D3123" w14:textId="77777777" w:rsidR="00E95EAE" w:rsidRPr="00CE6A04" w:rsidRDefault="00E95EAE" w:rsidP="00F62BB1">
      <w:pPr>
        <w:pStyle w:val="ListParagraph"/>
        <w:numPr>
          <w:ilvl w:val="0"/>
          <w:numId w:val="24"/>
        </w:numPr>
      </w:pPr>
      <w:r>
        <w:t xml:space="preserve">Find </w:t>
      </w:r>
      <w:r w:rsidRPr="004B3BF6">
        <w:rPr>
          <w:position w:val="-14"/>
        </w:rPr>
        <w:object w:dxaOrig="740" w:dyaOrig="400" w14:anchorId="11A963D2">
          <v:shape id="_x0000_i1954" type="#_x0000_t75" style="width:36.75pt;height:19.5pt" o:ole="">
            <v:imagedata r:id="rId1936" o:title=""/>
          </v:shape>
          <o:OLEObject Type="Embed" ProgID="Equation.3" ShapeID="_x0000_i1954" DrawAspect="Content" ObjectID="_1718714970" r:id="rId1937"/>
        </w:object>
      </w:r>
    </w:p>
    <w:p w14:paraId="2432E315" w14:textId="77777777" w:rsidR="00E95EAE" w:rsidRPr="00CE6A04" w:rsidRDefault="00E95EAE" w:rsidP="00F62BB1">
      <w:pPr>
        <w:pStyle w:val="ListParagraph"/>
        <w:numPr>
          <w:ilvl w:val="0"/>
          <w:numId w:val="24"/>
        </w:numPr>
      </w:pPr>
      <w:r>
        <w:t xml:space="preserve">Solve </w:t>
      </w:r>
      <w:r w:rsidRPr="004B3BF6">
        <w:rPr>
          <w:position w:val="-14"/>
        </w:rPr>
        <w:object w:dxaOrig="1100" w:dyaOrig="400" w14:anchorId="2A672025">
          <v:shape id="_x0000_i1955" type="#_x0000_t75" style="width:54pt;height:19.5pt" o:ole="">
            <v:imagedata r:id="rId1938" o:title=""/>
          </v:shape>
          <o:OLEObject Type="Embed" ProgID="Equation.3" ShapeID="_x0000_i1955" DrawAspect="Content" ObjectID="_1718714971" r:id="rId1939"/>
        </w:object>
      </w:r>
      <w:r w:rsidRPr="00CE6A04">
        <w:t xml:space="preserve"> </w:t>
      </w:r>
    </w:p>
    <w:p w14:paraId="4F3E6E86" w14:textId="77777777" w:rsidR="00E95EAE" w:rsidRDefault="00E95EAE" w:rsidP="00E95EAE"/>
    <w:p w14:paraId="2922F8FA" w14:textId="77777777" w:rsidR="00E95EAE" w:rsidRDefault="00E95EAE" w:rsidP="00E95EAE"/>
    <w:p w14:paraId="3DB650AF" w14:textId="77777777" w:rsidR="00E95EAE" w:rsidRDefault="00E95EAE" w:rsidP="00E95EAE"/>
    <w:p w14:paraId="16421674" w14:textId="77777777" w:rsidR="00E95EAE" w:rsidRDefault="00E95EAE" w:rsidP="00E95EAE"/>
    <w:p w14:paraId="0064218F" w14:textId="77777777" w:rsidR="00E95EAE" w:rsidRDefault="00E95EAE" w:rsidP="00E95EAE"/>
    <w:p w14:paraId="1C680E05" w14:textId="77777777" w:rsidR="004C4953" w:rsidRDefault="004C4953" w:rsidP="00E95EAE"/>
    <w:p w14:paraId="5EEE8997" w14:textId="77777777" w:rsidR="00E95EAE" w:rsidRDefault="00E95EAE" w:rsidP="00E95EAE"/>
    <w:p w14:paraId="002161CB" w14:textId="77777777" w:rsidR="00E95EAE" w:rsidRDefault="00E95EAE" w:rsidP="00E95EAE">
      <w:r>
        <w:lastRenderedPageBreak/>
        <w:t xml:space="preserve">10. </w:t>
      </w:r>
      <w:r w:rsidRPr="00CE6A04">
        <w:t>Use the table below to fill in the missing values.</w:t>
      </w: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8"/>
        <w:gridCol w:w="821"/>
        <w:gridCol w:w="821"/>
        <w:gridCol w:w="822"/>
        <w:gridCol w:w="823"/>
        <w:gridCol w:w="823"/>
        <w:gridCol w:w="823"/>
        <w:gridCol w:w="823"/>
        <w:gridCol w:w="823"/>
        <w:gridCol w:w="823"/>
      </w:tblGrid>
      <w:tr w:rsidR="00E95EAE" w14:paraId="3C556B9E" w14:textId="77777777" w:rsidTr="00E95EAE">
        <w:tc>
          <w:tcPr>
            <w:tcW w:w="876" w:type="dxa"/>
          </w:tcPr>
          <w:p w14:paraId="1BB1467F" w14:textId="77777777" w:rsidR="00E95EAE" w:rsidRPr="008B0994" w:rsidRDefault="00E95EAE" w:rsidP="00E95EAE">
            <w:pPr>
              <w:pStyle w:val="ListParagraph"/>
              <w:spacing w:line="240" w:lineRule="auto"/>
              <w:ind w:left="0"/>
              <w:rPr>
                <w:b/>
                <w:i/>
                <w:sz w:val="22"/>
              </w:rPr>
            </w:pPr>
            <w:r w:rsidRPr="008B0994">
              <w:rPr>
                <w:b/>
                <w:i/>
                <w:sz w:val="22"/>
              </w:rPr>
              <w:t>t</w:t>
            </w:r>
          </w:p>
        </w:tc>
        <w:tc>
          <w:tcPr>
            <w:tcW w:w="834" w:type="dxa"/>
          </w:tcPr>
          <w:p w14:paraId="7AEA2DE2" w14:textId="77777777" w:rsidR="00E95EAE" w:rsidRPr="008B0994" w:rsidRDefault="00E95EAE" w:rsidP="00E95EAE">
            <w:pPr>
              <w:pStyle w:val="ListParagraph"/>
              <w:spacing w:line="240" w:lineRule="auto"/>
              <w:ind w:left="0"/>
              <w:rPr>
                <w:sz w:val="22"/>
              </w:rPr>
            </w:pPr>
            <w:r w:rsidRPr="008B0994">
              <w:rPr>
                <w:sz w:val="22"/>
              </w:rPr>
              <w:t>0</w:t>
            </w:r>
          </w:p>
        </w:tc>
        <w:tc>
          <w:tcPr>
            <w:tcW w:w="834" w:type="dxa"/>
          </w:tcPr>
          <w:p w14:paraId="04EF24BA" w14:textId="77777777" w:rsidR="00E95EAE" w:rsidRPr="008B0994" w:rsidRDefault="00E95EAE" w:rsidP="00E95EAE">
            <w:pPr>
              <w:pStyle w:val="ListParagraph"/>
              <w:spacing w:line="240" w:lineRule="auto"/>
              <w:ind w:left="0"/>
              <w:rPr>
                <w:sz w:val="22"/>
              </w:rPr>
            </w:pPr>
            <w:r w:rsidRPr="008B0994">
              <w:rPr>
                <w:sz w:val="22"/>
              </w:rPr>
              <w:t>1</w:t>
            </w:r>
          </w:p>
        </w:tc>
        <w:tc>
          <w:tcPr>
            <w:tcW w:w="835" w:type="dxa"/>
          </w:tcPr>
          <w:p w14:paraId="65609D27" w14:textId="77777777" w:rsidR="00E95EAE" w:rsidRPr="008B0994" w:rsidRDefault="00E95EAE" w:rsidP="00E95EAE">
            <w:pPr>
              <w:pStyle w:val="ListParagraph"/>
              <w:spacing w:line="240" w:lineRule="auto"/>
              <w:ind w:left="0"/>
              <w:rPr>
                <w:sz w:val="22"/>
              </w:rPr>
            </w:pPr>
            <w:r w:rsidRPr="008B0994">
              <w:rPr>
                <w:sz w:val="22"/>
              </w:rPr>
              <w:t>2</w:t>
            </w:r>
          </w:p>
        </w:tc>
        <w:tc>
          <w:tcPr>
            <w:tcW w:w="836" w:type="dxa"/>
          </w:tcPr>
          <w:p w14:paraId="4679DA1A" w14:textId="77777777" w:rsidR="00E95EAE" w:rsidRPr="008B0994" w:rsidRDefault="00E95EAE" w:rsidP="00E95EAE">
            <w:pPr>
              <w:pStyle w:val="ListParagraph"/>
              <w:spacing w:line="240" w:lineRule="auto"/>
              <w:ind w:left="0"/>
              <w:rPr>
                <w:sz w:val="22"/>
              </w:rPr>
            </w:pPr>
            <w:r w:rsidRPr="008B0994">
              <w:rPr>
                <w:sz w:val="22"/>
              </w:rPr>
              <w:t>3</w:t>
            </w:r>
          </w:p>
        </w:tc>
        <w:tc>
          <w:tcPr>
            <w:tcW w:w="836" w:type="dxa"/>
          </w:tcPr>
          <w:p w14:paraId="4BB0F7BA" w14:textId="77777777" w:rsidR="00E95EAE" w:rsidRPr="008B0994" w:rsidRDefault="00E95EAE" w:rsidP="00E95EAE">
            <w:pPr>
              <w:pStyle w:val="ListParagraph"/>
              <w:spacing w:line="240" w:lineRule="auto"/>
              <w:ind w:left="0"/>
              <w:rPr>
                <w:sz w:val="22"/>
              </w:rPr>
            </w:pPr>
            <w:r w:rsidRPr="008B0994">
              <w:rPr>
                <w:sz w:val="22"/>
              </w:rPr>
              <w:t>4</w:t>
            </w:r>
          </w:p>
        </w:tc>
        <w:tc>
          <w:tcPr>
            <w:tcW w:w="836" w:type="dxa"/>
          </w:tcPr>
          <w:p w14:paraId="5F1C8411" w14:textId="77777777" w:rsidR="00E95EAE" w:rsidRPr="008B0994" w:rsidRDefault="00E95EAE" w:rsidP="00E95EAE">
            <w:pPr>
              <w:pStyle w:val="ListParagraph"/>
              <w:spacing w:line="240" w:lineRule="auto"/>
              <w:ind w:left="0"/>
              <w:rPr>
                <w:sz w:val="22"/>
              </w:rPr>
            </w:pPr>
            <w:r w:rsidRPr="008B0994">
              <w:rPr>
                <w:sz w:val="22"/>
              </w:rPr>
              <w:t>5</w:t>
            </w:r>
          </w:p>
        </w:tc>
        <w:tc>
          <w:tcPr>
            <w:tcW w:w="836" w:type="dxa"/>
          </w:tcPr>
          <w:p w14:paraId="640376C9" w14:textId="77777777" w:rsidR="00E95EAE" w:rsidRPr="008B0994" w:rsidRDefault="00E95EAE" w:rsidP="00E95EAE">
            <w:pPr>
              <w:pStyle w:val="ListParagraph"/>
              <w:spacing w:line="240" w:lineRule="auto"/>
              <w:ind w:left="0"/>
              <w:rPr>
                <w:sz w:val="22"/>
              </w:rPr>
            </w:pPr>
            <w:r w:rsidRPr="008B0994">
              <w:rPr>
                <w:sz w:val="22"/>
              </w:rPr>
              <w:t>6</w:t>
            </w:r>
          </w:p>
        </w:tc>
        <w:tc>
          <w:tcPr>
            <w:tcW w:w="836" w:type="dxa"/>
          </w:tcPr>
          <w:p w14:paraId="73F0EB76" w14:textId="77777777" w:rsidR="00E95EAE" w:rsidRPr="008B0994" w:rsidRDefault="00E95EAE" w:rsidP="00E95EAE">
            <w:pPr>
              <w:pStyle w:val="ListParagraph"/>
              <w:spacing w:line="240" w:lineRule="auto"/>
              <w:ind w:left="0"/>
              <w:rPr>
                <w:sz w:val="22"/>
              </w:rPr>
            </w:pPr>
            <w:r w:rsidRPr="008B0994">
              <w:rPr>
                <w:sz w:val="22"/>
              </w:rPr>
              <w:t>7</w:t>
            </w:r>
          </w:p>
        </w:tc>
        <w:tc>
          <w:tcPr>
            <w:tcW w:w="836" w:type="dxa"/>
          </w:tcPr>
          <w:p w14:paraId="7C860407" w14:textId="77777777" w:rsidR="00E95EAE" w:rsidRPr="008B0994" w:rsidRDefault="00E95EAE" w:rsidP="00E95EAE">
            <w:pPr>
              <w:pStyle w:val="ListParagraph"/>
              <w:spacing w:line="240" w:lineRule="auto"/>
              <w:ind w:left="0"/>
              <w:rPr>
                <w:sz w:val="22"/>
              </w:rPr>
            </w:pPr>
            <w:r w:rsidRPr="008B0994">
              <w:rPr>
                <w:sz w:val="22"/>
              </w:rPr>
              <w:t>8</w:t>
            </w:r>
          </w:p>
        </w:tc>
      </w:tr>
      <w:tr w:rsidR="00E95EAE" w14:paraId="0ED4C547" w14:textId="77777777" w:rsidTr="00E95EAE">
        <w:tc>
          <w:tcPr>
            <w:tcW w:w="876" w:type="dxa"/>
          </w:tcPr>
          <w:p w14:paraId="340E559B" w14:textId="77777777" w:rsidR="00E95EAE" w:rsidRPr="008B0994" w:rsidRDefault="00E95EAE" w:rsidP="00E95EAE">
            <w:pPr>
              <w:pStyle w:val="ListParagraph"/>
              <w:spacing w:line="240" w:lineRule="auto"/>
              <w:ind w:left="0"/>
              <w:rPr>
                <w:b/>
                <w:sz w:val="22"/>
              </w:rPr>
            </w:pPr>
            <w:r w:rsidRPr="008B0994">
              <w:rPr>
                <w:b/>
                <w:i/>
                <w:sz w:val="22"/>
              </w:rPr>
              <w:t>h(t)</w:t>
            </w:r>
          </w:p>
        </w:tc>
        <w:tc>
          <w:tcPr>
            <w:tcW w:w="834" w:type="dxa"/>
          </w:tcPr>
          <w:p w14:paraId="24F6E08B" w14:textId="77777777" w:rsidR="00E95EAE" w:rsidRPr="008B0994" w:rsidRDefault="00E95EAE" w:rsidP="00E95EAE">
            <w:pPr>
              <w:pStyle w:val="ListParagraph"/>
              <w:spacing w:line="240" w:lineRule="auto"/>
              <w:ind w:left="0"/>
              <w:rPr>
                <w:sz w:val="22"/>
              </w:rPr>
            </w:pPr>
            <w:r w:rsidRPr="008B0994">
              <w:rPr>
                <w:sz w:val="22"/>
              </w:rPr>
              <w:t>6</w:t>
            </w:r>
          </w:p>
        </w:tc>
        <w:tc>
          <w:tcPr>
            <w:tcW w:w="834" w:type="dxa"/>
          </w:tcPr>
          <w:p w14:paraId="2E11080B" w14:textId="77777777" w:rsidR="00E95EAE" w:rsidRPr="008B0994" w:rsidRDefault="00E95EAE" w:rsidP="00E95EAE">
            <w:pPr>
              <w:pStyle w:val="ListParagraph"/>
              <w:spacing w:line="240" w:lineRule="auto"/>
              <w:ind w:left="0"/>
              <w:rPr>
                <w:sz w:val="22"/>
              </w:rPr>
            </w:pPr>
            <w:r w:rsidRPr="008B0994">
              <w:rPr>
                <w:sz w:val="22"/>
              </w:rPr>
              <w:t>0</w:t>
            </w:r>
          </w:p>
        </w:tc>
        <w:tc>
          <w:tcPr>
            <w:tcW w:w="835" w:type="dxa"/>
          </w:tcPr>
          <w:p w14:paraId="5E6E55C7" w14:textId="77777777" w:rsidR="00E95EAE" w:rsidRPr="008B0994" w:rsidRDefault="00E95EAE" w:rsidP="00E95EAE">
            <w:pPr>
              <w:pStyle w:val="ListParagraph"/>
              <w:spacing w:line="240" w:lineRule="auto"/>
              <w:ind w:left="0"/>
              <w:rPr>
                <w:sz w:val="22"/>
              </w:rPr>
            </w:pPr>
            <w:r w:rsidRPr="008B0994">
              <w:rPr>
                <w:sz w:val="22"/>
              </w:rPr>
              <w:t>1</w:t>
            </w:r>
          </w:p>
        </w:tc>
        <w:tc>
          <w:tcPr>
            <w:tcW w:w="836" w:type="dxa"/>
          </w:tcPr>
          <w:p w14:paraId="49DD8D95" w14:textId="77777777" w:rsidR="00E95EAE" w:rsidRPr="008B0994" w:rsidRDefault="00E95EAE" w:rsidP="00E95EAE">
            <w:pPr>
              <w:pStyle w:val="ListParagraph"/>
              <w:spacing w:line="240" w:lineRule="auto"/>
              <w:ind w:left="0"/>
              <w:rPr>
                <w:sz w:val="22"/>
              </w:rPr>
            </w:pPr>
            <w:r w:rsidRPr="008B0994">
              <w:rPr>
                <w:sz w:val="22"/>
              </w:rPr>
              <w:t>7</w:t>
            </w:r>
          </w:p>
        </w:tc>
        <w:tc>
          <w:tcPr>
            <w:tcW w:w="836" w:type="dxa"/>
          </w:tcPr>
          <w:p w14:paraId="538D623F" w14:textId="77777777" w:rsidR="00E95EAE" w:rsidRPr="008B0994" w:rsidRDefault="00E95EAE" w:rsidP="00E95EAE">
            <w:pPr>
              <w:pStyle w:val="ListParagraph"/>
              <w:spacing w:line="240" w:lineRule="auto"/>
              <w:ind w:left="0"/>
              <w:rPr>
                <w:sz w:val="22"/>
              </w:rPr>
            </w:pPr>
            <w:r w:rsidRPr="008B0994">
              <w:rPr>
                <w:sz w:val="22"/>
              </w:rPr>
              <w:t>2</w:t>
            </w:r>
          </w:p>
        </w:tc>
        <w:tc>
          <w:tcPr>
            <w:tcW w:w="836" w:type="dxa"/>
          </w:tcPr>
          <w:p w14:paraId="71FEF1E9" w14:textId="77777777" w:rsidR="00E95EAE" w:rsidRPr="008B0994" w:rsidRDefault="00E95EAE" w:rsidP="00E95EAE">
            <w:pPr>
              <w:pStyle w:val="ListParagraph"/>
              <w:spacing w:line="240" w:lineRule="auto"/>
              <w:ind w:left="0"/>
              <w:rPr>
                <w:sz w:val="22"/>
              </w:rPr>
            </w:pPr>
            <w:r w:rsidRPr="008B0994">
              <w:rPr>
                <w:sz w:val="22"/>
              </w:rPr>
              <w:t>3</w:t>
            </w:r>
          </w:p>
        </w:tc>
        <w:tc>
          <w:tcPr>
            <w:tcW w:w="836" w:type="dxa"/>
          </w:tcPr>
          <w:p w14:paraId="5C936E7B" w14:textId="77777777" w:rsidR="00E95EAE" w:rsidRPr="008B0994" w:rsidRDefault="00E95EAE" w:rsidP="00E95EAE">
            <w:pPr>
              <w:pStyle w:val="ListParagraph"/>
              <w:spacing w:line="240" w:lineRule="auto"/>
              <w:ind w:left="0"/>
              <w:rPr>
                <w:sz w:val="22"/>
              </w:rPr>
            </w:pPr>
            <w:r w:rsidRPr="008B0994">
              <w:rPr>
                <w:sz w:val="22"/>
              </w:rPr>
              <w:t>5</w:t>
            </w:r>
          </w:p>
        </w:tc>
        <w:tc>
          <w:tcPr>
            <w:tcW w:w="836" w:type="dxa"/>
          </w:tcPr>
          <w:p w14:paraId="1F0241D2" w14:textId="77777777" w:rsidR="00E95EAE" w:rsidRPr="008B0994" w:rsidRDefault="00E95EAE" w:rsidP="00E95EAE">
            <w:pPr>
              <w:pStyle w:val="ListParagraph"/>
              <w:spacing w:line="240" w:lineRule="auto"/>
              <w:ind w:left="0"/>
              <w:rPr>
                <w:sz w:val="22"/>
              </w:rPr>
            </w:pPr>
            <w:r w:rsidRPr="008B0994">
              <w:rPr>
                <w:sz w:val="22"/>
              </w:rPr>
              <w:t>4</w:t>
            </w:r>
          </w:p>
        </w:tc>
        <w:tc>
          <w:tcPr>
            <w:tcW w:w="836" w:type="dxa"/>
          </w:tcPr>
          <w:p w14:paraId="34A3E6AA" w14:textId="77777777" w:rsidR="00E95EAE" w:rsidRPr="008B0994" w:rsidRDefault="00E95EAE" w:rsidP="00E95EAE">
            <w:pPr>
              <w:pStyle w:val="ListParagraph"/>
              <w:spacing w:line="240" w:lineRule="auto"/>
              <w:ind w:left="0"/>
              <w:rPr>
                <w:sz w:val="22"/>
              </w:rPr>
            </w:pPr>
            <w:r w:rsidRPr="008B0994">
              <w:rPr>
                <w:sz w:val="22"/>
              </w:rPr>
              <w:t>9</w:t>
            </w:r>
          </w:p>
        </w:tc>
      </w:tr>
    </w:tbl>
    <w:p w14:paraId="13A0ED24" w14:textId="77777777" w:rsidR="00E95EAE" w:rsidRDefault="00E95EAE" w:rsidP="00E95EAE"/>
    <w:p w14:paraId="1FB64856" w14:textId="77777777" w:rsidR="00E95EAE" w:rsidRDefault="00E95EAE" w:rsidP="00F62BB1">
      <w:pPr>
        <w:pStyle w:val="ListParagraph"/>
        <w:numPr>
          <w:ilvl w:val="0"/>
          <w:numId w:val="25"/>
        </w:numPr>
      </w:pPr>
      <w:r>
        <w:t xml:space="preserve">Find </w:t>
      </w:r>
      <w:r w:rsidRPr="004B3BF6">
        <w:rPr>
          <w:position w:val="-14"/>
        </w:rPr>
        <w:object w:dxaOrig="520" w:dyaOrig="400" w14:anchorId="5148EF67">
          <v:shape id="_x0000_i1956" type="#_x0000_t75" style="width:25.5pt;height:19.5pt" o:ole="">
            <v:imagedata r:id="rId1940" o:title=""/>
          </v:shape>
          <o:OLEObject Type="Embed" ProgID="Equation.3" ShapeID="_x0000_i1956" DrawAspect="Content" ObjectID="_1718714972" r:id="rId1941"/>
        </w:object>
      </w:r>
    </w:p>
    <w:p w14:paraId="2F01BEF2" w14:textId="77777777" w:rsidR="00E95EAE" w:rsidRDefault="00E95EAE" w:rsidP="00F62BB1">
      <w:pPr>
        <w:pStyle w:val="ListParagraph"/>
        <w:numPr>
          <w:ilvl w:val="0"/>
          <w:numId w:val="25"/>
        </w:numPr>
      </w:pPr>
      <w:r>
        <w:t xml:space="preserve">Solve </w:t>
      </w:r>
      <w:r w:rsidRPr="004B3BF6">
        <w:rPr>
          <w:position w:val="-10"/>
        </w:rPr>
        <w:object w:dxaOrig="800" w:dyaOrig="320" w14:anchorId="76151297">
          <v:shape id="_x0000_i1957" type="#_x0000_t75" style="width:39.75pt;height:15pt" o:ole="">
            <v:imagedata r:id="rId1942" o:title=""/>
          </v:shape>
          <o:OLEObject Type="Embed" ProgID="Equation.3" ShapeID="_x0000_i1957" DrawAspect="Content" ObjectID="_1718714973" r:id="rId1943"/>
        </w:object>
      </w:r>
    </w:p>
    <w:p w14:paraId="71070A20" w14:textId="77777777" w:rsidR="00E95EAE" w:rsidRPr="00CE6A04" w:rsidRDefault="00E95EAE" w:rsidP="00F62BB1">
      <w:pPr>
        <w:pStyle w:val="ListParagraph"/>
        <w:numPr>
          <w:ilvl w:val="0"/>
          <w:numId w:val="25"/>
        </w:numPr>
      </w:pPr>
      <w:r>
        <w:t xml:space="preserve">Find </w:t>
      </w:r>
      <w:r w:rsidRPr="004B3BF6">
        <w:rPr>
          <w:position w:val="-14"/>
        </w:rPr>
        <w:object w:dxaOrig="680" w:dyaOrig="400" w14:anchorId="21771255">
          <v:shape id="_x0000_i1958" type="#_x0000_t75" style="width:33.75pt;height:19.5pt" o:ole="">
            <v:imagedata r:id="rId1944" o:title=""/>
          </v:shape>
          <o:OLEObject Type="Embed" ProgID="Equation.3" ShapeID="_x0000_i1958" DrawAspect="Content" ObjectID="_1718714974" r:id="rId1945"/>
        </w:object>
      </w:r>
    </w:p>
    <w:p w14:paraId="361C6104" w14:textId="77777777" w:rsidR="00E95EAE" w:rsidRDefault="00E95EAE" w:rsidP="00F62BB1">
      <w:pPr>
        <w:pStyle w:val="ListParagraph"/>
        <w:numPr>
          <w:ilvl w:val="0"/>
          <w:numId w:val="25"/>
        </w:numPr>
      </w:pPr>
      <w:r>
        <w:t xml:space="preserve">Solve </w:t>
      </w:r>
      <w:r w:rsidRPr="004B3BF6">
        <w:rPr>
          <w:position w:val="-14"/>
        </w:rPr>
        <w:object w:dxaOrig="960" w:dyaOrig="400" w14:anchorId="70071ADF">
          <v:shape id="_x0000_i1959" type="#_x0000_t75" style="width:47.25pt;height:19.5pt" o:ole="">
            <v:imagedata r:id="rId1946" o:title=""/>
          </v:shape>
          <o:OLEObject Type="Embed" ProgID="Equation.3" ShapeID="_x0000_i1959" DrawAspect="Content" ObjectID="_1718714975" r:id="rId1947"/>
        </w:object>
      </w:r>
      <w:r w:rsidRPr="00CE6A04">
        <w:t xml:space="preserve"> </w:t>
      </w:r>
    </w:p>
    <w:p w14:paraId="79C2A5CD" w14:textId="77777777" w:rsidR="00E95EAE" w:rsidRPr="00CE6A04" w:rsidRDefault="00E95EAE" w:rsidP="00E95EAE">
      <w:pPr>
        <w:pStyle w:val="ListParagraph"/>
        <w:ind w:left="1080"/>
      </w:pPr>
    </w:p>
    <w:p w14:paraId="3B5F9106" w14:textId="77777777" w:rsidR="00E95EAE" w:rsidRDefault="00E95EAE" w:rsidP="00E95EAE">
      <w:r>
        <w:t xml:space="preserve">For each table below, create a table for </w:t>
      </w:r>
      <w:r w:rsidRPr="004B3BF6">
        <w:rPr>
          <w:position w:val="-14"/>
        </w:rPr>
        <w:object w:dxaOrig="820" w:dyaOrig="400" w14:anchorId="5B9ECE9A">
          <v:shape id="_x0000_i1960" type="#_x0000_t75" style="width:41.25pt;height:19.5pt" o:ole="">
            <v:imagedata r:id="rId1948" o:title=""/>
          </v:shape>
          <o:OLEObject Type="Embed" ProgID="Equation.3" ShapeID="_x0000_i1960" DrawAspect="Content" ObjectID="_1718714976" r:id="rId1949"/>
        </w:object>
      </w:r>
    </w:p>
    <w:tbl>
      <w:tblPr>
        <w:tblW w:w="0" w:type="auto"/>
        <w:tblLook w:val="04A0" w:firstRow="1" w:lastRow="0" w:firstColumn="1" w:lastColumn="0" w:noHBand="0" w:noVBand="1"/>
      </w:tblPr>
      <w:tblGrid>
        <w:gridCol w:w="516"/>
        <w:gridCol w:w="3510"/>
        <w:gridCol w:w="1236"/>
        <w:gridCol w:w="2722"/>
      </w:tblGrid>
      <w:tr w:rsidR="00E95EAE" w14:paraId="5A6E1387" w14:textId="77777777" w:rsidTr="00E95EAE">
        <w:tc>
          <w:tcPr>
            <w:tcW w:w="491" w:type="dxa"/>
          </w:tcPr>
          <w:p w14:paraId="5C4B6E37" w14:textId="77777777" w:rsidR="00E95EAE" w:rsidRPr="004B3BF6" w:rsidRDefault="00E95EAE" w:rsidP="00E95EAE">
            <w:pPr>
              <w:jc w:val="right"/>
            </w:pPr>
            <w:r w:rsidRPr="004B3BF6">
              <w:t>11.</w:t>
            </w:r>
          </w:p>
        </w:tc>
        <w:tc>
          <w:tcPr>
            <w:tcW w:w="3510" w:type="dxa"/>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6"/>
              <w:gridCol w:w="336"/>
              <w:gridCol w:w="336"/>
              <w:gridCol w:w="336"/>
              <w:gridCol w:w="456"/>
              <w:gridCol w:w="456"/>
            </w:tblGrid>
            <w:tr w:rsidR="00E95EAE" w:rsidRPr="00CE6A04" w14:paraId="333F7896" w14:textId="77777777" w:rsidTr="00E95EAE">
              <w:tc>
                <w:tcPr>
                  <w:tcW w:w="0" w:type="auto"/>
                  <w:tcBorders>
                    <w:top w:val="single" w:sz="4" w:space="0" w:color="auto"/>
                    <w:left w:val="single" w:sz="4" w:space="0" w:color="auto"/>
                    <w:bottom w:val="single" w:sz="4" w:space="0" w:color="auto"/>
                    <w:right w:val="single" w:sz="4" w:space="0" w:color="auto"/>
                  </w:tcBorders>
                  <w:hideMark/>
                </w:tcPr>
                <w:p w14:paraId="54D0286B" w14:textId="77777777" w:rsidR="00E95EAE" w:rsidRPr="004B3BF6" w:rsidRDefault="00E95EAE" w:rsidP="00E95EAE">
                  <w:pPr>
                    <w:rPr>
                      <w:b/>
                      <w:bCs/>
                    </w:rPr>
                  </w:pPr>
                  <w:r w:rsidRPr="004B3BF6">
                    <w:rPr>
                      <w:b/>
                      <w:bCs/>
                      <w:i/>
                      <w:iCs/>
                    </w:rPr>
                    <w:t>x</w:t>
                  </w:r>
                </w:p>
              </w:tc>
              <w:tc>
                <w:tcPr>
                  <w:tcW w:w="0" w:type="auto"/>
                  <w:tcBorders>
                    <w:top w:val="single" w:sz="4" w:space="0" w:color="auto"/>
                    <w:left w:val="single" w:sz="4" w:space="0" w:color="auto"/>
                    <w:bottom w:val="single" w:sz="4" w:space="0" w:color="auto"/>
                    <w:right w:val="single" w:sz="4" w:space="0" w:color="auto"/>
                  </w:tcBorders>
                  <w:hideMark/>
                </w:tcPr>
                <w:p w14:paraId="50AB750D" w14:textId="77777777" w:rsidR="00E95EAE" w:rsidRPr="004B3BF6" w:rsidRDefault="00E95EAE" w:rsidP="00E95EAE">
                  <w:r w:rsidRPr="004B3BF6">
                    <w:t>3</w:t>
                  </w:r>
                </w:p>
              </w:tc>
              <w:tc>
                <w:tcPr>
                  <w:tcW w:w="0" w:type="auto"/>
                  <w:tcBorders>
                    <w:top w:val="single" w:sz="4" w:space="0" w:color="auto"/>
                    <w:left w:val="single" w:sz="4" w:space="0" w:color="auto"/>
                    <w:bottom w:val="single" w:sz="4" w:space="0" w:color="auto"/>
                    <w:right w:val="single" w:sz="4" w:space="0" w:color="auto"/>
                  </w:tcBorders>
                  <w:hideMark/>
                </w:tcPr>
                <w:p w14:paraId="5CB647F1" w14:textId="77777777" w:rsidR="00E95EAE" w:rsidRPr="004B3BF6" w:rsidRDefault="00E95EAE" w:rsidP="00E95EAE">
                  <w:r w:rsidRPr="004B3BF6">
                    <w:t>6</w:t>
                  </w:r>
                </w:p>
              </w:tc>
              <w:tc>
                <w:tcPr>
                  <w:tcW w:w="0" w:type="auto"/>
                  <w:tcBorders>
                    <w:top w:val="single" w:sz="4" w:space="0" w:color="auto"/>
                    <w:left w:val="single" w:sz="4" w:space="0" w:color="auto"/>
                    <w:bottom w:val="single" w:sz="4" w:space="0" w:color="auto"/>
                    <w:right w:val="single" w:sz="4" w:space="0" w:color="auto"/>
                  </w:tcBorders>
                  <w:hideMark/>
                </w:tcPr>
                <w:p w14:paraId="57F2C8AF" w14:textId="77777777" w:rsidR="00E95EAE" w:rsidRPr="004B3BF6" w:rsidRDefault="00E95EAE" w:rsidP="00E95EAE">
                  <w:r w:rsidRPr="004B3BF6">
                    <w:t>9</w:t>
                  </w:r>
                </w:p>
              </w:tc>
              <w:tc>
                <w:tcPr>
                  <w:tcW w:w="0" w:type="auto"/>
                  <w:tcBorders>
                    <w:top w:val="single" w:sz="4" w:space="0" w:color="auto"/>
                    <w:left w:val="single" w:sz="4" w:space="0" w:color="auto"/>
                    <w:bottom w:val="single" w:sz="4" w:space="0" w:color="auto"/>
                    <w:right w:val="single" w:sz="4" w:space="0" w:color="auto"/>
                  </w:tcBorders>
                  <w:hideMark/>
                </w:tcPr>
                <w:p w14:paraId="1809BD24" w14:textId="77777777" w:rsidR="00E95EAE" w:rsidRPr="004B3BF6" w:rsidRDefault="00E95EAE" w:rsidP="00E95EAE">
                  <w:r w:rsidRPr="004B3BF6">
                    <w:t>13</w:t>
                  </w:r>
                </w:p>
              </w:tc>
              <w:tc>
                <w:tcPr>
                  <w:tcW w:w="0" w:type="auto"/>
                  <w:tcBorders>
                    <w:top w:val="single" w:sz="4" w:space="0" w:color="auto"/>
                    <w:left w:val="single" w:sz="4" w:space="0" w:color="auto"/>
                    <w:bottom w:val="single" w:sz="4" w:space="0" w:color="auto"/>
                    <w:right w:val="single" w:sz="4" w:space="0" w:color="auto"/>
                  </w:tcBorders>
                  <w:hideMark/>
                </w:tcPr>
                <w:p w14:paraId="48A9C034" w14:textId="77777777" w:rsidR="00E95EAE" w:rsidRPr="004B3BF6" w:rsidRDefault="00E95EAE" w:rsidP="00E95EAE">
                  <w:r w:rsidRPr="004B3BF6">
                    <w:t>14</w:t>
                  </w:r>
                </w:p>
              </w:tc>
            </w:tr>
            <w:tr w:rsidR="00E95EAE" w:rsidRPr="00CE6A04" w14:paraId="21F3265F" w14:textId="77777777" w:rsidTr="00E95EAE">
              <w:tc>
                <w:tcPr>
                  <w:tcW w:w="0" w:type="auto"/>
                  <w:tcBorders>
                    <w:top w:val="single" w:sz="4" w:space="0" w:color="auto"/>
                    <w:left w:val="single" w:sz="4" w:space="0" w:color="auto"/>
                    <w:bottom w:val="single" w:sz="4" w:space="0" w:color="auto"/>
                    <w:right w:val="single" w:sz="4" w:space="0" w:color="auto"/>
                  </w:tcBorders>
                  <w:hideMark/>
                </w:tcPr>
                <w:p w14:paraId="2501E956" w14:textId="77777777" w:rsidR="00E95EAE" w:rsidRPr="004B3BF6" w:rsidRDefault="00E95EAE" w:rsidP="00E95EAE">
                  <w:pPr>
                    <w:rPr>
                      <w:b/>
                      <w:bCs/>
                    </w:rPr>
                  </w:pPr>
                  <w:r w:rsidRPr="004B3BF6">
                    <w:rPr>
                      <w:b/>
                      <w:bCs/>
                      <w:i/>
                      <w:iCs/>
                    </w:rPr>
                    <w:t>f(x)</w:t>
                  </w:r>
                </w:p>
              </w:tc>
              <w:tc>
                <w:tcPr>
                  <w:tcW w:w="0" w:type="auto"/>
                  <w:tcBorders>
                    <w:top w:val="single" w:sz="4" w:space="0" w:color="auto"/>
                    <w:left w:val="single" w:sz="4" w:space="0" w:color="auto"/>
                    <w:bottom w:val="single" w:sz="4" w:space="0" w:color="auto"/>
                    <w:right w:val="single" w:sz="4" w:space="0" w:color="auto"/>
                  </w:tcBorders>
                  <w:hideMark/>
                </w:tcPr>
                <w:p w14:paraId="55614FB9" w14:textId="77777777" w:rsidR="00E95EAE" w:rsidRPr="004B3BF6" w:rsidRDefault="00E95EAE" w:rsidP="00E95EAE">
                  <w:r w:rsidRPr="004B3BF6">
                    <w:t>1</w:t>
                  </w:r>
                </w:p>
              </w:tc>
              <w:tc>
                <w:tcPr>
                  <w:tcW w:w="0" w:type="auto"/>
                  <w:tcBorders>
                    <w:top w:val="single" w:sz="4" w:space="0" w:color="auto"/>
                    <w:left w:val="single" w:sz="4" w:space="0" w:color="auto"/>
                    <w:bottom w:val="single" w:sz="4" w:space="0" w:color="auto"/>
                    <w:right w:val="single" w:sz="4" w:space="0" w:color="auto"/>
                  </w:tcBorders>
                  <w:hideMark/>
                </w:tcPr>
                <w:p w14:paraId="113C50FD" w14:textId="77777777" w:rsidR="00E95EAE" w:rsidRPr="004B3BF6" w:rsidRDefault="00E95EAE" w:rsidP="00E95EAE">
                  <w:r w:rsidRPr="004B3BF6">
                    <w:t>4</w:t>
                  </w:r>
                </w:p>
              </w:tc>
              <w:tc>
                <w:tcPr>
                  <w:tcW w:w="0" w:type="auto"/>
                  <w:tcBorders>
                    <w:top w:val="single" w:sz="4" w:space="0" w:color="auto"/>
                    <w:left w:val="single" w:sz="4" w:space="0" w:color="auto"/>
                    <w:bottom w:val="single" w:sz="4" w:space="0" w:color="auto"/>
                    <w:right w:val="single" w:sz="4" w:space="0" w:color="auto"/>
                  </w:tcBorders>
                  <w:hideMark/>
                </w:tcPr>
                <w:p w14:paraId="51FBB926" w14:textId="77777777" w:rsidR="00E95EAE" w:rsidRPr="004B3BF6" w:rsidRDefault="00E95EAE" w:rsidP="00E95EAE">
                  <w:r w:rsidRPr="004B3BF6">
                    <w:t>7</w:t>
                  </w:r>
                </w:p>
              </w:tc>
              <w:tc>
                <w:tcPr>
                  <w:tcW w:w="0" w:type="auto"/>
                  <w:tcBorders>
                    <w:top w:val="single" w:sz="4" w:space="0" w:color="auto"/>
                    <w:left w:val="single" w:sz="4" w:space="0" w:color="auto"/>
                    <w:bottom w:val="single" w:sz="4" w:space="0" w:color="auto"/>
                    <w:right w:val="single" w:sz="4" w:space="0" w:color="auto"/>
                  </w:tcBorders>
                  <w:hideMark/>
                </w:tcPr>
                <w:p w14:paraId="40FACC55" w14:textId="77777777" w:rsidR="00E95EAE" w:rsidRPr="004B3BF6" w:rsidRDefault="00E95EAE" w:rsidP="00E95EAE">
                  <w:r w:rsidRPr="004B3BF6">
                    <w:t>12</w:t>
                  </w:r>
                </w:p>
              </w:tc>
              <w:tc>
                <w:tcPr>
                  <w:tcW w:w="0" w:type="auto"/>
                  <w:tcBorders>
                    <w:top w:val="single" w:sz="4" w:space="0" w:color="auto"/>
                    <w:left w:val="single" w:sz="4" w:space="0" w:color="auto"/>
                    <w:bottom w:val="single" w:sz="4" w:space="0" w:color="auto"/>
                    <w:right w:val="single" w:sz="4" w:space="0" w:color="auto"/>
                  </w:tcBorders>
                  <w:hideMark/>
                </w:tcPr>
                <w:p w14:paraId="707DB770" w14:textId="77777777" w:rsidR="00E95EAE" w:rsidRPr="004B3BF6" w:rsidRDefault="00E95EAE" w:rsidP="00E95EAE">
                  <w:r w:rsidRPr="004B3BF6">
                    <w:t>16</w:t>
                  </w:r>
                </w:p>
              </w:tc>
            </w:tr>
          </w:tbl>
          <w:p w14:paraId="0813C688" w14:textId="77777777" w:rsidR="00E95EAE" w:rsidRPr="004B3BF6" w:rsidRDefault="00E95EAE" w:rsidP="00E95EAE"/>
        </w:tc>
        <w:tc>
          <w:tcPr>
            <w:tcW w:w="1211" w:type="dxa"/>
          </w:tcPr>
          <w:p w14:paraId="79B415D6" w14:textId="77777777" w:rsidR="00E95EAE" w:rsidRPr="004B3BF6" w:rsidRDefault="00E95EAE" w:rsidP="00E95EAE">
            <w:pPr>
              <w:ind w:left="720"/>
            </w:pPr>
            <w:r w:rsidRPr="004B3BF6">
              <w:t>12.</w:t>
            </w:r>
          </w:p>
        </w:tc>
        <w:tc>
          <w:tcPr>
            <w:tcW w:w="2402" w:type="dxa"/>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6"/>
              <w:gridCol w:w="336"/>
              <w:gridCol w:w="336"/>
              <w:gridCol w:w="336"/>
              <w:gridCol w:w="456"/>
              <w:gridCol w:w="456"/>
            </w:tblGrid>
            <w:tr w:rsidR="00E95EAE" w:rsidRPr="00CE6A04" w14:paraId="7C7C5065" w14:textId="77777777" w:rsidTr="00E95EAE">
              <w:tc>
                <w:tcPr>
                  <w:tcW w:w="0" w:type="auto"/>
                  <w:tcBorders>
                    <w:top w:val="single" w:sz="4" w:space="0" w:color="auto"/>
                    <w:left w:val="single" w:sz="4" w:space="0" w:color="auto"/>
                    <w:bottom w:val="single" w:sz="4" w:space="0" w:color="auto"/>
                    <w:right w:val="single" w:sz="4" w:space="0" w:color="auto"/>
                  </w:tcBorders>
                  <w:hideMark/>
                </w:tcPr>
                <w:p w14:paraId="0CB6A90F" w14:textId="77777777" w:rsidR="00E95EAE" w:rsidRPr="004B3BF6" w:rsidRDefault="00E95EAE" w:rsidP="00E95EAE">
                  <w:pPr>
                    <w:rPr>
                      <w:b/>
                      <w:bCs/>
                    </w:rPr>
                  </w:pPr>
                  <w:r w:rsidRPr="004B3BF6">
                    <w:rPr>
                      <w:b/>
                      <w:bCs/>
                      <w:i/>
                      <w:iCs/>
                    </w:rPr>
                    <w:t>x</w:t>
                  </w:r>
                </w:p>
              </w:tc>
              <w:tc>
                <w:tcPr>
                  <w:tcW w:w="0" w:type="auto"/>
                  <w:tcBorders>
                    <w:top w:val="single" w:sz="4" w:space="0" w:color="auto"/>
                    <w:left w:val="single" w:sz="4" w:space="0" w:color="auto"/>
                    <w:bottom w:val="single" w:sz="4" w:space="0" w:color="auto"/>
                    <w:right w:val="single" w:sz="4" w:space="0" w:color="auto"/>
                  </w:tcBorders>
                  <w:hideMark/>
                </w:tcPr>
                <w:p w14:paraId="568050BB" w14:textId="77777777" w:rsidR="00E95EAE" w:rsidRPr="004B3BF6" w:rsidRDefault="00E95EAE" w:rsidP="00E95EAE">
                  <w:r w:rsidRPr="004B3BF6">
                    <w:t>3</w:t>
                  </w:r>
                </w:p>
              </w:tc>
              <w:tc>
                <w:tcPr>
                  <w:tcW w:w="0" w:type="auto"/>
                  <w:tcBorders>
                    <w:top w:val="single" w:sz="4" w:space="0" w:color="auto"/>
                    <w:left w:val="single" w:sz="4" w:space="0" w:color="auto"/>
                    <w:bottom w:val="single" w:sz="4" w:space="0" w:color="auto"/>
                    <w:right w:val="single" w:sz="4" w:space="0" w:color="auto"/>
                  </w:tcBorders>
                  <w:hideMark/>
                </w:tcPr>
                <w:p w14:paraId="13A5FD30" w14:textId="77777777" w:rsidR="00E95EAE" w:rsidRPr="004B3BF6" w:rsidRDefault="00E95EAE" w:rsidP="00E95EAE">
                  <w:r w:rsidRPr="004B3BF6">
                    <w:t>5</w:t>
                  </w:r>
                </w:p>
              </w:tc>
              <w:tc>
                <w:tcPr>
                  <w:tcW w:w="0" w:type="auto"/>
                  <w:tcBorders>
                    <w:top w:val="single" w:sz="4" w:space="0" w:color="auto"/>
                    <w:left w:val="single" w:sz="4" w:space="0" w:color="auto"/>
                    <w:bottom w:val="single" w:sz="4" w:space="0" w:color="auto"/>
                    <w:right w:val="single" w:sz="4" w:space="0" w:color="auto"/>
                  </w:tcBorders>
                  <w:hideMark/>
                </w:tcPr>
                <w:p w14:paraId="61EED973" w14:textId="77777777" w:rsidR="00E95EAE" w:rsidRPr="004B3BF6" w:rsidRDefault="00E95EAE" w:rsidP="00E95EAE">
                  <w:r w:rsidRPr="004B3BF6">
                    <w:t>7</w:t>
                  </w:r>
                </w:p>
              </w:tc>
              <w:tc>
                <w:tcPr>
                  <w:tcW w:w="0" w:type="auto"/>
                  <w:tcBorders>
                    <w:top w:val="single" w:sz="4" w:space="0" w:color="auto"/>
                    <w:left w:val="single" w:sz="4" w:space="0" w:color="auto"/>
                    <w:bottom w:val="single" w:sz="4" w:space="0" w:color="auto"/>
                    <w:right w:val="single" w:sz="4" w:space="0" w:color="auto"/>
                  </w:tcBorders>
                  <w:hideMark/>
                </w:tcPr>
                <w:p w14:paraId="231907C4" w14:textId="77777777" w:rsidR="00E95EAE" w:rsidRPr="004B3BF6" w:rsidRDefault="00E95EAE" w:rsidP="00E95EAE">
                  <w:r w:rsidRPr="004B3BF6">
                    <w:t>13</w:t>
                  </w:r>
                </w:p>
              </w:tc>
              <w:tc>
                <w:tcPr>
                  <w:tcW w:w="0" w:type="auto"/>
                  <w:tcBorders>
                    <w:top w:val="single" w:sz="4" w:space="0" w:color="auto"/>
                    <w:left w:val="single" w:sz="4" w:space="0" w:color="auto"/>
                    <w:bottom w:val="single" w:sz="4" w:space="0" w:color="auto"/>
                    <w:right w:val="single" w:sz="4" w:space="0" w:color="auto"/>
                  </w:tcBorders>
                  <w:hideMark/>
                </w:tcPr>
                <w:p w14:paraId="124BAEC4" w14:textId="77777777" w:rsidR="00E95EAE" w:rsidRPr="004B3BF6" w:rsidRDefault="00E95EAE" w:rsidP="00E95EAE">
                  <w:r w:rsidRPr="004B3BF6">
                    <w:t>15</w:t>
                  </w:r>
                </w:p>
              </w:tc>
            </w:tr>
            <w:tr w:rsidR="00E95EAE" w:rsidRPr="00CE6A04" w14:paraId="1B44ABAB" w14:textId="77777777" w:rsidTr="00E95EAE">
              <w:tc>
                <w:tcPr>
                  <w:tcW w:w="0" w:type="auto"/>
                  <w:tcBorders>
                    <w:top w:val="single" w:sz="4" w:space="0" w:color="auto"/>
                    <w:left w:val="single" w:sz="4" w:space="0" w:color="auto"/>
                    <w:bottom w:val="single" w:sz="4" w:space="0" w:color="auto"/>
                    <w:right w:val="single" w:sz="4" w:space="0" w:color="auto"/>
                  </w:tcBorders>
                  <w:hideMark/>
                </w:tcPr>
                <w:p w14:paraId="48251F90" w14:textId="77777777" w:rsidR="00E95EAE" w:rsidRPr="004B3BF6" w:rsidRDefault="00E95EAE" w:rsidP="00E95EAE">
                  <w:pPr>
                    <w:rPr>
                      <w:b/>
                      <w:bCs/>
                    </w:rPr>
                  </w:pPr>
                  <w:r w:rsidRPr="004B3BF6">
                    <w:rPr>
                      <w:b/>
                      <w:bCs/>
                      <w:i/>
                      <w:iCs/>
                    </w:rPr>
                    <w:t>f(x)</w:t>
                  </w:r>
                </w:p>
              </w:tc>
              <w:tc>
                <w:tcPr>
                  <w:tcW w:w="0" w:type="auto"/>
                  <w:tcBorders>
                    <w:top w:val="single" w:sz="4" w:space="0" w:color="auto"/>
                    <w:left w:val="single" w:sz="4" w:space="0" w:color="auto"/>
                    <w:bottom w:val="single" w:sz="4" w:space="0" w:color="auto"/>
                    <w:right w:val="single" w:sz="4" w:space="0" w:color="auto"/>
                  </w:tcBorders>
                  <w:hideMark/>
                </w:tcPr>
                <w:p w14:paraId="5338AE4E" w14:textId="77777777" w:rsidR="00E95EAE" w:rsidRPr="004B3BF6" w:rsidRDefault="00E95EAE" w:rsidP="00E95EAE">
                  <w:r w:rsidRPr="004B3BF6">
                    <w:t>2</w:t>
                  </w:r>
                </w:p>
              </w:tc>
              <w:tc>
                <w:tcPr>
                  <w:tcW w:w="0" w:type="auto"/>
                  <w:tcBorders>
                    <w:top w:val="single" w:sz="4" w:space="0" w:color="auto"/>
                    <w:left w:val="single" w:sz="4" w:space="0" w:color="auto"/>
                    <w:bottom w:val="single" w:sz="4" w:space="0" w:color="auto"/>
                    <w:right w:val="single" w:sz="4" w:space="0" w:color="auto"/>
                  </w:tcBorders>
                  <w:hideMark/>
                </w:tcPr>
                <w:p w14:paraId="4083BBC1" w14:textId="77777777" w:rsidR="00E95EAE" w:rsidRPr="004B3BF6" w:rsidRDefault="00E95EAE" w:rsidP="00E95EAE">
                  <w:r w:rsidRPr="004B3BF6">
                    <w:t>6</w:t>
                  </w:r>
                </w:p>
              </w:tc>
              <w:tc>
                <w:tcPr>
                  <w:tcW w:w="0" w:type="auto"/>
                  <w:tcBorders>
                    <w:top w:val="single" w:sz="4" w:space="0" w:color="auto"/>
                    <w:left w:val="single" w:sz="4" w:space="0" w:color="auto"/>
                    <w:bottom w:val="single" w:sz="4" w:space="0" w:color="auto"/>
                    <w:right w:val="single" w:sz="4" w:space="0" w:color="auto"/>
                  </w:tcBorders>
                  <w:hideMark/>
                </w:tcPr>
                <w:p w14:paraId="18C6B7A7" w14:textId="77777777" w:rsidR="00E95EAE" w:rsidRPr="004B3BF6" w:rsidRDefault="00E95EAE" w:rsidP="00E95EAE">
                  <w:r w:rsidRPr="004B3BF6">
                    <w:t>9</w:t>
                  </w:r>
                </w:p>
              </w:tc>
              <w:tc>
                <w:tcPr>
                  <w:tcW w:w="0" w:type="auto"/>
                  <w:tcBorders>
                    <w:top w:val="single" w:sz="4" w:space="0" w:color="auto"/>
                    <w:left w:val="single" w:sz="4" w:space="0" w:color="auto"/>
                    <w:bottom w:val="single" w:sz="4" w:space="0" w:color="auto"/>
                    <w:right w:val="single" w:sz="4" w:space="0" w:color="auto"/>
                  </w:tcBorders>
                  <w:hideMark/>
                </w:tcPr>
                <w:p w14:paraId="1A8041A9" w14:textId="77777777" w:rsidR="00E95EAE" w:rsidRPr="004B3BF6" w:rsidRDefault="00E95EAE" w:rsidP="00E95EAE">
                  <w:r w:rsidRPr="004B3BF6">
                    <w:t>11</w:t>
                  </w:r>
                </w:p>
              </w:tc>
              <w:tc>
                <w:tcPr>
                  <w:tcW w:w="0" w:type="auto"/>
                  <w:tcBorders>
                    <w:top w:val="single" w:sz="4" w:space="0" w:color="auto"/>
                    <w:left w:val="single" w:sz="4" w:space="0" w:color="auto"/>
                    <w:bottom w:val="single" w:sz="4" w:space="0" w:color="auto"/>
                    <w:right w:val="single" w:sz="4" w:space="0" w:color="auto"/>
                  </w:tcBorders>
                  <w:hideMark/>
                </w:tcPr>
                <w:p w14:paraId="4563A884" w14:textId="77777777" w:rsidR="00E95EAE" w:rsidRPr="004B3BF6" w:rsidRDefault="00E95EAE" w:rsidP="00E95EAE">
                  <w:r w:rsidRPr="004B3BF6">
                    <w:t>16</w:t>
                  </w:r>
                </w:p>
              </w:tc>
            </w:tr>
          </w:tbl>
          <w:p w14:paraId="347A7F30" w14:textId="77777777" w:rsidR="00E95EAE" w:rsidRPr="004B3BF6" w:rsidRDefault="00E95EAE" w:rsidP="00E95EAE"/>
        </w:tc>
      </w:tr>
    </w:tbl>
    <w:p w14:paraId="4BEFF9A2" w14:textId="77777777" w:rsidR="00E95EAE" w:rsidRDefault="00E95EAE" w:rsidP="00E95EAE"/>
    <w:p w14:paraId="5048A2A7" w14:textId="77777777" w:rsidR="00E95EAE" w:rsidRDefault="00E95EAE" w:rsidP="00E95EAE">
      <w:r>
        <w:t xml:space="preserve">For each function below, find </w:t>
      </w:r>
      <w:r w:rsidRPr="004B3BF6">
        <w:rPr>
          <w:position w:val="-10"/>
        </w:rPr>
        <w:object w:dxaOrig="700" w:dyaOrig="360" w14:anchorId="7668D1DE">
          <v:shape id="_x0000_i1961" type="#_x0000_t75" style="width:34.5pt;height:18.75pt" o:ole="">
            <v:imagedata r:id="rId1950" o:title=""/>
          </v:shape>
          <o:OLEObject Type="Embed" ProgID="Equation.3" ShapeID="_x0000_i1961" DrawAspect="Content" ObjectID="_1718714977" r:id="rId1951"/>
        </w:object>
      </w:r>
      <w:r w:rsidRPr="00CE6A04">
        <w:t> </w:t>
      </w:r>
    </w:p>
    <w:p w14:paraId="0D94C29A" w14:textId="77777777" w:rsidR="00E95EAE" w:rsidRDefault="00E95EAE" w:rsidP="00E95EAE">
      <w:r>
        <w:t xml:space="preserve">13. </w:t>
      </w:r>
      <w:r w:rsidRPr="004B3BF6">
        <w:rPr>
          <w:position w:val="-14"/>
        </w:rPr>
        <w:object w:dxaOrig="1260" w:dyaOrig="400" w14:anchorId="2E482F61">
          <v:shape id="_x0000_i1962" type="#_x0000_t75" style="width:63.75pt;height:19.5pt" o:ole="">
            <v:imagedata r:id="rId1952" o:title=""/>
          </v:shape>
          <o:OLEObject Type="Embed" ProgID="Equation.3" ShapeID="_x0000_i1962" DrawAspect="Content" ObjectID="_1718714978" r:id="rId1953"/>
        </w:object>
      </w:r>
      <w:r>
        <w:tab/>
      </w:r>
      <w:r>
        <w:tab/>
      </w:r>
      <w:r>
        <w:tab/>
      </w:r>
      <w:r>
        <w:tab/>
        <w:t xml:space="preserve">14. </w:t>
      </w:r>
      <w:r w:rsidRPr="004B3BF6">
        <w:rPr>
          <w:position w:val="-14"/>
        </w:rPr>
        <w:object w:dxaOrig="1260" w:dyaOrig="400" w14:anchorId="224E6E49">
          <v:shape id="_x0000_i1963" type="#_x0000_t75" style="width:63.75pt;height:19.5pt" o:ole="">
            <v:imagedata r:id="rId1954" o:title=""/>
          </v:shape>
          <o:OLEObject Type="Embed" ProgID="Equation.3" ShapeID="_x0000_i1963" DrawAspect="Content" ObjectID="_1718714979" r:id="rId1955"/>
        </w:object>
      </w:r>
    </w:p>
    <w:p w14:paraId="1EFA50EF" w14:textId="77777777" w:rsidR="00E95EAE" w:rsidRDefault="00E95EAE" w:rsidP="00E95EAE">
      <w:r>
        <w:t>15.</w:t>
      </w:r>
      <w:r w:rsidRPr="00CE6A04">
        <w:t xml:space="preserve"> </w:t>
      </w:r>
      <w:r w:rsidRPr="004B3BF6">
        <w:rPr>
          <w:position w:val="-14"/>
        </w:rPr>
        <w:object w:dxaOrig="1240" w:dyaOrig="400" w14:anchorId="35E9BC63">
          <v:shape id="_x0000_i1964" type="#_x0000_t75" style="width:63pt;height:19.5pt" o:ole="">
            <v:imagedata r:id="rId1956" o:title=""/>
          </v:shape>
          <o:OLEObject Type="Embed" ProgID="Equation.3" ShapeID="_x0000_i1964" DrawAspect="Content" ObjectID="_1718714980" r:id="rId1957"/>
        </w:object>
      </w:r>
      <w:r>
        <w:tab/>
      </w:r>
      <w:r>
        <w:tab/>
      </w:r>
      <w:r>
        <w:tab/>
      </w:r>
      <w:r>
        <w:tab/>
        <w:t xml:space="preserve">16. </w:t>
      </w:r>
      <w:r w:rsidRPr="004B3BF6">
        <w:rPr>
          <w:position w:val="-14"/>
        </w:rPr>
        <w:object w:dxaOrig="1260" w:dyaOrig="400" w14:anchorId="62ED01F2">
          <v:shape id="_x0000_i1965" type="#_x0000_t75" style="width:63.75pt;height:19.5pt" o:ole="">
            <v:imagedata r:id="rId1958" o:title=""/>
          </v:shape>
          <o:OLEObject Type="Embed" ProgID="Equation.3" ShapeID="_x0000_i1965" DrawAspect="Content" ObjectID="_1718714981" r:id="rId1959"/>
        </w:object>
      </w:r>
    </w:p>
    <w:p w14:paraId="03FFA324" w14:textId="77777777" w:rsidR="00E95EAE" w:rsidRDefault="00E95EAE" w:rsidP="00E95EAE">
      <w:r>
        <w:t xml:space="preserve">17. </w:t>
      </w:r>
      <w:r w:rsidRPr="004B3BF6">
        <w:rPr>
          <w:position w:val="-14"/>
        </w:rPr>
        <w:object w:dxaOrig="1480" w:dyaOrig="400" w14:anchorId="397094E7">
          <v:shape id="_x0000_i1966" type="#_x0000_t75" style="width:72.75pt;height:19.5pt" o:ole="">
            <v:imagedata r:id="rId1960" o:title=""/>
          </v:shape>
          <o:OLEObject Type="Embed" ProgID="Equation.3" ShapeID="_x0000_i1966" DrawAspect="Content" ObjectID="_1718714982" r:id="rId1961"/>
        </w:object>
      </w:r>
      <w:r>
        <w:tab/>
      </w:r>
      <w:r>
        <w:tab/>
      </w:r>
      <w:r>
        <w:tab/>
      </w:r>
      <w:r>
        <w:tab/>
        <w:t xml:space="preserve">18. </w:t>
      </w:r>
      <w:r w:rsidRPr="004B3BF6">
        <w:rPr>
          <w:position w:val="-14"/>
        </w:rPr>
        <w:object w:dxaOrig="1480" w:dyaOrig="400" w14:anchorId="2F0D42A7">
          <v:shape id="_x0000_i1967" type="#_x0000_t75" style="width:72.75pt;height:19.5pt" o:ole="">
            <v:imagedata r:id="rId1962" o:title=""/>
          </v:shape>
          <o:OLEObject Type="Embed" ProgID="Equation.3" ShapeID="_x0000_i1967" DrawAspect="Content" ObjectID="_1718714983" r:id="rId1963"/>
        </w:object>
      </w:r>
    </w:p>
    <w:p w14:paraId="0122460B" w14:textId="77777777" w:rsidR="00E95EAE" w:rsidRDefault="00E95EAE" w:rsidP="00E95EAE"/>
    <w:p w14:paraId="1AE5BCAF" w14:textId="77777777" w:rsidR="00E95EAE" w:rsidRPr="002D58E7" w:rsidRDefault="00E95EAE" w:rsidP="00E95EAE">
      <w:r>
        <w:t>For each function, f</w:t>
      </w:r>
      <w:r w:rsidRPr="00CE6A04">
        <w:t xml:space="preserve">ind a domain on which </w:t>
      </w:r>
      <w:r w:rsidRPr="00CE6A04">
        <w:rPr>
          <w:i/>
          <w:iCs/>
        </w:rPr>
        <w:t>f</w:t>
      </w:r>
      <w:r w:rsidRPr="00CE6A04">
        <w:t xml:space="preserve"> is</w:t>
      </w:r>
      <w:r>
        <w:t xml:space="preserve"> one-to-one and non-decreasing, then find the inverse </w:t>
      </w:r>
      <w:proofErr w:type="spellStart"/>
      <w:r>
        <w:t xml:space="preserve">of </w:t>
      </w:r>
      <w:r>
        <w:rPr>
          <w:i/>
        </w:rPr>
        <w:t>f</w:t>
      </w:r>
      <w:proofErr w:type="spellEnd"/>
      <w:r>
        <w:t xml:space="preserve"> restricted to that domain.</w:t>
      </w:r>
    </w:p>
    <w:p w14:paraId="7A845140" w14:textId="77777777" w:rsidR="00E95EAE" w:rsidRDefault="00E95EAE" w:rsidP="00E95EAE">
      <w:r>
        <w:t xml:space="preserve">19. </w:t>
      </w:r>
      <w:r w:rsidRPr="004B3BF6">
        <w:rPr>
          <w:position w:val="-14"/>
        </w:rPr>
        <w:object w:dxaOrig="1460" w:dyaOrig="440" w14:anchorId="2AC2C741">
          <v:shape id="_x0000_i1968" type="#_x0000_t75" style="width:72.75pt;height:22.5pt" o:ole="">
            <v:imagedata r:id="rId1964" o:title=""/>
          </v:shape>
          <o:OLEObject Type="Embed" ProgID="Equation.3" ShapeID="_x0000_i1968" DrawAspect="Content" ObjectID="_1718714984" r:id="rId1965"/>
        </w:object>
      </w:r>
      <w:r>
        <w:tab/>
      </w:r>
      <w:r>
        <w:tab/>
      </w:r>
      <w:r>
        <w:tab/>
      </w:r>
      <w:r>
        <w:tab/>
        <w:t xml:space="preserve">20. </w:t>
      </w:r>
      <w:r w:rsidRPr="004B3BF6">
        <w:rPr>
          <w:position w:val="-14"/>
        </w:rPr>
        <w:object w:dxaOrig="1540" w:dyaOrig="440" w14:anchorId="0D62C023">
          <v:shape id="_x0000_i1969" type="#_x0000_t75" style="width:75.75pt;height:22.5pt" o:ole="">
            <v:imagedata r:id="rId1966" o:title=""/>
          </v:shape>
          <o:OLEObject Type="Embed" ProgID="Equation.3" ShapeID="_x0000_i1969" DrawAspect="Content" ObjectID="_1718714985" r:id="rId1967"/>
        </w:object>
      </w:r>
    </w:p>
    <w:p w14:paraId="412DFB20" w14:textId="77777777" w:rsidR="00E95EAE" w:rsidRDefault="00E95EAE" w:rsidP="00E95EAE">
      <w:r>
        <w:t xml:space="preserve">21. </w:t>
      </w:r>
      <w:r w:rsidRPr="004B3BF6">
        <w:rPr>
          <w:position w:val="-14"/>
        </w:rPr>
        <w:object w:dxaOrig="1359" w:dyaOrig="400" w14:anchorId="2071C90C">
          <v:shape id="_x0000_i1970" type="#_x0000_t75" style="width:68.25pt;height:19.5pt" o:ole="">
            <v:imagedata r:id="rId1968" o:title=""/>
          </v:shape>
          <o:OLEObject Type="Embed" ProgID="Equation.3" ShapeID="_x0000_i1970" DrawAspect="Content" ObjectID="_1718714986" r:id="rId1969"/>
        </w:object>
      </w:r>
      <w:r w:rsidRPr="00CE6A04">
        <w:t> </w:t>
      </w:r>
      <w:r>
        <w:tab/>
      </w:r>
      <w:r>
        <w:tab/>
      </w:r>
      <w:r>
        <w:tab/>
      </w:r>
      <w:r>
        <w:tab/>
        <w:t xml:space="preserve">22. </w:t>
      </w:r>
      <w:r w:rsidRPr="004B3BF6">
        <w:rPr>
          <w:position w:val="-14"/>
        </w:rPr>
        <w:object w:dxaOrig="1340" w:dyaOrig="400" w14:anchorId="483A8C07">
          <v:shape id="_x0000_i1971" type="#_x0000_t75" style="width:66pt;height:19.5pt" o:ole="">
            <v:imagedata r:id="rId1970" o:title=""/>
          </v:shape>
          <o:OLEObject Type="Embed" ProgID="Equation.3" ShapeID="_x0000_i1971" DrawAspect="Content" ObjectID="_1718714987" r:id="rId1971"/>
        </w:object>
      </w:r>
    </w:p>
    <w:p w14:paraId="1C07C807" w14:textId="77777777" w:rsidR="00E95EAE" w:rsidRPr="00CE6A04" w:rsidRDefault="00E95EAE" w:rsidP="00E95EAE"/>
    <w:p w14:paraId="7191805E" w14:textId="77777777" w:rsidR="00E95EAE" w:rsidRDefault="00E95EAE" w:rsidP="00E95EAE">
      <w:r>
        <w:t xml:space="preserve">23. </w:t>
      </w:r>
      <w:r w:rsidRPr="00CE6A04">
        <w:t xml:space="preserve">If </w:t>
      </w:r>
      <w:r w:rsidRPr="004B3BF6">
        <w:rPr>
          <w:position w:val="-14"/>
        </w:rPr>
        <w:object w:dxaOrig="1359" w:dyaOrig="400" w14:anchorId="091ACB01">
          <v:shape id="_x0000_i1972" type="#_x0000_t75" style="width:68.25pt;height:19.5pt" o:ole="">
            <v:imagedata r:id="rId1972" o:title=""/>
          </v:shape>
          <o:OLEObject Type="Embed" ProgID="Equation.3" ShapeID="_x0000_i1972" DrawAspect="Content" ObjectID="_1718714988" r:id="rId1973"/>
        </w:object>
      </w:r>
      <w:r w:rsidRPr="00CE6A04">
        <w:t xml:space="preserve"> and </w:t>
      </w:r>
      <w:r w:rsidRPr="004B3BF6">
        <w:rPr>
          <w:position w:val="-10"/>
        </w:rPr>
        <w:object w:dxaOrig="1380" w:dyaOrig="380" w14:anchorId="63EA8C66">
          <v:shape id="_x0000_i1973" type="#_x0000_t75" style="width:69pt;height:19.5pt" o:ole="">
            <v:imagedata r:id="rId1974" o:title=""/>
          </v:shape>
          <o:OLEObject Type="Embed" ProgID="Equation.3" ShapeID="_x0000_i1973" DrawAspect="Content" ObjectID="_1718714989" r:id="rId1975"/>
        </w:object>
      </w:r>
      <w:r w:rsidRPr="00CE6A04">
        <w:t xml:space="preserve">, </w:t>
      </w:r>
      <w:r>
        <w:t>find</w:t>
      </w:r>
    </w:p>
    <w:p w14:paraId="75F68F74" w14:textId="77777777" w:rsidR="00E95EAE" w:rsidRDefault="00E95EAE" w:rsidP="00F62BB1">
      <w:pPr>
        <w:pStyle w:val="ListParagraph"/>
        <w:numPr>
          <w:ilvl w:val="0"/>
          <w:numId w:val="26"/>
        </w:numPr>
      </w:pPr>
      <w:r w:rsidRPr="004B3BF6">
        <w:rPr>
          <w:position w:val="-10"/>
        </w:rPr>
        <w:object w:dxaOrig="880" w:dyaOrig="320" w14:anchorId="3819173F">
          <v:shape id="_x0000_i1974" type="#_x0000_t75" style="width:43.5pt;height:15pt" o:ole="">
            <v:imagedata r:id="rId1976" o:title=""/>
          </v:shape>
          <o:OLEObject Type="Embed" ProgID="Equation.3" ShapeID="_x0000_i1974" DrawAspect="Content" ObjectID="_1718714990" r:id="rId1977"/>
        </w:object>
      </w:r>
      <w:r>
        <w:t xml:space="preserve"> </w:t>
      </w:r>
    </w:p>
    <w:p w14:paraId="0EEA5858" w14:textId="77777777" w:rsidR="00E95EAE" w:rsidRDefault="00E95EAE" w:rsidP="00F62BB1">
      <w:pPr>
        <w:pStyle w:val="ListParagraph"/>
        <w:numPr>
          <w:ilvl w:val="0"/>
          <w:numId w:val="26"/>
        </w:numPr>
      </w:pPr>
      <w:r w:rsidRPr="00CE6A04">
        <w:t xml:space="preserve"> </w:t>
      </w:r>
      <w:r w:rsidRPr="004B3BF6">
        <w:rPr>
          <w:position w:val="-10"/>
        </w:rPr>
        <w:object w:dxaOrig="859" w:dyaOrig="320" w14:anchorId="359D9ED5">
          <v:shape id="_x0000_i1975" type="#_x0000_t75" style="width:42.75pt;height:15pt" o:ole="">
            <v:imagedata r:id="rId1978" o:title=""/>
          </v:shape>
          <o:OLEObject Type="Embed" ProgID="Equation.3" ShapeID="_x0000_i1975" DrawAspect="Content" ObjectID="_1718714991" r:id="rId1979"/>
        </w:object>
      </w:r>
      <w:r>
        <w:t xml:space="preserve"> </w:t>
      </w:r>
    </w:p>
    <w:p w14:paraId="4F4BDD8B" w14:textId="77777777" w:rsidR="00E95EAE" w:rsidRDefault="00E95EAE" w:rsidP="00F62BB1">
      <w:pPr>
        <w:pStyle w:val="ListParagraph"/>
        <w:numPr>
          <w:ilvl w:val="0"/>
          <w:numId w:val="26"/>
        </w:numPr>
      </w:pPr>
      <w:r>
        <w:t xml:space="preserve">What does this tell us about the relationship between </w:t>
      </w:r>
      <w:r w:rsidRPr="004B3BF6">
        <w:rPr>
          <w:position w:val="-10"/>
        </w:rPr>
        <w:object w:dxaOrig="540" w:dyaOrig="320" w14:anchorId="7AE32E23">
          <v:shape id="_x0000_i1976" type="#_x0000_t75" style="width:27pt;height:15pt" o:ole="">
            <v:imagedata r:id="rId1980" o:title=""/>
          </v:shape>
          <o:OLEObject Type="Embed" ProgID="Equation.3" ShapeID="_x0000_i1976" DrawAspect="Content" ObjectID="_1718714992" r:id="rId1981"/>
        </w:object>
      </w:r>
      <w:r>
        <w:t xml:space="preserve"> and </w:t>
      </w:r>
      <w:r w:rsidRPr="004B3BF6">
        <w:rPr>
          <w:position w:val="-10"/>
        </w:rPr>
        <w:object w:dxaOrig="520" w:dyaOrig="320" w14:anchorId="786DEFF8">
          <v:shape id="_x0000_i1977" type="#_x0000_t75" style="width:25.5pt;height:15pt" o:ole="">
            <v:imagedata r:id="rId1982" o:title=""/>
          </v:shape>
          <o:OLEObject Type="Embed" ProgID="Equation.3" ShapeID="_x0000_i1977" DrawAspect="Content" ObjectID="_1718714993" r:id="rId1983"/>
        </w:object>
      </w:r>
      <w:r>
        <w:t>?</w:t>
      </w:r>
    </w:p>
    <w:p w14:paraId="2C7EF277" w14:textId="77777777" w:rsidR="00E95EAE" w:rsidRDefault="00E95EAE" w:rsidP="00E95EAE"/>
    <w:p w14:paraId="1D289853" w14:textId="77777777" w:rsidR="00E95EAE" w:rsidRDefault="00E95EAE" w:rsidP="00E95EAE">
      <w:r>
        <w:t xml:space="preserve">24. </w:t>
      </w:r>
      <w:r w:rsidRPr="00CE6A04">
        <w:t xml:space="preserve">If </w:t>
      </w:r>
      <w:r w:rsidRPr="004B3BF6">
        <w:rPr>
          <w:position w:val="-24"/>
        </w:rPr>
        <w:object w:dxaOrig="1280" w:dyaOrig="620" w14:anchorId="2C9BF5A8">
          <v:shape id="_x0000_i1978" type="#_x0000_t75" style="width:64.5pt;height:30.75pt" o:ole="">
            <v:imagedata r:id="rId1984" o:title=""/>
          </v:shape>
          <o:OLEObject Type="Embed" ProgID="Equation.3" ShapeID="_x0000_i1978" DrawAspect="Content" ObjectID="_1718714994" r:id="rId1985"/>
        </w:object>
      </w:r>
      <w:r w:rsidRPr="00CE6A04">
        <w:t xml:space="preserve"> and </w:t>
      </w:r>
      <w:r w:rsidRPr="004B3BF6">
        <w:rPr>
          <w:position w:val="-24"/>
        </w:rPr>
        <w:object w:dxaOrig="1200" w:dyaOrig="620" w14:anchorId="762BEB8B">
          <v:shape id="_x0000_i1979" type="#_x0000_t75" style="width:61.5pt;height:30.75pt" o:ole="">
            <v:imagedata r:id="rId1986" o:title=""/>
          </v:shape>
          <o:OLEObject Type="Embed" ProgID="Equation.3" ShapeID="_x0000_i1979" DrawAspect="Content" ObjectID="_1718714995" r:id="rId1987"/>
        </w:object>
      </w:r>
      <w:r w:rsidRPr="00CE6A04">
        <w:t xml:space="preserve">, </w:t>
      </w:r>
      <w:r>
        <w:t>find</w:t>
      </w:r>
    </w:p>
    <w:p w14:paraId="39685A81" w14:textId="77777777" w:rsidR="00E95EAE" w:rsidRDefault="00E95EAE" w:rsidP="00F62BB1">
      <w:pPr>
        <w:pStyle w:val="ListParagraph"/>
        <w:numPr>
          <w:ilvl w:val="0"/>
          <w:numId w:val="27"/>
        </w:numPr>
      </w:pPr>
      <w:r w:rsidRPr="004B3BF6">
        <w:rPr>
          <w:position w:val="-10"/>
        </w:rPr>
        <w:object w:dxaOrig="880" w:dyaOrig="320" w14:anchorId="0DF83892">
          <v:shape id="_x0000_i1980" type="#_x0000_t75" style="width:43.5pt;height:15pt" o:ole="">
            <v:imagedata r:id="rId1988" o:title=""/>
          </v:shape>
          <o:OLEObject Type="Embed" ProgID="Equation.3" ShapeID="_x0000_i1980" DrawAspect="Content" ObjectID="_1718714996" r:id="rId1989"/>
        </w:object>
      </w:r>
      <w:r>
        <w:t xml:space="preserve"> </w:t>
      </w:r>
    </w:p>
    <w:p w14:paraId="7364E319" w14:textId="77777777" w:rsidR="00E95EAE" w:rsidRDefault="00E95EAE" w:rsidP="00F62BB1">
      <w:pPr>
        <w:pStyle w:val="ListParagraph"/>
        <w:numPr>
          <w:ilvl w:val="0"/>
          <w:numId w:val="27"/>
        </w:numPr>
      </w:pPr>
      <w:r w:rsidRPr="00CE6A04">
        <w:t xml:space="preserve"> </w:t>
      </w:r>
      <w:r w:rsidRPr="004B3BF6">
        <w:rPr>
          <w:position w:val="-10"/>
        </w:rPr>
        <w:object w:dxaOrig="859" w:dyaOrig="320" w14:anchorId="069F034C">
          <v:shape id="_x0000_i1981" type="#_x0000_t75" style="width:42.75pt;height:15pt" o:ole="">
            <v:imagedata r:id="rId1990" o:title=""/>
          </v:shape>
          <o:OLEObject Type="Embed" ProgID="Equation.3" ShapeID="_x0000_i1981" DrawAspect="Content" ObjectID="_1718714997" r:id="rId1991"/>
        </w:object>
      </w:r>
      <w:r w:rsidRPr="00CE6A04">
        <w:t xml:space="preserve"> </w:t>
      </w:r>
    </w:p>
    <w:p w14:paraId="006926EE" w14:textId="77777777" w:rsidR="00E95EAE" w:rsidRDefault="00E95EAE" w:rsidP="00F62BB1">
      <w:pPr>
        <w:pStyle w:val="ListParagraph"/>
        <w:numPr>
          <w:ilvl w:val="0"/>
          <w:numId w:val="27"/>
        </w:numPr>
      </w:pPr>
      <w:r>
        <w:t xml:space="preserve">What does this tell us about the relationship between </w:t>
      </w:r>
      <w:r w:rsidRPr="004B3BF6">
        <w:rPr>
          <w:position w:val="-10"/>
        </w:rPr>
        <w:object w:dxaOrig="540" w:dyaOrig="320" w14:anchorId="1D4E2E50">
          <v:shape id="_x0000_i1982" type="#_x0000_t75" style="width:27pt;height:15pt" o:ole="">
            <v:imagedata r:id="rId1992" o:title=""/>
          </v:shape>
          <o:OLEObject Type="Embed" ProgID="Equation.3" ShapeID="_x0000_i1982" DrawAspect="Content" ObjectID="_1718714998" r:id="rId1993"/>
        </w:object>
      </w:r>
      <w:r>
        <w:t xml:space="preserve"> and </w:t>
      </w:r>
      <w:r w:rsidRPr="004B3BF6">
        <w:rPr>
          <w:position w:val="-10"/>
        </w:rPr>
        <w:object w:dxaOrig="520" w:dyaOrig="320" w14:anchorId="5B537346">
          <v:shape id="_x0000_i1983" type="#_x0000_t75" style="width:25.5pt;height:15pt" o:ole="">
            <v:imagedata r:id="rId1994" o:title=""/>
          </v:shape>
          <o:OLEObject Type="Embed" ProgID="Equation.3" ShapeID="_x0000_i1983" DrawAspect="Content" ObjectID="_1718714999" r:id="rId1995"/>
        </w:object>
      </w:r>
      <w:r>
        <w:t>?</w:t>
      </w:r>
    </w:p>
    <w:p w14:paraId="5D071ADA" w14:textId="77777777" w:rsidR="00E95EAE" w:rsidRPr="004B3BF6" w:rsidRDefault="00E95EAE" w:rsidP="00E95EAE"/>
    <w:p w14:paraId="749E0558" w14:textId="77777777" w:rsidR="002124B3" w:rsidRPr="00E95EAE" w:rsidRDefault="002124B3" w:rsidP="00E95EAE"/>
    <w:sectPr w:rsidR="002124B3" w:rsidRPr="00E95EAE" w:rsidSect="00E95EAE">
      <w:headerReference w:type="default" r:id="rId1996"/>
      <w:pgSz w:w="12240" w:h="15840"/>
      <w:pgMar w:top="1440" w:right="1440" w:bottom="1440" w:left="1440" w:header="720" w:footer="720" w:gutter="72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6F509C5" w14:textId="77777777" w:rsidR="004E3398" w:rsidRDefault="004E3398">
      <w:r>
        <w:separator/>
      </w:r>
    </w:p>
  </w:endnote>
  <w:endnote w:type="continuationSeparator" w:id="0">
    <w:p w14:paraId="7764E9CE" w14:textId="77777777" w:rsidR="004E3398" w:rsidRDefault="004E339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Trebuchet MS">
    <w:panose1 w:val="020B0603020202020204"/>
    <w:charset w:val="00"/>
    <w:family w:val="swiss"/>
    <w:pitch w:val="variable"/>
    <w:sig w:usb0="00000687" w:usb1="00000000" w:usb2="00000000" w:usb3="00000000" w:csb0="0000009F" w:csb1="00000000"/>
  </w:font>
  <w:font w:name="Bookman-Light">
    <w:panose1 w:val="00000000000000000000"/>
    <w:charset w:val="00"/>
    <w:family w:val="auto"/>
    <w:notTrueType/>
    <w:pitch w:val="default"/>
    <w:sig w:usb0="00000003" w:usb1="00000000" w:usb2="00000000" w:usb3="00000000" w:csb0="00000001" w:csb1="00000000"/>
  </w:font>
  <w:font w:name="eufm10">
    <w:panose1 w:val="020B0500000000000000"/>
    <w:charset w:val="00"/>
    <w:family w:val="swiss"/>
    <w:pitch w:val="variable"/>
    <w:sig w:usb0="00000003" w:usb1="00000000" w:usb2="00000000" w:usb3="00000000" w:csb0="00000001" w:csb1="00000000"/>
  </w:font>
  <w:font w:name="eurm10">
    <w:panose1 w:val="020B0500000000000000"/>
    <w:charset w:val="00"/>
    <w:family w:val="swiss"/>
    <w:pitch w:val="variable"/>
    <w:sig w:usb0="00000003" w:usb1="00000000" w:usb2="00000000" w:usb3="00000000" w:csb0="00000001" w:csb1="00000000"/>
  </w:font>
  <w:font w:name="cmsy10">
    <w:panose1 w:val="020B0500000000000000"/>
    <w:charset w:val="00"/>
    <w:family w:val="swiss"/>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8B11EA" w14:textId="77777777" w:rsidR="00B763AF" w:rsidRDefault="00B763A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8B7C83" w14:textId="77777777" w:rsidR="00B763AF" w:rsidRDefault="00B763A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4B0E64" w14:textId="77777777" w:rsidR="00233F84" w:rsidRDefault="00233F84" w:rsidP="00DD1274">
    <w:pPr>
      <w:pStyle w:val="Footer"/>
      <w:rPr>
        <w:sz w:val="20"/>
        <w:szCs w:val="20"/>
      </w:rPr>
    </w:pPr>
    <w:r w:rsidRPr="00DD1274">
      <w:rPr>
        <w:sz w:val="20"/>
        <w:szCs w:val="20"/>
      </w:rPr>
      <w:t xml:space="preserve">This chapter is part of </w:t>
    </w:r>
    <w:r w:rsidRPr="00DD1274">
      <w:rPr>
        <w:i/>
        <w:sz w:val="20"/>
        <w:szCs w:val="20"/>
      </w:rPr>
      <w:t>Precalculus: An Investigation of Functions</w:t>
    </w:r>
    <w:r w:rsidRPr="00DD1274">
      <w:rPr>
        <w:sz w:val="20"/>
        <w:szCs w:val="20"/>
      </w:rPr>
      <w:t xml:space="preserve"> © Lippman </w:t>
    </w:r>
    <w:r>
      <w:rPr>
        <w:sz w:val="20"/>
        <w:szCs w:val="20"/>
      </w:rPr>
      <w:t>&amp;</w:t>
    </w:r>
    <w:r w:rsidRPr="00DD1274">
      <w:rPr>
        <w:sz w:val="20"/>
        <w:szCs w:val="20"/>
      </w:rPr>
      <w:t xml:space="preserve"> Rasmussen 20</w:t>
    </w:r>
    <w:r w:rsidR="00B763AF">
      <w:rPr>
        <w:sz w:val="20"/>
        <w:szCs w:val="20"/>
      </w:rPr>
      <w:t>20</w:t>
    </w:r>
    <w:r w:rsidRPr="00DD1274">
      <w:rPr>
        <w:sz w:val="20"/>
        <w:szCs w:val="20"/>
      </w:rPr>
      <w:t xml:space="preserve">.  </w:t>
    </w:r>
  </w:p>
  <w:p w14:paraId="4873E1AD" w14:textId="77777777" w:rsidR="00233F84" w:rsidRPr="00DD1274" w:rsidRDefault="00233F84" w:rsidP="00DD1274">
    <w:pPr>
      <w:pStyle w:val="Footer"/>
      <w:rPr>
        <w:sz w:val="20"/>
        <w:szCs w:val="20"/>
      </w:rPr>
    </w:pPr>
    <w:r w:rsidRPr="00DD1274">
      <w:rPr>
        <w:sz w:val="20"/>
        <w:szCs w:val="20"/>
      </w:rPr>
      <w:t>This material is licensed under a Creative Commons CC-BY-SA license.</w:t>
    </w:r>
  </w:p>
  <w:p w14:paraId="20A59167" w14:textId="77777777" w:rsidR="00233F84" w:rsidRDefault="00233F8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9FC194F" w14:textId="77777777" w:rsidR="004E3398" w:rsidRDefault="004E3398">
      <w:r>
        <w:separator/>
      </w:r>
    </w:p>
  </w:footnote>
  <w:footnote w:type="continuationSeparator" w:id="0">
    <w:p w14:paraId="2EDC7490" w14:textId="77777777" w:rsidR="004E3398" w:rsidRDefault="004E3398">
      <w:r>
        <w:continuationSeparator/>
      </w:r>
    </w:p>
  </w:footnote>
  <w:footnote w:id="1">
    <w:p w14:paraId="14BF46A1" w14:textId="77777777" w:rsidR="00233F84" w:rsidRDefault="00233F84" w:rsidP="00E95EAE">
      <w:pPr>
        <w:pStyle w:val="FootnoteText"/>
      </w:pPr>
      <w:r>
        <w:rPr>
          <w:rStyle w:val="FootnoteReference"/>
        </w:rPr>
        <w:footnoteRef/>
      </w:r>
      <w:r>
        <w:t xml:space="preserve"> </w:t>
      </w:r>
      <w:hyperlink r:id="rId1" w:history="1">
        <w:r w:rsidRPr="00E03602">
          <w:rPr>
            <w:rStyle w:val="Hyperlink"/>
          </w:rPr>
          <w:t>http://en.wikipedia.org/wiki/Tree</w:t>
        </w:r>
      </w:hyperlink>
      <w:r>
        <w:t>, retrieved July 19, 2010</w:t>
      </w:r>
    </w:p>
  </w:footnote>
  <w:footnote w:id="2">
    <w:p w14:paraId="090556B9" w14:textId="196A61D1" w:rsidR="00233F84" w:rsidRDefault="00233F84" w:rsidP="00E95EAE">
      <w:pPr>
        <w:pStyle w:val="FootnoteText"/>
      </w:pPr>
      <w:r>
        <w:rPr>
          <w:rStyle w:val="FootnoteReference"/>
        </w:rPr>
        <w:footnoteRef/>
      </w:r>
      <w:hyperlink r:id="rId2" w:history="1">
        <w:r w:rsidRPr="00E5375D">
          <w:rPr>
            <w:rStyle w:val="Hyperlink"/>
          </w:rPr>
          <w:t>https://pe.usps.com/text/dmm300/Notice123.htm</w:t>
        </w:r>
      </w:hyperlink>
      <w:r>
        <w:t xml:space="preserve">, retrieved </w:t>
      </w:r>
      <w:r w:rsidR="005A6E89">
        <w:t>July 7, 2022</w:t>
      </w:r>
    </w:p>
  </w:footnote>
  <w:footnote w:id="3">
    <w:p w14:paraId="2CDCAE95" w14:textId="77777777" w:rsidR="00233F84" w:rsidRDefault="00233F84" w:rsidP="00E95EAE">
      <w:pPr>
        <w:pStyle w:val="FootnoteText"/>
      </w:pPr>
      <w:r>
        <w:rPr>
          <w:rStyle w:val="FootnoteReference"/>
        </w:rPr>
        <w:footnoteRef/>
      </w:r>
      <w:r>
        <w:t xml:space="preserve"> </w:t>
      </w:r>
      <w:hyperlink r:id="rId3" w:history="1">
        <w:r w:rsidRPr="00E03602">
          <w:rPr>
            <w:rStyle w:val="Hyperlink"/>
          </w:rPr>
          <w:t>http://commons.wikimedia.org/wiki/File:Alaska_Crude_Oil_Production.PNG</w:t>
        </w:r>
      </w:hyperlink>
      <w:r>
        <w:t>, CC-BY-SA, July 19, 2010</w:t>
      </w:r>
    </w:p>
  </w:footnote>
  <w:footnote w:id="4">
    <w:p w14:paraId="29224686" w14:textId="77777777" w:rsidR="00233F84" w:rsidRDefault="00233F84" w:rsidP="00E95EAE">
      <w:r w:rsidRPr="007A3632">
        <w:rPr>
          <w:rStyle w:val="FootnoteReference"/>
        </w:rPr>
        <w:footnoteRef/>
      </w:r>
      <w:r>
        <w:rPr>
          <w:sz w:val="20"/>
          <w:szCs w:val="20"/>
        </w:rPr>
        <w:t xml:space="preserve"> </w:t>
      </w:r>
      <w:hyperlink r:id="rId4" w:history="1">
        <w:r w:rsidRPr="00287C29">
          <w:rPr>
            <w:rStyle w:val="Hyperlink"/>
            <w:sz w:val="20"/>
            <w:szCs w:val="20"/>
          </w:rPr>
          <w:t>https://www.pierce.ctc.edu/dist/tuition/ref/files/0910_tuition_rate.pdf</w:t>
        </w:r>
      </w:hyperlink>
      <w:r>
        <w:rPr>
          <w:sz w:val="20"/>
          <w:szCs w:val="20"/>
        </w:rPr>
        <w:t>, retrieved August 6, 2010</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BDF640" w14:textId="77777777" w:rsidR="00233F84" w:rsidRDefault="00233F84" w:rsidP="004A76E4">
    <w:pPr>
      <w:pStyle w:val="Header"/>
      <w:ind w:right="360"/>
    </w:pPr>
    <w:r>
      <w:rPr>
        <w:rStyle w:val="PageNumber"/>
      </w:rPr>
      <w:fldChar w:fldCharType="begin"/>
    </w:r>
    <w:r>
      <w:rPr>
        <w:rStyle w:val="PageNumber"/>
      </w:rPr>
      <w:instrText xml:space="preserve"> PAGE </w:instrText>
    </w:r>
    <w:r>
      <w:rPr>
        <w:rStyle w:val="PageNumber"/>
      </w:rPr>
      <w:fldChar w:fldCharType="separate"/>
    </w:r>
    <w:r>
      <w:rPr>
        <w:rStyle w:val="PageNumber"/>
        <w:noProof/>
      </w:rPr>
      <w:t>68</w:t>
    </w:r>
    <w:r>
      <w:rPr>
        <w:rStyle w:val="PageNumber"/>
      </w:rPr>
      <w:fldChar w:fldCharType="end"/>
    </w:r>
    <w:r>
      <w:rPr>
        <w:rStyle w:val="PageNumber"/>
      </w:rPr>
      <w:t xml:space="preserve">  Chapter 1</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E78363" w14:textId="77777777" w:rsidR="00233F84" w:rsidRDefault="00233F84" w:rsidP="001E4F66">
    <w:pPr>
      <w:pStyle w:val="Header"/>
      <w:framePr w:wrap="around" w:vAnchor="text" w:hAnchor="margin" w:xAlign="outside"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21</w:t>
    </w:r>
    <w:r>
      <w:rPr>
        <w:rStyle w:val="PageNumber"/>
      </w:rPr>
      <w:fldChar w:fldCharType="end"/>
    </w:r>
  </w:p>
  <w:p w14:paraId="3EA8406F" w14:textId="77777777" w:rsidR="00233F84" w:rsidRDefault="00233F84" w:rsidP="003359BC">
    <w:pPr>
      <w:pStyle w:val="Header"/>
      <w:ind w:right="720" w:firstLine="360"/>
      <w:jc w:val="right"/>
    </w:pPr>
    <w:r>
      <w:t>Section 1.1 Functions and Function Notation</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A63152" w14:textId="77777777" w:rsidR="00B763AF" w:rsidRDefault="00B763AF">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A7940E" w14:textId="77777777" w:rsidR="00233F84" w:rsidRDefault="00233F84" w:rsidP="001E4F66">
    <w:pPr>
      <w:pStyle w:val="Header"/>
      <w:framePr w:wrap="around" w:vAnchor="text" w:hAnchor="margin" w:xAlign="outside"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35</w:t>
    </w:r>
    <w:r>
      <w:rPr>
        <w:rStyle w:val="PageNumber"/>
      </w:rPr>
      <w:fldChar w:fldCharType="end"/>
    </w:r>
  </w:p>
  <w:p w14:paraId="6DE7A324" w14:textId="77777777" w:rsidR="00233F84" w:rsidRDefault="00233F84" w:rsidP="003359BC">
    <w:pPr>
      <w:pStyle w:val="Header"/>
      <w:ind w:right="720" w:firstLine="360"/>
      <w:jc w:val="right"/>
    </w:pPr>
    <w:r>
      <w:t>Section 1.2 Domain and Range</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05F2F9" w14:textId="77777777" w:rsidR="00233F84" w:rsidRDefault="00233F84" w:rsidP="001E4F66">
    <w:pPr>
      <w:pStyle w:val="Header"/>
      <w:framePr w:wrap="around" w:vAnchor="text" w:hAnchor="margin" w:xAlign="outside"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49</w:t>
    </w:r>
    <w:r>
      <w:rPr>
        <w:rStyle w:val="PageNumber"/>
      </w:rPr>
      <w:fldChar w:fldCharType="end"/>
    </w:r>
  </w:p>
  <w:p w14:paraId="7D470070" w14:textId="77777777" w:rsidR="00233F84" w:rsidRDefault="00233F84" w:rsidP="003359BC">
    <w:pPr>
      <w:pStyle w:val="Header"/>
      <w:ind w:right="720" w:firstLine="360"/>
      <w:jc w:val="right"/>
    </w:pPr>
    <w:r>
      <w:t>Section 1.3 Rates of Change and Behavior of Graphs</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6FFB99" w14:textId="77777777" w:rsidR="00233F84" w:rsidRDefault="00233F84" w:rsidP="001E4F66">
    <w:pPr>
      <w:pStyle w:val="Header"/>
      <w:framePr w:wrap="around" w:vAnchor="text" w:hAnchor="margin" w:xAlign="outside"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63</w:t>
    </w:r>
    <w:r>
      <w:rPr>
        <w:rStyle w:val="PageNumber"/>
      </w:rPr>
      <w:fldChar w:fldCharType="end"/>
    </w:r>
  </w:p>
  <w:p w14:paraId="3113DB39" w14:textId="77777777" w:rsidR="00233F84" w:rsidRDefault="00233F84" w:rsidP="003359BC">
    <w:pPr>
      <w:pStyle w:val="Header"/>
      <w:ind w:right="720" w:firstLine="360"/>
      <w:jc w:val="right"/>
    </w:pPr>
    <w:r>
      <w:t>Section 1.4 Composition of Functions</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2A9D5C" w14:textId="77777777" w:rsidR="00233F84" w:rsidRDefault="00233F84" w:rsidP="001E4F66">
    <w:pPr>
      <w:pStyle w:val="Header"/>
      <w:framePr w:wrap="around" w:vAnchor="text" w:hAnchor="margin" w:xAlign="outside"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69</w:t>
    </w:r>
    <w:r>
      <w:rPr>
        <w:rStyle w:val="PageNumber"/>
      </w:rPr>
      <w:fldChar w:fldCharType="end"/>
    </w:r>
  </w:p>
  <w:p w14:paraId="61E3B21B" w14:textId="77777777" w:rsidR="00233F84" w:rsidRDefault="00233F84" w:rsidP="003359BC">
    <w:pPr>
      <w:pStyle w:val="Header"/>
      <w:ind w:right="720" w:firstLine="360"/>
      <w:jc w:val="right"/>
    </w:pPr>
    <w:r>
      <w:t>Section 1.5 Transformation of Functions</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3587F4" w14:textId="77777777" w:rsidR="00233F84" w:rsidRDefault="00233F84" w:rsidP="001E4F66">
    <w:pPr>
      <w:pStyle w:val="Header"/>
      <w:framePr w:wrap="around" w:vAnchor="text" w:hAnchor="margin" w:xAlign="outside"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97</w:t>
    </w:r>
    <w:r>
      <w:rPr>
        <w:rStyle w:val="PageNumber"/>
      </w:rPr>
      <w:fldChar w:fldCharType="end"/>
    </w:r>
  </w:p>
  <w:p w14:paraId="3EAD60CD" w14:textId="77777777" w:rsidR="00233F84" w:rsidRDefault="00233F84" w:rsidP="003359BC">
    <w:pPr>
      <w:pStyle w:val="Header"/>
      <w:ind w:right="720" w:firstLine="360"/>
      <w:jc w:val="right"/>
    </w:pPr>
    <w:r>
      <w:t>Section 1.6 Inverse Functions</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9C6FA0" w14:textId="77777777" w:rsidR="00233F84" w:rsidRDefault="00233F84" w:rsidP="001E4F66">
    <w:pPr>
      <w:pStyle w:val="Header"/>
      <w:framePr w:wrap="around" w:vAnchor="text" w:hAnchor="margin" w:xAlign="outside"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99</w:t>
    </w:r>
    <w:r>
      <w:rPr>
        <w:rStyle w:val="PageNumber"/>
      </w:rPr>
      <w:fldChar w:fldCharType="end"/>
    </w:r>
  </w:p>
  <w:p w14:paraId="1D73270B" w14:textId="77777777" w:rsidR="00233F84" w:rsidRDefault="00233F84" w:rsidP="004A76E4">
    <w:pPr>
      <w:pStyle w:val="Header"/>
      <w:ind w:right="360" w:firstLine="360"/>
      <w:jc w:val="right"/>
    </w:pPr>
    <w:r>
      <w:t>Section 1.6 Inverse Functions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37542"/>
    <w:multiLevelType w:val="hybridMultilevel"/>
    <w:tmpl w:val="878C762E"/>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06DF3A69"/>
    <w:multiLevelType w:val="hybridMultilevel"/>
    <w:tmpl w:val="017C2CD4"/>
    <w:lvl w:ilvl="0" w:tplc="04090019">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 w15:restartNumberingAfterBreak="0">
    <w:nsid w:val="08E744C0"/>
    <w:multiLevelType w:val="hybridMultilevel"/>
    <w:tmpl w:val="B0706E8E"/>
    <w:lvl w:ilvl="0" w:tplc="404C3990">
      <w:start w:val="5"/>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0CC20DC2"/>
    <w:multiLevelType w:val="hybridMultilevel"/>
    <w:tmpl w:val="E0DC0DB4"/>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0CFD0198"/>
    <w:multiLevelType w:val="hybridMultilevel"/>
    <w:tmpl w:val="84784E5E"/>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0FC41110"/>
    <w:multiLevelType w:val="hybridMultilevel"/>
    <w:tmpl w:val="E0DC0DB4"/>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183143C3"/>
    <w:multiLevelType w:val="hybridMultilevel"/>
    <w:tmpl w:val="9D928F6E"/>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20284FDE"/>
    <w:multiLevelType w:val="hybridMultilevel"/>
    <w:tmpl w:val="6D5A6CF6"/>
    <w:lvl w:ilvl="0" w:tplc="573E4706">
      <w:start w:val="27"/>
      <w:numFmt w:val="decimal"/>
      <w:lvlText w:val="%1."/>
      <w:lvlJc w:val="left"/>
      <w:pPr>
        <w:ind w:left="36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2A12F55"/>
    <w:multiLevelType w:val="hybridMultilevel"/>
    <w:tmpl w:val="263E6FCE"/>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2A9713CE"/>
    <w:multiLevelType w:val="hybridMultilevel"/>
    <w:tmpl w:val="E76800A6"/>
    <w:lvl w:ilvl="0" w:tplc="F72E3922">
      <w:start w:val="40"/>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C0E5E55"/>
    <w:multiLevelType w:val="hybridMultilevel"/>
    <w:tmpl w:val="DB026BF0"/>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32A34283"/>
    <w:multiLevelType w:val="hybridMultilevel"/>
    <w:tmpl w:val="4D24D598"/>
    <w:lvl w:ilvl="0" w:tplc="573E4706">
      <w:start w:val="27"/>
      <w:numFmt w:val="decimal"/>
      <w:lvlText w:val="%1."/>
      <w:lvlJc w:val="left"/>
      <w:pPr>
        <w:ind w:left="36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2D54F6C"/>
    <w:multiLevelType w:val="hybridMultilevel"/>
    <w:tmpl w:val="CC2891A4"/>
    <w:lvl w:ilvl="0" w:tplc="25B6004C">
      <w:start w:val="1"/>
      <w:numFmt w:val="decimal"/>
      <w:lvlText w:val="%1."/>
      <w:lvlJc w:val="left"/>
      <w:pPr>
        <w:ind w:left="504" w:hanging="360"/>
      </w:pPr>
      <w:rPr>
        <w:rFonts w:hint="default"/>
      </w:rPr>
    </w:lvl>
    <w:lvl w:ilvl="1" w:tplc="04090019" w:tentative="1">
      <w:start w:val="1"/>
      <w:numFmt w:val="lowerLetter"/>
      <w:lvlText w:val="%2."/>
      <w:lvlJc w:val="left"/>
      <w:pPr>
        <w:ind w:left="1224" w:hanging="360"/>
      </w:pPr>
    </w:lvl>
    <w:lvl w:ilvl="2" w:tplc="0409001B" w:tentative="1">
      <w:start w:val="1"/>
      <w:numFmt w:val="lowerRoman"/>
      <w:lvlText w:val="%3."/>
      <w:lvlJc w:val="right"/>
      <w:pPr>
        <w:ind w:left="1944" w:hanging="180"/>
      </w:pPr>
    </w:lvl>
    <w:lvl w:ilvl="3" w:tplc="0409000F" w:tentative="1">
      <w:start w:val="1"/>
      <w:numFmt w:val="decimal"/>
      <w:lvlText w:val="%4."/>
      <w:lvlJc w:val="left"/>
      <w:pPr>
        <w:ind w:left="2664" w:hanging="360"/>
      </w:pPr>
    </w:lvl>
    <w:lvl w:ilvl="4" w:tplc="04090019" w:tentative="1">
      <w:start w:val="1"/>
      <w:numFmt w:val="lowerLetter"/>
      <w:lvlText w:val="%5."/>
      <w:lvlJc w:val="left"/>
      <w:pPr>
        <w:ind w:left="3384" w:hanging="360"/>
      </w:pPr>
    </w:lvl>
    <w:lvl w:ilvl="5" w:tplc="0409001B" w:tentative="1">
      <w:start w:val="1"/>
      <w:numFmt w:val="lowerRoman"/>
      <w:lvlText w:val="%6."/>
      <w:lvlJc w:val="right"/>
      <w:pPr>
        <w:ind w:left="4104" w:hanging="180"/>
      </w:pPr>
    </w:lvl>
    <w:lvl w:ilvl="6" w:tplc="0409000F" w:tentative="1">
      <w:start w:val="1"/>
      <w:numFmt w:val="decimal"/>
      <w:lvlText w:val="%7."/>
      <w:lvlJc w:val="left"/>
      <w:pPr>
        <w:ind w:left="4824" w:hanging="360"/>
      </w:pPr>
    </w:lvl>
    <w:lvl w:ilvl="7" w:tplc="04090019" w:tentative="1">
      <w:start w:val="1"/>
      <w:numFmt w:val="lowerLetter"/>
      <w:lvlText w:val="%8."/>
      <w:lvlJc w:val="left"/>
      <w:pPr>
        <w:ind w:left="5544" w:hanging="360"/>
      </w:pPr>
    </w:lvl>
    <w:lvl w:ilvl="8" w:tplc="0409001B" w:tentative="1">
      <w:start w:val="1"/>
      <w:numFmt w:val="lowerRoman"/>
      <w:lvlText w:val="%9."/>
      <w:lvlJc w:val="right"/>
      <w:pPr>
        <w:ind w:left="6264" w:hanging="180"/>
      </w:pPr>
    </w:lvl>
  </w:abstractNum>
  <w:abstractNum w:abstractNumId="13" w15:restartNumberingAfterBreak="0">
    <w:nsid w:val="36CF6C78"/>
    <w:multiLevelType w:val="multilevel"/>
    <w:tmpl w:val="28C8C46E"/>
    <w:lvl w:ilvl="0">
      <w:start w:val="31"/>
      <w:numFmt w:val="decimal"/>
      <w:lvlText w:val="%1."/>
      <w:lvlJc w:val="left"/>
      <w:pPr>
        <w:tabs>
          <w:tab w:val="num" w:pos="360"/>
        </w:tabs>
        <w:ind w:left="360" w:hanging="360"/>
      </w:pPr>
      <w:rPr>
        <w:rFonts w:hint="default"/>
      </w:rPr>
    </w:lvl>
    <w:lvl w:ilvl="1">
      <w:start w:val="1"/>
      <w:numFmt w:val="lowerLetter"/>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rPr>
    </w:lvl>
    <w:lvl w:ilvl="3">
      <w:start w:val="1"/>
      <w:numFmt w:val="decimal"/>
      <w:lvlText w:val="%4."/>
      <w:lvlJc w:val="left"/>
      <w:pPr>
        <w:tabs>
          <w:tab w:val="num" w:pos="2520"/>
        </w:tabs>
        <w:ind w:left="2520" w:hanging="360"/>
      </w:pPr>
      <w:rPr>
        <w:rFonts w:hint="default"/>
      </w:rPr>
    </w:lvl>
    <w:lvl w:ilvl="4">
      <w:start w:val="1"/>
      <w:numFmt w:val="decimal"/>
      <w:lvlText w:val="%5."/>
      <w:lvlJc w:val="left"/>
      <w:pPr>
        <w:tabs>
          <w:tab w:val="num" w:pos="3240"/>
        </w:tabs>
        <w:ind w:left="3240" w:hanging="360"/>
      </w:pPr>
      <w:rPr>
        <w:rFonts w:hint="default"/>
      </w:rPr>
    </w:lvl>
    <w:lvl w:ilvl="5">
      <w:start w:val="1"/>
      <w:numFmt w:val="decimal"/>
      <w:lvlText w:val="%6."/>
      <w:lvlJc w:val="left"/>
      <w:pPr>
        <w:tabs>
          <w:tab w:val="num" w:pos="3960"/>
        </w:tabs>
        <w:ind w:left="396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14" w15:restartNumberingAfterBreak="0">
    <w:nsid w:val="39D13BF1"/>
    <w:multiLevelType w:val="hybridMultilevel"/>
    <w:tmpl w:val="9BC67BC4"/>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15:restartNumberingAfterBreak="0">
    <w:nsid w:val="40B65693"/>
    <w:multiLevelType w:val="hybridMultilevel"/>
    <w:tmpl w:val="4176B4D2"/>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15:restartNumberingAfterBreak="0">
    <w:nsid w:val="44F4133D"/>
    <w:multiLevelType w:val="multilevel"/>
    <w:tmpl w:val="197C020C"/>
    <w:lvl w:ilvl="0">
      <w:start w:val="1"/>
      <w:numFmt w:val="lowerRoman"/>
      <w:lvlText w:val="%1."/>
      <w:lvlJc w:val="righ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CB75A2C"/>
    <w:multiLevelType w:val="hybridMultilevel"/>
    <w:tmpl w:val="2AA2D946"/>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 w15:restartNumberingAfterBreak="0">
    <w:nsid w:val="4F5006F2"/>
    <w:multiLevelType w:val="multilevel"/>
    <w:tmpl w:val="94E47FD6"/>
    <w:lvl w:ilvl="0">
      <w:start w:val="1"/>
      <w:numFmt w:val="lowerLetter"/>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9" w15:restartNumberingAfterBreak="0">
    <w:nsid w:val="50312D68"/>
    <w:multiLevelType w:val="hybridMultilevel"/>
    <w:tmpl w:val="AA2CF208"/>
    <w:lvl w:ilvl="0" w:tplc="C0BA42F8">
      <w:start w:val="43"/>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28A4B63"/>
    <w:multiLevelType w:val="hybridMultilevel"/>
    <w:tmpl w:val="C3A4E3EA"/>
    <w:lvl w:ilvl="0" w:tplc="04090019">
      <w:start w:val="1"/>
      <w:numFmt w:val="lowerLetter"/>
      <w:lvlText w:val="%1."/>
      <w:lvlJc w:val="left"/>
      <w:pPr>
        <w:ind w:left="36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3384FA5"/>
    <w:multiLevelType w:val="hybridMultilevel"/>
    <w:tmpl w:val="42F413A6"/>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D1C455F"/>
    <w:multiLevelType w:val="hybridMultilevel"/>
    <w:tmpl w:val="8F4AA7B8"/>
    <w:lvl w:ilvl="0" w:tplc="D47AC72E">
      <w:start w:val="17"/>
      <w:numFmt w:val="decimal"/>
      <w:lvlText w:val="%1."/>
      <w:lvlJc w:val="left"/>
      <w:pPr>
        <w:ind w:left="36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E676BD0"/>
    <w:multiLevelType w:val="hybridMultilevel"/>
    <w:tmpl w:val="4BB0FB3C"/>
    <w:lvl w:ilvl="0" w:tplc="68367242">
      <w:start w:val="37"/>
      <w:numFmt w:val="decimal"/>
      <w:lvlText w:val="%1."/>
      <w:lvlJc w:val="left"/>
      <w:pPr>
        <w:ind w:left="36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0992B50"/>
    <w:multiLevelType w:val="hybridMultilevel"/>
    <w:tmpl w:val="CC488FDC"/>
    <w:lvl w:ilvl="0" w:tplc="11985E6C">
      <w:start w:val="5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2A40404"/>
    <w:multiLevelType w:val="multilevel"/>
    <w:tmpl w:val="26E8D6AA"/>
    <w:lvl w:ilvl="0">
      <w:start w:val="1"/>
      <w:numFmt w:val="lowerLetter"/>
      <w:lvlText w:val="%1."/>
      <w:lvlJc w:val="left"/>
      <w:pPr>
        <w:tabs>
          <w:tab w:val="num" w:pos="360"/>
        </w:tabs>
        <w:ind w:left="360" w:hanging="360"/>
      </w:pPr>
      <w:rPr>
        <w:rFonts w:hint="default"/>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rPr>
    </w:lvl>
    <w:lvl w:ilvl="3">
      <w:start w:val="1"/>
      <w:numFmt w:val="decimal"/>
      <w:lvlText w:val="%4."/>
      <w:lvlJc w:val="left"/>
      <w:pPr>
        <w:tabs>
          <w:tab w:val="num" w:pos="2520"/>
        </w:tabs>
        <w:ind w:left="2520" w:hanging="360"/>
      </w:pPr>
      <w:rPr>
        <w:rFonts w:hint="default"/>
      </w:rPr>
    </w:lvl>
    <w:lvl w:ilvl="4">
      <w:start w:val="1"/>
      <w:numFmt w:val="decimal"/>
      <w:lvlText w:val="%5."/>
      <w:lvlJc w:val="left"/>
      <w:pPr>
        <w:tabs>
          <w:tab w:val="num" w:pos="3240"/>
        </w:tabs>
        <w:ind w:left="3240" w:hanging="360"/>
      </w:pPr>
      <w:rPr>
        <w:rFonts w:hint="default"/>
      </w:rPr>
    </w:lvl>
    <w:lvl w:ilvl="5">
      <w:start w:val="1"/>
      <w:numFmt w:val="decimal"/>
      <w:lvlText w:val="%6."/>
      <w:lvlJc w:val="left"/>
      <w:pPr>
        <w:tabs>
          <w:tab w:val="num" w:pos="3960"/>
        </w:tabs>
        <w:ind w:left="396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26" w15:restartNumberingAfterBreak="0">
    <w:nsid w:val="636742A7"/>
    <w:multiLevelType w:val="multilevel"/>
    <w:tmpl w:val="3A367404"/>
    <w:lvl w:ilvl="0">
      <w:start w:val="21"/>
      <w:numFmt w:val="decimal"/>
      <w:lvlText w:val="%1."/>
      <w:lvlJc w:val="left"/>
      <w:pPr>
        <w:tabs>
          <w:tab w:val="num" w:pos="360"/>
        </w:tabs>
        <w:ind w:left="360" w:hanging="360"/>
      </w:pPr>
      <w:rPr>
        <w:rFonts w:hint="default"/>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rPr>
    </w:lvl>
    <w:lvl w:ilvl="3">
      <w:start w:val="1"/>
      <w:numFmt w:val="decimal"/>
      <w:lvlText w:val="%4."/>
      <w:lvlJc w:val="left"/>
      <w:pPr>
        <w:tabs>
          <w:tab w:val="num" w:pos="2520"/>
        </w:tabs>
        <w:ind w:left="2520" w:hanging="360"/>
      </w:pPr>
      <w:rPr>
        <w:rFonts w:hint="default"/>
      </w:rPr>
    </w:lvl>
    <w:lvl w:ilvl="4">
      <w:start w:val="1"/>
      <w:numFmt w:val="decimal"/>
      <w:lvlText w:val="%5."/>
      <w:lvlJc w:val="left"/>
      <w:pPr>
        <w:tabs>
          <w:tab w:val="num" w:pos="3240"/>
        </w:tabs>
        <w:ind w:left="3240" w:hanging="360"/>
      </w:pPr>
      <w:rPr>
        <w:rFonts w:hint="default"/>
      </w:rPr>
    </w:lvl>
    <w:lvl w:ilvl="5">
      <w:start w:val="1"/>
      <w:numFmt w:val="decimal"/>
      <w:lvlText w:val="%6."/>
      <w:lvlJc w:val="left"/>
      <w:pPr>
        <w:tabs>
          <w:tab w:val="num" w:pos="3960"/>
        </w:tabs>
        <w:ind w:left="396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27" w15:restartNumberingAfterBreak="0">
    <w:nsid w:val="66423C05"/>
    <w:multiLevelType w:val="multilevel"/>
    <w:tmpl w:val="2E2A7136"/>
    <w:lvl w:ilvl="0">
      <w:start w:val="17"/>
      <w:numFmt w:val="decimal"/>
      <w:lvlText w:val="%1."/>
      <w:lvlJc w:val="left"/>
      <w:pPr>
        <w:tabs>
          <w:tab w:val="num" w:pos="360"/>
        </w:tabs>
        <w:ind w:left="360" w:hanging="360"/>
      </w:pPr>
      <w:rPr>
        <w:rFonts w:hint="default"/>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rPr>
    </w:lvl>
    <w:lvl w:ilvl="3">
      <w:start w:val="1"/>
      <w:numFmt w:val="decimal"/>
      <w:lvlText w:val="%4."/>
      <w:lvlJc w:val="left"/>
      <w:pPr>
        <w:tabs>
          <w:tab w:val="num" w:pos="2520"/>
        </w:tabs>
        <w:ind w:left="2520" w:hanging="360"/>
      </w:pPr>
      <w:rPr>
        <w:rFonts w:hint="default"/>
      </w:rPr>
    </w:lvl>
    <w:lvl w:ilvl="4">
      <w:start w:val="1"/>
      <w:numFmt w:val="decimal"/>
      <w:lvlText w:val="%5."/>
      <w:lvlJc w:val="left"/>
      <w:pPr>
        <w:tabs>
          <w:tab w:val="num" w:pos="3240"/>
        </w:tabs>
        <w:ind w:left="3240" w:hanging="360"/>
      </w:pPr>
      <w:rPr>
        <w:rFonts w:hint="default"/>
      </w:rPr>
    </w:lvl>
    <w:lvl w:ilvl="5">
      <w:start w:val="1"/>
      <w:numFmt w:val="decimal"/>
      <w:lvlText w:val="%6."/>
      <w:lvlJc w:val="left"/>
      <w:pPr>
        <w:tabs>
          <w:tab w:val="num" w:pos="3960"/>
        </w:tabs>
        <w:ind w:left="396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28" w15:restartNumberingAfterBreak="0">
    <w:nsid w:val="69256FC9"/>
    <w:multiLevelType w:val="hybridMultilevel"/>
    <w:tmpl w:val="9BC67BC4"/>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9" w15:restartNumberingAfterBreak="0">
    <w:nsid w:val="69314048"/>
    <w:multiLevelType w:val="hybridMultilevel"/>
    <w:tmpl w:val="AC8E4326"/>
    <w:lvl w:ilvl="0" w:tplc="CE24F2EA">
      <w:start w:val="1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 w15:restartNumberingAfterBreak="0">
    <w:nsid w:val="6AEF2A37"/>
    <w:multiLevelType w:val="hybridMultilevel"/>
    <w:tmpl w:val="8A8A5D86"/>
    <w:lvl w:ilvl="0" w:tplc="333E1B04">
      <w:start w:val="43"/>
      <w:numFmt w:val="decimal"/>
      <w:lvlText w:val="%1."/>
      <w:lvlJc w:val="left"/>
      <w:pPr>
        <w:ind w:left="36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C507494"/>
    <w:multiLevelType w:val="hybridMultilevel"/>
    <w:tmpl w:val="50404220"/>
    <w:lvl w:ilvl="0" w:tplc="823CA59C">
      <w:start w:val="19"/>
      <w:numFmt w:val="decimal"/>
      <w:lvlText w:val="%1."/>
      <w:lvlJc w:val="left"/>
      <w:pPr>
        <w:ind w:left="36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56748CC"/>
    <w:multiLevelType w:val="hybridMultilevel"/>
    <w:tmpl w:val="D6A03A2C"/>
    <w:lvl w:ilvl="0" w:tplc="9C529E50">
      <w:start w:val="41"/>
      <w:numFmt w:val="decimal"/>
      <w:lvlText w:val="%1."/>
      <w:lvlJc w:val="left"/>
      <w:pPr>
        <w:ind w:left="1440" w:hanging="360"/>
      </w:pPr>
      <w:rPr>
        <w:rFonts w:ascii="Times New Roman" w:eastAsia="Calibri" w:hAnsi="Times New Roman" w:cs="Times New Roman" w:hint="default"/>
        <w:i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5E363EE"/>
    <w:multiLevelType w:val="hybridMultilevel"/>
    <w:tmpl w:val="3182BC92"/>
    <w:lvl w:ilvl="0" w:tplc="A8205264">
      <w:start w:val="1"/>
      <w:numFmt w:val="decimal"/>
      <w:lvlText w:val="%1."/>
      <w:lvlJc w:val="left"/>
      <w:pPr>
        <w:ind w:left="504" w:hanging="360"/>
      </w:pPr>
      <w:rPr>
        <w:rFonts w:hint="default"/>
      </w:rPr>
    </w:lvl>
    <w:lvl w:ilvl="1" w:tplc="04090019" w:tentative="1">
      <w:start w:val="1"/>
      <w:numFmt w:val="lowerLetter"/>
      <w:lvlText w:val="%2."/>
      <w:lvlJc w:val="left"/>
      <w:pPr>
        <w:ind w:left="1224" w:hanging="360"/>
      </w:pPr>
    </w:lvl>
    <w:lvl w:ilvl="2" w:tplc="0409001B" w:tentative="1">
      <w:start w:val="1"/>
      <w:numFmt w:val="lowerRoman"/>
      <w:lvlText w:val="%3."/>
      <w:lvlJc w:val="right"/>
      <w:pPr>
        <w:ind w:left="1944" w:hanging="180"/>
      </w:pPr>
    </w:lvl>
    <w:lvl w:ilvl="3" w:tplc="0409000F" w:tentative="1">
      <w:start w:val="1"/>
      <w:numFmt w:val="decimal"/>
      <w:lvlText w:val="%4."/>
      <w:lvlJc w:val="left"/>
      <w:pPr>
        <w:ind w:left="2664" w:hanging="360"/>
      </w:pPr>
    </w:lvl>
    <w:lvl w:ilvl="4" w:tplc="04090019" w:tentative="1">
      <w:start w:val="1"/>
      <w:numFmt w:val="lowerLetter"/>
      <w:lvlText w:val="%5."/>
      <w:lvlJc w:val="left"/>
      <w:pPr>
        <w:ind w:left="3384" w:hanging="360"/>
      </w:pPr>
    </w:lvl>
    <w:lvl w:ilvl="5" w:tplc="0409001B" w:tentative="1">
      <w:start w:val="1"/>
      <w:numFmt w:val="lowerRoman"/>
      <w:lvlText w:val="%6."/>
      <w:lvlJc w:val="right"/>
      <w:pPr>
        <w:ind w:left="4104" w:hanging="180"/>
      </w:pPr>
    </w:lvl>
    <w:lvl w:ilvl="6" w:tplc="0409000F" w:tentative="1">
      <w:start w:val="1"/>
      <w:numFmt w:val="decimal"/>
      <w:lvlText w:val="%7."/>
      <w:lvlJc w:val="left"/>
      <w:pPr>
        <w:ind w:left="4824" w:hanging="360"/>
      </w:pPr>
    </w:lvl>
    <w:lvl w:ilvl="7" w:tplc="04090019" w:tentative="1">
      <w:start w:val="1"/>
      <w:numFmt w:val="lowerLetter"/>
      <w:lvlText w:val="%8."/>
      <w:lvlJc w:val="left"/>
      <w:pPr>
        <w:ind w:left="5544" w:hanging="360"/>
      </w:pPr>
    </w:lvl>
    <w:lvl w:ilvl="8" w:tplc="0409001B" w:tentative="1">
      <w:start w:val="1"/>
      <w:numFmt w:val="lowerRoman"/>
      <w:lvlText w:val="%9."/>
      <w:lvlJc w:val="right"/>
      <w:pPr>
        <w:ind w:left="6264" w:hanging="180"/>
      </w:pPr>
    </w:lvl>
  </w:abstractNum>
  <w:abstractNum w:abstractNumId="34" w15:restartNumberingAfterBreak="0">
    <w:nsid w:val="76C832C4"/>
    <w:multiLevelType w:val="hybridMultilevel"/>
    <w:tmpl w:val="9D9CEC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86A4818"/>
    <w:multiLevelType w:val="hybridMultilevel"/>
    <w:tmpl w:val="111A816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16cid:durableId="1217548500">
    <w:abstractNumId w:val="33"/>
  </w:num>
  <w:num w:numId="2" w16cid:durableId="462385652">
    <w:abstractNumId w:val="12"/>
  </w:num>
  <w:num w:numId="3" w16cid:durableId="1500462909">
    <w:abstractNumId w:val="35"/>
  </w:num>
  <w:num w:numId="4" w16cid:durableId="2103600411">
    <w:abstractNumId w:val="22"/>
  </w:num>
  <w:num w:numId="5" w16cid:durableId="1363438256">
    <w:abstractNumId w:val="31"/>
  </w:num>
  <w:num w:numId="6" w16cid:durableId="686565005">
    <w:abstractNumId w:val="23"/>
  </w:num>
  <w:num w:numId="7" w16cid:durableId="238685361">
    <w:abstractNumId w:val="20"/>
  </w:num>
  <w:num w:numId="8" w16cid:durableId="640842550">
    <w:abstractNumId w:val="16"/>
  </w:num>
  <w:num w:numId="9" w16cid:durableId="1129519994">
    <w:abstractNumId w:val="25"/>
  </w:num>
  <w:num w:numId="10" w16cid:durableId="747268690">
    <w:abstractNumId w:val="18"/>
  </w:num>
  <w:num w:numId="11" w16cid:durableId="1322392121">
    <w:abstractNumId w:val="2"/>
  </w:num>
  <w:num w:numId="12" w16cid:durableId="1036126441">
    <w:abstractNumId w:val="7"/>
  </w:num>
  <w:num w:numId="13" w16cid:durableId="1307007042">
    <w:abstractNumId w:val="11"/>
  </w:num>
  <w:num w:numId="14" w16cid:durableId="1780835802">
    <w:abstractNumId w:val="0"/>
  </w:num>
  <w:num w:numId="15" w16cid:durableId="174925989">
    <w:abstractNumId w:val="29"/>
  </w:num>
  <w:num w:numId="16" w16cid:durableId="1123887281">
    <w:abstractNumId w:val="15"/>
  </w:num>
  <w:num w:numId="17" w16cid:durableId="563491278">
    <w:abstractNumId w:val="24"/>
  </w:num>
  <w:num w:numId="18" w16cid:durableId="375396240">
    <w:abstractNumId w:val="21"/>
  </w:num>
  <w:num w:numId="19" w16cid:durableId="579143903">
    <w:abstractNumId w:val="27"/>
  </w:num>
  <w:num w:numId="20" w16cid:durableId="1502351748">
    <w:abstractNumId w:val="26"/>
  </w:num>
  <w:num w:numId="21" w16cid:durableId="1379235244">
    <w:abstractNumId w:val="13"/>
  </w:num>
  <w:num w:numId="22" w16cid:durableId="141044951">
    <w:abstractNumId w:val="10"/>
  </w:num>
  <w:num w:numId="23" w16cid:durableId="1330207367">
    <w:abstractNumId w:val="6"/>
  </w:num>
  <w:num w:numId="24" w16cid:durableId="688029078">
    <w:abstractNumId w:val="4"/>
  </w:num>
  <w:num w:numId="25" w16cid:durableId="1499417101">
    <w:abstractNumId w:val="8"/>
  </w:num>
  <w:num w:numId="26" w16cid:durableId="462356496">
    <w:abstractNumId w:val="3"/>
  </w:num>
  <w:num w:numId="27" w16cid:durableId="1221135756">
    <w:abstractNumId w:val="5"/>
  </w:num>
  <w:num w:numId="28" w16cid:durableId="1876501722">
    <w:abstractNumId w:val="9"/>
  </w:num>
  <w:num w:numId="29" w16cid:durableId="1992169570">
    <w:abstractNumId w:val="30"/>
  </w:num>
  <w:num w:numId="30" w16cid:durableId="389773531">
    <w:abstractNumId w:val="19"/>
  </w:num>
  <w:num w:numId="31" w16cid:durableId="60560375">
    <w:abstractNumId w:val="28"/>
  </w:num>
  <w:num w:numId="32" w16cid:durableId="1972055922">
    <w:abstractNumId w:val="14"/>
  </w:num>
  <w:num w:numId="33" w16cid:durableId="891427926">
    <w:abstractNumId w:val="32"/>
  </w:num>
  <w:num w:numId="34" w16cid:durableId="1161892930">
    <w:abstractNumId w:val="34"/>
  </w:num>
  <w:num w:numId="35" w16cid:durableId="902259177">
    <w:abstractNumId w:val="17"/>
  </w:num>
  <w:num w:numId="36" w16cid:durableId="763497464">
    <w:abstractNumId w:val="1"/>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mirrorMargins/>
  <w:activeWritingStyle w:appName="MSWord" w:lang="fr-FR" w:vendorID="64" w:dllVersion="6" w:nlCheck="1" w:checkStyle="0"/>
  <w:activeWritingStyle w:appName="MSWord" w:lang="en-US" w:vendorID="64" w:dllVersion="6" w:nlCheck="1" w:checkStyle="1"/>
  <w:activeWritingStyle w:appName="MSWord" w:lang="en-US" w:vendorID="64" w:dllVersion="0" w:nlCheck="1" w:checkStyle="0"/>
  <w:activeWritingStyle w:appName="MSWord" w:lang="fr-FR" w:vendorID="64" w:dllVersion="0" w:nlCheck="1" w:checkStyle="0"/>
  <w:proofState w:spelling="clean"/>
  <w:attachedTemplate r:id="rId1"/>
  <w:linkStyle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evenAndOddHeaders/>
  <w:drawingGridHorizontalSpacing w:val="12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C6082"/>
    <w:rsid w:val="00001286"/>
    <w:rsid w:val="00003E6E"/>
    <w:rsid w:val="00010438"/>
    <w:rsid w:val="00013B05"/>
    <w:rsid w:val="00014ABC"/>
    <w:rsid w:val="000170B0"/>
    <w:rsid w:val="0001738A"/>
    <w:rsid w:val="00025F02"/>
    <w:rsid w:val="00031746"/>
    <w:rsid w:val="000442FB"/>
    <w:rsid w:val="00045C00"/>
    <w:rsid w:val="00052017"/>
    <w:rsid w:val="00053464"/>
    <w:rsid w:val="000537F1"/>
    <w:rsid w:val="00067E33"/>
    <w:rsid w:val="00085119"/>
    <w:rsid w:val="0008645A"/>
    <w:rsid w:val="00090C33"/>
    <w:rsid w:val="00097B60"/>
    <w:rsid w:val="000A3296"/>
    <w:rsid w:val="000A6D2C"/>
    <w:rsid w:val="000A7798"/>
    <w:rsid w:val="000B207D"/>
    <w:rsid w:val="000C0F2F"/>
    <w:rsid w:val="000C2F2C"/>
    <w:rsid w:val="000C2FE2"/>
    <w:rsid w:val="000C5AC5"/>
    <w:rsid w:val="000C69E6"/>
    <w:rsid w:val="000D6B81"/>
    <w:rsid w:val="000E06A5"/>
    <w:rsid w:val="000E2236"/>
    <w:rsid w:val="000E2B2F"/>
    <w:rsid w:val="000E4622"/>
    <w:rsid w:val="000E4CDB"/>
    <w:rsid w:val="000F3AE2"/>
    <w:rsid w:val="0010215A"/>
    <w:rsid w:val="00106404"/>
    <w:rsid w:val="0010645A"/>
    <w:rsid w:val="00110397"/>
    <w:rsid w:val="00110F49"/>
    <w:rsid w:val="00112A0C"/>
    <w:rsid w:val="00124635"/>
    <w:rsid w:val="0012721B"/>
    <w:rsid w:val="001318B1"/>
    <w:rsid w:val="00133A5F"/>
    <w:rsid w:val="00144A47"/>
    <w:rsid w:val="00183ED0"/>
    <w:rsid w:val="00191F99"/>
    <w:rsid w:val="001A0C77"/>
    <w:rsid w:val="001B1BF7"/>
    <w:rsid w:val="001B399A"/>
    <w:rsid w:val="001B4BAD"/>
    <w:rsid w:val="001B5538"/>
    <w:rsid w:val="001B563E"/>
    <w:rsid w:val="001B59BE"/>
    <w:rsid w:val="001B5F52"/>
    <w:rsid w:val="001C10A4"/>
    <w:rsid w:val="001C40EB"/>
    <w:rsid w:val="001C44C5"/>
    <w:rsid w:val="001C64D7"/>
    <w:rsid w:val="001D48CF"/>
    <w:rsid w:val="001D6289"/>
    <w:rsid w:val="001D6C06"/>
    <w:rsid w:val="001E1DFE"/>
    <w:rsid w:val="001E4F66"/>
    <w:rsid w:val="001E5FE7"/>
    <w:rsid w:val="001E6FF2"/>
    <w:rsid w:val="001F2E4B"/>
    <w:rsid w:val="001F3CAB"/>
    <w:rsid w:val="001F7282"/>
    <w:rsid w:val="00204FE9"/>
    <w:rsid w:val="00206407"/>
    <w:rsid w:val="0020667A"/>
    <w:rsid w:val="002124B3"/>
    <w:rsid w:val="00214A85"/>
    <w:rsid w:val="002153BA"/>
    <w:rsid w:val="00223DD6"/>
    <w:rsid w:val="0023336C"/>
    <w:rsid w:val="00233F84"/>
    <w:rsid w:val="00236CD5"/>
    <w:rsid w:val="00244353"/>
    <w:rsid w:val="0024624D"/>
    <w:rsid w:val="00247062"/>
    <w:rsid w:val="002605BF"/>
    <w:rsid w:val="00260C0A"/>
    <w:rsid w:val="00271BC2"/>
    <w:rsid w:val="002723F5"/>
    <w:rsid w:val="00272E0C"/>
    <w:rsid w:val="00280B1D"/>
    <w:rsid w:val="0028432B"/>
    <w:rsid w:val="002958EC"/>
    <w:rsid w:val="002A2E8C"/>
    <w:rsid w:val="002A373D"/>
    <w:rsid w:val="002A3C6D"/>
    <w:rsid w:val="002A46B1"/>
    <w:rsid w:val="002B0675"/>
    <w:rsid w:val="002C1493"/>
    <w:rsid w:val="002D495F"/>
    <w:rsid w:val="002D61BF"/>
    <w:rsid w:val="002E0A76"/>
    <w:rsid w:val="002E1E26"/>
    <w:rsid w:val="002E3329"/>
    <w:rsid w:val="002F00DF"/>
    <w:rsid w:val="002F6757"/>
    <w:rsid w:val="002F685B"/>
    <w:rsid w:val="002F7C6E"/>
    <w:rsid w:val="0030307E"/>
    <w:rsid w:val="00303A68"/>
    <w:rsid w:val="00304353"/>
    <w:rsid w:val="003056F6"/>
    <w:rsid w:val="00312186"/>
    <w:rsid w:val="0031296C"/>
    <w:rsid w:val="00316854"/>
    <w:rsid w:val="0031706A"/>
    <w:rsid w:val="00317495"/>
    <w:rsid w:val="00317854"/>
    <w:rsid w:val="00325C26"/>
    <w:rsid w:val="0032760F"/>
    <w:rsid w:val="003359BC"/>
    <w:rsid w:val="0033649E"/>
    <w:rsid w:val="003406C9"/>
    <w:rsid w:val="00345550"/>
    <w:rsid w:val="003475E2"/>
    <w:rsid w:val="00351D16"/>
    <w:rsid w:val="00354ABE"/>
    <w:rsid w:val="00360E0E"/>
    <w:rsid w:val="003618F7"/>
    <w:rsid w:val="0036652D"/>
    <w:rsid w:val="00372858"/>
    <w:rsid w:val="0038125C"/>
    <w:rsid w:val="003A1F1B"/>
    <w:rsid w:val="003A6B51"/>
    <w:rsid w:val="003B39E6"/>
    <w:rsid w:val="003C1344"/>
    <w:rsid w:val="003C4A5F"/>
    <w:rsid w:val="003D1D84"/>
    <w:rsid w:val="003D4CBD"/>
    <w:rsid w:val="003E1BC4"/>
    <w:rsid w:val="003E364F"/>
    <w:rsid w:val="003F4116"/>
    <w:rsid w:val="003F4868"/>
    <w:rsid w:val="003F780B"/>
    <w:rsid w:val="00406C83"/>
    <w:rsid w:val="00417E9A"/>
    <w:rsid w:val="00422460"/>
    <w:rsid w:val="00426C7E"/>
    <w:rsid w:val="00427250"/>
    <w:rsid w:val="00430425"/>
    <w:rsid w:val="004369B8"/>
    <w:rsid w:val="00443690"/>
    <w:rsid w:val="004460AA"/>
    <w:rsid w:val="00447D61"/>
    <w:rsid w:val="004506FE"/>
    <w:rsid w:val="00452F81"/>
    <w:rsid w:val="00457FF5"/>
    <w:rsid w:val="0046203E"/>
    <w:rsid w:val="00466501"/>
    <w:rsid w:val="00473BCB"/>
    <w:rsid w:val="00476F74"/>
    <w:rsid w:val="00493463"/>
    <w:rsid w:val="004958CC"/>
    <w:rsid w:val="004A5AF9"/>
    <w:rsid w:val="004A691D"/>
    <w:rsid w:val="004A76E4"/>
    <w:rsid w:val="004B2FC5"/>
    <w:rsid w:val="004B36D8"/>
    <w:rsid w:val="004B4153"/>
    <w:rsid w:val="004B5866"/>
    <w:rsid w:val="004B642B"/>
    <w:rsid w:val="004C10A0"/>
    <w:rsid w:val="004C3303"/>
    <w:rsid w:val="004C3D2E"/>
    <w:rsid w:val="004C4953"/>
    <w:rsid w:val="004C52E7"/>
    <w:rsid w:val="004D18D0"/>
    <w:rsid w:val="004D2F1F"/>
    <w:rsid w:val="004D572F"/>
    <w:rsid w:val="004E01A3"/>
    <w:rsid w:val="004E14C2"/>
    <w:rsid w:val="004E3398"/>
    <w:rsid w:val="004E3807"/>
    <w:rsid w:val="004E385D"/>
    <w:rsid w:val="004F2F17"/>
    <w:rsid w:val="004F2FD4"/>
    <w:rsid w:val="004F6EDF"/>
    <w:rsid w:val="00517049"/>
    <w:rsid w:val="0053251B"/>
    <w:rsid w:val="00537B12"/>
    <w:rsid w:val="00540B56"/>
    <w:rsid w:val="0054415B"/>
    <w:rsid w:val="005459B8"/>
    <w:rsid w:val="005466E7"/>
    <w:rsid w:val="00556B0D"/>
    <w:rsid w:val="00571C42"/>
    <w:rsid w:val="00572826"/>
    <w:rsid w:val="0058335C"/>
    <w:rsid w:val="005854B2"/>
    <w:rsid w:val="00585836"/>
    <w:rsid w:val="0058685C"/>
    <w:rsid w:val="0059138F"/>
    <w:rsid w:val="00593F6D"/>
    <w:rsid w:val="0059614F"/>
    <w:rsid w:val="005A4A80"/>
    <w:rsid w:val="005A6E89"/>
    <w:rsid w:val="005B14C0"/>
    <w:rsid w:val="005B217C"/>
    <w:rsid w:val="005B3283"/>
    <w:rsid w:val="005D3AC9"/>
    <w:rsid w:val="005D54DE"/>
    <w:rsid w:val="005E42FB"/>
    <w:rsid w:val="005F15D1"/>
    <w:rsid w:val="0060210C"/>
    <w:rsid w:val="0060272B"/>
    <w:rsid w:val="00612D75"/>
    <w:rsid w:val="006166BD"/>
    <w:rsid w:val="00617C68"/>
    <w:rsid w:val="00626252"/>
    <w:rsid w:val="00635673"/>
    <w:rsid w:val="00637CD9"/>
    <w:rsid w:val="0065643D"/>
    <w:rsid w:val="00667272"/>
    <w:rsid w:val="0067258D"/>
    <w:rsid w:val="00672681"/>
    <w:rsid w:val="00677F9D"/>
    <w:rsid w:val="00691F57"/>
    <w:rsid w:val="006945EC"/>
    <w:rsid w:val="00697A30"/>
    <w:rsid w:val="006A0DB5"/>
    <w:rsid w:val="006A1329"/>
    <w:rsid w:val="006A6BD9"/>
    <w:rsid w:val="006A7A10"/>
    <w:rsid w:val="006B264B"/>
    <w:rsid w:val="006C1B09"/>
    <w:rsid w:val="006C2E48"/>
    <w:rsid w:val="006C574E"/>
    <w:rsid w:val="006C7EE7"/>
    <w:rsid w:val="006D22A0"/>
    <w:rsid w:val="006D4652"/>
    <w:rsid w:val="006E1DA6"/>
    <w:rsid w:val="006E29D3"/>
    <w:rsid w:val="006E5575"/>
    <w:rsid w:val="006E5CAC"/>
    <w:rsid w:val="006E6317"/>
    <w:rsid w:val="006F1B5F"/>
    <w:rsid w:val="006F3318"/>
    <w:rsid w:val="006F3CDB"/>
    <w:rsid w:val="006F7C6A"/>
    <w:rsid w:val="00715994"/>
    <w:rsid w:val="007163C9"/>
    <w:rsid w:val="00736C2C"/>
    <w:rsid w:val="00743F03"/>
    <w:rsid w:val="00745A0E"/>
    <w:rsid w:val="00751C07"/>
    <w:rsid w:val="00756607"/>
    <w:rsid w:val="00762773"/>
    <w:rsid w:val="00773CBE"/>
    <w:rsid w:val="00774F11"/>
    <w:rsid w:val="00792687"/>
    <w:rsid w:val="00797953"/>
    <w:rsid w:val="00797BBA"/>
    <w:rsid w:val="007A3632"/>
    <w:rsid w:val="007A387B"/>
    <w:rsid w:val="007A470D"/>
    <w:rsid w:val="007B252A"/>
    <w:rsid w:val="007B482F"/>
    <w:rsid w:val="007C4639"/>
    <w:rsid w:val="007C4A7F"/>
    <w:rsid w:val="007C5A39"/>
    <w:rsid w:val="007D6F4B"/>
    <w:rsid w:val="00800237"/>
    <w:rsid w:val="008056A3"/>
    <w:rsid w:val="0080610F"/>
    <w:rsid w:val="00806FD1"/>
    <w:rsid w:val="008236A5"/>
    <w:rsid w:val="0083031D"/>
    <w:rsid w:val="0083295A"/>
    <w:rsid w:val="008444B1"/>
    <w:rsid w:val="0084774E"/>
    <w:rsid w:val="00850725"/>
    <w:rsid w:val="00863B7B"/>
    <w:rsid w:val="00867EDC"/>
    <w:rsid w:val="00871EB7"/>
    <w:rsid w:val="008750DA"/>
    <w:rsid w:val="00877540"/>
    <w:rsid w:val="00892089"/>
    <w:rsid w:val="00892941"/>
    <w:rsid w:val="008A5C72"/>
    <w:rsid w:val="008B0994"/>
    <w:rsid w:val="008B54B1"/>
    <w:rsid w:val="008B6C7A"/>
    <w:rsid w:val="008C0E5D"/>
    <w:rsid w:val="008C117A"/>
    <w:rsid w:val="008C1F4D"/>
    <w:rsid w:val="008C2779"/>
    <w:rsid w:val="008D2166"/>
    <w:rsid w:val="008D4A44"/>
    <w:rsid w:val="008D4E00"/>
    <w:rsid w:val="008E47C0"/>
    <w:rsid w:val="008E48E5"/>
    <w:rsid w:val="008E7581"/>
    <w:rsid w:val="008F028F"/>
    <w:rsid w:val="008F3079"/>
    <w:rsid w:val="00905C02"/>
    <w:rsid w:val="00910A43"/>
    <w:rsid w:val="00914DEC"/>
    <w:rsid w:val="00917FC6"/>
    <w:rsid w:val="00922083"/>
    <w:rsid w:val="00927DEB"/>
    <w:rsid w:val="009356AC"/>
    <w:rsid w:val="009405AC"/>
    <w:rsid w:val="00942215"/>
    <w:rsid w:val="00947182"/>
    <w:rsid w:val="00952C8D"/>
    <w:rsid w:val="0096037D"/>
    <w:rsid w:val="0097179D"/>
    <w:rsid w:val="00987A07"/>
    <w:rsid w:val="00991907"/>
    <w:rsid w:val="00991D92"/>
    <w:rsid w:val="009974A1"/>
    <w:rsid w:val="009B0C3A"/>
    <w:rsid w:val="009B18E6"/>
    <w:rsid w:val="009C276E"/>
    <w:rsid w:val="009C4B50"/>
    <w:rsid w:val="009C7424"/>
    <w:rsid w:val="009D556A"/>
    <w:rsid w:val="009D793E"/>
    <w:rsid w:val="009E1107"/>
    <w:rsid w:val="009E16C6"/>
    <w:rsid w:val="009F3F41"/>
    <w:rsid w:val="00A0101E"/>
    <w:rsid w:val="00A01C3B"/>
    <w:rsid w:val="00A02243"/>
    <w:rsid w:val="00A06A58"/>
    <w:rsid w:val="00A172EC"/>
    <w:rsid w:val="00A1779F"/>
    <w:rsid w:val="00A17A17"/>
    <w:rsid w:val="00A23C6E"/>
    <w:rsid w:val="00A353B9"/>
    <w:rsid w:val="00A41C05"/>
    <w:rsid w:val="00A42953"/>
    <w:rsid w:val="00A43B8B"/>
    <w:rsid w:val="00A459E1"/>
    <w:rsid w:val="00A51BC8"/>
    <w:rsid w:val="00A6460B"/>
    <w:rsid w:val="00A6616E"/>
    <w:rsid w:val="00A726CD"/>
    <w:rsid w:val="00A7328D"/>
    <w:rsid w:val="00A73D37"/>
    <w:rsid w:val="00A80520"/>
    <w:rsid w:val="00A8187B"/>
    <w:rsid w:val="00A907B9"/>
    <w:rsid w:val="00A91B61"/>
    <w:rsid w:val="00A95173"/>
    <w:rsid w:val="00AA1739"/>
    <w:rsid w:val="00AA3C26"/>
    <w:rsid w:val="00AA4F23"/>
    <w:rsid w:val="00AB7155"/>
    <w:rsid w:val="00AD0EEA"/>
    <w:rsid w:val="00AD44F2"/>
    <w:rsid w:val="00AE4C44"/>
    <w:rsid w:val="00AF5B96"/>
    <w:rsid w:val="00B06878"/>
    <w:rsid w:val="00B079EE"/>
    <w:rsid w:val="00B25008"/>
    <w:rsid w:val="00B36DFA"/>
    <w:rsid w:val="00B41F6D"/>
    <w:rsid w:val="00B46588"/>
    <w:rsid w:val="00B468FC"/>
    <w:rsid w:val="00B642A4"/>
    <w:rsid w:val="00B66627"/>
    <w:rsid w:val="00B763AF"/>
    <w:rsid w:val="00B83975"/>
    <w:rsid w:val="00B90EEA"/>
    <w:rsid w:val="00B934C7"/>
    <w:rsid w:val="00B93C4A"/>
    <w:rsid w:val="00BB14EC"/>
    <w:rsid w:val="00BB4480"/>
    <w:rsid w:val="00BB648B"/>
    <w:rsid w:val="00BC0877"/>
    <w:rsid w:val="00BC58E8"/>
    <w:rsid w:val="00BC6082"/>
    <w:rsid w:val="00BC78F7"/>
    <w:rsid w:val="00BD3D91"/>
    <w:rsid w:val="00BE41E7"/>
    <w:rsid w:val="00BE4D01"/>
    <w:rsid w:val="00BF3771"/>
    <w:rsid w:val="00C13E72"/>
    <w:rsid w:val="00C16500"/>
    <w:rsid w:val="00C21BB6"/>
    <w:rsid w:val="00C422E6"/>
    <w:rsid w:val="00C443D6"/>
    <w:rsid w:val="00C46CE7"/>
    <w:rsid w:val="00C51C0D"/>
    <w:rsid w:val="00C56477"/>
    <w:rsid w:val="00C57D4D"/>
    <w:rsid w:val="00C80C26"/>
    <w:rsid w:val="00C84C82"/>
    <w:rsid w:val="00C863B9"/>
    <w:rsid w:val="00C865D4"/>
    <w:rsid w:val="00C9086D"/>
    <w:rsid w:val="00CA7BE0"/>
    <w:rsid w:val="00CB6ECD"/>
    <w:rsid w:val="00CB75B8"/>
    <w:rsid w:val="00CC35EF"/>
    <w:rsid w:val="00CD0E11"/>
    <w:rsid w:val="00CD278A"/>
    <w:rsid w:val="00CD43A8"/>
    <w:rsid w:val="00CD6955"/>
    <w:rsid w:val="00CD71A0"/>
    <w:rsid w:val="00CE58D5"/>
    <w:rsid w:val="00CF2FC7"/>
    <w:rsid w:val="00CF477C"/>
    <w:rsid w:val="00CF4CC1"/>
    <w:rsid w:val="00D06333"/>
    <w:rsid w:val="00D17448"/>
    <w:rsid w:val="00D21A01"/>
    <w:rsid w:val="00D56E91"/>
    <w:rsid w:val="00D5741E"/>
    <w:rsid w:val="00D609D8"/>
    <w:rsid w:val="00D62F90"/>
    <w:rsid w:val="00D72CA0"/>
    <w:rsid w:val="00D82AFC"/>
    <w:rsid w:val="00D84B8B"/>
    <w:rsid w:val="00D8522F"/>
    <w:rsid w:val="00D872D1"/>
    <w:rsid w:val="00D90062"/>
    <w:rsid w:val="00D94A81"/>
    <w:rsid w:val="00D96D81"/>
    <w:rsid w:val="00DA4FEF"/>
    <w:rsid w:val="00DA71A5"/>
    <w:rsid w:val="00DA7C44"/>
    <w:rsid w:val="00DB2AD6"/>
    <w:rsid w:val="00DD1274"/>
    <w:rsid w:val="00DD446B"/>
    <w:rsid w:val="00DE4CB9"/>
    <w:rsid w:val="00DE77E8"/>
    <w:rsid w:val="00DF1DCB"/>
    <w:rsid w:val="00E14563"/>
    <w:rsid w:val="00E147D0"/>
    <w:rsid w:val="00E205FD"/>
    <w:rsid w:val="00E23065"/>
    <w:rsid w:val="00E31BDC"/>
    <w:rsid w:val="00E378CD"/>
    <w:rsid w:val="00E42285"/>
    <w:rsid w:val="00E42E06"/>
    <w:rsid w:val="00E43F96"/>
    <w:rsid w:val="00E449EB"/>
    <w:rsid w:val="00E51CD3"/>
    <w:rsid w:val="00E61BF3"/>
    <w:rsid w:val="00E67660"/>
    <w:rsid w:val="00E737D6"/>
    <w:rsid w:val="00E73C79"/>
    <w:rsid w:val="00E77C77"/>
    <w:rsid w:val="00E8262C"/>
    <w:rsid w:val="00E832D7"/>
    <w:rsid w:val="00E84B2D"/>
    <w:rsid w:val="00E95EAE"/>
    <w:rsid w:val="00EA3011"/>
    <w:rsid w:val="00ED26E8"/>
    <w:rsid w:val="00ED6957"/>
    <w:rsid w:val="00ED7577"/>
    <w:rsid w:val="00EE396F"/>
    <w:rsid w:val="00EE6378"/>
    <w:rsid w:val="00EE63F6"/>
    <w:rsid w:val="00EE7BFD"/>
    <w:rsid w:val="00EF0BD0"/>
    <w:rsid w:val="00EF2F25"/>
    <w:rsid w:val="00EF5CC5"/>
    <w:rsid w:val="00F04E9A"/>
    <w:rsid w:val="00F10368"/>
    <w:rsid w:val="00F12E8F"/>
    <w:rsid w:val="00F12EA7"/>
    <w:rsid w:val="00F167AC"/>
    <w:rsid w:val="00F218B1"/>
    <w:rsid w:val="00F21ADE"/>
    <w:rsid w:val="00F312D7"/>
    <w:rsid w:val="00F318EA"/>
    <w:rsid w:val="00F36F7D"/>
    <w:rsid w:val="00F435E3"/>
    <w:rsid w:val="00F467F2"/>
    <w:rsid w:val="00F47574"/>
    <w:rsid w:val="00F5410A"/>
    <w:rsid w:val="00F56F46"/>
    <w:rsid w:val="00F616B6"/>
    <w:rsid w:val="00F62BB1"/>
    <w:rsid w:val="00F7266D"/>
    <w:rsid w:val="00F73766"/>
    <w:rsid w:val="00F754BC"/>
    <w:rsid w:val="00F85321"/>
    <w:rsid w:val="00F87F25"/>
    <w:rsid w:val="00F91C00"/>
    <w:rsid w:val="00F9202F"/>
    <w:rsid w:val="00F94BBE"/>
    <w:rsid w:val="00FB78D2"/>
    <w:rsid w:val="00FC24AD"/>
    <w:rsid w:val="00FD3D27"/>
    <w:rsid w:val="00FD4970"/>
    <w:rsid w:val="00FE37F6"/>
    <w:rsid w:val="00FE6FE2"/>
    <w:rsid w:val="00FE7A3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392B3ABF"/>
  <w15:docId w15:val="{B9ADA46B-A33F-4344-9DE6-112388CC74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iPriority="99"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iPriority="99"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nhideWhenUsed="1"/>
    <w:lsdException w:name="line number" w:semiHidden="1" w:unhideWhenUsed="1"/>
    <w:lsdException w:name="page number" w:semiHidden="1" w:uiPriority="99"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BC78F7"/>
    <w:rPr>
      <w:rFonts w:eastAsiaTheme="minorHAnsi" w:cstheme="minorBidi"/>
      <w:sz w:val="24"/>
      <w:szCs w:val="22"/>
    </w:rPr>
  </w:style>
  <w:style w:type="paragraph" w:styleId="Heading1">
    <w:name w:val="heading 1"/>
    <w:basedOn w:val="Normal"/>
    <w:next w:val="Normal"/>
    <w:link w:val="Heading1Char"/>
    <w:uiPriority w:val="9"/>
    <w:qFormat/>
    <w:rsid w:val="00BC6082"/>
    <w:pPr>
      <w:keepNext/>
      <w:spacing w:after="60"/>
      <w:outlineLvl w:val="0"/>
    </w:pPr>
    <w:rPr>
      <w:rFonts w:ascii="Arial" w:hAnsi="Arial"/>
      <w:b/>
      <w:bCs/>
      <w:kern w:val="32"/>
      <w:sz w:val="32"/>
      <w:szCs w:val="32"/>
    </w:rPr>
  </w:style>
  <w:style w:type="paragraph" w:styleId="Heading2">
    <w:name w:val="heading 2"/>
    <w:basedOn w:val="Normal"/>
    <w:next w:val="Normal"/>
    <w:link w:val="Heading2Char"/>
    <w:uiPriority w:val="9"/>
    <w:qFormat/>
    <w:rsid w:val="00BC6082"/>
    <w:pPr>
      <w:keepNext/>
      <w:spacing w:before="240" w:after="60"/>
      <w:outlineLvl w:val="1"/>
    </w:pPr>
    <w:rPr>
      <w:rFonts w:ascii="Arial" w:hAnsi="Arial"/>
      <w:b/>
      <w:bCs/>
      <w:i/>
      <w:i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xample">
    <w:name w:val="Example"/>
    <w:basedOn w:val="Normal"/>
    <w:link w:val="ExampleChar"/>
    <w:qFormat/>
    <w:rsid w:val="00BC78F7"/>
    <w:pPr>
      <w:pBdr>
        <w:left w:val="single" w:sz="6" w:space="4" w:color="365F91" w:themeColor="accent1" w:themeShade="BF"/>
      </w:pBdr>
      <w:ind w:left="144"/>
    </w:pPr>
  </w:style>
  <w:style w:type="paragraph" w:customStyle="1" w:styleId="Definition">
    <w:name w:val="Definition"/>
    <w:basedOn w:val="Normal"/>
    <w:qFormat/>
    <w:rsid w:val="00BC78F7"/>
    <w:pPr>
      <w:pBdr>
        <w:left w:val="single" w:sz="6" w:space="4" w:color="375523"/>
        <w:bottom w:val="single" w:sz="6" w:space="1" w:color="375523"/>
        <w:right w:val="single" w:sz="6" w:space="4" w:color="375523"/>
      </w:pBdr>
      <w:spacing w:before="60"/>
      <w:ind w:left="144" w:right="144"/>
    </w:pPr>
  </w:style>
  <w:style w:type="paragraph" w:customStyle="1" w:styleId="ExampleHeader">
    <w:name w:val="Example Header"/>
    <w:basedOn w:val="Normal"/>
    <w:qFormat/>
    <w:rsid w:val="00BC78F7"/>
    <w:pPr>
      <w:shd w:val="clear" w:color="auto" w:fill="2D5191"/>
      <w:spacing w:line="259" w:lineRule="auto"/>
    </w:pPr>
    <w:rPr>
      <w:color w:val="FFFFFF" w:themeColor="background1"/>
    </w:rPr>
  </w:style>
  <w:style w:type="paragraph" w:customStyle="1" w:styleId="DefinitionHeader">
    <w:name w:val="Definition Header"/>
    <w:basedOn w:val="Normal"/>
    <w:link w:val="DefinitionHeaderChar"/>
    <w:qFormat/>
    <w:rsid w:val="00BC78F7"/>
    <w:pPr>
      <w:pBdr>
        <w:top w:val="single" w:sz="6" w:space="1" w:color="375523"/>
        <w:left w:val="single" w:sz="6" w:space="4" w:color="375523"/>
        <w:bottom w:val="single" w:sz="6" w:space="1" w:color="375523"/>
        <w:right w:val="single" w:sz="6" w:space="4" w:color="375523"/>
      </w:pBdr>
      <w:shd w:val="clear" w:color="auto" w:fill="CEE5BF"/>
      <w:ind w:left="144" w:right="144"/>
    </w:pPr>
    <w:rPr>
      <w:b/>
      <w:color w:val="17230F"/>
    </w:rPr>
  </w:style>
  <w:style w:type="character" w:customStyle="1" w:styleId="ExampleChar">
    <w:name w:val="Example Char"/>
    <w:link w:val="Example"/>
    <w:rsid w:val="00BC6082"/>
    <w:rPr>
      <w:rFonts w:eastAsiaTheme="minorHAnsi" w:cstheme="minorBidi"/>
      <w:sz w:val="24"/>
      <w:szCs w:val="22"/>
    </w:rPr>
  </w:style>
  <w:style w:type="paragraph" w:customStyle="1" w:styleId="TryitNow">
    <w:name w:val="Try it Now"/>
    <w:basedOn w:val="Normal"/>
    <w:qFormat/>
    <w:rsid w:val="00BC78F7"/>
    <w:pPr>
      <w:pBdr>
        <w:top w:val="thinThickSmallGap" w:sz="24" w:space="1" w:color="B84C10"/>
      </w:pBdr>
    </w:pPr>
    <w:rPr>
      <w:color w:val="B84C10"/>
    </w:rPr>
  </w:style>
  <w:style w:type="paragraph" w:customStyle="1" w:styleId="TryitNowbody">
    <w:name w:val="Try it Now body"/>
    <w:basedOn w:val="Normal"/>
    <w:qFormat/>
    <w:rsid w:val="00BC78F7"/>
    <w:pPr>
      <w:pBdr>
        <w:bottom w:val="thickThinSmallGap" w:sz="24" w:space="1" w:color="B84C10"/>
      </w:pBdr>
    </w:pPr>
  </w:style>
  <w:style w:type="table" w:styleId="TableGrid">
    <w:name w:val="Table Grid"/>
    <w:basedOn w:val="TableNormal"/>
    <w:uiPriority w:val="59"/>
    <w:rsid w:val="00BC608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semiHidden/>
    <w:rsid w:val="00085119"/>
    <w:rPr>
      <w:sz w:val="20"/>
      <w:szCs w:val="20"/>
    </w:rPr>
  </w:style>
  <w:style w:type="character" w:styleId="FootnoteReference">
    <w:name w:val="footnote reference"/>
    <w:uiPriority w:val="99"/>
    <w:semiHidden/>
    <w:rsid w:val="00085119"/>
    <w:rPr>
      <w:vertAlign w:val="superscript"/>
    </w:rPr>
  </w:style>
  <w:style w:type="character" w:styleId="Hyperlink">
    <w:name w:val="Hyperlink"/>
    <w:uiPriority w:val="99"/>
    <w:rsid w:val="00085119"/>
    <w:rPr>
      <w:color w:val="0000FF"/>
      <w:u w:val="single"/>
    </w:rPr>
  </w:style>
  <w:style w:type="paragraph" w:styleId="BalloonText">
    <w:name w:val="Balloon Text"/>
    <w:basedOn w:val="Normal"/>
    <w:link w:val="BalloonTextChar"/>
    <w:uiPriority w:val="99"/>
    <w:rsid w:val="00E42E06"/>
    <w:rPr>
      <w:rFonts w:ascii="Tahoma" w:hAnsi="Tahoma" w:cs="Tahoma"/>
      <w:sz w:val="16"/>
      <w:szCs w:val="16"/>
    </w:rPr>
  </w:style>
  <w:style w:type="character" w:customStyle="1" w:styleId="BalloonTextChar">
    <w:name w:val="Balloon Text Char"/>
    <w:link w:val="BalloonText"/>
    <w:uiPriority w:val="99"/>
    <w:rsid w:val="00E42E06"/>
    <w:rPr>
      <w:rFonts w:ascii="Tahoma" w:hAnsi="Tahoma" w:cs="Tahoma"/>
      <w:sz w:val="16"/>
      <w:szCs w:val="16"/>
      <w:lang w:val="en-US" w:eastAsia="en-US" w:bidi="ar-SA"/>
    </w:rPr>
  </w:style>
  <w:style w:type="paragraph" w:styleId="NormalWeb">
    <w:name w:val="Normal (Web)"/>
    <w:basedOn w:val="Normal"/>
    <w:uiPriority w:val="99"/>
    <w:rsid w:val="00E42E06"/>
    <w:pPr>
      <w:spacing w:before="100" w:beforeAutospacing="1" w:after="100" w:afterAutospacing="1"/>
    </w:pPr>
  </w:style>
  <w:style w:type="paragraph" w:customStyle="1" w:styleId="Important">
    <w:name w:val="Important"/>
    <w:basedOn w:val="Normal"/>
    <w:rsid w:val="00E42E06"/>
    <w:pPr>
      <w:pBdr>
        <w:left w:val="doubleWave" w:sz="6" w:space="4" w:color="FF6600"/>
      </w:pBdr>
    </w:pPr>
  </w:style>
  <w:style w:type="character" w:styleId="Strong">
    <w:name w:val="Strong"/>
    <w:uiPriority w:val="22"/>
    <w:qFormat/>
    <w:rsid w:val="00756607"/>
    <w:rPr>
      <w:b/>
      <w:bCs/>
    </w:rPr>
  </w:style>
  <w:style w:type="paragraph" w:styleId="Header">
    <w:name w:val="header"/>
    <w:basedOn w:val="Normal"/>
    <w:link w:val="HeaderChar"/>
    <w:uiPriority w:val="99"/>
    <w:rsid w:val="00A51BC8"/>
    <w:pPr>
      <w:tabs>
        <w:tab w:val="center" w:pos="4320"/>
        <w:tab w:val="right" w:pos="8640"/>
      </w:tabs>
    </w:pPr>
  </w:style>
  <w:style w:type="character" w:styleId="PageNumber">
    <w:name w:val="page number"/>
    <w:basedOn w:val="DefaultParagraphFont"/>
    <w:uiPriority w:val="99"/>
    <w:rsid w:val="00A51BC8"/>
  </w:style>
  <w:style w:type="paragraph" w:styleId="Footer">
    <w:name w:val="footer"/>
    <w:basedOn w:val="Normal"/>
    <w:link w:val="FooterChar"/>
    <w:uiPriority w:val="99"/>
    <w:rsid w:val="00A51BC8"/>
    <w:pPr>
      <w:tabs>
        <w:tab w:val="center" w:pos="4320"/>
        <w:tab w:val="right" w:pos="8640"/>
      </w:tabs>
    </w:pPr>
  </w:style>
  <w:style w:type="paragraph" w:styleId="TOC1">
    <w:name w:val="toc 1"/>
    <w:basedOn w:val="Normal"/>
    <w:next w:val="Normal"/>
    <w:autoRedefine/>
    <w:uiPriority w:val="39"/>
    <w:rsid w:val="001E4F66"/>
  </w:style>
  <w:style w:type="paragraph" w:styleId="TOC2">
    <w:name w:val="toc 2"/>
    <w:basedOn w:val="Normal"/>
    <w:next w:val="Normal"/>
    <w:autoRedefine/>
    <w:uiPriority w:val="39"/>
    <w:rsid w:val="001E4F66"/>
    <w:pPr>
      <w:ind w:left="240"/>
    </w:pPr>
  </w:style>
  <w:style w:type="character" w:customStyle="1" w:styleId="FooterChar">
    <w:name w:val="Footer Char"/>
    <w:link w:val="Footer"/>
    <w:uiPriority w:val="99"/>
    <w:rsid w:val="00DD1274"/>
    <w:rPr>
      <w:sz w:val="24"/>
      <w:szCs w:val="24"/>
    </w:rPr>
  </w:style>
  <w:style w:type="paragraph" w:styleId="Index1">
    <w:name w:val="index 1"/>
    <w:basedOn w:val="Normal"/>
    <w:next w:val="Normal"/>
    <w:autoRedefine/>
    <w:uiPriority w:val="99"/>
    <w:rsid w:val="00E73C79"/>
    <w:pPr>
      <w:ind w:left="240" w:hanging="240"/>
    </w:pPr>
  </w:style>
  <w:style w:type="paragraph" w:styleId="Index2">
    <w:name w:val="index 2"/>
    <w:basedOn w:val="Normal"/>
    <w:next w:val="Normal"/>
    <w:autoRedefine/>
    <w:uiPriority w:val="99"/>
    <w:rsid w:val="00E73C79"/>
    <w:pPr>
      <w:ind w:left="480" w:hanging="240"/>
    </w:pPr>
  </w:style>
  <w:style w:type="paragraph" w:styleId="ListParagraph">
    <w:name w:val="List Paragraph"/>
    <w:basedOn w:val="Normal"/>
    <w:link w:val="ListParagraphChar"/>
    <w:uiPriority w:val="34"/>
    <w:qFormat/>
    <w:rsid w:val="00EA3011"/>
    <w:pPr>
      <w:spacing w:line="276" w:lineRule="auto"/>
      <w:ind w:left="720"/>
      <w:contextualSpacing/>
    </w:pPr>
    <w:rPr>
      <w:rFonts w:eastAsia="Calibri"/>
    </w:rPr>
  </w:style>
  <w:style w:type="paragraph" w:customStyle="1" w:styleId="MTDisplayEquation">
    <w:name w:val="MTDisplayEquation"/>
    <w:basedOn w:val="ListParagraph"/>
    <w:next w:val="Normal"/>
    <w:link w:val="MTDisplayEquationChar"/>
    <w:rsid w:val="00774F11"/>
    <w:pPr>
      <w:tabs>
        <w:tab w:val="center" w:pos="5040"/>
        <w:tab w:val="right" w:pos="9360"/>
      </w:tabs>
      <w:spacing w:before="100" w:beforeAutospacing="1" w:after="100" w:afterAutospacing="1" w:line="240" w:lineRule="auto"/>
      <w:ind w:left="0"/>
    </w:pPr>
  </w:style>
  <w:style w:type="character" w:customStyle="1" w:styleId="ListParagraphChar">
    <w:name w:val="List Paragraph Char"/>
    <w:link w:val="ListParagraph"/>
    <w:uiPriority w:val="34"/>
    <w:rsid w:val="00774F11"/>
    <w:rPr>
      <w:rFonts w:eastAsia="Calibri"/>
      <w:sz w:val="24"/>
      <w:szCs w:val="22"/>
    </w:rPr>
  </w:style>
  <w:style w:type="character" w:customStyle="1" w:styleId="MTDisplayEquationChar">
    <w:name w:val="MTDisplayEquation Char"/>
    <w:basedOn w:val="ListParagraphChar"/>
    <w:link w:val="MTDisplayEquation"/>
    <w:rsid w:val="00774F11"/>
    <w:rPr>
      <w:rFonts w:eastAsia="Calibri"/>
      <w:sz w:val="24"/>
      <w:szCs w:val="22"/>
    </w:rPr>
  </w:style>
  <w:style w:type="character" w:customStyle="1" w:styleId="Heading2Char">
    <w:name w:val="Heading 2 Char"/>
    <w:link w:val="Heading2"/>
    <w:uiPriority w:val="9"/>
    <w:rsid w:val="002F7C6E"/>
    <w:rPr>
      <w:rFonts w:ascii="Arial" w:hAnsi="Arial" w:cs="Arial"/>
      <w:b/>
      <w:bCs/>
      <w:i/>
      <w:iCs/>
      <w:sz w:val="28"/>
      <w:szCs w:val="28"/>
    </w:rPr>
  </w:style>
  <w:style w:type="character" w:customStyle="1" w:styleId="DefinitionHeaderChar">
    <w:name w:val="Definition Header Char"/>
    <w:link w:val="DefinitionHeader"/>
    <w:rsid w:val="002F7C6E"/>
    <w:rPr>
      <w:rFonts w:eastAsiaTheme="minorHAnsi" w:cstheme="minorBidi"/>
      <w:b/>
      <w:color w:val="17230F"/>
      <w:sz w:val="24"/>
      <w:szCs w:val="22"/>
      <w:shd w:val="clear" w:color="auto" w:fill="CEE5BF"/>
    </w:rPr>
  </w:style>
  <w:style w:type="character" w:customStyle="1" w:styleId="Heading1Char">
    <w:name w:val="Heading 1 Char"/>
    <w:link w:val="Heading1"/>
    <w:uiPriority w:val="9"/>
    <w:locked/>
    <w:rsid w:val="00E95EAE"/>
    <w:rPr>
      <w:rFonts w:ascii="Arial" w:hAnsi="Arial" w:cs="Arial"/>
      <w:b/>
      <w:bCs/>
      <w:kern w:val="32"/>
      <w:sz w:val="32"/>
      <w:szCs w:val="32"/>
    </w:rPr>
  </w:style>
  <w:style w:type="character" w:customStyle="1" w:styleId="FootnoteTextChar">
    <w:name w:val="Footnote Text Char"/>
    <w:link w:val="FootnoteText"/>
    <w:uiPriority w:val="99"/>
    <w:semiHidden/>
    <w:locked/>
    <w:rsid w:val="00E95EAE"/>
  </w:style>
  <w:style w:type="character" w:customStyle="1" w:styleId="HeaderChar">
    <w:name w:val="Header Char"/>
    <w:link w:val="Header"/>
    <w:uiPriority w:val="99"/>
    <w:locked/>
    <w:rsid w:val="00E95EAE"/>
    <w:rPr>
      <w:sz w:val="24"/>
      <w:szCs w:val="24"/>
    </w:rPr>
  </w:style>
  <w:style w:type="character" w:styleId="CommentReference">
    <w:name w:val="annotation reference"/>
    <w:basedOn w:val="DefaultParagraphFont"/>
    <w:semiHidden/>
    <w:unhideWhenUsed/>
    <w:rsid w:val="007D6F4B"/>
    <w:rPr>
      <w:sz w:val="16"/>
      <w:szCs w:val="16"/>
    </w:rPr>
  </w:style>
  <w:style w:type="paragraph" w:styleId="CommentText">
    <w:name w:val="annotation text"/>
    <w:basedOn w:val="Normal"/>
    <w:link w:val="CommentTextChar"/>
    <w:unhideWhenUsed/>
    <w:rsid w:val="007D6F4B"/>
    <w:rPr>
      <w:sz w:val="20"/>
      <w:szCs w:val="20"/>
    </w:rPr>
  </w:style>
  <w:style w:type="character" w:customStyle="1" w:styleId="CommentTextChar">
    <w:name w:val="Comment Text Char"/>
    <w:basedOn w:val="DefaultParagraphFont"/>
    <w:link w:val="CommentText"/>
    <w:rsid w:val="007D6F4B"/>
    <w:rPr>
      <w:rFonts w:eastAsiaTheme="minorHAnsi" w:cstheme="minorBidi"/>
    </w:rPr>
  </w:style>
  <w:style w:type="paragraph" w:styleId="CommentSubject">
    <w:name w:val="annotation subject"/>
    <w:basedOn w:val="CommentText"/>
    <w:next w:val="CommentText"/>
    <w:link w:val="CommentSubjectChar"/>
    <w:semiHidden/>
    <w:unhideWhenUsed/>
    <w:rsid w:val="007D6F4B"/>
    <w:rPr>
      <w:b/>
      <w:bCs/>
    </w:rPr>
  </w:style>
  <w:style w:type="character" w:customStyle="1" w:styleId="CommentSubjectChar">
    <w:name w:val="Comment Subject Char"/>
    <w:basedOn w:val="CommentTextChar"/>
    <w:link w:val="CommentSubject"/>
    <w:semiHidden/>
    <w:rsid w:val="007D6F4B"/>
    <w:rPr>
      <w:rFonts w:eastAsiaTheme="minorHAnsi" w:cstheme="minorBidi"/>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1720307">
      <w:bodyDiv w:val="1"/>
      <w:marLeft w:val="0"/>
      <w:marRight w:val="0"/>
      <w:marTop w:val="0"/>
      <w:marBottom w:val="0"/>
      <w:divBdr>
        <w:top w:val="none" w:sz="0" w:space="0" w:color="auto"/>
        <w:left w:val="none" w:sz="0" w:space="0" w:color="auto"/>
        <w:bottom w:val="none" w:sz="0" w:space="0" w:color="auto"/>
        <w:right w:val="none" w:sz="0" w:space="0" w:color="auto"/>
      </w:divBdr>
    </w:div>
    <w:div w:id="792673172">
      <w:bodyDiv w:val="1"/>
      <w:marLeft w:val="0"/>
      <w:marRight w:val="0"/>
      <w:marTop w:val="0"/>
      <w:marBottom w:val="0"/>
      <w:divBdr>
        <w:top w:val="none" w:sz="0" w:space="0" w:color="auto"/>
        <w:left w:val="none" w:sz="0" w:space="0" w:color="auto"/>
        <w:bottom w:val="none" w:sz="0" w:space="0" w:color="auto"/>
        <w:right w:val="none" w:sz="0" w:space="0" w:color="auto"/>
      </w:divBdr>
    </w:div>
    <w:div w:id="998389376">
      <w:bodyDiv w:val="1"/>
      <w:marLeft w:val="0"/>
      <w:marRight w:val="0"/>
      <w:marTop w:val="0"/>
      <w:marBottom w:val="0"/>
      <w:divBdr>
        <w:top w:val="none" w:sz="0" w:space="0" w:color="auto"/>
        <w:left w:val="none" w:sz="0" w:space="0" w:color="auto"/>
        <w:bottom w:val="none" w:sz="0" w:space="0" w:color="auto"/>
        <w:right w:val="none" w:sz="0" w:space="0" w:color="auto"/>
      </w:divBdr>
      <w:divsChild>
        <w:div w:id="533537919">
          <w:marLeft w:val="0"/>
          <w:marRight w:val="0"/>
          <w:marTop w:val="0"/>
          <w:marBottom w:val="0"/>
          <w:divBdr>
            <w:top w:val="none" w:sz="0" w:space="0" w:color="auto"/>
            <w:left w:val="none" w:sz="0" w:space="0" w:color="auto"/>
            <w:bottom w:val="none" w:sz="0" w:space="0" w:color="auto"/>
            <w:right w:val="none" w:sz="0" w:space="0" w:color="auto"/>
          </w:divBdr>
          <w:divsChild>
            <w:div w:id="1024405231">
              <w:marLeft w:val="0"/>
              <w:marRight w:val="0"/>
              <w:marTop w:val="0"/>
              <w:marBottom w:val="0"/>
              <w:divBdr>
                <w:top w:val="none" w:sz="0" w:space="0" w:color="auto"/>
                <w:left w:val="none" w:sz="0" w:space="0" w:color="auto"/>
                <w:bottom w:val="none" w:sz="0" w:space="0" w:color="auto"/>
                <w:right w:val="none" w:sz="0" w:space="0" w:color="auto"/>
              </w:divBdr>
              <w:divsChild>
                <w:div w:id="159736894">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451244027">
                      <w:marLeft w:val="0"/>
                      <w:marRight w:val="0"/>
                      <w:marTop w:val="0"/>
                      <w:marBottom w:val="0"/>
                      <w:divBdr>
                        <w:top w:val="none" w:sz="0" w:space="0" w:color="auto"/>
                        <w:left w:val="none" w:sz="0" w:space="0" w:color="auto"/>
                        <w:bottom w:val="none" w:sz="0" w:space="0" w:color="auto"/>
                        <w:right w:val="none" w:sz="0" w:space="0" w:color="auto"/>
                      </w:divBdr>
                      <w:divsChild>
                        <w:div w:id="1933666128">
                          <w:marLeft w:val="0"/>
                          <w:marRight w:val="0"/>
                          <w:marTop w:val="0"/>
                          <w:marBottom w:val="0"/>
                          <w:divBdr>
                            <w:top w:val="none" w:sz="0" w:space="0" w:color="auto"/>
                            <w:left w:val="none" w:sz="0" w:space="0" w:color="auto"/>
                            <w:bottom w:val="none" w:sz="0" w:space="0" w:color="auto"/>
                            <w:right w:val="none" w:sz="0" w:space="0" w:color="auto"/>
                          </w:divBdr>
                          <w:divsChild>
                            <w:div w:id="145631884">
                              <w:marLeft w:val="0"/>
                              <w:marRight w:val="0"/>
                              <w:marTop w:val="0"/>
                              <w:marBottom w:val="0"/>
                              <w:divBdr>
                                <w:top w:val="none" w:sz="0" w:space="0" w:color="auto"/>
                                <w:left w:val="none" w:sz="0" w:space="0" w:color="auto"/>
                                <w:bottom w:val="none" w:sz="0" w:space="0" w:color="auto"/>
                                <w:right w:val="none" w:sz="0" w:space="0" w:color="auto"/>
                              </w:divBdr>
                            </w:div>
                            <w:div w:id="1217158644">
                              <w:marLeft w:val="0"/>
                              <w:marRight w:val="0"/>
                              <w:marTop w:val="0"/>
                              <w:marBottom w:val="0"/>
                              <w:divBdr>
                                <w:top w:val="none" w:sz="0" w:space="0" w:color="auto"/>
                                <w:left w:val="none" w:sz="0" w:space="0" w:color="auto"/>
                                <w:bottom w:val="none" w:sz="0" w:space="0" w:color="auto"/>
                                <w:right w:val="none" w:sz="0" w:space="0" w:color="auto"/>
                              </w:divBdr>
                            </w:div>
                            <w:div w:id="1921519727">
                              <w:marLeft w:val="0"/>
                              <w:marRight w:val="0"/>
                              <w:marTop w:val="0"/>
                              <w:marBottom w:val="0"/>
                              <w:divBdr>
                                <w:top w:val="none" w:sz="0" w:space="0" w:color="auto"/>
                                <w:left w:val="none" w:sz="0" w:space="0" w:color="auto"/>
                                <w:bottom w:val="none" w:sz="0" w:space="0" w:color="auto"/>
                                <w:right w:val="none" w:sz="0" w:space="0" w:color="auto"/>
                              </w:divBdr>
                            </w:div>
                            <w:div w:id="2125534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75414689">
      <w:bodyDiv w:val="1"/>
      <w:marLeft w:val="0"/>
      <w:marRight w:val="0"/>
      <w:marTop w:val="0"/>
      <w:marBottom w:val="0"/>
      <w:divBdr>
        <w:top w:val="none" w:sz="0" w:space="0" w:color="auto"/>
        <w:left w:val="none" w:sz="0" w:space="0" w:color="auto"/>
        <w:bottom w:val="none" w:sz="0" w:space="0" w:color="auto"/>
        <w:right w:val="none" w:sz="0" w:space="0" w:color="auto"/>
      </w:divBdr>
    </w:div>
    <w:div w:id="20514190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522" Type="http://schemas.openxmlformats.org/officeDocument/2006/relationships/image" Target="media/image769.wmf"/><Relationship Id="rId1827" Type="http://schemas.openxmlformats.org/officeDocument/2006/relationships/oleObject" Target="embeddings/oleObject876.bin"/><Relationship Id="rId21" Type="http://schemas.openxmlformats.org/officeDocument/2006/relationships/image" Target="media/image10.wmf"/><Relationship Id="rId170" Type="http://schemas.openxmlformats.org/officeDocument/2006/relationships/image" Target="media/image93.png"/><Relationship Id="rId268" Type="http://schemas.openxmlformats.org/officeDocument/2006/relationships/oleObject" Target="embeddings/oleObject112.bin"/><Relationship Id="rId475" Type="http://schemas.openxmlformats.org/officeDocument/2006/relationships/oleObject" Target="embeddings/oleObject217.bin"/><Relationship Id="rId682" Type="http://schemas.openxmlformats.org/officeDocument/2006/relationships/image" Target="media/image344.wmf"/><Relationship Id="rId128" Type="http://schemas.openxmlformats.org/officeDocument/2006/relationships/oleObject" Target="embeddings/oleObject56.bin"/><Relationship Id="rId335" Type="http://schemas.openxmlformats.org/officeDocument/2006/relationships/image" Target="media/image176.wmf"/><Relationship Id="rId542" Type="http://schemas.openxmlformats.org/officeDocument/2006/relationships/image" Target="media/image280.wmf"/><Relationship Id="rId987" Type="http://schemas.openxmlformats.org/officeDocument/2006/relationships/oleObject" Target="embeddings/oleObject475.bin"/><Relationship Id="rId1172" Type="http://schemas.openxmlformats.org/officeDocument/2006/relationships/image" Target="media/image587.wmf"/><Relationship Id="rId402" Type="http://schemas.openxmlformats.org/officeDocument/2006/relationships/oleObject" Target="embeddings/oleObject181.bin"/><Relationship Id="rId847" Type="http://schemas.openxmlformats.org/officeDocument/2006/relationships/oleObject" Target="embeddings/oleObject405.bin"/><Relationship Id="rId1032" Type="http://schemas.openxmlformats.org/officeDocument/2006/relationships/image" Target="media/image518.wmf"/><Relationship Id="rId1477" Type="http://schemas.openxmlformats.org/officeDocument/2006/relationships/image" Target="media/image746.wmf"/><Relationship Id="rId1684" Type="http://schemas.openxmlformats.org/officeDocument/2006/relationships/image" Target="media/image853.wmf"/><Relationship Id="rId1891" Type="http://schemas.openxmlformats.org/officeDocument/2006/relationships/oleObject" Target="embeddings/oleObject908.bin"/><Relationship Id="rId707" Type="http://schemas.openxmlformats.org/officeDocument/2006/relationships/oleObject" Target="embeddings/oleObject335.bin"/><Relationship Id="rId914" Type="http://schemas.openxmlformats.org/officeDocument/2006/relationships/oleObject" Target="embeddings/oleObject439.bin"/><Relationship Id="rId1337" Type="http://schemas.openxmlformats.org/officeDocument/2006/relationships/oleObject" Target="embeddings/oleObject648.bin"/><Relationship Id="rId1544" Type="http://schemas.openxmlformats.org/officeDocument/2006/relationships/image" Target="media/image780.wmf"/><Relationship Id="rId1751" Type="http://schemas.openxmlformats.org/officeDocument/2006/relationships/oleObject" Target="embeddings/oleObject833.bin"/><Relationship Id="rId1989" Type="http://schemas.openxmlformats.org/officeDocument/2006/relationships/oleObject" Target="embeddings/oleObject956.bin"/><Relationship Id="rId43" Type="http://schemas.openxmlformats.org/officeDocument/2006/relationships/image" Target="media/image20.wmf"/><Relationship Id="rId1404" Type="http://schemas.openxmlformats.org/officeDocument/2006/relationships/oleObject" Target="embeddings/oleObject679.bin"/><Relationship Id="rId1611" Type="http://schemas.openxmlformats.org/officeDocument/2006/relationships/image" Target="media/image819.wmf"/><Relationship Id="rId1849" Type="http://schemas.openxmlformats.org/officeDocument/2006/relationships/oleObject" Target="embeddings/oleObject888.bin"/><Relationship Id="rId192" Type="http://schemas.openxmlformats.org/officeDocument/2006/relationships/oleObject" Target="embeddings/oleObject74.bin"/><Relationship Id="rId1709" Type="http://schemas.openxmlformats.org/officeDocument/2006/relationships/image" Target="media/image877.png"/><Relationship Id="rId1916" Type="http://schemas.openxmlformats.org/officeDocument/2006/relationships/oleObject" Target="embeddings/oleObject920.bin"/><Relationship Id="rId497" Type="http://schemas.openxmlformats.org/officeDocument/2006/relationships/oleObject" Target="embeddings/oleObject228.bin"/><Relationship Id="rId357" Type="http://schemas.openxmlformats.org/officeDocument/2006/relationships/image" Target="media/image187.wmf"/><Relationship Id="rId1194" Type="http://schemas.openxmlformats.org/officeDocument/2006/relationships/oleObject" Target="embeddings/oleObject580.bin"/><Relationship Id="rId217" Type="http://schemas.openxmlformats.org/officeDocument/2006/relationships/image" Target="media/image118.wmf"/><Relationship Id="rId564" Type="http://schemas.openxmlformats.org/officeDocument/2006/relationships/oleObject" Target="embeddings/oleObject258.bin"/><Relationship Id="rId771" Type="http://schemas.openxmlformats.org/officeDocument/2006/relationships/oleObject" Target="embeddings/oleObject365.bin"/><Relationship Id="rId869" Type="http://schemas.openxmlformats.org/officeDocument/2006/relationships/oleObject" Target="embeddings/oleObject416.bin"/><Relationship Id="rId1499" Type="http://schemas.openxmlformats.org/officeDocument/2006/relationships/oleObject" Target="embeddings/oleObject724.bin"/><Relationship Id="rId424" Type="http://schemas.openxmlformats.org/officeDocument/2006/relationships/image" Target="media/image214.wmf"/><Relationship Id="rId631" Type="http://schemas.openxmlformats.org/officeDocument/2006/relationships/oleObject" Target="embeddings/oleObject289.bin"/><Relationship Id="rId729" Type="http://schemas.openxmlformats.org/officeDocument/2006/relationships/image" Target="media/image371.wmf"/><Relationship Id="rId1054" Type="http://schemas.openxmlformats.org/officeDocument/2006/relationships/image" Target="media/image529.wmf"/><Relationship Id="rId1261" Type="http://schemas.openxmlformats.org/officeDocument/2006/relationships/oleObject" Target="embeddings/oleObject613.bin"/><Relationship Id="rId1359" Type="http://schemas.openxmlformats.org/officeDocument/2006/relationships/image" Target="media/image684.wmf"/><Relationship Id="rId936" Type="http://schemas.openxmlformats.org/officeDocument/2006/relationships/image" Target="media/image470.wmf"/><Relationship Id="rId1121" Type="http://schemas.openxmlformats.org/officeDocument/2006/relationships/image" Target="media/image561.wmf"/><Relationship Id="rId1219" Type="http://schemas.openxmlformats.org/officeDocument/2006/relationships/image" Target="media/image609.wmf"/><Relationship Id="rId1566" Type="http://schemas.openxmlformats.org/officeDocument/2006/relationships/oleObject" Target="embeddings/oleObject757.bin"/><Relationship Id="rId1773" Type="http://schemas.openxmlformats.org/officeDocument/2006/relationships/oleObject" Target="embeddings/oleObject845.bin"/><Relationship Id="rId1980" Type="http://schemas.openxmlformats.org/officeDocument/2006/relationships/image" Target="media/image1008.wmf"/><Relationship Id="rId65" Type="http://schemas.openxmlformats.org/officeDocument/2006/relationships/image" Target="media/image30.wmf"/><Relationship Id="rId1426" Type="http://schemas.openxmlformats.org/officeDocument/2006/relationships/oleObject" Target="embeddings/oleObject691.bin"/><Relationship Id="rId1633" Type="http://schemas.openxmlformats.org/officeDocument/2006/relationships/image" Target="media/image830.wmf"/><Relationship Id="rId1840" Type="http://schemas.openxmlformats.org/officeDocument/2006/relationships/oleObject" Target="embeddings/oleObject883.bin"/><Relationship Id="rId1700" Type="http://schemas.openxmlformats.org/officeDocument/2006/relationships/image" Target="media/image868.png"/><Relationship Id="rId1938" Type="http://schemas.openxmlformats.org/officeDocument/2006/relationships/image" Target="media/image987.wmf"/><Relationship Id="rId281" Type="http://schemas.openxmlformats.org/officeDocument/2006/relationships/image" Target="media/image150.wmf"/><Relationship Id="rId141" Type="http://schemas.openxmlformats.org/officeDocument/2006/relationships/image" Target="media/image67.png"/><Relationship Id="rId379" Type="http://schemas.openxmlformats.org/officeDocument/2006/relationships/oleObject" Target="embeddings/oleObject167.bin"/><Relationship Id="rId586" Type="http://schemas.openxmlformats.org/officeDocument/2006/relationships/image" Target="media/image302.wmf"/><Relationship Id="rId793" Type="http://schemas.openxmlformats.org/officeDocument/2006/relationships/oleObject" Target="embeddings/oleObject376.bin"/><Relationship Id="rId7" Type="http://schemas.openxmlformats.org/officeDocument/2006/relationships/endnotes" Target="endnotes.xml"/><Relationship Id="rId239" Type="http://schemas.openxmlformats.org/officeDocument/2006/relationships/image" Target="media/image129.wmf"/><Relationship Id="rId446" Type="http://schemas.openxmlformats.org/officeDocument/2006/relationships/oleObject" Target="embeddings/oleObject208.bin"/><Relationship Id="rId653" Type="http://schemas.openxmlformats.org/officeDocument/2006/relationships/oleObject" Target="embeddings/oleObject306.bin"/><Relationship Id="rId1076" Type="http://schemas.openxmlformats.org/officeDocument/2006/relationships/image" Target="media/image540.wmf"/><Relationship Id="rId1283" Type="http://schemas.openxmlformats.org/officeDocument/2006/relationships/image" Target="media/image642.wmf"/><Relationship Id="rId1490" Type="http://schemas.openxmlformats.org/officeDocument/2006/relationships/oleObject" Target="embeddings/oleObject720.bin"/><Relationship Id="rId306" Type="http://schemas.openxmlformats.org/officeDocument/2006/relationships/oleObject" Target="embeddings/oleObject131.bin"/><Relationship Id="rId860" Type="http://schemas.openxmlformats.org/officeDocument/2006/relationships/image" Target="media/image433.wmf"/><Relationship Id="rId958" Type="http://schemas.openxmlformats.org/officeDocument/2006/relationships/oleObject" Target="embeddings/oleObject461.bin"/><Relationship Id="rId1143" Type="http://schemas.openxmlformats.org/officeDocument/2006/relationships/image" Target="media/image572.wmf"/><Relationship Id="rId1588" Type="http://schemas.openxmlformats.org/officeDocument/2006/relationships/oleObject" Target="embeddings/oleObject765.bin"/><Relationship Id="rId1795" Type="http://schemas.openxmlformats.org/officeDocument/2006/relationships/oleObject" Target="embeddings/oleObject859.bin"/><Relationship Id="rId87" Type="http://schemas.openxmlformats.org/officeDocument/2006/relationships/image" Target="media/image41.wmf"/><Relationship Id="rId513" Type="http://schemas.openxmlformats.org/officeDocument/2006/relationships/oleObject" Target="embeddings/oleObject236.bin"/><Relationship Id="rId720" Type="http://schemas.openxmlformats.org/officeDocument/2006/relationships/oleObject" Target="embeddings/oleObject338.bin"/><Relationship Id="rId818" Type="http://schemas.openxmlformats.org/officeDocument/2006/relationships/image" Target="media/image413.wmf"/><Relationship Id="rId1350" Type="http://schemas.openxmlformats.org/officeDocument/2006/relationships/oleObject" Target="embeddings/oleObject654.bin"/><Relationship Id="rId1448" Type="http://schemas.openxmlformats.org/officeDocument/2006/relationships/image" Target="media/image731.wmf"/><Relationship Id="rId1655" Type="http://schemas.openxmlformats.org/officeDocument/2006/relationships/image" Target="media/image841.wmf"/><Relationship Id="rId1003" Type="http://schemas.openxmlformats.org/officeDocument/2006/relationships/oleObject" Target="embeddings/oleObject483.bin"/><Relationship Id="rId1210" Type="http://schemas.openxmlformats.org/officeDocument/2006/relationships/oleObject" Target="embeddings/oleObject589.bin"/><Relationship Id="rId1308" Type="http://schemas.openxmlformats.org/officeDocument/2006/relationships/oleObject" Target="embeddings/oleObject636.bin"/><Relationship Id="rId1862" Type="http://schemas.openxmlformats.org/officeDocument/2006/relationships/oleObject" Target="embeddings/oleObject895.bin"/><Relationship Id="rId1515" Type="http://schemas.openxmlformats.org/officeDocument/2006/relationships/oleObject" Target="embeddings/oleObject732.bin"/><Relationship Id="rId1722" Type="http://schemas.openxmlformats.org/officeDocument/2006/relationships/image" Target="media/image886.wmf"/><Relationship Id="rId14" Type="http://schemas.openxmlformats.org/officeDocument/2006/relationships/oleObject" Target="embeddings/oleObject1.bin"/><Relationship Id="rId163" Type="http://schemas.openxmlformats.org/officeDocument/2006/relationships/image" Target="media/image89.wmf"/><Relationship Id="rId370" Type="http://schemas.openxmlformats.org/officeDocument/2006/relationships/image" Target="media/image194.wmf"/><Relationship Id="rId230" Type="http://schemas.openxmlformats.org/officeDocument/2006/relationships/oleObject" Target="embeddings/oleObject93.bin"/><Relationship Id="rId468" Type="http://schemas.openxmlformats.org/officeDocument/2006/relationships/image" Target="media/image237.png"/><Relationship Id="rId675" Type="http://schemas.openxmlformats.org/officeDocument/2006/relationships/oleObject" Target="embeddings/oleObject320.bin"/><Relationship Id="rId882" Type="http://schemas.openxmlformats.org/officeDocument/2006/relationships/image" Target="media/image444.wmf"/><Relationship Id="rId1098" Type="http://schemas.openxmlformats.org/officeDocument/2006/relationships/oleObject" Target="embeddings/oleObject532.bin"/><Relationship Id="rId328" Type="http://schemas.openxmlformats.org/officeDocument/2006/relationships/image" Target="media/image173.wmf"/><Relationship Id="rId535" Type="http://schemas.openxmlformats.org/officeDocument/2006/relationships/oleObject" Target="embeddings/oleObject244.bin"/><Relationship Id="rId742" Type="http://schemas.openxmlformats.org/officeDocument/2006/relationships/image" Target="media/image377.wmf"/><Relationship Id="rId1165" Type="http://schemas.openxmlformats.org/officeDocument/2006/relationships/image" Target="media/image584.wmf"/><Relationship Id="rId1372" Type="http://schemas.openxmlformats.org/officeDocument/2006/relationships/oleObject" Target="embeddings/oleObject664.bin"/><Relationship Id="rId602" Type="http://schemas.openxmlformats.org/officeDocument/2006/relationships/oleObject" Target="embeddings/oleObject277.bin"/><Relationship Id="rId1025" Type="http://schemas.openxmlformats.org/officeDocument/2006/relationships/oleObject" Target="embeddings/oleObject494.bin"/><Relationship Id="rId1232" Type="http://schemas.openxmlformats.org/officeDocument/2006/relationships/oleObject" Target="embeddings/oleObject601.bin"/><Relationship Id="rId1677" Type="http://schemas.openxmlformats.org/officeDocument/2006/relationships/image" Target="media/image850.wmf"/><Relationship Id="rId1884" Type="http://schemas.openxmlformats.org/officeDocument/2006/relationships/oleObject" Target="embeddings/oleObject905.bin"/><Relationship Id="rId907" Type="http://schemas.openxmlformats.org/officeDocument/2006/relationships/image" Target="media/image456.wmf"/><Relationship Id="rId1537" Type="http://schemas.openxmlformats.org/officeDocument/2006/relationships/oleObject" Target="embeddings/oleObject743.bin"/><Relationship Id="rId1744" Type="http://schemas.openxmlformats.org/officeDocument/2006/relationships/oleObject" Target="embeddings/oleObject829.bin"/><Relationship Id="rId1951" Type="http://schemas.openxmlformats.org/officeDocument/2006/relationships/oleObject" Target="embeddings/oleObject937.bin"/><Relationship Id="rId36" Type="http://schemas.openxmlformats.org/officeDocument/2006/relationships/image" Target="media/image17.wmf"/><Relationship Id="rId1604" Type="http://schemas.openxmlformats.org/officeDocument/2006/relationships/oleObject" Target="embeddings/oleObject771.bin"/><Relationship Id="rId185" Type="http://schemas.openxmlformats.org/officeDocument/2006/relationships/image" Target="media/image102.wmf"/><Relationship Id="rId1811" Type="http://schemas.openxmlformats.org/officeDocument/2006/relationships/oleObject" Target="embeddings/oleObject867.bin"/><Relationship Id="rId1909" Type="http://schemas.openxmlformats.org/officeDocument/2006/relationships/oleObject" Target="embeddings/oleObject917.bin"/><Relationship Id="rId392" Type="http://schemas.openxmlformats.org/officeDocument/2006/relationships/oleObject" Target="embeddings/oleObject174.bin"/><Relationship Id="rId697" Type="http://schemas.openxmlformats.org/officeDocument/2006/relationships/oleObject" Target="embeddings/oleObject330.bin"/><Relationship Id="rId252" Type="http://schemas.openxmlformats.org/officeDocument/2006/relationships/oleObject" Target="embeddings/oleObject104.bin"/><Relationship Id="rId1187" Type="http://schemas.openxmlformats.org/officeDocument/2006/relationships/oleObject" Target="embeddings/oleObject576.bin"/><Relationship Id="rId112" Type="http://schemas.openxmlformats.org/officeDocument/2006/relationships/oleObject" Target="embeddings/oleObject51.bin"/><Relationship Id="rId557" Type="http://schemas.openxmlformats.org/officeDocument/2006/relationships/image" Target="media/image288.wmf"/><Relationship Id="rId764" Type="http://schemas.openxmlformats.org/officeDocument/2006/relationships/image" Target="media/image387.png"/><Relationship Id="rId971" Type="http://schemas.openxmlformats.org/officeDocument/2006/relationships/oleObject" Target="embeddings/oleObject468.bin"/><Relationship Id="rId1394" Type="http://schemas.openxmlformats.org/officeDocument/2006/relationships/oleObject" Target="embeddings/oleObject674.bin"/><Relationship Id="rId1699" Type="http://schemas.openxmlformats.org/officeDocument/2006/relationships/image" Target="media/image867.png"/><Relationship Id="rId417" Type="http://schemas.openxmlformats.org/officeDocument/2006/relationships/oleObject" Target="embeddings/oleObject192.bin"/><Relationship Id="rId624" Type="http://schemas.openxmlformats.org/officeDocument/2006/relationships/oleObject" Target="embeddings/oleObject284.bin"/><Relationship Id="rId831" Type="http://schemas.openxmlformats.org/officeDocument/2006/relationships/oleObject" Target="embeddings/oleObject396.bin"/><Relationship Id="rId1047" Type="http://schemas.openxmlformats.org/officeDocument/2006/relationships/oleObject" Target="embeddings/oleObject505.bin"/><Relationship Id="rId1254" Type="http://schemas.openxmlformats.org/officeDocument/2006/relationships/oleObject" Target="embeddings/oleObject610.bin"/><Relationship Id="rId1461" Type="http://schemas.openxmlformats.org/officeDocument/2006/relationships/oleObject" Target="embeddings/oleObject707.bin"/><Relationship Id="rId929" Type="http://schemas.openxmlformats.org/officeDocument/2006/relationships/image" Target="media/image467.wmf"/><Relationship Id="rId1114" Type="http://schemas.openxmlformats.org/officeDocument/2006/relationships/oleObject" Target="embeddings/oleObject540.bin"/><Relationship Id="rId1321" Type="http://schemas.openxmlformats.org/officeDocument/2006/relationships/oleObject" Target="embeddings/oleObject641.bin"/><Relationship Id="rId1559" Type="http://schemas.openxmlformats.org/officeDocument/2006/relationships/image" Target="media/image788.wmf"/><Relationship Id="rId1766" Type="http://schemas.openxmlformats.org/officeDocument/2006/relationships/image" Target="media/image8970.wmf"/><Relationship Id="rId1973" Type="http://schemas.openxmlformats.org/officeDocument/2006/relationships/oleObject" Target="embeddings/oleObject948.bin"/><Relationship Id="rId58" Type="http://schemas.openxmlformats.org/officeDocument/2006/relationships/oleObject" Target="embeddings/oleObject25.bin"/><Relationship Id="rId1419" Type="http://schemas.openxmlformats.org/officeDocument/2006/relationships/oleObject" Target="embeddings/oleObject687.bin"/><Relationship Id="rId1626" Type="http://schemas.openxmlformats.org/officeDocument/2006/relationships/oleObject" Target="embeddings/oleObject782.bin"/><Relationship Id="rId1833" Type="http://schemas.openxmlformats.org/officeDocument/2006/relationships/oleObject" Target="embeddings/oleObject879.bin"/><Relationship Id="rId1900" Type="http://schemas.openxmlformats.org/officeDocument/2006/relationships/image" Target="media/image967.wmf"/><Relationship Id="rId274" Type="http://schemas.openxmlformats.org/officeDocument/2006/relationships/oleObject" Target="embeddings/oleObject115.bin"/><Relationship Id="rId481" Type="http://schemas.openxmlformats.org/officeDocument/2006/relationships/oleObject" Target="embeddings/oleObject220.bin"/><Relationship Id="rId134" Type="http://schemas.openxmlformats.org/officeDocument/2006/relationships/oleObject" Target="embeddings/oleObject59.bin"/><Relationship Id="rId579" Type="http://schemas.openxmlformats.org/officeDocument/2006/relationships/oleObject" Target="embeddings/oleObject266.bin"/><Relationship Id="rId786" Type="http://schemas.openxmlformats.org/officeDocument/2006/relationships/image" Target="media/image398.wmf"/><Relationship Id="rId993" Type="http://schemas.openxmlformats.org/officeDocument/2006/relationships/oleObject" Target="embeddings/oleObject478.bin"/><Relationship Id="rId341" Type="http://schemas.openxmlformats.org/officeDocument/2006/relationships/image" Target="media/image179.wmf"/><Relationship Id="rId439" Type="http://schemas.openxmlformats.org/officeDocument/2006/relationships/image" Target="media/image221.wmf"/><Relationship Id="rId646" Type="http://schemas.openxmlformats.org/officeDocument/2006/relationships/oleObject" Target="embeddings/oleObject299.bin"/><Relationship Id="rId1069" Type="http://schemas.openxmlformats.org/officeDocument/2006/relationships/oleObject" Target="embeddings/oleObject516.bin"/><Relationship Id="rId1276" Type="http://schemas.openxmlformats.org/officeDocument/2006/relationships/image" Target="media/image638.png"/><Relationship Id="rId1483" Type="http://schemas.openxmlformats.org/officeDocument/2006/relationships/oleObject" Target="embeddings/oleObject717.bin"/><Relationship Id="rId201" Type="http://schemas.openxmlformats.org/officeDocument/2006/relationships/image" Target="media/image110.wmf"/><Relationship Id="rId506" Type="http://schemas.openxmlformats.org/officeDocument/2006/relationships/image" Target="media/image259.wmf"/><Relationship Id="rId853" Type="http://schemas.openxmlformats.org/officeDocument/2006/relationships/oleObject" Target="embeddings/oleObject408.bin"/><Relationship Id="rId1136" Type="http://schemas.openxmlformats.org/officeDocument/2006/relationships/oleObject" Target="embeddings/oleObject551.bin"/><Relationship Id="rId1690" Type="http://schemas.openxmlformats.org/officeDocument/2006/relationships/image" Target="media/image858.png"/><Relationship Id="rId1788" Type="http://schemas.openxmlformats.org/officeDocument/2006/relationships/oleObject" Target="embeddings/oleObject855.bin"/><Relationship Id="rId1995" Type="http://schemas.openxmlformats.org/officeDocument/2006/relationships/oleObject" Target="embeddings/oleObject959.bin"/><Relationship Id="rId713" Type="http://schemas.openxmlformats.org/officeDocument/2006/relationships/image" Target="media/image360.png"/><Relationship Id="rId920" Type="http://schemas.openxmlformats.org/officeDocument/2006/relationships/oleObject" Target="embeddings/oleObject442.bin"/><Relationship Id="rId1343" Type="http://schemas.openxmlformats.org/officeDocument/2006/relationships/image" Target="media/image676.wmf"/><Relationship Id="rId1550" Type="http://schemas.openxmlformats.org/officeDocument/2006/relationships/oleObject" Target="embeddings/oleObject749.bin"/><Relationship Id="rId1648" Type="http://schemas.openxmlformats.org/officeDocument/2006/relationships/oleObject" Target="embeddings/oleObject793.bin"/><Relationship Id="rId1203" Type="http://schemas.openxmlformats.org/officeDocument/2006/relationships/image" Target="media/image602.wmf"/><Relationship Id="rId1410" Type="http://schemas.openxmlformats.org/officeDocument/2006/relationships/oleObject" Target="embeddings/oleObject682.bin"/><Relationship Id="rId1508" Type="http://schemas.openxmlformats.org/officeDocument/2006/relationships/image" Target="media/image762.wmf"/><Relationship Id="rId1855" Type="http://schemas.openxmlformats.org/officeDocument/2006/relationships/oleObject" Target="embeddings/oleObject892.bin"/><Relationship Id="rId1715" Type="http://schemas.openxmlformats.org/officeDocument/2006/relationships/oleObject" Target="embeddings/oleObject815.bin"/><Relationship Id="rId1922" Type="http://schemas.openxmlformats.org/officeDocument/2006/relationships/oleObject" Target="embeddings/oleObject923.bin"/><Relationship Id="rId296" Type="http://schemas.openxmlformats.org/officeDocument/2006/relationships/oleObject" Target="embeddings/oleObject126.bin"/><Relationship Id="rId156" Type="http://schemas.openxmlformats.org/officeDocument/2006/relationships/image" Target="media/image82.png"/><Relationship Id="rId363" Type="http://schemas.openxmlformats.org/officeDocument/2006/relationships/image" Target="media/image190.wmf"/><Relationship Id="rId570" Type="http://schemas.openxmlformats.org/officeDocument/2006/relationships/oleObject" Target="embeddings/oleObject261.bin"/><Relationship Id="rId223" Type="http://schemas.openxmlformats.org/officeDocument/2006/relationships/image" Target="media/image121.wmf"/><Relationship Id="rId430" Type="http://schemas.openxmlformats.org/officeDocument/2006/relationships/image" Target="media/image217.wmf"/><Relationship Id="rId668" Type="http://schemas.openxmlformats.org/officeDocument/2006/relationships/oleObject" Target="embeddings/oleObject317.bin"/><Relationship Id="rId875" Type="http://schemas.openxmlformats.org/officeDocument/2006/relationships/oleObject" Target="embeddings/oleObject419.bin"/><Relationship Id="rId1060" Type="http://schemas.openxmlformats.org/officeDocument/2006/relationships/image" Target="media/image532.wmf"/><Relationship Id="rId1298" Type="http://schemas.openxmlformats.org/officeDocument/2006/relationships/image" Target="media/image651.wmf"/><Relationship Id="rId528" Type="http://schemas.openxmlformats.org/officeDocument/2006/relationships/image" Target="media/image273.wmf"/><Relationship Id="rId735" Type="http://schemas.openxmlformats.org/officeDocument/2006/relationships/image" Target="media/image374.wmf"/><Relationship Id="rId942" Type="http://schemas.openxmlformats.org/officeDocument/2006/relationships/image" Target="media/image473.wmf"/><Relationship Id="rId1158" Type="http://schemas.openxmlformats.org/officeDocument/2006/relationships/oleObject" Target="embeddings/oleObject562.bin"/><Relationship Id="rId1365" Type="http://schemas.openxmlformats.org/officeDocument/2006/relationships/image" Target="media/image688.wmf"/><Relationship Id="rId1572" Type="http://schemas.openxmlformats.org/officeDocument/2006/relationships/image" Target="media/image796.png"/><Relationship Id="rId1018" Type="http://schemas.openxmlformats.org/officeDocument/2006/relationships/image" Target="media/image511.wmf"/><Relationship Id="rId1225" Type="http://schemas.openxmlformats.org/officeDocument/2006/relationships/image" Target="media/image611.wmf"/><Relationship Id="rId1432" Type="http://schemas.openxmlformats.org/officeDocument/2006/relationships/oleObject" Target="embeddings/oleObject695.bin"/><Relationship Id="rId1877" Type="http://schemas.openxmlformats.org/officeDocument/2006/relationships/image" Target="media/image956.wmf"/><Relationship Id="rId71" Type="http://schemas.openxmlformats.org/officeDocument/2006/relationships/image" Target="media/image33.wmf"/><Relationship Id="rId802" Type="http://schemas.openxmlformats.org/officeDocument/2006/relationships/image" Target="media/image405.wmf"/><Relationship Id="rId1737" Type="http://schemas.openxmlformats.org/officeDocument/2006/relationships/image" Target="media/image894.wmf"/><Relationship Id="rId1944" Type="http://schemas.openxmlformats.org/officeDocument/2006/relationships/image" Target="media/image990.wmf"/><Relationship Id="rId29" Type="http://schemas.openxmlformats.org/officeDocument/2006/relationships/oleObject" Target="embeddings/oleObject9.bin"/><Relationship Id="rId178" Type="http://schemas.openxmlformats.org/officeDocument/2006/relationships/image" Target="media/image98.wmf"/><Relationship Id="rId1804" Type="http://schemas.openxmlformats.org/officeDocument/2006/relationships/image" Target="media/image921.wmf"/><Relationship Id="rId385" Type="http://schemas.openxmlformats.org/officeDocument/2006/relationships/oleObject" Target="embeddings/oleObject169.bin"/><Relationship Id="rId592" Type="http://schemas.openxmlformats.org/officeDocument/2006/relationships/image" Target="media/image305.wmf"/><Relationship Id="rId245" Type="http://schemas.openxmlformats.org/officeDocument/2006/relationships/image" Target="media/image132.wmf"/><Relationship Id="rId452" Type="http://schemas.openxmlformats.org/officeDocument/2006/relationships/oleObject" Target="embeddings/oleObject211.bin"/><Relationship Id="rId897" Type="http://schemas.openxmlformats.org/officeDocument/2006/relationships/image" Target="media/image451.wmf"/><Relationship Id="rId1082" Type="http://schemas.openxmlformats.org/officeDocument/2006/relationships/image" Target="media/image543.wmf"/><Relationship Id="rId105" Type="http://schemas.openxmlformats.org/officeDocument/2006/relationships/image" Target="media/image50.png"/><Relationship Id="rId312" Type="http://schemas.openxmlformats.org/officeDocument/2006/relationships/oleObject" Target="embeddings/oleObject134.bin"/><Relationship Id="rId757" Type="http://schemas.openxmlformats.org/officeDocument/2006/relationships/oleObject" Target="embeddings/oleObject358.bin"/><Relationship Id="rId964" Type="http://schemas.openxmlformats.org/officeDocument/2006/relationships/image" Target="media/image483.wmf"/><Relationship Id="rId1387" Type="http://schemas.openxmlformats.org/officeDocument/2006/relationships/image" Target="media/image700.wmf"/><Relationship Id="rId1594" Type="http://schemas.openxmlformats.org/officeDocument/2006/relationships/oleObject" Target="embeddings/oleObject768.bin"/><Relationship Id="rId93" Type="http://schemas.openxmlformats.org/officeDocument/2006/relationships/image" Target="media/image44.png"/><Relationship Id="rId617" Type="http://schemas.openxmlformats.org/officeDocument/2006/relationships/image" Target="media/image321.png"/><Relationship Id="rId824" Type="http://schemas.openxmlformats.org/officeDocument/2006/relationships/image" Target="media/image416.wmf"/><Relationship Id="rId1247" Type="http://schemas.openxmlformats.org/officeDocument/2006/relationships/image" Target="media/image623.wmf"/><Relationship Id="rId1454" Type="http://schemas.openxmlformats.org/officeDocument/2006/relationships/image" Target="media/image734.wmf"/><Relationship Id="rId1661" Type="http://schemas.openxmlformats.org/officeDocument/2006/relationships/image" Target="media/image844.wmf"/><Relationship Id="rId1899" Type="http://schemas.openxmlformats.org/officeDocument/2006/relationships/oleObject" Target="embeddings/oleObject912.bin"/><Relationship Id="rId1107" Type="http://schemas.openxmlformats.org/officeDocument/2006/relationships/image" Target="media/image554.wmf"/><Relationship Id="rId1314" Type="http://schemas.openxmlformats.org/officeDocument/2006/relationships/image" Target="media/image660.wmf"/><Relationship Id="rId1521" Type="http://schemas.openxmlformats.org/officeDocument/2006/relationships/oleObject" Target="embeddings/oleObject735.bin"/><Relationship Id="rId1759" Type="http://schemas.openxmlformats.org/officeDocument/2006/relationships/image" Target="media/image904.wmf"/><Relationship Id="rId1966" Type="http://schemas.openxmlformats.org/officeDocument/2006/relationships/image" Target="media/image1001.wmf"/><Relationship Id="rId1619" Type="http://schemas.openxmlformats.org/officeDocument/2006/relationships/image" Target="media/image823.wmf"/><Relationship Id="rId1826" Type="http://schemas.openxmlformats.org/officeDocument/2006/relationships/image" Target="media/image931.wmf"/><Relationship Id="rId20" Type="http://schemas.openxmlformats.org/officeDocument/2006/relationships/oleObject" Target="embeddings/oleObject4.bin"/><Relationship Id="rId267" Type="http://schemas.openxmlformats.org/officeDocument/2006/relationships/image" Target="media/image143.wmf"/><Relationship Id="rId474" Type="http://schemas.openxmlformats.org/officeDocument/2006/relationships/image" Target="media/image243.wmf"/><Relationship Id="rId127" Type="http://schemas.openxmlformats.org/officeDocument/2006/relationships/image" Target="media/image59.wmf"/><Relationship Id="rId681" Type="http://schemas.openxmlformats.org/officeDocument/2006/relationships/oleObject" Target="embeddings/oleObject322.bin"/><Relationship Id="rId779" Type="http://schemas.openxmlformats.org/officeDocument/2006/relationships/oleObject" Target="embeddings/oleObject369.bin"/><Relationship Id="rId986" Type="http://schemas.openxmlformats.org/officeDocument/2006/relationships/image" Target="media/image495.wmf"/><Relationship Id="rId334" Type="http://schemas.openxmlformats.org/officeDocument/2006/relationships/oleObject" Target="embeddings/oleObject146.bin"/><Relationship Id="rId541" Type="http://schemas.openxmlformats.org/officeDocument/2006/relationships/oleObject" Target="embeddings/oleObject247.bin"/><Relationship Id="rId639" Type="http://schemas.openxmlformats.org/officeDocument/2006/relationships/oleObject" Target="embeddings/oleObject294.bin"/><Relationship Id="rId1171" Type="http://schemas.openxmlformats.org/officeDocument/2006/relationships/oleObject" Target="embeddings/oleObject568.bin"/><Relationship Id="rId1269" Type="http://schemas.openxmlformats.org/officeDocument/2006/relationships/oleObject" Target="embeddings/oleObject618.bin"/><Relationship Id="rId1476" Type="http://schemas.openxmlformats.org/officeDocument/2006/relationships/oleObject" Target="embeddings/oleObject714.bin"/><Relationship Id="rId401" Type="http://schemas.openxmlformats.org/officeDocument/2006/relationships/image" Target="media/image207.wmf"/><Relationship Id="rId846" Type="http://schemas.openxmlformats.org/officeDocument/2006/relationships/oleObject" Target="embeddings/oleObject404.bin"/><Relationship Id="rId1031" Type="http://schemas.openxmlformats.org/officeDocument/2006/relationships/oleObject" Target="embeddings/oleObject497.bin"/><Relationship Id="rId1129" Type="http://schemas.openxmlformats.org/officeDocument/2006/relationships/image" Target="media/image565.wmf"/><Relationship Id="rId1683" Type="http://schemas.openxmlformats.org/officeDocument/2006/relationships/oleObject" Target="embeddings/oleObject813.bin"/><Relationship Id="rId1890" Type="http://schemas.openxmlformats.org/officeDocument/2006/relationships/image" Target="media/image962.wmf"/><Relationship Id="rId1988" Type="http://schemas.openxmlformats.org/officeDocument/2006/relationships/image" Target="media/image1012.wmf"/><Relationship Id="rId706" Type="http://schemas.openxmlformats.org/officeDocument/2006/relationships/image" Target="media/image356.wmf"/><Relationship Id="rId913" Type="http://schemas.openxmlformats.org/officeDocument/2006/relationships/image" Target="media/image459.wmf"/><Relationship Id="rId1336" Type="http://schemas.openxmlformats.org/officeDocument/2006/relationships/image" Target="media/image672.wmf"/><Relationship Id="rId1543" Type="http://schemas.openxmlformats.org/officeDocument/2006/relationships/oleObject" Target="embeddings/oleObject746.bin"/><Relationship Id="rId1750" Type="http://schemas.openxmlformats.org/officeDocument/2006/relationships/image" Target="media/image900.wmf"/><Relationship Id="rId42" Type="http://schemas.openxmlformats.org/officeDocument/2006/relationships/oleObject" Target="embeddings/oleObject16.bin"/><Relationship Id="rId1403" Type="http://schemas.openxmlformats.org/officeDocument/2006/relationships/image" Target="media/image708.wmf"/><Relationship Id="rId1610" Type="http://schemas.openxmlformats.org/officeDocument/2006/relationships/oleObject" Target="embeddings/oleObject774.bin"/><Relationship Id="rId1848" Type="http://schemas.openxmlformats.org/officeDocument/2006/relationships/image" Target="media/image941.wmf"/><Relationship Id="rId191" Type="http://schemas.openxmlformats.org/officeDocument/2006/relationships/image" Target="media/image105.wmf"/><Relationship Id="rId1708" Type="http://schemas.openxmlformats.org/officeDocument/2006/relationships/image" Target="media/image876.png"/><Relationship Id="rId1915" Type="http://schemas.openxmlformats.org/officeDocument/2006/relationships/image" Target="media/image975.wmf"/><Relationship Id="rId289" Type="http://schemas.openxmlformats.org/officeDocument/2006/relationships/image" Target="media/image154.wmf"/><Relationship Id="rId496" Type="http://schemas.openxmlformats.org/officeDocument/2006/relationships/image" Target="media/image254.wmf"/><Relationship Id="rId149" Type="http://schemas.openxmlformats.org/officeDocument/2006/relationships/image" Target="media/image75.png"/><Relationship Id="rId356" Type="http://schemas.openxmlformats.org/officeDocument/2006/relationships/oleObject" Target="embeddings/oleObject157.bin"/><Relationship Id="rId563" Type="http://schemas.openxmlformats.org/officeDocument/2006/relationships/image" Target="media/image291.wmf"/><Relationship Id="rId770" Type="http://schemas.openxmlformats.org/officeDocument/2006/relationships/image" Target="media/image390.wmf"/><Relationship Id="rId1193" Type="http://schemas.openxmlformats.org/officeDocument/2006/relationships/image" Target="media/image597.wmf"/><Relationship Id="rId216" Type="http://schemas.openxmlformats.org/officeDocument/2006/relationships/oleObject" Target="embeddings/oleObject86.bin"/><Relationship Id="rId423" Type="http://schemas.openxmlformats.org/officeDocument/2006/relationships/oleObject" Target="embeddings/oleObject196.bin"/><Relationship Id="rId868" Type="http://schemas.openxmlformats.org/officeDocument/2006/relationships/image" Target="media/image437.wmf"/><Relationship Id="rId1053" Type="http://schemas.openxmlformats.org/officeDocument/2006/relationships/oleObject" Target="embeddings/oleObject508.bin"/><Relationship Id="rId1260" Type="http://schemas.openxmlformats.org/officeDocument/2006/relationships/image" Target="media/image631.wmf"/><Relationship Id="rId1498" Type="http://schemas.openxmlformats.org/officeDocument/2006/relationships/image" Target="media/image757.wmf"/><Relationship Id="rId630" Type="http://schemas.openxmlformats.org/officeDocument/2006/relationships/oleObject" Target="embeddings/oleObject288.bin"/><Relationship Id="rId728" Type="http://schemas.openxmlformats.org/officeDocument/2006/relationships/oleObject" Target="embeddings/oleObject342.bin"/><Relationship Id="rId935" Type="http://schemas.openxmlformats.org/officeDocument/2006/relationships/oleObject" Target="embeddings/oleObject449.bin"/><Relationship Id="rId1358" Type="http://schemas.openxmlformats.org/officeDocument/2006/relationships/oleObject" Target="embeddings/oleObject658.bin"/><Relationship Id="rId1565" Type="http://schemas.openxmlformats.org/officeDocument/2006/relationships/image" Target="media/image791.wmf"/><Relationship Id="rId1772" Type="http://schemas.openxmlformats.org/officeDocument/2006/relationships/image" Target="media/image908.wmf"/><Relationship Id="rId64" Type="http://schemas.openxmlformats.org/officeDocument/2006/relationships/oleObject" Target="embeddings/oleObject28.bin"/><Relationship Id="rId1120" Type="http://schemas.openxmlformats.org/officeDocument/2006/relationships/oleObject" Target="embeddings/oleObject543.bin"/><Relationship Id="rId1218" Type="http://schemas.openxmlformats.org/officeDocument/2006/relationships/oleObject" Target="embeddings/oleObject593.bin"/><Relationship Id="rId1425" Type="http://schemas.openxmlformats.org/officeDocument/2006/relationships/image" Target="media/image718.wmf"/><Relationship Id="rId1632" Type="http://schemas.openxmlformats.org/officeDocument/2006/relationships/oleObject" Target="embeddings/oleObject785.bin"/><Relationship Id="rId1937" Type="http://schemas.openxmlformats.org/officeDocument/2006/relationships/oleObject" Target="embeddings/oleObject930.bin"/><Relationship Id="rId280" Type="http://schemas.openxmlformats.org/officeDocument/2006/relationships/oleObject" Target="embeddings/oleObject118.bin"/><Relationship Id="rId140" Type="http://schemas.openxmlformats.org/officeDocument/2006/relationships/image" Target="media/image66.png"/><Relationship Id="rId378" Type="http://schemas.openxmlformats.org/officeDocument/2006/relationships/image" Target="media/image199.wmf"/><Relationship Id="rId585" Type="http://schemas.openxmlformats.org/officeDocument/2006/relationships/oleObject" Target="embeddings/oleObject269.bin"/><Relationship Id="rId792" Type="http://schemas.openxmlformats.org/officeDocument/2006/relationships/image" Target="media/image401.wmf"/><Relationship Id="rId6" Type="http://schemas.openxmlformats.org/officeDocument/2006/relationships/footnotes" Target="footnotes.xml"/><Relationship Id="rId238" Type="http://schemas.openxmlformats.org/officeDocument/2006/relationships/oleObject" Target="embeddings/oleObject97.bin"/><Relationship Id="rId445" Type="http://schemas.openxmlformats.org/officeDocument/2006/relationships/image" Target="media/image224.wmf"/><Relationship Id="rId652" Type="http://schemas.openxmlformats.org/officeDocument/2006/relationships/oleObject" Target="embeddings/oleObject305.bin"/><Relationship Id="rId1075" Type="http://schemas.openxmlformats.org/officeDocument/2006/relationships/oleObject" Target="embeddings/oleObject519.bin"/><Relationship Id="rId1282" Type="http://schemas.openxmlformats.org/officeDocument/2006/relationships/oleObject" Target="embeddings/oleObject624.bin"/><Relationship Id="rId291" Type="http://schemas.openxmlformats.org/officeDocument/2006/relationships/image" Target="media/image155.wmf"/><Relationship Id="rId305" Type="http://schemas.openxmlformats.org/officeDocument/2006/relationships/image" Target="media/image162.wmf"/><Relationship Id="rId512" Type="http://schemas.openxmlformats.org/officeDocument/2006/relationships/image" Target="media/image262.wmf"/><Relationship Id="rId957" Type="http://schemas.openxmlformats.org/officeDocument/2006/relationships/oleObject" Target="embeddings/oleObject460.bin"/><Relationship Id="rId1142" Type="http://schemas.openxmlformats.org/officeDocument/2006/relationships/oleObject" Target="embeddings/oleObject554.bin"/><Relationship Id="rId1587" Type="http://schemas.openxmlformats.org/officeDocument/2006/relationships/image" Target="media/image805.wmf"/><Relationship Id="rId1794" Type="http://schemas.openxmlformats.org/officeDocument/2006/relationships/image" Target="media/image916.wmf"/><Relationship Id="rId1808" Type="http://schemas.openxmlformats.org/officeDocument/2006/relationships/image" Target="media/image923.wmf"/><Relationship Id="rId86" Type="http://schemas.openxmlformats.org/officeDocument/2006/relationships/oleObject" Target="embeddings/oleObject39.bin"/><Relationship Id="rId151" Type="http://schemas.openxmlformats.org/officeDocument/2006/relationships/image" Target="media/image77.png"/><Relationship Id="rId389" Type="http://schemas.openxmlformats.org/officeDocument/2006/relationships/oleObject" Target="embeddings/oleObject172.bin"/><Relationship Id="rId596" Type="http://schemas.openxmlformats.org/officeDocument/2006/relationships/image" Target="media/image307.wmf"/><Relationship Id="rId817" Type="http://schemas.openxmlformats.org/officeDocument/2006/relationships/oleObject" Target="embeddings/oleObject389.bin"/><Relationship Id="rId1002" Type="http://schemas.openxmlformats.org/officeDocument/2006/relationships/image" Target="media/image503.wmf"/><Relationship Id="rId1447" Type="http://schemas.openxmlformats.org/officeDocument/2006/relationships/oleObject" Target="embeddings/oleObject700.bin"/><Relationship Id="rId1654" Type="http://schemas.openxmlformats.org/officeDocument/2006/relationships/oleObject" Target="embeddings/oleObject796.bin"/><Relationship Id="rId1861" Type="http://schemas.openxmlformats.org/officeDocument/2006/relationships/image" Target="media/image947.wmf"/><Relationship Id="rId249" Type="http://schemas.openxmlformats.org/officeDocument/2006/relationships/image" Target="media/image134.wmf"/><Relationship Id="rId456" Type="http://schemas.openxmlformats.org/officeDocument/2006/relationships/image" Target="media/image231.png"/><Relationship Id="rId663" Type="http://schemas.openxmlformats.org/officeDocument/2006/relationships/image" Target="media/image334.wmf"/><Relationship Id="rId870" Type="http://schemas.openxmlformats.org/officeDocument/2006/relationships/image" Target="media/image438.wmf"/><Relationship Id="rId1086" Type="http://schemas.openxmlformats.org/officeDocument/2006/relationships/oleObject" Target="embeddings/oleObject525.bin"/><Relationship Id="rId1293" Type="http://schemas.openxmlformats.org/officeDocument/2006/relationships/image" Target="media/image649.wmf"/><Relationship Id="rId1307" Type="http://schemas.openxmlformats.org/officeDocument/2006/relationships/image" Target="media/image655.wmf"/><Relationship Id="rId1514" Type="http://schemas.openxmlformats.org/officeDocument/2006/relationships/image" Target="media/image765.wmf"/><Relationship Id="rId1721" Type="http://schemas.openxmlformats.org/officeDocument/2006/relationships/oleObject" Target="embeddings/oleObject818.bin"/><Relationship Id="rId1959" Type="http://schemas.openxmlformats.org/officeDocument/2006/relationships/oleObject" Target="embeddings/oleObject941.bin"/><Relationship Id="rId13" Type="http://schemas.openxmlformats.org/officeDocument/2006/relationships/image" Target="media/image6.wmf"/><Relationship Id="rId109" Type="http://schemas.openxmlformats.org/officeDocument/2006/relationships/image" Target="media/image53.wmf"/><Relationship Id="rId316" Type="http://schemas.openxmlformats.org/officeDocument/2006/relationships/image" Target="media/image168.wmf"/><Relationship Id="rId523" Type="http://schemas.openxmlformats.org/officeDocument/2006/relationships/image" Target="media/image270.png"/><Relationship Id="rId968" Type="http://schemas.openxmlformats.org/officeDocument/2006/relationships/image" Target="media/image485.wmf"/><Relationship Id="rId1153" Type="http://schemas.openxmlformats.org/officeDocument/2006/relationships/image" Target="media/image577.wmf"/><Relationship Id="rId1598" Type="http://schemas.openxmlformats.org/officeDocument/2006/relationships/image" Target="media/image812.png"/><Relationship Id="rId1819" Type="http://schemas.openxmlformats.org/officeDocument/2006/relationships/oleObject" Target="embeddings/oleObject871.bin"/><Relationship Id="rId97" Type="http://schemas.openxmlformats.org/officeDocument/2006/relationships/oleObject" Target="embeddings/oleObject45.bin"/><Relationship Id="rId730" Type="http://schemas.openxmlformats.org/officeDocument/2006/relationships/oleObject" Target="embeddings/oleObject343.bin"/><Relationship Id="rId828" Type="http://schemas.openxmlformats.org/officeDocument/2006/relationships/image" Target="media/image418.wmf"/><Relationship Id="rId1013" Type="http://schemas.openxmlformats.org/officeDocument/2006/relationships/oleObject" Target="embeddings/oleObject488.bin"/><Relationship Id="rId1360" Type="http://schemas.openxmlformats.org/officeDocument/2006/relationships/oleObject" Target="embeddings/oleObject659.bin"/><Relationship Id="rId1458" Type="http://schemas.openxmlformats.org/officeDocument/2006/relationships/image" Target="media/image736.wmf"/><Relationship Id="rId1665" Type="http://schemas.openxmlformats.org/officeDocument/2006/relationships/image" Target="media/image846.wmf"/><Relationship Id="rId1872" Type="http://schemas.openxmlformats.org/officeDocument/2006/relationships/oleObject" Target="embeddings/oleObject900.bin"/><Relationship Id="rId162" Type="http://schemas.openxmlformats.org/officeDocument/2006/relationships/image" Target="media/image88.png"/><Relationship Id="rId467" Type="http://schemas.openxmlformats.org/officeDocument/2006/relationships/header" Target="header4.xml"/><Relationship Id="rId1097" Type="http://schemas.openxmlformats.org/officeDocument/2006/relationships/image" Target="media/image549.wmf"/><Relationship Id="rId1220" Type="http://schemas.openxmlformats.org/officeDocument/2006/relationships/oleObject" Target="embeddings/oleObject594.bin"/><Relationship Id="rId1318" Type="http://schemas.openxmlformats.org/officeDocument/2006/relationships/image" Target="media/image662.wmf"/><Relationship Id="rId1525" Type="http://schemas.openxmlformats.org/officeDocument/2006/relationships/oleObject" Target="embeddings/oleObject737.bin"/><Relationship Id="rId674" Type="http://schemas.openxmlformats.org/officeDocument/2006/relationships/image" Target="media/image340.wmf"/><Relationship Id="rId881" Type="http://schemas.openxmlformats.org/officeDocument/2006/relationships/oleObject" Target="embeddings/oleObject422.bin"/><Relationship Id="rId979" Type="http://schemas.openxmlformats.org/officeDocument/2006/relationships/oleObject" Target="embeddings/oleObject471.bin"/><Relationship Id="rId1732" Type="http://schemas.openxmlformats.org/officeDocument/2006/relationships/image" Target="media/image891.wmf"/><Relationship Id="rId24" Type="http://schemas.openxmlformats.org/officeDocument/2006/relationships/oleObject" Target="embeddings/oleObject6.bin"/><Relationship Id="rId327" Type="http://schemas.openxmlformats.org/officeDocument/2006/relationships/oleObject" Target="embeddings/oleObject142.bin"/><Relationship Id="rId534" Type="http://schemas.openxmlformats.org/officeDocument/2006/relationships/image" Target="media/image276.wmf"/><Relationship Id="rId741" Type="http://schemas.openxmlformats.org/officeDocument/2006/relationships/oleObject" Target="embeddings/oleObject349.bin"/><Relationship Id="rId839" Type="http://schemas.openxmlformats.org/officeDocument/2006/relationships/oleObject" Target="embeddings/oleObject400.bin"/><Relationship Id="rId1164" Type="http://schemas.openxmlformats.org/officeDocument/2006/relationships/image" Target="media/image583.png"/><Relationship Id="rId1371" Type="http://schemas.openxmlformats.org/officeDocument/2006/relationships/image" Target="media/image691.wmf"/><Relationship Id="rId1469" Type="http://schemas.openxmlformats.org/officeDocument/2006/relationships/oleObject" Target="embeddings/oleObject711.bin"/><Relationship Id="rId173" Type="http://schemas.openxmlformats.org/officeDocument/2006/relationships/image" Target="media/image95.wmf"/><Relationship Id="rId380" Type="http://schemas.openxmlformats.org/officeDocument/2006/relationships/image" Target="media/image200.wmf"/><Relationship Id="rId601" Type="http://schemas.openxmlformats.org/officeDocument/2006/relationships/image" Target="media/image310.wmf"/><Relationship Id="rId1024" Type="http://schemas.openxmlformats.org/officeDocument/2006/relationships/image" Target="media/image514.wmf"/><Relationship Id="rId1231" Type="http://schemas.openxmlformats.org/officeDocument/2006/relationships/image" Target="media/image614.wmf"/><Relationship Id="rId1676" Type="http://schemas.openxmlformats.org/officeDocument/2006/relationships/oleObject" Target="embeddings/oleObject809.bin"/><Relationship Id="rId1883" Type="http://schemas.openxmlformats.org/officeDocument/2006/relationships/image" Target="media/image959.wmf"/><Relationship Id="rId240" Type="http://schemas.openxmlformats.org/officeDocument/2006/relationships/oleObject" Target="embeddings/oleObject98.bin"/><Relationship Id="rId478" Type="http://schemas.openxmlformats.org/officeDocument/2006/relationships/image" Target="media/image245.wmf"/><Relationship Id="rId685" Type="http://schemas.openxmlformats.org/officeDocument/2006/relationships/oleObject" Target="embeddings/oleObject324.bin"/><Relationship Id="rId892" Type="http://schemas.openxmlformats.org/officeDocument/2006/relationships/oleObject" Target="embeddings/oleObject428.bin"/><Relationship Id="rId906" Type="http://schemas.openxmlformats.org/officeDocument/2006/relationships/oleObject" Target="embeddings/oleObject435.bin"/><Relationship Id="rId1329" Type="http://schemas.openxmlformats.org/officeDocument/2006/relationships/image" Target="media/image668.png"/><Relationship Id="rId1536" Type="http://schemas.openxmlformats.org/officeDocument/2006/relationships/image" Target="media/image776.wmf"/><Relationship Id="rId1743" Type="http://schemas.openxmlformats.org/officeDocument/2006/relationships/image" Target="media/image897.wmf"/><Relationship Id="rId1950" Type="http://schemas.openxmlformats.org/officeDocument/2006/relationships/image" Target="media/image993.wmf"/><Relationship Id="rId35" Type="http://schemas.openxmlformats.org/officeDocument/2006/relationships/oleObject" Target="embeddings/oleObject12.bin"/><Relationship Id="rId100" Type="http://schemas.openxmlformats.org/officeDocument/2006/relationships/image" Target="media/image48.png"/><Relationship Id="rId338" Type="http://schemas.openxmlformats.org/officeDocument/2006/relationships/oleObject" Target="embeddings/oleObject148.bin"/><Relationship Id="rId545" Type="http://schemas.openxmlformats.org/officeDocument/2006/relationships/image" Target="media/image282.wmf"/><Relationship Id="rId752" Type="http://schemas.openxmlformats.org/officeDocument/2006/relationships/image" Target="media/image381.wmf"/><Relationship Id="rId1175" Type="http://schemas.openxmlformats.org/officeDocument/2006/relationships/image" Target="media/image588.wmf"/><Relationship Id="rId1382" Type="http://schemas.openxmlformats.org/officeDocument/2006/relationships/oleObject" Target="embeddings/oleObject669.bin"/><Relationship Id="rId1603" Type="http://schemas.openxmlformats.org/officeDocument/2006/relationships/image" Target="media/image815.wmf"/><Relationship Id="rId1810" Type="http://schemas.openxmlformats.org/officeDocument/2006/relationships/image" Target="media/image924.wmf"/><Relationship Id="rId184" Type="http://schemas.openxmlformats.org/officeDocument/2006/relationships/image" Target="media/image101.png"/><Relationship Id="rId391" Type="http://schemas.openxmlformats.org/officeDocument/2006/relationships/image" Target="media/image204.wmf"/><Relationship Id="rId405" Type="http://schemas.openxmlformats.org/officeDocument/2006/relationships/oleObject" Target="embeddings/oleObject184.bin"/><Relationship Id="rId612" Type="http://schemas.openxmlformats.org/officeDocument/2006/relationships/oleObject" Target="embeddings/oleObject281.bin"/><Relationship Id="rId1035" Type="http://schemas.openxmlformats.org/officeDocument/2006/relationships/oleObject" Target="embeddings/oleObject499.bin"/><Relationship Id="rId1242" Type="http://schemas.openxmlformats.org/officeDocument/2006/relationships/oleObject" Target="embeddings/oleObject605.bin"/><Relationship Id="rId1687" Type="http://schemas.openxmlformats.org/officeDocument/2006/relationships/image" Target="media/image855.png"/><Relationship Id="rId1894" Type="http://schemas.openxmlformats.org/officeDocument/2006/relationships/image" Target="media/image964.wmf"/><Relationship Id="rId1908" Type="http://schemas.openxmlformats.org/officeDocument/2006/relationships/image" Target="media/image971.wmf"/><Relationship Id="rId251" Type="http://schemas.openxmlformats.org/officeDocument/2006/relationships/image" Target="media/image135.wmf"/><Relationship Id="rId489" Type="http://schemas.openxmlformats.org/officeDocument/2006/relationships/oleObject" Target="embeddings/oleObject224.bin"/><Relationship Id="rId696" Type="http://schemas.openxmlformats.org/officeDocument/2006/relationships/image" Target="media/image351.wmf"/><Relationship Id="rId917" Type="http://schemas.openxmlformats.org/officeDocument/2006/relationships/image" Target="media/image461.wmf"/><Relationship Id="rId1102" Type="http://schemas.openxmlformats.org/officeDocument/2006/relationships/oleObject" Target="embeddings/oleObject534.bin"/><Relationship Id="rId1547" Type="http://schemas.openxmlformats.org/officeDocument/2006/relationships/oleObject" Target="embeddings/oleObject748.bin"/><Relationship Id="rId1754" Type="http://schemas.openxmlformats.org/officeDocument/2006/relationships/image" Target="media/image902.wmf"/><Relationship Id="rId1961" Type="http://schemas.openxmlformats.org/officeDocument/2006/relationships/oleObject" Target="embeddings/oleObject942.bin"/><Relationship Id="rId46" Type="http://schemas.openxmlformats.org/officeDocument/2006/relationships/oleObject" Target="embeddings/oleObject18.bin"/><Relationship Id="rId349" Type="http://schemas.openxmlformats.org/officeDocument/2006/relationships/image" Target="media/image183.wmf"/><Relationship Id="rId556" Type="http://schemas.openxmlformats.org/officeDocument/2006/relationships/oleObject" Target="embeddings/oleObject254.bin"/><Relationship Id="rId763" Type="http://schemas.openxmlformats.org/officeDocument/2006/relationships/image" Target="media/image386.png"/><Relationship Id="rId1186" Type="http://schemas.openxmlformats.org/officeDocument/2006/relationships/image" Target="media/image594.wmf"/><Relationship Id="rId1393" Type="http://schemas.openxmlformats.org/officeDocument/2006/relationships/image" Target="media/image703.wmf"/><Relationship Id="rId1407" Type="http://schemas.openxmlformats.org/officeDocument/2006/relationships/image" Target="media/image710.wmf"/><Relationship Id="rId1614" Type="http://schemas.openxmlformats.org/officeDocument/2006/relationships/oleObject" Target="embeddings/oleObject776.bin"/><Relationship Id="rId1821" Type="http://schemas.openxmlformats.org/officeDocument/2006/relationships/oleObject" Target="embeddings/oleObject872.bin"/><Relationship Id="rId111" Type="http://schemas.openxmlformats.org/officeDocument/2006/relationships/image" Target="media/image54.wmf"/><Relationship Id="rId195" Type="http://schemas.openxmlformats.org/officeDocument/2006/relationships/image" Target="media/image107.wmf"/><Relationship Id="rId209" Type="http://schemas.openxmlformats.org/officeDocument/2006/relationships/image" Target="media/image114.wmf"/><Relationship Id="rId416" Type="http://schemas.openxmlformats.org/officeDocument/2006/relationships/oleObject" Target="embeddings/oleObject191.bin"/><Relationship Id="rId970" Type="http://schemas.openxmlformats.org/officeDocument/2006/relationships/image" Target="media/image486.wmf"/><Relationship Id="rId1046" Type="http://schemas.openxmlformats.org/officeDocument/2006/relationships/image" Target="media/image525.wmf"/><Relationship Id="rId1253" Type="http://schemas.openxmlformats.org/officeDocument/2006/relationships/image" Target="media/image627.wmf"/><Relationship Id="rId1698" Type="http://schemas.openxmlformats.org/officeDocument/2006/relationships/image" Target="media/image866.png"/><Relationship Id="rId1919" Type="http://schemas.openxmlformats.org/officeDocument/2006/relationships/image" Target="media/image977.wmf"/><Relationship Id="rId623" Type="http://schemas.openxmlformats.org/officeDocument/2006/relationships/image" Target="media/image325.wmf"/><Relationship Id="rId830" Type="http://schemas.openxmlformats.org/officeDocument/2006/relationships/image" Target="media/image419.wmf"/><Relationship Id="rId928" Type="http://schemas.openxmlformats.org/officeDocument/2006/relationships/oleObject" Target="embeddings/oleObject446.bin"/><Relationship Id="rId1460" Type="http://schemas.openxmlformats.org/officeDocument/2006/relationships/image" Target="media/image737.wmf"/><Relationship Id="rId1558" Type="http://schemas.openxmlformats.org/officeDocument/2006/relationships/oleObject" Target="embeddings/oleObject753.bin"/><Relationship Id="rId1765" Type="http://schemas.openxmlformats.org/officeDocument/2006/relationships/oleObject" Target="embeddings/oleObject841.bin"/><Relationship Id="rId57" Type="http://schemas.openxmlformats.org/officeDocument/2006/relationships/image" Target="media/image26.wmf"/><Relationship Id="rId262" Type="http://schemas.openxmlformats.org/officeDocument/2006/relationships/oleObject" Target="embeddings/oleObject109.bin"/><Relationship Id="rId567" Type="http://schemas.openxmlformats.org/officeDocument/2006/relationships/image" Target="media/image293.wmf"/><Relationship Id="rId1113" Type="http://schemas.openxmlformats.org/officeDocument/2006/relationships/image" Target="media/image557.wmf"/><Relationship Id="rId1197" Type="http://schemas.openxmlformats.org/officeDocument/2006/relationships/image" Target="media/image599.wmf"/><Relationship Id="rId1320" Type="http://schemas.openxmlformats.org/officeDocument/2006/relationships/image" Target="media/image663.wmf"/><Relationship Id="rId1418" Type="http://schemas.openxmlformats.org/officeDocument/2006/relationships/image" Target="media/image715.wmf"/><Relationship Id="rId1972" Type="http://schemas.openxmlformats.org/officeDocument/2006/relationships/image" Target="media/image1004.wmf"/><Relationship Id="rId122" Type="http://schemas.openxmlformats.org/officeDocument/2006/relationships/oleObject" Target="embeddings/oleObject53.bin"/><Relationship Id="rId774" Type="http://schemas.openxmlformats.org/officeDocument/2006/relationships/image" Target="media/image392.wmf"/><Relationship Id="rId981" Type="http://schemas.openxmlformats.org/officeDocument/2006/relationships/oleObject" Target="embeddings/oleObject472.bin"/><Relationship Id="rId1057" Type="http://schemas.openxmlformats.org/officeDocument/2006/relationships/oleObject" Target="embeddings/oleObject510.bin"/><Relationship Id="rId1625" Type="http://schemas.openxmlformats.org/officeDocument/2006/relationships/image" Target="media/image826.wmf"/><Relationship Id="rId1832" Type="http://schemas.openxmlformats.org/officeDocument/2006/relationships/image" Target="media/image934.wmf"/><Relationship Id="rId427" Type="http://schemas.openxmlformats.org/officeDocument/2006/relationships/oleObject" Target="embeddings/oleObject198.bin"/><Relationship Id="rId634" Type="http://schemas.openxmlformats.org/officeDocument/2006/relationships/oleObject" Target="embeddings/oleObject291.bin"/><Relationship Id="rId841" Type="http://schemas.openxmlformats.org/officeDocument/2006/relationships/oleObject" Target="embeddings/oleObject401.bin"/><Relationship Id="rId1264" Type="http://schemas.openxmlformats.org/officeDocument/2006/relationships/oleObject" Target="embeddings/oleObject615.bin"/><Relationship Id="rId1471" Type="http://schemas.openxmlformats.org/officeDocument/2006/relationships/image" Target="media/image743.wmf"/><Relationship Id="rId1569" Type="http://schemas.openxmlformats.org/officeDocument/2006/relationships/image" Target="media/image793.png"/><Relationship Id="rId273" Type="http://schemas.openxmlformats.org/officeDocument/2006/relationships/image" Target="media/image146.wmf"/><Relationship Id="rId480" Type="http://schemas.openxmlformats.org/officeDocument/2006/relationships/image" Target="media/image246.wmf"/><Relationship Id="rId701" Type="http://schemas.openxmlformats.org/officeDocument/2006/relationships/oleObject" Target="embeddings/oleObject332.bin"/><Relationship Id="rId939" Type="http://schemas.openxmlformats.org/officeDocument/2006/relationships/oleObject" Target="embeddings/oleObject451.bin"/><Relationship Id="rId1124" Type="http://schemas.openxmlformats.org/officeDocument/2006/relationships/oleObject" Target="embeddings/oleObject545.bin"/><Relationship Id="rId1331" Type="http://schemas.openxmlformats.org/officeDocument/2006/relationships/oleObject" Target="embeddings/oleObject645.bin"/><Relationship Id="rId1776" Type="http://schemas.openxmlformats.org/officeDocument/2006/relationships/image" Target="media/image909.wmf"/><Relationship Id="rId1983" Type="http://schemas.openxmlformats.org/officeDocument/2006/relationships/oleObject" Target="embeddings/oleObject953.bin"/><Relationship Id="rId68" Type="http://schemas.openxmlformats.org/officeDocument/2006/relationships/oleObject" Target="embeddings/oleObject30.bin"/><Relationship Id="rId133" Type="http://schemas.openxmlformats.org/officeDocument/2006/relationships/image" Target="media/image62.wmf"/><Relationship Id="rId340" Type="http://schemas.openxmlformats.org/officeDocument/2006/relationships/oleObject" Target="embeddings/oleObject149.bin"/><Relationship Id="rId578" Type="http://schemas.openxmlformats.org/officeDocument/2006/relationships/image" Target="media/image298.wmf"/><Relationship Id="rId785" Type="http://schemas.openxmlformats.org/officeDocument/2006/relationships/oleObject" Target="embeddings/oleObject372.bin"/><Relationship Id="rId992" Type="http://schemas.openxmlformats.org/officeDocument/2006/relationships/image" Target="media/image498.wmf"/><Relationship Id="rId1429" Type="http://schemas.openxmlformats.org/officeDocument/2006/relationships/oleObject" Target="embeddings/oleObject693.bin"/><Relationship Id="rId1636" Type="http://schemas.openxmlformats.org/officeDocument/2006/relationships/oleObject" Target="embeddings/oleObject787.bin"/><Relationship Id="rId1843" Type="http://schemas.openxmlformats.org/officeDocument/2006/relationships/oleObject" Target="embeddings/oleObject885.bin"/><Relationship Id="rId200" Type="http://schemas.openxmlformats.org/officeDocument/2006/relationships/oleObject" Target="embeddings/oleObject78.bin"/><Relationship Id="rId438" Type="http://schemas.openxmlformats.org/officeDocument/2006/relationships/oleObject" Target="embeddings/oleObject204.bin"/><Relationship Id="rId645" Type="http://schemas.openxmlformats.org/officeDocument/2006/relationships/oleObject" Target="embeddings/oleObject298.bin"/><Relationship Id="rId852" Type="http://schemas.openxmlformats.org/officeDocument/2006/relationships/image" Target="media/image429.wmf"/><Relationship Id="rId1068" Type="http://schemas.openxmlformats.org/officeDocument/2006/relationships/image" Target="media/image536.wmf"/><Relationship Id="rId1275" Type="http://schemas.openxmlformats.org/officeDocument/2006/relationships/oleObject" Target="embeddings/oleObject621.bin"/><Relationship Id="rId1482" Type="http://schemas.openxmlformats.org/officeDocument/2006/relationships/image" Target="media/image749.wmf"/><Relationship Id="rId1703" Type="http://schemas.openxmlformats.org/officeDocument/2006/relationships/image" Target="media/image871.png"/><Relationship Id="rId1910" Type="http://schemas.openxmlformats.org/officeDocument/2006/relationships/image" Target="media/image972.wmf"/><Relationship Id="rId284" Type="http://schemas.openxmlformats.org/officeDocument/2006/relationships/oleObject" Target="embeddings/oleObject120.bin"/><Relationship Id="rId491" Type="http://schemas.openxmlformats.org/officeDocument/2006/relationships/oleObject" Target="embeddings/oleObject225.bin"/><Relationship Id="rId505" Type="http://schemas.openxmlformats.org/officeDocument/2006/relationships/oleObject" Target="embeddings/oleObject232.bin"/><Relationship Id="rId712" Type="http://schemas.openxmlformats.org/officeDocument/2006/relationships/image" Target="media/image359.png"/><Relationship Id="rId1135" Type="http://schemas.openxmlformats.org/officeDocument/2006/relationships/image" Target="media/image568.wmf"/><Relationship Id="rId1342" Type="http://schemas.openxmlformats.org/officeDocument/2006/relationships/image" Target="media/image675.png"/><Relationship Id="rId1787" Type="http://schemas.openxmlformats.org/officeDocument/2006/relationships/oleObject" Target="embeddings/oleObject854.bin"/><Relationship Id="rId1994" Type="http://schemas.openxmlformats.org/officeDocument/2006/relationships/image" Target="media/image1015.wmf"/><Relationship Id="rId79" Type="http://schemas.openxmlformats.org/officeDocument/2006/relationships/image" Target="media/image37.wmf"/><Relationship Id="rId144" Type="http://schemas.openxmlformats.org/officeDocument/2006/relationships/image" Target="media/image70.png"/><Relationship Id="rId589" Type="http://schemas.openxmlformats.org/officeDocument/2006/relationships/oleObject" Target="embeddings/oleObject271.bin"/><Relationship Id="rId796" Type="http://schemas.openxmlformats.org/officeDocument/2006/relationships/image" Target="media/image402.wmf"/><Relationship Id="rId1202" Type="http://schemas.openxmlformats.org/officeDocument/2006/relationships/oleObject" Target="embeddings/oleObject584.bin"/><Relationship Id="rId1647" Type="http://schemas.openxmlformats.org/officeDocument/2006/relationships/image" Target="media/image837.wmf"/><Relationship Id="rId1854" Type="http://schemas.openxmlformats.org/officeDocument/2006/relationships/image" Target="media/image943.wmf"/><Relationship Id="rId351" Type="http://schemas.openxmlformats.org/officeDocument/2006/relationships/image" Target="media/image184.wmf"/><Relationship Id="rId449" Type="http://schemas.openxmlformats.org/officeDocument/2006/relationships/image" Target="media/image226.wmf"/><Relationship Id="rId656" Type="http://schemas.openxmlformats.org/officeDocument/2006/relationships/oleObject" Target="embeddings/oleObject309.bin"/><Relationship Id="rId863" Type="http://schemas.openxmlformats.org/officeDocument/2006/relationships/oleObject" Target="embeddings/oleObject413.bin"/><Relationship Id="rId1079" Type="http://schemas.openxmlformats.org/officeDocument/2006/relationships/oleObject" Target="embeddings/oleObject521.bin"/><Relationship Id="rId1286" Type="http://schemas.openxmlformats.org/officeDocument/2006/relationships/oleObject" Target="embeddings/oleObject626.bin"/><Relationship Id="rId1493" Type="http://schemas.openxmlformats.org/officeDocument/2006/relationships/header" Target="header7.xml"/><Relationship Id="rId1507" Type="http://schemas.openxmlformats.org/officeDocument/2006/relationships/oleObject" Target="embeddings/oleObject728.bin"/><Relationship Id="rId1714" Type="http://schemas.openxmlformats.org/officeDocument/2006/relationships/image" Target="media/image882.wmf"/><Relationship Id="rId211" Type="http://schemas.openxmlformats.org/officeDocument/2006/relationships/image" Target="media/image115.wmf"/><Relationship Id="rId295" Type="http://schemas.openxmlformats.org/officeDocument/2006/relationships/image" Target="media/image157.wmf"/><Relationship Id="rId309" Type="http://schemas.openxmlformats.org/officeDocument/2006/relationships/image" Target="media/image164.wmf"/><Relationship Id="rId516" Type="http://schemas.openxmlformats.org/officeDocument/2006/relationships/image" Target="media/image264.wmf"/><Relationship Id="rId1146" Type="http://schemas.openxmlformats.org/officeDocument/2006/relationships/oleObject" Target="embeddings/oleObject556.bin"/><Relationship Id="rId1798" Type="http://schemas.openxmlformats.org/officeDocument/2006/relationships/image" Target="media/image918.wmf"/><Relationship Id="rId1921" Type="http://schemas.openxmlformats.org/officeDocument/2006/relationships/image" Target="media/image978.wmf"/><Relationship Id="rId723" Type="http://schemas.openxmlformats.org/officeDocument/2006/relationships/image" Target="media/image368.wmf"/><Relationship Id="rId930" Type="http://schemas.openxmlformats.org/officeDocument/2006/relationships/oleObject" Target="embeddings/oleObject447.bin"/><Relationship Id="rId1006" Type="http://schemas.openxmlformats.org/officeDocument/2006/relationships/image" Target="media/image505.wmf"/><Relationship Id="rId1353" Type="http://schemas.openxmlformats.org/officeDocument/2006/relationships/image" Target="media/image681.wmf"/><Relationship Id="rId1560" Type="http://schemas.openxmlformats.org/officeDocument/2006/relationships/oleObject" Target="embeddings/oleObject754.bin"/><Relationship Id="rId1658" Type="http://schemas.openxmlformats.org/officeDocument/2006/relationships/oleObject" Target="embeddings/oleObject798.bin"/><Relationship Id="rId1865" Type="http://schemas.openxmlformats.org/officeDocument/2006/relationships/image" Target="media/image949.wmf"/><Relationship Id="rId155" Type="http://schemas.openxmlformats.org/officeDocument/2006/relationships/image" Target="media/image81.png"/><Relationship Id="rId362" Type="http://schemas.openxmlformats.org/officeDocument/2006/relationships/oleObject" Target="embeddings/oleObject160.bin"/><Relationship Id="rId1213" Type="http://schemas.openxmlformats.org/officeDocument/2006/relationships/image" Target="media/image606.wmf"/><Relationship Id="rId1297" Type="http://schemas.openxmlformats.org/officeDocument/2006/relationships/oleObject" Target="embeddings/oleObject630.bin"/><Relationship Id="rId1420" Type="http://schemas.openxmlformats.org/officeDocument/2006/relationships/image" Target="media/image716.wmf"/><Relationship Id="rId1518" Type="http://schemas.openxmlformats.org/officeDocument/2006/relationships/image" Target="media/image767.wmf"/><Relationship Id="rId222" Type="http://schemas.openxmlformats.org/officeDocument/2006/relationships/oleObject" Target="embeddings/oleObject89.bin"/><Relationship Id="rId667" Type="http://schemas.openxmlformats.org/officeDocument/2006/relationships/image" Target="media/image336.wmf"/><Relationship Id="rId874" Type="http://schemas.openxmlformats.org/officeDocument/2006/relationships/image" Target="media/image440.wmf"/><Relationship Id="rId1725" Type="http://schemas.openxmlformats.org/officeDocument/2006/relationships/oleObject" Target="embeddings/oleObject820.bin"/><Relationship Id="rId1932" Type="http://schemas.openxmlformats.org/officeDocument/2006/relationships/image" Target="media/image984.wmf"/><Relationship Id="rId17" Type="http://schemas.openxmlformats.org/officeDocument/2006/relationships/image" Target="media/image8.wmf"/><Relationship Id="rId527" Type="http://schemas.openxmlformats.org/officeDocument/2006/relationships/oleObject" Target="embeddings/oleObject240.bin"/><Relationship Id="rId734" Type="http://schemas.openxmlformats.org/officeDocument/2006/relationships/oleObject" Target="embeddings/oleObject345.bin"/><Relationship Id="rId941" Type="http://schemas.openxmlformats.org/officeDocument/2006/relationships/oleObject" Target="embeddings/oleObject452.bin"/><Relationship Id="rId1157" Type="http://schemas.openxmlformats.org/officeDocument/2006/relationships/image" Target="media/image579.wmf"/><Relationship Id="rId1364" Type="http://schemas.openxmlformats.org/officeDocument/2006/relationships/oleObject" Target="embeddings/oleObject660.bin"/><Relationship Id="rId1571" Type="http://schemas.openxmlformats.org/officeDocument/2006/relationships/image" Target="media/image795.png"/><Relationship Id="rId70" Type="http://schemas.openxmlformats.org/officeDocument/2006/relationships/oleObject" Target="embeddings/oleObject31.bin"/><Relationship Id="rId166" Type="http://schemas.openxmlformats.org/officeDocument/2006/relationships/oleObject" Target="embeddings/oleObject63.bin"/><Relationship Id="rId373" Type="http://schemas.openxmlformats.org/officeDocument/2006/relationships/oleObject" Target="embeddings/oleObject165.bin"/><Relationship Id="rId580" Type="http://schemas.openxmlformats.org/officeDocument/2006/relationships/image" Target="media/image299.wmf"/><Relationship Id="rId801" Type="http://schemas.openxmlformats.org/officeDocument/2006/relationships/oleObject" Target="embeddings/oleObject381.bin"/><Relationship Id="rId1017" Type="http://schemas.openxmlformats.org/officeDocument/2006/relationships/oleObject" Target="embeddings/oleObject490.bin"/><Relationship Id="rId1224" Type="http://schemas.openxmlformats.org/officeDocument/2006/relationships/oleObject" Target="embeddings/oleObject597.bin"/><Relationship Id="rId1431" Type="http://schemas.openxmlformats.org/officeDocument/2006/relationships/image" Target="media/image720.wmf"/><Relationship Id="rId1669" Type="http://schemas.openxmlformats.org/officeDocument/2006/relationships/image" Target="media/image848.wmf"/><Relationship Id="rId1876" Type="http://schemas.openxmlformats.org/officeDocument/2006/relationships/image" Target="media/image955.png"/><Relationship Id="rId1" Type="http://schemas.openxmlformats.org/officeDocument/2006/relationships/customXml" Target="../customXml/item1.xml"/><Relationship Id="rId233" Type="http://schemas.openxmlformats.org/officeDocument/2006/relationships/image" Target="media/image126.wmf"/><Relationship Id="rId440" Type="http://schemas.openxmlformats.org/officeDocument/2006/relationships/oleObject" Target="embeddings/oleObject205.bin"/><Relationship Id="rId678" Type="http://schemas.openxmlformats.org/officeDocument/2006/relationships/header" Target="header5.xml"/><Relationship Id="rId885" Type="http://schemas.openxmlformats.org/officeDocument/2006/relationships/oleObject" Target="embeddings/oleObject424.bin"/><Relationship Id="rId1070" Type="http://schemas.openxmlformats.org/officeDocument/2006/relationships/image" Target="media/image537.wmf"/><Relationship Id="rId1529" Type="http://schemas.openxmlformats.org/officeDocument/2006/relationships/oleObject" Target="embeddings/oleObject739.bin"/><Relationship Id="rId1736" Type="http://schemas.openxmlformats.org/officeDocument/2006/relationships/image" Target="media/image893.png"/><Relationship Id="rId1943" Type="http://schemas.openxmlformats.org/officeDocument/2006/relationships/oleObject" Target="embeddings/oleObject933.bin"/><Relationship Id="rId28" Type="http://schemas.openxmlformats.org/officeDocument/2006/relationships/oleObject" Target="embeddings/oleObject8.bin"/><Relationship Id="rId300" Type="http://schemas.openxmlformats.org/officeDocument/2006/relationships/oleObject" Target="embeddings/oleObject128.bin"/><Relationship Id="rId538" Type="http://schemas.openxmlformats.org/officeDocument/2006/relationships/image" Target="media/image278.wmf"/><Relationship Id="rId745" Type="http://schemas.openxmlformats.org/officeDocument/2006/relationships/image" Target="media/image378.wmf"/><Relationship Id="rId952" Type="http://schemas.openxmlformats.org/officeDocument/2006/relationships/image" Target="media/image478.wmf"/><Relationship Id="rId1168" Type="http://schemas.openxmlformats.org/officeDocument/2006/relationships/oleObject" Target="embeddings/oleObject566.bin"/><Relationship Id="rId1375" Type="http://schemas.openxmlformats.org/officeDocument/2006/relationships/image" Target="media/image693.wmf"/><Relationship Id="rId1582" Type="http://schemas.openxmlformats.org/officeDocument/2006/relationships/oleObject" Target="embeddings/oleObject762.bin"/><Relationship Id="rId1803" Type="http://schemas.openxmlformats.org/officeDocument/2006/relationships/oleObject" Target="embeddings/oleObject863.bin"/><Relationship Id="rId81" Type="http://schemas.openxmlformats.org/officeDocument/2006/relationships/image" Target="media/image38.wmf"/><Relationship Id="rId177" Type="http://schemas.openxmlformats.org/officeDocument/2006/relationships/image" Target="media/image97.png"/><Relationship Id="rId384" Type="http://schemas.openxmlformats.org/officeDocument/2006/relationships/image" Target="media/image202.wmf"/><Relationship Id="rId591" Type="http://schemas.openxmlformats.org/officeDocument/2006/relationships/oleObject" Target="embeddings/oleObject272.bin"/><Relationship Id="rId605" Type="http://schemas.openxmlformats.org/officeDocument/2006/relationships/image" Target="media/image312.png"/><Relationship Id="rId812" Type="http://schemas.openxmlformats.org/officeDocument/2006/relationships/image" Target="media/image410.wmf"/><Relationship Id="rId1028" Type="http://schemas.openxmlformats.org/officeDocument/2006/relationships/image" Target="media/image516.wmf"/><Relationship Id="rId1235" Type="http://schemas.openxmlformats.org/officeDocument/2006/relationships/image" Target="media/image616.wmf"/><Relationship Id="rId1442" Type="http://schemas.openxmlformats.org/officeDocument/2006/relationships/image" Target="media/image728.wmf"/><Relationship Id="rId1887" Type="http://schemas.openxmlformats.org/officeDocument/2006/relationships/header" Target="header8.xml"/><Relationship Id="rId244" Type="http://schemas.openxmlformats.org/officeDocument/2006/relationships/oleObject" Target="embeddings/oleObject100.bin"/><Relationship Id="rId689" Type="http://schemas.openxmlformats.org/officeDocument/2006/relationships/oleObject" Target="embeddings/oleObject326.bin"/><Relationship Id="rId896" Type="http://schemas.openxmlformats.org/officeDocument/2006/relationships/oleObject" Target="embeddings/oleObject430.bin"/><Relationship Id="rId1081" Type="http://schemas.openxmlformats.org/officeDocument/2006/relationships/oleObject" Target="embeddings/oleObject522.bin"/><Relationship Id="rId1302" Type="http://schemas.openxmlformats.org/officeDocument/2006/relationships/image" Target="media/image653.wmf"/><Relationship Id="rId1747" Type="http://schemas.openxmlformats.org/officeDocument/2006/relationships/oleObject" Target="embeddings/oleObject831.bin"/><Relationship Id="rId1954" Type="http://schemas.openxmlformats.org/officeDocument/2006/relationships/image" Target="media/image995.wmf"/><Relationship Id="rId39" Type="http://schemas.openxmlformats.org/officeDocument/2006/relationships/image" Target="media/image18.wmf"/><Relationship Id="rId451" Type="http://schemas.openxmlformats.org/officeDocument/2006/relationships/image" Target="media/image227.wmf"/><Relationship Id="rId549" Type="http://schemas.openxmlformats.org/officeDocument/2006/relationships/image" Target="media/image284.wmf"/><Relationship Id="rId756" Type="http://schemas.openxmlformats.org/officeDocument/2006/relationships/image" Target="media/image383.wmf"/><Relationship Id="rId1179" Type="http://schemas.openxmlformats.org/officeDocument/2006/relationships/image" Target="media/image590.png"/><Relationship Id="rId1386" Type="http://schemas.openxmlformats.org/officeDocument/2006/relationships/oleObject" Target="embeddings/oleObject670.bin"/><Relationship Id="rId1593" Type="http://schemas.openxmlformats.org/officeDocument/2006/relationships/image" Target="media/image808.wmf"/><Relationship Id="rId1607" Type="http://schemas.openxmlformats.org/officeDocument/2006/relationships/image" Target="media/image817.wmf"/><Relationship Id="rId1814" Type="http://schemas.openxmlformats.org/officeDocument/2006/relationships/image" Target="media/image926.wmf"/><Relationship Id="rId104" Type="http://schemas.openxmlformats.org/officeDocument/2006/relationships/image" Target="media/image49.png"/><Relationship Id="rId188" Type="http://schemas.openxmlformats.org/officeDocument/2006/relationships/oleObject" Target="embeddings/oleObject72.bin"/><Relationship Id="rId311" Type="http://schemas.openxmlformats.org/officeDocument/2006/relationships/image" Target="media/image165.wmf"/><Relationship Id="rId395" Type="http://schemas.openxmlformats.org/officeDocument/2006/relationships/oleObject" Target="embeddings/oleObject176.bin"/><Relationship Id="rId409" Type="http://schemas.openxmlformats.org/officeDocument/2006/relationships/image" Target="media/image209.wmf"/><Relationship Id="rId963" Type="http://schemas.openxmlformats.org/officeDocument/2006/relationships/oleObject" Target="embeddings/oleObject464.bin"/><Relationship Id="rId1039" Type="http://schemas.openxmlformats.org/officeDocument/2006/relationships/oleObject" Target="embeddings/oleObject501.bin"/><Relationship Id="rId1246" Type="http://schemas.openxmlformats.org/officeDocument/2006/relationships/oleObject" Target="embeddings/oleObject607.bin"/><Relationship Id="rId1898" Type="http://schemas.openxmlformats.org/officeDocument/2006/relationships/image" Target="media/image966.wmf"/><Relationship Id="rId92" Type="http://schemas.openxmlformats.org/officeDocument/2006/relationships/image" Target="media/image43.png"/><Relationship Id="rId616" Type="http://schemas.openxmlformats.org/officeDocument/2006/relationships/image" Target="media/image320.png"/><Relationship Id="rId823" Type="http://schemas.openxmlformats.org/officeDocument/2006/relationships/oleObject" Target="embeddings/oleObject392.bin"/><Relationship Id="rId1453" Type="http://schemas.openxmlformats.org/officeDocument/2006/relationships/oleObject" Target="embeddings/oleObject703.bin"/><Relationship Id="rId1660" Type="http://schemas.openxmlformats.org/officeDocument/2006/relationships/oleObject" Target="embeddings/oleObject799.bin"/><Relationship Id="rId1758" Type="http://schemas.openxmlformats.org/officeDocument/2006/relationships/oleObject" Target="embeddings/oleObject837.bin"/><Relationship Id="rId255" Type="http://schemas.openxmlformats.org/officeDocument/2006/relationships/image" Target="media/image137.wmf"/><Relationship Id="rId462" Type="http://schemas.openxmlformats.org/officeDocument/2006/relationships/oleObject" Target="embeddings/oleObject214.bin"/><Relationship Id="rId1092" Type="http://schemas.openxmlformats.org/officeDocument/2006/relationships/image" Target="media/image547.wmf"/><Relationship Id="rId1106" Type="http://schemas.openxmlformats.org/officeDocument/2006/relationships/oleObject" Target="embeddings/oleObject536.bin"/><Relationship Id="rId1313" Type="http://schemas.openxmlformats.org/officeDocument/2006/relationships/image" Target="media/image659.png"/><Relationship Id="rId1397" Type="http://schemas.openxmlformats.org/officeDocument/2006/relationships/image" Target="media/image705.wmf"/><Relationship Id="rId1520" Type="http://schemas.openxmlformats.org/officeDocument/2006/relationships/image" Target="media/image768.wmf"/><Relationship Id="rId1965" Type="http://schemas.openxmlformats.org/officeDocument/2006/relationships/oleObject" Target="embeddings/oleObject944.bin"/><Relationship Id="rId115" Type="http://schemas.openxmlformats.org/officeDocument/2006/relationships/footer" Target="footer1.xml"/><Relationship Id="rId322" Type="http://schemas.openxmlformats.org/officeDocument/2006/relationships/image" Target="media/image171.wmf"/><Relationship Id="rId767" Type="http://schemas.openxmlformats.org/officeDocument/2006/relationships/oleObject" Target="embeddings/oleObject363.bin"/><Relationship Id="rId974" Type="http://schemas.openxmlformats.org/officeDocument/2006/relationships/image" Target="media/image488.wmf"/><Relationship Id="rId1618" Type="http://schemas.openxmlformats.org/officeDocument/2006/relationships/oleObject" Target="embeddings/oleObject778.bin"/><Relationship Id="rId1825" Type="http://schemas.openxmlformats.org/officeDocument/2006/relationships/oleObject" Target="embeddings/oleObject875.bin"/><Relationship Id="rId199" Type="http://schemas.openxmlformats.org/officeDocument/2006/relationships/image" Target="media/image109.wmf"/><Relationship Id="rId627" Type="http://schemas.openxmlformats.org/officeDocument/2006/relationships/image" Target="media/image327.wmf"/><Relationship Id="rId834" Type="http://schemas.openxmlformats.org/officeDocument/2006/relationships/image" Target="media/image421.wmf"/><Relationship Id="rId1257" Type="http://schemas.openxmlformats.org/officeDocument/2006/relationships/image" Target="media/image629.png"/><Relationship Id="rId1464" Type="http://schemas.openxmlformats.org/officeDocument/2006/relationships/image" Target="media/image739.wmf"/><Relationship Id="rId1671" Type="http://schemas.openxmlformats.org/officeDocument/2006/relationships/oleObject" Target="embeddings/oleObject805.bin"/><Relationship Id="rId266" Type="http://schemas.openxmlformats.org/officeDocument/2006/relationships/oleObject" Target="embeddings/oleObject111.bin"/><Relationship Id="rId473" Type="http://schemas.openxmlformats.org/officeDocument/2006/relationships/image" Target="media/image242.png"/><Relationship Id="rId680" Type="http://schemas.openxmlformats.org/officeDocument/2006/relationships/image" Target="media/image343.wmf"/><Relationship Id="rId901" Type="http://schemas.openxmlformats.org/officeDocument/2006/relationships/image" Target="media/image453.wmf"/><Relationship Id="rId1117" Type="http://schemas.openxmlformats.org/officeDocument/2006/relationships/image" Target="media/image559.wmf"/><Relationship Id="rId1324" Type="http://schemas.openxmlformats.org/officeDocument/2006/relationships/image" Target="media/image665.wmf"/><Relationship Id="rId1531" Type="http://schemas.openxmlformats.org/officeDocument/2006/relationships/oleObject" Target="embeddings/oleObject740.bin"/><Relationship Id="rId1769" Type="http://schemas.openxmlformats.org/officeDocument/2006/relationships/oleObject" Target="embeddings/oleObject843.bin"/><Relationship Id="rId1976" Type="http://schemas.openxmlformats.org/officeDocument/2006/relationships/image" Target="media/image1006.wmf"/><Relationship Id="rId30" Type="http://schemas.openxmlformats.org/officeDocument/2006/relationships/image" Target="media/image14.wmf"/><Relationship Id="rId126" Type="http://schemas.openxmlformats.org/officeDocument/2006/relationships/oleObject" Target="embeddings/oleObject55.bin"/><Relationship Id="rId333" Type="http://schemas.openxmlformats.org/officeDocument/2006/relationships/image" Target="media/image175.wmf"/><Relationship Id="rId540" Type="http://schemas.openxmlformats.org/officeDocument/2006/relationships/image" Target="media/image279.wmf"/><Relationship Id="rId778" Type="http://schemas.openxmlformats.org/officeDocument/2006/relationships/image" Target="media/image394.wmf"/><Relationship Id="rId985" Type="http://schemas.openxmlformats.org/officeDocument/2006/relationships/oleObject" Target="embeddings/oleObject474.bin"/><Relationship Id="rId1170" Type="http://schemas.openxmlformats.org/officeDocument/2006/relationships/oleObject" Target="embeddings/oleObject567.bin"/><Relationship Id="rId1629" Type="http://schemas.openxmlformats.org/officeDocument/2006/relationships/image" Target="media/image828.wmf"/><Relationship Id="rId1836" Type="http://schemas.openxmlformats.org/officeDocument/2006/relationships/image" Target="media/image936.wmf"/><Relationship Id="rId638" Type="http://schemas.openxmlformats.org/officeDocument/2006/relationships/oleObject" Target="embeddings/oleObject293.bin"/><Relationship Id="rId845" Type="http://schemas.openxmlformats.org/officeDocument/2006/relationships/image" Target="media/image426.wmf"/><Relationship Id="rId1030" Type="http://schemas.openxmlformats.org/officeDocument/2006/relationships/image" Target="media/image517.wmf"/><Relationship Id="rId1268" Type="http://schemas.openxmlformats.org/officeDocument/2006/relationships/image" Target="media/image634.wmf"/><Relationship Id="rId1475" Type="http://schemas.openxmlformats.org/officeDocument/2006/relationships/image" Target="media/image745.wmf"/><Relationship Id="rId1682" Type="http://schemas.openxmlformats.org/officeDocument/2006/relationships/image" Target="media/image852.wmf"/><Relationship Id="rId1903" Type="http://schemas.openxmlformats.org/officeDocument/2006/relationships/oleObject" Target="embeddings/oleObject914.bin"/><Relationship Id="rId277" Type="http://schemas.openxmlformats.org/officeDocument/2006/relationships/image" Target="media/image148.wmf"/><Relationship Id="rId400" Type="http://schemas.openxmlformats.org/officeDocument/2006/relationships/oleObject" Target="embeddings/oleObject180.bin"/><Relationship Id="rId484" Type="http://schemas.openxmlformats.org/officeDocument/2006/relationships/image" Target="media/image248.wmf"/><Relationship Id="rId705" Type="http://schemas.openxmlformats.org/officeDocument/2006/relationships/oleObject" Target="embeddings/oleObject334.bin"/><Relationship Id="rId1128" Type="http://schemas.openxmlformats.org/officeDocument/2006/relationships/oleObject" Target="embeddings/oleObject547.bin"/><Relationship Id="rId1335" Type="http://schemas.openxmlformats.org/officeDocument/2006/relationships/oleObject" Target="embeddings/oleObject647.bin"/><Relationship Id="rId1542" Type="http://schemas.openxmlformats.org/officeDocument/2006/relationships/image" Target="media/image779.wmf"/><Relationship Id="rId1987" Type="http://schemas.openxmlformats.org/officeDocument/2006/relationships/oleObject" Target="embeddings/oleObject955.bin"/><Relationship Id="rId137" Type="http://schemas.openxmlformats.org/officeDocument/2006/relationships/image" Target="media/image64.wmf"/><Relationship Id="rId344" Type="http://schemas.openxmlformats.org/officeDocument/2006/relationships/oleObject" Target="embeddings/oleObject151.bin"/><Relationship Id="rId691" Type="http://schemas.openxmlformats.org/officeDocument/2006/relationships/oleObject" Target="embeddings/oleObject327.bin"/><Relationship Id="rId789" Type="http://schemas.openxmlformats.org/officeDocument/2006/relationships/oleObject" Target="embeddings/oleObject374.bin"/><Relationship Id="rId912" Type="http://schemas.openxmlformats.org/officeDocument/2006/relationships/oleObject" Target="embeddings/oleObject438.bin"/><Relationship Id="rId996" Type="http://schemas.openxmlformats.org/officeDocument/2006/relationships/image" Target="media/image500.wmf"/><Relationship Id="rId1847" Type="http://schemas.openxmlformats.org/officeDocument/2006/relationships/oleObject" Target="embeddings/oleObject887.bin"/><Relationship Id="rId41" Type="http://schemas.openxmlformats.org/officeDocument/2006/relationships/image" Target="media/image19.wmf"/><Relationship Id="rId551" Type="http://schemas.openxmlformats.org/officeDocument/2006/relationships/image" Target="media/image285.wmf"/><Relationship Id="rId649" Type="http://schemas.openxmlformats.org/officeDocument/2006/relationships/oleObject" Target="embeddings/oleObject302.bin"/><Relationship Id="rId856" Type="http://schemas.openxmlformats.org/officeDocument/2006/relationships/image" Target="media/image431.wmf"/><Relationship Id="rId1181" Type="http://schemas.openxmlformats.org/officeDocument/2006/relationships/oleObject" Target="embeddings/oleObject573.bin"/><Relationship Id="rId1279" Type="http://schemas.openxmlformats.org/officeDocument/2006/relationships/image" Target="media/image640.wmf"/><Relationship Id="rId1402" Type="http://schemas.openxmlformats.org/officeDocument/2006/relationships/oleObject" Target="embeddings/oleObject678.bin"/><Relationship Id="rId1486" Type="http://schemas.openxmlformats.org/officeDocument/2006/relationships/oleObject" Target="embeddings/oleObject718.bin"/><Relationship Id="rId1707" Type="http://schemas.openxmlformats.org/officeDocument/2006/relationships/image" Target="media/image875.png"/><Relationship Id="rId190" Type="http://schemas.openxmlformats.org/officeDocument/2006/relationships/oleObject" Target="embeddings/oleObject73.bin"/><Relationship Id="rId204" Type="http://schemas.openxmlformats.org/officeDocument/2006/relationships/oleObject" Target="embeddings/oleObject80.bin"/><Relationship Id="rId288" Type="http://schemas.openxmlformats.org/officeDocument/2006/relationships/oleObject" Target="embeddings/oleObject122.bin"/><Relationship Id="rId411" Type="http://schemas.openxmlformats.org/officeDocument/2006/relationships/oleObject" Target="embeddings/oleObject188.bin"/><Relationship Id="rId509" Type="http://schemas.openxmlformats.org/officeDocument/2006/relationships/oleObject" Target="embeddings/oleObject234.bin"/><Relationship Id="rId1041" Type="http://schemas.openxmlformats.org/officeDocument/2006/relationships/oleObject" Target="embeddings/oleObject502.bin"/><Relationship Id="rId1139" Type="http://schemas.openxmlformats.org/officeDocument/2006/relationships/image" Target="media/image570.wmf"/><Relationship Id="rId1346" Type="http://schemas.openxmlformats.org/officeDocument/2006/relationships/oleObject" Target="embeddings/oleObject652.bin"/><Relationship Id="rId1693" Type="http://schemas.openxmlformats.org/officeDocument/2006/relationships/image" Target="media/image861.png"/><Relationship Id="rId1914" Type="http://schemas.openxmlformats.org/officeDocument/2006/relationships/oleObject" Target="embeddings/oleObject919.bin"/><Relationship Id="rId1998" Type="http://schemas.openxmlformats.org/officeDocument/2006/relationships/theme" Target="theme/theme1.xml"/><Relationship Id="rId495" Type="http://schemas.openxmlformats.org/officeDocument/2006/relationships/oleObject" Target="embeddings/oleObject227.bin"/><Relationship Id="rId716" Type="http://schemas.openxmlformats.org/officeDocument/2006/relationships/image" Target="media/image363.png"/><Relationship Id="rId923" Type="http://schemas.openxmlformats.org/officeDocument/2006/relationships/image" Target="media/image464.wmf"/><Relationship Id="rId1553" Type="http://schemas.openxmlformats.org/officeDocument/2006/relationships/image" Target="media/image785.wmf"/><Relationship Id="rId1760" Type="http://schemas.openxmlformats.org/officeDocument/2006/relationships/oleObject" Target="embeddings/oleObject838.bin"/><Relationship Id="rId1858" Type="http://schemas.openxmlformats.org/officeDocument/2006/relationships/oleObject" Target="embeddings/oleObject893.bin"/><Relationship Id="rId52" Type="http://schemas.openxmlformats.org/officeDocument/2006/relationships/oleObject" Target="embeddings/oleObject21.bin"/><Relationship Id="rId148" Type="http://schemas.openxmlformats.org/officeDocument/2006/relationships/image" Target="media/image74.png"/><Relationship Id="rId355" Type="http://schemas.openxmlformats.org/officeDocument/2006/relationships/image" Target="media/image186.wmf"/><Relationship Id="rId562" Type="http://schemas.openxmlformats.org/officeDocument/2006/relationships/oleObject" Target="embeddings/oleObject257.bin"/><Relationship Id="rId1192" Type="http://schemas.openxmlformats.org/officeDocument/2006/relationships/oleObject" Target="embeddings/oleObject579.bin"/><Relationship Id="rId1206" Type="http://schemas.openxmlformats.org/officeDocument/2006/relationships/oleObject" Target="embeddings/oleObject586.bin"/><Relationship Id="rId1413" Type="http://schemas.openxmlformats.org/officeDocument/2006/relationships/oleObject" Target="embeddings/oleObject684.bin"/><Relationship Id="rId1620" Type="http://schemas.openxmlformats.org/officeDocument/2006/relationships/oleObject" Target="embeddings/oleObject779.bin"/><Relationship Id="rId215" Type="http://schemas.openxmlformats.org/officeDocument/2006/relationships/image" Target="media/image117.wmf"/><Relationship Id="rId422" Type="http://schemas.openxmlformats.org/officeDocument/2006/relationships/image" Target="media/image213.wmf"/><Relationship Id="rId867" Type="http://schemas.openxmlformats.org/officeDocument/2006/relationships/oleObject" Target="embeddings/oleObject415.bin"/><Relationship Id="rId1052" Type="http://schemas.openxmlformats.org/officeDocument/2006/relationships/image" Target="media/image528.wmf"/><Relationship Id="rId1497" Type="http://schemas.openxmlformats.org/officeDocument/2006/relationships/oleObject" Target="embeddings/oleObject723.bin"/><Relationship Id="rId1718" Type="http://schemas.openxmlformats.org/officeDocument/2006/relationships/image" Target="media/image884.wmf"/><Relationship Id="rId1925" Type="http://schemas.openxmlformats.org/officeDocument/2006/relationships/oleObject" Target="embeddings/oleObject924.bin"/><Relationship Id="rId299" Type="http://schemas.openxmlformats.org/officeDocument/2006/relationships/image" Target="media/image159.wmf"/><Relationship Id="rId727" Type="http://schemas.openxmlformats.org/officeDocument/2006/relationships/image" Target="media/image370.wmf"/><Relationship Id="rId934" Type="http://schemas.openxmlformats.org/officeDocument/2006/relationships/image" Target="media/image469.wmf"/><Relationship Id="rId1357" Type="http://schemas.openxmlformats.org/officeDocument/2006/relationships/image" Target="media/image683.wmf"/><Relationship Id="rId1564" Type="http://schemas.openxmlformats.org/officeDocument/2006/relationships/oleObject" Target="embeddings/oleObject756.bin"/><Relationship Id="rId1771" Type="http://schemas.openxmlformats.org/officeDocument/2006/relationships/oleObject" Target="embeddings/oleObject844.bin"/><Relationship Id="rId63" Type="http://schemas.openxmlformats.org/officeDocument/2006/relationships/image" Target="media/image29.wmf"/><Relationship Id="rId159" Type="http://schemas.openxmlformats.org/officeDocument/2006/relationships/image" Target="media/image85.png"/><Relationship Id="rId366" Type="http://schemas.openxmlformats.org/officeDocument/2006/relationships/oleObject" Target="embeddings/oleObject162.bin"/><Relationship Id="rId573" Type="http://schemas.openxmlformats.org/officeDocument/2006/relationships/oleObject" Target="embeddings/oleObject263.bin"/><Relationship Id="rId780" Type="http://schemas.openxmlformats.org/officeDocument/2006/relationships/image" Target="media/image395.wmf"/><Relationship Id="rId1217" Type="http://schemas.openxmlformats.org/officeDocument/2006/relationships/image" Target="media/image608.wmf"/><Relationship Id="rId1424" Type="http://schemas.openxmlformats.org/officeDocument/2006/relationships/oleObject" Target="embeddings/oleObject690.bin"/><Relationship Id="rId1631" Type="http://schemas.openxmlformats.org/officeDocument/2006/relationships/image" Target="media/image829.wmf"/><Relationship Id="rId1869" Type="http://schemas.openxmlformats.org/officeDocument/2006/relationships/image" Target="media/image951.wmf"/><Relationship Id="rId226" Type="http://schemas.openxmlformats.org/officeDocument/2006/relationships/oleObject" Target="embeddings/oleObject91.bin"/><Relationship Id="rId433" Type="http://schemas.openxmlformats.org/officeDocument/2006/relationships/oleObject" Target="embeddings/oleObject201.bin"/><Relationship Id="rId878" Type="http://schemas.openxmlformats.org/officeDocument/2006/relationships/image" Target="media/image442.wmf"/><Relationship Id="rId1063" Type="http://schemas.openxmlformats.org/officeDocument/2006/relationships/oleObject" Target="embeddings/oleObject513.bin"/><Relationship Id="rId1270" Type="http://schemas.openxmlformats.org/officeDocument/2006/relationships/image" Target="media/image635.wmf"/><Relationship Id="rId1729" Type="http://schemas.openxmlformats.org/officeDocument/2006/relationships/oleObject" Target="embeddings/oleObject822.bin"/><Relationship Id="rId1936" Type="http://schemas.openxmlformats.org/officeDocument/2006/relationships/image" Target="media/image986.wmf"/><Relationship Id="rId640" Type="http://schemas.openxmlformats.org/officeDocument/2006/relationships/image" Target="media/image331.wmf"/><Relationship Id="rId738" Type="http://schemas.openxmlformats.org/officeDocument/2006/relationships/oleObject" Target="embeddings/oleObject347.bin"/><Relationship Id="rId945" Type="http://schemas.openxmlformats.org/officeDocument/2006/relationships/oleObject" Target="embeddings/oleObject454.bin"/><Relationship Id="rId1368" Type="http://schemas.openxmlformats.org/officeDocument/2006/relationships/oleObject" Target="embeddings/oleObject662.bin"/><Relationship Id="rId1575" Type="http://schemas.openxmlformats.org/officeDocument/2006/relationships/image" Target="media/image799.wmf"/><Relationship Id="rId1782" Type="http://schemas.openxmlformats.org/officeDocument/2006/relationships/oleObject" Target="embeddings/oleObject851.bin"/><Relationship Id="rId74" Type="http://schemas.openxmlformats.org/officeDocument/2006/relationships/oleObject" Target="embeddings/oleObject33.bin"/><Relationship Id="rId377" Type="http://schemas.openxmlformats.org/officeDocument/2006/relationships/image" Target="media/image198.png"/><Relationship Id="rId500" Type="http://schemas.openxmlformats.org/officeDocument/2006/relationships/image" Target="media/image256.wmf"/><Relationship Id="rId584" Type="http://schemas.openxmlformats.org/officeDocument/2006/relationships/image" Target="media/image301.wmf"/><Relationship Id="rId805" Type="http://schemas.openxmlformats.org/officeDocument/2006/relationships/oleObject" Target="embeddings/oleObject383.bin"/><Relationship Id="rId1130" Type="http://schemas.openxmlformats.org/officeDocument/2006/relationships/oleObject" Target="embeddings/oleObject548.bin"/><Relationship Id="rId1228" Type="http://schemas.openxmlformats.org/officeDocument/2006/relationships/oleObject" Target="embeddings/oleObject599.bin"/><Relationship Id="rId1435" Type="http://schemas.openxmlformats.org/officeDocument/2006/relationships/oleObject" Target="embeddings/oleObject696.bin"/><Relationship Id="rId5" Type="http://schemas.openxmlformats.org/officeDocument/2006/relationships/webSettings" Target="webSettings.xml"/><Relationship Id="rId237" Type="http://schemas.openxmlformats.org/officeDocument/2006/relationships/image" Target="media/image128.wmf"/><Relationship Id="rId791" Type="http://schemas.openxmlformats.org/officeDocument/2006/relationships/oleObject" Target="embeddings/oleObject375.bin"/><Relationship Id="rId889" Type="http://schemas.openxmlformats.org/officeDocument/2006/relationships/oleObject" Target="embeddings/oleObject426.bin"/><Relationship Id="rId1074" Type="http://schemas.openxmlformats.org/officeDocument/2006/relationships/image" Target="media/image539.wmf"/><Relationship Id="rId1642" Type="http://schemas.openxmlformats.org/officeDocument/2006/relationships/oleObject" Target="embeddings/oleObject790.bin"/><Relationship Id="rId1947" Type="http://schemas.openxmlformats.org/officeDocument/2006/relationships/oleObject" Target="embeddings/oleObject935.bin"/><Relationship Id="rId444" Type="http://schemas.openxmlformats.org/officeDocument/2006/relationships/oleObject" Target="embeddings/oleObject207.bin"/><Relationship Id="rId651" Type="http://schemas.openxmlformats.org/officeDocument/2006/relationships/oleObject" Target="embeddings/oleObject304.bin"/><Relationship Id="rId749" Type="http://schemas.openxmlformats.org/officeDocument/2006/relationships/image" Target="media/image380.wmf"/><Relationship Id="rId1281" Type="http://schemas.openxmlformats.org/officeDocument/2006/relationships/image" Target="media/image641.wmf"/><Relationship Id="rId1379" Type="http://schemas.openxmlformats.org/officeDocument/2006/relationships/image" Target="media/image695.wmf"/><Relationship Id="rId1502" Type="http://schemas.openxmlformats.org/officeDocument/2006/relationships/image" Target="media/image759.wmf"/><Relationship Id="rId1586" Type="http://schemas.openxmlformats.org/officeDocument/2006/relationships/oleObject" Target="embeddings/oleObject764.bin"/><Relationship Id="rId1807" Type="http://schemas.openxmlformats.org/officeDocument/2006/relationships/oleObject" Target="embeddings/oleObject865.bin"/><Relationship Id="rId290" Type="http://schemas.openxmlformats.org/officeDocument/2006/relationships/oleObject" Target="embeddings/oleObject123.bin"/><Relationship Id="rId304" Type="http://schemas.openxmlformats.org/officeDocument/2006/relationships/oleObject" Target="embeddings/oleObject130.bin"/><Relationship Id="rId388" Type="http://schemas.openxmlformats.org/officeDocument/2006/relationships/oleObject" Target="embeddings/oleObject171.bin"/><Relationship Id="rId511" Type="http://schemas.openxmlformats.org/officeDocument/2006/relationships/oleObject" Target="embeddings/oleObject235.bin"/><Relationship Id="rId609" Type="http://schemas.openxmlformats.org/officeDocument/2006/relationships/image" Target="media/image315.wmf"/><Relationship Id="rId956" Type="http://schemas.openxmlformats.org/officeDocument/2006/relationships/image" Target="media/image480.wmf"/><Relationship Id="rId1141" Type="http://schemas.openxmlformats.org/officeDocument/2006/relationships/image" Target="media/image571.wmf"/><Relationship Id="rId1239" Type="http://schemas.openxmlformats.org/officeDocument/2006/relationships/oleObject" Target="embeddings/oleObject604.bin"/><Relationship Id="rId1793" Type="http://schemas.openxmlformats.org/officeDocument/2006/relationships/oleObject" Target="embeddings/oleObject858.bin"/><Relationship Id="rId85" Type="http://schemas.openxmlformats.org/officeDocument/2006/relationships/image" Target="media/image40.wmf"/><Relationship Id="rId150" Type="http://schemas.openxmlformats.org/officeDocument/2006/relationships/image" Target="media/image76.png"/><Relationship Id="rId595" Type="http://schemas.openxmlformats.org/officeDocument/2006/relationships/oleObject" Target="embeddings/oleObject274.bin"/><Relationship Id="rId816" Type="http://schemas.openxmlformats.org/officeDocument/2006/relationships/image" Target="media/image412.wmf"/><Relationship Id="rId1001" Type="http://schemas.openxmlformats.org/officeDocument/2006/relationships/oleObject" Target="embeddings/oleObject482.bin"/><Relationship Id="rId1446" Type="http://schemas.openxmlformats.org/officeDocument/2006/relationships/image" Target="media/image730.wmf"/><Relationship Id="rId1653" Type="http://schemas.openxmlformats.org/officeDocument/2006/relationships/image" Target="media/image840.wmf"/><Relationship Id="rId1860" Type="http://schemas.openxmlformats.org/officeDocument/2006/relationships/oleObject" Target="embeddings/oleObject894.bin"/><Relationship Id="rId248" Type="http://schemas.openxmlformats.org/officeDocument/2006/relationships/oleObject" Target="embeddings/oleObject102.bin"/><Relationship Id="rId455" Type="http://schemas.openxmlformats.org/officeDocument/2006/relationships/image" Target="media/image230.png"/><Relationship Id="rId662" Type="http://schemas.openxmlformats.org/officeDocument/2006/relationships/oleObject" Target="embeddings/oleObject314.bin"/><Relationship Id="rId1085" Type="http://schemas.openxmlformats.org/officeDocument/2006/relationships/oleObject" Target="embeddings/oleObject524.bin"/><Relationship Id="rId1292" Type="http://schemas.openxmlformats.org/officeDocument/2006/relationships/oleObject" Target="embeddings/oleObject627.bin"/><Relationship Id="rId1306" Type="http://schemas.openxmlformats.org/officeDocument/2006/relationships/oleObject" Target="embeddings/oleObject635.bin"/><Relationship Id="rId1513" Type="http://schemas.openxmlformats.org/officeDocument/2006/relationships/oleObject" Target="embeddings/oleObject731.bin"/><Relationship Id="rId1720" Type="http://schemas.openxmlformats.org/officeDocument/2006/relationships/image" Target="media/image885.wmf"/><Relationship Id="rId1958" Type="http://schemas.openxmlformats.org/officeDocument/2006/relationships/image" Target="media/image997.wmf"/><Relationship Id="rId12" Type="http://schemas.openxmlformats.org/officeDocument/2006/relationships/image" Target="media/image5.png"/><Relationship Id="rId108" Type="http://schemas.openxmlformats.org/officeDocument/2006/relationships/oleObject" Target="embeddings/oleObject49.bin"/><Relationship Id="rId315" Type="http://schemas.openxmlformats.org/officeDocument/2006/relationships/image" Target="media/image167.png"/><Relationship Id="rId522" Type="http://schemas.openxmlformats.org/officeDocument/2006/relationships/image" Target="media/image269.png"/><Relationship Id="rId967" Type="http://schemas.openxmlformats.org/officeDocument/2006/relationships/oleObject" Target="embeddings/oleObject466.bin"/><Relationship Id="rId1152" Type="http://schemas.openxmlformats.org/officeDocument/2006/relationships/oleObject" Target="embeddings/oleObject559.bin"/><Relationship Id="rId1597" Type="http://schemas.openxmlformats.org/officeDocument/2006/relationships/image" Target="media/image811.png"/><Relationship Id="rId1818" Type="http://schemas.openxmlformats.org/officeDocument/2006/relationships/image" Target="media/image928.png"/><Relationship Id="rId96" Type="http://schemas.openxmlformats.org/officeDocument/2006/relationships/image" Target="media/image45.wmf"/><Relationship Id="rId161" Type="http://schemas.openxmlformats.org/officeDocument/2006/relationships/image" Target="media/image87.png"/><Relationship Id="rId399" Type="http://schemas.openxmlformats.org/officeDocument/2006/relationships/oleObject" Target="embeddings/oleObject179.bin"/><Relationship Id="rId827" Type="http://schemas.openxmlformats.org/officeDocument/2006/relationships/oleObject" Target="embeddings/oleObject394.bin"/><Relationship Id="rId1012" Type="http://schemas.openxmlformats.org/officeDocument/2006/relationships/image" Target="media/image508.wmf"/><Relationship Id="rId1457" Type="http://schemas.openxmlformats.org/officeDocument/2006/relationships/oleObject" Target="embeddings/oleObject705.bin"/><Relationship Id="rId1664" Type="http://schemas.openxmlformats.org/officeDocument/2006/relationships/oleObject" Target="embeddings/oleObject801.bin"/><Relationship Id="rId1871" Type="http://schemas.openxmlformats.org/officeDocument/2006/relationships/image" Target="media/image952.wmf"/><Relationship Id="rId259" Type="http://schemas.openxmlformats.org/officeDocument/2006/relationships/image" Target="media/image139.wmf"/><Relationship Id="rId466" Type="http://schemas.openxmlformats.org/officeDocument/2006/relationships/oleObject" Target="embeddings/oleObject216.bin"/><Relationship Id="rId673" Type="http://schemas.openxmlformats.org/officeDocument/2006/relationships/oleObject" Target="embeddings/oleObject319.bin"/><Relationship Id="rId880" Type="http://schemas.openxmlformats.org/officeDocument/2006/relationships/image" Target="media/image443.wmf"/><Relationship Id="rId1096" Type="http://schemas.openxmlformats.org/officeDocument/2006/relationships/oleObject" Target="embeddings/oleObject531.bin"/><Relationship Id="rId1317" Type="http://schemas.openxmlformats.org/officeDocument/2006/relationships/oleObject" Target="embeddings/oleObject639.bin"/><Relationship Id="rId1524" Type="http://schemas.openxmlformats.org/officeDocument/2006/relationships/image" Target="media/image770.wmf"/><Relationship Id="rId1731" Type="http://schemas.openxmlformats.org/officeDocument/2006/relationships/oleObject" Target="embeddings/oleObject823.bin"/><Relationship Id="rId1969" Type="http://schemas.openxmlformats.org/officeDocument/2006/relationships/oleObject" Target="embeddings/oleObject946.bin"/><Relationship Id="rId23" Type="http://schemas.openxmlformats.org/officeDocument/2006/relationships/image" Target="media/image11.wmf"/><Relationship Id="rId119" Type="http://schemas.openxmlformats.org/officeDocument/2006/relationships/image" Target="media/image55.wmf"/><Relationship Id="rId326" Type="http://schemas.openxmlformats.org/officeDocument/2006/relationships/image" Target="media/image172.wmf"/><Relationship Id="rId533" Type="http://schemas.openxmlformats.org/officeDocument/2006/relationships/oleObject" Target="embeddings/oleObject243.bin"/><Relationship Id="rId978" Type="http://schemas.openxmlformats.org/officeDocument/2006/relationships/image" Target="media/image491.wmf"/><Relationship Id="rId1163" Type="http://schemas.openxmlformats.org/officeDocument/2006/relationships/image" Target="media/image582.png"/><Relationship Id="rId1370" Type="http://schemas.openxmlformats.org/officeDocument/2006/relationships/oleObject" Target="embeddings/oleObject663.bin"/><Relationship Id="rId1829" Type="http://schemas.openxmlformats.org/officeDocument/2006/relationships/oleObject" Target="embeddings/oleObject877.bin"/><Relationship Id="rId740" Type="http://schemas.openxmlformats.org/officeDocument/2006/relationships/image" Target="media/image376.wmf"/><Relationship Id="rId838" Type="http://schemas.openxmlformats.org/officeDocument/2006/relationships/image" Target="media/image423.wmf"/><Relationship Id="rId1023" Type="http://schemas.openxmlformats.org/officeDocument/2006/relationships/oleObject" Target="embeddings/oleObject493.bin"/><Relationship Id="rId1468" Type="http://schemas.openxmlformats.org/officeDocument/2006/relationships/image" Target="media/image741.wmf"/><Relationship Id="rId1675" Type="http://schemas.openxmlformats.org/officeDocument/2006/relationships/image" Target="media/image849.wmf"/><Relationship Id="rId1882" Type="http://schemas.openxmlformats.org/officeDocument/2006/relationships/oleObject" Target="embeddings/oleObject904.bin"/><Relationship Id="rId172" Type="http://schemas.openxmlformats.org/officeDocument/2006/relationships/oleObject" Target="embeddings/oleObject65.bin"/><Relationship Id="rId477" Type="http://schemas.openxmlformats.org/officeDocument/2006/relationships/oleObject" Target="embeddings/oleObject218.bin"/><Relationship Id="rId600" Type="http://schemas.openxmlformats.org/officeDocument/2006/relationships/oleObject" Target="embeddings/oleObject276.bin"/><Relationship Id="rId684" Type="http://schemas.openxmlformats.org/officeDocument/2006/relationships/image" Target="media/image345.wmf"/><Relationship Id="rId1230" Type="http://schemas.openxmlformats.org/officeDocument/2006/relationships/oleObject" Target="embeddings/oleObject600.bin"/><Relationship Id="rId1328" Type="http://schemas.openxmlformats.org/officeDocument/2006/relationships/image" Target="media/image667.png"/><Relationship Id="rId1535" Type="http://schemas.openxmlformats.org/officeDocument/2006/relationships/oleObject" Target="embeddings/oleObject742.bin"/><Relationship Id="rId337" Type="http://schemas.openxmlformats.org/officeDocument/2006/relationships/image" Target="media/image177.wmf"/><Relationship Id="rId891" Type="http://schemas.openxmlformats.org/officeDocument/2006/relationships/oleObject" Target="embeddings/oleObject427.bin"/><Relationship Id="rId905" Type="http://schemas.openxmlformats.org/officeDocument/2006/relationships/image" Target="media/image455.wmf"/><Relationship Id="rId989" Type="http://schemas.openxmlformats.org/officeDocument/2006/relationships/oleObject" Target="embeddings/oleObject476.bin"/><Relationship Id="rId1742" Type="http://schemas.openxmlformats.org/officeDocument/2006/relationships/oleObject" Target="embeddings/oleObject828.bin"/><Relationship Id="rId34" Type="http://schemas.openxmlformats.org/officeDocument/2006/relationships/image" Target="media/image16.wmf"/><Relationship Id="rId544" Type="http://schemas.openxmlformats.org/officeDocument/2006/relationships/image" Target="media/image281.png"/><Relationship Id="rId751" Type="http://schemas.openxmlformats.org/officeDocument/2006/relationships/oleObject" Target="embeddings/oleObject355.bin"/><Relationship Id="rId849" Type="http://schemas.openxmlformats.org/officeDocument/2006/relationships/oleObject" Target="embeddings/oleObject406.bin"/><Relationship Id="rId1174" Type="http://schemas.openxmlformats.org/officeDocument/2006/relationships/oleObject" Target="embeddings/oleObject570.bin"/><Relationship Id="rId1381" Type="http://schemas.openxmlformats.org/officeDocument/2006/relationships/image" Target="media/image696.wmf"/><Relationship Id="rId1479" Type="http://schemas.openxmlformats.org/officeDocument/2006/relationships/image" Target="media/image747.wmf"/><Relationship Id="rId1602" Type="http://schemas.openxmlformats.org/officeDocument/2006/relationships/oleObject" Target="embeddings/oleObject770.bin"/><Relationship Id="rId1686" Type="http://schemas.openxmlformats.org/officeDocument/2006/relationships/image" Target="media/image854.png"/><Relationship Id="rId183" Type="http://schemas.openxmlformats.org/officeDocument/2006/relationships/oleObject" Target="embeddings/oleObject70.bin"/><Relationship Id="rId390" Type="http://schemas.openxmlformats.org/officeDocument/2006/relationships/oleObject" Target="embeddings/oleObject173.bin"/><Relationship Id="rId404" Type="http://schemas.openxmlformats.org/officeDocument/2006/relationships/oleObject" Target="embeddings/oleObject183.bin"/><Relationship Id="rId611" Type="http://schemas.openxmlformats.org/officeDocument/2006/relationships/image" Target="media/image316.wmf"/><Relationship Id="rId1034" Type="http://schemas.openxmlformats.org/officeDocument/2006/relationships/image" Target="media/image519.wmf"/><Relationship Id="rId1241" Type="http://schemas.openxmlformats.org/officeDocument/2006/relationships/image" Target="media/image620.wmf"/><Relationship Id="rId1339" Type="http://schemas.openxmlformats.org/officeDocument/2006/relationships/oleObject" Target="embeddings/oleObject649.bin"/><Relationship Id="rId1893" Type="http://schemas.openxmlformats.org/officeDocument/2006/relationships/oleObject" Target="embeddings/oleObject909.bin"/><Relationship Id="rId1907" Type="http://schemas.openxmlformats.org/officeDocument/2006/relationships/oleObject" Target="embeddings/oleObject916.bin"/><Relationship Id="rId250" Type="http://schemas.openxmlformats.org/officeDocument/2006/relationships/oleObject" Target="embeddings/oleObject103.bin"/><Relationship Id="rId488" Type="http://schemas.openxmlformats.org/officeDocument/2006/relationships/image" Target="media/image250.wmf"/><Relationship Id="rId695" Type="http://schemas.openxmlformats.org/officeDocument/2006/relationships/oleObject" Target="embeddings/oleObject329.bin"/><Relationship Id="rId709" Type="http://schemas.openxmlformats.org/officeDocument/2006/relationships/oleObject" Target="embeddings/oleObject336.bin"/><Relationship Id="rId916" Type="http://schemas.openxmlformats.org/officeDocument/2006/relationships/oleObject" Target="embeddings/oleObject440.bin"/><Relationship Id="rId1101" Type="http://schemas.openxmlformats.org/officeDocument/2006/relationships/image" Target="media/image551.wmf"/><Relationship Id="rId1546" Type="http://schemas.openxmlformats.org/officeDocument/2006/relationships/image" Target="media/image781.wmf"/><Relationship Id="rId1753" Type="http://schemas.openxmlformats.org/officeDocument/2006/relationships/oleObject" Target="embeddings/oleObject834.bin"/><Relationship Id="rId1960" Type="http://schemas.openxmlformats.org/officeDocument/2006/relationships/image" Target="media/image998.wmf"/><Relationship Id="rId45" Type="http://schemas.openxmlformats.org/officeDocument/2006/relationships/image" Target="media/image21.wmf"/><Relationship Id="rId110" Type="http://schemas.openxmlformats.org/officeDocument/2006/relationships/oleObject" Target="embeddings/oleObject50.bin"/><Relationship Id="rId348" Type="http://schemas.openxmlformats.org/officeDocument/2006/relationships/oleObject" Target="embeddings/oleObject153.bin"/><Relationship Id="rId555" Type="http://schemas.openxmlformats.org/officeDocument/2006/relationships/image" Target="media/image287.wmf"/><Relationship Id="rId762" Type="http://schemas.openxmlformats.org/officeDocument/2006/relationships/oleObject" Target="embeddings/oleObject361.bin"/><Relationship Id="rId1185" Type="http://schemas.openxmlformats.org/officeDocument/2006/relationships/oleObject" Target="embeddings/oleObject575.bin"/><Relationship Id="rId1392" Type="http://schemas.openxmlformats.org/officeDocument/2006/relationships/oleObject" Target="embeddings/oleObject673.bin"/><Relationship Id="rId1406" Type="http://schemas.openxmlformats.org/officeDocument/2006/relationships/oleObject" Target="embeddings/oleObject680.bin"/><Relationship Id="rId1613" Type="http://schemas.openxmlformats.org/officeDocument/2006/relationships/image" Target="media/image820.wmf"/><Relationship Id="rId1820" Type="http://schemas.openxmlformats.org/officeDocument/2006/relationships/image" Target="media/image929.wmf"/><Relationship Id="rId194" Type="http://schemas.openxmlformats.org/officeDocument/2006/relationships/oleObject" Target="embeddings/oleObject75.bin"/><Relationship Id="rId208" Type="http://schemas.openxmlformats.org/officeDocument/2006/relationships/oleObject" Target="embeddings/oleObject82.bin"/><Relationship Id="rId415" Type="http://schemas.openxmlformats.org/officeDocument/2006/relationships/oleObject" Target="embeddings/oleObject190.bin"/><Relationship Id="rId622" Type="http://schemas.openxmlformats.org/officeDocument/2006/relationships/image" Target="media/image324.png"/><Relationship Id="rId1045" Type="http://schemas.openxmlformats.org/officeDocument/2006/relationships/oleObject" Target="embeddings/oleObject504.bin"/><Relationship Id="rId1252" Type="http://schemas.openxmlformats.org/officeDocument/2006/relationships/image" Target="media/image626.png"/><Relationship Id="rId1697" Type="http://schemas.openxmlformats.org/officeDocument/2006/relationships/image" Target="media/image865.png"/><Relationship Id="rId1918" Type="http://schemas.openxmlformats.org/officeDocument/2006/relationships/oleObject" Target="embeddings/oleObject921.bin"/><Relationship Id="rId261" Type="http://schemas.openxmlformats.org/officeDocument/2006/relationships/image" Target="media/image140.wmf"/><Relationship Id="rId499" Type="http://schemas.openxmlformats.org/officeDocument/2006/relationships/oleObject" Target="embeddings/oleObject229.bin"/><Relationship Id="rId927" Type="http://schemas.openxmlformats.org/officeDocument/2006/relationships/image" Target="media/image466.wmf"/><Relationship Id="rId1112" Type="http://schemas.openxmlformats.org/officeDocument/2006/relationships/oleObject" Target="embeddings/oleObject539.bin"/><Relationship Id="rId1557" Type="http://schemas.openxmlformats.org/officeDocument/2006/relationships/image" Target="media/image787.wmf"/><Relationship Id="rId1764" Type="http://schemas.openxmlformats.org/officeDocument/2006/relationships/image" Target="media/image906.wmf"/><Relationship Id="rId1971" Type="http://schemas.openxmlformats.org/officeDocument/2006/relationships/oleObject" Target="embeddings/oleObject947.bin"/><Relationship Id="rId56" Type="http://schemas.openxmlformats.org/officeDocument/2006/relationships/oleObject" Target="embeddings/oleObject24.bin"/><Relationship Id="rId359" Type="http://schemas.openxmlformats.org/officeDocument/2006/relationships/image" Target="media/image188.wmf"/><Relationship Id="rId566" Type="http://schemas.openxmlformats.org/officeDocument/2006/relationships/oleObject" Target="embeddings/oleObject259.bin"/><Relationship Id="rId773" Type="http://schemas.openxmlformats.org/officeDocument/2006/relationships/oleObject" Target="embeddings/oleObject366.bin"/><Relationship Id="rId1196" Type="http://schemas.openxmlformats.org/officeDocument/2006/relationships/oleObject" Target="embeddings/oleObject581.bin"/><Relationship Id="rId1417" Type="http://schemas.openxmlformats.org/officeDocument/2006/relationships/oleObject" Target="embeddings/oleObject686.bin"/><Relationship Id="rId1624" Type="http://schemas.openxmlformats.org/officeDocument/2006/relationships/oleObject" Target="embeddings/oleObject781.bin"/><Relationship Id="rId1831" Type="http://schemas.openxmlformats.org/officeDocument/2006/relationships/oleObject" Target="embeddings/oleObject878.bin"/><Relationship Id="rId121" Type="http://schemas.openxmlformats.org/officeDocument/2006/relationships/image" Target="media/image56.wmf"/><Relationship Id="rId219" Type="http://schemas.openxmlformats.org/officeDocument/2006/relationships/image" Target="media/image119.wmf"/><Relationship Id="rId426" Type="http://schemas.openxmlformats.org/officeDocument/2006/relationships/image" Target="media/image215.wmf"/><Relationship Id="rId633" Type="http://schemas.openxmlformats.org/officeDocument/2006/relationships/image" Target="media/image328.wmf"/><Relationship Id="rId980" Type="http://schemas.openxmlformats.org/officeDocument/2006/relationships/image" Target="media/image492.wmf"/><Relationship Id="rId1056" Type="http://schemas.openxmlformats.org/officeDocument/2006/relationships/image" Target="media/image530.wmf"/><Relationship Id="rId1263" Type="http://schemas.openxmlformats.org/officeDocument/2006/relationships/oleObject" Target="embeddings/oleObject614.bin"/><Relationship Id="rId1929" Type="http://schemas.openxmlformats.org/officeDocument/2006/relationships/oleObject" Target="embeddings/oleObject926.bin"/><Relationship Id="rId840" Type="http://schemas.openxmlformats.org/officeDocument/2006/relationships/image" Target="media/image424.wmf"/><Relationship Id="rId938" Type="http://schemas.openxmlformats.org/officeDocument/2006/relationships/image" Target="media/image471.wmf"/><Relationship Id="rId1470" Type="http://schemas.openxmlformats.org/officeDocument/2006/relationships/image" Target="media/image742.png"/><Relationship Id="rId1568" Type="http://schemas.openxmlformats.org/officeDocument/2006/relationships/oleObject" Target="embeddings/oleObject758.bin"/><Relationship Id="rId1775" Type="http://schemas.openxmlformats.org/officeDocument/2006/relationships/oleObject" Target="embeddings/oleObject847.bin"/><Relationship Id="rId67" Type="http://schemas.openxmlformats.org/officeDocument/2006/relationships/image" Target="media/image31.wmf"/><Relationship Id="rId272" Type="http://schemas.openxmlformats.org/officeDocument/2006/relationships/oleObject" Target="embeddings/oleObject114.bin"/><Relationship Id="rId577" Type="http://schemas.openxmlformats.org/officeDocument/2006/relationships/oleObject" Target="embeddings/oleObject265.bin"/><Relationship Id="rId700" Type="http://schemas.openxmlformats.org/officeDocument/2006/relationships/image" Target="media/image353.wmf"/><Relationship Id="rId1123" Type="http://schemas.openxmlformats.org/officeDocument/2006/relationships/image" Target="media/image562.wmf"/><Relationship Id="rId1330" Type="http://schemas.openxmlformats.org/officeDocument/2006/relationships/image" Target="media/image669.wmf"/><Relationship Id="rId1428" Type="http://schemas.openxmlformats.org/officeDocument/2006/relationships/image" Target="media/image719.wmf"/><Relationship Id="rId1635" Type="http://schemas.openxmlformats.org/officeDocument/2006/relationships/image" Target="media/image831.wmf"/><Relationship Id="rId1982" Type="http://schemas.openxmlformats.org/officeDocument/2006/relationships/image" Target="media/image1009.wmf"/><Relationship Id="rId132" Type="http://schemas.openxmlformats.org/officeDocument/2006/relationships/oleObject" Target="embeddings/oleObject58.bin"/><Relationship Id="rId784" Type="http://schemas.openxmlformats.org/officeDocument/2006/relationships/image" Target="media/image397.wmf"/><Relationship Id="rId991" Type="http://schemas.openxmlformats.org/officeDocument/2006/relationships/oleObject" Target="embeddings/oleObject477.bin"/><Relationship Id="rId1067" Type="http://schemas.openxmlformats.org/officeDocument/2006/relationships/oleObject" Target="embeddings/oleObject515.bin"/><Relationship Id="rId1842" Type="http://schemas.openxmlformats.org/officeDocument/2006/relationships/oleObject" Target="embeddings/oleObject884.bin"/><Relationship Id="rId437" Type="http://schemas.openxmlformats.org/officeDocument/2006/relationships/image" Target="media/image220.wmf"/><Relationship Id="rId644" Type="http://schemas.openxmlformats.org/officeDocument/2006/relationships/image" Target="media/image332.wmf"/><Relationship Id="rId851" Type="http://schemas.openxmlformats.org/officeDocument/2006/relationships/oleObject" Target="embeddings/oleObject407.bin"/><Relationship Id="rId1274" Type="http://schemas.openxmlformats.org/officeDocument/2006/relationships/image" Target="media/image637.wmf"/><Relationship Id="rId1481" Type="http://schemas.openxmlformats.org/officeDocument/2006/relationships/image" Target="media/image748.png"/><Relationship Id="rId1579" Type="http://schemas.openxmlformats.org/officeDocument/2006/relationships/image" Target="media/image801.wmf"/><Relationship Id="rId1702" Type="http://schemas.openxmlformats.org/officeDocument/2006/relationships/image" Target="media/image870.png"/><Relationship Id="rId283" Type="http://schemas.openxmlformats.org/officeDocument/2006/relationships/image" Target="media/image151.wmf"/><Relationship Id="rId490" Type="http://schemas.openxmlformats.org/officeDocument/2006/relationships/image" Target="media/image251.wmf"/><Relationship Id="rId504" Type="http://schemas.openxmlformats.org/officeDocument/2006/relationships/image" Target="media/image258.wmf"/><Relationship Id="rId711" Type="http://schemas.openxmlformats.org/officeDocument/2006/relationships/oleObject" Target="embeddings/oleObject337.bin"/><Relationship Id="rId949" Type="http://schemas.openxmlformats.org/officeDocument/2006/relationships/oleObject" Target="embeddings/oleObject456.bin"/><Relationship Id="rId1134" Type="http://schemas.openxmlformats.org/officeDocument/2006/relationships/oleObject" Target="embeddings/oleObject550.bin"/><Relationship Id="rId1341" Type="http://schemas.openxmlformats.org/officeDocument/2006/relationships/oleObject" Target="embeddings/oleObject650.bin"/><Relationship Id="rId1786" Type="http://schemas.openxmlformats.org/officeDocument/2006/relationships/oleObject" Target="embeddings/oleObject853.bin"/><Relationship Id="rId1993" Type="http://schemas.openxmlformats.org/officeDocument/2006/relationships/oleObject" Target="embeddings/oleObject958.bin"/><Relationship Id="rId78" Type="http://schemas.openxmlformats.org/officeDocument/2006/relationships/oleObject" Target="embeddings/oleObject35.bin"/><Relationship Id="rId143" Type="http://schemas.openxmlformats.org/officeDocument/2006/relationships/image" Target="media/image69.png"/><Relationship Id="rId350" Type="http://schemas.openxmlformats.org/officeDocument/2006/relationships/oleObject" Target="embeddings/oleObject154.bin"/><Relationship Id="rId588" Type="http://schemas.openxmlformats.org/officeDocument/2006/relationships/image" Target="media/image303.wmf"/><Relationship Id="rId795" Type="http://schemas.openxmlformats.org/officeDocument/2006/relationships/oleObject" Target="embeddings/oleObject378.bin"/><Relationship Id="rId809" Type="http://schemas.openxmlformats.org/officeDocument/2006/relationships/oleObject" Target="embeddings/oleObject385.bin"/><Relationship Id="rId1201" Type="http://schemas.openxmlformats.org/officeDocument/2006/relationships/oleObject" Target="embeddings/oleObject583.bin"/><Relationship Id="rId1439" Type="http://schemas.openxmlformats.org/officeDocument/2006/relationships/image" Target="media/image726.png"/><Relationship Id="rId1646" Type="http://schemas.openxmlformats.org/officeDocument/2006/relationships/oleObject" Target="embeddings/oleObject792.bin"/><Relationship Id="rId1853" Type="http://schemas.openxmlformats.org/officeDocument/2006/relationships/oleObject" Target="embeddings/oleObject891.bin"/><Relationship Id="rId9" Type="http://schemas.openxmlformats.org/officeDocument/2006/relationships/image" Target="media/image2.png"/><Relationship Id="rId210" Type="http://schemas.openxmlformats.org/officeDocument/2006/relationships/oleObject" Target="embeddings/oleObject83.bin"/><Relationship Id="rId448" Type="http://schemas.openxmlformats.org/officeDocument/2006/relationships/oleObject" Target="embeddings/oleObject209.bin"/><Relationship Id="rId655" Type="http://schemas.openxmlformats.org/officeDocument/2006/relationships/oleObject" Target="embeddings/oleObject308.bin"/><Relationship Id="rId862" Type="http://schemas.openxmlformats.org/officeDocument/2006/relationships/image" Target="media/image434.wmf"/><Relationship Id="rId1078" Type="http://schemas.openxmlformats.org/officeDocument/2006/relationships/image" Target="media/image541.wmf"/><Relationship Id="rId1285" Type="http://schemas.openxmlformats.org/officeDocument/2006/relationships/image" Target="media/image643.wmf"/><Relationship Id="rId1492" Type="http://schemas.openxmlformats.org/officeDocument/2006/relationships/oleObject" Target="embeddings/oleObject721.bin"/><Relationship Id="rId1506" Type="http://schemas.openxmlformats.org/officeDocument/2006/relationships/image" Target="media/image761.wmf"/><Relationship Id="rId1713" Type="http://schemas.openxmlformats.org/officeDocument/2006/relationships/image" Target="media/image881.png"/><Relationship Id="rId1920" Type="http://schemas.openxmlformats.org/officeDocument/2006/relationships/oleObject" Target="embeddings/oleObject922.bin"/><Relationship Id="rId294" Type="http://schemas.openxmlformats.org/officeDocument/2006/relationships/oleObject" Target="embeddings/oleObject125.bin"/><Relationship Id="rId308" Type="http://schemas.openxmlformats.org/officeDocument/2006/relationships/oleObject" Target="embeddings/oleObject132.bin"/><Relationship Id="rId515" Type="http://schemas.openxmlformats.org/officeDocument/2006/relationships/oleObject" Target="embeddings/oleObject237.bin"/><Relationship Id="rId722" Type="http://schemas.openxmlformats.org/officeDocument/2006/relationships/oleObject" Target="embeddings/oleObject339.bin"/><Relationship Id="rId1145" Type="http://schemas.openxmlformats.org/officeDocument/2006/relationships/image" Target="media/image573.wmf"/><Relationship Id="rId1352" Type="http://schemas.openxmlformats.org/officeDocument/2006/relationships/oleObject" Target="embeddings/oleObject655.bin"/><Relationship Id="rId1797" Type="http://schemas.openxmlformats.org/officeDocument/2006/relationships/oleObject" Target="embeddings/oleObject860.bin"/><Relationship Id="rId89" Type="http://schemas.openxmlformats.org/officeDocument/2006/relationships/oleObject" Target="embeddings/oleObject41.bin"/><Relationship Id="rId154" Type="http://schemas.openxmlformats.org/officeDocument/2006/relationships/image" Target="media/image80.png"/><Relationship Id="rId361" Type="http://schemas.openxmlformats.org/officeDocument/2006/relationships/image" Target="media/image189.wmf"/><Relationship Id="rId599" Type="http://schemas.openxmlformats.org/officeDocument/2006/relationships/image" Target="media/image309.wmf"/><Relationship Id="rId1005" Type="http://schemas.openxmlformats.org/officeDocument/2006/relationships/oleObject" Target="embeddings/oleObject484.bin"/><Relationship Id="rId1212" Type="http://schemas.openxmlformats.org/officeDocument/2006/relationships/oleObject" Target="embeddings/oleObject590.bin"/><Relationship Id="rId1657" Type="http://schemas.openxmlformats.org/officeDocument/2006/relationships/image" Target="media/image842.wmf"/><Relationship Id="rId1864" Type="http://schemas.openxmlformats.org/officeDocument/2006/relationships/oleObject" Target="embeddings/oleObject896.bin"/><Relationship Id="rId459" Type="http://schemas.openxmlformats.org/officeDocument/2006/relationships/image" Target="media/image233.wmf"/><Relationship Id="rId666" Type="http://schemas.openxmlformats.org/officeDocument/2006/relationships/oleObject" Target="embeddings/oleObject316.bin"/><Relationship Id="rId873" Type="http://schemas.openxmlformats.org/officeDocument/2006/relationships/oleObject" Target="embeddings/oleObject418.bin"/><Relationship Id="rId1089" Type="http://schemas.openxmlformats.org/officeDocument/2006/relationships/image" Target="media/image546.wmf"/><Relationship Id="rId1296" Type="http://schemas.openxmlformats.org/officeDocument/2006/relationships/oleObject" Target="embeddings/oleObject629.bin"/><Relationship Id="rId1517" Type="http://schemas.openxmlformats.org/officeDocument/2006/relationships/oleObject" Target="embeddings/oleObject733.bin"/><Relationship Id="rId1724" Type="http://schemas.openxmlformats.org/officeDocument/2006/relationships/image" Target="media/image887.wmf"/><Relationship Id="rId16" Type="http://schemas.openxmlformats.org/officeDocument/2006/relationships/oleObject" Target="embeddings/oleObject2.bin"/><Relationship Id="rId221" Type="http://schemas.openxmlformats.org/officeDocument/2006/relationships/image" Target="media/image120.wmf"/><Relationship Id="rId319" Type="http://schemas.openxmlformats.org/officeDocument/2006/relationships/oleObject" Target="embeddings/oleObject137.bin"/><Relationship Id="rId526" Type="http://schemas.openxmlformats.org/officeDocument/2006/relationships/image" Target="media/image272.wmf"/><Relationship Id="rId1156" Type="http://schemas.openxmlformats.org/officeDocument/2006/relationships/oleObject" Target="embeddings/oleObject561.bin"/><Relationship Id="rId1363" Type="http://schemas.openxmlformats.org/officeDocument/2006/relationships/image" Target="media/image687.wmf"/><Relationship Id="rId1931" Type="http://schemas.openxmlformats.org/officeDocument/2006/relationships/oleObject" Target="embeddings/oleObject927.bin"/><Relationship Id="rId733" Type="http://schemas.openxmlformats.org/officeDocument/2006/relationships/image" Target="media/image373.wmf"/><Relationship Id="rId940" Type="http://schemas.openxmlformats.org/officeDocument/2006/relationships/image" Target="media/image472.wmf"/><Relationship Id="rId1016" Type="http://schemas.openxmlformats.org/officeDocument/2006/relationships/image" Target="media/image510.wmf"/><Relationship Id="rId1570" Type="http://schemas.openxmlformats.org/officeDocument/2006/relationships/image" Target="media/image794.png"/><Relationship Id="rId1668" Type="http://schemas.openxmlformats.org/officeDocument/2006/relationships/oleObject" Target="embeddings/oleObject803.bin"/><Relationship Id="rId1875" Type="http://schemas.openxmlformats.org/officeDocument/2006/relationships/oleObject" Target="embeddings/oleObject901.bin"/><Relationship Id="rId165" Type="http://schemas.openxmlformats.org/officeDocument/2006/relationships/image" Target="media/image90.wmf"/><Relationship Id="rId372" Type="http://schemas.openxmlformats.org/officeDocument/2006/relationships/image" Target="media/image195.wmf"/><Relationship Id="rId677" Type="http://schemas.openxmlformats.org/officeDocument/2006/relationships/oleObject" Target="embeddings/oleObject321.bin"/><Relationship Id="rId800" Type="http://schemas.openxmlformats.org/officeDocument/2006/relationships/image" Target="media/image404.wmf"/><Relationship Id="rId1223" Type="http://schemas.openxmlformats.org/officeDocument/2006/relationships/image" Target="media/image610.wmf"/><Relationship Id="rId1430" Type="http://schemas.openxmlformats.org/officeDocument/2006/relationships/oleObject" Target="embeddings/oleObject694.bin"/><Relationship Id="rId1528" Type="http://schemas.openxmlformats.org/officeDocument/2006/relationships/image" Target="media/image772.wmf"/><Relationship Id="rId232" Type="http://schemas.openxmlformats.org/officeDocument/2006/relationships/oleObject" Target="embeddings/oleObject94.bin"/><Relationship Id="rId884" Type="http://schemas.openxmlformats.org/officeDocument/2006/relationships/image" Target="media/image445.wmf"/><Relationship Id="rId1735" Type="http://schemas.openxmlformats.org/officeDocument/2006/relationships/oleObject" Target="embeddings/oleObject825.bin"/><Relationship Id="rId1942" Type="http://schemas.openxmlformats.org/officeDocument/2006/relationships/image" Target="media/image989.wmf"/><Relationship Id="rId27" Type="http://schemas.openxmlformats.org/officeDocument/2006/relationships/image" Target="media/image13.wmf"/><Relationship Id="rId537" Type="http://schemas.openxmlformats.org/officeDocument/2006/relationships/oleObject" Target="embeddings/oleObject245.bin"/><Relationship Id="rId744" Type="http://schemas.openxmlformats.org/officeDocument/2006/relationships/oleObject" Target="embeddings/oleObject351.bin"/><Relationship Id="rId951" Type="http://schemas.openxmlformats.org/officeDocument/2006/relationships/oleObject" Target="embeddings/oleObject457.bin"/><Relationship Id="rId1167" Type="http://schemas.openxmlformats.org/officeDocument/2006/relationships/image" Target="media/image585.wmf"/><Relationship Id="rId1374" Type="http://schemas.openxmlformats.org/officeDocument/2006/relationships/oleObject" Target="embeddings/oleObject665.bin"/><Relationship Id="rId1581" Type="http://schemas.openxmlformats.org/officeDocument/2006/relationships/image" Target="media/image802.wmf"/><Relationship Id="rId1679" Type="http://schemas.openxmlformats.org/officeDocument/2006/relationships/oleObject" Target="embeddings/oleObject811.bin"/><Relationship Id="rId1802" Type="http://schemas.openxmlformats.org/officeDocument/2006/relationships/image" Target="media/image920.wmf"/><Relationship Id="rId80" Type="http://schemas.openxmlformats.org/officeDocument/2006/relationships/oleObject" Target="embeddings/oleObject36.bin"/><Relationship Id="rId176" Type="http://schemas.openxmlformats.org/officeDocument/2006/relationships/oleObject" Target="embeddings/oleObject67.bin"/><Relationship Id="rId383" Type="http://schemas.openxmlformats.org/officeDocument/2006/relationships/image" Target="media/image201.png"/><Relationship Id="rId590" Type="http://schemas.openxmlformats.org/officeDocument/2006/relationships/image" Target="media/image304.wmf"/><Relationship Id="rId604" Type="http://schemas.openxmlformats.org/officeDocument/2006/relationships/oleObject" Target="embeddings/oleObject278.bin"/><Relationship Id="rId811" Type="http://schemas.openxmlformats.org/officeDocument/2006/relationships/oleObject" Target="embeddings/oleObject386.bin"/><Relationship Id="rId1027" Type="http://schemas.openxmlformats.org/officeDocument/2006/relationships/oleObject" Target="embeddings/oleObject495.bin"/><Relationship Id="rId1234" Type="http://schemas.openxmlformats.org/officeDocument/2006/relationships/oleObject" Target="embeddings/oleObject602.bin"/><Relationship Id="rId1441" Type="http://schemas.openxmlformats.org/officeDocument/2006/relationships/oleObject" Target="embeddings/oleObject697.bin"/><Relationship Id="rId1886" Type="http://schemas.openxmlformats.org/officeDocument/2006/relationships/oleObject" Target="embeddings/oleObject906.bin"/><Relationship Id="rId243" Type="http://schemas.openxmlformats.org/officeDocument/2006/relationships/image" Target="media/image131.wmf"/><Relationship Id="rId450" Type="http://schemas.openxmlformats.org/officeDocument/2006/relationships/oleObject" Target="embeddings/oleObject210.bin"/><Relationship Id="rId688" Type="http://schemas.openxmlformats.org/officeDocument/2006/relationships/image" Target="media/image347.wmf"/><Relationship Id="rId895" Type="http://schemas.openxmlformats.org/officeDocument/2006/relationships/image" Target="media/image450.wmf"/><Relationship Id="rId909" Type="http://schemas.openxmlformats.org/officeDocument/2006/relationships/image" Target="media/image457.wmf"/><Relationship Id="rId1080" Type="http://schemas.openxmlformats.org/officeDocument/2006/relationships/image" Target="media/image542.wmf"/><Relationship Id="rId1301" Type="http://schemas.openxmlformats.org/officeDocument/2006/relationships/oleObject" Target="embeddings/oleObject632.bin"/><Relationship Id="rId1539" Type="http://schemas.openxmlformats.org/officeDocument/2006/relationships/oleObject" Target="embeddings/oleObject744.bin"/><Relationship Id="rId1746" Type="http://schemas.openxmlformats.org/officeDocument/2006/relationships/image" Target="media/image898.wmf"/><Relationship Id="rId1953" Type="http://schemas.openxmlformats.org/officeDocument/2006/relationships/oleObject" Target="embeddings/oleObject938.bin"/><Relationship Id="rId38" Type="http://schemas.openxmlformats.org/officeDocument/2006/relationships/oleObject" Target="embeddings/oleObject14.bin"/><Relationship Id="rId103" Type="http://schemas.openxmlformats.org/officeDocument/2006/relationships/oleObject" Target="embeddings/oleObject48.bin"/><Relationship Id="rId310" Type="http://schemas.openxmlformats.org/officeDocument/2006/relationships/oleObject" Target="embeddings/oleObject133.bin"/><Relationship Id="rId548" Type="http://schemas.openxmlformats.org/officeDocument/2006/relationships/oleObject" Target="embeddings/oleObject250.bin"/><Relationship Id="rId755" Type="http://schemas.openxmlformats.org/officeDocument/2006/relationships/oleObject" Target="embeddings/oleObject357.bin"/><Relationship Id="rId962" Type="http://schemas.openxmlformats.org/officeDocument/2006/relationships/image" Target="media/image482.wmf"/><Relationship Id="rId1178" Type="http://schemas.openxmlformats.org/officeDocument/2006/relationships/oleObject" Target="embeddings/oleObject572.bin"/><Relationship Id="rId1385" Type="http://schemas.openxmlformats.org/officeDocument/2006/relationships/image" Target="media/image699.wmf"/><Relationship Id="rId1592" Type="http://schemas.openxmlformats.org/officeDocument/2006/relationships/oleObject" Target="embeddings/oleObject767.bin"/><Relationship Id="rId1606" Type="http://schemas.openxmlformats.org/officeDocument/2006/relationships/oleObject" Target="embeddings/oleObject772.bin"/><Relationship Id="rId1813" Type="http://schemas.openxmlformats.org/officeDocument/2006/relationships/oleObject" Target="embeddings/oleObject868.bin"/><Relationship Id="rId91" Type="http://schemas.openxmlformats.org/officeDocument/2006/relationships/image" Target="media/image42.png"/><Relationship Id="rId187" Type="http://schemas.openxmlformats.org/officeDocument/2006/relationships/image" Target="media/image103.wmf"/><Relationship Id="rId394" Type="http://schemas.openxmlformats.org/officeDocument/2006/relationships/image" Target="media/image205.wmf"/><Relationship Id="rId408" Type="http://schemas.openxmlformats.org/officeDocument/2006/relationships/oleObject" Target="embeddings/oleObject186.bin"/><Relationship Id="rId615" Type="http://schemas.openxmlformats.org/officeDocument/2006/relationships/image" Target="media/image319.png"/><Relationship Id="rId822" Type="http://schemas.openxmlformats.org/officeDocument/2006/relationships/image" Target="media/image415.wmf"/><Relationship Id="rId1038" Type="http://schemas.openxmlformats.org/officeDocument/2006/relationships/image" Target="media/image521.wmf"/><Relationship Id="rId1245" Type="http://schemas.openxmlformats.org/officeDocument/2006/relationships/image" Target="media/image622.wmf"/><Relationship Id="rId1452" Type="http://schemas.openxmlformats.org/officeDocument/2006/relationships/image" Target="media/image733.wmf"/><Relationship Id="rId1897" Type="http://schemas.openxmlformats.org/officeDocument/2006/relationships/oleObject" Target="embeddings/oleObject911.bin"/><Relationship Id="rId254" Type="http://schemas.openxmlformats.org/officeDocument/2006/relationships/oleObject" Target="embeddings/oleObject105.bin"/><Relationship Id="rId699" Type="http://schemas.openxmlformats.org/officeDocument/2006/relationships/oleObject" Target="embeddings/oleObject331.bin"/><Relationship Id="rId1091" Type="http://schemas.openxmlformats.org/officeDocument/2006/relationships/oleObject" Target="embeddings/oleObject528.bin"/><Relationship Id="rId1105" Type="http://schemas.openxmlformats.org/officeDocument/2006/relationships/image" Target="media/image553.wmf"/><Relationship Id="rId1312" Type="http://schemas.openxmlformats.org/officeDocument/2006/relationships/image" Target="media/image658.png"/><Relationship Id="rId1757" Type="http://schemas.openxmlformats.org/officeDocument/2006/relationships/image" Target="media/image903.wmf"/><Relationship Id="rId1964" Type="http://schemas.openxmlformats.org/officeDocument/2006/relationships/image" Target="media/image1000.wmf"/><Relationship Id="rId49" Type="http://schemas.openxmlformats.org/officeDocument/2006/relationships/image" Target="media/image23.wmf"/><Relationship Id="rId114" Type="http://schemas.openxmlformats.org/officeDocument/2006/relationships/header" Target="header2.xml"/><Relationship Id="rId461" Type="http://schemas.openxmlformats.org/officeDocument/2006/relationships/image" Target="media/image234.wmf"/><Relationship Id="rId559" Type="http://schemas.openxmlformats.org/officeDocument/2006/relationships/image" Target="media/image289.wmf"/><Relationship Id="rId766" Type="http://schemas.openxmlformats.org/officeDocument/2006/relationships/image" Target="media/image388.wmf"/><Relationship Id="rId1189" Type="http://schemas.openxmlformats.org/officeDocument/2006/relationships/image" Target="media/image595.wmf"/><Relationship Id="rId1396" Type="http://schemas.openxmlformats.org/officeDocument/2006/relationships/oleObject" Target="embeddings/oleObject675.bin"/><Relationship Id="rId1617" Type="http://schemas.openxmlformats.org/officeDocument/2006/relationships/image" Target="media/image822.wmf"/><Relationship Id="rId1824" Type="http://schemas.openxmlformats.org/officeDocument/2006/relationships/image" Target="media/image930.wmf"/><Relationship Id="rId198" Type="http://schemas.openxmlformats.org/officeDocument/2006/relationships/oleObject" Target="embeddings/oleObject77.bin"/><Relationship Id="rId321" Type="http://schemas.openxmlformats.org/officeDocument/2006/relationships/oleObject" Target="embeddings/oleObject138.bin"/><Relationship Id="rId419" Type="http://schemas.openxmlformats.org/officeDocument/2006/relationships/oleObject" Target="embeddings/oleObject193.bin"/><Relationship Id="rId626" Type="http://schemas.openxmlformats.org/officeDocument/2006/relationships/oleObject" Target="embeddings/oleObject285.bin"/><Relationship Id="rId973" Type="http://schemas.openxmlformats.org/officeDocument/2006/relationships/oleObject" Target="embeddings/oleObject469.bin"/><Relationship Id="rId1049" Type="http://schemas.openxmlformats.org/officeDocument/2006/relationships/oleObject" Target="embeddings/oleObject506.bin"/><Relationship Id="rId1256" Type="http://schemas.openxmlformats.org/officeDocument/2006/relationships/oleObject" Target="embeddings/oleObject611.bin"/><Relationship Id="rId833" Type="http://schemas.openxmlformats.org/officeDocument/2006/relationships/oleObject" Target="embeddings/oleObject397.bin"/><Relationship Id="rId1116" Type="http://schemas.openxmlformats.org/officeDocument/2006/relationships/oleObject" Target="embeddings/oleObject541.bin"/><Relationship Id="rId1463" Type="http://schemas.openxmlformats.org/officeDocument/2006/relationships/oleObject" Target="embeddings/oleObject708.bin"/><Relationship Id="rId1670" Type="http://schemas.openxmlformats.org/officeDocument/2006/relationships/oleObject" Target="embeddings/oleObject804.bin"/><Relationship Id="rId1768" Type="http://schemas.openxmlformats.org/officeDocument/2006/relationships/image" Target="media/image9060.wmf"/><Relationship Id="rId265" Type="http://schemas.openxmlformats.org/officeDocument/2006/relationships/image" Target="media/image142.wmf"/><Relationship Id="rId472" Type="http://schemas.openxmlformats.org/officeDocument/2006/relationships/image" Target="media/image241.png"/><Relationship Id="rId900" Type="http://schemas.openxmlformats.org/officeDocument/2006/relationships/oleObject" Target="embeddings/oleObject432.bin"/><Relationship Id="rId1323" Type="http://schemas.openxmlformats.org/officeDocument/2006/relationships/oleObject" Target="embeddings/oleObject642.bin"/><Relationship Id="rId1530" Type="http://schemas.openxmlformats.org/officeDocument/2006/relationships/image" Target="media/image773.wmf"/><Relationship Id="rId1628" Type="http://schemas.openxmlformats.org/officeDocument/2006/relationships/oleObject" Target="embeddings/oleObject783.bin"/><Relationship Id="rId1975" Type="http://schemas.openxmlformats.org/officeDocument/2006/relationships/oleObject" Target="embeddings/oleObject949.bin"/><Relationship Id="rId125" Type="http://schemas.openxmlformats.org/officeDocument/2006/relationships/image" Target="media/image58.wmf"/><Relationship Id="rId332" Type="http://schemas.openxmlformats.org/officeDocument/2006/relationships/oleObject" Target="embeddings/oleObject145.bin"/><Relationship Id="rId777" Type="http://schemas.openxmlformats.org/officeDocument/2006/relationships/oleObject" Target="embeddings/oleObject368.bin"/><Relationship Id="rId984" Type="http://schemas.openxmlformats.org/officeDocument/2006/relationships/image" Target="media/image494.wmf"/><Relationship Id="rId1835" Type="http://schemas.openxmlformats.org/officeDocument/2006/relationships/oleObject" Target="embeddings/oleObject880.bin"/><Relationship Id="rId637" Type="http://schemas.openxmlformats.org/officeDocument/2006/relationships/image" Target="media/image330.wmf"/><Relationship Id="rId844" Type="http://schemas.openxmlformats.org/officeDocument/2006/relationships/oleObject" Target="embeddings/oleObject403.bin"/><Relationship Id="rId1267" Type="http://schemas.openxmlformats.org/officeDocument/2006/relationships/oleObject" Target="embeddings/oleObject617.bin"/><Relationship Id="rId1474" Type="http://schemas.openxmlformats.org/officeDocument/2006/relationships/oleObject" Target="embeddings/oleObject713.bin"/><Relationship Id="rId1681" Type="http://schemas.openxmlformats.org/officeDocument/2006/relationships/image" Target="media/image851.png"/><Relationship Id="rId1902" Type="http://schemas.openxmlformats.org/officeDocument/2006/relationships/image" Target="media/image968.wmf"/><Relationship Id="rId276" Type="http://schemas.openxmlformats.org/officeDocument/2006/relationships/oleObject" Target="embeddings/oleObject116.bin"/><Relationship Id="rId483" Type="http://schemas.openxmlformats.org/officeDocument/2006/relationships/oleObject" Target="embeddings/oleObject221.bin"/><Relationship Id="rId690" Type="http://schemas.openxmlformats.org/officeDocument/2006/relationships/image" Target="media/image348.wmf"/><Relationship Id="rId704" Type="http://schemas.openxmlformats.org/officeDocument/2006/relationships/image" Target="media/image355.wmf"/><Relationship Id="rId911" Type="http://schemas.openxmlformats.org/officeDocument/2006/relationships/image" Target="media/image458.wmf"/><Relationship Id="rId1127" Type="http://schemas.openxmlformats.org/officeDocument/2006/relationships/image" Target="media/image564.wmf"/><Relationship Id="rId1334" Type="http://schemas.openxmlformats.org/officeDocument/2006/relationships/image" Target="media/image671.wmf"/><Relationship Id="rId1541" Type="http://schemas.openxmlformats.org/officeDocument/2006/relationships/oleObject" Target="embeddings/oleObject745.bin"/><Relationship Id="rId1779" Type="http://schemas.openxmlformats.org/officeDocument/2006/relationships/oleObject" Target="embeddings/oleObject849.bin"/><Relationship Id="rId1986" Type="http://schemas.openxmlformats.org/officeDocument/2006/relationships/image" Target="media/image1011.wmf"/><Relationship Id="rId40" Type="http://schemas.openxmlformats.org/officeDocument/2006/relationships/oleObject" Target="embeddings/oleObject15.bin"/><Relationship Id="rId136" Type="http://schemas.openxmlformats.org/officeDocument/2006/relationships/oleObject" Target="embeddings/oleObject60.bin"/><Relationship Id="rId343" Type="http://schemas.openxmlformats.org/officeDocument/2006/relationships/image" Target="media/image180.wmf"/><Relationship Id="rId550" Type="http://schemas.openxmlformats.org/officeDocument/2006/relationships/oleObject" Target="embeddings/oleObject251.bin"/><Relationship Id="rId788" Type="http://schemas.openxmlformats.org/officeDocument/2006/relationships/image" Target="media/image399.wmf"/><Relationship Id="rId995" Type="http://schemas.openxmlformats.org/officeDocument/2006/relationships/oleObject" Target="embeddings/oleObject479.bin"/><Relationship Id="rId1180" Type="http://schemas.openxmlformats.org/officeDocument/2006/relationships/image" Target="media/image591.wmf"/><Relationship Id="rId1401" Type="http://schemas.openxmlformats.org/officeDocument/2006/relationships/image" Target="media/image707.wmf"/><Relationship Id="rId1639" Type="http://schemas.openxmlformats.org/officeDocument/2006/relationships/image" Target="media/image833.wmf"/><Relationship Id="rId1846" Type="http://schemas.openxmlformats.org/officeDocument/2006/relationships/image" Target="media/image940.wmf"/><Relationship Id="rId203" Type="http://schemas.openxmlformats.org/officeDocument/2006/relationships/image" Target="media/image111.wmf"/><Relationship Id="rId648" Type="http://schemas.openxmlformats.org/officeDocument/2006/relationships/oleObject" Target="embeddings/oleObject301.bin"/><Relationship Id="rId855" Type="http://schemas.openxmlformats.org/officeDocument/2006/relationships/oleObject" Target="embeddings/oleObject409.bin"/><Relationship Id="rId1040" Type="http://schemas.openxmlformats.org/officeDocument/2006/relationships/image" Target="media/image522.wmf"/><Relationship Id="rId1278" Type="http://schemas.openxmlformats.org/officeDocument/2006/relationships/oleObject" Target="embeddings/oleObject622.bin"/><Relationship Id="rId1485" Type="http://schemas.openxmlformats.org/officeDocument/2006/relationships/image" Target="media/image751.wmf"/><Relationship Id="rId1692" Type="http://schemas.openxmlformats.org/officeDocument/2006/relationships/image" Target="media/image860.png"/><Relationship Id="rId1706" Type="http://schemas.openxmlformats.org/officeDocument/2006/relationships/image" Target="media/image874.png"/><Relationship Id="rId1913" Type="http://schemas.openxmlformats.org/officeDocument/2006/relationships/image" Target="media/image974.wmf"/><Relationship Id="rId287" Type="http://schemas.openxmlformats.org/officeDocument/2006/relationships/image" Target="media/image153.wmf"/><Relationship Id="rId410" Type="http://schemas.openxmlformats.org/officeDocument/2006/relationships/oleObject" Target="embeddings/oleObject187.bin"/><Relationship Id="rId494" Type="http://schemas.openxmlformats.org/officeDocument/2006/relationships/image" Target="media/image253.wmf"/><Relationship Id="rId508" Type="http://schemas.openxmlformats.org/officeDocument/2006/relationships/image" Target="media/image260.wmf"/><Relationship Id="rId715" Type="http://schemas.openxmlformats.org/officeDocument/2006/relationships/image" Target="media/image362.png"/><Relationship Id="rId922" Type="http://schemas.openxmlformats.org/officeDocument/2006/relationships/oleObject" Target="embeddings/oleObject443.bin"/><Relationship Id="rId1138" Type="http://schemas.openxmlformats.org/officeDocument/2006/relationships/oleObject" Target="embeddings/oleObject552.bin"/><Relationship Id="rId1345" Type="http://schemas.openxmlformats.org/officeDocument/2006/relationships/image" Target="media/image677.wmf"/><Relationship Id="rId1552" Type="http://schemas.openxmlformats.org/officeDocument/2006/relationships/oleObject" Target="embeddings/oleObject750.bin"/><Relationship Id="rId1997" Type="http://schemas.openxmlformats.org/officeDocument/2006/relationships/fontTable" Target="fontTable.xml"/><Relationship Id="rId147" Type="http://schemas.openxmlformats.org/officeDocument/2006/relationships/image" Target="media/image73.png"/><Relationship Id="rId354" Type="http://schemas.openxmlformats.org/officeDocument/2006/relationships/oleObject" Target="embeddings/oleObject156.bin"/><Relationship Id="rId799" Type="http://schemas.openxmlformats.org/officeDocument/2006/relationships/oleObject" Target="embeddings/oleObject380.bin"/><Relationship Id="rId1191" Type="http://schemas.openxmlformats.org/officeDocument/2006/relationships/image" Target="media/image596.wmf"/><Relationship Id="rId1205" Type="http://schemas.openxmlformats.org/officeDocument/2006/relationships/image" Target="media/image603.wmf"/><Relationship Id="rId1857" Type="http://schemas.openxmlformats.org/officeDocument/2006/relationships/image" Target="media/image945.wmf"/><Relationship Id="rId51" Type="http://schemas.openxmlformats.org/officeDocument/2006/relationships/image" Target="media/image24.wmf"/><Relationship Id="rId561" Type="http://schemas.openxmlformats.org/officeDocument/2006/relationships/image" Target="media/image290.wmf"/><Relationship Id="rId659" Type="http://schemas.openxmlformats.org/officeDocument/2006/relationships/oleObject" Target="embeddings/oleObject312.bin"/><Relationship Id="rId866" Type="http://schemas.openxmlformats.org/officeDocument/2006/relationships/image" Target="media/image436.wmf"/><Relationship Id="rId1289" Type="http://schemas.openxmlformats.org/officeDocument/2006/relationships/image" Target="media/image646.png"/><Relationship Id="rId1412" Type="http://schemas.openxmlformats.org/officeDocument/2006/relationships/oleObject" Target="embeddings/oleObject683.bin"/><Relationship Id="rId1496" Type="http://schemas.openxmlformats.org/officeDocument/2006/relationships/image" Target="media/image756.wmf"/><Relationship Id="rId1717" Type="http://schemas.openxmlformats.org/officeDocument/2006/relationships/oleObject" Target="embeddings/oleObject816.bin"/><Relationship Id="rId1924" Type="http://schemas.openxmlformats.org/officeDocument/2006/relationships/image" Target="media/image980.wmf"/><Relationship Id="rId214" Type="http://schemas.openxmlformats.org/officeDocument/2006/relationships/oleObject" Target="embeddings/oleObject85.bin"/><Relationship Id="rId298" Type="http://schemas.openxmlformats.org/officeDocument/2006/relationships/oleObject" Target="embeddings/oleObject127.bin"/><Relationship Id="rId421" Type="http://schemas.openxmlformats.org/officeDocument/2006/relationships/oleObject" Target="embeddings/oleObject195.bin"/><Relationship Id="rId519" Type="http://schemas.openxmlformats.org/officeDocument/2006/relationships/image" Target="media/image266.png"/><Relationship Id="rId1051" Type="http://schemas.openxmlformats.org/officeDocument/2006/relationships/oleObject" Target="embeddings/oleObject507.bin"/><Relationship Id="rId1149" Type="http://schemas.openxmlformats.org/officeDocument/2006/relationships/image" Target="media/image575.wmf"/><Relationship Id="rId1356" Type="http://schemas.openxmlformats.org/officeDocument/2006/relationships/oleObject" Target="embeddings/oleObject657.bin"/><Relationship Id="rId158" Type="http://schemas.openxmlformats.org/officeDocument/2006/relationships/image" Target="media/image84.png"/><Relationship Id="rId726" Type="http://schemas.openxmlformats.org/officeDocument/2006/relationships/oleObject" Target="embeddings/oleObject341.bin"/><Relationship Id="rId933" Type="http://schemas.openxmlformats.org/officeDocument/2006/relationships/header" Target="header6.xml"/><Relationship Id="rId1009" Type="http://schemas.openxmlformats.org/officeDocument/2006/relationships/oleObject" Target="embeddings/oleObject486.bin"/><Relationship Id="rId1563" Type="http://schemas.openxmlformats.org/officeDocument/2006/relationships/image" Target="media/image790.wmf"/><Relationship Id="rId1770" Type="http://schemas.openxmlformats.org/officeDocument/2006/relationships/image" Target="media/image907.wmf"/><Relationship Id="rId1868" Type="http://schemas.openxmlformats.org/officeDocument/2006/relationships/oleObject" Target="embeddings/oleObject898.bin"/><Relationship Id="rId62" Type="http://schemas.openxmlformats.org/officeDocument/2006/relationships/oleObject" Target="embeddings/oleObject27.bin"/><Relationship Id="rId365" Type="http://schemas.openxmlformats.org/officeDocument/2006/relationships/image" Target="media/image191.wmf"/><Relationship Id="rId572" Type="http://schemas.openxmlformats.org/officeDocument/2006/relationships/image" Target="media/image295.wmf"/><Relationship Id="rId1216" Type="http://schemas.openxmlformats.org/officeDocument/2006/relationships/oleObject" Target="embeddings/oleObject592.bin"/><Relationship Id="rId1423" Type="http://schemas.openxmlformats.org/officeDocument/2006/relationships/oleObject" Target="embeddings/oleObject689.bin"/><Relationship Id="rId1630" Type="http://schemas.openxmlformats.org/officeDocument/2006/relationships/oleObject" Target="embeddings/oleObject784.bin"/><Relationship Id="rId225" Type="http://schemas.openxmlformats.org/officeDocument/2006/relationships/image" Target="media/image122.wmf"/><Relationship Id="rId432" Type="http://schemas.openxmlformats.org/officeDocument/2006/relationships/image" Target="media/image218.wmf"/><Relationship Id="rId877" Type="http://schemas.openxmlformats.org/officeDocument/2006/relationships/oleObject" Target="embeddings/oleObject420.bin"/><Relationship Id="rId1062" Type="http://schemas.openxmlformats.org/officeDocument/2006/relationships/image" Target="media/image533.wmf"/><Relationship Id="rId1728" Type="http://schemas.openxmlformats.org/officeDocument/2006/relationships/image" Target="media/image889.wmf"/><Relationship Id="rId1935" Type="http://schemas.openxmlformats.org/officeDocument/2006/relationships/oleObject" Target="embeddings/oleObject929.bin"/><Relationship Id="rId737" Type="http://schemas.openxmlformats.org/officeDocument/2006/relationships/image" Target="media/image375.wmf"/><Relationship Id="rId944" Type="http://schemas.openxmlformats.org/officeDocument/2006/relationships/image" Target="media/image474.wmf"/><Relationship Id="rId1367" Type="http://schemas.openxmlformats.org/officeDocument/2006/relationships/image" Target="media/image689.wmf"/><Relationship Id="rId1574" Type="http://schemas.openxmlformats.org/officeDocument/2006/relationships/image" Target="media/image798.png"/><Relationship Id="rId1781" Type="http://schemas.openxmlformats.org/officeDocument/2006/relationships/image" Target="media/image911.wmf"/><Relationship Id="rId73" Type="http://schemas.openxmlformats.org/officeDocument/2006/relationships/image" Target="media/image34.wmf"/><Relationship Id="rId169" Type="http://schemas.openxmlformats.org/officeDocument/2006/relationships/image" Target="media/image92.png"/><Relationship Id="rId376" Type="http://schemas.openxmlformats.org/officeDocument/2006/relationships/image" Target="media/image197.png"/><Relationship Id="rId583" Type="http://schemas.openxmlformats.org/officeDocument/2006/relationships/oleObject" Target="embeddings/oleObject268.bin"/><Relationship Id="rId790" Type="http://schemas.openxmlformats.org/officeDocument/2006/relationships/image" Target="media/image400.wmf"/><Relationship Id="rId804" Type="http://schemas.openxmlformats.org/officeDocument/2006/relationships/image" Target="media/image406.wmf"/><Relationship Id="rId1227" Type="http://schemas.openxmlformats.org/officeDocument/2006/relationships/image" Target="media/image612.wmf"/><Relationship Id="rId1434" Type="http://schemas.openxmlformats.org/officeDocument/2006/relationships/image" Target="media/image722.wmf"/><Relationship Id="rId1641" Type="http://schemas.openxmlformats.org/officeDocument/2006/relationships/image" Target="media/image834.wmf"/><Relationship Id="rId1879" Type="http://schemas.openxmlformats.org/officeDocument/2006/relationships/image" Target="media/image957.wmf"/><Relationship Id="rId4" Type="http://schemas.openxmlformats.org/officeDocument/2006/relationships/settings" Target="settings.xml"/><Relationship Id="rId236" Type="http://schemas.openxmlformats.org/officeDocument/2006/relationships/oleObject" Target="embeddings/oleObject96.bin"/><Relationship Id="rId443" Type="http://schemas.openxmlformats.org/officeDocument/2006/relationships/image" Target="media/image223.wmf"/><Relationship Id="rId650" Type="http://schemas.openxmlformats.org/officeDocument/2006/relationships/oleObject" Target="embeddings/oleObject303.bin"/><Relationship Id="rId888" Type="http://schemas.openxmlformats.org/officeDocument/2006/relationships/image" Target="media/image447.wmf"/><Relationship Id="rId1073" Type="http://schemas.openxmlformats.org/officeDocument/2006/relationships/oleObject" Target="embeddings/oleObject518.bin"/><Relationship Id="rId1280" Type="http://schemas.openxmlformats.org/officeDocument/2006/relationships/oleObject" Target="embeddings/oleObject623.bin"/><Relationship Id="rId1501" Type="http://schemas.openxmlformats.org/officeDocument/2006/relationships/oleObject" Target="embeddings/oleObject725.bin"/><Relationship Id="rId1739" Type="http://schemas.openxmlformats.org/officeDocument/2006/relationships/image" Target="media/image895.wmf"/><Relationship Id="rId1946" Type="http://schemas.openxmlformats.org/officeDocument/2006/relationships/image" Target="media/image991.wmf"/><Relationship Id="rId303" Type="http://schemas.openxmlformats.org/officeDocument/2006/relationships/image" Target="media/image161.wmf"/><Relationship Id="rId748" Type="http://schemas.openxmlformats.org/officeDocument/2006/relationships/oleObject" Target="embeddings/oleObject353.bin"/><Relationship Id="rId955" Type="http://schemas.openxmlformats.org/officeDocument/2006/relationships/oleObject" Target="embeddings/oleObject459.bin"/><Relationship Id="rId1140" Type="http://schemas.openxmlformats.org/officeDocument/2006/relationships/oleObject" Target="embeddings/oleObject553.bin"/><Relationship Id="rId1378" Type="http://schemas.openxmlformats.org/officeDocument/2006/relationships/oleObject" Target="embeddings/oleObject667.bin"/><Relationship Id="rId1585" Type="http://schemas.openxmlformats.org/officeDocument/2006/relationships/image" Target="media/image804.wmf"/><Relationship Id="rId1792" Type="http://schemas.openxmlformats.org/officeDocument/2006/relationships/image" Target="media/image915.wmf"/><Relationship Id="rId1806" Type="http://schemas.openxmlformats.org/officeDocument/2006/relationships/image" Target="media/image922.wmf"/><Relationship Id="rId84" Type="http://schemas.openxmlformats.org/officeDocument/2006/relationships/oleObject" Target="embeddings/oleObject38.bin"/><Relationship Id="rId387" Type="http://schemas.openxmlformats.org/officeDocument/2006/relationships/image" Target="media/image203.wmf"/><Relationship Id="rId510" Type="http://schemas.openxmlformats.org/officeDocument/2006/relationships/image" Target="media/image261.wmf"/><Relationship Id="rId594" Type="http://schemas.openxmlformats.org/officeDocument/2006/relationships/image" Target="media/image306.wmf"/><Relationship Id="rId608" Type="http://schemas.openxmlformats.org/officeDocument/2006/relationships/oleObject" Target="embeddings/oleObject279.bin"/><Relationship Id="rId815" Type="http://schemas.openxmlformats.org/officeDocument/2006/relationships/oleObject" Target="embeddings/oleObject388.bin"/><Relationship Id="rId1238" Type="http://schemas.openxmlformats.org/officeDocument/2006/relationships/image" Target="media/image618.wmf"/><Relationship Id="rId1445" Type="http://schemas.openxmlformats.org/officeDocument/2006/relationships/oleObject" Target="embeddings/oleObject699.bin"/><Relationship Id="rId1652" Type="http://schemas.openxmlformats.org/officeDocument/2006/relationships/oleObject" Target="embeddings/oleObject795.bin"/><Relationship Id="rId247" Type="http://schemas.openxmlformats.org/officeDocument/2006/relationships/image" Target="media/image133.wmf"/><Relationship Id="rId899" Type="http://schemas.openxmlformats.org/officeDocument/2006/relationships/image" Target="media/image452.wmf"/><Relationship Id="rId1000" Type="http://schemas.openxmlformats.org/officeDocument/2006/relationships/image" Target="media/image502.wmf"/><Relationship Id="rId1084" Type="http://schemas.openxmlformats.org/officeDocument/2006/relationships/image" Target="media/image544.wmf"/><Relationship Id="rId1305" Type="http://schemas.openxmlformats.org/officeDocument/2006/relationships/oleObject" Target="embeddings/oleObject634.bin"/><Relationship Id="rId1957" Type="http://schemas.openxmlformats.org/officeDocument/2006/relationships/oleObject" Target="embeddings/oleObject940.bin"/><Relationship Id="rId107" Type="http://schemas.openxmlformats.org/officeDocument/2006/relationships/image" Target="media/image52.wmf"/><Relationship Id="rId454" Type="http://schemas.openxmlformats.org/officeDocument/2006/relationships/image" Target="media/image229.png"/><Relationship Id="rId661" Type="http://schemas.openxmlformats.org/officeDocument/2006/relationships/image" Target="media/image333.wmf"/><Relationship Id="rId759" Type="http://schemas.openxmlformats.org/officeDocument/2006/relationships/oleObject" Target="embeddings/oleObject359.bin"/><Relationship Id="rId966" Type="http://schemas.openxmlformats.org/officeDocument/2006/relationships/image" Target="media/image484.wmf"/><Relationship Id="rId1291" Type="http://schemas.openxmlformats.org/officeDocument/2006/relationships/image" Target="media/image648.wmf"/><Relationship Id="rId1389" Type="http://schemas.openxmlformats.org/officeDocument/2006/relationships/image" Target="media/image701.wmf"/><Relationship Id="rId1512" Type="http://schemas.openxmlformats.org/officeDocument/2006/relationships/image" Target="media/image764.wmf"/><Relationship Id="rId1596" Type="http://schemas.openxmlformats.org/officeDocument/2006/relationships/image" Target="media/image810.png"/><Relationship Id="rId1817" Type="http://schemas.openxmlformats.org/officeDocument/2006/relationships/oleObject" Target="embeddings/oleObject870.bin"/><Relationship Id="rId11" Type="http://schemas.openxmlformats.org/officeDocument/2006/relationships/image" Target="media/image4.png"/><Relationship Id="rId314" Type="http://schemas.openxmlformats.org/officeDocument/2006/relationships/oleObject" Target="embeddings/oleObject135.bin"/><Relationship Id="rId398" Type="http://schemas.openxmlformats.org/officeDocument/2006/relationships/oleObject" Target="embeddings/oleObject178.bin"/><Relationship Id="rId521" Type="http://schemas.openxmlformats.org/officeDocument/2006/relationships/image" Target="media/image268.png"/><Relationship Id="rId619" Type="http://schemas.openxmlformats.org/officeDocument/2006/relationships/oleObject" Target="embeddings/oleObject282.bin"/><Relationship Id="rId1151" Type="http://schemas.openxmlformats.org/officeDocument/2006/relationships/image" Target="media/image576.wmf"/><Relationship Id="rId1249" Type="http://schemas.openxmlformats.org/officeDocument/2006/relationships/image" Target="media/image624.wmf"/><Relationship Id="rId95" Type="http://schemas.openxmlformats.org/officeDocument/2006/relationships/oleObject" Target="embeddings/oleObject44.bin"/><Relationship Id="rId160" Type="http://schemas.openxmlformats.org/officeDocument/2006/relationships/image" Target="media/image86.png"/><Relationship Id="rId826" Type="http://schemas.openxmlformats.org/officeDocument/2006/relationships/image" Target="media/image417.wmf"/><Relationship Id="rId1011" Type="http://schemas.openxmlformats.org/officeDocument/2006/relationships/oleObject" Target="embeddings/oleObject487.bin"/><Relationship Id="rId1109" Type="http://schemas.openxmlformats.org/officeDocument/2006/relationships/image" Target="media/image555.wmf"/><Relationship Id="rId1456" Type="http://schemas.openxmlformats.org/officeDocument/2006/relationships/image" Target="media/image735.wmf"/><Relationship Id="rId1663" Type="http://schemas.openxmlformats.org/officeDocument/2006/relationships/image" Target="media/image845.wmf"/><Relationship Id="rId1870" Type="http://schemas.openxmlformats.org/officeDocument/2006/relationships/oleObject" Target="embeddings/oleObject899.bin"/><Relationship Id="rId1968" Type="http://schemas.openxmlformats.org/officeDocument/2006/relationships/image" Target="media/image1002.wmf"/><Relationship Id="rId258" Type="http://schemas.openxmlformats.org/officeDocument/2006/relationships/oleObject" Target="embeddings/oleObject107.bin"/><Relationship Id="rId465" Type="http://schemas.openxmlformats.org/officeDocument/2006/relationships/image" Target="media/image236.wmf"/><Relationship Id="rId672" Type="http://schemas.openxmlformats.org/officeDocument/2006/relationships/image" Target="media/image339.wmf"/><Relationship Id="rId1095" Type="http://schemas.openxmlformats.org/officeDocument/2006/relationships/oleObject" Target="embeddings/oleObject530.bin"/><Relationship Id="rId1316" Type="http://schemas.openxmlformats.org/officeDocument/2006/relationships/image" Target="media/image661.wmf"/><Relationship Id="rId1523" Type="http://schemas.openxmlformats.org/officeDocument/2006/relationships/oleObject" Target="embeddings/oleObject736.bin"/><Relationship Id="rId1730" Type="http://schemas.openxmlformats.org/officeDocument/2006/relationships/image" Target="media/image890.wmf"/><Relationship Id="rId22" Type="http://schemas.openxmlformats.org/officeDocument/2006/relationships/oleObject" Target="embeddings/oleObject5.bin"/><Relationship Id="rId118" Type="http://schemas.openxmlformats.org/officeDocument/2006/relationships/footer" Target="footer3.xml"/><Relationship Id="rId325" Type="http://schemas.openxmlformats.org/officeDocument/2006/relationships/oleObject" Target="embeddings/oleObject141.bin"/><Relationship Id="rId532" Type="http://schemas.openxmlformats.org/officeDocument/2006/relationships/image" Target="media/image275.wmf"/><Relationship Id="rId977" Type="http://schemas.openxmlformats.org/officeDocument/2006/relationships/image" Target="media/image490.png"/><Relationship Id="rId1162" Type="http://schemas.openxmlformats.org/officeDocument/2006/relationships/oleObject" Target="embeddings/oleObject564.bin"/><Relationship Id="rId1828" Type="http://schemas.openxmlformats.org/officeDocument/2006/relationships/image" Target="media/image932.wmf"/><Relationship Id="rId171" Type="http://schemas.openxmlformats.org/officeDocument/2006/relationships/image" Target="media/image94.wmf"/><Relationship Id="rId837" Type="http://schemas.openxmlformats.org/officeDocument/2006/relationships/oleObject" Target="embeddings/oleObject399.bin"/><Relationship Id="rId1022" Type="http://schemas.openxmlformats.org/officeDocument/2006/relationships/image" Target="media/image513.wmf"/><Relationship Id="rId1467" Type="http://schemas.openxmlformats.org/officeDocument/2006/relationships/oleObject" Target="embeddings/oleObject710.bin"/><Relationship Id="rId1674" Type="http://schemas.openxmlformats.org/officeDocument/2006/relationships/oleObject" Target="embeddings/oleObject808.bin"/><Relationship Id="rId1881" Type="http://schemas.openxmlformats.org/officeDocument/2006/relationships/image" Target="media/image958.wmf"/><Relationship Id="rId269" Type="http://schemas.openxmlformats.org/officeDocument/2006/relationships/image" Target="media/image144.wmf"/><Relationship Id="rId476" Type="http://schemas.openxmlformats.org/officeDocument/2006/relationships/image" Target="media/image244.wmf"/><Relationship Id="rId683" Type="http://schemas.openxmlformats.org/officeDocument/2006/relationships/oleObject" Target="embeddings/oleObject323.bin"/><Relationship Id="rId890" Type="http://schemas.openxmlformats.org/officeDocument/2006/relationships/image" Target="media/image448.wmf"/><Relationship Id="rId904" Type="http://schemas.openxmlformats.org/officeDocument/2006/relationships/oleObject" Target="embeddings/oleObject434.bin"/><Relationship Id="rId1327" Type="http://schemas.openxmlformats.org/officeDocument/2006/relationships/oleObject" Target="embeddings/oleObject644.bin"/><Relationship Id="rId1534" Type="http://schemas.openxmlformats.org/officeDocument/2006/relationships/image" Target="media/image775.wmf"/><Relationship Id="rId1741" Type="http://schemas.openxmlformats.org/officeDocument/2006/relationships/image" Target="media/image896.wmf"/><Relationship Id="rId1979" Type="http://schemas.openxmlformats.org/officeDocument/2006/relationships/oleObject" Target="embeddings/oleObject951.bin"/><Relationship Id="rId33" Type="http://schemas.openxmlformats.org/officeDocument/2006/relationships/oleObject" Target="embeddings/oleObject11.bin"/><Relationship Id="rId129" Type="http://schemas.openxmlformats.org/officeDocument/2006/relationships/image" Target="media/image60.wmf"/><Relationship Id="rId336" Type="http://schemas.openxmlformats.org/officeDocument/2006/relationships/oleObject" Target="embeddings/oleObject147.bin"/><Relationship Id="rId543" Type="http://schemas.openxmlformats.org/officeDocument/2006/relationships/oleObject" Target="embeddings/oleObject248.bin"/><Relationship Id="rId988" Type="http://schemas.openxmlformats.org/officeDocument/2006/relationships/image" Target="media/image496.wmf"/><Relationship Id="rId1173" Type="http://schemas.openxmlformats.org/officeDocument/2006/relationships/oleObject" Target="embeddings/oleObject569.bin"/><Relationship Id="rId1380" Type="http://schemas.openxmlformats.org/officeDocument/2006/relationships/oleObject" Target="embeddings/oleObject668.bin"/><Relationship Id="rId1601" Type="http://schemas.openxmlformats.org/officeDocument/2006/relationships/image" Target="media/image814.wmf"/><Relationship Id="rId1839" Type="http://schemas.openxmlformats.org/officeDocument/2006/relationships/image" Target="media/image937.wmf"/><Relationship Id="rId182" Type="http://schemas.openxmlformats.org/officeDocument/2006/relationships/image" Target="media/image100.wmf"/><Relationship Id="rId403" Type="http://schemas.openxmlformats.org/officeDocument/2006/relationships/oleObject" Target="embeddings/oleObject182.bin"/><Relationship Id="rId750" Type="http://schemas.openxmlformats.org/officeDocument/2006/relationships/oleObject" Target="embeddings/oleObject354.bin"/><Relationship Id="rId848" Type="http://schemas.openxmlformats.org/officeDocument/2006/relationships/image" Target="media/image427.wmf"/><Relationship Id="rId1033" Type="http://schemas.openxmlformats.org/officeDocument/2006/relationships/oleObject" Target="embeddings/oleObject498.bin"/><Relationship Id="rId1478" Type="http://schemas.openxmlformats.org/officeDocument/2006/relationships/oleObject" Target="embeddings/oleObject715.bin"/><Relationship Id="rId1685" Type="http://schemas.openxmlformats.org/officeDocument/2006/relationships/oleObject" Target="embeddings/oleObject814.bin"/><Relationship Id="rId1892" Type="http://schemas.openxmlformats.org/officeDocument/2006/relationships/image" Target="media/image963.wmf"/><Relationship Id="rId1906" Type="http://schemas.openxmlformats.org/officeDocument/2006/relationships/image" Target="media/image970.wmf"/><Relationship Id="rId487" Type="http://schemas.openxmlformats.org/officeDocument/2006/relationships/oleObject" Target="embeddings/oleObject223.bin"/><Relationship Id="rId610" Type="http://schemas.openxmlformats.org/officeDocument/2006/relationships/oleObject" Target="embeddings/oleObject280.bin"/><Relationship Id="rId694" Type="http://schemas.openxmlformats.org/officeDocument/2006/relationships/image" Target="media/image350.wmf"/><Relationship Id="rId708" Type="http://schemas.openxmlformats.org/officeDocument/2006/relationships/image" Target="media/image357.wmf"/><Relationship Id="rId915" Type="http://schemas.openxmlformats.org/officeDocument/2006/relationships/image" Target="media/image460.wmf"/><Relationship Id="rId1240" Type="http://schemas.openxmlformats.org/officeDocument/2006/relationships/image" Target="media/image619.png"/><Relationship Id="rId1338" Type="http://schemas.openxmlformats.org/officeDocument/2006/relationships/image" Target="media/image673.wmf"/><Relationship Id="rId1545" Type="http://schemas.openxmlformats.org/officeDocument/2006/relationships/oleObject" Target="embeddings/oleObject747.bin"/><Relationship Id="rId347" Type="http://schemas.openxmlformats.org/officeDocument/2006/relationships/image" Target="media/image182.wmf"/><Relationship Id="rId999" Type="http://schemas.openxmlformats.org/officeDocument/2006/relationships/oleObject" Target="embeddings/oleObject481.bin"/><Relationship Id="rId1100" Type="http://schemas.openxmlformats.org/officeDocument/2006/relationships/oleObject" Target="embeddings/oleObject533.bin"/><Relationship Id="rId1184" Type="http://schemas.openxmlformats.org/officeDocument/2006/relationships/image" Target="media/image593.wmf"/><Relationship Id="rId1405" Type="http://schemas.openxmlformats.org/officeDocument/2006/relationships/image" Target="media/image709.wmf"/><Relationship Id="rId1752" Type="http://schemas.openxmlformats.org/officeDocument/2006/relationships/image" Target="media/image901.wmf"/><Relationship Id="rId44" Type="http://schemas.openxmlformats.org/officeDocument/2006/relationships/oleObject" Target="embeddings/oleObject17.bin"/><Relationship Id="rId554" Type="http://schemas.openxmlformats.org/officeDocument/2006/relationships/oleObject" Target="embeddings/oleObject253.bin"/><Relationship Id="rId761" Type="http://schemas.openxmlformats.org/officeDocument/2006/relationships/oleObject" Target="embeddings/oleObject360.bin"/><Relationship Id="rId859" Type="http://schemas.openxmlformats.org/officeDocument/2006/relationships/oleObject" Target="embeddings/oleObject411.bin"/><Relationship Id="rId1391" Type="http://schemas.openxmlformats.org/officeDocument/2006/relationships/image" Target="media/image702.wmf"/><Relationship Id="rId1489" Type="http://schemas.openxmlformats.org/officeDocument/2006/relationships/image" Target="media/image753.wmf"/><Relationship Id="rId1612" Type="http://schemas.openxmlformats.org/officeDocument/2006/relationships/oleObject" Target="embeddings/oleObject775.bin"/><Relationship Id="rId1696" Type="http://schemas.openxmlformats.org/officeDocument/2006/relationships/image" Target="media/image864.png"/><Relationship Id="rId1917" Type="http://schemas.openxmlformats.org/officeDocument/2006/relationships/image" Target="media/image976.wmf"/><Relationship Id="rId193" Type="http://schemas.openxmlformats.org/officeDocument/2006/relationships/image" Target="media/image106.wmf"/><Relationship Id="rId207" Type="http://schemas.openxmlformats.org/officeDocument/2006/relationships/image" Target="media/image113.wmf"/><Relationship Id="rId414" Type="http://schemas.openxmlformats.org/officeDocument/2006/relationships/image" Target="media/image211.wmf"/><Relationship Id="rId498" Type="http://schemas.openxmlformats.org/officeDocument/2006/relationships/image" Target="media/image255.wmf"/><Relationship Id="rId621" Type="http://schemas.openxmlformats.org/officeDocument/2006/relationships/oleObject" Target="embeddings/oleObject283.bin"/><Relationship Id="rId1044" Type="http://schemas.openxmlformats.org/officeDocument/2006/relationships/image" Target="media/image524.wmf"/><Relationship Id="rId1251" Type="http://schemas.openxmlformats.org/officeDocument/2006/relationships/image" Target="media/image625.png"/><Relationship Id="rId1349" Type="http://schemas.openxmlformats.org/officeDocument/2006/relationships/image" Target="media/image679.wmf"/><Relationship Id="rId260" Type="http://schemas.openxmlformats.org/officeDocument/2006/relationships/oleObject" Target="embeddings/oleObject108.bin"/><Relationship Id="rId719" Type="http://schemas.openxmlformats.org/officeDocument/2006/relationships/image" Target="media/image366.wmf"/><Relationship Id="rId926" Type="http://schemas.openxmlformats.org/officeDocument/2006/relationships/oleObject" Target="embeddings/oleObject445.bin"/><Relationship Id="rId1111" Type="http://schemas.openxmlformats.org/officeDocument/2006/relationships/image" Target="media/image556.wmf"/><Relationship Id="rId1556" Type="http://schemas.openxmlformats.org/officeDocument/2006/relationships/oleObject" Target="embeddings/oleObject752.bin"/><Relationship Id="rId1763" Type="http://schemas.openxmlformats.org/officeDocument/2006/relationships/oleObject" Target="embeddings/oleObject840.bin"/><Relationship Id="rId1970" Type="http://schemas.openxmlformats.org/officeDocument/2006/relationships/image" Target="media/image1003.wmf"/><Relationship Id="rId55" Type="http://schemas.openxmlformats.org/officeDocument/2006/relationships/oleObject" Target="embeddings/oleObject23.bin"/><Relationship Id="rId120" Type="http://schemas.openxmlformats.org/officeDocument/2006/relationships/oleObject" Target="embeddings/oleObject52.bin"/><Relationship Id="rId358" Type="http://schemas.openxmlformats.org/officeDocument/2006/relationships/oleObject" Target="embeddings/oleObject158.bin"/><Relationship Id="rId565" Type="http://schemas.openxmlformats.org/officeDocument/2006/relationships/image" Target="media/image292.wmf"/><Relationship Id="rId772" Type="http://schemas.openxmlformats.org/officeDocument/2006/relationships/image" Target="media/image391.wmf"/><Relationship Id="rId1195" Type="http://schemas.openxmlformats.org/officeDocument/2006/relationships/image" Target="media/image598.wmf"/><Relationship Id="rId1209" Type="http://schemas.openxmlformats.org/officeDocument/2006/relationships/image" Target="media/image604.wmf"/><Relationship Id="rId1416" Type="http://schemas.openxmlformats.org/officeDocument/2006/relationships/image" Target="media/image714.wmf"/><Relationship Id="rId1623" Type="http://schemas.openxmlformats.org/officeDocument/2006/relationships/image" Target="media/image825.wmf"/><Relationship Id="rId1830" Type="http://schemas.openxmlformats.org/officeDocument/2006/relationships/image" Target="media/image933.wmf"/><Relationship Id="rId218" Type="http://schemas.openxmlformats.org/officeDocument/2006/relationships/oleObject" Target="embeddings/oleObject87.bin"/><Relationship Id="rId425" Type="http://schemas.openxmlformats.org/officeDocument/2006/relationships/oleObject" Target="embeddings/oleObject197.bin"/><Relationship Id="rId632" Type="http://schemas.openxmlformats.org/officeDocument/2006/relationships/oleObject" Target="embeddings/oleObject290.bin"/><Relationship Id="rId1055" Type="http://schemas.openxmlformats.org/officeDocument/2006/relationships/oleObject" Target="embeddings/oleObject509.bin"/><Relationship Id="rId1262" Type="http://schemas.openxmlformats.org/officeDocument/2006/relationships/image" Target="media/image632.wmf"/><Relationship Id="rId1928" Type="http://schemas.openxmlformats.org/officeDocument/2006/relationships/image" Target="media/image982.wmf"/><Relationship Id="rId271" Type="http://schemas.openxmlformats.org/officeDocument/2006/relationships/image" Target="media/image145.wmf"/><Relationship Id="rId937" Type="http://schemas.openxmlformats.org/officeDocument/2006/relationships/oleObject" Target="embeddings/oleObject450.bin"/><Relationship Id="rId1122" Type="http://schemas.openxmlformats.org/officeDocument/2006/relationships/oleObject" Target="embeddings/oleObject544.bin"/><Relationship Id="rId1567" Type="http://schemas.openxmlformats.org/officeDocument/2006/relationships/image" Target="media/image792.wmf"/><Relationship Id="rId1774" Type="http://schemas.openxmlformats.org/officeDocument/2006/relationships/oleObject" Target="embeddings/oleObject846.bin"/><Relationship Id="rId1981" Type="http://schemas.openxmlformats.org/officeDocument/2006/relationships/oleObject" Target="embeddings/oleObject952.bin"/><Relationship Id="rId66" Type="http://schemas.openxmlformats.org/officeDocument/2006/relationships/oleObject" Target="embeddings/oleObject29.bin"/><Relationship Id="rId131" Type="http://schemas.openxmlformats.org/officeDocument/2006/relationships/image" Target="media/image61.wmf"/><Relationship Id="rId369" Type="http://schemas.openxmlformats.org/officeDocument/2006/relationships/image" Target="media/image193.png"/><Relationship Id="rId576" Type="http://schemas.openxmlformats.org/officeDocument/2006/relationships/image" Target="media/image297.wmf"/><Relationship Id="rId783" Type="http://schemas.openxmlformats.org/officeDocument/2006/relationships/oleObject" Target="embeddings/oleObject371.bin"/><Relationship Id="rId990" Type="http://schemas.openxmlformats.org/officeDocument/2006/relationships/image" Target="media/image497.wmf"/><Relationship Id="rId1427" Type="http://schemas.openxmlformats.org/officeDocument/2006/relationships/oleObject" Target="embeddings/oleObject692.bin"/><Relationship Id="rId1634" Type="http://schemas.openxmlformats.org/officeDocument/2006/relationships/oleObject" Target="embeddings/oleObject786.bin"/><Relationship Id="rId1841" Type="http://schemas.openxmlformats.org/officeDocument/2006/relationships/image" Target="media/image938.wmf"/><Relationship Id="rId229" Type="http://schemas.openxmlformats.org/officeDocument/2006/relationships/image" Target="media/image124.wmf"/><Relationship Id="rId436" Type="http://schemas.openxmlformats.org/officeDocument/2006/relationships/oleObject" Target="embeddings/oleObject203.bin"/><Relationship Id="rId643" Type="http://schemas.openxmlformats.org/officeDocument/2006/relationships/oleObject" Target="embeddings/oleObject297.bin"/><Relationship Id="rId1066" Type="http://schemas.openxmlformats.org/officeDocument/2006/relationships/image" Target="media/image535.wmf"/><Relationship Id="rId1273" Type="http://schemas.openxmlformats.org/officeDocument/2006/relationships/oleObject" Target="embeddings/oleObject620.bin"/><Relationship Id="rId1480" Type="http://schemas.openxmlformats.org/officeDocument/2006/relationships/oleObject" Target="embeddings/oleObject716.bin"/><Relationship Id="rId1939" Type="http://schemas.openxmlformats.org/officeDocument/2006/relationships/oleObject" Target="embeddings/oleObject931.bin"/><Relationship Id="rId850" Type="http://schemas.openxmlformats.org/officeDocument/2006/relationships/image" Target="media/image428.wmf"/><Relationship Id="rId948" Type="http://schemas.openxmlformats.org/officeDocument/2006/relationships/image" Target="media/image476.wmf"/><Relationship Id="rId1133" Type="http://schemas.openxmlformats.org/officeDocument/2006/relationships/image" Target="media/image567.wmf"/><Relationship Id="rId1578" Type="http://schemas.openxmlformats.org/officeDocument/2006/relationships/oleObject" Target="embeddings/oleObject760.bin"/><Relationship Id="rId1701" Type="http://schemas.openxmlformats.org/officeDocument/2006/relationships/image" Target="media/image869.png"/><Relationship Id="rId1785" Type="http://schemas.openxmlformats.org/officeDocument/2006/relationships/image" Target="media/image913.wmf"/><Relationship Id="rId1992" Type="http://schemas.openxmlformats.org/officeDocument/2006/relationships/image" Target="media/image1014.wmf"/><Relationship Id="rId77" Type="http://schemas.openxmlformats.org/officeDocument/2006/relationships/image" Target="media/image36.wmf"/><Relationship Id="rId282" Type="http://schemas.openxmlformats.org/officeDocument/2006/relationships/oleObject" Target="embeddings/oleObject119.bin"/><Relationship Id="rId503" Type="http://schemas.openxmlformats.org/officeDocument/2006/relationships/oleObject" Target="embeddings/oleObject231.bin"/><Relationship Id="rId587" Type="http://schemas.openxmlformats.org/officeDocument/2006/relationships/oleObject" Target="embeddings/oleObject270.bin"/><Relationship Id="rId710" Type="http://schemas.openxmlformats.org/officeDocument/2006/relationships/image" Target="media/image358.wmf"/><Relationship Id="rId808" Type="http://schemas.openxmlformats.org/officeDocument/2006/relationships/image" Target="media/image408.wmf"/><Relationship Id="rId1340" Type="http://schemas.openxmlformats.org/officeDocument/2006/relationships/image" Target="media/image674.wmf"/><Relationship Id="rId1438" Type="http://schemas.openxmlformats.org/officeDocument/2006/relationships/image" Target="media/image725.png"/><Relationship Id="rId1645" Type="http://schemas.openxmlformats.org/officeDocument/2006/relationships/image" Target="media/image836.wmf"/><Relationship Id="rId8" Type="http://schemas.openxmlformats.org/officeDocument/2006/relationships/image" Target="media/image1.png"/><Relationship Id="rId142" Type="http://schemas.openxmlformats.org/officeDocument/2006/relationships/image" Target="media/image68.png"/><Relationship Id="rId447" Type="http://schemas.openxmlformats.org/officeDocument/2006/relationships/image" Target="media/image225.wmf"/><Relationship Id="rId794" Type="http://schemas.openxmlformats.org/officeDocument/2006/relationships/oleObject" Target="embeddings/oleObject377.bin"/><Relationship Id="rId1077" Type="http://schemas.openxmlformats.org/officeDocument/2006/relationships/oleObject" Target="embeddings/oleObject520.bin"/><Relationship Id="rId1200" Type="http://schemas.openxmlformats.org/officeDocument/2006/relationships/image" Target="media/image601.wmf"/><Relationship Id="rId1852" Type="http://schemas.openxmlformats.org/officeDocument/2006/relationships/oleObject" Target="embeddings/oleObject890.bin"/><Relationship Id="rId654" Type="http://schemas.openxmlformats.org/officeDocument/2006/relationships/oleObject" Target="embeddings/oleObject307.bin"/><Relationship Id="rId861" Type="http://schemas.openxmlformats.org/officeDocument/2006/relationships/oleObject" Target="embeddings/oleObject412.bin"/><Relationship Id="rId959" Type="http://schemas.openxmlformats.org/officeDocument/2006/relationships/oleObject" Target="embeddings/oleObject462.bin"/><Relationship Id="rId1284" Type="http://schemas.openxmlformats.org/officeDocument/2006/relationships/oleObject" Target="embeddings/oleObject625.bin"/><Relationship Id="rId1491" Type="http://schemas.openxmlformats.org/officeDocument/2006/relationships/image" Target="media/image754.wmf"/><Relationship Id="rId1505" Type="http://schemas.openxmlformats.org/officeDocument/2006/relationships/oleObject" Target="embeddings/oleObject727.bin"/><Relationship Id="rId1589" Type="http://schemas.openxmlformats.org/officeDocument/2006/relationships/image" Target="media/image806.wmf"/><Relationship Id="rId1712" Type="http://schemas.openxmlformats.org/officeDocument/2006/relationships/image" Target="media/image880.png"/><Relationship Id="rId293" Type="http://schemas.openxmlformats.org/officeDocument/2006/relationships/image" Target="media/image156.wmf"/><Relationship Id="rId307" Type="http://schemas.openxmlformats.org/officeDocument/2006/relationships/image" Target="media/image163.wmf"/><Relationship Id="rId514" Type="http://schemas.openxmlformats.org/officeDocument/2006/relationships/image" Target="media/image263.wmf"/><Relationship Id="rId721" Type="http://schemas.openxmlformats.org/officeDocument/2006/relationships/image" Target="media/image367.wmf"/><Relationship Id="rId1144" Type="http://schemas.openxmlformats.org/officeDocument/2006/relationships/oleObject" Target="embeddings/oleObject555.bin"/><Relationship Id="rId1351" Type="http://schemas.openxmlformats.org/officeDocument/2006/relationships/image" Target="media/image680.wmf"/><Relationship Id="rId1449" Type="http://schemas.openxmlformats.org/officeDocument/2006/relationships/oleObject" Target="embeddings/oleObject701.bin"/><Relationship Id="rId1796" Type="http://schemas.openxmlformats.org/officeDocument/2006/relationships/image" Target="media/image917.wmf"/><Relationship Id="rId88" Type="http://schemas.openxmlformats.org/officeDocument/2006/relationships/oleObject" Target="embeddings/oleObject40.bin"/><Relationship Id="rId153" Type="http://schemas.openxmlformats.org/officeDocument/2006/relationships/image" Target="media/image79.png"/><Relationship Id="rId360" Type="http://schemas.openxmlformats.org/officeDocument/2006/relationships/oleObject" Target="embeddings/oleObject159.bin"/><Relationship Id="rId598" Type="http://schemas.openxmlformats.org/officeDocument/2006/relationships/image" Target="media/image308.png"/><Relationship Id="rId819" Type="http://schemas.openxmlformats.org/officeDocument/2006/relationships/oleObject" Target="embeddings/oleObject390.bin"/><Relationship Id="rId1004" Type="http://schemas.openxmlformats.org/officeDocument/2006/relationships/image" Target="media/image504.wmf"/><Relationship Id="rId1211" Type="http://schemas.openxmlformats.org/officeDocument/2006/relationships/image" Target="media/image605.wmf"/><Relationship Id="rId1656" Type="http://schemas.openxmlformats.org/officeDocument/2006/relationships/oleObject" Target="embeddings/oleObject797.bin"/><Relationship Id="rId1863" Type="http://schemas.openxmlformats.org/officeDocument/2006/relationships/image" Target="media/image948.wmf"/><Relationship Id="rId220" Type="http://schemas.openxmlformats.org/officeDocument/2006/relationships/oleObject" Target="embeddings/oleObject88.bin"/><Relationship Id="rId458" Type="http://schemas.openxmlformats.org/officeDocument/2006/relationships/oleObject" Target="embeddings/oleObject212.bin"/><Relationship Id="rId665" Type="http://schemas.openxmlformats.org/officeDocument/2006/relationships/image" Target="media/image335.wmf"/><Relationship Id="rId872" Type="http://schemas.openxmlformats.org/officeDocument/2006/relationships/image" Target="media/image439.wmf"/><Relationship Id="rId1088" Type="http://schemas.openxmlformats.org/officeDocument/2006/relationships/oleObject" Target="embeddings/oleObject526.bin"/><Relationship Id="rId1295" Type="http://schemas.openxmlformats.org/officeDocument/2006/relationships/image" Target="media/image650.wmf"/><Relationship Id="rId1309" Type="http://schemas.openxmlformats.org/officeDocument/2006/relationships/image" Target="media/image656.wmf"/><Relationship Id="rId1516" Type="http://schemas.openxmlformats.org/officeDocument/2006/relationships/image" Target="media/image766.wmf"/><Relationship Id="rId1723" Type="http://schemas.openxmlformats.org/officeDocument/2006/relationships/oleObject" Target="embeddings/oleObject819.bin"/><Relationship Id="rId1930" Type="http://schemas.openxmlformats.org/officeDocument/2006/relationships/image" Target="media/image983.wmf"/><Relationship Id="rId15" Type="http://schemas.openxmlformats.org/officeDocument/2006/relationships/image" Target="media/image7.wmf"/><Relationship Id="rId318" Type="http://schemas.openxmlformats.org/officeDocument/2006/relationships/image" Target="media/image169.wmf"/><Relationship Id="rId525" Type="http://schemas.openxmlformats.org/officeDocument/2006/relationships/oleObject" Target="embeddings/oleObject239.bin"/><Relationship Id="rId732" Type="http://schemas.openxmlformats.org/officeDocument/2006/relationships/oleObject" Target="embeddings/oleObject344.bin"/><Relationship Id="rId1155" Type="http://schemas.openxmlformats.org/officeDocument/2006/relationships/image" Target="media/image578.wmf"/><Relationship Id="rId1362" Type="http://schemas.openxmlformats.org/officeDocument/2006/relationships/image" Target="media/image686.png"/><Relationship Id="rId99" Type="http://schemas.openxmlformats.org/officeDocument/2006/relationships/image" Target="media/image47.png"/><Relationship Id="rId164" Type="http://schemas.openxmlformats.org/officeDocument/2006/relationships/oleObject" Target="embeddings/oleObject62.bin"/><Relationship Id="rId371" Type="http://schemas.openxmlformats.org/officeDocument/2006/relationships/oleObject" Target="embeddings/oleObject164.bin"/><Relationship Id="rId1015" Type="http://schemas.openxmlformats.org/officeDocument/2006/relationships/oleObject" Target="embeddings/oleObject489.bin"/><Relationship Id="rId1222" Type="http://schemas.openxmlformats.org/officeDocument/2006/relationships/oleObject" Target="embeddings/oleObject596.bin"/><Relationship Id="rId1667" Type="http://schemas.openxmlformats.org/officeDocument/2006/relationships/image" Target="media/image847.wmf"/><Relationship Id="rId1874" Type="http://schemas.openxmlformats.org/officeDocument/2006/relationships/image" Target="media/image954.wmf"/><Relationship Id="rId469" Type="http://schemas.openxmlformats.org/officeDocument/2006/relationships/image" Target="media/image238.png"/><Relationship Id="rId676" Type="http://schemas.openxmlformats.org/officeDocument/2006/relationships/image" Target="media/image341.wmf"/><Relationship Id="rId883" Type="http://schemas.openxmlformats.org/officeDocument/2006/relationships/oleObject" Target="embeddings/oleObject423.bin"/><Relationship Id="rId1099" Type="http://schemas.openxmlformats.org/officeDocument/2006/relationships/image" Target="media/image550.wmf"/><Relationship Id="rId1527" Type="http://schemas.openxmlformats.org/officeDocument/2006/relationships/oleObject" Target="embeddings/oleObject738.bin"/><Relationship Id="rId1734" Type="http://schemas.openxmlformats.org/officeDocument/2006/relationships/image" Target="media/image892.wmf"/><Relationship Id="rId1941" Type="http://schemas.openxmlformats.org/officeDocument/2006/relationships/oleObject" Target="embeddings/oleObject932.bin"/><Relationship Id="rId26" Type="http://schemas.openxmlformats.org/officeDocument/2006/relationships/oleObject" Target="embeddings/oleObject7.bin"/><Relationship Id="rId231" Type="http://schemas.openxmlformats.org/officeDocument/2006/relationships/image" Target="media/image125.wmf"/><Relationship Id="rId329" Type="http://schemas.openxmlformats.org/officeDocument/2006/relationships/oleObject" Target="embeddings/oleObject143.bin"/><Relationship Id="rId536" Type="http://schemas.openxmlformats.org/officeDocument/2006/relationships/image" Target="media/image277.wmf"/><Relationship Id="rId1166" Type="http://schemas.openxmlformats.org/officeDocument/2006/relationships/oleObject" Target="embeddings/oleObject565.bin"/><Relationship Id="rId1373" Type="http://schemas.openxmlformats.org/officeDocument/2006/relationships/image" Target="media/image692.wmf"/><Relationship Id="rId175" Type="http://schemas.openxmlformats.org/officeDocument/2006/relationships/image" Target="media/image96.wmf"/><Relationship Id="rId743" Type="http://schemas.openxmlformats.org/officeDocument/2006/relationships/oleObject" Target="embeddings/oleObject350.bin"/><Relationship Id="rId950" Type="http://schemas.openxmlformats.org/officeDocument/2006/relationships/image" Target="media/image477.wmf"/><Relationship Id="rId1026" Type="http://schemas.openxmlformats.org/officeDocument/2006/relationships/image" Target="media/image515.wmf"/><Relationship Id="rId1580" Type="http://schemas.openxmlformats.org/officeDocument/2006/relationships/oleObject" Target="embeddings/oleObject761.bin"/><Relationship Id="rId1678" Type="http://schemas.openxmlformats.org/officeDocument/2006/relationships/oleObject" Target="embeddings/oleObject810.bin"/><Relationship Id="rId1801" Type="http://schemas.openxmlformats.org/officeDocument/2006/relationships/oleObject" Target="embeddings/oleObject862.bin"/><Relationship Id="rId1885" Type="http://schemas.openxmlformats.org/officeDocument/2006/relationships/image" Target="media/image960.wmf"/><Relationship Id="rId382" Type="http://schemas.openxmlformats.org/officeDocument/2006/relationships/hyperlink" Target="http://upload.wikimedia.org/wikipedia/commons/9/95/World_population_increase_history.png" TargetMode="External"/><Relationship Id="rId603" Type="http://schemas.openxmlformats.org/officeDocument/2006/relationships/image" Target="media/image311.wmf"/><Relationship Id="rId687" Type="http://schemas.openxmlformats.org/officeDocument/2006/relationships/oleObject" Target="embeddings/oleObject325.bin"/><Relationship Id="rId810" Type="http://schemas.openxmlformats.org/officeDocument/2006/relationships/image" Target="media/image409.wmf"/><Relationship Id="rId908" Type="http://schemas.openxmlformats.org/officeDocument/2006/relationships/oleObject" Target="embeddings/oleObject436.bin"/><Relationship Id="rId1233" Type="http://schemas.openxmlformats.org/officeDocument/2006/relationships/image" Target="media/image615.wmf"/><Relationship Id="rId1440" Type="http://schemas.openxmlformats.org/officeDocument/2006/relationships/image" Target="media/image727.wmf"/><Relationship Id="rId1538" Type="http://schemas.openxmlformats.org/officeDocument/2006/relationships/image" Target="media/image777.wmf"/><Relationship Id="rId242" Type="http://schemas.openxmlformats.org/officeDocument/2006/relationships/oleObject" Target="embeddings/oleObject99.bin"/><Relationship Id="rId894" Type="http://schemas.openxmlformats.org/officeDocument/2006/relationships/oleObject" Target="embeddings/oleObject429.bin"/><Relationship Id="rId1177" Type="http://schemas.openxmlformats.org/officeDocument/2006/relationships/image" Target="media/image589.wmf"/><Relationship Id="rId1300" Type="http://schemas.openxmlformats.org/officeDocument/2006/relationships/image" Target="media/image652.wmf"/><Relationship Id="rId1745" Type="http://schemas.openxmlformats.org/officeDocument/2006/relationships/oleObject" Target="embeddings/oleObject830.bin"/><Relationship Id="rId1952" Type="http://schemas.openxmlformats.org/officeDocument/2006/relationships/image" Target="media/image994.wmf"/><Relationship Id="rId37" Type="http://schemas.openxmlformats.org/officeDocument/2006/relationships/oleObject" Target="embeddings/oleObject13.bin"/><Relationship Id="rId102" Type="http://schemas.openxmlformats.org/officeDocument/2006/relationships/oleObject" Target="embeddings/oleObject47.bin"/><Relationship Id="rId547" Type="http://schemas.openxmlformats.org/officeDocument/2006/relationships/image" Target="media/image283.wmf"/><Relationship Id="rId754" Type="http://schemas.openxmlformats.org/officeDocument/2006/relationships/image" Target="media/image382.wmf"/><Relationship Id="rId961" Type="http://schemas.openxmlformats.org/officeDocument/2006/relationships/oleObject" Target="embeddings/oleObject463.bin"/><Relationship Id="rId1384" Type="http://schemas.openxmlformats.org/officeDocument/2006/relationships/image" Target="media/image698.png"/><Relationship Id="rId1591" Type="http://schemas.openxmlformats.org/officeDocument/2006/relationships/image" Target="media/image807.wmf"/><Relationship Id="rId1605" Type="http://schemas.openxmlformats.org/officeDocument/2006/relationships/image" Target="media/image816.wmf"/><Relationship Id="rId1689" Type="http://schemas.openxmlformats.org/officeDocument/2006/relationships/image" Target="media/image857.png"/><Relationship Id="rId1812" Type="http://schemas.openxmlformats.org/officeDocument/2006/relationships/image" Target="media/image925.wmf"/><Relationship Id="rId90" Type="http://schemas.openxmlformats.org/officeDocument/2006/relationships/oleObject" Target="embeddings/oleObject42.bin"/><Relationship Id="rId186" Type="http://schemas.openxmlformats.org/officeDocument/2006/relationships/oleObject" Target="embeddings/oleObject71.bin"/><Relationship Id="rId393" Type="http://schemas.openxmlformats.org/officeDocument/2006/relationships/oleObject" Target="embeddings/oleObject175.bin"/><Relationship Id="rId407" Type="http://schemas.openxmlformats.org/officeDocument/2006/relationships/oleObject" Target="embeddings/oleObject185.bin"/><Relationship Id="rId614" Type="http://schemas.openxmlformats.org/officeDocument/2006/relationships/image" Target="media/image318.png"/><Relationship Id="rId821" Type="http://schemas.openxmlformats.org/officeDocument/2006/relationships/oleObject" Target="embeddings/oleObject391.bin"/><Relationship Id="rId1037" Type="http://schemas.openxmlformats.org/officeDocument/2006/relationships/oleObject" Target="embeddings/oleObject500.bin"/><Relationship Id="rId1244" Type="http://schemas.openxmlformats.org/officeDocument/2006/relationships/oleObject" Target="embeddings/oleObject606.bin"/><Relationship Id="rId1451" Type="http://schemas.openxmlformats.org/officeDocument/2006/relationships/oleObject" Target="embeddings/oleObject702.bin"/><Relationship Id="rId1896" Type="http://schemas.openxmlformats.org/officeDocument/2006/relationships/image" Target="media/image965.wmf"/><Relationship Id="rId253" Type="http://schemas.openxmlformats.org/officeDocument/2006/relationships/image" Target="media/image136.wmf"/><Relationship Id="rId460" Type="http://schemas.openxmlformats.org/officeDocument/2006/relationships/oleObject" Target="embeddings/oleObject213.bin"/><Relationship Id="rId698" Type="http://schemas.openxmlformats.org/officeDocument/2006/relationships/image" Target="media/image352.wmf"/><Relationship Id="rId919" Type="http://schemas.openxmlformats.org/officeDocument/2006/relationships/image" Target="media/image462.wmf"/><Relationship Id="rId1090" Type="http://schemas.openxmlformats.org/officeDocument/2006/relationships/oleObject" Target="embeddings/oleObject527.bin"/><Relationship Id="rId1104" Type="http://schemas.openxmlformats.org/officeDocument/2006/relationships/oleObject" Target="embeddings/oleObject535.bin"/><Relationship Id="rId1311" Type="http://schemas.openxmlformats.org/officeDocument/2006/relationships/image" Target="media/image657.png"/><Relationship Id="rId1549" Type="http://schemas.openxmlformats.org/officeDocument/2006/relationships/image" Target="media/image783.wmf"/><Relationship Id="rId1756" Type="http://schemas.openxmlformats.org/officeDocument/2006/relationships/oleObject" Target="embeddings/oleObject836.bin"/><Relationship Id="rId1963" Type="http://schemas.openxmlformats.org/officeDocument/2006/relationships/oleObject" Target="embeddings/oleObject943.bin"/><Relationship Id="rId48" Type="http://schemas.openxmlformats.org/officeDocument/2006/relationships/oleObject" Target="embeddings/oleObject19.bin"/><Relationship Id="rId113" Type="http://schemas.openxmlformats.org/officeDocument/2006/relationships/header" Target="header1.xml"/><Relationship Id="rId320" Type="http://schemas.openxmlformats.org/officeDocument/2006/relationships/image" Target="media/image170.wmf"/><Relationship Id="rId558" Type="http://schemas.openxmlformats.org/officeDocument/2006/relationships/oleObject" Target="embeddings/oleObject255.bin"/><Relationship Id="rId765" Type="http://schemas.openxmlformats.org/officeDocument/2006/relationships/oleObject" Target="embeddings/oleObject362.bin"/><Relationship Id="rId972" Type="http://schemas.openxmlformats.org/officeDocument/2006/relationships/image" Target="media/image487.wmf"/><Relationship Id="rId1188" Type="http://schemas.openxmlformats.org/officeDocument/2006/relationships/oleObject" Target="embeddings/oleObject577.bin"/><Relationship Id="rId1395" Type="http://schemas.openxmlformats.org/officeDocument/2006/relationships/image" Target="media/image704.wmf"/><Relationship Id="rId1409" Type="http://schemas.openxmlformats.org/officeDocument/2006/relationships/image" Target="media/image711.wmf"/><Relationship Id="rId1616" Type="http://schemas.openxmlformats.org/officeDocument/2006/relationships/oleObject" Target="embeddings/oleObject777.bin"/><Relationship Id="rId1823" Type="http://schemas.openxmlformats.org/officeDocument/2006/relationships/oleObject" Target="embeddings/oleObject874.bin"/><Relationship Id="rId197" Type="http://schemas.openxmlformats.org/officeDocument/2006/relationships/image" Target="media/image108.wmf"/><Relationship Id="rId418" Type="http://schemas.openxmlformats.org/officeDocument/2006/relationships/image" Target="media/image212.wmf"/><Relationship Id="rId625" Type="http://schemas.openxmlformats.org/officeDocument/2006/relationships/image" Target="media/image326.wmf"/><Relationship Id="rId832" Type="http://schemas.openxmlformats.org/officeDocument/2006/relationships/image" Target="media/image420.wmf"/><Relationship Id="rId1048" Type="http://schemas.openxmlformats.org/officeDocument/2006/relationships/image" Target="media/image526.wmf"/><Relationship Id="rId1255" Type="http://schemas.openxmlformats.org/officeDocument/2006/relationships/image" Target="media/image628.wmf"/><Relationship Id="rId1462" Type="http://schemas.openxmlformats.org/officeDocument/2006/relationships/image" Target="media/image738.wmf"/><Relationship Id="rId264" Type="http://schemas.openxmlformats.org/officeDocument/2006/relationships/oleObject" Target="embeddings/oleObject110.bin"/><Relationship Id="rId471" Type="http://schemas.openxmlformats.org/officeDocument/2006/relationships/image" Target="media/image240.png"/><Relationship Id="rId1115" Type="http://schemas.openxmlformats.org/officeDocument/2006/relationships/image" Target="media/image558.wmf"/><Relationship Id="rId1322" Type="http://schemas.openxmlformats.org/officeDocument/2006/relationships/image" Target="media/image664.wmf"/><Relationship Id="rId1767" Type="http://schemas.openxmlformats.org/officeDocument/2006/relationships/oleObject" Target="embeddings/oleObject842.bin"/><Relationship Id="rId1974" Type="http://schemas.openxmlformats.org/officeDocument/2006/relationships/image" Target="media/image1005.wmf"/><Relationship Id="rId59" Type="http://schemas.openxmlformats.org/officeDocument/2006/relationships/image" Target="media/image27.wmf"/><Relationship Id="rId124" Type="http://schemas.openxmlformats.org/officeDocument/2006/relationships/oleObject" Target="embeddings/oleObject54.bin"/><Relationship Id="rId569" Type="http://schemas.openxmlformats.org/officeDocument/2006/relationships/image" Target="media/image294.wmf"/><Relationship Id="rId776" Type="http://schemas.openxmlformats.org/officeDocument/2006/relationships/image" Target="media/image393.wmf"/><Relationship Id="rId983" Type="http://schemas.openxmlformats.org/officeDocument/2006/relationships/oleObject" Target="embeddings/oleObject473.bin"/><Relationship Id="rId1199" Type="http://schemas.openxmlformats.org/officeDocument/2006/relationships/image" Target="media/image600.png"/><Relationship Id="rId1627" Type="http://schemas.openxmlformats.org/officeDocument/2006/relationships/image" Target="media/image827.wmf"/><Relationship Id="rId1834" Type="http://schemas.openxmlformats.org/officeDocument/2006/relationships/image" Target="media/image935.wmf"/><Relationship Id="rId331" Type="http://schemas.openxmlformats.org/officeDocument/2006/relationships/image" Target="media/image174.wmf"/><Relationship Id="rId429" Type="http://schemas.openxmlformats.org/officeDocument/2006/relationships/oleObject" Target="embeddings/oleObject199.bin"/><Relationship Id="rId636" Type="http://schemas.openxmlformats.org/officeDocument/2006/relationships/oleObject" Target="embeddings/oleObject292.bin"/><Relationship Id="rId1059" Type="http://schemas.openxmlformats.org/officeDocument/2006/relationships/oleObject" Target="embeddings/oleObject511.bin"/><Relationship Id="rId1266" Type="http://schemas.openxmlformats.org/officeDocument/2006/relationships/oleObject" Target="embeddings/oleObject616.bin"/><Relationship Id="rId1473" Type="http://schemas.openxmlformats.org/officeDocument/2006/relationships/image" Target="media/image744.wmf"/><Relationship Id="rId843" Type="http://schemas.openxmlformats.org/officeDocument/2006/relationships/image" Target="media/image425.wmf"/><Relationship Id="rId1126" Type="http://schemas.openxmlformats.org/officeDocument/2006/relationships/oleObject" Target="embeddings/oleObject546.bin"/><Relationship Id="rId1680" Type="http://schemas.openxmlformats.org/officeDocument/2006/relationships/oleObject" Target="embeddings/oleObject812.bin"/><Relationship Id="rId1778" Type="http://schemas.openxmlformats.org/officeDocument/2006/relationships/image" Target="media/image910.wmf"/><Relationship Id="rId1901" Type="http://schemas.openxmlformats.org/officeDocument/2006/relationships/oleObject" Target="embeddings/oleObject913.bin"/><Relationship Id="rId1985" Type="http://schemas.openxmlformats.org/officeDocument/2006/relationships/oleObject" Target="embeddings/oleObject954.bin"/><Relationship Id="rId275" Type="http://schemas.openxmlformats.org/officeDocument/2006/relationships/image" Target="media/image147.wmf"/><Relationship Id="rId482" Type="http://schemas.openxmlformats.org/officeDocument/2006/relationships/image" Target="media/image247.wmf"/><Relationship Id="rId703" Type="http://schemas.openxmlformats.org/officeDocument/2006/relationships/oleObject" Target="embeddings/oleObject333.bin"/><Relationship Id="rId910" Type="http://schemas.openxmlformats.org/officeDocument/2006/relationships/oleObject" Target="embeddings/oleObject437.bin"/><Relationship Id="rId1333" Type="http://schemas.openxmlformats.org/officeDocument/2006/relationships/oleObject" Target="embeddings/oleObject646.bin"/><Relationship Id="rId1540" Type="http://schemas.openxmlformats.org/officeDocument/2006/relationships/image" Target="media/image778.wmf"/><Relationship Id="rId1638" Type="http://schemas.openxmlformats.org/officeDocument/2006/relationships/oleObject" Target="embeddings/oleObject788.bin"/><Relationship Id="rId135" Type="http://schemas.openxmlformats.org/officeDocument/2006/relationships/image" Target="media/image63.wmf"/><Relationship Id="rId342" Type="http://schemas.openxmlformats.org/officeDocument/2006/relationships/oleObject" Target="embeddings/oleObject150.bin"/><Relationship Id="rId787" Type="http://schemas.openxmlformats.org/officeDocument/2006/relationships/oleObject" Target="embeddings/oleObject373.bin"/><Relationship Id="rId994" Type="http://schemas.openxmlformats.org/officeDocument/2006/relationships/image" Target="media/image499.wmf"/><Relationship Id="rId1400" Type="http://schemas.openxmlformats.org/officeDocument/2006/relationships/oleObject" Target="embeddings/oleObject677.bin"/><Relationship Id="rId1845" Type="http://schemas.openxmlformats.org/officeDocument/2006/relationships/image" Target="media/image939.png"/><Relationship Id="rId202" Type="http://schemas.openxmlformats.org/officeDocument/2006/relationships/oleObject" Target="embeddings/oleObject79.bin"/><Relationship Id="rId647" Type="http://schemas.openxmlformats.org/officeDocument/2006/relationships/oleObject" Target="embeddings/oleObject300.bin"/><Relationship Id="rId854" Type="http://schemas.openxmlformats.org/officeDocument/2006/relationships/image" Target="media/image430.wmf"/><Relationship Id="rId1277" Type="http://schemas.openxmlformats.org/officeDocument/2006/relationships/image" Target="media/image639.wmf"/><Relationship Id="rId1484" Type="http://schemas.openxmlformats.org/officeDocument/2006/relationships/image" Target="media/image750.png"/><Relationship Id="rId1691" Type="http://schemas.openxmlformats.org/officeDocument/2006/relationships/image" Target="media/image859.png"/><Relationship Id="rId1705" Type="http://schemas.openxmlformats.org/officeDocument/2006/relationships/image" Target="media/image873.png"/><Relationship Id="rId1912" Type="http://schemas.openxmlformats.org/officeDocument/2006/relationships/image" Target="media/image973.png"/><Relationship Id="rId286" Type="http://schemas.openxmlformats.org/officeDocument/2006/relationships/oleObject" Target="embeddings/oleObject121.bin"/><Relationship Id="rId493" Type="http://schemas.openxmlformats.org/officeDocument/2006/relationships/oleObject" Target="embeddings/oleObject226.bin"/><Relationship Id="rId507" Type="http://schemas.openxmlformats.org/officeDocument/2006/relationships/oleObject" Target="embeddings/oleObject233.bin"/><Relationship Id="rId714" Type="http://schemas.openxmlformats.org/officeDocument/2006/relationships/image" Target="media/image361.png"/><Relationship Id="rId921" Type="http://schemas.openxmlformats.org/officeDocument/2006/relationships/image" Target="media/image463.wmf"/><Relationship Id="rId1137" Type="http://schemas.openxmlformats.org/officeDocument/2006/relationships/image" Target="media/image569.wmf"/><Relationship Id="rId1344" Type="http://schemas.openxmlformats.org/officeDocument/2006/relationships/oleObject" Target="embeddings/oleObject651.bin"/><Relationship Id="rId1551" Type="http://schemas.openxmlformats.org/officeDocument/2006/relationships/image" Target="media/image784.wmf"/><Relationship Id="rId1789" Type="http://schemas.openxmlformats.org/officeDocument/2006/relationships/oleObject" Target="embeddings/oleObject856.bin"/><Relationship Id="rId1996" Type="http://schemas.openxmlformats.org/officeDocument/2006/relationships/header" Target="header9.xml"/><Relationship Id="rId50" Type="http://schemas.openxmlformats.org/officeDocument/2006/relationships/oleObject" Target="embeddings/oleObject20.bin"/><Relationship Id="rId146" Type="http://schemas.openxmlformats.org/officeDocument/2006/relationships/image" Target="media/image72.png"/><Relationship Id="rId353" Type="http://schemas.openxmlformats.org/officeDocument/2006/relationships/image" Target="media/image185.wmf"/><Relationship Id="rId560" Type="http://schemas.openxmlformats.org/officeDocument/2006/relationships/oleObject" Target="embeddings/oleObject256.bin"/><Relationship Id="rId798" Type="http://schemas.openxmlformats.org/officeDocument/2006/relationships/image" Target="media/image403.wmf"/><Relationship Id="rId1190" Type="http://schemas.openxmlformats.org/officeDocument/2006/relationships/oleObject" Target="embeddings/oleObject578.bin"/><Relationship Id="rId1204" Type="http://schemas.openxmlformats.org/officeDocument/2006/relationships/oleObject" Target="embeddings/oleObject585.bin"/><Relationship Id="rId1411" Type="http://schemas.openxmlformats.org/officeDocument/2006/relationships/image" Target="media/image712.wmf"/><Relationship Id="rId1649" Type="http://schemas.openxmlformats.org/officeDocument/2006/relationships/image" Target="media/image838.wmf"/><Relationship Id="rId1856" Type="http://schemas.openxmlformats.org/officeDocument/2006/relationships/image" Target="media/image944.png"/><Relationship Id="rId213" Type="http://schemas.openxmlformats.org/officeDocument/2006/relationships/image" Target="media/image116.wmf"/><Relationship Id="rId420" Type="http://schemas.openxmlformats.org/officeDocument/2006/relationships/oleObject" Target="embeddings/oleObject194.bin"/><Relationship Id="rId658" Type="http://schemas.openxmlformats.org/officeDocument/2006/relationships/oleObject" Target="embeddings/oleObject311.bin"/><Relationship Id="rId865" Type="http://schemas.openxmlformats.org/officeDocument/2006/relationships/oleObject" Target="embeddings/oleObject414.bin"/><Relationship Id="rId1050" Type="http://schemas.openxmlformats.org/officeDocument/2006/relationships/image" Target="media/image527.wmf"/><Relationship Id="rId1288" Type="http://schemas.openxmlformats.org/officeDocument/2006/relationships/image" Target="media/image645.png"/><Relationship Id="rId1495" Type="http://schemas.openxmlformats.org/officeDocument/2006/relationships/oleObject" Target="embeddings/oleObject722.bin"/><Relationship Id="rId1509" Type="http://schemas.openxmlformats.org/officeDocument/2006/relationships/oleObject" Target="embeddings/oleObject729.bin"/><Relationship Id="rId1716" Type="http://schemas.openxmlformats.org/officeDocument/2006/relationships/image" Target="media/image883.wmf"/><Relationship Id="rId1923" Type="http://schemas.openxmlformats.org/officeDocument/2006/relationships/image" Target="media/image979.png"/><Relationship Id="rId297" Type="http://schemas.openxmlformats.org/officeDocument/2006/relationships/image" Target="media/image158.wmf"/><Relationship Id="rId518" Type="http://schemas.openxmlformats.org/officeDocument/2006/relationships/image" Target="media/image265.png"/><Relationship Id="rId725" Type="http://schemas.openxmlformats.org/officeDocument/2006/relationships/image" Target="media/image369.wmf"/><Relationship Id="rId932" Type="http://schemas.openxmlformats.org/officeDocument/2006/relationships/oleObject" Target="embeddings/oleObject448.bin"/><Relationship Id="rId1148" Type="http://schemas.openxmlformats.org/officeDocument/2006/relationships/oleObject" Target="embeddings/oleObject557.bin"/><Relationship Id="rId1355" Type="http://schemas.openxmlformats.org/officeDocument/2006/relationships/image" Target="media/image682.wmf"/><Relationship Id="rId1562" Type="http://schemas.openxmlformats.org/officeDocument/2006/relationships/oleObject" Target="embeddings/oleObject755.bin"/><Relationship Id="rId157" Type="http://schemas.openxmlformats.org/officeDocument/2006/relationships/image" Target="media/image83.png"/><Relationship Id="rId364" Type="http://schemas.openxmlformats.org/officeDocument/2006/relationships/oleObject" Target="embeddings/oleObject161.bin"/><Relationship Id="rId1008" Type="http://schemas.openxmlformats.org/officeDocument/2006/relationships/image" Target="media/image506.wmf"/><Relationship Id="rId1215" Type="http://schemas.openxmlformats.org/officeDocument/2006/relationships/image" Target="media/image607.wmf"/><Relationship Id="rId1422" Type="http://schemas.openxmlformats.org/officeDocument/2006/relationships/image" Target="media/image717.wmf"/><Relationship Id="rId1867" Type="http://schemas.openxmlformats.org/officeDocument/2006/relationships/image" Target="media/image950.wmf"/><Relationship Id="rId61" Type="http://schemas.openxmlformats.org/officeDocument/2006/relationships/image" Target="media/image28.wmf"/><Relationship Id="rId571" Type="http://schemas.openxmlformats.org/officeDocument/2006/relationships/oleObject" Target="embeddings/oleObject262.bin"/><Relationship Id="rId669" Type="http://schemas.openxmlformats.org/officeDocument/2006/relationships/image" Target="media/image337.png"/><Relationship Id="rId876" Type="http://schemas.openxmlformats.org/officeDocument/2006/relationships/image" Target="media/image441.wmf"/><Relationship Id="rId1299" Type="http://schemas.openxmlformats.org/officeDocument/2006/relationships/oleObject" Target="embeddings/oleObject631.bin"/><Relationship Id="rId1727" Type="http://schemas.openxmlformats.org/officeDocument/2006/relationships/oleObject" Target="embeddings/oleObject821.bin"/><Relationship Id="rId1934" Type="http://schemas.openxmlformats.org/officeDocument/2006/relationships/image" Target="media/image985.wmf"/><Relationship Id="rId19" Type="http://schemas.openxmlformats.org/officeDocument/2006/relationships/image" Target="media/image9.wmf"/><Relationship Id="rId224" Type="http://schemas.openxmlformats.org/officeDocument/2006/relationships/oleObject" Target="embeddings/oleObject90.bin"/><Relationship Id="rId431" Type="http://schemas.openxmlformats.org/officeDocument/2006/relationships/oleObject" Target="embeddings/oleObject200.bin"/><Relationship Id="rId529" Type="http://schemas.openxmlformats.org/officeDocument/2006/relationships/oleObject" Target="embeddings/oleObject241.bin"/><Relationship Id="rId736" Type="http://schemas.openxmlformats.org/officeDocument/2006/relationships/oleObject" Target="embeddings/oleObject346.bin"/><Relationship Id="rId1061" Type="http://schemas.openxmlformats.org/officeDocument/2006/relationships/oleObject" Target="embeddings/oleObject512.bin"/><Relationship Id="rId1159" Type="http://schemas.openxmlformats.org/officeDocument/2006/relationships/image" Target="media/image580.wmf"/><Relationship Id="rId1366" Type="http://schemas.openxmlformats.org/officeDocument/2006/relationships/oleObject" Target="embeddings/oleObject661.bin"/><Relationship Id="rId168" Type="http://schemas.openxmlformats.org/officeDocument/2006/relationships/oleObject" Target="embeddings/oleObject64.bin"/><Relationship Id="rId943" Type="http://schemas.openxmlformats.org/officeDocument/2006/relationships/oleObject" Target="embeddings/oleObject453.bin"/><Relationship Id="rId1019" Type="http://schemas.openxmlformats.org/officeDocument/2006/relationships/oleObject" Target="embeddings/oleObject491.bin"/><Relationship Id="rId1573" Type="http://schemas.openxmlformats.org/officeDocument/2006/relationships/image" Target="media/image797.png"/><Relationship Id="rId1780" Type="http://schemas.openxmlformats.org/officeDocument/2006/relationships/oleObject" Target="embeddings/oleObject850.bin"/><Relationship Id="rId1878" Type="http://schemas.openxmlformats.org/officeDocument/2006/relationships/oleObject" Target="embeddings/oleObject902.bin"/><Relationship Id="rId72" Type="http://schemas.openxmlformats.org/officeDocument/2006/relationships/oleObject" Target="embeddings/oleObject32.bin"/><Relationship Id="rId375" Type="http://schemas.openxmlformats.org/officeDocument/2006/relationships/oleObject" Target="embeddings/oleObject166.bin"/><Relationship Id="rId582" Type="http://schemas.openxmlformats.org/officeDocument/2006/relationships/image" Target="media/image300.wmf"/><Relationship Id="rId803" Type="http://schemas.openxmlformats.org/officeDocument/2006/relationships/oleObject" Target="embeddings/oleObject382.bin"/><Relationship Id="rId1226" Type="http://schemas.openxmlformats.org/officeDocument/2006/relationships/oleObject" Target="embeddings/oleObject598.bin"/><Relationship Id="rId1433" Type="http://schemas.openxmlformats.org/officeDocument/2006/relationships/image" Target="media/image721.png"/><Relationship Id="rId1640" Type="http://schemas.openxmlformats.org/officeDocument/2006/relationships/oleObject" Target="embeddings/oleObject789.bin"/><Relationship Id="rId1738" Type="http://schemas.openxmlformats.org/officeDocument/2006/relationships/oleObject" Target="embeddings/oleObject826.bin"/><Relationship Id="rId3" Type="http://schemas.openxmlformats.org/officeDocument/2006/relationships/styles" Target="styles.xml"/><Relationship Id="rId235" Type="http://schemas.openxmlformats.org/officeDocument/2006/relationships/image" Target="media/image127.wmf"/><Relationship Id="rId442" Type="http://schemas.openxmlformats.org/officeDocument/2006/relationships/oleObject" Target="embeddings/oleObject206.bin"/><Relationship Id="rId887" Type="http://schemas.openxmlformats.org/officeDocument/2006/relationships/oleObject" Target="embeddings/oleObject425.bin"/><Relationship Id="rId1072" Type="http://schemas.openxmlformats.org/officeDocument/2006/relationships/image" Target="media/image538.wmf"/><Relationship Id="rId1500" Type="http://schemas.openxmlformats.org/officeDocument/2006/relationships/image" Target="media/image758.wmf"/><Relationship Id="rId1945" Type="http://schemas.openxmlformats.org/officeDocument/2006/relationships/oleObject" Target="embeddings/oleObject934.bin"/><Relationship Id="rId302" Type="http://schemas.openxmlformats.org/officeDocument/2006/relationships/oleObject" Target="embeddings/oleObject129.bin"/><Relationship Id="rId747" Type="http://schemas.openxmlformats.org/officeDocument/2006/relationships/image" Target="media/image379.wmf"/><Relationship Id="rId954" Type="http://schemas.openxmlformats.org/officeDocument/2006/relationships/image" Target="media/image479.wmf"/><Relationship Id="rId1377" Type="http://schemas.openxmlformats.org/officeDocument/2006/relationships/image" Target="media/image694.wmf"/><Relationship Id="rId1584" Type="http://schemas.openxmlformats.org/officeDocument/2006/relationships/oleObject" Target="embeddings/oleObject763.bin"/><Relationship Id="rId1791" Type="http://schemas.openxmlformats.org/officeDocument/2006/relationships/oleObject" Target="embeddings/oleObject857.bin"/><Relationship Id="rId1805" Type="http://schemas.openxmlformats.org/officeDocument/2006/relationships/oleObject" Target="embeddings/oleObject864.bin"/><Relationship Id="rId83" Type="http://schemas.openxmlformats.org/officeDocument/2006/relationships/image" Target="media/image39.wmf"/><Relationship Id="rId179" Type="http://schemas.openxmlformats.org/officeDocument/2006/relationships/oleObject" Target="embeddings/oleObject68.bin"/><Relationship Id="rId386" Type="http://schemas.openxmlformats.org/officeDocument/2006/relationships/oleObject" Target="embeddings/oleObject170.bin"/><Relationship Id="rId593" Type="http://schemas.openxmlformats.org/officeDocument/2006/relationships/oleObject" Target="embeddings/oleObject273.bin"/><Relationship Id="rId607" Type="http://schemas.openxmlformats.org/officeDocument/2006/relationships/image" Target="media/image314.wmf"/><Relationship Id="rId814" Type="http://schemas.openxmlformats.org/officeDocument/2006/relationships/image" Target="media/image411.wmf"/><Relationship Id="rId1237" Type="http://schemas.openxmlformats.org/officeDocument/2006/relationships/image" Target="media/image617.png"/><Relationship Id="rId1444" Type="http://schemas.openxmlformats.org/officeDocument/2006/relationships/image" Target="media/image729.wmf"/><Relationship Id="rId1651" Type="http://schemas.openxmlformats.org/officeDocument/2006/relationships/image" Target="media/image839.wmf"/><Relationship Id="rId1889" Type="http://schemas.openxmlformats.org/officeDocument/2006/relationships/oleObject" Target="embeddings/oleObject907.bin"/><Relationship Id="rId246" Type="http://schemas.openxmlformats.org/officeDocument/2006/relationships/oleObject" Target="embeddings/oleObject101.bin"/><Relationship Id="rId453" Type="http://schemas.openxmlformats.org/officeDocument/2006/relationships/image" Target="media/image228.png"/><Relationship Id="rId660" Type="http://schemas.openxmlformats.org/officeDocument/2006/relationships/oleObject" Target="embeddings/oleObject313.bin"/><Relationship Id="rId898" Type="http://schemas.openxmlformats.org/officeDocument/2006/relationships/oleObject" Target="embeddings/oleObject431.bin"/><Relationship Id="rId1083" Type="http://schemas.openxmlformats.org/officeDocument/2006/relationships/oleObject" Target="embeddings/oleObject523.bin"/><Relationship Id="rId1290" Type="http://schemas.openxmlformats.org/officeDocument/2006/relationships/image" Target="media/image647.png"/><Relationship Id="rId1304" Type="http://schemas.openxmlformats.org/officeDocument/2006/relationships/image" Target="media/image654.wmf"/><Relationship Id="rId1511" Type="http://schemas.openxmlformats.org/officeDocument/2006/relationships/oleObject" Target="embeddings/oleObject730.bin"/><Relationship Id="rId1749" Type="http://schemas.openxmlformats.org/officeDocument/2006/relationships/oleObject" Target="embeddings/oleObject832.bin"/><Relationship Id="rId1956" Type="http://schemas.openxmlformats.org/officeDocument/2006/relationships/image" Target="media/image996.wmf"/><Relationship Id="rId106" Type="http://schemas.openxmlformats.org/officeDocument/2006/relationships/image" Target="media/image51.png"/><Relationship Id="rId313" Type="http://schemas.openxmlformats.org/officeDocument/2006/relationships/image" Target="media/image166.wmf"/><Relationship Id="rId758" Type="http://schemas.openxmlformats.org/officeDocument/2006/relationships/image" Target="media/image384.wmf"/><Relationship Id="rId965" Type="http://schemas.openxmlformats.org/officeDocument/2006/relationships/oleObject" Target="embeddings/oleObject465.bin"/><Relationship Id="rId1150" Type="http://schemas.openxmlformats.org/officeDocument/2006/relationships/oleObject" Target="embeddings/oleObject558.bin"/><Relationship Id="rId1388" Type="http://schemas.openxmlformats.org/officeDocument/2006/relationships/oleObject" Target="embeddings/oleObject671.bin"/><Relationship Id="rId1595" Type="http://schemas.openxmlformats.org/officeDocument/2006/relationships/image" Target="media/image809.png"/><Relationship Id="rId1609" Type="http://schemas.openxmlformats.org/officeDocument/2006/relationships/image" Target="media/image818.wmf"/><Relationship Id="rId1816" Type="http://schemas.openxmlformats.org/officeDocument/2006/relationships/image" Target="media/image927.wmf"/><Relationship Id="rId10" Type="http://schemas.openxmlformats.org/officeDocument/2006/relationships/image" Target="media/image3.png"/><Relationship Id="rId94" Type="http://schemas.openxmlformats.org/officeDocument/2006/relationships/oleObject" Target="embeddings/oleObject43.bin"/><Relationship Id="rId397" Type="http://schemas.openxmlformats.org/officeDocument/2006/relationships/oleObject" Target="embeddings/oleObject177.bin"/><Relationship Id="rId520" Type="http://schemas.openxmlformats.org/officeDocument/2006/relationships/image" Target="media/image267.png"/><Relationship Id="rId618" Type="http://schemas.openxmlformats.org/officeDocument/2006/relationships/image" Target="media/image322.wmf"/><Relationship Id="rId825" Type="http://schemas.openxmlformats.org/officeDocument/2006/relationships/oleObject" Target="embeddings/oleObject393.bin"/><Relationship Id="rId1248" Type="http://schemas.openxmlformats.org/officeDocument/2006/relationships/oleObject" Target="embeddings/oleObject608.bin"/><Relationship Id="rId1455" Type="http://schemas.openxmlformats.org/officeDocument/2006/relationships/oleObject" Target="embeddings/oleObject704.bin"/><Relationship Id="rId1662" Type="http://schemas.openxmlformats.org/officeDocument/2006/relationships/oleObject" Target="embeddings/oleObject800.bin"/><Relationship Id="rId257" Type="http://schemas.openxmlformats.org/officeDocument/2006/relationships/image" Target="media/image138.wmf"/><Relationship Id="rId464" Type="http://schemas.openxmlformats.org/officeDocument/2006/relationships/oleObject" Target="embeddings/oleObject215.bin"/><Relationship Id="rId1010" Type="http://schemas.openxmlformats.org/officeDocument/2006/relationships/image" Target="media/image507.wmf"/><Relationship Id="rId1094" Type="http://schemas.openxmlformats.org/officeDocument/2006/relationships/image" Target="media/image548.wmf"/><Relationship Id="rId1108" Type="http://schemas.openxmlformats.org/officeDocument/2006/relationships/oleObject" Target="embeddings/oleObject537.bin"/><Relationship Id="rId1315" Type="http://schemas.openxmlformats.org/officeDocument/2006/relationships/oleObject" Target="embeddings/oleObject638.bin"/><Relationship Id="rId1967" Type="http://schemas.openxmlformats.org/officeDocument/2006/relationships/oleObject" Target="embeddings/oleObject945.bin"/><Relationship Id="rId117" Type="http://schemas.openxmlformats.org/officeDocument/2006/relationships/header" Target="header3.xml"/><Relationship Id="rId671" Type="http://schemas.openxmlformats.org/officeDocument/2006/relationships/oleObject" Target="embeddings/oleObject318.bin"/><Relationship Id="rId769" Type="http://schemas.openxmlformats.org/officeDocument/2006/relationships/oleObject" Target="embeddings/oleObject364.bin"/><Relationship Id="rId976" Type="http://schemas.openxmlformats.org/officeDocument/2006/relationships/image" Target="media/image489.png"/><Relationship Id="rId1399" Type="http://schemas.openxmlformats.org/officeDocument/2006/relationships/image" Target="media/image706.wmf"/><Relationship Id="rId324" Type="http://schemas.openxmlformats.org/officeDocument/2006/relationships/oleObject" Target="embeddings/oleObject140.bin"/><Relationship Id="rId531" Type="http://schemas.openxmlformats.org/officeDocument/2006/relationships/oleObject" Target="embeddings/oleObject242.bin"/><Relationship Id="rId629" Type="http://schemas.openxmlformats.org/officeDocument/2006/relationships/oleObject" Target="embeddings/oleObject287.bin"/><Relationship Id="rId1161" Type="http://schemas.openxmlformats.org/officeDocument/2006/relationships/image" Target="media/image581.wmf"/><Relationship Id="rId1259" Type="http://schemas.openxmlformats.org/officeDocument/2006/relationships/oleObject" Target="embeddings/oleObject612.bin"/><Relationship Id="rId1466" Type="http://schemas.openxmlformats.org/officeDocument/2006/relationships/image" Target="media/image740.wmf"/><Relationship Id="rId836" Type="http://schemas.openxmlformats.org/officeDocument/2006/relationships/image" Target="media/image422.wmf"/><Relationship Id="rId1021" Type="http://schemas.openxmlformats.org/officeDocument/2006/relationships/oleObject" Target="embeddings/oleObject492.bin"/><Relationship Id="rId1119" Type="http://schemas.openxmlformats.org/officeDocument/2006/relationships/image" Target="media/image560.wmf"/><Relationship Id="rId1673" Type="http://schemas.openxmlformats.org/officeDocument/2006/relationships/oleObject" Target="embeddings/oleObject807.bin"/><Relationship Id="rId1880" Type="http://schemas.openxmlformats.org/officeDocument/2006/relationships/oleObject" Target="embeddings/oleObject903.bin"/><Relationship Id="rId1978" Type="http://schemas.openxmlformats.org/officeDocument/2006/relationships/image" Target="media/image1007.wmf"/><Relationship Id="rId903" Type="http://schemas.openxmlformats.org/officeDocument/2006/relationships/image" Target="media/image454.wmf"/><Relationship Id="rId1326" Type="http://schemas.openxmlformats.org/officeDocument/2006/relationships/image" Target="media/image666.wmf"/><Relationship Id="rId1533" Type="http://schemas.openxmlformats.org/officeDocument/2006/relationships/oleObject" Target="embeddings/oleObject741.bin"/><Relationship Id="rId1740" Type="http://schemas.openxmlformats.org/officeDocument/2006/relationships/oleObject" Target="embeddings/oleObject827.bin"/><Relationship Id="rId32" Type="http://schemas.openxmlformats.org/officeDocument/2006/relationships/image" Target="media/image15.wmf"/><Relationship Id="rId1600" Type="http://schemas.openxmlformats.org/officeDocument/2006/relationships/oleObject" Target="embeddings/oleObject769.bin"/><Relationship Id="rId1838" Type="http://schemas.openxmlformats.org/officeDocument/2006/relationships/oleObject" Target="embeddings/oleObject882.bin"/><Relationship Id="rId181" Type="http://schemas.openxmlformats.org/officeDocument/2006/relationships/oleObject" Target="embeddings/oleObject69.bin"/><Relationship Id="rId1905" Type="http://schemas.openxmlformats.org/officeDocument/2006/relationships/oleObject" Target="embeddings/oleObject915.bin"/><Relationship Id="rId279" Type="http://schemas.openxmlformats.org/officeDocument/2006/relationships/image" Target="media/image149.wmf"/><Relationship Id="rId486" Type="http://schemas.openxmlformats.org/officeDocument/2006/relationships/image" Target="media/image249.wmf"/><Relationship Id="rId693" Type="http://schemas.openxmlformats.org/officeDocument/2006/relationships/oleObject" Target="embeddings/oleObject328.bin"/><Relationship Id="rId139" Type="http://schemas.openxmlformats.org/officeDocument/2006/relationships/image" Target="media/image65.png"/><Relationship Id="rId346" Type="http://schemas.openxmlformats.org/officeDocument/2006/relationships/oleObject" Target="embeddings/oleObject152.bin"/><Relationship Id="rId553" Type="http://schemas.openxmlformats.org/officeDocument/2006/relationships/image" Target="media/image286.wmf"/><Relationship Id="rId760" Type="http://schemas.openxmlformats.org/officeDocument/2006/relationships/image" Target="media/image385.wmf"/><Relationship Id="rId998" Type="http://schemas.openxmlformats.org/officeDocument/2006/relationships/image" Target="media/image501.wmf"/><Relationship Id="rId1183" Type="http://schemas.openxmlformats.org/officeDocument/2006/relationships/oleObject" Target="embeddings/oleObject574.bin"/><Relationship Id="rId1390" Type="http://schemas.openxmlformats.org/officeDocument/2006/relationships/oleObject" Target="embeddings/oleObject672.bin"/><Relationship Id="rId206" Type="http://schemas.openxmlformats.org/officeDocument/2006/relationships/oleObject" Target="embeddings/oleObject81.bin"/><Relationship Id="rId413" Type="http://schemas.openxmlformats.org/officeDocument/2006/relationships/oleObject" Target="embeddings/oleObject189.bin"/><Relationship Id="rId858" Type="http://schemas.openxmlformats.org/officeDocument/2006/relationships/image" Target="media/image432.wmf"/><Relationship Id="rId1043" Type="http://schemas.openxmlformats.org/officeDocument/2006/relationships/oleObject" Target="embeddings/oleObject503.bin"/><Relationship Id="rId1488" Type="http://schemas.openxmlformats.org/officeDocument/2006/relationships/oleObject" Target="embeddings/oleObject719.bin"/><Relationship Id="rId1695" Type="http://schemas.openxmlformats.org/officeDocument/2006/relationships/image" Target="media/image863.png"/><Relationship Id="rId620" Type="http://schemas.openxmlformats.org/officeDocument/2006/relationships/image" Target="media/image323.wmf"/><Relationship Id="rId718" Type="http://schemas.openxmlformats.org/officeDocument/2006/relationships/image" Target="media/image365.png"/><Relationship Id="rId925" Type="http://schemas.openxmlformats.org/officeDocument/2006/relationships/image" Target="media/image465.wmf"/><Relationship Id="rId1250" Type="http://schemas.openxmlformats.org/officeDocument/2006/relationships/oleObject" Target="embeddings/oleObject609.bin"/><Relationship Id="rId1348" Type="http://schemas.openxmlformats.org/officeDocument/2006/relationships/oleObject" Target="embeddings/oleObject653.bin"/><Relationship Id="rId1555" Type="http://schemas.openxmlformats.org/officeDocument/2006/relationships/image" Target="media/image786.wmf"/><Relationship Id="rId1762" Type="http://schemas.openxmlformats.org/officeDocument/2006/relationships/oleObject" Target="embeddings/oleObject839.bin"/><Relationship Id="rId1110" Type="http://schemas.openxmlformats.org/officeDocument/2006/relationships/oleObject" Target="embeddings/oleObject538.bin"/><Relationship Id="rId1208" Type="http://schemas.openxmlformats.org/officeDocument/2006/relationships/oleObject" Target="embeddings/oleObject588.bin"/><Relationship Id="rId1415" Type="http://schemas.openxmlformats.org/officeDocument/2006/relationships/oleObject" Target="embeddings/oleObject685.bin"/><Relationship Id="rId54" Type="http://schemas.openxmlformats.org/officeDocument/2006/relationships/image" Target="media/image25.wmf"/><Relationship Id="rId1622" Type="http://schemas.openxmlformats.org/officeDocument/2006/relationships/oleObject" Target="embeddings/oleObject780.bin"/><Relationship Id="rId1927" Type="http://schemas.openxmlformats.org/officeDocument/2006/relationships/oleObject" Target="embeddings/oleObject925.bin"/><Relationship Id="rId270" Type="http://schemas.openxmlformats.org/officeDocument/2006/relationships/oleObject" Target="embeddings/oleObject113.bin"/><Relationship Id="rId130" Type="http://schemas.openxmlformats.org/officeDocument/2006/relationships/oleObject" Target="embeddings/oleObject57.bin"/><Relationship Id="rId368" Type="http://schemas.openxmlformats.org/officeDocument/2006/relationships/oleObject" Target="embeddings/oleObject163.bin"/><Relationship Id="rId575" Type="http://schemas.openxmlformats.org/officeDocument/2006/relationships/oleObject" Target="embeddings/oleObject264.bin"/><Relationship Id="rId782" Type="http://schemas.openxmlformats.org/officeDocument/2006/relationships/image" Target="media/image396.wmf"/><Relationship Id="rId228" Type="http://schemas.openxmlformats.org/officeDocument/2006/relationships/oleObject" Target="embeddings/oleObject92.bin"/><Relationship Id="rId435" Type="http://schemas.openxmlformats.org/officeDocument/2006/relationships/oleObject" Target="embeddings/oleObject202.bin"/><Relationship Id="rId642" Type="http://schemas.openxmlformats.org/officeDocument/2006/relationships/oleObject" Target="embeddings/oleObject296.bin"/><Relationship Id="rId1065" Type="http://schemas.openxmlformats.org/officeDocument/2006/relationships/oleObject" Target="embeddings/oleObject514.bin"/><Relationship Id="rId1272" Type="http://schemas.openxmlformats.org/officeDocument/2006/relationships/image" Target="media/image636.wmf"/><Relationship Id="rId502" Type="http://schemas.openxmlformats.org/officeDocument/2006/relationships/image" Target="media/image257.wmf"/><Relationship Id="rId947" Type="http://schemas.openxmlformats.org/officeDocument/2006/relationships/oleObject" Target="embeddings/oleObject455.bin"/><Relationship Id="rId1132" Type="http://schemas.openxmlformats.org/officeDocument/2006/relationships/oleObject" Target="embeddings/oleObject549.bin"/><Relationship Id="rId1577" Type="http://schemas.openxmlformats.org/officeDocument/2006/relationships/image" Target="media/image800.wmf"/><Relationship Id="rId1784" Type="http://schemas.openxmlformats.org/officeDocument/2006/relationships/oleObject" Target="embeddings/oleObject852.bin"/><Relationship Id="rId1991" Type="http://schemas.openxmlformats.org/officeDocument/2006/relationships/oleObject" Target="embeddings/oleObject957.bin"/><Relationship Id="rId76" Type="http://schemas.openxmlformats.org/officeDocument/2006/relationships/oleObject" Target="embeddings/oleObject34.bin"/><Relationship Id="rId807" Type="http://schemas.openxmlformats.org/officeDocument/2006/relationships/oleObject" Target="embeddings/oleObject384.bin"/><Relationship Id="rId1437" Type="http://schemas.openxmlformats.org/officeDocument/2006/relationships/image" Target="media/image724.png"/><Relationship Id="rId1644" Type="http://schemas.openxmlformats.org/officeDocument/2006/relationships/oleObject" Target="embeddings/oleObject791.bin"/><Relationship Id="rId1851" Type="http://schemas.openxmlformats.org/officeDocument/2006/relationships/image" Target="media/image942.wmf"/><Relationship Id="rId1504" Type="http://schemas.openxmlformats.org/officeDocument/2006/relationships/image" Target="media/image760.wmf"/><Relationship Id="rId1711" Type="http://schemas.openxmlformats.org/officeDocument/2006/relationships/image" Target="media/image879.png"/><Relationship Id="rId1949" Type="http://schemas.openxmlformats.org/officeDocument/2006/relationships/oleObject" Target="embeddings/oleObject936.bin"/><Relationship Id="rId292" Type="http://schemas.openxmlformats.org/officeDocument/2006/relationships/oleObject" Target="embeddings/oleObject124.bin"/><Relationship Id="rId1809" Type="http://schemas.openxmlformats.org/officeDocument/2006/relationships/oleObject" Target="embeddings/oleObject866.bin"/><Relationship Id="rId597" Type="http://schemas.openxmlformats.org/officeDocument/2006/relationships/oleObject" Target="embeddings/oleObject275.bin"/><Relationship Id="rId152" Type="http://schemas.openxmlformats.org/officeDocument/2006/relationships/image" Target="media/image78.png"/><Relationship Id="rId457" Type="http://schemas.openxmlformats.org/officeDocument/2006/relationships/image" Target="media/image232.wmf"/><Relationship Id="rId1087" Type="http://schemas.openxmlformats.org/officeDocument/2006/relationships/image" Target="media/image545.wmf"/><Relationship Id="rId1294" Type="http://schemas.openxmlformats.org/officeDocument/2006/relationships/oleObject" Target="embeddings/oleObject628.bin"/><Relationship Id="rId664" Type="http://schemas.openxmlformats.org/officeDocument/2006/relationships/oleObject" Target="embeddings/oleObject315.bin"/><Relationship Id="rId871" Type="http://schemas.openxmlformats.org/officeDocument/2006/relationships/oleObject" Target="embeddings/oleObject417.bin"/><Relationship Id="rId969" Type="http://schemas.openxmlformats.org/officeDocument/2006/relationships/oleObject" Target="embeddings/oleObject467.bin"/><Relationship Id="rId1599" Type="http://schemas.openxmlformats.org/officeDocument/2006/relationships/image" Target="media/image813.wmf"/><Relationship Id="rId317" Type="http://schemas.openxmlformats.org/officeDocument/2006/relationships/oleObject" Target="embeddings/oleObject136.bin"/><Relationship Id="rId524" Type="http://schemas.openxmlformats.org/officeDocument/2006/relationships/image" Target="media/image271.wmf"/><Relationship Id="rId731" Type="http://schemas.openxmlformats.org/officeDocument/2006/relationships/image" Target="media/image372.wmf"/><Relationship Id="rId1154" Type="http://schemas.openxmlformats.org/officeDocument/2006/relationships/oleObject" Target="embeddings/oleObject560.bin"/><Relationship Id="rId1361" Type="http://schemas.openxmlformats.org/officeDocument/2006/relationships/image" Target="media/image685.png"/><Relationship Id="rId1459" Type="http://schemas.openxmlformats.org/officeDocument/2006/relationships/oleObject" Target="embeddings/oleObject706.bin"/><Relationship Id="rId98" Type="http://schemas.openxmlformats.org/officeDocument/2006/relationships/image" Target="media/image46.png"/><Relationship Id="rId829" Type="http://schemas.openxmlformats.org/officeDocument/2006/relationships/oleObject" Target="embeddings/oleObject395.bin"/><Relationship Id="rId1014" Type="http://schemas.openxmlformats.org/officeDocument/2006/relationships/image" Target="media/image509.wmf"/><Relationship Id="rId1221" Type="http://schemas.openxmlformats.org/officeDocument/2006/relationships/oleObject" Target="embeddings/oleObject595.bin"/><Relationship Id="rId1666" Type="http://schemas.openxmlformats.org/officeDocument/2006/relationships/oleObject" Target="embeddings/oleObject802.bin"/><Relationship Id="rId1873" Type="http://schemas.openxmlformats.org/officeDocument/2006/relationships/image" Target="media/image953.png"/><Relationship Id="rId1319" Type="http://schemas.openxmlformats.org/officeDocument/2006/relationships/oleObject" Target="embeddings/oleObject640.bin"/><Relationship Id="rId1526" Type="http://schemas.openxmlformats.org/officeDocument/2006/relationships/image" Target="media/image771.wmf"/><Relationship Id="rId1733" Type="http://schemas.openxmlformats.org/officeDocument/2006/relationships/oleObject" Target="embeddings/oleObject824.bin"/><Relationship Id="rId1940" Type="http://schemas.openxmlformats.org/officeDocument/2006/relationships/image" Target="media/image988.wmf"/><Relationship Id="rId25" Type="http://schemas.openxmlformats.org/officeDocument/2006/relationships/image" Target="media/image12.wmf"/><Relationship Id="rId1800" Type="http://schemas.openxmlformats.org/officeDocument/2006/relationships/image" Target="media/image919.wmf"/><Relationship Id="rId174" Type="http://schemas.openxmlformats.org/officeDocument/2006/relationships/oleObject" Target="embeddings/oleObject66.bin"/><Relationship Id="rId381" Type="http://schemas.openxmlformats.org/officeDocument/2006/relationships/oleObject" Target="embeddings/oleObject168.bin"/><Relationship Id="rId241" Type="http://schemas.openxmlformats.org/officeDocument/2006/relationships/image" Target="media/image130.wmf"/><Relationship Id="rId479" Type="http://schemas.openxmlformats.org/officeDocument/2006/relationships/oleObject" Target="embeddings/oleObject219.bin"/><Relationship Id="rId686" Type="http://schemas.openxmlformats.org/officeDocument/2006/relationships/image" Target="media/image346.wmf"/><Relationship Id="rId893" Type="http://schemas.openxmlformats.org/officeDocument/2006/relationships/image" Target="media/image449.wmf"/><Relationship Id="rId339" Type="http://schemas.openxmlformats.org/officeDocument/2006/relationships/image" Target="media/image178.wmf"/><Relationship Id="rId546" Type="http://schemas.openxmlformats.org/officeDocument/2006/relationships/oleObject" Target="embeddings/oleObject249.bin"/><Relationship Id="rId753" Type="http://schemas.openxmlformats.org/officeDocument/2006/relationships/oleObject" Target="embeddings/oleObject356.bin"/><Relationship Id="rId1176" Type="http://schemas.openxmlformats.org/officeDocument/2006/relationships/oleObject" Target="embeddings/oleObject571.bin"/><Relationship Id="rId1383" Type="http://schemas.openxmlformats.org/officeDocument/2006/relationships/image" Target="media/image697.png"/><Relationship Id="rId101" Type="http://schemas.openxmlformats.org/officeDocument/2006/relationships/oleObject" Target="embeddings/oleObject46.bin"/><Relationship Id="rId406" Type="http://schemas.openxmlformats.org/officeDocument/2006/relationships/image" Target="media/image208.wmf"/><Relationship Id="rId960" Type="http://schemas.openxmlformats.org/officeDocument/2006/relationships/image" Target="media/image481.wmf"/><Relationship Id="rId1036" Type="http://schemas.openxmlformats.org/officeDocument/2006/relationships/image" Target="media/image520.wmf"/><Relationship Id="rId1243" Type="http://schemas.openxmlformats.org/officeDocument/2006/relationships/image" Target="media/image621.wmf"/><Relationship Id="rId1590" Type="http://schemas.openxmlformats.org/officeDocument/2006/relationships/oleObject" Target="embeddings/oleObject766.bin"/><Relationship Id="rId1688" Type="http://schemas.openxmlformats.org/officeDocument/2006/relationships/image" Target="media/image856.png"/><Relationship Id="rId1895" Type="http://schemas.openxmlformats.org/officeDocument/2006/relationships/oleObject" Target="embeddings/oleObject910.bin"/><Relationship Id="rId613" Type="http://schemas.openxmlformats.org/officeDocument/2006/relationships/image" Target="media/image317.png"/><Relationship Id="rId820" Type="http://schemas.openxmlformats.org/officeDocument/2006/relationships/image" Target="media/image414.wmf"/><Relationship Id="rId918" Type="http://schemas.openxmlformats.org/officeDocument/2006/relationships/oleObject" Target="embeddings/oleObject441.bin"/><Relationship Id="rId1450" Type="http://schemas.openxmlformats.org/officeDocument/2006/relationships/image" Target="media/image732.wmf"/><Relationship Id="rId1548" Type="http://schemas.openxmlformats.org/officeDocument/2006/relationships/image" Target="media/image782.png"/><Relationship Id="rId1755" Type="http://schemas.openxmlformats.org/officeDocument/2006/relationships/oleObject" Target="embeddings/oleObject835.bin"/><Relationship Id="rId1103" Type="http://schemas.openxmlformats.org/officeDocument/2006/relationships/image" Target="media/image552.wmf"/><Relationship Id="rId1310" Type="http://schemas.openxmlformats.org/officeDocument/2006/relationships/oleObject" Target="embeddings/oleObject637.bin"/><Relationship Id="rId1408" Type="http://schemas.openxmlformats.org/officeDocument/2006/relationships/oleObject" Target="embeddings/oleObject681.bin"/><Relationship Id="rId1962" Type="http://schemas.openxmlformats.org/officeDocument/2006/relationships/image" Target="media/image999.wmf"/><Relationship Id="rId47" Type="http://schemas.openxmlformats.org/officeDocument/2006/relationships/image" Target="media/image22.wmf"/><Relationship Id="rId1615" Type="http://schemas.openxmlformats.org/officeDocument/2006/relationships/image" Target="media/image821.wmf"/><Relationship Id="rId1822" Type="http://schemas.openxmlformats.org/officeDocument/2006/relationships/oleObject" Target="embeddings/oleObject873.bin"/><Relationship Id="rId196" Type="http://schemas.openxmlformats.org/officeDocument/2006/relationships/oleObject" Target="embeddings/oleObject76.bin"/><Relationship Id="rId263" Type="http://schemas.openxmlformats.org/officeDocument/2006/relationships/image" Target="media/image141.wmf"/><Relationship Id="rId470" Type="http://schemas.openxmlformats.org/officeDocument/2006/relationships/image" Target="media/image239.png"/><Relationship Id="rId123" Type="http://schemas.openxmlformats.org/officeDocument/2006/relationships/image" Target="media/image57.wmf"/><Relationship Id="rId330" Type="http://schemas.openxmlformats.org/officeDocument/2006/relationships/oleObject" Target="embeddings/oleObject144.bin"/><Relationship Id="rId568" Type="http://schemas.openxmlformats.org/officeDocument/2006/relationships/oleObject" Target="embeddings/oleObject260.bin"/><Relationship Id="rId775" Type="http://schemas.openxmlformats.org/officeDocument/2006/relationships/oleObject" Target="embeddings/oleObject367.bin"/><Relationship Id="rId982" Type="http://schemas.openxmlformats.org/officeDocument/2006/relationships/image" Target="media/image493.wmf"/><Relationship Id="rId1198" Type="http://schemas.openxmlformats.org/officeDocument/2006/relationships/oleObject" Target="embeddings/oleObject582.bin"/><Relationship Id="rId428" Type="http://schemas.openxmlformats.org/officeDocument/2006/relationships/image" Target="media/image216.wmf"/><Relationship Id="rId635" Type="http://schemas.openxmlformats.org/officeDocument/2006/relationships/image" Target="media/image329.wmf"/><Relationship Id="rId842" Type="http://schemas.openxmlformats.org/officeDocument/2006/relationships/oleObject" Target="embeddings/oleObject402.bin"/><Relationship Id="rId1058" Type="http://schemas.openxmlformats.org/officeDocument/2006/relationships/image" Target="media/image531.wmf"/><Relationship Id="rId1265" Type="http://schemas.openxmlformats.org/officeDocument/2006/relationships/image" Target="media/image633.wmf"/><Relationship Id="rId1472" Type="http://schemas.openxmlformats.org/officeDocument/2006/relationships/oleObject" Target="embeddings/oleObject712.bin"/><Relationship Id="rId702" Type="http://schemas.openxmlformats.org/officeDocument/2006/relationships/image" Target="media/image354.wmf"/><Relationship Id="rId1125" Type="http://schemas.openxmlformats.org/officeDocument/2006/relationships/image" Target="media/image563.wmf"/><Relationship Id="rId1332" Type="http://schemas.openxmlformats.org/officeDocument/2006/relationships/image" Target="media/image670.wmf"/><Relationship Id="rId1777" Type="http://schemas.openxmlformats.org/officeDocument/2006/relationships/oleObject" Target="embeddings/oleObject848.bin"/><Relationship Id="rId1984" Type="http://schemas.openxmlformats.org/officeDocument/2006/relationships/image" Target="media/image1010.wmf"/><Relationship Id="rId69" Type="http://schemas.openxmlformats.org/officeDocument/2006/relationships/image" Target="media/image32.wmf"/><Relationship Id="rId1637" Type="http://schemas.openxmlformats.org/officeDocument/2006/relationships/image" Target="media/image832.wmf"/><Relationship Id="rId1844" Type="http://schemas.openxmlformats.org/officeDocument/2006/relationships/oleObject" Target="embeddings/oleObject886.bin"/><Relationship Id="rId1704" Type="http://schemas.openxmlformats.org/officeDocument/2006/relationships/image" Target="media/image872.png"/><Relationship Id="rId285" Type="http://schemas.openxmlformats.org/officeDocument/2006/relationships/image" Target="media/image152.wmf"/><Relationship Id="rId1911" Type="http://schemas.openxmlformats.org/officeDocument/2006/relationships/oleObject" Target="embeddings/oleObject918.bin"/><Relationship Id="rId492" Type="http://schemas.openxmlformats.org/officeDocument/2006/relationships/image" Target="media/image252.wmf"/><Relationship Id="rId797" Type="http://schemas.openxmlformats.org/officeDocument/2006/relationships/oleObject" Target="embeddings/oleObject379.bin"/><Relationship Id="rId145" Type="http://schemas.openxmlformats.org/officeDocument/2006/relationships/image" Target="media/image71.png"/><Relationship Id="rId352" Type="http://schemas.openxmlformats.org/officeDocument/2006/relationships/oleObject" Target="embeddings/oleObject155.bin"/><Relationship Id="rId1287" Type="http://schemas.openxmlformats.org/officeDocument/2006/relationships/image" Target="media/image644.png"/><Relationship Id="rId212" Type="http://schemas.openxmlformats.org/officeDocument/2006/relationships/oleObject" Target="embeddings/oleObject84.bin"/><Relationship Id="rId657" Type="http://schemas.openxmlformats.org/officeDocument/2006/relationships/oleObject" Target="embeddings/oleObject310.bin"/><Relationship Id="rId864" Type="http://schemas.openxmlformats.org/officeDocument/2006/relationships/image" Target="media/image435.wmf"/><Relationship Id="rId1494" Type="http://schemas.openxmlformats.org/officeDocument/2006/relationships/image" Target="media/image755.wmf"/><Relationship Id="rId1799" Type="http://schemas.openxmlformats.org/officeDocument/2006/relationships/oleObject" Target="embeddings/oleObject861.bin"/><Relationship Id="rId517" Type="http://schemas.openxmlformats.org/officeDocument/2006/relationships/oleObject" Target="embeddings/oleObject238.bin"/><Relationship Id="rId724" Type="http://schemas.openxmlformats.org/officeDocument/2006/relationships/oleObject" Target="embeddings/oleObject340.bin"/><Relationship Id="rId931" Type="http://schemas.openxmlformats.org/officeDocument/2006/relationships/image" Target="media/image468.wmf"/><Relationship Id="rId1147" Type="http://schemas.openxmlformats.org/officeDocument/2006/relationships/image" Target="media/image574.wmf"/><Relationship Id="rId1354" Type="http://schemas.openxmlformats.org/officeDocument/2006/relationships/oleObject" Target="embeddings/oleObject656.bin"/><Relationship Id="rId1561" Type="http://schemas.openxmlformats.org/officeDocument/2006/relationships/image" Target="media/image789.wmf"/><Relationship Id="rId60" Type="http://schemas.openxmlformats.org/officeDocument/2006/relationships/oleObject" Target="embeddings/oleObject26.bin"/><Relationship Id="rId1007" Type="http://schemas.openxmlformats.org/officeDocument/2006/relationships/oleObject" Target="embeddings/oleObject485.bin"/><Relationship Id="rId1214" Type="http://schemas.openxmlformats.org/officeDocument/2006/relationships/oleObject" Target="embeddings/oleObject591.bin"/><Relationship Id="rId1421" Type="http://schemas.openxmlformats.org/officeDocument/2006/relationships/oleObject" Target="embeddings/oleObject688.bin"/><Relationship Id="rId1659" Type="http://schemas.openxmlformats.org/officeDocument/2006/relationships/image" Target="media/image843.wmf"/><Relationship Id="rId1866" Type="http://schemas.openxmlformats.org/officeDocument/2006/relationships/oleObject" Target="embeddings/oleObject897.bin"/><Relationship Id="rId1519" Type="http://schemas.openxmlformats.org/officeDocument/2006/relationships/oleObject" Target="embeddings/oleObject734.bin"/><Relationship Id="rId1726" Type="http://schemas.openxmlformats.org/officeDocument/2006/relationships/image" Target="media/image888.wmf"/><Relationship Id="rId1933" Type="http://schemas.openxmlformats.org/officeDocument/2006/relationships/oleObject" Target="embeddings/oleObject928.bin"/><Relationship Id="rId18" Type="http://schemas.openxmlformats.org/officeDocument/2006/relationships/oleObject" Target="embeddings/oleObject3.bin"/><Relationship Id="rId167" Type="http://schemas.openxmlformats.org/officeDocument/2006/relationships/image" Target="media/image91.wmf"/><Relationship Id="rId374" Type="http://schemas.openxmlformats.org/officeDocument/2006/relationships/image" Target="media/image196.wmf"/><Relationship Id="rId581" Type="http://schemas.openxmlformats.org/officeDocument/2006/relationships/oleObject" Target="embeddings/oleObject267.bin"/><Relationship Id="rId234" Type="http://schemas.openxmlformats.org/officeDocument/2006/relationships/oleObject" Target="embeddings/oleObject95.bin"/><Relationship Id="rId679" Type="http://schemas.openxmlformats.org/officeDocument/2006/relationships/image" Target="media/image342.png"/><Relationship Id="rId886" Type="http://schemas.openxmlformats.org/officeDocument/2006/relationships/image" Target="media/image446.wmf"/><Relationship Id="rId2" Type="http://schemas.openxmlformats.org/officeDocument/2006/relationships/numbering" Target="numbering.xml"/><Relationship Id="rId441" Type="http://schemas.openxmlformats.org/officeDocument/2006/relationships/image" Target="media/image222.wmf"/><Relationship Id="rId539" Type="http://schemas.openxmlformats.org/officeDocument/2006/relationships/oleObject" Target="embeddings/oleObject246.bin"/><Relationship Id="rId746" Type="http://schemas.openxmlformats.org/officeDocument/2006/relationships/oleObject" Target="embeddings/oleObject352.bin"/><Relationship Id="rId1071" Type="http://schemas.openxmlformats.org/officeDocument/2006/relationships/oleObject" Target="embeddings/oleObject517.bin"/><Relationship Id="rId1169" Type="http://schemas.openxmlformats.org/officeDocument/2006/relationships/image" Target="media/image586.wmf"/><Relationship Id="rId1376" Type="http://schemas.openxmlformats.org/officeDocument/2006/relationships/oleObject" Target="embeddings/oleObject666.bin"/><Relationship Id="rId1583" Type="http://schemas.openxmlformats.org/officeDocument/2006/relationships/image" Target="media/image803.wmf"/><Relationship Id="rId301" Type="http://schemas.openxmlformats.org/officeDocument/2006/relationships/image" Target="media/image160.wmf"/><Relationship Id="rId953" Type="http://schemas.openxmlformats.org/officeDocument/2006/relationships/oleObject" Target="embeddings/oleObject458.bin"/><Relationship Id="rId1029" Type="http://schemas.openxmlformats.org/officeDocument/2006/relationships/oleObject" Target="embeddings/oleObject496.bin"/><Relationship Id="rId1236" Type="http://schemas.openxmlformats.org/officeDocument/2006/relationships/oleObject" Target="embeddings/oleObject603.bin"/><Relationship Id="rId1790" Type="http://schemas.openxmlformats.org/officeDocument/2006/relationships/image" Target="media/image914.wmf"/><Relationship Id="rId1888" Type="http://schemas.openxmlformats.org/officeDocument/2006/relationships/image" Target="media/image961.wmf"/><Relationship Id="rId82" Type="http://schemas.openxmlformats.org/officeDocument/2006/relationships/oleObject" Target="embeddings/oleObject37.bin"/><Relationship Id="rId606" Type="http://schemas.openxmlformats.org/officeDocument/2006/relationships/image" Target="media/image313.png"/><Relationship Id="rId813" Type="http://schemas.openxmlformats.org/officeDocument/2006/relationships/oleObject" Target="embeddings/oleObject387.bin"/><Relationship Id="rId1443" Type="http://schemas.openxmlformats.org/officeDocument/2006/relationships/oleObject" Target="embeddings/oleObject698.bin"/><Relationship Id="rId1650" Type="http://schemas.openxmlformats.org/officeDocument/2006/relationships/oleObject" Target="embeddings/oleObject794.bin"/><Relationship Id="rId1748" Type="http://schemas.openxmlformats.org/officeDocument/2006/relationships/image" Target="media/image899.wmf"/><Relationship Id="rId1303" Type="http://schemas.openxmlformats.org/officeDocument/2006/relationships/oleObject" Target="embeddings/oleObject633.bin"/><Relationship Id="rId1510" Type="http://schemas.openxmlformats.org/officeDocument/2006/relationships/image" Target="media/image763.wmf"/><Relationship Id="rId1955" Type="http://schemas.openxmlformats.org/officeDocument/2006/relationships/oleObject" Target="embeddings/oleObject939.bin"/><Relationship Id="rId1608" Type="http://schemas.openxmlformats.org/officeDocument/2006/relationships/oleObject" Target="embeddings/oleObject773.bin"/><Relationship Id="rId1815" Type="http://schemas.openxmlformats.org/officeDocument/2006/relationships/oleObject" Target="embeddings/oleObject869.bin"/><Relationship Id="rId189" Type="http://schemas.openxmlformats.org/officeDocument/2006/relationships/image" Target="media/image104.wmf"/><Relationship Id="rId396" Type="http://schemas.openxmlformats.org/officeDocument/2006/relationships/image" Target="media/image206.wmf"/><Relationship Id="rId256" Type="http://schemas.openxmlformats.org/officeDocument/2006/relationships/oleObject" Target="embeddings/oleObject106.bin"/><Relationship Id="rId463" Type="http://schemas.openxmlformats.org/officeDocument/2006/relationships/image" Target="media/image235.wmf"/><Relationship Id="rId670" Type="http://schemas.openxmlformats.org/officeDocument/2006/relationships/image" Target="media/image338.wmf"/><Relationship Id="rId1093" Type="http://schemas.openxmlformats.org/officeDocument/2006/relationships/oleObject" Target="embeddings/oleObject529.bin"/><Relationship Id="rId116" Type="http://schemas.openxmlformats.org/officeDocument/2006/relationships/footer" Target="footer2.xml"/><Relationship Id="rId323" Type="http://schemas.openxmlformats.org/officeDocument/2006/relationships/oleObject" Target="embeddings/oleObject139.bin"/><Relationship Id="rId530" Type="http://schemas.openxmlformats.org/officeDocument/2006/relationships/image" Target="media/image274.wmf"/><Relationship Id="rId768" Type="http://schemas.openxmlformats.org/officeDocument/2006/relationships/image" Target="media/image389.wmf"/><Relationship Id="rId975" Type="http://schemas.openxmlformats.org/officeDocument/2006/relationships/oleObject" Target="embeddings/oleObject470.bin"/><Relationship Id="rId1160" Type="http://schemas.openxmlformats.org/officeDocument/2006/relationships/oleObject" Target="embeddings/oleObject563.bin"/><Relationship Id="rId1398" Type="http://schemas.openxmlformats.org/officeDocument/2006/relationships/oleObject" Target="embeddings/oleObject676.bin"/><Relationship Id="rId628" Type="http://schemas.openxmlformats.org/officeDocument/2006/relationships/oleObject" Target="embeddings/oleObject286.bin"/><Relationship Id="rId835" Type="http://schemas.openxmlformats.org/officeDocument/2006/relationships/oleObject" Target="embeddings/oleObject398.bin"/><Relationship Id="rId1258" Type="http://schemas.openxmlformats.org/officeDocument/2006/relationships/image" Target="media/image630.wmf"/><Relationship Id="rId1465" Type="http://schemas.openxmlformats.org/officeDocument/2006/relationships/oleObject" Target="embeddings/oleObject709.bin"/><Relationship Id="rId1672" Type="http://schemas.openxmlformats.org/officeDocument/2006/relationships/oleObject" Target="embeddings/oleObject806.bin"/><Relationship Id="rId1020" Type="http://schemas.openxmlformats.org/officeDocument/2006/relationships/image" Target="media/image512.wmf"/><Relationship Id="rId1118" Type="http://schemas.openxmlformats.org/officeDocument/2006/relationships/oleObject" Target="embeddings/oleObject542.bin"/><Relationship Id="rId1325" Type="http://schemas.openxmlformats.org/officeDocument/2006/relationships/oleObject" Target="embeddings/oleObject643.bin"/><Relationship Id="rId1532" Type="http://schemas.openxmlformats.org/officeDocument/2006/relationships/image" Target="media/image774.wmf"/><Relationship Id="rId1977" Type="http://schemas.openxmlformats.org/officeDocument/2006/relationships/oleObject" Target="embeddings/oleObject950.bin"/><Relationship Id="rId902" Type="http://schemas.openxmlformats.org/officeDocument/2006/relationships/oleObject" Target="embeddings/oleObject433.bin"/><Relationship Id="rId1837" Type="http://schemas.openxmlformats.org/officeDocument/2006/relationships/oleObject" Target="embeddings/oleObject881.bin"/><Relationship Id="rId31" Type="http://schemas.openxmlformats.org/officeDocument/2006/relationships/oleObject" Target="embeddings/oleObject10.bin"/><Relationship Id="rId180" Type="http://schemas.openxmlformats.org/officeDocument/2006/relationships/image" Target="media/image99.wmf"/><Relationship Id="rId278" Type="http://schemas.openxmlformats.org/officeDocument/2006/relationships/oleObject" Target="embeddings/oleObject117.bin"/><Relationship Id="rId1904" Type="http://schemas.openxmlformats.org/officeDocument/2006/relationships/image" Target="media/image969.wmf"/><Relationship Id="rId485" Type="http://schemas.openxmlformats.org/officeDocument/2006/relationships/oleObject" Target="embeddings/oleObject222.bin"/><Relationship Id="rId692" Type="http://schemas.openxmlformats.org/officeDocument/2006/relationships/image" Target="media/image349.wmf"/><Relationship Id="rId138" Type="http://schemas.openxmlformats.org/officeDocument/2006/relationships/oleObject" Target="embeddings/oleObject61.bin"/><Relationship Id="rId345" Type="http://schemas.openxmlformats.org/officeDocument/2006/relationships/image" Target="media/image181.wmf"/><Relationship Id="rId552" Type="http://schemas.openxmlformats.org/officeDocument/2006/relationships/oleObject" Target="embeddings/oleObject252.bin"/><Relationship Id="rId997" Type="http://schemas.openxmlformats.org/officeDocument/2006/relationships/oleObject" Target="embeddings/oleObject480.bin"/><Relationship Id="rId1182" Type="http://schemas.openxmlformats.org/officeDocument/2006/relationships/image" Target="media/image592.wmf"/><Relationship Id="rId205" Type="http://schemas.openxmlformats.org/officeDocument/2006/relationships/image" Target="media/image112.wmf"/><Relationship Id="rId412" Type="http://schemas.openxmlformats.org/officeDocument/2006/relationships/image" Target="media/image210.wmf"/><Relationship Id="rId857" Type="http://schemas.openxmlformats.org/officeDocument/2006/relationships/oleObject" Target="embeddings/oleObject410.bin"/><Relationship Id="rId1042" Type="http://schemas.openxmlformats.org/officeDocument/2006/relationships/image" Target="media/image523.wmf"/><Relationship Id="rId1487" Type="http://schemas.openxmlformats.org/officeDocument/2006/relationships/image" Target="media/image752.wmf"/><Relationship Id="rId1694" Type="http://schemas.openxmlformats.org/officeDocument/2006/relationships/image" Target="media/image862.png"/><Relationship Id="rId717" Type="http://schemas.openxmlformats.org/officeDocument/2006/relationships/image" Target="media/image364.png"/><Relationship Id="rId924" Type="http://schemas.openxmlformats.org/officeDocument/2006/relationships/oleObject" Target="embeddings/oleObject444.bin"/><Relationship Id="rId1347" Type="http://schemas.openxmlformats.org/officeDocument/2006/relationships/image" Target="media/image678.wmf"/><Relationship Id="rId1554" Type="http://schemas.openxmlformats.org/officeDocument/2006/relationships/oleObject" Target="embeddings/oleObject751.bin"/><Relationship Id="rId1761" Type="http://schemas.openxmlformats.org/officeDocument/2006/relationships/image" Target="media/image905.wmf"/><Relationship Id="rId53" Type="http://schemas.openxmlformats.org/officeDocument/2006/relationships/oleObject" Target="embeddings/oleObject22.bin"/><Relationship Id="rId1207" Type="http://schemas.openxmlformats.org/officeDocument/2006/relationships/oleObject" Target="embeddings/oleObject587.bin"/><Relationship Id="rId1414" Type="http://schemas.openxmlformats.org/officeDocument/2006/relationships/image" Target="media/image713.wmf"/><Relationship Id="rId1621" Type="http://schemas.openxmlformats.org/officeDocument/2006/relationships/image" Target="media/image824.wmf"/><Relationship Id="rId1859" Type="http://schemas.openxmlformats.org/officeDocument/2006/relationships/image" Target="media/image946.wmf"/><Relationship Id="rId1719" Type="http://schemas.openxmlformats.org/officeDocument/2006/relationships/oleObject" Target="embeddings/oleObject817.bin"/><Relationship Id="rId1926" Type="http://schemas.openxmlformats.org/officeDocument/2006/relationships/image" Target="media/image981.wmf"/><Relationship Id="rId367" Type="http://schemas.openxmlformats.org/officeDocument/2006/relationships/image" Target="media/image192.wmf"/><Relationship Id="rId574" Type="http://schemas.openxmlformats.org/officeDocument/2006/relationships/image" Target="media/image296.wmf"/><Relationship Id="rId227" Type="http://schemas.openxmlformats.org/officeDocument/2006/relationships/image" Target="media/image123.wmf"/><Relationship Id="rId781" Type="http://schemas.openxmlformats.org/officeDocument/2006/relationships/oleObject" Target="embeddings/oleObject370.bin"/><Relationship Id="rId879" Type="http://schemas.openxmlformats.org/officeDocument/2006/relationships/oleObject" Target="embeddings/oleObject421.bin"/><Relationship Id="rId434" Type="http://schemas.openxmlformats.org/officeDocument/2006/relationships/image" Target="media/image219.wmf"/><Relationship Id="rId641" Type="http://schemas.openxmlformats.org/officeDocument/2006/relationships/oleObject" Target="embeddings/oleObject295.bin"/><Relationship Id="rId739" Type="http://schemas.openxmlformats.org/officeDocument/2006/relationships/oleObject" Target="embeddings/oleObject348.bin"/><Relationship Id="rId1064" Type="http://schemas.openxmlformats.org/officeDocument/2006/relationships/image" Target="media/image534.wmf"/><Relationship Id="rId1271" Type="http://schemas.openxmlformats.org/officeDocument/2006/relationships/oleObject" Target="embeddings/oleObject619.bin"/><Relationship Id="rId1369" Type="http://schemas.openxmlformats.org/officeDocument/2006/relationships/image" Target="media/image690.wmf"/><Relationship Id="rId1576" Type="http://schemas.openxmlformats.org/officeDocument/2006/relationships/oleObject" Target="embeddings/oleObject759.bin"/><Relationship Id="rId501" Type="http://schemas.openxmlformats.org/officeDocument/2006/relationships/oleObject" Target="embeddings/oleObject230.bin"/><Relationship Id="rId946" Type="http://schemas.openxmlformats.org/officeDocument/2006/relationships/image" Target="media/image475.wmf"/><Relationship Id="rId1131" Type="http://schemas.openxmlformats.org/officeDocument/2006/relationships/image" Target="media/image566.wmf"/><Relationship Id="rId1229" Type="http://schemas.openxmlformats.org/officeDocument/2006/relationships/image" Target="media/image613.wmf"/><Relationship Id="rId1783" Type="http://schemas.openxmlformats.org/officeDocument/2006/relationships/image" Target="media/image912.wmf"/><Relationship Id="rId1990" Type="http://schemas.openxmlformats.org/officeDocument/2006/relationships/image" Target="media/image1013.wmf"/><Relationship Id="rId75" Type="http://schemas.openxmlformats.org/officeDocument/2006/relationships/image" Target="media/image35.wmf"/><Relationship Id="rId806" Type="http://schemas.openxmlformats.org/officeDocument/2006/relationships/image" Target="media/image407.wmf"/><Relationship Id="rId1436" Type="http://schemas.openxmlformats.org/officeDocument/2006/relationships/image" Target="media/image723.png"/><Relationship Id="rId1643" Type="http://schemas.openxmlformats.org/officeDocument/2006/relationships/image" Target="media/image835.wmf"/><Relationship Id="rId1850" Type="http://schemas.openxmlformats.org/officeDocument/2006/relationships/oleObject" Target="embeddings/oleObject889.bin"/><Relationship Id="rId1503" Type="http://schemas.openxmlformats.org/officeDocument/2006/relationships/oleObject" Target="embeddings/oleObject726.bin"/><Relationship Id="rId1710" Type="http://schemas.openxmlformats.org/officeDocument/2006/relationships/image" Target="media/image878.png"/><Relationship Id="rId1948" Type="http://schemas.openxmlformats.org/officeDocument/2006/relationships/image" Target="media/image992.wmf"/></Relationships>
</file>

<file path=word/_rels/footnotes.xml.rels><?xml version="1.0" encoding="UTF-8" standalone="yes"?>
<Relationships xmlns="http://schemas.openxmlformats.org/package/2006/relationships"><Relationship Id="rId3" Type="http://schemas.openxmlformats.org/officeDocument/2006/relationships/hyperlink" Target="http://commons.wikimedia.org/wiki/File:Alaska_Crude_Oil_Production.PNG" TargetMode="External"/><Relationship Id="rId2" Type="http://schemas.openxmlformats.org/officeDocument/2006/relationships/hyperlink" Target="https://pe.usps.com/text/dmm300/Notice123.htm" TargetMode="External"/><Relationship Id="rId1" Type="http://schemas.openxmlformats.org/officeDocument/2006/relationships/hyperlink" Target="http://en.wikipedia.org/wiki/Tree" TargetMode="External"/><Relationship Id="rId4" Type="http://schemas.openxmlformats.org/officeDocument/2006/relationships/hyperlink" Target="https://www.pierce.ctc.edu/dist/tuition/ref/files/0910_tuition_rate.pdf"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rlip_000\Dropbox\Precalc%20Book\Edition%202.0\Formats2.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0F22273-ECAF-45A0-AFC2-66976DE223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Formats2.dotx</Template>
  <TotalTime>118</TotalTime>
  <Pages>100</Pages>
  <Words>19290</Words>
  <Characters>109953</Characters>
  <Application>Microsoft Office Word</Application>
  <DocSecurity>0</DocSecurity>
  <Lines>916</Lines>
  <Paragraphs>257</Paragraphs>
  <ScaleCrop>false</ScaleCrop>
  <HeadingPairs>
    <vt:vector size="2" baseType="variant">
      <vt:variant>
        <vt:lpstr>Title</vt:lpstr>
      </vt:variant>
      <vt:variant>
        <vt:i4>1</vt:i4>
      </vt:variant>
    </vt:vector>
  </HeadingPairs>
  <TitlesOfParts>
    <vt:vector size="1" baseType="lpstr">
      <vt:lpstr>Chapter 1: Functions</vt:lpstr>
    </vt:vector>
  </TitlesOfParts>
  <Company>Pierce College</Company>
  <LinksUpToDate>false</LinksUpToDate>
  <CharactersWithSpaces>128986</CharactersWithSpaces>
  <SharedDoc>false</SharedDoc>
  <HLinks>
    <vt:vector size="126" baseType="variant">
      <vt:variant>
        <vt:i4>3342358</vt:i4>
      </vt:variant>
      <vt:variant>
        <vt:i4>546</vt:i4>
      </vt:variant>
      <vt:variant>
        <vt:i4>0</vt:i4>
      </vt:variant>
      <vt:variant>
        <vt:i4>5</vt:i4>
      </vt:variant>
      <vt:variant>
        <vt:lpwstr>http://upload.wikimedia.org/wikipedia/commons/9/95/World_population_increase_history.png</vt:lpwstr>
      </vt:variant>
      <vt:variant>
        <vt:lpwstr/>
      </vt:variant>
      <vt:variant>
        <vt:i4>2031675</vt:i4>
      </vt:variant>
      <vt:variant>
        <vt:i4>32</vt:i4>
      </vt:variant>
      <vt:variant>
        <vt:i4>0</vt:i4>
      </vt:variant>
      <vt:variant>
        <vt:i4>5</vt:i4>
      </vt:variant>
      <vt:variant>
        <vt:lpwstr/>
      </vt:variant>
      <vt:variant>
        <vt:lpwstr>_Toc299028294</vt:lpwstr>
      </vt:variant>
      <vt:variant>
        <vt:i4>2031675</vt:i4>
      </vt:variant>
      <vt:variant>
        <vt:i4>26</vt:i4>
      </vt:variant>
      <vt:variant>
        <vt:i4>0</vt:i4>
      </vt:variant>
      <vt:variant>
        <vt:i4>5</vt:i4>
      </vt:variant>
      <vt:variant>
        <vt:lpwstr/>
      </vt:variant>
      <vt:variant>
        <vt:lpwstr>_Toc299028292</vt:lpwstr>
      </vt:variant>
      <vt:variant>
        <vt:i4>2031675</vt:i4>
      </vt:variant>
      <vt:variant>
        <vt:i4>20</vt:i4>
      </vt:variant>
      <vt:variant>
        <vt:i4>0</vt:i4>
      </vt:variant>
      <vt:variant>
        <vt:i4>5</vt:i4>
      </vt:variant>
      <vt:variant>
        <vt:lpwstr/>
      </vt:variant>
      <vt:variant>
        <vt:lpwstr>_Toc299028290</vt:lpwstr>
      </vt:variant>
      <vt:variant>
        <vt:i4>1966139</vt:i4>
      </vt:variant>
      <vt:variant>
        <vt:i4>14</vt:i4>
      </vt:variant>
      <vt:variant>
        <vt:i4>0</vt:i4>
      </vt:variant>
      <vt:variant>
        <vt:i4>5</vt:i4>
      </vt:variant>
      <vt:variant>
        <vt:lpwstr/>
      </vt:variant>
      <vt:variant>
        <vt:lpwstr>_Toc299028288</vt:lpwstr>
      </vt:variant>
      <vt:variant>
        <vt:i4>1966139</vt:i4>
      </vt:variant>
      <vt:variant>
        <vt:i4>8</vt:i4>
      </vt:variant>
      <vt:variant>
        <vt:i4>0</vt:i4>
      </vt:variant>
      <vt:variant>
        <vt:i4>5</vt:i4>
      </vt:variant>
      <vt:variant>
        <vt:lpwstr/>
      </vt:variant>
      <vt:variant>
        <vt:lpwstr>_Toc299028286</vt:lpwstr>
      </vt:variant>
      <vt:variant>
        <vt:i4>1966139</vt:i4>
      </vt:variant>
      <vt:variant>
        <vt:i4>2</vt:i4>
      </vt:variant>
      <vt:variant>
        <vt:i4>0</vt:i4>
      </vt:variant>
      <vt:variant>
        <vt:i4>5</vt:i4>
      </vt:variant>
      <vt:variant>
        <vt:lpwstr/>
      </vt:variant>
      <vt:variant>
        <vt:lpwstr>_Toc299028284</vt:lpwstr>
      </vt:variant>
      <vt:variant>
        <vt:i4>6881400</vt:i4>
      </vt:variant>
      <vt:variant>
        <vt:i4>9</vt:i4>
      </vt:variant>
      <vt:variant>
        <vt:i4>0</vt:i4>
      </vt:variant>
      <vt:variant>
        <vt:i4>5</vt:i4>
      </vt:variant>
      <vt:variant>
        <vt:lpwstr>https://www.pierce.ctc.edu/dist/tuition/ref/files/0910_tuition_rate.pdf</vt:lpwstr>
      </vt:variant>
      <vt:variant>
        <vt:lpwstr/>
      </vt:variant>
      <vt:variant>
        <vt:i4>5505083</vt:i4>
      </vt:variant>
      <vt:variant>
        <vt:i4>6</vt:i4>
      </vt:variant>
      <vt:variant>
        <vt:i4>0</vt:i4>
      </vt:variant>
      <vt:variant>
        <vt:i4>5</vt:i4>
      </vt:variant>
      <vt:variant>
        <vt:lpwstr>http://commons.wikimedia.org/wiki/File:Alaska_Crude_Oil_Production.PNG</vt:lpwstr>
      </vt:variant>
      <vt:variant>
        <vt:lpwstr/>
      </vt:variant>
      <vt:variant>
        <vt:i4>8192035</vt:i4>
      </vt:variant>
      <vt:variant>
        <vt:i4>3</vt:i4>
      </vt:variant>
      <vt:variant>
        <vt:i4>0</vt:i4>
      </vt:variant>
      <vt:variant>
        <vt:i4>5</vt:i4>
      </vt:variant>
      <vt:variant>
        <vt:lpwstr>http://www.usps.com/prices/first-class-mail-prices.htm</vt:lpwstr>
      </vt:variant>
      <vt:variant>
        <vt:lpwstr/>
      </vt:variant>
      <vt:variant>
        <vt:i4>917575</vt:i4>
      </vt:variant>
      <vt:variant>
        <vt:i4>0</vt:i4>
      </vt:variant>
      <vt:variant>
        <vt:i4>0</vt:i4>
      </vt:variant>
      <vt:variant>
        <vt:i4>5</vt:i4>
      </vt:variant>
      <vt:variant>
        <vt:lpwstr>http://en.wikipedia.org/wiki/Tree</vt:lpwstr>
      </vt:variant>
      <vt:variant>
        <vt:lpwstr/>
      </vt:variant>
      <vt:variant>
        <vt:i4>3014775</vt:i4>
      </vt:variant>
      <vt:variant>
        <vt:i4>-1</vt:i4>
      </vt:variant>
      <vt:variant>
        <vt:i4>1372</vt:i4>
      </vt:variant>
      <vt:variant>
        <vt:i4>1</vt:i4>
      </vt:variant>
      <vt:variant>
        <vt:lpwstr>http://www.wamap.org/filter/graph/imgs/a75e21b86f355cd0a8070da010a3a453.png</vt:lpwstr>
      </vt:variant>
      <vt:variant>
        <vt:lpwstr/>
      </vt:variant>
      <vt:variant>
        <vt:i4>2162733</vt:i4>
      </vt:variant>
      <vt:variant>
        <vt:i4>-1</vt:i4>
      </vt:variant>
      <vt:variant>
        <vt:i4>1371</vt:i4>
      </vt:variant>
      <vt:variant>
        <vt:i4>1</vt:i4>
      </vt:variant>
      <vt:variant>
        <vt:lpwstr>http://www.wamap.org/filter/graph/imgs/2a5a16b82dc4ae8d66ea28092d51f674.png</vt:lpwstr>
      </vt:variant>
      <vt:variant>
        <vt:lpwstr/>
      </vt:variant>
      <vt:variant>
        <vt:i4>7798896</vt:i4>
      </vt:variant>
      <vt:variant>
        <vt:i4>-1</vt:i4>
      </vt:variant>
      <vt:variant>
        <vt:i4>1369</vt:i4>
      </vt:variant>
      <vt:variant>
        <vt:i4>1</vt:i4>
      </vt:variant>
      <vt:variant>
        <vt:lpwstr>http://www.wamap.org/filter/graph/imgs/6c1ae6c0fda78b8de882114d4e9e88f5.png</vt:lpwstr>
      </vt:variant>
      <vt:variant>
        <vt:lpwstr/>
      </vt:variant>
      <vt:variant>
        <vt:i4>2752630</vt:i4>
      </vt:variant>
      <vt:variant>
        <vt:i4>-1</vt:i4>
      </vt:variant>
      <vt:variant>
        <vt:i4>1368</vt:i4>
      </vt:variant>
      <vt:variant>
        <vt:i4>1</vt:i4>
      </vt:variant>
      <vt:variant>
        <vt:lpwstr>http://www.wamap.org/filter/graph/imgs/388e03418e6e01a25321d7c53e613964.png</vt:lpwstr>
      </vt:variant>
      <vt:variant>
        <vt:lpwstr/>
      </vt:variant>
      <vt:variant>
        <vt:i4>7929971</vt:i4>
      </vt:variant>
      <vt:variant>
        <vt:i4>-1</vt:i4>
      </vt:variant>
      <vt:variant>
        <vt:i4>1373</vt:i4>
      </vt:variant>
      <vt:variant>
        <vt:i4>1</vt:i4>
      </vt:variant>
      <vt:variant>
        <vt:lpwstr>http://www.wamap.org/filter/graph/imgs/f11c22c391f1a77189ec7d7eb94bc3df.png</vt:lpwstr>
      </vt:variant>
      <vt:variant>
        <vt:lpwstr/>
      </vt:variant>
      <vt:variant>
        <vt:i4>2228256</vt:i4>
      </vt:variant>
      <vt:variant>
        <vt:i4>-1</vt:i4>
      </vt:variant>
      <vt:variant>
        <vt:i4>1361</vt:i4>
      </vt:variant>
      <vt:variant>
        <vt:i4>1</vt:i4>
      </vt:variant>
      <vt:variant>
        <vt:lpwstr>http://www.wamap.org/filter/graph/imgs/d879dd832d7c34f45b067fc1f4001411.png</vt:lpwstr>
      </vt:variant>
      <vt:variant>
        <vt:lpwstr/>
      </vt:variant>
      <vt:variant>
        <vt:i4>7405694</vt:i4>
      </vt:variant>
      <vt:variant>
        <vt:i4>-1</vt:i4>
      </vt:variant>
      <vt:variant>
        <vt:i4>1370</vt:i4>
      </vt:variant>
      <vt:variant>
        <vt:i4>1</vt:i4>
      </vt:variant>
      <vt:variant>
        <vt:lpwstr>http://www.wamap.org/filter/graph/imgs/41bd659897759d01d565b5abc1c9eda9.png</vt:lpwstr>
      </vt:variant>
      <vt:variant>
        <vt:lpwstr/>
      </vt:variant>
      <vt:variant>
        <vt:i4>2752545</vt:i4>
      </vt:variant>
      <vt:variant>
        <vt:i4>-1</vt:i4>
      </vt:variant>
      <vt:variant>
        <vt:i4>1365</vt:i4>
      </vt:variant>
      <vt:variant>
        <vt:i4>1</vt:i4>
      </vt:variant>
      <vt:variant>
        <vt:lpwstr>http://www.wamap.org/filter/graph/imgs/a63762145a1a0e7d50cf4c22204b3bcc.png</vt:lpwstr>
      </vt:variant>
      <vt:variant>
        <vt:lpwstr/>
      </vt:variant>
      <vt:variant>
        <vt:i4>2359414</vt:i4>
      </vt:variant>
      <vt:variant>
        <vt:i4>-1</vt:i4>
      </vt:variant>
      <vt:variant>
        <vt:i4>1383</vt:i4>
      </vt:variant>
      <vt:variant>
        <vt:i4>1</vt:i4>
      </vt:variant>
      <vt:variant>
        <vt:lpwstr>http://www.wamap.org/filter/graph/imgs/935a79a0b5a54244ae5d90c9dd85d918.png</vt:lpwstr>
      </vt:variant>
      <vt:variant>
        <vt:lpwstr/>
      </vt:variant>
      <vt:variant>
        <vt:i4>2687013</vt:i4>
      </vt:variant>
      <vt:variant>
        <vt:i4>-1</vt:i4>
      </vt:variant>
      <vt:variant>
        <vt:i4>1388</vt:i4>
      </vt:variant>
      <vt:variant>
        <vt:i4>1</vt:i4>
      </vt:variant>
      <vt:variant>
        <vt:lpwstr>http://www.wamap.org/filter/graph/imgs/e550d3d3c64e7f7d67f51adc52fe3f13.png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Chapter 1: Functions</dc:title>
  <dc:creator>Pierce College</dc:creator>
  <cp:lastModifiedBy> </cp:lastModifiedBy>
  <cp:revision>26</cp:revision>
  <cp:lastPrinted>2017-05-30T06:07:00Z</cp:lastPrinted>
  <dcterms:created xsi:type="dcterms:W3CDTF">2019-10-05T18:45:00Z</dcterms:created>
  <dcterms:modified xsi:type="dcterms:W3CDTF">2022-07-07T21:15:00Z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P_HTMLDest">
    <vt:lpwstr>C:\Users\drlip_000\Dropbox\Precalc Book\Edition 1.4\html\Chapter 1.htm</vt:lpwstr>
  </property>
  <property fmtid="{D5CDD505-2E9C-101B-9397-08002B2CF9AE}" pid="3" name="MP_MathMLTarget">
    <vt:lpwstr>HTML+MathJax</vt:lpwstr>
  </property>
  <property fmtid="{D5CDD505-2E9C-101B-9397-08002B2CF9AE}" pid="4" name="MP_OpenInBrowser">
    <vt:bool>true</vt:bool>
  </property>
  <property fmtid="{D5CDD505-2E9C-101B-9397-08002B2CF9AE}" pid="5" name="MP_UseMathML">
    <vt:bool>true</vt:bool>
  </property>
  <property fmtid="{D5CDD505-2E9C-101B-9397-08002B2CF9AE}" pid="6" name="MP_MathZoom">
    <vt:bool>true</vt:bool>
  </property>
  <property fmtid="{D5CDD505-2E9C-101B-9397-08002B2CF9AE}" pid="7" name="MP_IEOnly">
    <vt:bool>false</vt:bool>
  </property>
  <property fmtid="{D5CDD505-2E9C-101B-9397-08002B2CF9AE}" pid="8" name="MTWinEqns">
    <vt:bool>true</vt:bool>
  </property>
</Properties>
</file>